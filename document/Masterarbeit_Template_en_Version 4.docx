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D70369" w:rsidRDefault="003031FB" w:rsidP="00F428B6">
      <w:pPr>
        <w:pStyle w:val="FHCWDAHaupttitel"/>
        <w:ind w:left="456" w:firstLine="57"/>
        <w:jc w:val="both"/>
        <w:rPr>
          <w:lang w:val="en-US"/>
        </w:rPr>
      </w:pPr>
      <w:r w:rsidRPr="00D70369">
        <w:rPr>
          <w:lang w:val="en-US"/>
        </w:rPr>
        <w:t xml:space="preserve">                      </w:t>
      </w:r>
      <w:r w:rsidR="00286472" w:rsidRPr="00D70369">
        <w:rPr>
          <w:lang w:val="en-US"/>
        </w:rPr>
        <w:tab/>
      </w:r>
      <w:r w:rsidR="00286472" w:rsidRPr="00D70369">
        <w:rPr>
          <w:lang w:val="en-US"/>
        </w:rPr>
        <w:tab/>
      </w:r>
      <w:r w:rsidR="00F428B6" w:rsidRPr="00D70369">
        <w:rPr>
          <w:lang w:val="en-US"/>
        </w:rPr>
        <w:t>Title</w:t>
      </w:r>
    </w:p>
    <w:p w14:paraId="7B876C1C" w14:textId="4B362599" w:rsidR="00F428B6" w:rsidRPr="00D70369" w:rsidRDefault="00F53242" w:rsidP="00F53242">
      <w:pPr>
        <w:pStyle w:val="FHCWDATextZentriert"/>
        <w:rPr>
          <w:lang w:val="en-US"/>
        </w:rPr>
      </w:pPr>
      <w:r w:rsidRPr="00F53242">
        <w:rPr>
          <w:sz w:val="24"/>
          <w:szCs w:val="34"/>
          <w:lang w:val="en-US"/>
        </w:rPr>
        <w:t>Evaluating the Impact of Centralized Configuration Management on Microservices Using Docker and Kubernetes</w:t>
      </w:r>
    </w:p>
    <w:p w14:paraId="154B7592" w14:textId="77777777" w:rsidR="00F428B6" w:rsidRPr="00D70369" w:rsidRDefault="00F428B6" w:rsidP="00F428B6">
      <w:pPr>
        <w:pStyle w:val="FHCWDATextZentriert"/>
        <w:rPr>
          <w:lang w:val="en-US"/>
        </w:rPr>
      </w:pPr>
    </w:p>
    <w:p w14:paraId="0AEA1E36" w14:textId="77777777" w:rsidR="00F428B6" w:rsidRPr="00D70369" w:rsidRDefault="00F428B6" w:rsidP="00F428B6">
      <w:pPr>
        <w:pStyle w:val="FHCWDATextZentriert"/>
        <w:rPr>
          <w:lang w:val="en-US"/>
        </w:rPr>
      </w:pPr>
    </w:p>
    <w:p w14:paraId="5295AB9F" w14:textId="77777777" w:rsidR="00F428B6" w:rsidRPr="00D70369" w:rsidRDefault="00F428B6" w:rsidP="00F428B6">
      <w:pPr>
        <w:pStyle w:val="FHCWDATextFettZentriert"/>
        <w:rPr>
          <w:lang w:val="en-US"/>
        </w:rPr>
      </w:pPr>
      <w:r w:rsidRPr="00D70369">
        <w:rPr>
          <w:lang w:val="en-US"/>
        </w:rPr>
        <w:t>Master Thesis</w:t>
      </w:r>
    </w:p>
    <w:p w14:paraId="52E5E0D5" w14:textId="77777777" w:rsidR="00F428B6" w:rsidRPr="00D70369" w:rsidRDefault="00F428B6" w:rsidP="00F428B6">
      <w:pPr>
        <w:pStyle w:val="FHCWDATextZentriert"/>
        <w:rPr>
          <w:lang w:val="en-US"/>
        </w:rPr>
      </w:pPr>
    </w:p>
    <w:p w14:paraId="57EF1EB3" w14:textId="77777777" w:rsidR="00F428B6" w:rsidRPr="00D70369" w:rsidRDefault="00F428B6" w:rsidP="00F428B6">
      <w:pPr>
        <w:pStyle w:val="FHCWDATextZentriert"/>
        <w:rPr>
          <w:lang w:val="en-US"/>
        </w:rPr>
      </w:pPr>
      <w:r w:rsidRPr="00D70369">
        <w:rPr>
          <w:lang w:val="en-US"/>
        </w:rPr>
        <w:t>Submitted in partial fulfillment of the requirements for the degree of:</w:t>
      </w:r>
    </w:p>
    <w:p w14:paraId="0B799245" w14:textId="77777777" w:rsidR="00F428B6" w:rsidRPr="00D70369" w:rsidRDefault="00F428B6" w:rsidP="00F428B6">
      <w:pPr>
        <w:pStyle w:val="FHCWDATextZentriert"/>
        <w:rPr>
          <w:lang w:val="en-US"/>
        </w:rPr>
      </w:pPr>
      <w:r w:rsidRPr="00D70369">
        <w:rPr>
          <w:b/>
          <w:bCs/>
          <w:lang w:val="en-US"/>
        </w:rPr>
        <w:t>Master of Science in Engineerin</w:t>
      </w:r>
      <w:r w:rsidRPr="00D70369">
        <w:rPr>
          <w:b/>
          <w:lang w:val="en-US"/>
        </w:rPr>
        <w:t>g</w:t>
      </w:r>
    </w:p>
    <w:p w14:paraId="51ED215B" w14:textId="77777777" w:rsidR="00F428B6" w:rsidRPr="00D70369" w:rsidRDefault="00F428B6" w:rsidP="00F428B6">
      <w:pPr>
        <w:pStyle w:val="FHCWDATextZentriert"/>
        <w:rPr>
          <w:lang w:val="en-US"/>
        </w:rPr>
      </w:pPr>
    </w:p>
    <w:p w14:paraId="1125740E" w14:textId="77777777" w:rsidR="00F428B6" w:rsidRPr="00D70369" w:rsidRDefault="00F428B6" w:rsidP="00F428B6">
      <w:pPr>
        <w:pStyle w:val="FHCWDATextZentriert"/>
        <w:rPr>
          <w:lang w:val="en-US"/>
        </w:rPr>
      </w:pPr>
      <w:r w:rsidRPr="00D70369">
        <w:rPr>
          <w:lang w:val="en-US"/>
        </w:rPr>
        <w:t>to the University of Applied Sciences FH Campus Wien</w:t>
      </w:r>
    </w:p>
    <w:p w14:paraId="64E20850" w14:textId="77777777" w:rsidR="00F428B6" w:rsidRPr="00D70369" w:rsidRDefault="00F428B6" w:rsidP="00F428B6">
      <w:pPr>
        <w:pStyle w:val="FHCWDATextZentriert"/>
        <w:rPr>
          <w:lang w:val="en-US"/>
        </w:rPr>
      </w:pPr>
      <w:r w:rsidRPr="00D70369">
        <w:rPr>
          <w:lang w:val="en-US"/>
        </w:rPr>
        <w:t>Master Degree Program: Software Design and Engineering</w:t>
      </w:r>
    </w:p>
    <w:p w14:paraId="4E65CCFD" w14:textId="77777777" w:rsidR="00F428B6" w:rsidRPr="00D70369" w:rsidRDefault="00F428B6" w:rsidP="00F428B6">
      <w:pPr>
        <w:pStyle w:val="FHCWDATextZentriert"/>
        <w:rPr>
          <w:lang w:val="en-US"/>
        </w:rPr>
      </w:pPr>
    </w:p>
    <w:p w14:paraId="3275DD47" w14:textId="77777777" w:rsidR="00F428B6" w:rsidRPr="00D70369" w:rsidRDefault="00F428B6" w:rsidP="00F428B6">
      <w:pPr>
        <w:pStyle w:val="FHCWDATextZentriert"/>
        <w:rPr>
          <w:lang w:val="en-US"/>
        </w:rPr>
      </w:pPr>
    </w:p>
    <w:p w14:paraId="6EB6BEB0" w14:textId="77777777" w:rsidR="00F428B6" w:rsidRPr="00D70369" w:rsidRDefault="00F428B6" w:rsidP="00F428B6">
      <w:pPr>
        <w:pStyle w:val="FHCWDATextFettZentriert"/>
        <w:rPr>
          <w:lang w:val="en-US"/>
        </w:rPr>
      </w:pPr>
      <w:r w:rsidRPr="00D70369">
        <w:rPr>
          <w:lang w:val="en-US"/>
        </w:rPr>
        <w:t>Author:</w:t>
      </w:r>
    </w:p>
    <w:p w14:paraId="73BE543B" w14:textId="2A76DF41" w:rsidR="00F428B6" w:rsidRPr="00D70369" w:rsidRDefault="00F00F65" w:rsidP="00F428B6">
      <w:pPr>
        <w:pStyle w:val="FHCWDATextZentriert"/>
        <w:rPr>
          <w:lang w:val="en-US"/>
        </w:rPr>
      </w:pPr>
      <w:r>
        <w:rPr>
          <w:lang w:val="en-US"/>
        </w:rPr>
        <w:t>Aimen El-Sayed</w:t>
      </w:r>
    </w:p>
    <w:p w14:paraId="67B243A8" w14:textId="77777777" w:rsidR="00F428B6" w:rsidRPr="00D70369" w:rsidRDefault="00F428B6" w:rsidP="00F428B6">
      <w:pPr>
        <w:pStyle w:val="FHCWDATextZentriert"/>
        <w:rPr>
          <w:lang w:val="en-US"/>
        </w:rPr>
      </w:pPr>
    </w:p>
    <w:p w14:paraId="3CDA7759" w14:textId="77777777" w:rsidR="00F428B6" w:rsidRPr="00D70369" w:rsidRDefault="00F428B6" w:rsidP="00F428B6">
      <w:pPr>
        <w:pStyle w:val="FHCWDATextFettZentriert"/>
        <w:rPr>
          <w:lang w:val="en-US"/>
        </w:rPr>
      </w:pPr>
      <w:r w:rsidRPr="00D70369">
        <w:rPr>
          <w:lang w:val="en-US"/>
        </w:rPr>
        <w:t>Student Identification Number:</w:t>
      </w:r>
    </w:p>
    <w:p w14:paraId="2E7B86CA" w14:textId="63769D84" w:rsidR="00F428B6" w:rsidRDefault="0039267A" w:rsidP="0039267A">
      <w:pPr>
        <w:pStyle w:val="FHCWDATextZentriert"/>
        <w:rPr>
          <w:lang w:val="en-US"/>
        </w:rPr>
      </w:pPr>
      <w:r w:rsidRPr="0039267A">
        <w:rPr>
          <w:lang w:val="en-US"/>
        </w:rPr>
        <w:t>c2310838009</w:t>
      </w:r>
    </w:p>
    <w:p w14:paraId="3C389D4A" w14:textId="77777777" w:rsidR="0039267A" w:rsidRPr="00D70369" w:rsidRDefault="0039267A" w:rsidP="0039267A">
      <w:pPr>
        <w:pStyle w:val="FHCWDATextZentriert"/>
        <w:rPr>
          <w:lang w:val="en-US"/>
        </w:rPr>
      </w:pPr>
    </w:p>
    <w:p w14:paraId="53EECDE5" w14:textId="77777777" w:rsidR="00F428B6" w:rsidRPr="00D70369" w:rsidRDefault="00F428B6" w:rsidP="00F428B6">
      <w:pPr>
        <w:pStyle w:val="FHCWDATextFettZentriert"/>
        <w:rPr>
          <w:lang w:val="en-US"/>
        </w:rPr>
      </w:pPr>
      <w:r w:rsidRPr="00D70369">
        <w:rPr>
          <w:lang w:val="en-US"/>
        </w:rPr>
        <w:t>Supervisor:</w:t>
      </w:r>
    </w:p>
    <w:p w14:paraId="21E61121" w14:textId="77777777" w:rsidR="0039267A" w:rsidRPr="0039267A" w:rsidRDefault="0039267A" w:rsidP="0039267A">
      <w:pPr>
        <w:pStyle w:val="FHCWDATextZentriert"/>
      </w:pPr>
      <w:r w:rsidRPr="0039267A">
        <w:t>Thomas Berger</w:t>
      </w:r>
    </w:p>
    <w:p w14:paraId="24D77CA5" w14:textId="77777777" w:rsidR="00F428B6" w:rsidRPr="00D70369" w:rsidRDefault="00F428B6" w:rsidP="00F428B6">
      <w:pPr>
        <w:pStyle w:val="FHCWDATextZentriert"/>
        <w:rPr>
          <w:lang w:val="en-US"/>
        </w:rPr>
      </w:pPr>
    </w:p>
    <w:p w14:paraId="79D59789" w14:textId="77777777" w:rsidR="00F428B6" w:rsidRPr="00D70369" w:rsidRDefault="00F428B6" w:rsidP="00F428B6">
      <w:pPr>
        <w:pStyle w:val="FHCWDATextFettZentriert"/>
        <w:rPr>
          <w:lang w:val="en-US"/>
        </w:rPr>
      </w:pPr>
      <w:r w:rsidRPr="00D70369">
        <w:rPr>
          <w:lang w:val="en-US"/>
        </w:rPr>
        <w:t>Date:</w:t>
      </w:r>
    </w:p>
    <w:p w14:paraId="12235B8F" w14:textId="4564CD2C" w:rsidR="00F428B6" w:rsidRPr="00D70369" w:rsidRDefault="00F00F65" w:rsidP="00F428B6">
      <w:pPr>
        <w:pStyle w:val="FHCWDATextZentriert"/>
        <w:rPr>
          <w:lang w:val="en-US"/>
        </w:rPr>
      </w:pPr>
      <w:r>
        <w:rPr>
          <w:lang w:val="en-US"/>
        </w:rPr>
        <w:t>08</w:t>
      </w:r>
      <w:r w:rsidR="00F428B6" w:rsidRPr="00D70369">
        <w:rPr>
          <w:lang w:val="en-US"/>
        </w:rPr>
        <w:t xml:space="preserve">. </w:t>
      </w:r>
      <w:r>
        <w:rPr>
          <w:lang w:val="en-US"/>
        </w:rPr>
        <w:t>13</w:t>
      </w:r>
      <w:r w:rsidR="00F428B6" w:rsidRPr="00D70369">
        <w:rPr>
          <w:lang w:val="en-US"/>
        </w:rPr>
        <w:t xml:space="preserve">. </w:t>
      </w:r>
      <w:r>
        <w:rPr>
          <w:lang w:val="en-US"/>
        </w:rPr>
        <w:t>2025</w:t>
      </w:r>
    </w:p>
    <w:p w14:paraId="717C28EE" w14:textId="77777777" w:rsidR="00B23B7E" w:rsidRPr="00D70369" w:rsidRDefault="00861E18" w:rsidP="00F428B6">
      <w:pPr>
        <w:pStyle w:val="FHCWDAHaupttitel"/>
        <w:ind w:left="456" w:firstLine="57"/>
        <w:jc w:val="both"/>
        <w:rPr>
          <w:b w:val="0"/>
          <w:lang w:val="en-US"/>
        </w:rPr>
      </w:pPr>
      <w:r w:rsidRPr="00D70369">
        <w:rPr>
          <w:b w:val="0"/>
          <w:lang w:val="en-US"/>
        </w:rPr>
        <w:br w:type="page"/>
      </w:r>
    </w:p>
    <w:p w14:paraId="433B2434" w14:textId="77777777" w:rsidR="00FF1E9F" w:rsidRPr="00D70369" w:rsidRDefault="00FF1E9F" w:rsidP="00EE41AB">
      <w:pPr>
        <w:pStyle w:val="FHCWDAText"/>
        <w:rPr>
          <w:lang w:val="en-US"/>
        </w:rPr>
      </w:pPr>
    </w:p>
    <w:p w14:paraId="4EE8AE8A" w14:textId="77777777" w:rsidR="00FF1E9F" w:rsidRPr="00D70369" w:rsidRDefault="00FF1E9F" w:rsidP="00EE41AB">
      <w:pPr>
        <w:pStyle w:val="FHCWDAText"/>
        <w:rPr>
          <w:lang w:val="en-US"/>
        </w:rPr>
      </w:pPr>
    </w:p>
    <w:p w14:paraId="4F7CC131" w14:textId="77777777" w:rsidR="00FF1E9F" w:rsidRPr="00D70369" w:rsidRDefault="00FF1E9F" w:rsidP="00EE41AB">
      <w:pPr>
        <w:pStyle w:val="FHCWDAText"/>
        <w:rPr>
          <w:lang w:val="en-US"/>
        </w:rPr>
      </w:pPr>
    </w:p>
    <w:p w14:paraId="000C6592" w14:textId="77777777" w:rsidR="00FF1E9F" w:rsidRPr="00D70369" w:rsidRDefault="00FF1E9F" w:rsidP="00EE41AB">
      <w:pPr>
        <w:pStyle w:val="FHCWDAText"/>
        <w:rPr>
          <w:lang w:val="en-US"/>
        </w:rPr>
      </w:pPr>
    </w:p>
    <w:p w14:paraId="76A153AC" w14:textId="77777777" w:rsidR="00FF1E9F" w:rsidRPr="00D70369" w:rsidRDefault="00FF1E9F" w:rsidP="00EE41AB">
      <w:pPr>
        <w:pStyle w:val="FHCWDAText"/>
        <w:rPr>
          <w:lang w:val="en-US"/>
        </w:rPr>
      </w:pPr>
    </w:p>
    <w:p w14:paraId="2613F230" w14:textId="77777777" w:rsidR="00FF1E9F" w:rsidRPr="00D70369" w:rsidRDefault="00FF1E9F" w:rsidP="00EE41AB">
      <w:pPr>
        <w:pStyle w:val="FHCWDAText"/>
        <w:rPr>
          <w:lang w:val="en-US"/>
        </w:rPr>
      </w:pPr>
    </w:p>
    <w:p w14:paraId="663ED08F" w14:textId="77777777" w:rsidR="00FF1E9F" w:rsidRPr="00D70369" w:rsidRDefault="00FF1E9F" w:rsidP="00EE41AB">
      <w:pPr>
        <w:pStyle w:val="FHCWDAText"/>
        <w:rPr>
          <w:lang w:val="en-US"/>
        </w:rPr>
      </w:pPr>
    </w:p>
    <w:p w14:paraId="12D3F5D6" w14:textId="77777777" w:rsidR="00FF1E9F" w:rsidRPr="00D70369" w:rsidRDefault="00FF1E9F" w:rsidP="00EE41AB">
      <w:pPr>
        <w:pStyle w:val="FHCWDAText"/>
        <w:rPr>
          <w:lang w:val="en-US"/>
        </w:rPr>
      </w:pPr>
    </w:p>
    <w:p w14:paraId="688ADE31" w14:textId="77777777" w:rsidR="00FF1E9F" w:rsidRPr="00D70369" w:rsidRDefault="00FF1E9F" w:rsidP="00EE41AB">
      <w:pPr>
        <w:pStyle w:val="FHCWDAText"/>
        <w:rPr>
          <w:lang w:val="en-US"/>
        </w:rPr>
      </w:pPr>
    </w:p>
    <w:p w14:paraId="327AFAA2" w14:textId="77777777" w:rsidR="00FF1E9F" w:rsidRPr="00D70369" w:rsidRDefault="00FF1E9F" w:rsidP="00EE41AB">
      <w:pPr>
        <w:pStyle w:val="FHCWDAText"/>
        <w:rPr>
          <w:lang w:val="en-US"/>
        </w:rPr>
      </w:pPr>
    </w:p>
    <w:p w14:paraId="32EDE3DB" w14:textId="77777777" w:rsidR="00FF1E9F" w:rsidRPr="00D70369" w:rsidRDefault="00FF1E9F" w:rsidP="00EE41AB">
      <w:pPr>
        <w:pStyle w:val="FHCWDAText"/>
        <w:rPr>
          <w:lang w:val="en-US"/>
        </w:rPr>
      </w:pPr>
    </w:p>
    <w:p w14:paraId="6B4B1B94" w14:textId="77777777" w:rsidR="00FF1E9F" w:rsidRPr="00D70369" w:rsidRDefault="00FF1E9F" w:rsidP="00EE41AB">
      <w:pPr>
        <w:pStyle w:val="FHCWDAText"/>
        <w:rPr>
          <w:lang w:val="en-US"/>
        </w:rPr>
      </w:pPr>
    </w:p>
    <w:p w14:paraId="3B6DE07F" w14:textId="77777777" w:rsidR="00FF1E9F" w:rsidRPr="00D70369" w:rsidRDefault="00FF1E9F" w:rsidP="00EE41AB">
      <w:pPr>
        <w:pStyle w:val="FHCWDAText"/>
        <w:rPr>
          <w:lang w:val="en-US"/>
        </w:rPr>
      </w:pPr>
    </w:p>
    <w:p w14:paraId="014A38FD" w14:textId="77777777" w:rsidR="00FF1E9F" w:rsidRPr="00D70369" w:rsidRDefault="00FF1E9F" w:rsidP="00EE41AB">
      <w:pPr>
        <w:pStyle w:val="FHCWDAText"/>
        <w:rPr>
          <w:lang w:val="en-US"/>
        </w:rPr>
      </w:pPr>
    </w:p>
    <w:p w14:paraId="1778F504" w14:textId="77777777" w:rsidR="00594A32" w:rsidRPr="00D70369" w:rsidRDefault="00594A32" w:rsidP="00EE41AB">
      <w:pPr>
        <w:pStyle w:val="FHCWDAText"/>
        <w:rPr>
          <w:lang w:val="en-US"/>
        </w:rPr>
      </w:pPr>
    </w:p>
    <w:p w14:paraId="165C494A" w14:textId="77777777" w:rsidR="00594A32" w:rsidRPr="00D70369" w:rsidRDefault="00594A32" w:rsidP="00EE41AB">
      <w:pPr>
        <w:pStyle w:val="FHCWDAText"/>
        <w:rPr>
          <w:lang w:val="en-US"/>
        </w:rPr>
      </w:pPr>
    </w:p>
    <w:p w14:paraId="6D7448A6" w14:textId="77777777" w:rsidR="00594A32" w:rsidRPr="00D70369" w:rsidRDefault="00594A32" w:rsidP="00EE41AB">
      <w:pPr>
        <w:pStyle w:val="FHCWDAText"/>
        <w:rPr>
          <w:lang w:val="en-US"/>
        </w:rPr>
      </w:pPr>
    </w:p>
    <w:p w14:paraId="211409AC" w14:textId="77777777" w:rsidR="00FF1E9F" w:rsidRPr="00D70369" w:rsidRDefault="00FF1E9F" w:rsidP="00EE41AB">
      <w:pPr>
        <w:pStyle w:val="FHCWDAText"/>
        <w:rPr>
          <w:lang w:val="en-US"/>
        </w:rPr>
      </w:pPr>
    </w:p>
    <w:p w14:paraId="18C3C302" w14:textId="77777777" w:rsidR="00FF1E9F" w:rsidRPr="00D70369" w:rsidRDefault="00FF1E9F" w:rsidP="00EE41AB">
      <w:pPr>
        <w:pStyle w:val="FHCWDAText"/>
        <w:rPr>
          <w:lang w:val="en-US"/>
        </w:rPr>
      </w:pPr>
    </w:p>
    <w:p w14:paraId="291CEE0F" w14:textId="77777777" w:rsidR="00FF1E9F" w:rsidRPr="00D70369" w:rsidRDefault="00FF1E9F" w:rsidP="00EE41AB">
      <w:pPr>
        <w:pStyle w:val="FHCWDAText"/>
        <w:rPr>
          <w:lang w:val="en-US"/>
        </w:rPr>
      </w:pPr>
    </w:p>
    <w:p w14:paraId="55E5701E" w14:textId="77777777" w:rsidR="00FF1E9F" w:rsidRPr="00D70369" w:rsidRDefault="00FF1E9F" w:rsidP="00EE41AB">
      <w:pPr>
        <w:pStyle w:val="FHCWDAText"/>
        <w:rPr>
          <w:lang w:val="en-US"/>
        </w:rPr>
      </w:pPr>
    </w:p>
    <w:p w14:paraId="5E0B115A" w14:textId="77777777" w:rsidR="00FF1E9F" w:rsidRPr="00D70369" w:rsidRDefault="00FF1E9F" w:rsidP="00EE41AB">
      <w:pPr>
        <w:pStyle w:val="FHCWDAText"/>
        <w:rPr>
          <w:lang w:val="en-US"/>
        </w:rPr>
      </w:pPr>
    </w:p>
    <w:p w14:paraId="69A59D75" w14:textId="77777777" w:rsidR="00FF1E9F" w:rsidRPr="00D70369" w:rsidRDefault="00FF1E9F" w:rsidP="00EE41AB">
      <w:pPr>
        <w:pStyle w:val="FHCWDAText"/>
        <w:rPr>
          <w:lang w:val="en-US"/>
        </w:rPr>
      </w:pPr>
    </w:p>
    <w:p w14:paraId="119683B3" w14:textId="77777777" w:rsidR="00F428B6" w:rsidRPr="00D70369" w:rsidRDefault="00F428B6" w:rsidP="00EE41AB">
      <w:pPr>
        <w:pStyle w:val="FHCWDAText"/>
        <w:rPr>
          <w:lang w:val="en-US"/>
        </w:rPr>
      </w:pPr>
    </w:p>
    <w:p w14:paraId="5647169C" w14:textId="77777777" w:rsidR="00F428B6" w:rsidRPr="00D70369" w:rsidRDefault="00F428B6" w:rsidP="00EE41AB">
      <w:pPr>
        <w:pStyle w:val="FHCWDAText"/>
        <w:rPr>
          <w:lang w:val="en-US"/>
        </w:rPr>
      </w:pPr>
    </w:p>
    <w:p w14:paraId="003B3B70" w14:textId="77777777" w:rsidR="00FF1E9F" w:rsidRPr="00D70369" w:rsidRDefault="00FF1E9F" w:rsidP="00EE41AB">
      <w:pPr>
        <w:pStyle w:val="FHCWDAText"/>
        <w:rPr>
          <w:lang w:val="en-US"/>
        </w:rPr>
      </w:pPr>
    </w:p>
    <w:p w14:paraId="7B63E637" w14:textId="77777777" w:rsidR="00F428B6" w:rsidRPr="00D70369" w:rsidRDefault="00F428B6" w:rsidP="00F428B6">
      <w:pPr>
        <w:pStyle w:val="FHCWDAText"/>
        <w:rPr>
          <w:szCs w:val="22"/>
          <w:lang w:val="en-US"/>
        </w:rPr>
      </w:pPr>
      <w:r w:rsidRPr="00D70369">
        <w:rPr>
          <w:szCs w:val="22"/>
          <w:lang w:val="en-US"/>
        </w:rPr>
        <w:t>Declaration of authorship:</w:t>
      </w:r>
    </w:p>
    <w:p w14:paraId="4283C477" w14:textId="77777777" w:rsidR="00F428B6" w:rsidRPr="00D70369" w:rsidRDefault="00F428B6" w:rsidP="00F428B6">
      <w:pPr>
        <w:pStyle w:val="FHCWDAText"/>
        <w:rPr>
          <w:szCs w:val="22"/>
          <w:lang w:val="en-US"/>
        </w:rPr>
      </w:pPr>
    </w:p>
    <w:p w14:paraId="5414F474" w14:textId="77777777" w:rsidR="00F428B6" w:rsidRPr="00D70369" w:rsidRDefault="00914589" w:rsidP="00F428B6">
      <w:pPr>
        <w:pStyle w:val="FHCWDAText"/>
        <w:rPr>
          <w:szCs w:val="22"/>
          <w:lang w:val="en-US"/>
        </w:rPr>
      </w:pPr>
      <w:r w:rsidRPr="00D70369">
        <w:rPr>
          <w:szCs w:val="22"/>
          <w:lang w:val="en-US"/>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D70369" w:rsidRDefault="00914589" w:rsidP="00F428B6">
      <w:pPr>
        <w:pStyle w:val="FHCWDAText"/>
        <w:rPr>
          <w:szCs w:val="22"/>
          <w:lang w:val="en-US"/>
        </w:rPr>
      </w:pPr>
    </w:p>
    <w:p w14:paraId="03BB5881" w14:textId="77777777" w:rsidR="0022322C" w:rsidRDefault="00F428B6" w:rsidP="00F428B6">
      <w:pPr>
        <w:pStyle w:val="FHCWDAText"/>
        <w:tabs>
          <w:tab w:val="left" w:leader="dot" w:pos="2835"/>
          <w:tab w:val="left" w:pos="3544"/>
          <w:tab w:val="left" w:leader="dot" w:pos="9639"/>
        </w:tabs>
        <w:rPr>
          <w:szCs w:val="22"/>
          <w:lang w:val="en-US"/>
        </w:rPr>
      </w:pPr>
      <w:r w:rsidRPr="00D70369">
        <w:rPr>
          <w:szCs w:val="22"/>
          <w:lang w:val="en-US"/>
        </w:rPr>
        <w:t xml:space="preserve">Date: </w:t>
      </w:r>
      <w:r w:rsidR="0022322C">
        <w:rPr>
          <w:szCs w:val="22"/>
          <w:lang w:val="en-US"/>
        </w:rPr>
        <w:t>08.13.2025</w:t>
      </w:r>
      <w:r w:rsidRPr="00D70369">
        <w:rPr>
          <w:szCs w:val="22"/>
          <w:lang w:val="en-US"/>
        </w:rPr>
        <w:tab/>
      </w:r>
      <w:r w:rsidRPr="00D70369">
        <w:rPr>
          <w:szCs w:val="22"/>
          <w:lang w:val="en-US"/>
        </w:rPr>
        <w:tab/>
        <w:t>Signature:</w:t>
      </w:r>
    </w:p>
    <w:p w14:paraId="7A1D16A3" w14:textId="1E52EBE4" w:rsidR="00F428B6" w:rsidRPr="00D70369" w:rsidRDefault="0022322C" w:rsidP="00F428B6">
      <w:pPr>
        <w:pStyle w:val="FHCWDAText"/>
        <w:tabs>
          <w:tab w:val="left" w:leader="dot" w:pos="2835"/>
          <w:tab w:val="left" w:pos="3544"/>
          <w:tab w:val="left" w:leader="dot" w:pos="9639"/>
        </w:tabs>
        <w:rPr>
          <w:szCs w:val="22"/>
          <w:lang w:val="en-US"/>
        </w:rPr>
      </w:pPr>
      <w:r>
        <w:rPr>
          <w:szCs w:val="22"/>
          <w:lang w:val="en-US"/>
        </w:rPr>
        <w:t>Aimen El-Sayed</w:t>
      </w:r>
      <w:r w:rsidR="00F428B6" w:rsidRPr="00D70369">
        <w:rPr>
          <w:szCs w:val="22"/>
          <w:lang w:val="en-US"/>
        </w:rPr>
        <w:tab/>
      </w:r>
    </w:p>
    <w:p w14:paraId="48FA69FE" w14:textId="77777777" w:rsidR="00594A32" w:rsidRPr="00D70369" w:rsidRDefault="00594A32" w:rsidP="00EE41AB">
      <w:pPr>
        <w:pStyle w:val="FHCWDAText"/>
        <w:rPr>
          <w:szCs w:val="22"/>
          <w:lang w:val="en-US"/>
        </w:rPr>
      </w:pPr>
    </w:p>
    <w:p w14:paraId="49C11C00" w14:textId="77777777" w:rsidR="00FF1E9F" w:rsidRPr="00D70369" w:rsidRDefault="00FF1E9F" w:rsidP="001A738D">
      <w:pPr>
        <w:pStyle w:val="FHCWDAText"/>
        <w:rPr>
          <w:lang w:val="en-US"/>
        </w:rPr>
        <w:sectPr w:rsidR="00FF1E9F" w:rsidRPr="00D70369" w:rsidSect="00A13C52">
          <w:headerReference w:type="first" r:id="rId8"/>
          <w:pgSz w:w="11907" w:h="16840" w:code="9"/>
          <w:pgMar w:top="1134" w:right="851" w:bottom="851" w:left="1418" w:header="567" w:footer="1134" w:gutter="0"/>
          <w:cols w:space="720"/>
          <w:titlePg/>
        </w:sectPr>
      </w:pPr>
    </w:p>
    <w:p w14:paraId="223703D8" w14:textId="77777777" w:rsidR="00BB64E6" w:rsidRPr="00D70369" w:rsidRDefault="00BB64E6" w:rsidP="00BB64E6">
      <w:pPr>
        <w:pStyle w:val="FHCWDAEbene1OhneNr"/>
        <w:rPr>
          <w:lang w:val="en-US"/>
        </w:rPr>
      </w:pPr>
      <w:bookmarkStart w:id="0" w:name="_Toc206003769"/>
      <w:r w:rsidRPr="00D70369">
        <w:rPr>
          <w:lang w:val="en-US"/>
        </w:rPr>
        <w:lastRenderedPageBreak/>
        <w:t>Abstract</w:t>
      </w:r>
      <w:bookmarkEnd w:id="0"/>
    </w:p>
    <w:p w14:paraId="287E97EE" w14:textId="77777777" w:rsidR="00DD29D1" w:rsidRPr="00D70369" w:rsidRDefault="00DD29D1" w:rsidP="00B54A13">
      <w:pPr>
        <w:pStyle w:val="Text"/>
      </w:pPr>
      <w:r w:rsidRPr="00D70369">
        <w:t>In modern software engineering, microservices architectures have become a favored alternative to monolithic systems, providing advantages in scalability, agility, and maintainability. Nevertheless, these benefits bring about operational challenges, especially in configuration management, where it is essential to maintain consistency, security, and efficient updates across distributed services.</w:t>
      </w:r>
    </w:p>
    <w:p w14:paraId="1B974168" w14:textId="77777777" w:rsidR="00DD29D1" w:rsidRPr="00D70369" w:rsidRDefault="00DD29D1" w:rsidP="00B54A13">
      <w:pPr>
        <w:pStyle w:val="Text"/>
      </w:pPr>
    </w:p>
    <w:p w14:paraId="7FBF1772" w14:textId="05A35FEF" w:rsidR="00DB57AF" w:rsidRPr="00D70369" w:rsidRDefault="00DD29D1" w:rsidP="00B54A13">
      <w:pPr>
        <w:pStyle w:val="Text"/>
      </w:pPr>
      <w:r w:rsidRPr="00D70369">
        <w:t xml:space="preserve">This thesis explores the impact of centralized configuration management, implemented through Spring Cloud Config Server, in contrast to local, per-service configuration within Kubernetes-based microservices. The assessment concentrated on three operational dimensions that are commonly recognized as industry pain points: scalability, security, and maintainability. </w:t>
      </w:r>
    </w:p>
    <w:p w14:paraId="1C84D1F4" w14:textId="77777777" w:rsidR="00756FC4" w:rsidRPr="00D70369" w:rsidRDefault="00756FC4" w:rsidP="00B54A13">
      <w:pPr>
        <w:pStyle w:val="Text"/>
      </w:pPr>
    </w:p>
    <w:p w14:paraId="411CDD14" w14:textId="3D4F6885" w:rsidR="00DB57AF" w:rsidRPr="00D70369" w:rsidRDefault="00DD29D1" w:rsidP="00B54A13">
      <w:pPr>
        <w:pStyle w:val="Text"/>
      </w:pPr>
      <w:r w:rsidRPr="00D70369">
        <w:t>The most significant enhancement was observed in maintainability: the average time for configuration change propagation decreased from roughly 2–3 minutes with local configuration to under 10 seconds with centralization, the effort for rollback was minimized to a single Git revert, and comprehensive audit trails were automatically available. In scalability assessments, centralized configuration guaranteed that newly scaled pods consistently matched the latest configuration values, leading to a reduction in transient errors during scale-out by 20–30% and a decrease in stabilization times. Security operations, particularly the enforcement of Keycloak policies</w:t>
      </w:r>
    </w:p>
    <w:p w14:paraId="323EA88C" w14:textId="77777777" w:rsidR="00756FC4" w:rsidRPr="00D70369" w:rsidRDefault="00756FC4" w:rsidP="00B54A13">
      <w:pPr>
        <w:pStyle w:val="Text"/>
      </w:pPr>
    </w:p>
    <w:p w14:paraId="31D241E4" w14:textId="77777777" w:rsidR="00756FC4" w:rsidRPr="00D70369" w:rsidRDefault="00DD29D1" w:rsidP="00B54A13">
      <w:pPr>
        <w:pStyle w:val="Text"/>
      </w:pPr>
      <w:r w:rsidRPr="00D70369">
        <w:t>The results demonstrate that centralized configuration management significantly improves maintainability and provides measurable, empirically verified gains in scalability and security compared to local configuration, with maintainability benefits being the most substantial. These findings offer empirical evidence to inform architectural decisions in organizations adopting or evolving microservices-based systems</w:t>
      </w:r>
    </w:p>
    <w:p w14:paraId="3D5BB362" w14:textId="04C9190A" w:rsidR="00DB57AF" w:rsidRPr="00D70369" w:rsidRDefault="00DD29D1" w:rsidP="00B54A13">
      <w:pPr>
        <w:pStyle w:val="Text"/>
      </w:pPr>
      <w:r w:rsidRPr="00D70369">
        <w:t>.</w:t>
      </w:r>
    </w:p>
    <w:p w14:paraId="5DF19D6B" w14:textId="4123E094" w:rsidR="00756FC4" w:rsidRPr="00D70369" w:rsidRDefault="001C6B90" w:rsidP="00B54A13">
      <w:pPr>
        <w:pStyle w:val="Text"/>
      </w:pPr>
      <w:r w:rsidRPr="00D70369">
        <w:t>To the best of our knowledge, this is the first empirical comparison of centralized and local configuration in Kubernetes-based microservices, integrating security, deployment automation, and observability aspects.</w:t>
      </w:r>
    </w:p>
    <w:p w14:paraId="05FA6958" w14:textId="77777777" w:rsidR="00756FC4" w:rsidRPr="00D70369" w:rsidRDefault="00756FC4" w:rsidP="00B54A13">
      <w:pPr>
        <w:pStyle w:val="Text"/>
      </w:pPr>
    </w:p>
    <w:p w14:paraId="324A9B3E" w14:textId="77777777" w:rsidR="00756FC4" w:rsidRPr="00D70369" w:rsidRDefault="00756FC4" w:rsidP="00B54A13">
      <w:pPr>
        <w:pStyle w:val="Text"/>
      </w:pPr>
    </w:p>
    <w:p w14:paraId="1075BAA3" w14:textId="77777777" w:rsidR="00193F86" w:rsidRPr="00D70369" w:rsidRDefault="00193F86" w:rsidP="00B54A13">
      <w:pPr>
        <w:pStyle w:val="Text"/>
      </w:pPr>
    </w:p>
    <w:p w14:paraId="32FD9AC3" w14:textId="7E853800" w:rsidR="003570CA" w:rsidRPr="00D70369" w:rsidRDefault="00DB57AF" w:rsidP="00993F06">
      <w:pPr>
        <w:pStyle w:val="FHCWDAEbene2OhneNr"/>
        <w:rPr>
          <w:lang w:val="en-US"/>
        </w:rPr>
      </w:pPr>
      <w:bookmarkStart w:id="1" w:name="_Toc206003770"/>
      <w:r w:rsidRPr="00D70369">
        <w:rPr>
          <w:lang w:val="en-US"/>
        </w:rPr>
        <w:lastRenderedPageBreak/>
        <w:t>Central Research Question</w:t>
      </w:r>
      <w:bookmarkEnd w:id="1"/>
    </w:p>
    <w:p w14:paraId="4ED7CC83" w14:textId="109377B3" w:rsidR="00DD29D1" w:rsidRPr="00D70369" w:rsidRDefault="003570CA" w:rsidP="00D6219E">
      <w:pPr>
        <w:pStyle w:val="Text"/>
      </w:pPr>
      <w:r w:rsidRPr="00D70369">
        <w:t xml:space="preserve">To what extent does </w:t>
      </w:r>
      <w:r w:rsidR="00D6219E" w:rsidRPr="00D6219E">
        <w:t xml:space="preserve">centralized </w:t>
      </w:r>
      <w:r w:rsidRPr="00D70369">
        <w:t xml:space="preserve">configuration management via Spring Cloud Config Server improve scalability, security, and maintainability in Kubernetes-based microservices compared to local, per-service configuration, and which of these operational </w:t>
      </w:r>
      <w:r w:rsidR="00DB57AF" w:rsidRPr="00D70369">
        <w:t>dimensions</w:t>
      </w:r>
      <w:r w:rsidRPr="00D70369">
        <w:t xml:space="preserve"> </w:t>
      </w:r>
      <w:r w:rsidR="008F4C09" w:rsidRPr="00D70369">
        <w:t>benefit</w:t>
      </w:r>
      <w:r w:rsidRPr="00D70369">
        <w:t xml:space="preserve"> most from such centralization?</w:t>
      </w:r>
      <w:r w:rsidR="00DD29D1" w:rsidRPr="00D70369">
        <w:br w:type="page"/>
      </w:r>
    </w:p>
    <w:p w14:paraId="49BC2C02" w14:textId="77777777" w:rsidR="00C1152A" w:rsidRPr="00D70369" w:rsidRDefault="00A33965" w:rsidP="00D21489">
      <w:pPr>
        <w:pStyle w:val="FHCWDAEbene1OhneNr"/>
        <w:rPr>
          <w:lang w:val="en-US"/>
        </w:rPr>
      </w:pPr>
      <w:bookmarkStart w:id="2" w:name="_Toc206003771"/>
      <w:r w:rsidRPr="00D70369">
        <w:rPr>
          <w:lang w:val="en-US"/>
        </w:rPr>
        <w:lastRenderedPageBreak/>
        <w:t>List of Abbreviations</w:t>
      </w:r>
      <w:bookmarkEnd w:id="2"/>
    </w:p>
    <w:p w14:paraId="52F12E54" w14:textId="77777777" w:rsidR="00C1152A" w:rsidRPr="00D70369" w:rsidRDefault="00C1152A" w:rsidP="00D21489">
      <w:pPr>
        <w:pStyle w:val="FHCWDAText"/>
        <w:rPr>
          <w:lang w:val="en-US"/>
        </w:rPr>
      </w:pPr>
    </w:p>
    <w:p w14:paraId="1FEE2723" w14:textId="1E1CC45D" w:rsidR="004068AD" w:rsidRPr="00D70369" w:rsidRDefault="00C15132" w:rsidP="00B54A13">
      <w:pPr>
        <w:pStyle w:val="Text"/>
      </w:pPr>
      <w:r w:rsidRPr="00D70369">
        <w:t>SOA</w:t>
      </w:r>
      <w:r w:rsidR="002728C0" w:rsidRPr="00D70369">
        <w:t xml:space="preserve">               </w:t>
      </w:r>
      <w:r w:rsidRPr="00D70369">
        <w:t>Service-Oriented Architecture</w:t>
      </w:r>
    </w:p>
    <w:p w14:paraId="1C4D12F8" w14:textId="1C66BB1D" w:rsidR="00FF1517" w:rsidRPr="00D70369" w:rsidRDefault="004068AD" w:rsidP="00B54A13">
      <w:pPr>
        <w:pStyle w:val="Text"/>
      </w:pPr>
      <w:r w:rsidRPr="00D70369">
        <w:t xml:space="preserve">URIs               Uniform </w:t>
      </w:r>
      <w:r w:rsidR="002728C0" w:rsidRPr="00D70369">
        <w:t>Resource</w:t>
      </w:r>
      <w:r w:rsidRPr="00D70369">
        <w:t xml:space="preserve"> Identifier</w:t>
      </w:r>
    </w:p>
    <w:p w14:paraId="34213D73" w14:textId="0CC53FB8" w:rsidR="00FF1517" w:rsidRPr="00D70369" w:rsidRDefault="00FF1517" w:rsidP="00B54A13">
      <w:pPr>
        <w:pStyle w:val="Text"/>
      </w:pPr>
      <w:r w:rsidRPr="00D70369">
        <w:t>DEV                Development Environment</w:t>
      </w:r>
    </w:p>
    <w:p w14:paraId="156D249A" w14:textId="062A2D38" w:rsidR="00FF1517" w:rsidRPr="00D70369" w:rsidRDefault="00FF1517" w:rsidP="00B54A13">
      <w:pPr>
        <w:pStyle w:val="Text"/>
      </w:pPr>
      <w:r w:rsidRPr="00D70369">
        <w:t>PROD             Production Environment</w:t>
      </w:r>
    </w:p>
    <w:p w14:paraId="30347683" w14:textId="5D5FFE97" w:rsidR="00EB0835" w:rsidRPr="00D70369" w:rsidRDefault="00BE05C9" w:rsidP="00B54A13">
      <w:pPr>
        <w:pStyle w:val="Text"/>
      </w:pPr>
      <w:r w:rsidRPr="00D70369">
        <w:t xml:space="preserve">API                 </w:t>
      </w:r>
      <w:r w:rsidR="0023351A" w:rsidRPr="00D70369">
        <w:t>Application Programming Interface</w:t>
      </w:r>
    </w:p>
    <w:p w14:paraId="02FA2AFF" w14:textId="0A30E30B" w:rsidR="00565269" w:rsidRPr="00D70369" w:rsidRDefault="00EB0835" w:rsidP="00B54A13">
      <w:pPr>
        <w:pStyle w:val="Text"/>
      </w:pPr>
      <w:r w:rsidRPr="00D70369">
        <w:t>RBAC             Role-Based Access Control</w:t>
      </w:r>
    </w:p>
    <w:p w14:paraId="6CAF78B8" w14:textId="70C26C00" w:rsidR="00565269" w:rsidRPr="00D70369" w:rsidRDefault="00565269" w:rsidP="00B54A13">
      <w:pPr>
        <w:pStyle w:val="Text"/>
      </w:pPr>
      <w:r w:rsidRPr="00D70369">
        <w:t>HTTP</w:t>
      </w:r>
      <w:r w:rsidR="00946B5A" w:rsidRPr="00D70369">
        <w:t xml:space="preserve">              Hypertext Transfer Protocol</w:t>
      </w:r>
    </w:p>
    <w:p w14:paraId="56DCA362" w14:textId="79EE5E86" w:rsidR="00840515" w:rsidRPr="00D70369" w:rsidRDefault="0033588E" w:rsidP="00B54A13">
      <w:pPr>
        <w:pStyle w:val="Text"/>
      </w:pPr>
      <w:r w:rsidRPr="00D70369">
        <w:t>G</w:t>
      </w:r>
      <w:r w:rsidR="00565269" w:rsidRPr="00D70369">
        <w:t>RPC</w:t>
      </w:r>
      <w:r w:rsidR="00946B5A" w:rsidRPr="00D70369">
        <w:t xml:space="preserve">             Google Remote Procedure Calls</w:t>
      </w:r>
    </w:p>
    <w:p w14:paraId="0ACBF4BF" w14:textId="79B6027C" w:rsidR="00337508" w:rsidRPr="00D70369" w:rsidRDefault="00840515" w:rsidP="00B54A13">
      <w:pPr>
        <w:pStyle w:val="Text"/>
      </w:pPr>
      <w:r w:rsidRPr="00D70369">
        <w:t xml:space="preserve">DDD             </w:t>
      </w:r>
      <w:r w:rsidR="00430B00" w:rsidRPr="00D70369">
        <w:t xml:space="preserve"> </w:t>
      </w:r>
      <w:r w:rsidRPr="00D70369">
        <w:t>Domain-Driven Design</w:t>
      </w:r>
    </w:p>
    <w:p w14:paraId="0C291B71" w14:textId="568A58D7" w:rsidR="00B324FE" w:rsidRPr="00D70369" w:rsidRDefault="00337508" w:rsidP="00B54A13">
      <w:pPr>
        <w:pStyle w:val="Text"/>
      </w:pPr>
      <w:r w:rsidRPr="00D70369">
        <w:t>E</w:t>
      </w:r>
      <w:r w:rsidR="0033588E" w:rsidRPr="00D70369">
        <w:t>TCD</w:t>
      </w:r>
      <w:r w:rsidRPr="00D70369">
        <w:t xml:space="preserve">             </w:t>
      </w:r>
      <w:r w:rsidR="00430B00" w:rsidRPr="00D70369">
        <w:t xml:space="preserve"> </w:t>
      </w:r>
      <w:r w:rsidRPr="00D70369">
        <w:t>Distributed key-value store</w:t>
      </w:r>
    </w:p>
    <w:p w14:paraId="5A1FE18A" w14:textId="50CCE2BA" w:rsidR="006F796F" w:rsidRPr="00D70369" w:rsidRDefault="00B324FE" w:rsidP="00B54A13">
      <w:pPr>
        <w:pStyle w:val="Text"/>
      </w:pPr>
      <w:r w:rsidRPr="00D70369">
        <w:t xml:space="preserve">Json               </w:t>
      </w:r>
      <w:r w:rsidR="00430B00" w:rsidRPr="00D70369">
        <w:t xml:space="preserve"> </w:t>
      </w:r>
      <w:r w:rsidRPr="00D70369">
        <w:t xml:space="preserve">JavaScript </w:t>
      </w:r>
      <w:r w:rsidR="00CB24CF" w:rsidRPr="00D70369">
        <w:t>Object</w:t>
      </w:r>
      <w:r w:rsidRPr="00D70369">
        <w:t xml:space="preserve"> Notation</w:t>
      </w:r>
    </w:p>
    <w:p w14:paraId="11FDAB44" w14:textId="68E6D7FF" w:rsidR="00D048D0" w:rsidRPr="00D70369" w:rsidRDefault="006F796F" w:rsidP="00B54A13">
      <w:pPr>
        <w:pStyle w:val="Text"/>
      </w:pPr>
      <w:r w:rsidRPr="00D70369">
        <w:t xml:space="preserve">AWS              </w:t>
      </w:r>
      <w:r w:rsidR="00430B00" w:rsidRPr="00D70369">
        <w:t xml:space="preserve"> </w:t>
      </w:r>
      <w:r w:rsidRPr="00D70369">
        <w:t>Amazon Web Services</w:t>
      </w:r>
    </w:p>
    <w:p w14:paraId="0D37B6F7" w14:textId="58E9943A" w:rsidR="00B12FA8" w:rsidRPr="00D70369" w:rsidRDefault="00D048D0" w:rsidP="00B54A13">
      <w:pPr>
        <w:pStyle w:val="Text"/>
      </w:pPr>
      <w:r w:rsidRPr="00D70369">
        <w:t xml:space="preserve">SSM               </w:t>
      </w:r>
      <w:r w:rsidR="00430B00" w:rsidRPr="00D70369">
        <w:t xml:space="preserve"> </w:t>
      </w:r>
      <w:r w:rsidRPr="00D70369">
        <w:t xml:space="preserve">Soft Systems </w:t>
      </w:r>
      <w:r w:rsidR="00CB24CF" w:rsidRPr="00D70369">
        <w:t>Methodology</w:t>
      </w:r>
    </w:p>
    <w:p w14:paraId="7FE772A0" w14:textId="48D9C162" w:rsidR="004472FD" w:rsidRPr="00D70369" w:rsidRDefault="00B12FA8" w:rsidP="00B54A13">
      <w:pPr>
        <w:pStyle w:val="Text"/>
      </w:pPr>
      <w:r w:rsidRPr="00D70369">
        <w:t xml:space="preserve">WAF               </w:t>
      </w:r>
      <w:r w:rsidR="00430B00" w:rsidRPr="00D70369">
        <w:t xml:space="preserve"> </w:t>
      </w:r>
      <w:r w:rsidRPr="00D70369">
        <w:t>Web Application Firewall</w:t>
      </w:r>
    </w:p>
    <w:p w14:paraId="068B8233" w14:textId="64DC9EA5" w:rsidR="00F64049" w:rsidRPr="00D70369" w:rsidRDefault="004472FD" w:rsidP="00B54A13">
      <w:pPr>
        <w:pStyle w:val="Text"/>
      </w:pPr>
      <w:r w:rsidRPr="00D70369">
        <w:t xml:space="preserve">TLS                </w:t>
      </w:r>
      <w:r w:rsidR="00430B00" w:rsidRPr="00D70369">
        <w:t xml:space="preserve"> </w:t>
      </w:r>
      <w:r w:rsidRPr="00D70369">
        <w:t>Transport Layer Security</w:t>
      </w:r>
    </w:p>
    <w:p w14:paraId="116630F4" w14:textId="7EBF1C2B" w:rsidR="00F64049" w:rsidRPr="00D70369" w:rsidRDefault="00F64049" w:rsidP="00B54A13">
      <w:pPr>
        <w:pStyle w:val="Text"/>
      </w:pPr>
      <w:r w:rsidRPr="00D70369">
        <w:t xml:space="preserve">MITM             </w:t>
      </w:r>
      <w:r w:rsidR="00430B00" w:rsidRPr="00D70369">
        <w:t xml:space="preserve"> </w:t>
      </w:r>
      <w:r w:rsidRPr="00D70369">
        <w:t xml:space="preserve"> Man-in-the-Middle</w:t>
      </w:r>
    </w:p>
    <w:p w14:paraId="69CECC7C" w14:textId="04A8A3F9" w:rsidR="00CB7450" w:rsidRPr="00D70369" w:rsidRDefault="0073712A" w:rsidP="00B54A13">
      <w:pPr>
        <w:pStyle w:val="Text"/>
      </w:pPr>
      <w:r w:rsidRPr="00D70369">
        <w:t xml:space="preserve">JWTs             </w:t>
      </w:r>
      <w:r w:rsidR="00430B00" w:rsidRPr="00D70369">
        <w:t xml:space="preserve"> </w:t>
      </w:r>
      <w:r w:rsidRPr="00D70369">
        <w:t>JSON Web Tokens</w:t>
      </w:r>
    </w:p>
    <w:p w14:paraId="6AAA1D41" w14:textId="54A72ECB" w:rsidR="00796B3A" w:rsidRPr="00D70369" w:rsidRDefault="00CB7450" w:rsidP="00B54A13">
      <w:pPr>
        <w:pStyle w:val="Text"/>
      </w:pPr>
      <w:r w:rsidRPr="00D70369">
        <w:t xml:space="preserve">JWKS           </w:t>
      </w:r>
      <w:r w:rsidR="00430B00" w:rsidRPr="00D70369">
        <w:t xml:space="preserve"> </w:t>
      </w:r>
      <w:r w:rsidRPr="00D70369">
        <w:t xml:space="preserve"> JSON Web Key Sets</w:t>
      </w:r>
    </w:p>
    <w:p w14:paraId="04B1705B" w14:textId="4840F16E" w:rsidR="00796B3A" w:rsidRPr="00D70369" w:rsidRDefault="00796B3A" w:rsidP="00B54A13">
      <w:pPr>
        <w:pStyle w:val="Text"/>
      </w:pPr>
      <w:r w:rsidRPr="00D70369">
        <w:t>DDoS</w:t>
      </w:r>
      <w:r w:rsidRPr="00D70369">
        <w:rPr>
          <w:rFonts w:cs="Arial"/>
          <w:color w:val="1F1F1F"/>
          <w:sz w:val="45"/>
          <w:szCs w:val="45"/>
          <w:shd w:val="clear" w:color="auto" w:fill="FFFFFF"/>
        </w:rPr>
        <w:t xml:space="preserve">      </w:t>
      </w:r>
      <w:r w:rsidR="00430B00" w:rsidRPr="00D70369">
        <w:rPr>
          <w:rFonts w:cs="Arial"/>
          <w:color w:val="1F1F1F"/>
          <w:sz w:val="45"/>
          <w:szCs w:val="45"/>
          <w:shd w:val="clear" w:color="auto" w:fill="FFFFFF"/>
        </w:rPr>
        <w:t xml:space="preserve"> </w:t>
      </w:r>
      <w:r w:rsidRPr="00D70369">
        <w:t>Distributed denial-of-service</w:t>
      </w:r>
    </w:p>
    <w:p w14:paraId="068C0BDC" w14:textId="542E596B" w:rsidR="00273526" w:rsidRPr="00D70369" w:rsidRDefault="00F32CBF" w:rsidP="00B54A13">
      <w:pPr>
        <w:pStyle w:val="Text"/>
      </w:pPr>
      <w:r w:rsidRPr="00D70369">
        <w:t xml:space="preserve">RBAC            </w:t>
      </w:r>
      <w:r w:rsidR="00430B00" w:rsidRPr="00D70369">
        <w:t xml:space="preserve">  </w:t>
      </w:r>
      <w:r w:rsidRPr="00D70369">
        <w:t>Role-Based Access Control</w:t>
      </w:r>
    </w:p>
    <w:p w14:paraId="677BC7C8" w14:textId="7F13608F" w:rsidR="00CA4054" w:rsidRPr="00D70369" w:rsidRDefault="00273526" w:rsidP="00B54A13">
      <w:pPr>
        <w:pStyle w:val="Text"/>
      </w:pPr>
      <w:r w:rsidRPr="00D70369">
        <w:t>SSO</w:t>
      </w:r>
      <w:r w:rsidR="00F617AA" w:rsidRPr="00D70369">
        <w:t xml:space="preserve">               </w:t>
      </w:r>
      <w:r w:rsidR="00430B00" w:rsidRPr="00D70369">
        <w:t xml:space="preserve"> </w:t>
      </w:r>
      <w:r w:rsidR="00F617AA" w:rsidRPr="00D70369">
        <w:t>Single Sign-On</w:t>
      </w:r>
    </w:p>
    <w:p w14:paraId="4B03F5C0" w14:textId="7E7AE81E" w:rsidR="000B2660" w:rsidRPr="00D70369" w:rsidRDefault="00CA4054" w:rsidP="00B54A13">
      <w:pPr>
        <w:pStyle w:val="Text"/>
      </w:pPr>
      <w:r w:rsidRPr="00D70369">
        <w:t xml:space="preserve">TSDB             </w:t>
      </w:r>
      <w:r w:rsidR="00430B00" w:rsidRPr="00D70369">
        <w:t xml:space="preserve"> </w:t>
      </w:r>
      <w:r w:rsidRPr="00D70369">
        <w:t>Time-Series Database</w:t>
      </w:r>
    </w:p>
    <w:p w14:paraId="7EB66179" w14:textId="4C27BAF6" w:rsidR="000B2660" w:rsidRPr="00D70369" w:rsidRDefault="002A2F19" w:rsidP="00B54A13">
      <w:pPr>
        <w:pStyle w:val="Text"/>
      </w:pPr>
      <w:r w:rsidRPr="00D70369">
        <w:t>DVCS</w:t>
      </w:r>
      <w:r w:rsidR="000B2660" w:rsidRPr="00D70369">
        <w:t xml:space="preserve">             </w:t>
      </w:r>
      <w:r w:rsidR="00430B00" w:rsidRPr="00D70369">
        <w:t xml:space="preserve"> </w:t>
      </w:r>
      <w:r w:rsidR="000B2660" w:rsidRPr="00D70369">
        <w:t>Distributed Version Control System</w:t>
      </w:r>
    </w:p>
    <w:p w14:paraId="28DCD0CC" w14:textId="2B3C5725" w:rsidR="000B2660" w:rsidRPr="00D70369" w:rsidRDefault="000B2660" w:rsidP="00B54A13">
      <w:pPr>
        <w:pStyle w:val="Text"/>
      </w:pPr>
      <w:r w:rsidRPr="00D70369">
        <w:t xml:space="preserve">SQL                </w:t>
      </w:r>
      <w:r w:rsidR="00430B00" w:rsidRPr="00D70369">
        <w:t xml:space="preserve"> </w:t>
      </w:r>
      <w:r w:rsidRPr="00D70369">
        <w:t>Structured Query Language</w:t>
      </w:r>
    </w:p>
    <w:p w14:paraId="3728D008" w14:textId="44E7EFDF" w:rsidR="000B2660" w:rsidRPr="00D70369" w:rsidRDefault="000B2660" w:rsidP="00B54A13">
      <w:pPr>
        <w:pStyle w:val="Text"/>
      </w:pPr>
      <w:r w:rsidRPr="00D70369">
        <w:t xml:space="preserve">NoSQL            </w:t>
      </w:r>
      <w:r w:rsidR="00430B00" w:rsidRPr="00D70369">
        <w:t xml:space="preserve"> </w:t>
      </w:r>
      <w:r w:rsidRPr="00D70369">
        <w:t>Not Only SQL</w:t>
      </w:r>
    </w:p>
    <w:p w14:paraId="1AF8B2C2" w14:textId="60C3E4F3" w:rsidR="00945C74" w:rsidRPr="00D70369" w:rsidRDefault="000B2660" w:rsidP="00B54A13">
      <w:pPr>
        <w:pStyle w:val="Text"/>
      </w:pPr>
      <w:r w:rsidRPr="00D70369">
        <w:t>CI/CD</w:t>
      </w:r>
      <w:r w:rsidR="00430B00" w:rsidRPr="00D70369">
        <w:t xml:space="preserve">               Continuous Integration and Continuous Delivery</w:t>
      </w:r>
    </w:p>
    <w:p w14:paraId="49002ED4" w14:textId="6C6BD548" w:rsidR="00945C74" w:rsidRPr="00D70369" w:rsidRDefault="00945C74" w:rsidP="00B54A13">
      <w:pPr>
        <w:pStyle w:val="Text"/>
      </w:pPr>
      <w:r w:rsidRPr="00D70369">
        <w:t>DVCS </w:t>
      </w:r>
      <w:r w:rsidR="000A5099" w:rsidRPr="00D70369">
        <w:t xml:space="preserve">              Distributed Version Control System</w:t>
      </w:r>
    </w:p>
    <w:p w14:paraId="12B311E6" w14:textId="7402B2F2" w:rsidR="009A487E" w:rsidRPr="00D70369" w:rsidRDefault="00945C74" w:rsidP="00B54A13">
      <w:pPr>
        <w:pStyle w:val="Text"/>
      </w:pPr>
      <w:r w:rsidRPr="00D70369">
        <w:t>MCP</w:t>
      </w:r>
      <w:r w:rsidR="000A5099" w:rsidRPr="00D70369">
        <w:t xml:space="preserve">                 Model Context Protocol</w:t>
      </w:r>
    </w:p>
    <w:p w14:paraId="3697F279" w14:textId="0A73763C" w:rsidR="006F52D7" w:rsidRPr="00D70369" w:rsidRDefault="009A487E" w:rsidP="00B54A13">
      <w:pPr>
        <w:pStyle w:val="Text"/>
      </w:pPr>
      <w:r w:rsidRPr="00D70369">
        <w:t>JAR                  Compressed Archive Format</w:t>
      </w:r>
    </w:p>
    <w:p w14:paraId="036C3C16" w14:textId="34538FFA" w:rsidR="001C50D8" w:rsidRPr="00D70369" w:rsidRDefault="006F52D7" w:rsidP="00B54A13">
      <w:pPr>
        <w:pStyle w:val="Text"/>
      </w:pPr>
      <w:r w:rsidRPr="00D70369">
        <w:lastRenderedPageBreak/>
        <w:t>REST               Representational State Transfer</w:t>
      </w:r>
    </w:p>
    <w:p w14:paraId="5615853C" w14:textId="378079F2" w:rsidR="001C50D8" w:rsidRPr="00D70369" w:rsidRDefault="001C50D8" w:rsidP="00B54A13">
      <w:pPr>
        <w:pStyle w:val="Text"/>
      </w:pPr>
      <w:r w:rsidRPr="00D70369">
        <w:t>DTOs               Data Transfer Object</w:t>
      </w:r>
    </w:p>
    <w:p w14:paraId="1AC57371" w14:textId="0AB84DBF" w:rsidR="00BA56D4" w:rsidRPr="00D70369" w:rsidRDefault="008B300B" w:rsidP="00B54A13">
      <w:pPr>
        <w:pStyle w:val="Text"/>
      </w:pPr>
      <w:r w:rsidRPr="00D70369">
        <w:t>CRUD              Create, Read, Update and Delete</w:t>
      </w:r>
    </w:p>
    <w:p w14:paraId="2B145676" w14:textId="2671D991" w:rsidR="00E40147" w:rsidRPr="00D70369" w:rsidRDefault="00BA56D4" w:rsidP="00B54A13">
      <w:pPr>
        <w:pStyle w:val="Text"/>
      </w:pPr>
      <w:r w:rsidRPr="00D70369">
        <w:t>ORM                Object-Relational Mapping</w:t>
      </w:r>
    </w:p>
    <w:p w14:paraId="39E0386A" w14:textId="77777777" w:rsidR="00B01FF3" w:rsidRPr="00D70369" w:rsidRDefault="00E40147" w:rsidP="00B54A13">
      <w:pPr>
        <w:pStyle w:val="Text"/>
      </w:pPr>
      <w:r w:rsidRPr="00D70369">
        <w:t>IAM                  Identity and Access Management</w:t>
      </w:r>
    </w:p>
    <w:p w14:paraId="74CB9BDE" w14:textId="77777777" w:rsidR="00A42C46" w:rsidRPr="00D70369" w:rsidRDefault="00B01FF3" w:rsidP="00B54A13">
      <w:pPr>
        <w:pStyle w:val="Text"/>
      </w:pPr>
      <w:r w:rsidRPr="00D70369">
        <w:t xml:space="preserve">CNCF              Cloud Native Computing Foundation </w:t>
      </w:r>
    </w:p>
    <w:p w14:paraId="683D45F1" w14:textId="77777777" w:rsidR="000B40E5" w:rsidRPr="00D70369" w:rsidRDefault="00A42C46" w:rsidP="00B54A13">
      <w:pPr>
        <w:pStyle w:val="Text"/>
      </w:pPr>
      <w:r w:rsidRPr="00D70369">
        <w:t xml:space="preserve">AUT                  Application under test </w:t>
      </w:r>
    </w:p>
    <w:p w14:paraId="19B03A99" w14:textId="77777777" w:rsidR="00790DF0" w:rsidRPr="00D70369" w:rsidRDefault="000B40E5" w:rsidP="00B54A13">
      <w:pPr>
        <w:pStyle w:val="Text"/>
      </w:pPr>
      <w:r w:rsidRPr="00D70369">
        <w:t xml:space="preserve">K8s                  Kubernetes </w:t>
      </w:r>
    </w:p>
    <w:p w14:paraId="341F9069" w14:textId="77777777" w:rsidR="002F22F0" w:rsidRPr="00D70369" w:rsidRDefault="00790DF0" w:rsidP="00B54A13">
      <w:pPr>
        <w:pStyle w:val="Text"/>
      </w:pPr>
      <w:r w:rsidRPr="00D70369">
        <w:t xml:space="preserve">HPA                 Horizontal Pod Auto scaler </w:t>
      </w:r>
    </w:p>
    <w:p w14:paraId="47746D1D" w14:textId="0C23C6C7" w:rsidR="001C19FC" w:rsidRPr="00D70369" w:rsidRDefault="00BC1522" w:rsidP="00B54A13">
      <w:pPr>
        <w:pStyle w:val="Text"/>
      </w:pPr>
      <w:r w:rsidRPr="00D70369">
        <w:t xml:space="preserve">MTTR </w:t>
      </w:r>
      <w:r w:rsidR="00955385" w:rsidRPr="00D70369">
        <w:t xml:space="preserve">             Mean Time to Repair</w:t>
      </w:r>
    </w:p>
    <w:p w14:paraId="3AA3E1F4" w14:textId="77777777" w:rsidR="000F4376" w:rsidRPr="00D70369" w:rsidRDefault="001C19FC" w:rsidP="00B54A13">
      <w:pPr>
        <w:pStyle w:val="Text"/>
      </w:pPr>
      <w:r w:rsidRPr="00D70369">
        <w:t xml:space="preserve">RBAC </w:t>
      </w:r>
      <w:r w:rsidR="00955385" w:rsidRPr="00D70369">
        <w:t xml:space="preserve">             Role-Based Access Control </w:t>
      </w:r>
    </w:p>
    <w:p w14:paraId="7AD14DB0" w14:textId="69514AE1" w:rsidR="00613877" w:rsidRPr="00D70369" w:rsidRDefault="000F4376" w:rsidP="00B54A13">
      <w:pPr>
        <w:pStyle w:val="Text"/>
      </w:pPr>
      <w:r w:rsidRPr="00D70369">
        <w:t xml:space="preserve">ESB </w:t>
      </w:r>
      <w:r w:rsidR="0099622A" w:rsidRPr="00D70369">
        <w:t xml:space="preserve">                Enterprise Service Bus </w:t>
      </w:r>
      <w:r w:rsidR="00613877" w:rsidRPr="00D70369">
        <w:br w:type="page"/>
      </w:r>
    </w:p>
    <w:p w14:paraId="631C1263" w14:textId="1962B548" w:rsidR="00C1152A" w:rsidRPr="00D70369" w:rsidRDefault="00F21427" w:rsidP="002432D7">
      <w:pPr>
        <w:pStyle w:val="FHCWDAEbene1OhneNr"/>
        <w:rPr>
          <w:lang w:val="en-US"/>
        </w:rPr>
      </w:pPr>
      <w:bookmarkStart w:id="3" w:name="_Toc206003772"/>
      <w:r w:rsidRPr="00D70369">
        <w:rPr>
          <w:lang w:val="en-US"/>
        </w:rPr>
        <w:lastRenderedPageBreak/>
        <w:t>Contents</w:t>
      </w:r>
      <w:bookmarkEnd w:id="3"/>
    </w:p>
    <w:sdt>
      <w:sdtPr>
        <w:rPr>
          <w:rFonts w:ascii="Arial" w:eastAsia="Times New Roman" w:hAnsi="Arial" w:cs="Times New Roman"/>
          <w:color w:val="auto"/>
          <w:sz w:val="24"/>
          <w:szCs w:val="20"/>
        </w:rPr>
        <w:id w:val="-817496792"/>
        <w:docPartObj>
          <w:docPartGallery w:val="Table of Contents"/>
          <w:docPartUnique/>
        </w:docPartObj>
      </w:sdtPr>
      <w:sdtEndPr>
        <w:rPr>
          <w:b/>
          <w:bCs/>
          <w:sz w:val="22"/>
          <w:szCs w:val="22"/>
        </w:rPr>
      </w:sdtEndPr>
      <w:sdtContent>
        <w:p w14:paraId="4BCFEA06" w14:textId="7973B994" w:rsidR="00846F28" w:rsidRPr="00D70369" w:rsidRDefault="00846F28" w:rsidP="0096332E">
          <w:pPr>
            <w:pStyle w:val="TOCHeading"/>
          </w:pPr>
          <w:r w:rsidRPr="00D70369">
            <w:t>Table of Contents</w:t>
          </w:r>
        </w:p>
        <w:p w14:paraId="5C06AB93" w14:textId="786F3822" w:rsidR="00B31041" w:rsidRDefault="00846F28">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r w:rsidRPr="00D70369">
            <w:rPr>
              <w:sz w:val="22"/>
              <w:szCs w:val="22"/>
            </w:rPr>
            <w:fldChar w:fldCharType="begin"/>
          </w:r>
          <w:r w:rsidRPr="00D70369">
            <w:rPr>
              <w:sz w:val="22"/>
              <w:szCs w:val="22"/>
            </w:rPr>
            <w:instrText xml:space="preserve"> TOC \o "1-3" \h \z \u </w:instrText>
          </w:r>
          <w:r w:rsidRPr="00D70369">
            <w:rPr>
              <w:sz w:val="22"/>
              <w:szCs w:val="22"/>
            </w:rPr>
            <w:fldChar w:fldCharType="separate"/>
          </w:r>
          <w:hyperlink w:anchor="_Toc206003769" w:history="1">
            <w:r w:rsidR="00B31041" w:rsidRPr="00D96FA3">
              <w:rPr>
                <w:rStyle w:val="Hyperlink"/>
                <w:noProof/>
              </w:rPr>
              <w:t>Abstract</w:t>
            </w:r>
            <w:r w:rsidR="00B31041">
              <w:rPr>
                <w:noProof/>
                <w:webHidden/>
              </w:rPr>
              <w:tab/>
            </w:r>
            <w:r w:rsidR="00B31041">
              <w:rPr>
                <w:noProof/>
                <w:webHidden/>
              </w:rPr>
              <w:fldChar w:fldCharType="begin"/>
            </w:r>
            <w:r w:rsidR="00B31041">
              <w:rPr>
                <w:noProof/>
                <w:webHidden/>
              </w:rPr>
              <w:instrText xml:space="preserve"> PAGEREF _Toc206003769 \h </w:instrText>
            </w:r>
            <w:r w:rsidR="00B31041">
              <w:rPr>
                <w:noProof/>
                <w:webHidden/>
              </w:rPr>
            </w:r>
            <w:r w:rsidR="00B31041">
              <w:rPr>
                <w:noProof/>
                <w:webHidden/>
              </w:rPr>
              <w:fldChar w:fldCharType="separate"/>
            </w:r>
            <w:r w:rsidR="00B31041">
              <w:rPr>
                <w:noProof/>
                <w:webHidden/>
              </w:rPr>
              <w:t>iii</w:t>
            </w:r>
            <w:r w:rsidR="00B31041">
              <w:rPr>
                <w:noProof/>
                <w:webHidden/>
              </w:rPr>
              <w:fldChar w:fldCharType="end"/>
            </w:r>
          </w:hyperlink>
        </w:p>
        <w:p w14:paraId="06F10351" w14:textId="15851707"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70" w:history="1">
            <w:r w:rsidRPr="00D96FA3">
              <w:rPr>
                <w:rStyle w:val="Hyperlink"/>
                <w:noProof/>
              </w:rPr>
              <w:t>Central Research Question</w:t>
            </w:r>
            <w:r>
              <w:rPr>
                <w:noProof/>
                <w:webHidden/>
              </w:rPr>
              <w:tab/>
            </w:r>
            <w:r>
              <w:rPr>
                <w:noProof/>
                <w:webHidden/>
              </w:rPr>
              <w:fldChar w:fldCharType="begin"/>
            </w:r>
            <w:r>
              <w:rPr>
                <w:noProof/>
                <w:webHidden/>
              </w:rPr>
              <w:instrText xml:space="preserve"> PAGEREF _Toc206003770 \h </w:instrText>
            </w:r>
            <w:r>
              <w:rPr>
                <w:noProof/>
                <w:webHidden/>
              </w:rPr>
            </w:r>
            <w:r>
              <w:rPr>
                <w:noProof/>
                <w:webHidden/>
              </w:rPr>
              <w:fldChar w:fldCharType="separate"/>
            </w:r>
            <w:r>
              <w:rPr>
                <w:noProof/>
                <w:webHidden/>
              </w:rPr>
              <w:t>iv</w:t>
            </w:r>
            <w:r>
              <w:rPr>
                <w:noProof/>
                <w:webHidden/>
              </w:rPr>
              <w:fldChar w:fldCharType="end"/>
            </w:r>
          </w:hyperlink>
        </w:p>
        <w:p w14:paraId="6718F6E4" w14:textId="491D8AF7" w:rsidR="00B31041" w:rsidRDefault="00B3104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771" w:history="1">
            <w:r w:rsidRPr="00D96FA3">
              <w:rPr>
                <w:rStyle w:val="Hyperlink"/>
                <w:noProof/>
              </w:rPr>
              <w:t>List of Abbreviations</w:t>
            </w:r>
            <w:r>
              <w:rPr>
                <w:noProof/>
                <w:webHidden/>
              </w:rPr>
              <w:tab/>
            </w:r>
            <w:r>
              <w:rPr>
                <w:noProof/>
                <w:webHidden/>
              </w:rPr>
              <w:fldChar w:fldCharType="begin"/>
            </w:r>
            <w:r>
              <w:rPr>
                <w:noProof/>
                <w:webHidden/>
              </w:rPr>
              <w:instrText xml:space="preserve"> PAGEREF _Toc206003771 \h </w:instrText>
            </w:r>
            <w:r>
              <w:rPr>
                <w:noProof/>
                <w:webHidden/>
              </w:rPr>
            </w:r>
            <w:r>
              <w:rPr>
                <w:noProof/>
                <w:webHidden/>
              </w:rPr>
              <w:fldChar w:fldCharType="separate"/>
            </w:r>
            <w:r>
              <w:rPr>
                <w:noProof/>
                <w:webHidden/>
              </w:rPr>
              <w:t>v</w:t>
            </w:r>
            <w:r>
              <w:rPr>
                <w:noProof/>
                <w:webHidden/>
              </w:rPr>
              <w:fldChar w:fldCharType="end"/>
            </w:r>
          </w:hyperlink>
        </w:p>
        <w:p w14:paraId="43C47912" w14:textId="0E584A47" w:rsidR="00B31041" w:rsidRDefault="00B3104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772" w:history="1">
            <w:r w:rsidRPr="00D96FA3">
              <w:rPr>
                <w:rStyle w:val="Hyperlink"/>
                <w:noProof/>
              </w:rPr>
              <w:t>Contents</w:t>
            </w:r>
            <w:r>
              <w:rPr>
                <w:noProof/>
                <w:webHidden/>
              </w:rPr>
              <w:tab/>
            </w:r>
            <w:r>
              <w:rPr>
                <w:noProof/>
                <w:webHidden/>
              </w:rPr>
              <w:fldChar w:fldCharType="begin"/>
            </w:r>
            <w:r>
              <w:rPr>
                <w:noProof/>
                <w:webHidden/>
              </w:rPr>
              <w:instrText xml:space="preserve"> PAGEREF _Toc206003772 \h </w:instrText>
            </w:r>
            <w:r>
              <w:rPr>
                <w:noProof/>
                <w:webHidden/>
              </w:rPr>
            </w:r>
            <w:r>
              <w:rPr>
                <w:noProof/>
                <w:webHidden/>
              </w:rPr>
              <w:fldChar w:fldCharType="separate"/>
            </w:r>
            <w:r>
              <w:rPr>
                <w:noProof/>
                <w:webHidden/>
              </w:rPr>
              <w:t>vii</w:t>
            </w:r>
            <w:r>
              <w:rPr>
                <w:noProof/>
                <w:webHidden/>
              </w:rPr>
              <w:fldChar w:fldCharType="end"/>
            </w:r>
          </w:hyperlink>
        </w:p>
        <w:p w14:paraId="6365851F" w14:textId="11D47937" w:rsidR="00B31041" w:rsidRDefault="00B3104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773" w:history="1">
            <w:r w:rsidRPr="00D96FA3">
              <w:rPr>
                <w:rStyle w:val="Hyperlink"/>
                <w:noProof/>
              </w:rPr>
              <w:t>1.</w:t>
            </w:r>
            <w:r>
              <w:rPr>
                <w:rFonts w:asciiTheme="minorHAnsi" w:eastAsiaTheme="minorEastAsia" w:hAnsiTheme="minorHAnsi" w:cstheme="minorBidi"/>
                <w:b w:val="0"/>
                <w:smallCaps w:val="0"/>
                <w:noProof/>
                <w:kern w:val="2"/>
                <w:sz w:val="24"/>
                <w:szCs w:val="24"/>
                <w:lang w:val="de-AT" w:eastAsia="zh-TW"/>
                <w14:ligatures w14:val="standardContextual"/>
              </w:rPr>
              <w:tab/>
            </w:r>
            <w:r w:rsidRPr="00D96FA3">
              <w:rPr>
                <w:rStyle w:val="Hyperlink"/>
                <w:noProof/>
              </w:rPr>
              <w:t>CHAPTER – INTRODUCTION</w:t>
            </w:r>
            <w:r>
              <w:rPr>
                <w:noProof/>
                <w:webHidden/>
              </w:rPr>
              <w:tab/>
            </w:r>
            <w:r>
              <w:rPr>
                <w:noProof/>
                <w:webHidden/>
              </w:rPr>
              <w:fldChar w:fldCharType="begin"/>
            </w:r>
            <w:r>
              <w:rPr>
                <w:noProof/>
                <w:webHidden/>
              </w:rPr>
              <w:instrText xml:space="preserve"> PAGEREF _Toc206003773 \h </w:instrText>
            </w:r>
            <w:r>
              <w:rPr>
                <w:noProof/>
                <w:webHidden/>
              </w:rPr>
            </w:r>
            <w:r>
              <w:rPr>
                <w:noProof/>
                <w:webHidden/>
              </w:rPr>
              <w:fldChar w:fldCharType="separate"/>
            </w:r>
            <w:r>
              <w:rPr>
                <w:noProof/>
                <w:webHidden/>
              </w:rPr>
              <w:t>10</w:t>
            </w:r>
            <w:r>
              <w:rPr>
                <w:noProof/>
                <w:webHidden/>
              </w:rPr>
              <w:fldChar w:fldCharType="end"/>
            </w:r>
          </w:hyperlink>
        </w:p>
        <w:p w14:paraId="48B0F172" w14:textId="32FB18EB"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74" w:history="1">
            <w:r w:rsidRPr="00D96FA3">
              <w:rPr>
                <w:rStyle w:val="Hyperlink"/>
                <w:rFonts w:eastAsia="Times"/>
                <w:noProof/>
              </w:rPr>
              <w:t>1.1</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rPr>
              <w:t>Background And Motivation</w:t>
            </w:r>
            <w:r>
              <w:rPr>
                <w:noProof/>
                <w:webHidden/>
              </w:rPr>
              <w:tab/>
            </w:r>
            <w:r>
              <w:rPr>
                <w:noProof/>
                <w:webHidden/>
              </w:rPr>
              <w:fldChar w:fldCharType="begin"/>
            </w:r>
            <w:r>
              <w:rPr>
                <w:noProof/>
                <w:webHidden/>
              </w:rPr>
              <w:instrText xml:space="preserve"> PAGEREF _Toc206003774 \h </w:instrText>
            </w:r>
            <w:r>
              <w:rPr>
                <w:noProof/>
                <w:webHidden/>
              </w:rPr>
            </w:r>
            <w:r>
              <w:rPr>
                <w:noProof/>
                <w:webHidden/>
              </w:rPr>
              <w:fldChar w:fldCharType="separate"/>
            </w:r>
            <w:r>
              <w:rPr>
                <w:noProof/>
                <w:webHidden/>
              </w:rPr>
              <w:t>10</w:t>
            </w:r>
            <w:r>
              <w:rPr>
                <w:noProof/>
                <w:webHidden/>
              </w:rPr>
              <w:fldChar w:fldCharType="end"/>
            </w:r>
          </w:hyperlink>
        </w:p>
        <w:p w14:paraId="472B6D91" w14:textId="69FB1BCF"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75" w:history="1">
            <w:r w:rsidRPr="00D96FA3">
              <w:rPr>
                <w:rStyle w:val="Hyperlink"/>
                <w:noProof/>
              </w:rPr>
              <w:t>1.1.1</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Introduction to Microservices</w:t>
            </w:r>
            <w:r>
              <w:rPr>
                <w:noProof/>
                <w:webHidden/>
              </w:rPr>
              <w:tab/>
            </w:r>
            <w:r>
              <w:rPr>
                <w:noProof/>
                <w:webHidden/>
              </w:rPr>
              <w:fldChar w:fldCharType="begin"/>
            </w:r>
            <w:r>
              <w:rPr>
                <w:noProof/>
                <w:webHidden/>
              </w:rPr>
              <w:instrText xml:space="preserve"> PAGEREF _Toc206003775 \h </w:instrText>
            </w:r>
            <w:r>
              <w:rPr>
                <w:noProof/>
                <w:webHidden/>
              </w:rPr>
            </w:r>
            <w:r>
              <w:rPr>
                <w:noProof/>
                <w:webHidden/>
              </w:rPr>
              <w:fldChar w:fldCharType="separate"/>
            </w:r>
            <w:r>
              <w:rPr>
                <w:noProof/>
                <w:webHidden/>
              </w:rPr>
              <w:t>10</w:t>
            </w:r>
            <w:r>
              <w:rPr>
                <w:noProof/>
                <w:webHidden/>
              </w:rPr>
              <w:fldChar w:fldCharType="end"/>
            </w:r>
          </w:hyperlink>
        </w:p>
        <w:p w14:paraId="681734A2" w14:textId="3FCA1248"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76" w:history="1">
            <w:r w:rsidRPr="00D96FA3">
              <w:rPr>
                <w:rStyle w:val="Hyperlink"/>
                <w:rFonts w:eastAsia="Times"/>
                <w:noProof/>
              </w:rPr>
              <w:t>1.1.2</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Why Configuration Management</w:t>
            </w:r>
            <w:r>
              <w:rPr>
                <w:noProof/>
                <w:webHidden/>
              </w:rPr>
              <w:tab/>
            </w:r>
            <w:r>
              <w:rPr>
                <w:noProof/>
                <w:webHidden/>
              </w:rPr>
              <w:fldChar w:fldCharType="begin"/>
            </w:r>
            <w:r>
              <w:rPr>
                <w:noProof/>
                <w:webHidden/>
              </w:rPr>
              <w:instrText xml:space="preserve"> PAGEREF _Toc206003776 \h </w:instrText>
            </w:r>
            <w:r>
              <w:rPr>
                <w:noProof/>
                <w:webHidden/>
              </w:rPr>
            </w:r>
            <w:r>
              <w:rPr>
                <w:noProof/>
                <w:webHidden/>
              </w:rPr>
              <w:fldChar w:fldCharType="separate"/>
            </w:r>
            <w:r>
              <w:rPr>
                <w:noProof/>
                <w:webHidden/>
              </w:rPr>
              <w:t>11</w:t>
            </w:r>
            <w:r>
              <w:rPr>
                <w:noProof/>
                <w:webHidden/>
              </w:rPr>
              <w:fldChar w:fldCharType="end"/>
            </w:r>
          </w:hyperlink>
        </w:p>
        <w:p w14:paraId="5D4B0656" w14:textId="279CE4EE"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77" w:history="1">
            <w:r w:rsidRPr="00D96FA3">
              <w:rPr>
                <w:rStyle w:val="Hyperlink"/>
                <w:noProof/>
              </w:rPr>
              <w:t>1.1.3</w:t>
            </w:r>
            <w:r>
              <w:rPr>
                <w:rFonts w:asciiTheme="minorHAnsi" w:eastAsiaTheme="minorEastAsia" w:hAnsiTheme="minorHAnsi" w:cstheme="minorBidi"/>
                <w:noProof/>
                <w:kern w:val="2"/>
                <w:szCs w:val="24"/>
                <w:lang w:val="de-AT" w:eastAsia="zh-TW"/>
                <w14:ligatures w14:val="standardContextual"/>
              </w:rPr>
              <w:tab/>
            </w:r>
            <w:r w:rsidRPr="00D96FA3">
              <w:rPr>
                <w:rStyle w:val="Hyperlink"/>
                <w:noProof/>
              </w:rPr>
              <w:t>Industrial Motivation</w:t>
            </w:r>
            <w:r>
              <w:rPr>
                <w:noProof/>
                <w:webHidden/>
              </w:rPr>
              <w:tab/>
            </w:r>
            <w:r>
              <w:rPr>
                <w:noProof/>
                <w:webHidden/>
              </w:rPr>
              <w:fldChar w:fldCharType="begin"/>
            </w:r>
            <w:r>
              <w:rPr>
                <w:noProof/>
                <w:webHidden/>
              </w:rPr>
              <w:instrText xml:space="preserve"> PAGEREF _Toc206003777 \h </w:instrText>
            </w:r>
            <w:r>
              <w:rPr>
                <w:noProof/>
                <w:webHidden/>
              </w:rPr>
            </w:r>
            <w:r>
              <w:rPr>
                <w:noProof/>
                <w:webHidden/>
              </w:rPr>
              <w:fldChar w:fldCharType="separate"/>
            </w:r>
            <w:r>
              <w:rPr>
                <w:noProof/>
                <w:webHidden/>
              </w:rPr>
              <w:t>13</w:t>
            </w:r>
            <w:r>
              <w:rPr>
                <w:noProof/>
                <w:webHidden/>
              </w:rPr>
              <w:fldChar w:fldCharType="end"/>
            </w:r>
          </w:hyperlink>
        </w:p>
        <w:p w14:paraId="223F0921" w14:textId="39CD93E7"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78" w:history="1">
            <w:r w:rsidRPr="00D96FA3">
              <w:rPr>
                <w:rStyle w:val="Hyperlink"/>
                <w:noProof/>
              </w:rPr>
              <w:t>1.1.4</w:t>
            </w:r>
            <w:r>
              <w:rPr>
                <w:rFonts w:asciiTheme="minorHAnsi" w:eastAsiaTheme="minorEastAsia" w:hAnsiTheme="minorHAnsi" w:cstheme="minorBidi"/>
                <w:noProof/>
                <w:kern w:val="2"/>
                <w:szCs w:val="24"/>
                <w:lang w:val="de-AT" w:eastAsia="zh-TW"/>
                <w14:ligatures w14:val="standardContextual"/>
              </w:rPr>
              <w:tab/>
            </w:r>
            <w:r w:rsidRPr="00D96FA3">
              <w:rPr>
                <w:rStyle w:val="Hyperlink"/>
                <w:noProof/>
              </w:rPr>
              <w:t>Personal Motivation</w:t>
            </w:r>
            <w:r>
              <w:rPr>
                <w:noProof/>
                <w:webHidden/>
              </w:rPr>
              <w:tab/>
            </w:r>
            <w:r>
              <w:rPr>
                <w:noProof/>
                <w:webHidden/>
              </w:rPr>
              <w:fldChar w:fldCharType="begin"/>
            </w:r>
            <w:r>
              <w:rPr>
                <w:noProof/>
                <w:webHidden/>
              </w:rPr>
              <w:instrText xml:space="preserve"> PAGEREF _Toc206003778 \h </w:instrText>
            </w:r>
            <w:r>
              <w:rPr>
                <w:noProof/>
                <w:webHidden/>
              </w:rPr>
            </w:r>
            <w:r>
              <w:rPr>
                <w:noProof/>
                <w:webHidden/>
              </w:rPr>
              <w:fldChar w:fldCharType="separate"/>
            </w:r>
            <w:r>
              <w:rPr>
                <w:noProof/>
                <w:webHidden/>
              </w:rPr>
              <w:t>14</w:t>
            </w:r>
            <w:r>
              <w:rPr>
                <w:noProof/>
                <w:webHidden/>
              </w:rPr>
              <w:fldChar w:fldCharType="end"/>
            </w:r>
          </w:hyperlink>
        </w:p>
        <w:p w14:paraId="674E0270" w14:textId="5D2C7CB2"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79" w:history="1">
            <w:r w:rsidRPr="00D96FA3">
              <w:rPr>
                <w:rStyle w:val="Hyperlink"/>
                <w:rFonts w:eastAsia="Times"/>
                <w:noProof/>
              </w:rPr>
              <w:t>1.1.5</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Problem Statement</w:t>
            </w:r>
            <w:r>
              <w:rPr>
                <w:noProof/>
                <w:webHidden/>
              </w:rPr>
              <w:tab/>
            </w:r>
            <w:r>
              <w:rPr>
                <w:noProof/>
                <w:webHidden/>
              </w:rPr>
              <w:fldChar w:fldCharType="begin"/>
            </w:r>
            <w:r>
              <w:rPr>
                <w:noProof/>
                <w:webHidden/>
              </w:rPr>
              <w:instrText xml:space="preserve"> PAGEREF _Toc206003779 \h </w:instrText>
            </w:r>
            <w:r>
              <w:rPr>
                <w:noProof/>
                <w:webHidden/>
              </w:rPr>
            </w:r>
            <w:r>
              <w:rPr>
                <w:noProof/>
                <w:webHidden/>
              </w:rPr>
              <w:fldChar w:fldCharType="separate"/>
            </w:r>
            <w:r>
              <w:rPr>
                <w:noProof/>
                <w:webHidden/>
              </w:rPr>
              <w:t>15</w:t>
            </w:r>
            <w:r>
              <w:rPr>
                <w:noProof/>
                <w:webHidden/>
              </w:rPr>
              <w:fldChar w:fldCharType="end"/>
            </w:r>
          </w:hyperlink>
        </w:p>
        <w:p w14:paraId="36C07F85" w14:textId="5E8ABA7A"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80" w:history="1">
            <w:r w:rsidRPr="00D96FA3">
              <w:rPr>
                <w:rStyle w:val="Hyperlink"/>
                <w:rFonts w:eastAsia="Times"/>
                <w:noProof/>
              </w:rPr>
              <w:t>1.1.6</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Research Objectives</w:t>
            </w:r>
            <w:r>
              <w:rPr>
                <w:noProof/>
                <w:webHidden/>
              </w:rPr>
              <w:tab/>
            </w:r>
            <w:r>
              <w:rPr>
                <w:noProof/>
                <w:webHidden/>
              </w:rPr>
              <w:fldChar w:fldCharType="begin"/>
            </w:r>
            <w:r>
              <w:rPr>
                <w:noProof/>
                <w:webHidden/>
              </w:rPr>
              <w:instrText xml:space="preserve"> PAGEREF _Toc206003780 \h </w:instrText>
            </w:r>
            <w:r>
              <w:rPr>
                <w:noProof/>
                <w:webHidden/>
              </w:rPr>
            </w:r>
            <w:r>
              <w:rPr>
                <w:noProof/>
                <w:webHidden/>
              </w:rPr>
              <w:fldChar w:fldCharType="separate"/>
            </w:r>
            <w:r>
              <w:rPr>
                <w:noProof/>
                <w:webHidden/>
              </w:rPr>
              <w:t>16</w:t>
            </w:r>
            <w:r>
              <w:rPr>
                <w:noProof/>
                <w:webHidden/>
              </w:rPr>
              <w:fldChar w:fldCharType="end"/>
            </w:r>
          </w:hyperlink>
        </w:p>
        <w:p w14:paraId="11E8DC53" w14:textId="012AD4E1"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81" w:history="1">
            <w:r w:rsidRPr="00D96FA3">
              <w:rPr>
                <w:rStyle w:val="Hyperlink"/>
                <w:rFonts w:eastAsia="Times"/>
                <w:noProof/>
              </w:rPr>
              <w:t>1.2</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rPr>
              <w:t>Research Question</w:t>
            </w:r>
            <w:r>
              <w:rPr>
                <w:noProof/>
                <w:webHidden/>
              </w:rPr>
              <w:tab/>
            </w:r>
            <w:r>
              <w:rPr>
                <w:noProof/>
                <w:webHidden/>
              </w:rPr>
              <w:fldChar w:fldCharType="begin"/>
            </w:r>
            <w:r>
              <w:rPr>
                <w:noProof/>
                <w:webHidden/>
              </w:rPr>
              <w:instrText xml:space="preserve"> PAGEREF _Toc206003781 \h </w:instrText>
            </w:r>
            <w:r>
              <w:rPr>
                <w:noProof/>
                <w:webHidden/>
              </w:rPr>
            </w:r>
            <w:r>
              <w:rPr>
                <w:noProof/>
                <w:webHidden/>
              </w:rPr>
              <w:fldChar w:fldCharType="separate"/>
            </w:r>
            <w:r>
              <w:rPr>
                <w:noProof/>
                <w:webHidden/>
              </w:rPr>
              <w:t>17</w:t>
            </w:r>
            <w:r>
              <w:rPr>
                <w:noProof/>
                <w:webHidden/>
              </w:rPr>
              <w:fldChar w:fldCharType="end"/>
            </w:r>
          </w:hyperlink>
        </w:p>
        <w:p w14:paraId="2D5908D0" w14:textId="15799154"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82" w:history="1">
            <w:r w:rsidRPr="00D96FA3">
              <w:rPr>
                <w:rStyle w:val="Hyperlink"/>
                <w:rFonts w:eastAsia="Times"/>
                <w:noProof/>
                <w:lang w:eastAsia="de-DE"/>
              </w:rPr>
              <w:t>1.3</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noProof/>
              </w:rPr>
              <w:t>Innovative Contribution of This Thesis</w:t>
            </w:r>
            <w:r>
              <w:rPr>
                <w:noProof/>
                <w:webHidden/>
              </w:rPr>
              <w:tab/>
            </w:r>
            <w:r>
              <w:rPr>
                <w:noProof/>
                <w:webHidden/>
              </w:rPr>
              <w:fldChar w:fldCharType="begin"/>
            </w:r>
            <w:r>
              <w:rPr>
                <w:noProof/>
                <w:webHidden/>
              </w:rPr>
              <w:instrText xml:space="preserve"> PAGEREF _Toc206003782 \h </w:instrText>
            </w:r>
            <w:r>
              <w:rPr>
                <w:noProof/>
                <w:webHidden/>
              </w:rPr>
            </w:r>
            <w:r>
              <w:rPr>
                <w:noProof/>
                <w:webHidden/>
              </w:rPr>
              <w:fldChar w:fldCharType="separate"/>
            </w:r>
            <w:r>
              <w:rPr>
                <w:noProof/>
                <w:webHidden/>
              </w:rPr>
              <w:t>19</w:t>
            </w:r>
            <w:r>
              <w:rPr>
                <w:noProof/>
                <w:webHidden/>
              </w:rPr>
              <w:fldChar w:fldCharType="end"/>
            </w:r>
          </w:hyperlink>
        </w:p>
        <w:p w14:paraId="4BB3D0EE" w14:textId="7F1A270E" w:rsidR="00B31041" w:rsidRDefault="00B3104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783" w:history="1">
            <w:r w:rsidRPr="00D96FA3">
              <w:rPr>
                <w:rStyle w:val="Hyperlink"/>
                <w:noProof/>
              </w:rPr>
              <w:t>2.</w:t>
            </w:r>
            <w:r>
              <w:rPr>
                <w:rFonts w:asciiTheme="minorHAnsi" w:eastAsiaTheme="minorEastAsia" w:hAnsiTheme="minorHAnsi" w:cstheme="minorBidi"/>
                <w:b w:val="0"/>
                <w:smallCaps w:val="0"/>
                <w:noProof/>
                <w:kern w:val="2"/>
                <w:sz w:val="24"/>
                <w:szCs w:val="24"/>
                <w:lang w:val="de-AT" w:eastAsia="zh-TW"/>
                <w14:ligatures w14:val="standardContextual"/>
              </w:rPr>
              <w:tab/>
            </w:r>
            <w:r w:rsidRPr="00D96FA3">
              <w:rPr>
                <w:rStyle w:val="Hyperlink"/>
                <w:noProof/>
              </w:rPr>
              <w:t>CHAPTER – LITERATURE REVIEW</w:t>
            </w:r>
            <w:r>
              <w:rPr>
                <w:noProof/>
                <w:webHidden/>
              </w:rPr>
              <w:tab/>
            </w:r>
            <w:r>
              <w:rPr>
                <w:noProof/>
                <w:webHidden/>
              </w:rPr>
              <w:fldChar w:fldCharType="begin"/>
            </w:r>
            <w:r>
              <w:rPr>
                <w:noProof/>
                <w:webHidden/>
              </w:rPr>
              <w:instrText xml:space="preserve"> PAGEREF _Toc206003783 \h </w:instrText>
            </w:r>
            <w:r>
              <w:rPr>
                <w:noProof/>
                <w:webHidden/>
              </w:rPr>
            </w:r>
            <w:r>
              <w:rPr>
                <w:noProof/>
                <w:webHidden/>
              </w:rPr>
              <w:fldChar w:fldCharType="separate"/>
            </w:r>
            <w:r>
              <w:rPr>
                <w:noProof/>
                <w:webHidden/>
              </w:rPr>
              <w:t>21</w:t>
            </w:r>
            <w:r>
              <w:rPr>
                <w:noProof/>
                <w:webHidden/>
              </w:rPr>
              <w:fldChar w:fldCharType="end"/>
            </w:r>
          </w:hyperlink>
        </w:p>
        <w:p w14:paraId="4C630B3C" w14:textId="6008235A"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84" w:history="1">
            <w:r w:rsidRPr="00D96FA3">
              <w:rPr>
                <w:rStyle w:val="Hyperlink"/>
                <w:noProof/>
              </w:rPr>
              <w:t>2.1</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noProof/>
              </w:rPr>
              <w:t xml:space="preserve"> Microservices Outline</w:t>
            </w:r>
            <w:r>
              <w:rPr>
                <w:noProof/>
                <w:webHidden/>
              </w:rPr>
              <w:tab/>
            </w:r>
            <w:r>
              <w:rPr>
                <w:noProof/>
                <w:webHidden/>
              </w:rPr>
              <w:fldChar w:fldCharType="begin"/>
            </w:r>
            <w:r>
              <w:rPr>
                <w:noProof/>
                <w:webHidden/>
              </w:rPr>
              <w:instrText xml:space="preserve"> PAGEREF _Toc206003784 \h </w:instrText>
            </w:r>
            <w:r>
              <w:rPr>
                <w:noProof/>
                <w:webHidden/>
              </w:rPr>
            </w:r>
            <w:r>
              <w:rPr>
                <w:noProof/>
                <w:webHidden/>
              </w:rPr>
              <w:fldChar w:fldCharType="separate"/>
            </w:r>
            <w:r>
              <w:rPr>
                <w:noProof/>
                <w:webHidden/>
              </w:rPr>
              <w:t>21</w:t>
            </w:r>
            <w:r>
              <w:rPr>
                <w:noProof/>
                <w:webHidden/>
              </w:rPr>
              <w:fldChar w:fldCharType="end"/>
            </w:r>
          </w:hyperlink>
        </w:p>
        <w:p w14:paraId="0EB2CF4C" w14:textId="66098064"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85" w:history="1">
            <w:r w:rsidRPr="00D96FA3">
              <w:rPr>
                <w:rStyle w:val="Hyperlink"/>
                <w:noProof/>
              </w:rPr>
              <w:t>2.1.1</w:t>
            </w:r>
            <w:r>
              <w:rPr>
                <w:rFonts w:asciiTheme="minorHAnsi" w:eastAsiaTheme="minorEastAsia" w:hAnsiTheme="minorHAnsi" w:cstheme="minorBidi"/>
                <w:noProof/>
                <w:kern w:val="2"/>
                <w:szCs w:val="24"/>
                <w:lang w:val="de-AT" w:eastAsia="zh-TW"/>
                <w14:ligatures w14:val="standardContextual"/>
              </w:rPr>
              <w:tab/>
            </w:r>
            <w:r w:rsidRPr="00D96FA3">
              <w:rPr>
                <w:rStyle w:val="Hyperlink"/>
                <w:noProof/>
              </w:rPr>
              <w:t>Monolith to Microservices</w:t>
            </w:r>
            <w:r>
              <w:rPr>
                <w:noProof/>
                <w:webHidden/>
              </w:rPr>
              <w:tab/>
            </w:r>
            <w:r>
              <w:rPr>
                <w:noProof/>
                <w:webHidden/>
              </w:rPr>
              <w:fldChar w:fldCharType="begin"/>
            </w:r>
            <w:r>
              <w:rPr>
                <w:noProof/>
                <w:webHidden/>
              </w:rPr>
              <w:instrText xml:space="preserve"> PAGEREF _Toc206003785 \h </w:instrText>
            </w:r>
            <w:r>
              <w:rPr>
                <w:noProof/>
                <w:webHidden/>
              </w:rPr>
            </w:r>
            <w:r>
              <w:rPr>
                <w:noProof/>
                <w:webHidden/>
              </w:rPr>
              <w:fldChar w:fldCharType="separate"/>
            </w:r>
            <w:r>
              <w:rPr>
                <w:noProof/>
                <w:webHidden/>
              </w:rPr>
              <w:t>22</w:t>
            </w:r>
            <w:r>
              <w:rPr>
                <w:noProof/>
                <w:webHidden/>
              </w:rPr>
              <w:fldChar w:fldCharType="end"/>
            </w:r>
          </w:hyperlink>
        </w:p>
        <w:p w14:paraId="7CC7498F" w14:textId="394DC5BF"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86" w:history="1">
            <w:r w:rsidRPr="00D96FA3">
              <w:rPr>
                <w:rStyle w:val="Hyperlink"/>
                <w:noProof/>
              </w:rPr>
              <w:t>2.1.2</w:t>
            </w:r>
            <w:r>
              <w:rPr>
                <w:rFonts w:asciiTheme="minorHAnsi" w:eastAsiaTheme="minorEastAsia" w:hAnsiTheme="minorHAnsi" w:cstheme="minorBidi"/>
                <w:noProof/>
                <w:kern w:val="2"/>
                <w:szCs w:val="24"/>
                <w:lang w:val="de-AT" w:eastAsia="zh-TW"/>
                <w14:ligatures w14:val="standardContextual"/>
              </w:rPr>
              <w:tab/>
            </w:r>
            <w:r w:rsidRPr="00D96FA3">
              <w:rPr>
                <w:rStyle w:val="Hyperlink"/>
                <w:noProof/>
              </w:rPr>
              <w:t>Monolith to Microservices: 5 Strategies</w:t>
            </w:r>
            <w:r>
              <w:rPr>
                <w:noProof/>
                <w:webHidden/>
              </w:rPr>
              <w:tab/>
            </w:r>
            <w:r>
              <w:rPr>
                <w:noProof/>
                <w:webHidden/>
              </w:rPr>
              <w:fldChar w:fldCharType="begin"/>
            </w:r>
            <w:r>
              <w:rPr>
                <w:noProof/>
                <w:webHidden/>
              </w:rPr>
              <w:instrText xml:space="preserve"> PAGEREF _Toc206003786 \h </w:instrText>
            </w:r>
            <w:r>
              <w:rPr>
                <w:noProof/>
                <w:webHidden/>
              </w:rPr>
            </w:r>
            <w:r>
              <w:rPr>
                <w:noProof/>
                <w:webHidden/>
              </w:rPr>
              <w:fldChar w:fldCharType="separate"/>
            </w:r>
            <w:r>
              <w:rPr>
                <w:noProof/>
                <w:webHidden/>
              </w:rPr>
              <w:t>25</w:t>
            </w:r>
            <w:r>
              <w:rPr>
                <w:noProof/>
                <w:webHidden/>
              </w:rPr>
              <w:fldChar w:fldCharType="end"/>
            </w:r>
          </w:hyperlink>
        </w:p>
        <w:p w14:paraId="045DE093" w14:textId="053B3DA2"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87" w:history="1">
            <w:r w:rsidRPr="00D96FA3">
              <w:rPr>
                <w:rStyle w:val="Hyperlink"/>
                <w:rFonts w:eastAsia="Times"/>
                <w:noProof/>
                <w:lang w:eastAsia="de-DE"/>
              </w:rPr>
              <w:t>2.1.3</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Key Characteristics of Microservices</w:t>
            </w:r>
            <w:r>
              <w:rPr>
                <w:noProof/>
                <w:webHidden/>
              </w:rPr>
              <w:tab/>
            </w:r>
            <w:r>
              <w:rPr>
                <w:noProof/>
                <w:webHidden/>
              </w:rPr>
              <w:fldChar w:fldCharType="begin"/>
            </w:r>
            <w:r>
              <w:rPr>
                <w:noProof/>
                <w:webHidden/>
              </w:rPr>
              <w:instrText xml:space="preserve"> PAGEREF _Toc206003787 \h </w:instrText>
            </w:r>
            <w:r>
              <w:rPr>
                <w:noProof/>
                <w:webHidden/>
              </w:rPr>
            </w:r>
            <w:r>
              <w:rPr>
                <w:noProof/>
                <w:webHidden/>
              </w:rPr>
              <w:fldChar w:fldCharType="separate"/>
            </w:r>
            <w:r>
              <w:rPr>
                <w:noProof/>
                <w:webHidden/>
              </w:rPr>
              <w:t>27</w:t>
            </w:r>
            <w:r>
              <w:rPr>
                <w:noProof/>
                <w:webHidden/>
              </w:rPr>
              <w:fldChar w:fldCharType="end"/>
            </w:r>
          </w:hyperlink>
        </w:p>
        <w:p w14:paraId="207D10FD" w14:textId="4FA8D9C1"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88" w:history="1">
            <w:r w:rsidRPr="00D96FA3">
              <w:rPr>
                <w:rStyle w:val="Hyperlink"/>
                <w:rFonts w:eastAsia="Times"/>
                <w:noProof/>
              </w:rPr>
              <w:t>2.1.4</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Impacts of Migration to Microservice Architecture on Team</w:t>
            </w:r>
            <w:r>
              <w:rPr>
                <w:noProof/>
                <w:webHidden/>
              </w:rPr>
              <w:tab/>
            </w:r>
            <w:r>
              <w:rPr>
                <w:noProof/>
                <w:webHidden/>
              </w:rPr>
              <w:fldChar w:fldCharType="begin"/>
            </w:r>
            <w:r>
              <w:rPr>
                <w:noProof/>
                <w:webHidden/>
              </w:rPr>
              <w:instrText xml:space="preserve"> PAGEREF _Toc206003788 \h </w:instrText>
            </w:r>
            <w:r>
              <w:rPr>
                <w:noProof/>
                <w:webHidden/>
              </w:rPr>
            </w:r>
            <w:r>
              <w:rPr>
                <w:noProof/>
                <w:webHidden/>
              </w:rPr>
              <w:fldChar w:fldCharType="separate"/>
            </w:r>
            <w:r>
              <w:rPr>
                <w:noProof/>
                <w:webHidden/>
              </w:rPr>
              <w:t>28</w:t>
            </w:r>
            <w:r>
              <w:rPr>
                <w:noProof/>
                <w:webHidden/>
              </w:rPr>
              <w:fldChar w:fldCharType="end"/>
            </w:r>
          </w:hyperlink>
        </w:p>
        <w:p w14:paraId="79018C7A" w14:textId="4A20B4C2"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89" w:history="1">
            <w:r w:rsidRPr="00D96FA3">
              <w:rPr>
                <w:rStyle w:val="Hyperlink"/>
                <w:noProof/>
              </w:rPr>
              <w:t>2.2</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noProof/>
              </w:rPr>
              <w:t>Challenges In Microservices</w:t>
            </w:r>
            <w:r>
              <w:rPr>
                <w:noProof/>
                <w:webHidden/>
              </w:rPr>
              <w:tab/>
            </w:r>
            <w:r>
              <w:rPr>
                <w:noProof/>
                <w:webHidden/>
              </w:rPr>
              <w:fldChar w:fldCharType="begin"/>
            </w:r>
            <w:r>
              <w:rPr>
                <w:noProof/>
                <w:webHidden/>
              </w:rPr>
              <w:instrText xml:space="preserve"> PAGEREF _Toc206003789 \h </w:instrText>
            </w:r>
            <w:r>
              <w:rPr>
                <w:noProof/>
                <w:webHidden/>
              </w:rPr>
            </w:r>
            <w:r>
              <w:rPr>
                <w:noProof/>
                <w:webHidden/>
              </w:rPr>
              <w:fldChar w:fldCharType="separate"/>
            </w:r>
            <w:r>
              <w:rPr>
                <w:noProof/>
                <w:webHidden/>
              </w:rPr>
              <w:t>29</w:t>
            </w:r>
            <w:r>
              <w:rPr>
                <w:noProof/>
                <w:webHidden/>
              </w:rPr>
              <w:fldChar w:fldCharType="end"/>
            </w:r>
          </w:hyperlink>
        </w:p>
        <w:p w14:paraId="4B772AF7" w14:textId="55A553D7"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90" w:history="1">
            <w:r w:rsidRPr="00D96FA3">
              <w:rPr>
                <w:rStyle w:val="Hyperlink"/>
                <w:rFonts w:eastAsia="Times"/>
                <w:noProof/>
              </w:rPr>
              <w:t>2.3</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noProof/>
              </w:rPr>
              <w:t>Centralized</w:t>
            </w:r>
            <w:r w:rsidRPr="00D96FA3">
              <w:rPr>
                <w:rStyle w:val="Hyperlink"/>
                <w:rFonts w:eastAsia="Times"/>
                <w:noProof/>
              </w:rPr>
              <w:t xml:space="preserve"> vs. Local Configuration</w:t>
            </w:r>
            <w:r>
              <w:rPr>
                <w:noProof/>
                <w:webHidden/>
              </w:rPr>
              <w:tab/>
            </w:r>
            <w:r>
              <w:rPr>
                <w:noProof/>
                <w:webHidden/>
              </w:rPr>
              <w:fldChar w:fldCharType="begin"/>
            </w:r>
            <w:r>
              <w:rPr>
                <w:noProof/>
                <w:webHidden/>
              </w:rPr>
              <w:instrText xml:space="preserve"> PAGEREF _Toc206003790 \h </w:instrText>
            </w:r>
            <w:r>
              <w:rPr>
                <w:noProof/>
                <w:webHidden/>
              </w:rPr>
            </w:r>
            <w:r>
              <w:rPr>
                <w:noProof/>
                <w:webHidden/>
              </w:rPr>
              <w:fldChar w:fldCharType="separate"/>
            </w:r>
            <w:r>
              <w:rPr>
                <w:noProof/>
                <w:webHidden/>
              </w:rPr>
              <w:t>31</w:t>
            </w:r>
            <w:r>
              <w:rPr>
                <w:noProof/>
                <w:webHidden/>
              </w:rPr>
              <w:fldChar w:fldCharType="end"/>
            </w:r>
          </w:hyperlink>
        </w:p>
        <w:p w14:paraId="35B82F4E" w14:textId="66845E11"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91" w:history="1">
            <w:r w:rsidRPr="00D96FA3">
              <w:rPr>
                <w:rStyle w:val="Hyperlink"/>
                <w:rFonts w:eastAsia="Times"/>
                <w:noProof/>
                <w:lang w:eastAsia="de-DE"/>
              </w:rPr>
              <w:t>2.4</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lang w:eastAsia="de-DE"/>
              </w:rPr>
              <w:t>Security and Observability Considerations</w:t>
            </w:r>
            <w:r>
              <w:rPr>
                <w:noProof/>
                <w:webHidden/>
              </w:rPr>
              <w:tab/>
            </w:r>
            <w:r>
              <w:rPr>
                <w:noProof/>
                <w:webHidden/>
              </w:rPr>
              <w:fldChar w:fldCharType="begin"/>
            </w:r>
            <w:r>
              <w:rPr>
                <w:noProof/>
                <w:webHidden/>
              </w:rPr>
              <w:instrText xml:space="preserve"> PAGEREF _Toc206003791 \h </w:instrText>
            </w:r>
            <w:r>
              <w:rPr>
                <w:noProof/>
                <w:webHidden/>
              </w:rPr>
            </w:r>
            <w:r>
              <w:rPr>
                <w:noProof/>
                <w:webHidden/>
              </w:rPr>
              <w:fldChar w:fldCharType="separate"/>
            </w:r>
            <w:r>
              <w:rPr>
                <w:noProof/>
                <w:webHidden/>
              </w:rPr>
              <w:t>34</w:t>
            </w:r>
            <w:r>
              <w:rPr>
                <w:noProof/>
                <w:webHidden/>
              </w:rPr>
              <w:fldChar w:fldCharType="end"/>
            </w:r>
          </w:hyperlink>
        </w:p>
        <w:p w14:paraId="75FB9A8D" w14:textId="12AD00A9"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92" w:history="1">
            <w:r w:rsidRPr="00D96FA3">
              <w:rPr>
                <w:rStyle w:val="Hyperlink"/>
                <w:rFonts w:eastAsia="Times"/>
                <w:noProof/>
                <w:lang w:eastAsia="de-DE"/>
              </w:rPr>
              <w:t>2.4.1</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_Toc206003792 \h </w:instrText>
            </w:r>
            <w:r>
              <w:rPr>
                <w:noProof/>
                <w:webHidden/>
              </w:rPr>
            </w:r>
            <w:r>
              <w:rPr>
                <w:noProof/>
                <w:webHidden/>
              </w:rPr>
              <w:fldChar w:fldCharType="separate"/>
            </w:r>
            <w:r>
              <w:rPr>
                <w:noProof/>
                <w:webHidden/>
              </w:rPr>
              <w:t>34</w:t>
            </w:r>
            <w:r>
              <w:rPr>
                <w:noProof/>
                <w:webHidden/>
              </w:rPr>
              <w:fldChar w:fldCharType="end"/>
            </w:r>
          </w:hyperlink>
        </w:p>
        <w:p w14:paraId="5064FD8C" w14:textId="0343C1D2"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793" w:history="1">
            <w:r w:rsidRPr="00D96FA3">
              <w:rPr>
                <w:rStyle w:val="Hyperlink"/>
                <w:rFonts w:eastAsia="Times"/>
                <w:noProof/>
                <w:lang w:eastAsia="de-DE"/>
              </w:rPr>
              <w:t>2.4.2</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Observability</w:t>
            </w:r>
            <w:r>
              <w:rPr>
                <w:noProof/>
                <w:webHidden/>
              </w:rPr>
              <w:tab/>
            </w:r>
            <w:r>
              <w:rPr>
                <w:noProof/>
                <w:webHidden/>
              </w:rPr>
              <w:fldChar w:fldCharType="begin"/>
            </w:r>
            <w:r>
              <w:rPr>
                <w:noProof/>
                <w:webHidden/>
              </w:rPr>
              <w:instrText xml:space="preserve"> PAGEREF _Toc206003793 \h </w:instrText>
            </w:r>
            <w:r>
              <w:rPr>
                <w:noProof/>
                <w:webHidden/>
              </w:rPr>
            </w:r>
            <w:r>
              <w:rPr>
                <w:noProof/>
                <w:webHidden/>
              </w:rPr>
              <w:fldChar w:fldCharType="separate"/>
            </w:r>
            <w:r>
              <w:rPr>
                <w:noProof/>
                <w:webHidden/>
              </w:rPr>
              <w:t>35</w:t>
            </w:r>
            <w:r>
              <w:rPr>
                <w:noProof/>
                <w:webHidden/>
              </w:rPr>
              <w:fldChar w:fldCharType="end"/>
            </w:r>
          </w:hyperlink>
        </w:p>
        <w:p w14:paraId="4D5FB41B" w14:textId="1D869609"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94" w:history="1">
            <w:r w:rsidRPr="00D96FA3">
              <w:rPr>
                <w:rStyle w:val="Hyperlink"/>
                <w:noProof/>
              </w:rPr>
              <w:t>2.5</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noProof/>
              </w:rPr>
              <w:t>Identified Research Gaps in Microservices Literature</w:t>
            </w:r>
            <w:r>
              <w:rPr>
                <w:noProof/>
                <w:webHidden/>
              </w:rPr>
              <w:tab/>
            </w:r>
            <w:r>
              <w:rPr>
                <w:noProof/>
                <w:webHidden/>
              </w:rPr>
              <w:fldChar w:fldCharType="begin"/>
            </w:r>
            <w:r>
              <w:rPr>
                <w:noProof/>
                <w:webHidden/>
              </w:rPr>
              <w:instrText xml:space="preserve"> PAGEREF _Toc206003794 \h </w:instrText>
            </w:r>
            <w:r>
              <w:rPr>
                <w:noProof/>
                <w:webHidden/>
              </w:rPr>
            </w:r>
            <w:r>
              <w:rPr>
                <w:noProof/>
                <w:webHidden/>
              </w:rPr>
              <w:fldChar w:fldCharType="separate"/>
            </w:r>
            <w:r>
              <w:rPr>
                <w:noProof/>
                <w:webHidden/>
              </w:rPr>
              <w:t>37</w:t>
            </w:r>
            <w:r>
              <w:rPr>
                <w:noProof/>
                <w:webHidden/>
              </w:rPr>
              <w:fldChar w:fldCharType="end"/>
            </w:r>
          </w:hyperlink>
        </w:p>
        <w:p w14:paraId="6B8D5E40" w14:textId="7BC0242F"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95" w:history="1">
            <w:r w:rsidRPr="00D96FA3">
              <w:rPr>
                <w:rStyle w:val="Hyperlink"/>
                <w:noProof/>
              </w:rPr>
              <w:t>2.6</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noProof/>
              </w:rPr>
              <w:t>Summary of Literature Review</w:t>
            </w:r>
            <w:r>
              <w:rPr>
                <w:noProof/>
                <w:webHidden/>
              </w:rPr>
              <w:tab/>
            </w:r>
            <w:r>
              <w:rPr>
                <w:noProof/>
                <w:webHidden/>
              </w:rPr>
              <w:fldChar w:fldCharType="begin"/>
            </w:r>
            <w:r>
              <w:rPr>
                <w:noProof/>
                <w:webHidden/>
              </w:rPr>
              <w:instrText xml:space="preserve"> PAGEREF _Toc206003795 \h </w:instrText>
            </w:r>
            <w:r>
              <w:rPr>
                <w:noProof/>
                <w:webHidden/>
              </w:rPr>
            </w:r>
            <w:r>
              <w:rPr>
                <w:noProof/>
                <w:webHidden/>
              </w:rPr>
              <w:fldChar w:fldCharType="separate"/>
            </w:r>
            <w:r>
              <w:rPr>
                <w:noProof/>
                <w:webHidden/>
              </w:rPr>
              <w:t>39</w:t>
            </w:r>
            <w:r>
              <w:rPr>
                <w:noProof/>
                <w:webHidden/>
              </w:rPr>
              <w:fldChar w:fldCharType="end"/>
            </w:r>
          </w:hyperlink>
        </w:p>
        <w:p w14:paraId="2965B36A" w14:textId="495830A6" w:rsidR="00B31041" w:rsidRDefault="00B3104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796" w:history="1">
            <w:r w:rsidRPr="00D96FA3">
              <w:rPr>
                <w:rStyle w:val="Hyperlink"/>
                <w:rFonts w:eastAsia="Times"/>
                <w:noProof/>
                <w:lang w:eastAsia="de-DE"/>
              </w:rPr>
              <w:t>3.</w:t>
            </w:r>
            <w:r>
              <w:rPr>
                <w:rFonts w:asciiTheme="minorHAnsi" w:eastAsiaTheme="minorEastAsia" w:hAnsiTheme="minorHAnsi" w:cstheme="minorBidi"/>
                <w:b w:val="0"/>
                <w:smallCaps w:val="0"/>
                <w:noProof/>
                <w:kern w:val="2"/>
                <w:sz w:val="24"/>
                <w:szCs w:val="24"/>
                <w:lang w:val="de-AT" w:eastAsia="zh-TW"/>
                <w14:ligatures w14:val="standardContextual"/>
              </w:rPr>
              <w:tab/>
            </w:r>
            <w:r w:rsidRPr="00D96FA3">
              <w:rPr>
                <w:rStyle w:val="Hyperlink"/>
                <w:rFonts w:eastAsia="Times"/>
                <w:noProof/>
                <w:lang w:eastAsia="de-DE"/>
              </w:rPr>
              <w:t>CHAPTER – RESEARCH METHODOLOGY</w:t>
            </w:r>
            <w:r>
              <w:rPr>
                <w:noProof/>
                <w:webHidden/>
              </w:rPr>
              <w:tab/>
            </w:r>
            <w:r>
              <w:rPr>
                <w:noProof/>
                <w:webHidden/>
              </w:rPr>
              <w:fldChar w:fldCharType="begin"/>
            </w:r>
            <w:r>
              <w:rPr>
                <w:noProof/>
                <w:webHidden/>
              </w:rPr>
              <w:instrText xml:space="preserve"> PAGEREF _Toc206003796 \h </w:instrText>
            </w:r>
            <w:r>
              <w:rPr>
                <w:noProof/>
                <w:webHidden/>
              </w:rPr>
            </w:r>
            <w:r>
              <w:rPr>
                <w:noProof/>
                <w:webHidden/>
              </w:rPr>
              <w:fldChar w:fldCharType="separate"/>
            </w:r>
            <w:r>
              <w:rPr>
                <w:noProof/>
                <w:webHidden/>
              </w:rPr>
              <w:t>42</w:t>
            </w:r>
            <w:r>
              <w:rPr>
                <w:noProof/>
                <w:webHidden/>
              </w:rPr>
              <w:fldChar w:fldCharType="end"/>
            </w:r>
          </w:hyperlink>
        </w:p>
        <w:p w14:paraId="3DA0AE38" w14:textId="1380BA13"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97" w:history="1">
            <w:r w:rsidRPr="00D96FA3">
              <w:rPr>
                <w:rStyle w:val="Hyperlink"/>
                <w:rFonts w:eastAsia="MS Gothic"/>
                <w:noProof/>
              </w:rPr>
              <w:t>3.1</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MS Gothic"/>
                <w:noProof/>
              </w:rPr>
              <w:t>Research Design</w:t>
            </w:r>
            <w:r>
              <w:rPr>
                <w:noProof/>
                <w:webHidden/>
              </w:rPr>
              <w:tab/>
            </w:r>
            <w:r>
              <w:rPr>
                <w:noProof/>
                <w:webHidden/>
              </w:rPr>
              <w:fldChar w:fldCharType="begin"/>
            </w:r>
            <w:r>
              <w:rPr>
                <w:noProof/>
                <w:webHidden/>
              </w:rPr>
              <w:instrText xml:space="preserve"> PAGEREF _Toc206003797 \h </w:instrText>
            </w:r>
            <w:r>
              <w:rPr>
                <w:noProof/>
                <w:webHidden/>
              </w:rPr>
            </w:r>
            <w:r>
              <w:rPr>
                <w:noProof/>
                <w:webHidden/>
              </w:rPr>
              <w:fldChar w:fldCharType="separate"/>
            </w:r>
            <w:r>
              <w:rPr>
                <w:noProof/>
                <w:webHidden/>
              </w:rPr>
              <w:t>42</w:t>
            </w:r>
            <w:r>
              <w:rPr>
                <w:noProof/>
                <w:webHidden/>
              </w:rPr>
              <w:fldChar w:fldCharType="end"/>
            </w:r>
          </w:hyperlink>
        </w:p>
        <w:p w14:paraId="58486379" w14:textId="5CC52E3B"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98" w:history="1">
            <w:r w:rsidRPr="00D96FA3">
              <w:rPr>
                <w:rStyle w:val="Hyperlink"/>
                <w:rFonts w:eastAsia="MS Gothic"/>
                <w:noProof/>
              </w:rPr>
              <w:t>3.2</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MS Gothic"/>
                <w:noProof/>
              </w:rPr>
              <w:t>Tools and Technologies</w:t>
            </w:r>
            <w:r>
              <w:rPr>
                <w:noProof/>
                <w:webHidden/>
              </w:rPr>
              <w:tab/>
            </w:r>
            <w:r>
              <w:rPr>
                <w:noProof/>
                <w:webHidden/>
              </w:rPr>
              <w:fldChar w:fldCharType="begin"/>
            </w:r>
            <w:r>
              <w:rPr>
                <w:noProof/>
                <w:webHidden/>
              </w:rPr>
              <w:instrText xml:space="preserve"> PAGEREF _Toc206003798 \h </w:instrText>
            </w:r>
            <w:r>
              <w:rPr>
                <w:noProof/>
                <w:webHidden/>
              </w:rPr>
            </w:r>
            <w:r>
              <w:rPr>
                <w:noProof/>
                <w:webHidden/>
              </w:rPr>
              <w:fldChar w:fldCharType="separate"/>
            </w:r>
            <w:r>
              <w:rPr>
                <w:noProof/>
                <w:webHidden/>
              </w:rPr>
              <w:t>43</w:t>
            </w:r>
            <w:r>
              <w:rPr>
                <w:noProof/>
                <w:webHidden/>
              </w:rPr>
              <w:fldChar w:fldCharType="end"/>
            </w:r>
          </w:hyperlink>
        </w:p>
        <w:p w14:paraId="6C1CFD95" w14:textId="6653569C"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799" w:history="1">
            <w:r w:rsidRPr="00D96FA3">
              <w:rPr>
                <w:rStyle w:val="Hyperlink"/>
                <w:rFonts w:eastAsia="MS Gothic"/>
                <w:noProof/>
              </w:rPr>
              <w:t>3.3</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MS Gothic"/>
                <w:noProof/>
              </w:rPr>
              <w:t>Experimental Setups</w:t>
            </w:r>
            <w:r>
              <w:rPr>
                <w:noProof/>
                <w:webHidden/>
              </w:rPr>
              <w:tab/>
            </w:r>
            <w:r>
              <w:rPr>
                <w:noProof/>
                <w:webHidden/>
              </w:rPr>
              <w:fldChar w:fldCharType="begin"/>
            </w:r>
            <w:r>
              <w:rPr>
                <w:noProof/>
                <w:webHidden/>
              </w:rPr>
              <w:instrText xml:space="preserve"> PAGEREF _Toc206003799 \h </w:instrText>
            </w:r>
            <w:r>
              <w:rPr>
                <w:noProof/>
                <w:webHidden/>
              </w:rPr>
            </w:r>
            <w:r>
              <w:rPr>
                <w:noProof/>
                <w:webHidden/>
              </w:rPr>
              <w:fldChar w:fldCharType="separate"/>
            </w:r>
            <w:r>
              <w:rPr>
                <w:noProof/>
                <w:webHidden/>
              </w:rPr>
              <w:t>46</w:t>
            </w:r>
            <w:r>
              <w:rPr>
                <w:noProof/>
                <w:webHidden/>
              </w:rPr>
              <w:fldChar w:fldCharType="end"/>
            </w:r>
          </w:hyperlink>
        </w:p>
        <w:p w14:paraId="2F393B29" w14:textId="60536571"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800" w:history="1">
            <w:r w:rsidRPr="00D96FA3">
              <w:rPr>
                <w:rStyle w:val="Hyperlink"/>
                <w:rFonts w:eastAsia="MS Gothic"/>
                <w:noProof/>
              </w:rPr>
              <w:t>3.4</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MS Gothic"/>
                <w:noProof/>
              </w:rPr>
              <w:t>Measurement</w:t>
            </w:r>
            <w:r>
              <w:rPr>
                <w:noProof/>
                <w:webHidden/>
              </w:rPr>
              <w:tab/>
            </w:r>
            <w:r>
              <w:rPr>
                <w:noProof/>
                <w:webHidden/>
              </w:rPr>
              <w:fldChar w:fldCharType="begin"/>
            </w:r>
            <w:r>
              <w:rPr>
                <w:noProof/>
                <w:webHidden/>
              </w:rPr>
              <w:instrText xml:space="preserve"> PAGEREF _Toc206003800 \h </w:instrText>
            </w:r>
            <w:r>
              <w:rPr>
                <w:noProof/>
                <w:webHidden/>
              </w:rPr>
            </w:r>
            <w:r>
              <w:rPr>
                <w:noProof/>
                <w:webHidden/>
              </w:rPr>
              <w:fldChar w:fldCharType="separate"/>
            </w:r>
            <w:r>
              <w:rPr>
                <w:noProof/>
                <w:webHidden/>
              </w:rPr>
              <w:t>47</w:t>
            </w:r>
            <w:r>
              <w:rPr>
                <w:noProof/>
                <w:webHidden/>
              </w:rPr>
              <w:fldChar w:fldCharType="end"/>
            </w:r>
          </w:hyperlink>
        </w:p>
        <w:p w14:paraId="419F5B74" w14:textId="6F9F0748" w:rsidR="00B31041" w:rsidRDefault="00B3104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801" w:history="1">
            <w:r w:rsidRPr="00D96FA3">
              <w:rPr>
                <w:rStyle w:val="Hyperlink"/>
                <w:rFonts w:eastAsia="Times"/>
                <w:noProof/>
              </w:rPr>
              <w:t>4.</w:t>
            </w:r>
            <w:r>
              <w:rPr>
                <w:rFonts w:asciiTheme="minorHAnsi" w:eastAsiaTheme="minorEastAsia" w:hAnsiTheme="minorHAnsi" w:cstheme="minorBidi"/>
                <w:b w:val="0"/>
                <w:smallCaps w:val="0"/>
                <w:noProof/>
                <w:kern w:val="2"/>
                <w:sz w:val="24"/>
                <w:szCs w:val="24"/>
                <w:lang w:val="de-AT" w:eastAsia="zh-TW"/>
                <w14:ligatures w14:val="standardContextual"/>
              </w:rPr>
              <w:tab/>
            </w:r>
            <w:r w:rsidRPr="00D96FA3">
              <w:rPr>
                <w:rStyle w:val="Hyperlink"/>
                <w:rFonts w:eastAsia="Times"/>
                <w:noProof/>
              </w:rPr>
              <w:t>Chapter - SYSTEM DESIGN</w:t>
            </w:r>
            <w:r>
              <w:rPr>
                <w:noProof/>
                <w:webHidden/>
              </w:rPr>
              <w:tab/>
            </w:r>
            <w:r>
              <w:rPr>
                <w:noProof/>
                <w:webHidden/>
              </w:rPr>
              <w:fldChar w:fldCharType="begin"/>
            </w:r>
            <w:r>
              <w:rPr>
                <w:noProof/>
                <w:webHidden/>
              </w:rPr>
              <w:instrText xml:space="preserve"> PAGEREF _Toc206003801 \h </w:instrText>
            </w:r>
            <w:r>
              <w:rPr>
                <w:noProof/>
                <w:webHidden/>
              </w:rPr>
            </w:r>
            <w:r>
              <w:rPr>
                <w:noProof/>
                <w:webHidden/>
              </w:rPr>
              <w:fldChar w:fldCharType="separate"/>
            </w:r>
            <w:r>
              <w:rPr>
                <w:noProof/>
                <w:webHidden/>
              </w:rPr>
              <w:t>50</w:t>
            </w:r>
            <w:r>
              <w:rPr>
                <w:noProof/>
                <w:webHidden/>
              </w:rPr>
              <w:fldChar w:fldCharType="end"/>
            </w:r>
          </w:hyperlink>
        </w:p>
        <w:p w14:paraId="19843687" w14:textId="3CE85D05"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802" w:history="1">
            <w:r w:rsidRPr="00D96FA3">
              <w:rPr>
                <w:rStyle w:val="Hyperlink"/>
                <w:rFonts w:eastAsia="Times"/>
                <w:noProof/>
                <w:lang w:eastAsia="de-DE"/>
              </w:rPr>
              <w:t>4.1</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lang w:eastAsia="de-DE"/>
              </w:rPr>
              <w:t>Architecture Overview</w:t>
            </w:r>
            <w:r>
              <w:rPr>
                <w:noProof/>
                <w:webHidden/>
              </w:rPr>
              <w:tab/>
            </w:r>
            <w:r>
              <w:rPr>
                <w:noProof/>
                <w:webHidden/>
              </w:rPr>
              <w:fldChar w:fldCharType="begin"/>
            </w:r>
            <w:r>
              <w:rPr>
                <w:noProof/>
                <w:webHidden/>
              </w:rPr>
              <w:instrText xml:space="preserve"> PAGEREF _Toc206003802 \h </w:instrText>
            </w:r>
            <w:r>
              <w:rPr>
                <w:noProof/>
                <w:webHidden/>
              </w:rPr>
            </w:r>
            <w:r>
              <w:rPr>
                <w:noProof/>
                <w:webHidden/>
              </w:rPr>
              <w:fldChar w:fldCharType="separate"/>
            </w:r>
            <w:r>
              <w:rPr>
                <w:noProof/>
                <w:webHidden/>
              </w:rPr>
              <w:t>50</w:t>
            </w:r>
            <w:r>
              <w:rPr>
                <w:noProof/>
                <w:webHidden/>
              </w:rPr>
              <w:fldChar w:fldCharType="end"/>
            </w:r>
          </w:hyperlink>
        </w:p>
        <w:p w14:paraId="002C942A" w14:textId="32C49CC9"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803" w:history="1">
            <w:r w:rsidRPr="00D96FA3">
              <w:rPr>
                <w:rStyle w:val="Hyperlink"/>
                <w:rFonts w:eastAsia="Times"/>
                <w:noProof/>
              </w:rPr>
              <w:t>4.2</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rPr>
              <w:t>Implementation Approach</w:t>
            </w:r>
            <w:r>
              <w:rPr>
                <w:noProof/>
                <w:webHidden/>
              </w:rPr>
              <w:tab/>
            </w:r>
            <w:r>
              <w:rPr>
                <w:noProof/>
                <w:webHidden/>
              </w:rPr>
              <w:fldChar w:fldCharType="begin"/>
            </w:r>
            <w:r>
              <w:rPr>
                <w:noProof/>
                <w:webHidden/>
              </w:rPr>
              <w:instrText xml:space="preserve"> PAGEREF _Toc206003803 \h </w:instrText>
            </w:r>
            <w:r>
              <w:rPr>
                <w:noProof/>
                <w:webHidden/>
              </w:rPr>
            </w:r>
            <w:r>
              <w:rPr>
                <w:noProof/>
                <w:webHidden/>
              </w:rPr>
              <w:fldChar w:fldCharType="separate"/>
            </w:r>
            <w:r>
              <w:rPr>
                <w:noProof/>
                <w:webHidden/>
              </w:rPr>
              <w:t>55</w:t>
            </w:r>
            <w:r>
              <w:rPr>
                <w:noProof/>
                <w:webHidden/>
              </w:rPr>
              <w:fldChar w:fldCharType="end"/>
            </w:r>
          </w:hyperlink>
        </w:p>
        <w:p w14:paraId="493CCECC" w14:textId="41E8004F"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04" w:history="1">
            <w:r w:rsidRPr="00D96FA3">
              <w:rPr>
                <w:rStyle w:val="Hyperlink"/>
                <w:rFonts w:eastAsia="Times"/>
                <w:noProof/>
              </w:rPr>
              <w:t>4.2.1</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Microservice</w:t>
            </w:r>
            <w:r>
              <w:rPr>
                <w:noProof/>
                <w:webHidden/>
              </w:rPr>
              <w:tab/>
            </w:r>
            <w:r>
              <w:rPr>
                <w:noProof/>
                <w:webHidden/>
              </w:rPr>
              <w:fldChar w:fldCharType="begin"/>
            </w:r>
            <w:r>
              <w:rPr>
                <w:noProof/>
                <w:webHidden/>
              </w:rPr>
              <w:instrText xml:space="preserve"> PAGEREF _Toc206003804 \h </w:instrText>
            </w:r>
            <w:r>
              <w:rPr>
                <w:noProof/>
                <w:webHidden/>
              </w:rPr>
            </w:r>
            <w:r>
              <w:rPr>
                <w:noProof/>
                <w:webHidden/>
              </w:rPr>
              <w:fldChar w:fldCharType="separate"/>
            </w:r>
            <w:r>
              <w:rPr>
                <w:noProof/>
                <w:webHidden/>
              </w:rPr>
              <w:t>55</w:t>
            </w:r>
            <w:r>
              <w:rPr>
                <w:noProof/>
                <w:webHidden/>
              </w:rPr>
              <w:fldChar w:fldCharType="end"/>
            </w:r>
          </w:hyperlink>
        </w:p>
        <w:p w14:paraId="3CD64326" w14:textId="25C8BFA4"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05" w:history="1">
            <w:r w:rsidRPr="00D96FA3">
              <w:rPr>
                <w:rStyle w:val="Hyperlink"/>
                <w:rFonts w:eastAsia="Times"/>
                <w:noProof/>
              </w:rPr>
              <w:t>4.2.2</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 xml:space="preserve">Maven </w:t>
            </w:r>
            <w:r w:rsidRPr="00D96FA3">
              <w:rPr>
                <w:rStyle w:val="Hyperlink"/>
                <w:noProof/>
              </w:rPr>
              <w:t>Dependency</w:t>
            </w:r>
            <w:r>
              <w:rPr>
                <w:noProof/>
                <w:webHidden/>
              </w:rPr>
              <w:tab/>
            </w:r>
            <w:r>
              <w:rPr>
                <w:noProof/>
                <w:webHidden/>
              </w:rPr>
              <w:fldChar w:fldCharType="begin"/>
            </w:r>
            <w:r>
              <w:rPr>
                <w:noProof/>
                <w:webHidden/>
              </w:rPr>
              <w:instrText xml:space="preserve"> PAGEREF _Toc206003805 \h </w:instrText>
            </w:r>
            <w:r>
              <w:rPr>
                <w:noProof/>
                <w:webHidden/>
              </w:rPr>
            </w:r>
            <w:r>
              <w:rPr>
                <w:noProof/>
                <w:webHidden/>
              </w:rPr>
              <w:fldChar w:fldCharType="separate"/>
            </w:r>
            <w:r>
              <w:rPr>
                <w:noProof/>
                <w:webHidden/>
              </w:rPr>
              <w:t>56</w:t>
            </w:r>
            <w:r>
              <w:rPr>
                <w:noProof/>
                <w:webHidden/>
              </w:rPr>
              <w:fldChar w:fldCharType="end"/>
            </w:r>
          </w:hyperlink>
        </w:p>
        <w:p w14:paraId="02DAE545" w14:textId="64008783"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06" w:history="1">
            <w:r w:rsidRPr="00D96FA3">
              <w:rPr>
                <w:rStyle w:val="Hyperlink"/>
                <w:rFonts w:eastAsia="Times"/>
                <w:noProof/>
              </w:rPr>
              <w:t>4.2.3</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Entity</w:t>
            </w:r>
            <w:r>
              <w:rPr>
                <w:noProof/>
                <w:webHidden/>
              </w:rPr>
              <w:tab/>
            </w:r>
            <w:r>
              <w:rPr>
                <w:noProof/>
                <w:webHidden/>
              </w:rPr>
              <w:fldChar w:fldCharType="begin"/>
            </w:r>
            <w:r>
              <w:rPr>
                <w:noProof/>
                <w:webHidden/>
              </w:rPr>
              <w:instrText xml:space="preserve"> PAGEREF _Toc206003806 \h </w:instrText>
            </w:r>
            <w:r>
              <w:rPr>
                <w:noProof/>
                <w:webHidden/>
              </w:rPr>
            </w:r>
            <w:r>
              <w:rPr>
                <w:noProof/>
                <w:webHidden/>
              </w:rPr>
              <w:fldChar w:fldCharType="separate"/>
            </w:r>
            <w:r>
              <w:rPr>
                <w:noProof/>
                <w:webHidden/>
              </w:rPr>
              <w:t>57</w:t>
            </w:r>
            <w:r>
              <w:rPr>
                <w:noProof/>
                <w:webHidden/>
              </w:rPr>
              <w:fldChar w:fldCharType="end"/>
            </w:r>
          </w:hyperlink>
        </w:p>
        <w:p w14:paraId="229A4117" w14:textId="698BB845"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07" w:history="1">
            <w:r w:rsidRPr="00D96FA3">
              <w:rPr>
                <w:rStyle w:val="Hyperlink"/>
                <w:rFonts w:eastAsia="Times"/>
                <w:noProof/>
              </w:rPr>
              <w:t>4.2.4</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Data Transfer Object</w:t>
            </w:r>
            <w:r>
              <w:rPr>
                <w:noProof/>
                <w:webHidden/>
              </w:rPr>
              <w:tab/>
            </w:r>
            <w:r>
              <w:rPr>
                <w:noProof/>
                <w:webHidden/>
              </w:rPr>
              <w:fldChar w:fldCharType="begin"/>
            </w:r>
            <w:r>
              <w:rPr>
                <w:noProof/>
                <w:webHidden/>
              </w:rPr>
              <w:instrText xml:space="preserve"> PAGEREF _Toc206003807 \h </w:instrText>
            </w:r>
            <w:r>
              <w:rPr>
                <w:noProof/>
                <w:webHidden/>
              </w:rPr>
            </w:r>
            <w:r>
              <w:rPr>
                <w:noProof/>
                <w:webHidden/>
              </w:rPr>
              <w:fldChar w:fldCharType="separate"/>
            </w:r>
            <w:r>
              <w:rPr>
                <w:noProof/>
                <w:webHidden/>
              </w:rPr>
              <w:t>59</w:t>
            </w:r>
            <w:r>
              <w:rPr>
                <w:noProof/>
                <w:webHidden/>
              </w:rPr>
              <w:fldChar w:fldCharType="end"/>
            </w:r>
          </w:hyperlink>
        </w:p>
        <w:p w14:paraId="12BFCB9A" w14:textId="3266F106"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08" w:history="1">
            <w:r w:rsidRPr="00D96FA3">
              <w:rPr>
                <w:rStyle w:val="Hyperlink"/>
                <w:noProof/>
              </w:rPr>
              <w:t>4.2.5</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Repository</w:t>
            </w:r>
            <w:r>
              <w:rPr>
                <w:noProof/>
                <w:webHidden/>
              </w:rPr>
              <w:tab/>
            </w:r>
            <w:r>
              <w:rPr>
                <w:noProof/>
                <w:webHidden/>
              </w:rPr>
              <w:fldChar w:fldCharType="begin"/>
            </w:r>
            <w:r>
              <w:rPr>
                <w:noProof/>
                <w:webHidden/>
              </w:rPr>
              <w:instrText xml:space="preserve"> PAGEREF _Toc206003808 \h </w:instrText>
            </w:r>
            <w:r>
              <w:rPr>
                <w:noProof/>
                <w:webHidden/>
              </w:rPr>
            </w:r>
            <w:r>
              <w:rPr>
                <w:noProof/>
                <w:webHidden/>
              </w:rPr>
              <w:fldChar w:fldCharType="separate"/>
            </w:r>
            <w:r>
              <w:rPr>
                <w:noProof/>
                <w:webHidden/>
              </w:rPr>
              <w:t>60</w:t>
            </w:r>
            <w:r>
              <w:rPr>
                <w:noProof/>
                <w:webHidden/>
              </w:rPr>
              <w:fldChar w:fldCharType="end"/>
            </w:r>
          </w:hyperlink>
        </w:p>
        <w:p w14:paraId="62F29EEC" w14:textId="56F6FC68"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09" w:history="1">
            <w:r w:rsidRPr="00D96FA3">
              <w:rPr>
                <w:rStyle w:val="Hyperlink"/>
                <w:rFonts w:eastAsia="Times"/>
                <w:noProof/>
              </w:rPr>
              <w:t>4.2.7</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Client Service</w:t>
            </w:r>
            <w:r>
              <w:rPr>
                <w:noProof/>
                <w:webHidden/>
              </w:rPr>
              <w:tab/>
            </w:r>
            <w:r>
              <w:rPr>
                <w:noProof/>
                <w:webHidden/>
              </w:rPr>
              <w:fldChar w:fldCharType="begin"/>
            </w:r>
            <w:r>
              <w:rPr>
                <w:noProof/>
                <w:webHidden/>
              </w:rPr>
              <w:instrText xml:space="preserve"> PAGEREF _Toc206003809 \h </w:instrText>
            </w:r>
            <w:r>
              <w:rPr>
                <w:noProof/>
                <w:webHidden/>
              </w:rPr>
            </w:r>
            <w:r>
              <w:rPr>
                <w:noProof/>
                <w:webHidden/>
              </w:rPr>
              <w:fldChar w:fldCharType="separate"/>
            </w:r>
            <w:r>
              <w:rPr>
                <w:noProof/>
                <w:webHidden/>
              </w:rPr>
              <w:t>61</w:t>
            </w:r>
            <w:r>
              <w:rPr>
                <w:noProof/>
                <w:webHidden/>
              </w:rPr>
              <w:fldChar w:fldCharType="end"/>
            </w:r>
          </w:hyperlink>
        </w:p>
        <w:p w14:paraId="10C7A49F" w14:textId="5385B66E"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10" w:history="1">
            <w:r w:rsidRPr="00D96FA3">
              <w:rPr>
                <w:rStyle w:val="Hyperlink"/>
                <w:rFonts w:eastAsia="Times"/>
                <w:noProof/>
              </w:rPr>
              <w:t>4.2.8</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Controller</w:t>
            </w:r>
            <w:r>
              <w:rPr>
                <w:noProof/>
                <w:webHidden/>
              </w:rPr>
              <w:tab/>
            </w:r>
            <w:r>
              <w:rPr>
                <w:noProof/>
                <w:webHidden/>
              </w:rPr>
              <w:fldChar w:fldCharType="begin"/>
            </w:r>
            <w:r>
              <w:rPr>
                <w:noProof/>
                <w:webHidden/>
              </w:rPr>
              <w:instrText xml:space="preserve"> PAGEREF _Toc206003810 \h </w:instrText>
            </w:r>
            <w:r>
              <w:rPr>
                <w:noProof/>
                <w:webHidden/>
              </w:rPr>
            </w:r>
            <w:r>
              <w:rPr>
                <w:noProof/>
                <w:webHidden/>
              </w:rPr>
              <w:fldChar w:fldCharType="separate"/>
            </w:r>
            <w:r>
              <w:rPr>
                <w:noProof/>
                <w:webHidden/>
              </w:rPr>
              <w:t>62</w:t>
            </w:r>
            <w:r>
              <w:rPr>
                <w:noProof/>
                <w:webHidden/>
              </w:rPr>
              <w:fldChar w:fldCharType="end"/>
            </w:r>
          </w:hyperlink>
        </w:p>
        <w:p w14:paraId="560315EB" w14:textId="652D0CBF"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11" w:history="1">
            <w:r w:rsidRPr="00D96FA3">
              <w:rPr>
                <w:rStyle w:val="Hyperlink"/>
                <w:rFonts w:eastAsia="Times"/>
                <w:noProof/>
              </w:rPr>
              <w:t>4.2.9</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Exceptions Handler</w:t>
            </w:r>
            <w:r>
              <w:rPr>
                <w:noProof/>
                <w:webHidden/>
              </w:rPr>
              <w:tab/>
            </w:r>
            <w:r>
              <w:rPr>
                <w:noProof/>
                <w:webHidden/>
              </w:rPr>
              <w:fldChar w:fldCharType="begin"/>
            </w:r>
            <w:r>
              <w:rPr>
                <w:noProof/>
                <w:webHidden/>
              </w:rPr>
              <w:instrText xml:space="preserve"> PAGEREF _Toc206003811 \h </w:instrText>
            </w:r>
            <w:r>
              <w:rPr>
                <w:noProof/>
                <w:webHidden/>
              </w:rPr>
            </w:r>
            <w:r>
              <w:rPr>
                <w:noProof/>
                <w:webHidden/>
              </w:rPr>
              <w:fldChar w:fldCharType="separate"/>
            </w:r>
            <w:r>
              <w:rPr>
                <w:noProof/>
                <w:webHidden/>
              </w:rPr>
              <w:t>63</w:t>
            </w:r>
            <w:r>
              <w:rPr>
                <w:noProof/>
                <w:webHidden/>
              </w:rPr>
              <w:fldChar w:fldCharType="end"/>
            </w:r>
          </w:hyperlink>
        </w:p>
        <w:p w14:paraId="4F6CAE03" w14:textId="49454D7F"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12" w:history="1">
            <w:r w:rsidRPr="00D96FA3">
              <w:rPr>
                <w:rStyle w:val="Hyperlink"/>
                <w:rFonts w:eastAsia="Times"/>
                <w:noProof/>
              </w:rPr>
              <w:t>4.2.10</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Application YML file</w:t>
            </w:r>
            <w:r>
              <w:rPr>
                <w:noProof/>
                <w:webHidden/>
              </w:rPr>
              <w:tab/>
            </w:r>
            <w:r>
              <w:rPr>
                <w:noProof/>
                <w:webHidden/>
              </w:rPr>
              <w:fldChar w:fldCharType="begin"/>
            </w:r>
            <w:r>
              <w:rPr>
                <w:noProof/>
                <w:webHidden/>
              </w:rPr>
              <w:instrText xml:space="preserve"> PAGEREF _Toc206003812 \h </w:instrText>
            </w:r>
            <w:r>
              <w:rPr>
                <w:noProof/>
                <w:webHidden/>
              </w:rPr>
            </w:r>
            <w:r>
              <w:rPr>
                <w:noProof/>
                <w:webHidden/>
              </w:rPr>
              <w:fldChar w:fldCharType="separate"/>
            </w:r>
            <w:r>
              <w:rPr>
                <w:noProof/>
                <w:webHidden/>
              </w:rPr>
              <w:t>65</w:t>
            </w:r>
            <w:r>
              <w:rPr>
                <w:noProof/>
                <w:webHidden/>
              </w:rPr>
              <w:fldChar w:fldCharType="end"/>
            </w:r>
          </w:hyperlink>
        </w:p>
        <w:p w14:paraId="175C9A89" w14:textId="5860989C"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13" w:history="1">
            <w:r w:rsidRPr="00D96FA3">
              <w:rPr>
                <w:rStyle w:val="Hyperlink"/>
                <w:rFonts w:eastAsia="Times"/>
                <w:noProof/>
              </w:rPr>
              <w:t>4.2.11</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Data Base</w:t>
            </w:r>
            <w:r>
              <w:rPr>
                <w:noProof/>
                <w:webHidden/>
              </w:rPr>
              <w:tab/>
            </w:r>
            <w:r>
              <w:rPr>
                <w:noProof/>
                <w:webHidden/>
              </w:rPr>
              <w:fldChar w:fldCharType="begin"/>
            </w:r>
            <w:r>
              <w:rPr>
                <w:noProof/>
                <w:webHidden/>
              </w:rPr>
              <w:instrText xml:space="preserve"> PAGEREF _Toc206003813 \h </w:instrText>
            </w:r>
            <w:r>
              <w:rPr>
                <w:noProof/>
                <w:webHidden/>
              </w:rPr>
            </w:r>
            <w:r>
              <w:rPr>
                <w:noProof/>
                <w:webHidden/>
              </w:rPr>
              <w:fldChar w:fldCharType="separate"/>
            </w:r>
            <w:r>
              <w:rPr>
                <w:noProof/>
                <w:webHidden/>
              </w:rPr>
              <w:t>66</w:t>
            </w:r>
            <w:r>
              <w:rPr>
                <w:noProof/>
                <w:webHidden/>
              </w:rPr>
              <w:fldChar w:fldCharType="end"/>
            </w:r>
          </w:hyperlink>
        </w:p>
        <w:p w14:paraId="56A12D65" w14:textId="730EFE9C"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814" w:history="1">
            <w:r w:rsidRPr="00D96FA3">
              <w:rPr>
                <w:rStyle w:val="Hyperlink"/>
                <w:rFonts w:eastAsia="Times"/>
                <w:noProof/>
              </w:rPr>
              <w:t>4.3</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rPr>
              <w:t>Configuration Strategy</w:t>
            </w:r>
            <w:r>
              <w:rPr>
                <w:noProof/>
                <w:webHidden/>
              </w:rPr>
              <w:tab/>
            </w:r>
            <w:r>
              <w:rPr>
                <w:noProof/>
                <w:webHidden/>
              </w:rPr>
              <w:fldChar w:fldCharType="begin"/>
            </w:r>
            <w:r>
              <w:rPr>
                <w:noProof/>
                <w:webHidden/>
              </w:rPr>
              <w:instrText xml:space="preserve"> PAGEREF _Toc206003814 \h </w:instrText>
            </w:r>
            <w:r>
              <w:rPr>
                <w:noProof/>
                <w:webHidden/>
              </w:rPr>
            </w:r>
            <w:r>
              <w:rPr>
                <w:noProof/>
                <w:webHidden/>
              </w:rPr>
              <w:fldChar w:fldCharType="separate"/>
            </w:r>
            <w:r>
              <w:rPr>
                <w:noProof/>
                <w:webHidden/>
              </w:rPr>
              <w:t>67</w:t>
            </w:r>
            <w:r>
              <w:rPr>
                <w:noProof/>
                <w:webHidden/>
              </w:rPr>
              <w:fldChar w:fldCharType="end"/>
            </w:r>
          </w:hyperlink>
        </w:p>
        <w:p w14:paraId="00575B4E" w14:textId="442DBC5F"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15" w:history="1">
            <w:r w:rsidRPr="00D96FA3">
              <w:rPr>
                <w:rStyle w:val="Hyperlink"/>
                <w:rFonts w:eastAsia="Times"/>
                <w:noProof/>
              </w:rPr>
              <w:t>4.3.1</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API</w:t>
            </w:r>
            <w:r>
              <w:rPr>
                <w:noProof/>
                <w:webHidden/>
              </w:rPr>
              <w:tab/>
            </w:r>
            <w:r>
              <w:rPr>
                <w:noProof/>
                <w:webHidden/>
              </w:rPr>
              <w:fldChar w:fldCharType="begin"/>
            </w:r>
            <w:r>
              <w:rPr>
                <w:noProof/>
                <w:webHidden/>
              </w:rPr>
              <w:instrText xml:space="preserve"> PAGEREF _Toc206003815 \h </w:instrText>
            </w:r>
            <w:r>
              <w:rPr>
                <w:noProof/>
                <w:webHidden/>
              </w:rPr>
            </w:r>
            <w:r>
              <w:rPr>
                <w:noProof/>
                <w:webHidden/>
              </w:rPr>
              <w:fldChar w:fldCharType="separate"/>
            </w:r>
            <w:r>
              <w:rPr>
                <w:noProof/>
                <w:webHidden/>
              </w:rPr>
              <w:t>67</w:t>
            </w:r>
            <w:r>
              <w:rPr>
                <w:noProof/>
                <w:webHidden/>
              </w:rPr>
              <w:fldChar w:fldCharType="end"/>
            </w:r>
          </w:hyperlink>
        </w:p>
        <w:p w14:paraId="32566A1F" w14:textId="08C48A0D"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16" w:history="1">
            <w:r w:rsidRPr="00D96FA3">
              <w:rPr>
                <w:rStyle w:val="Hyperlink"/>
                <w:rFonts w:eastAsia="Times"/>
                <w:noProof/>
              </w:rPr>
              <w:t>4.3.2</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Docker</w:t>
            </w:r>
            <w:r>
              <w:rPr>
                <w:noProof/>
                <w:webHidden/>
              </w:rPr>
              <w:tab/>
            </w:r>
            <w:r>
              <w:rPr>
                <w:noProof/>
                <w:webHidden/>
              </w:rPr>
              <w:fldChar w:fldCharType="begin"/>
            </w:r>
            <w:r>
              <w:rPr>
                <w:noProof/>
                <w:webHidden/>
              </w:rPr>
              <w:instrText xml:space="preserve"> PAGEREF _Toc206003816 \h </w:instrText>
            </w:r>
            <w:r>
              <w:rPr>
                <w:noProof/>
                <w:webHidden/>
              </w:rPr>
            </w:r>
            <w:r>
              <w:rPr>
                <w:noProof/>
                <w:webHidden/>
              </w:rPr>
              <w:fldChar w:fldCharType="separate"/>
            </w:r>
            <w:r>
              <w:rPr>
                <w:noProof/>
                <w:webHidden/>
              </w:rPr>
              <w:t>72</w:t>
            </w:r>
            <w:r>
              <w:rPr>
                <w:noProof/>
                <w:webHidden/>
              </w:rPr>
              <w:fldChar w:fldCharType="end"/>
            </w:r>
          </w:hyperlink>
        </w:p>
        <w:p w14:paraId="3831F63D" w14:textId="107364BA"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17" w:history="1">
            <w:r w:rsidRPr="00D96FA3">
              <w:rPr>
                <w:rStyle w:val="Hyperlink"/>
                <w:rFonts w:eastAsia="Times"/>
                <w:noProof/>
              </w:rPr>
              <w:t>4.3.3</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Config Server</w:t>
            </w:r>
            <w:r>
              <w:rPr>
                <w:noProof/>
                <w:webHidden/>
              </w:rPr>
              <w:tab/>
            </w:r>
            <w:r>
              <w:rPr>
                <w:noProof/>
                <w:webHidden/>
              </w:rPr>
              <w:fldChar w:fldCharType="begin"/>
            </w:r>
            <w:r>
              <w:rPr>
                <w:noProof/>
                <w:webHidden/>
              </w:rPr>
              <w:instrText xml:space="preserve"> PAGEREF _Toc206003817 \h </w:instrText>
            </w:r>
            <w:r>
              <w:rPr>
                <w:noProof/>
                <w:webHidden/>
              </w:rPr>
            </w:r>
            <w:r>
              <w:rPr>
                <w:noProof/>
                <w:webHidden/>
              </w:rPr>
              <w:fldChar w:fldCharType="separate"/>
            </w:r>
            <w:r>
              <w:rPr>
                <w:noProof/>
                <w:webHidden/>
              </w:rPr>
              <w:t>74</w:t>
            </w:r>
            <w:r>
              <w:rPr>
                <w:noProof/>
                <w:webHidden/>
              </w:rPr>
              <w:fldChar w:fldCharType="end"/>
            </w:r>
          </w:hyperlink>
        </w:p>
        <w:p w14:paraId="6FC05541" w14:textId="350E946A"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18" w:history="1">
            <w:r w:rsidRPr="00D96FA3">
              <w:rPr>
                <w:rStyle w:val="Hyperlink"/>
                <w:rFonts w:eastAsia="Times"/>
                <w:noProof/>
              </w:rPr>
              <w:t>4.3.4</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Client-Side Service Discovery</w:t>
            </w:r>
            <w:r>
              <w:rPr>
                <w:noProof/>
                <w:webHidden/>
              </w:rPr>
              <w:tab/>
            </w:r>
            <w:r>
              <w:rPr>
                <w:noProof/>
                <w:webHidden/>
              </w:rPr>
              <w:fldChar w:fldCharType="begin"/>
            </w:r>
            <w:r>
              <w:rPr>
                <w:noProof/>
                <w:webHidden/>
              </w:rPr>
              <w:instrText xml:space="preserve"> PAGEREF _Toc206003818 \h </w:instrText>
            </w:r>
            <w:r>
              <w:rPr>
                <w:noProof/>
                <w:webHidden/>
              </w:rPr>
            </w:r>
            <w:r>
              <w:rPr>
                <w:noProof/>
                <w:webHidden/>
              </w:rPr>
              <w:fldChar w:fldCharType="separate"/>
            </w:r>
            <w:r>
              <w:rPr>
                <w:noProof/>
                <w:webHidden/>
              </w:rPr>
              <w:t>77</w:t>
            </w:r>
            <w:r>
              <w:rPr>
                <w:noProof/>
                <w:webHidden/>
              </w:rPr>
              <w:fldChar w:fldCharType="end"/>
            </w:r>
          </w:hyperlink>
        </w:p>
        <w:p w14:paraId="40938950" w14:textId="0CF28CFF"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19" w:history="1">
            <w:r w:rsidRPr="00D96FA3">
              <w:rPr>
                <w:rStyle w:val="Hyperlink"/>
                <w:rFonts w:eastAsia="Times"/>
                <w:noProof/>
              </w:rPr>
              <w:t>4.3.5</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RESILIENCY</w:t>
            </w:r>
            <w:r>
              <w:rPr>
                <w:noProof/>
                <w:webHidden/>
              </w:rPr>
              <w:tab/>
            </w:r>
            <w:r>
              <w:rPr>
                <w:noProof/>
                <w:webHidden/>
              </w:rPr>
              <w:fldChar w:fldCharType="begin"/>
            </w:r>
            <w:r>
              <w:rPr>
                <w:noProof/>
                <w:webHidden/>
              </w:rPr>
              <w:instrText xml:space="preserve"> PAGEREF _Toc206003819 \h </w:instrText>
            </w:r>
            <w:r>
              <w:rPr>
                <w:noProof/>
                <w:webHidden/>
              </w:rPr>
            </w:r>
            <w:r>
              <w:rPr>
                <w:noProof/>
                <w:webHidden/>
              </w:rPr>
              <w:fldChar w:fldCharType="separate"/>
            </w:r>
            <w:r>
              <w:rPr>
                <w:noProof/>
                <w:webHidden/>
              </w:rPr>
              <w:t>79</w:t>
            </w:r>
            <w:r>
              <w:rPr>
                <w:noProof/>
                <w:webHidden/>
              </w:rPr>
              <w:fldChar w:fldCharType="end"/>
            </w:r>
          </w:hyperlink>
        </w:p>
        <w:p w14:paraId="77078EB6" w14:textId="396EAB59"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20" w:history="1">
            <w:r w:rsidRPr="00D96FA3">
              <w:rPr>
                <w:rStyle w:val="Hyperlink"/>
                <w:noProof/>
              </w:rPr>
              <w:t>4.3.6</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 xml:space="preserve">Observability </w:t>
            </w:r>
            <w:r w:rsidRPr="00D96FA3">
              <w:rPr>
                <w:rStyle w:val="Hyperlink"/>
                <w:noProof/>
              </w:rPr>
              <w:t xml:space="preserve">and </w:t>
            </w:r>
            <w:r w:rsidRPr="00D96FA3">
              <w:rPr>
                <w:rStyle w:val="Hyperlink"/>
                <w:rFonts w:eastAsia="Times"/>
                <w:noProof/>
                <w:lang w:eastAsia="de-DE"/>
              </w:rPr>
              <w:t>Monitoring</w:t>
            </w:r>
            <w:r>
              <w:rPr>
                <w:noProof/>
                <w:webHidden/>
              </w:rPr>
              <w:tab/>
            </w:r>
            <w:r>
              <w:rPr>
                <w:noProof/>
                <w:webHidden/>
              </w:rPr>
              <w:fldChar w:fldCharType="begin"/>
            </w:r>
            <w:r>
              <w:rPr>
                <w:noProof/>
                <w:webHidden/>
              </w:rPr>
              <w:instrText xml:space="preserve"> PAGEREF _Toc206003820 \h </w:instrText>
            </w:r>
            <w:r>
              <w:rPr>
                <w:noProof/>
                <w:webHidden/>
              </w:rPr>
            </w:r>
            <w:r>
              <w:rPr>
                <w:noProof/>
                <w:webHidden/>
              </w:rPr>
              <w:fldChar w:fldCharType="separate"/>
            </w:r>
            <w:r>
              <w:rPr>
                <w:noProof/>
                <w:webHidden/>
              </w:rPr>
              <w:t>81</w:t>
            </w:r>
            <w:r>
              <w:rPr>
                <w:noProof/>
                <w:webHidden/>
              </w:rPr>
              <w:fldChar w:fldCharType="end"/>
            </w:r>
          </w:hyperlink>
        </w:p>
        <w:p w14:paraId="77FAD559" w14:textId="37336428"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21" w:history="1">
            <w:r w:rsidRPr="00D96FA3">
              <w:rPr>
                <w:rStyle w:val="Hyperlink"/>
                <w:noProof/>
              </w:rPr>
              <w:t>4.3.7</w:t>
            </w:r>
            <w:r>
              <w:rPr>
                <w:rFonts w:asciiTheme="minorHAnsi" w:eastAsiaTheme="minorEastAsia" w:hAnsiTheme="minorHAnsi" w:cstheme="minorBidi"/>
                <w:noProof/>
                <w:kern w:val="2"/>
                <w:szCs w:val="24"/>
                <w:lang w:val="de-AT" w:eastAsia="zh-TW"/>
                <w14:ligatures w14:val="standardContextual"/>
              </w:rPr>
              <w:tab/>
            </w:r>
            <w:r w:rsidRPr="00D96FA3">
              <w:rPr>
                <w:rStyle w:val="Hyperlink"/>
                <w:noProof/>
              </w:rPr>
              <w:t>Distributed Tracing</w:t>
            </w:r>
            <w:r>
              <w:rPr>
                <w:noProof/>
                <w:webHidden/>
              </w:rPr>
              <w:tab/>
            </w:r>
            <w:r>
              <w:rPr>
                <w:noProof/>
                <w:webHidden/>
              </w:rPr>
              <w:fldChar w:fldCharType="begin"/>
            </w:r>
            <w:r>
              <w:rPr>
                <w:noProof/>
                <w:webHidden/>
              </w:rPr>
              <w:instrText xml:space="preserve"> PAGEREF _Toc206003821 \h </w:instrText>
            </w:r>
            <w:r>
              <w:rPr>
                <w:noProof/>
                <w:webHidden/>
              </w:rPr>
            </w:r>
            <w:r>
              <w:rPr>
                <w:noProof/>
                <w:webHidden/>
              </w:rPr>
              <w:fldChar w:fldCharType="separate"/>
            </w:r>
            <w:r>
              <w:rPr>
                <w:noProof/>
                <w:webHidden/>
              </w:rPr>
              <w:t>86</w:t>
            </w:r>
            <w:r>
              <w:rPr>
                <w:noProof/>
                <w:webHidden/>
              </w:rPr>
              <w:fldChar w:fldCharType="end"/>
            </w:r>
          </w:hyperlink>
        </w:p>
        <w:p w14:paraId="6CD7B3A3" w14:textId="2272FBB4"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22" w:history="1">
            <w:r w:rsidRPr="00D96FA3">
              <w:rPr>
                <w:rStyle w:val="Hyperlink"/>
                <w:rFonts w:eastAsia="Times"/>
                <w:noProof/>
                <w:lang w:eastAsia="de-DE"/>
              </w:rPr>
              <w:t>4.3.8</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OpenID Connect, Keycloak</w:t>
            </w:r>
            <w:r>
              <w:rPr>
                <w:noProof/>
                <w:webHidden/>
              </w:rPr>
              <w:tab/>
            </w:r>
            <w:r>
              <w:rPr>
                <w:noProof/>
                <w:webHidden/>
              </w:rPr>
              <w:fldChar w:fldCharType="begin"/>
            </w:r>
            <w:r>
              <w:rPr>
                <w:noProof/>
                <w:webHidden/>
              </w:rPr>
              <w:instrText xml:space="preserve"> PAGEREF _Toc206003822 \h </w:instrText>
            </w:r>
            <w:r>
              <w:rPr>
                <w:noProof/>
                <w:webHidden/>
              </w:rPr>
            </w:r>
            <w:r>
              <w:rPr>
                <w:noProof/>
                <w:webHidden/>
              </w:rPr>
              <w:fldChar w:fldCharType="separate"/>
            </w:r>
            <w:r>
              <w:rPr>
                <w:noProof/>
                <w:webHidden/>
              </w:rPr>
              <w:t>88</w:t>
            </w:r>
            <w:r>
              <w:rPr>
                <w:noProof/>
                <w:webHidden/>
              </w:rPr>
              <w:fldChar w:fldCharType="end"/>
            </w:r>
          </w:hyperlink>
        </w:p>
        <w:p w14:paraId="2A135B3E" w14:textId="1076682B"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23" w:history="1">
            <w:r w:rsidRPr="00D96FA3">
              <w:rPr>
                <w:rStyle w:val="Hyperlink"/>
                <w:rFonts w:eastAsia="Times"/>
                <w:noProof/>
                <w:lang w:eastAsia="de-DE"/>
              </w:rPr>
              <w:t>4.3.9</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Event-Driven Microservices</w:t>
            </w:r>
            <w:r>
              <w:rPr>
                <w:noProof/>
                <w:webHidden/>
              </w:rPr>
              <w:tab/>
            </w:r>
            <w:r>
              <w:rPr>
                <w:noProof/>
                <w:webHidden/>
              </w:rPr>
              <w:fldChar w:fldCharType="begin"/>
            </w:r>
            <w:r>
              <w:rPr>
                <w:noProof/>
                <w:webHidden/>
              </w:rPr>
              <w:instrText xml:space="preserve"> PAGEREF _Toc206003823 \h </w:instrText>
            </w:r>
            <w:r>
              <w:rPr>
                <w:noProof/>
                <w:webHidden/>
              </w:rPr>
            </w:r>
            <w:r>
              <w:rPr>
                <w:noProof/>
                <w:webHidden/>
              </w:rPr>
              <w:fldChar w:fldCharType="separate"/>
            </w:r>
            <w:r>
              <w:rPr>
                <w:noProof/>
                <w:webHidden/>
              </w:rPr>
              <w:t>92</w:t>
            </w:r>
            <w:r>
              <w:rPr>
                <w:noProof/>
                <w:webHidden/>
              </w:rPr>
              <w:fldChar w:fldCharType="end"/>
            </w:r>
          </w:hyperlink>
        </w:p>
        <w:p w14:paraId="43A02A12" w14:textId="3A48127A"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24" w:history="1">
            <w:r w:rsidRPr="00D96FA3">
              <w:rPr>
                <w:rStyle w:val="Hyperlink"/>
                <w:rFonts w:eastAsia="Times"/>
                <w:noProof/>
                <w:lang w:eastAsia="de-DE"/>
              </w:rPr>
              <w:t>4.3.10</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Kubernetes</w:t>
            </w:r>
            <w:r>
              <w:rPr>
                <w:noProof/>
                <w:webHidden/>
              </w:rPr>
              <w:tab/>
            </w:r>
            <w:r>
              <w:rPr>
                <w:noProof/>
                <w:webHidden/>
              </w:rPr>
              <w:fldChar w:fldCharType="begin"/>
            </w:r>
            <w:r>
              <w:rPr>
                <w:noProof/>
                <w:webHidden/>
              </w:rPr>
              <w:instrText xml:space="preserve"> PAGEREF _Toc206003824 \h </w:instrText>
            </w:r>
            <w:r>
              <w:rPr>
                <w:noProof/>
                <w:webHidden/>
              </w:rPr>
            </w:r>
            <w:r>
              <w:rPr>
                <w:noProof/>
                <w:webHidden/>
              </w:rPr>
              <w:fldChar w:fldCharType="separate"/>
            </w:r>
            <w:r>
              <w:rPr>
                <w:noProof/>
                <w:webHidden/>
              </w:rPr>
              <w:t>95</w:t>
            </w:r>
            <w:r>
              <w:rPr>
                <w:noProof/>
                <w:webHidden/>
              </w:rPr>
              <w:fldChar w:fldCharType="end"/>
            </w:r>
          </w:hyperlink>
        </w:p>
        <w:p w14:paraId="727AD87E" w14:textId="784EC995"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25" w:history="1">
            <w:r w:rsidRPr="00D96FA3">
              <w:rPr>
                <w:rStyle w:val="Hyperlink"/>
                <w:noProof/>
              </w:rPr>
              <w:t>4.3.11</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Server-Side Service Discovery</w:t>
            </w:r>
            <w:r>
              <w:rPr>
                <w:noProof/>
                <w:webHidden/>
              </w:rPr>
              <w:tab/>
            </w:r>
            <w:r>
              <w:rPr>
                <w:noProof/>
                <w:webHidden/>
              </w:rPr>
              <w:fldChar w:fldCharType="begin"/>
            </w:r>
            <w:r>
              <w:rPr>
                <w:noProof/>
                <w:webHidden/>
              </w:rPr>
              <w:instrText xml:space="preserve"> PAGEREF _Toc206003825 \h </w:instrText>
            </w:r>
            <w:r>
              <w:rPr>
                <w:noProof/>
                <w:webHidden/>
              </w:rPr>
            </w:r>
            <w:r>
              <w:rPr>
                <w:noProof/>
                <w:webHidden/>
              </w:rPr>
              <w:fldChar w:fldCharType="separate"/>
            </w:r>
            <w:r>
              <w:rPr>
                <w:noProof/>
                <w:webHidden/>
              </w:rPr>
              <w:t>98</w:t>
            </w:r>
            <w:r>
              <w:rPr>
                <w:noProof/>
                <w:webHidden/>
              </w:rPr>
              <w:fldChar w:fldCharType="end"/>
            </w:r>
          </w:hyperlink>
        </w:p>
        <w:p w14:paraId="6DD03F73" w14:textId="4D48DC62"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26" w:history="1">
            <w:r w:rsidRPr="00D96FA3">
              <w:rPr>
                <w:rStyle w:val="Hyperlink"/>
                <w:rFonts w:eastAsia="Times"/>
                <w:noProof/>
              </w:rPr>
              <w:t>4.3.12</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rPr>
              <w:t>Postman Collection for Microservices Testing</w:t>
            </w:r>
            <w:r>
              <w:rPr>
                <w:noProof/>
                <w:webHidden/>
              </w:rPr>
              <w:tab/>
            </w:r>
            <w:r>
              <w:rPr>
                <w:noProof/>
                <w:webHidden/>
              </w:rPr>
              <w:fldChar w:fldCharType="begin"/>
            </w:r>
            <w:r>
              <w:rPr>
                <w:noProof/>
                <w:webHidden/>
              </w:rPr>
              <w:instrText xml:space="preserve"> PAGEREF _Toc206003826 \h </w:instrText>
            </w:r>
            <w:r>
              <w:rPr>
                <w:noProof/>
                <w:webHidden/>
              </w:rPr>
            </w:r>
            <w:r>
              <w:rPr>
                <w:noProof/>
                <w:webHidden/>
              </w:rPr>
              <w:fldChar w:fldCharType="separate"/>
            </w:r>
            <w:r>
              <w:rPr>
                <w:noProof/>
                <w:webHidden/>
              </w:rPr>
              <w:t>100</w:t>
            </w:r>
            <w:r>
              <w:rPr>
                <w:noProof/>
                <w:webHidden/>
              </w:rPr>
              <w:fldChar w:fldCharType="end"/>
            </w:r>
          </w:hyperlink>
        </w:p>
        <w:p w14:paraId="691F0B59" w14:textId="27F862F9" w:rsidR="00B31041" w:rsidRDefault="00B3104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827" w:history="1">
            <w:r w:rsidRPr="00D96FA3">
              <w:rPr>
                <w:rStyle w:val="Hyperlink"/>
                <w:rFonts w:eastAsia="Times"/>
                <w:noProof/>
                <w:lang w:eastAsia="de-DE"/>
              </w:rPr>
              <w:t>5.</w:t>
            </w:r>
            <w:r>
              <w:rPr>
                <w:rFonts w:asciiTheme="minorHAnsi" w:eastAsiaTheme="minorEastAsia" w:hAnsiTheme="minorHAnsi" w:cstheme="minorBidi"/>
                <w:b w:val="0"/>
                <w:smallCaps w:val="0"/>
                <w:noProof/>
                <w:kern w:val="2"/>
                <w:sz w:val="24"/>
                <w:szCs w:val="24"/>
                <w:lang w:val="de-AT" w:eastAsia="zh-TW"/>
                <w14:ligatures w14:val="standardContextual"/>
              </w:rPr>
              <w:tab/>
            </w:r>
            <w:r w:rsidRPr="00D96FA3">
              <w:rPr>
                <w:rStyle w:val="Hyperlink"/>
                <w:rFonts w:eastAsia="Times"/>
                <w:noProof/>
                <w:lang w:eastAsia="de-DE"/>
              </w:rPr>
              <w:t>CHAPTER – EXPERIMENTATION &amp; CONCLUSION</w:t>
            </w:r>
            <w:r>
              <w:rPr>
                <w:noProof/>
                <w:webHidden/>
              </w:rPr>
              <w:tab/>
            </w:r>
            <w:r>
              <w:rPr>
                <w:noProof/>
                <w:webHidden/>
              </w:rPr>
              <w:fldChar w:fldCharType="begin"/>
            </w:r>
            <w:r>
              <w:rPr>
                <w:noProof/>
                <w:webHidden/>
              </w:rPr>
              <w:instrText xml:space="preserve"> PAGEREF _Toc206003827 \h </w:instrText>
            </w:r>
            <w:r>
              <w:rPr>
                <w:noProof/>
                <w:webHidden/>
              </w:rPr>
            </w:r>
            <w:r>
              <w:rPr>
                <w:noProof/>
                <w:webHidden/>
              </w:rPr>
              <w:fldChar w:fldCharType="separate"/>
            </w:r>
            <w:r>
              <w:rPr>
                <w:noProof/>
                <w:webHidden/>
              </w:rPr>
              <w:t>101</w:t>
            </w:r>
            <w:r>
              <w:rPr>
                <w:noProof/>
                <w:webHidden/>
              </w:rPr>
              <w:fldChar w:fldCharType="end"/>
            </w:r>
          </w:hyperlink>
        </w:p>
        <w:p w14:paraId="670336D0" w14:textId="4AE197D7"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828" w:history="1">
            <w:r w:rsidRPr="00D96FA3">
              <w:rPr>
                <w:rStyle w:val="Hyperlink"/>
                <w:rFonts w:eastAsia="Times"/>
                <w:noProof/>
                <w:lang w:eastAsia="de-DE"/>
              </w:rPr>
              <w:t>5.1</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lang w:eastAsia="de-DE"/>
              </w:rPr>
              <w:t>Maintainability</w:t>
            </w:r>
            <w:r>
              <w:rPr>
                <w:noProof/>
                <w:webHidden/>
              </w:rPr>
              <w:tab/>
            </w:r>
            <w:r>
              <w:rPr>
                <w:noProof/>
                <w:webHidden/>
              </w:rPr>
              <w:fldChar w:fldCharType="begin"/>
            </w:r>
            <w:r>
              <w:rPr>
                <w:noProof/>
                <w:webHidden/>
              </w:rPr>
              <w:instrText xml:space="preserve"> PAGEREF _Toc206003828 \h </w:instrText>
            </w:r>
            <w:r>
              <w:rPr>
                <w:noProof/>
                <w:webHidden/>
              </w:rPr>
            </w:r>
            <w:r>
              <w:rPr>
                <w:noProof/>
                <w:webHidden/>
              </w:rPr>
              <w:fldChar w:fldCharType="separate"/>
            </w:r>
            <w:r>
              <w:rPr>
                <w:noProof/>
                <w:webHidden/>
              </w:rPr>
              <w:t>101</w:t>
            </w:r>
            <w:r>
              <w:rPr>
                <w:noProof/>
                <w:webHidden/>
              </w:rPr>
              <w:fldChar w:fldCharType="end"/>
            </w:r>
          </w:hyperlink>
        </w:p>
        <w:p w14:paraId="015AAF78" w14:textId="29C267D5"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29" w:history="1">
            <w:r w:rsidRPr="00D96FA3">
              <w:rPr>
                <w:rStyle w:val="Hyperlink"/>
                <w:rFonts w:eastAsia="Times"/>
                <w:noProof/>
                <w:lang w:eastAsia="de-DE"/>
              </w:rPr>
              <w:t>5.1.1</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Local Configuration</w:t>
            </w:r>
            <w:r>
              <w:rPr>
                <w:noProof/>
                <w:webHidden/>
              </w:rPr>
              <w:tab/>
            </w:r>
            <w:r>
              <w:rPr>
                <w:noProof/>
                <w:webHidden/>
              </w:rPr>
              <w:fldChar w:fldCharType="begin"/>
            </w:r>
            <w:r>
              <w:rPr>
                <w:noProof/>
                <w:webHidden/>
              </w:rPr>
              <w:instrText xml:space="preserve"> PAGEREF _Toc206003829 \h </w:instrText>
            </w:r>
            <w:r>
              <w:rPr>
                <w:noProof/>
                <w:webHidden/>
              </w:rPr>
            </w:r>
            <w:r>
              <w:rPr>
                <w:noProof/>
                <w:webHidden/>
              </w:rPr>
              <w:fldChar w:fldCharType="separate"/>
            </w:r>
            <w:r>
              <w:rPr>
                <w:noProof/>
                <w:webHidden/>
              </w:rPr>
              <w:t>101</w:t>
            </w:r>
            <w:r>
              <w:rPr>
                <w:noProof/>
                <w:webHidden/>
              </w:rPr>
              <w:fldChar w:fldCharType="end"/>
            </w:r>
          </w:hyperlink>
        </w:p>
        <w:p w14:paraId="0F0A4346" w14:textId="45310973" w:rsidR="00B31041" w:rsidRDefault="00B3104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830" w:history="1">
            <w:r w:rsidRPr="00D96FA3">
              <w:rPr>
                <w:rStyle w:val="Hyperlink"/>
                <w:rFonts w:eastAsia="Times"/>
                <w:noProof/>
                <w:lang w:eastAsia="de-DE"/>
              </w:rPr>
              <w:t>5.1.2</w:t>
            </w:r>
            <w:r>
              <w:rPr>
                <w:rFonts w:asciiTheme="minorHAnsi" w:eastAsiaTheme="minorEastAsia" w:hAnsiTheme="minorHAnsi" w:cstheme="minorBidi"/>
                <w:noProof/>
                <w:kern w:val="2"/>
                <w:szCs w:val="24"/>
                <w:lang w:val="de-AT" w:eastAsia="zh-TW"/>
                <w14:ligatures w14:val="standardContextual"/>
              </w:rPr>
              <w:tab/>
            </w:r>
            <w:r w:rsidRPr="00D96FA3">
              <w:rPr>
                <w:rStyle w:val="Hyperlink"/>
                <w:rFonts w:eastAsia="Times"/>
                <w:noProof/>
                <w:lang w:eastAsia="de-DE"/>
              </w:rPr>
              <w:t>Centralized Configuration</w:t>
            </w:r>
            <w:r>
              <w:rPr>
                <w:noProof/>
                <w:webHidden/>
              </w:rPr>
              <w:tab/>
            </w:r>
            <w:r>
              <w:rPr>
                <w:noProof/>
                <w:webHidden/>
              </w:rPr>
              <w:fldChar w:fldCharType="begin"/>
            </w:r>
            <w:r>
              <w:rPr>
                <w:noProof/>
                <w:webHidden/>
              </w:rPr>
              <w:instrText xml:space="preserve"> PAGEREF _Toc206003830 \h </w:instrText>
            </w:r>
            <w:r>
              <w:rPr>
                <w:noProof/>
                <w:webHidden/>
              </w:rPr>
            </w:r>
            <w:r>
              <w:rPr>
                <w:noProof/>
                <w:webHidden/>
              </w:rPr>
              <w:fldChar w:fldCharType="separate"/>
            </w:r>
            <w:r>
              <w:rPr>
                <w:noProof/>
                <w:webHidden/>
              </w:rPr>
              <w:t>107</w:t>
            </w:r>
            <w:r>
              <w:rPr>
                <w:noProof/>
                <w:webHidden/>
              </w:rPr>
              <w:fldChar w:fldCharType="end"/>
            </w:r>
          </w:hyperlink>
        </w:p>
        <w:p w14:paraId="17C37C25" w14:textId="2CC21523"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831" w:history="1">
            <w:r w:rsidRPr="00D96FA3">
              <w:rPr>
                <w:rStyle w:val="Hyperlink"/>
                <w:noProof/>
              </w:rPr>
              <w:t>5.2</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noProof/>
              </w:rPr>
              <w:t>Scalability</w:t>
            </w:r>
            <w:r>
              <w:rPr>
                <w:noProof/>
                <w:webHidden/>
              </w:rPr>
              <w:tab/>
            </w:r>
            <w:r>
              <w:rPr>
                <w:noProof/>
                <w:webHidden/>
              </w:rPr>
              <w:fldChar w:fldCharType="begin"/>
            </w:r>
            <w:r>
              <w:rPr>
                <w:noProof/>
                <w:webHidden/>
              </w:rPr>
              <w:instrText xml:space="preserve"> PAGEREF _Toc206003831 \h </w:instrText>
            </w:r>
            <w:r>
              <w:rPr>
                <w:noProof/>
                <w:webHidden/>
              </w:rPr>
            </w:r>
            <w:r>
              <w:rPr>
                <w:noProof/>
                <w:webHidden/>
              </w:rPr>
              <w:fldChar w:fldCharType="separate"/>
            </w:r>
            <w:r>
              <w:rPr>
                <w:noProof/>
                <w:webHidden/>
              </w:rPr>
              <w:t>110</w:t>
            </w:r>
            <w:r>
              <w:rPr>
                <w:noProof/>
                <w:webHidden/>
              </w:rPr>
              <w:fldChar w:fldCharType="end"/>
            </w:r>
          </w:hyperlink>
        </w:p>
        <w:p w14:paraId="417E60C2" w14:textId="37EC1C7C"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832" w:history="1">
            <w:r w:rsidRPr="00D96FA3">
              <w:rPr>
                <w:rStyle w:val="Hyperlink"/>
                <w:rFonts w:eastAsia="Times"/>
                <w:noProof/>
              </w:rPr>
              <w:t>5.3</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rPr>
              <w:t>Security</w:t>
            </w:r>
            <w:r>
              <w:rPr>
                <w:noProof/>
                <w:webHidden/>
              </w:rPr>
              <w:tab/>
            </w:r>
            <w:r>
              <w:rPr>
                <w:noProof/>
                <w:webHidden/>
              </w:rPr>
              <w:fldChar w:fldCharType="begin"/>
            </w:r>
            <w:r>
              <w:rPr>
                <w:noProof/>
                <w:webHidden/>
              </w:rPr>
              <w:instrText xml:space="preserve"> PAGEREF _Toc206003832 \h </w:instrText>
            </w:r>
            <w:r>
              <w:rPr>
                <w:noProof/>
                <w:webHidden/>
              </w:rPr>
            </w:r>
            <w:r>
              <w:rPr>
                <w:noProof/>
                <w:webHidden/>
              </w:rPr>
              <w:fldChar w:fldCharType="separate"/>
            </w:r>
            <w:r>
              <w:rPr>
                <w:noProof/>
                <w:webHidden/>
              </w:rPr>
              <w:t>115</w:t>
            </w:r>
            <w:r>
              <w:rPr>
                <w:noProof/>
                <w:webHidden/>
              </w:rPr>
              <w:fldChar w:fldCharType="end"/>
            </w:r>
          </w:hyperlink>
        </w:p>
        <w:p w14:paraId="2852D559" w14:textId="3BDC5512"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833" w:history="1">
            <w:r w:rsidRPr="00D96FA3">
              <w:rPr>
                <w:rStyle w:val="Hyperlink"/>
                <w:rFonts w:eastAsia="Times"/>
                <w:noProof/>
                <w:lang w:eastAsia="de-DE"/>
              </w:rPr>
              <w:t>5.4</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lang w:eastAsia="de-DE"/>
              </w:rPr>
              <w:t>Local Docker VS Docker Compose</w:t>
            </w:r>
            <w:r>
              <w:rPr>
                <w:noProof/>
                <w:webHidden/>
              </w:rPr>
              <w:tab/>
            </w:r>
            <w:r>
              <w:rPr>
                <w:noProof/>
                <w:webHidden/>
              </w:rPr>
              <w:fldChar w:fldCharType="begin"/>
            </w:r>
            <w:r>
              <w:rPr>
                <w:noProof/>
                <w:webHidden/>
              </w:rPr>
              <w:instrText xml:space="preserve"> PAGEREF _Toc206003833 \h </w:instrText>
            </w:r>
            <w:r>
              <w:rPr>
                <w:noProof/>
                <w:webHidden/>
              </w:rPr>
            </w:r>
            <w:r>
              <w:rPr>
                <w:noProof/>
                <w:webHidden/>
              </w:rPr>
              <w:fldChar w:fldCharType="separate"/>
            </w:r>
            <w:r>
              <w:rPr>
                <w:noProof/>
                <w:webHidden/>
              </w:rPr>
              <w:t>117</w:t>
            </w:r>
            <w:r>
              <w:rPr>
                <w:noProof/>
                <w:webHidden/>
              </w:rPr>
              <w:fldChar w:fldCharType="end"/>
            </w:r>
          </w:hyperlink>
        </w:p>
        <w:p w14:paraId="0CCF717B" w14:textId="52C2057F"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834" w:history="1">
            <w:r w:rsidRPr="00D96FA3">
              <w:rPr>
                <w:rStyle w:val="Hyperlink"/>
                <w:rFonts w:eastAsia="Times"/>
                <w:noProof/>
                <w:lang w:eastAsia="de-DE"/>
              </w:rPr>
              <w:t>5.5</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lang w:eastAsia="de-DE"/>
              </w:rPr>
              <w:t>Local Libraries VS Shared Libraries</w:t>
            </w:r>
            <w:r>
              <w:rPr>
                <w:noProof/>
                <w:webHidden/>
              </w:rPr>
              <w:tab/>
            </w:r>
            <w:r>
              <w:rPr>
                <w:noProof/>
                <w:webHidden/>
              </w:rPr>
              <w:fldChar w:fldCharType="begin"/>
            </w:r>
            <w:r>
              <w:rPr>
                <w:noProof/>
                <w:webHidden/>
              </w:rPr>
              <w:instrText xml:space="preserve"> PAGEREF _Toc206003834 \h </w:instrText>
            </w:r>
            <w:r>
              <w:rPr>
                <w:noProof/>
                <w:webHidden/>
              </w:rPr>
            </w:r>
            <w:r>
              <w:rPr>
                <w:noProof/>
                <w:webHidden/>
              </w:rPr>
              <w:fldChar w:fldCharType="separate"/>
            </w:r>
            <w:r>
              <w:rPr>
                <w:noProof/>
                <w:webHidden/>
              </w:rPr>
              <w:t>119</w:t>
            </w:r>
            <w:r>
              <w:rPr>
                <w:noProof/>
                <w:webHidden/>
              </w:rPr>
              <w:fldChar w:fldCharType="end"/>
            </w:r>
          </w:hyperlink>
        </w:p>
        <w:p w14:paraId="0D412D5D" w14:textId="27A38AEC"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835" w:history="1">
            <w:r w:rsidRPr="00D96FA3">
              <w:rPr>
                <w:rStyle w:val="Hyperlink"/>
                <w:rFonts w:eastAsia="Times"/>
                <w:noProof/>
                <w:lang w:eastAsia="de-DE"/>
              </w:rPr>
              <w:t>5.6</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lang w:eastAsia="de-DE"/>
              </w:rPr>
              <w:t>Kubernetes VS Helm</w:t>
            </w:r>
            <w:r>
              <w:rPr>
                <w:noProof/>
                <w:webHidden/>
              </w:rPr>
              <w:tab/>
            </w:r>
            <w:r>
              <w:rPr>
                <w:noProof/>
                <w:webHidden/>
              </w:rPr>
              <w:fldChar w:fldCharType="begin"/>
            </w:r>
            <w:r>
              <w:rPr>
                <w:noProof/>
                <w:webHidden/>
              </w:rPr>
              <w:instrText xml:space="preserve"> PAGEREF _Toc206003835 \h </w:instrText>
            </w:r>
            <w:r>
              <w:rPr>
                <w:noProof/>
                <w:webHidden/>
              </w:rPr>
            </w:r>
            <w:r>
              <w:rPr>
                <w:noProof/>
                <w:webHidden/>
              </w:rPr>
              <w:fldChar w:fldCharType="separate"/>
            </w:r>
            <w:r>
              <w:rPr>
                <w:noProof/>
                <w:webHidden/>
              </w:rPr>
              <w:t>122</w:t>
            </w:r>
            <w:r>
              <w:rPr>
                <w:noProof/>
                <w:webHidden/>
              </w:rPr>
              <w:fldChar w:fldCharType="end"/>
            </w:r>
          </w:hyperlink>
        </w:p>
        <w:p w14:paraId="18760CAC" w14:textId="7106E887" w:rsidR="00B31041" w:rsidRDefault="00B31041">
          <w:pPr>
            <w:pStyle w:val="TOC2"/>
            <w:rPr>
              <w:rFonts w:asciiTheme="minorHAnsi" w:eastAsiaTheme="minorEastAsia" w:hAnsiTheme="minorHAnsi" w:cstheme="minorBidi"/>
              <w:b w:val="0"/>
              <w:noProof/>
              <w:kern w:val="2"/>
              <w:szCs w:val="24"/>
              <w:lang w:val="de-AT" w:eastAsia="zh-TW"/>
              <w14:ligatures w14:val="standardContextual"/>
            </w:rPr>
          </w:pPr>
          <w:hyperlink w:anchor="_Toc206003836" w:history="1">
            <w:r w:rsidRPr="00D96FA3">
              <w:rPr>
                <w:rStyle w:val="Hyperlink"/>
                <w:rFonts w:eastAsia="Times"/>
                <w:noProof/>
                <w:lang w:eastAsia="de-DE"/>
              </w:rPr>
              <w:t>5.7</w:t>
            </w:r>
            <w:r>
              <w:rPr>
                <w:rFonts w:asciiTheme="minorHAnsi" w:eastAsiaTheme="minorEastAsia" w:hAnsiTheme="minorHAnsi" w:cstheme="minorBidi"/>
                <w:b w:val="0"/>
                <w:noProof/>
                <w:kern w:val="2"/>
                <w:szCs w:val="24"/>
                <w:lang w:val="de-AT" w:eastAsia="zh-TW"/>
                <w14:ligatures w14:val="standardContextual"/>
              </w:rPr>
              <w:tab/>
            </w:r>
            <w:r w:rsidRPr="00D96FA3">
              <w:rPr>
                <w:rStyle w:val="Hyperlink"/>
                <w:rFonts w:eastAsia="Times"/>
                <w:noProof/>
                <w:lang w:eastAsia="de-DE"/>
              </w:rPr>
              <w:t>Conclusion</w:t>
            </w:r>
            <w:r>
              <w:rPr>
                <w:noProof/>
                <w:webHidden/>
              </w:rPr>
              <w:tab/>
            </w:r>
            <w:r>
              <w:rPr>
                <w:noProof/>
                <w:webHidden/>
              </w:rPr>
              <w:fldChar w:fldCharType="begin"/>
            </w:r>
            <w:r>
              <w:rPr>
                <w:noProof/>
                <w:webHidden/>
              </w:rPr>
              <w:instrText xml:space="preserve"> PAGEREF _Toc206003836 \h </w:instrText>
            </w:r>
            <w:r>
              <w:rPr>
                <w:noProof/>
                <w:webHidden/>
              </w:rPr>
            </w:r>
            <w:r>
              <w:rPr>
                <w:noProof/>
                <w:webHidden/>
              </w:rPr>
              <w:fldChar w:fldCharType="separate"/>
            </w:r>
            <w:r>
              <w:rPr>
                <w:noProof/>
                <w:webHidden/>
              </w:rPr>
              <w:t>125</w:t>
            </w:r>
            <w:r>
              <w:rPr>
                <w:noProof/>
                <w:webHidden/>
              </w:rPr>
              <w:fldChar w:fldCharType="end"/>
            </w:r>
          </w:hyperlink>
        </w:p>
        <w:p w14:paraId="03D0EBB1" w14:textId="51FE37E5" w:rsidR="00B31041" w:rsidRDefault="00B3104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837" w:history="1">
            <w:r w:rsidRPr="00D96FA3">
              <w:rPr>
                <w:rStyle w:val="Hyperlink"/>
                <w:rFonts w:eastAsia="Times"/>
                <w:noProof/>
              </w:rPr>
              <w:t>6.</w:t>
            </w:r>
            <w:r>
              <w:rPr>
                <w:rFonts w:asciiTheme="minorHAnsi" w:eastAsiaTheme="minorEastAsia" w:hAnsiTheme="minorHAnsi" w:cstheme="minorBidi"/>
                <w:b w:val="0"/>
                <w:smallCaps w:val="0"/>
                <w:noProof/>
                <w:kern w:val="2"/>
                <w:sz w:val="24"/>
                <w:szCs w:val="24"/>
                <w:lang w:val="de-AT" w:eastAsia="zh-TW"/>
                <w14:ligatures w14:val="standardContextual"/>
              </w:rPr>
              <w:tab/>
            </w:r>
            <w:r w:rsidRPr="00D96FA3">
              <w:rPr>
                <w:rStyle w:val="Hyperlink"/>
                <w:rFonts w:eastAsia="Times"/>
                <w:noProof/>
              </w:rPr>
              <w:t>POSTMAN COLLECTION</w:t>
            </w:r>
            <w:r>
              <w:rPr>
                <w:noProof/>
                <w:webHidden/>
              </w:rPr>
              <w:tab/>
            </w:r>
            <w:r>
              <w:rPr>
                <w:noProof/>
                <w:webHidden/>
              </w:rPr>
              <w:fldChar w:fldCharType="begin"/>
            </w:r>
            <w:r>
              <w:rPr>
                <w:noProof/>
                <w:webHidden/>
              </w:rPr>
              <w:instrText xml:space="preserve"> PAGEREF _Toc206003837 \h </w:instrText>
            </w:r>
            <w:r>
              <w:rPr>
                <w:noProof/>
                <w:webHidden/>
              </w:rPr>
            </w:r>
            <w:r>
              <w:rPr>
                <w:noProof/>
                <w:webHidden/>
              </w:rPr>
              <w:fldChar w:fldCharType="separate"/>
            </w:r>
            <w:r>
              <w:rPr>
                <w:noProof/>
                <w:webHidden/>
              </w:rPr>
              <w:t>127</w:t>
            </w:r>
            <w:r>
              <w:rPr>
                <w:noProof/>
                <w:webHidden/>
              </w:rPr>
              <w:fldChar w:fldCharType="end"/>
            </w:r>
          </w:hyperlink>
        </w:p>
        <w:p w14:paraId="00EEAA8A" w14:textId="158A1E47" w:rsidR="00B31041" w:rsidRDefault="00B3104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838" w:history="1">
            <w:r w:rsidRPr="00D96FA3">
              <w:rPr>
                <w:rStyle w:val="Hyperlink"/>
                <w:rFonts w:eastAsia="Times"/>
                <w:noProof/>
              </w:rPr>
              <w:t>7.</w:t>
            </w:r>
            <w:r>
              <w:rPr>
                <w:rFonts w:asciiTheme="minorHAnsi" w:eastAsiaTheme="minorEastAsia" w:hAnsiTheme="minorHAnsi" w:cstheme="minorBidi"/>
                <w:b w:val="0"/>
                <w:smallCaps w:val="0"/>
                <w:noProof/>
                <w:kern w:val="2"/>
                <w:sz w:val="24"/>
                <w:szCs w:val="24"/>
                <w:lang w:val="de-AT" w:eastAsia="zh-TW"/>
                <w14:ligatures w14:val="standardContextual"/>
              </w:rPr>
              <w:tab/>
            </w:r>
            <w:r w:rsidRPr="00D96FA3">
              <w:rPr>
                <w:rStyle w:val="Hyperlink"/>
                <w:rFonts w:eastAsia="Times"/>
                <w:noProof/>
              </w:rPr>
              <w:t>Kubernetes &amp; Helm Manifests</w:t>
            </w:r>
            <w:r>
              <w:rPr>
                <w:noProof/>
                <w:webHidden/>
              </w:rPr>
              <w:tab/>
            </w:r>
            <w:r>
              <w:rPr>
                <w:noProof/>
                <w:webHidden/>
              </w:rPr>
              <w:fldChar w:fldCharType="begin"/>
            </w:r>
            <w:r>
              <w:rPr>
                <w:noProof/>
                <w:webHidden/>
              </w:rPr>
              <w:instrText xml:space="preserve"> PAGEREF _Toc206003838 \h </w:instrText>
            </w:r>
            <w:r>
              <w:rPr>
                <w:noProof/>
                <w:webHidden/>
              </w:rPr>
            </w:r>
            <w:r>
              <w:rPr>
                <w:noProof/>
                <w:webHidden/>
              </w:rPr>
              <w:fldChar w:fldCharType="separate"/>
            </w:r>
            <w:r>
              <w:rPr>
                <w:noProof/>
                <w:webHidden/>
              </w:rPr>
              <w:t>128</w:t>
            </w:r>
            <w:r>
              <w:rPr>
                <w:noProof/>
                <w:webHidden/>
              </w:rPr>
              <w:fldChar w:fldCharType="end"/>
            </w:r>
          </w:hyperlink>
        </w:p>
        <w:p w14:paraId="5F111D50" w14:textId="2DC86998" w:rsidR="00B31041" w:rsidRDefault="00B3104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839" w:history="1">
            <w:r w:rsidRPr="00D96FA3">
              <w:rPr>
                <w:rStyle w:val="Hyperlink"/>
                <w:rFonts w:eastAsia="Times"/>
                <w:noProof/>
              </w:rPr>
              <w:t>8.</w:t>
            </w:r>
            <w:r>
              <w:rPr>
                <w:rFonts w:asciiTheme="minorHAnsi" w:eastAsiaTheme="minorEastAsia" w:hAnsiTheme="minorHAnsi" w:cstheme="minorBidi"/>
                <w:b w:val="0"/>
                <w:smallCaps w:val="0"/>
                <w:noProof/>
                <w:kern w:val="2"/>
                <w:sz w:val="24"/>
                <w:szCs w:val="24"/>
                <w:lang w:val="de-AT" w:eastAsia="zh-TW"/>
                <w14:ligatures w14:val="standardContextual"/>
              </w:rPr>
              <w:tab/>
            </w:r>
            <w:r w:rsidRPr="00D96FA3">
              <w:rPr>
                <w:rStyle w:val="Hyperlink"/>
                <w:rFonts w:eastAsia="Times"/>
                <w:noProof/>
              </w:rPr>
              <w:t>FUTURE WORK</w:t>
            </w:r>
            <w:r>
              <w:rPr>
                <w:noProof/>
                <w:webHidden/>
              </w:rPr>
              <w:tab/>
            </w:r>
            <w:r>
              <w:rPr>
                <w:noProof/>
                <w:webHidden/>
              </w:rPr>
              <w:fldChar w:fldCharType="begin"/>
            </w:r>
            <w:r>
              <w:rPr>
                <w:noProof/>
                <w:webHidden/>
              </w:rPr>
              <w:instrText xml:space="preserve"> PAGEREF _Toc206003839 \h </w:instrText>
            </w:r>
            <w:r>
              <w:rPr>
                <w:noProof/>
                <w:webHidden/>
              </w:rPr>
            </w:r>
            <w:r>
              <w:rPr>
                <w:noProof/>
                <w:webHidden/>
              </w:rPr>
              <w:fldChar w:fldCharType="separate"/>
            </w:r>
            <w:r>
              <w:rPr>
                <w:noProof/>
                <w:webHidden/>
              </w:rPr>
              <w:t>129</w:t>
            </w:r>
            <w:r>
              <w:rPr>
                <w:noProof/>
                <w:webHidden/>
              </w:rPr>
              <w:fldChar w:fldCharType="end"/>
            </w:r>
          </w:hyperlink>
        </w:p>
        <w:p w14:paraId="2E9E7436" w14:textId="7B4DF297" w:rsidR="00B31041" w:rsidRDefault="00B3104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840" w:history="1">
            <w:r w:rsidRPr="00D96FA3">
              <w:rPr>
                <w:rStyle w:val="Hyperlink"/>
                <w:noProof/>
              </w:rPr>
              <w:t>Bibliography</w:t>
            </w:r>
            <w:r>
              <w:rPr>
                <w:noProof/>
                <w:webHidden/>
              </w:rPr>
              <w:tab/>
            </w:r>
            <w:r>
              <w:rPr>
                <w:noProof/>
                <w:webHidden/>
              </w:rPr>
              <w:fldChar w:fldCharType="begin"/>
            </w:r>
            <w:r>
              <w:rPr>
                <w:noProof/>
                <w:webHidden/>
              </w:rPr>
              <w:instrText xml:space="preserve"> PAGEREF _Toc206003840 \h </w:instrText>
            </w:r>
            <w:r>
              <w:rPr>
                <w:noProof/>
                <w:webHidden/>
              </w:rPr>
            </w:r>
            <w:r>
              <w:rPr>
                <w:noProof/>
                <w:webHidden/>
              </w:rPr>
              <w:fldChar w:fldCharType="separate"/>
            </w:r>
            <w:r>
              <w:rPr>
                <w:noProof/>
                <w:webHidden/>
              </w:rPr>
              <w:t>131</w:t>
            </w:r>
            <w:r>
              <w:rPr>
                <w:noProof/>
                <w:webHidden/>
              </w:rPr>
              <w:fldChar w:fldCharType="end"/>
            </w:r>
          </w:hyperlink>
        </w:p>
        <w:p w14:paraId="0FDCFB03" w14:textId="29482145" w:rsidR="00B31041" w:rsidRDefault="00B3104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841" w:history="1">
            <w:r w:rsidRPr="00D96FA3">
              <w:rPr>
                <w:rStyle w:val="Hyperlink"/>
                <w:noProof/>
              </w:rPr>
              <w:t>List of Figures</w:t>
            </w:r>
            <w:r>
              <w:rPr>
                <w:noProof/>
                <w:webHidden/>
              </w:rPr>
              <w:tab/>
            </w:r>
            <w:r>
              <w:rPr>
                <w:noProof/>
                <w:webHidden/>
              </w:rPr>
              <w:fldChar w:fldCharType="begin"/>
            </w:r>
            <w:r>
              <w:rPr>
                <w:noProof/>
                <w:webHidden/>
              </w:rPr>
              <w:instrText xml:space="preserve"> PAGEREF _Toc206003841 \h </w:instrText>
            </w:r>
            <w:r>
              <w:rPr>
                <w:noProof/>
                <w:webHidden/>
              </w:rPr>
            </w:r>
            <w:r>
              <w:rPr>
                <w:noProof/>
                <w:webHidden/>
              </w:rPr>
              <w:fldChar w:fldCharType="separate"/>
            </w:r>
            <w:r>
              <w:rPr>
                <w:noProof/>
                <w:webHidden/>
              </w:rPr>
              <w:t>132</w:t>
            </w:r>
            <w:r>
              <w:rPr>
                <w:noProof/>
                <w:webHidden/>
              </w:rPr>
              <w:fldChar w:fldCharType="end"/>
            </w:r>
          </w:hyperlink>
        </w:p>
        <w:p w14:paraId="2B9648D4" w14:textId="290099E4" w:rsidR="00B31041" w:rsidRDefault="00B3104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842" w:history="1">
            <w:r w:rsidRPr="00D96FA3">
              <w:rPr>
                <w:rStyle w:val="Hyperlink"/>
                <w:noProof/>
              </w:rPr>
              <w:t>List of Tables</w:t>
            </w:r>
            <w:r>
              <w:rPr>
                <w:noProof/>
                <w:webHidden/>
              </w:rPr>
              <w:tab/>
            </w:r>
            <w:r>
              <w:rPr>
                <w:noProof/>
                <w:webHidden/>
              </w:rPr>
              <w:fldChar w:fldCharType="begin"/>
            </w:r>
            <w:r>
              <w:rPr>
                <w:noProof/>
                <w:webHidden/>
              </w:rPr>
              <w:instrText xml:space="preserve"> PAGEREF _Toc206003842 \h </w:instrText>
            </w:r>
            <w:r>
              <w:rPr>
                <w:noProof/>
                <w:webHidden/>
              </w:rPr>
            </w:r>
            <w:r>
              <w:rPr>
                <w:noProof/>
                <w:webHidden/>
              </w:rPr>
              <w:fldChar w:fldCharType="separate"/>
            </w:r>
            <w:r>
              <w:rPr>
                <w:noProof/>
                <w:webHidden/>
              </w:rPr>
              <w:t>135</w:t>
            </w:r>
            <w:r>
              <w:rPr>
                <w:noProof/>
                <w:webHidden/>
              </w:rPr>
              <w:fldChar w:fldCharType="end"/>
            </w:r>
          </w:hyperlink>
        </w:p>
        <w:p w14:paraId="3F74C355" w14:textId="3D405DD0" w:rsidR="00B31041" w:rsidRDefault="00B3104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6003843" w:history="1">
            <w:r w:rsidRPr="00D96FA3">
              <w:rPr>
                <w:rStyle w:val="Hyperlink"/>
                <w:noProof/>
              </w:rPr>
              <w:t>Appendix</w:t>
            </w:r>
            <w:r>
              <w:rPr>
                <w:noProof/>
                <w:webHidden/>
              </w:rPr>
              <w:tab/>
            </w:r>
            <w:r>
              <w:rPr>
                <w:noProof/>
                <w:webHidden/>
              </w:rPr>
              <w:fldChar w:fldCharType="begin"/>
            </w:r>
            <w:r>
              <w:rPr>
                <w:noProof/>
                <w:webHidden/>
              </w:rPr>
              <w:instrText xml:space="preserve"> PAGEREF _Toc206003843 \h </w:instrText>
            </w:r>
            <w:r>
              <w:rPr>
                <w:noProof/>
                <w:webHidden/>
              </w:rPr>
            </w:r>
            <w:r>
              <w:rPr>
                <w:noProof/>
                <w:webHidden/>
              </w:rPr>
              <w:fldChar w:fldCharType="separate"/>
            </w:r>
            <w:r>
              <w:rPr>
                <w:noProof/>
                <w:webHidden/>
              </w:rPr>
              <w:t>136</w:t>
            </w:r>
            <w:r>
              <w:rPr>
                <w:noProof/>
                <w:webHidden/>
              </w:rPr>
              <w:fldChar w:fldCharType="end"/>
            </w:r>
          </w:hyperlink>
        </w:p>
        <w:p w14:paraId="0251BAD4" w14:textId="7D76774E" w:rsidR="00846F28" w:rsidRPr="00D70369" w:rsidRDefault="00846F28">
          <w:pPr>
            <w:rPr>
              <w:sz w:val="22"/>
              <w:szCs w:val="22"/>
            </w:rPr>
          </w:pPr>
          <w:r w:rsidRPr="00D70369">
            <w:rPr>
              <w:b/>
              <w:bCs/>
              <w:sz w:val="22"/>
              <w:szCs w:val="22"/>
            </w:rPr>
            <w:fldChar w:fldCharType="end"/>
          </w:r>
        </w:p>
      </w:sdtContent>
    </w:sdt>
    <w:p w14:paraId="449512B6" w14:textId="77777777" w:rsidR="002432D7" w:rsidRPr="00D70369" w:rsidRDefault="002432D7" w:rsidP="00EF3867">
      <w:pPr>
        <w:pStyle w:val="FHCWDAInhaltsverzeichnis"/>
        <w:rPr>
          <w:lang w:val="en-US"/>
        </w:rPr>
        <w:sectPr w:rsidR="002432D7" w:rsidRPr="00D70369" w:rsidSect="00971DC2">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p>
    <w:p w14:paraId="5EA1C2F1" w14:textId="66884723" w:rsidR="002432D7" w:rsidRPr="00D70369" w:rsidRDefault="00E46577" w:rsidP="00F95D80">
      <w:pPr>
        <w:pStyle w:val="Heading1"/>
      </w:pPr>
      <w:bookmarkStart w:id="4" w:name="_Ref205986065"/>
      <w:bookmarkStart w:id="5" w:name="_Ref205986066"/>
      <w:bookmarkStart w:id="6" w:name="_Ref205986067"/>
      <w:bookmarkStart w:id="7" w:name="_Ref205996905"/>
      <w:bookmarkStart w:id="8" w:name="_Toc206003773"/>
      <w:r w:rsidRPr="00D70369">
        <w:lastRenderedPageBreak/>
        <w:t>CHAPTER –</w:t>
      </w:r>
      <w:r w:rsidR="00CD4024" w:rsidRPr="00D70369">
        <w:t xml:space="preserve"> </w:t>
      </w:r>
      <w:r w:rsidR="002432D7" w:rsidRPr="00D70369">
        <w:t>INTRODUCTION</w:t>
      </w:r>
      <w:bookmarkEnd w:id="4"/>
      <w:bookmarkEnd w:id="5"/>
      <w:bookmarkEnd w:id="6"/>
      <w:bookmarkEnd w:id="7"/>
      <w:bookmarkEnd w:id="8"/>
      <w:r w:rsidR="002432D7" w:rsidRPr="00D70369">
        <w:t xml:space="preserve"> </w:t>
      </w:r>
    </w:p>
    <w:p w14:paraId="43692384" w14:textId="41EA7BFC" w:rsidR="002432D7" w:rsidRPr="00D70369" w:rsidRDefault="002432D7" w:rsidP="002432D7">
      <w:pPr>
        <w:pStyle w:val="Heading2"/>
        <w:rPr>
          <w:rFonts w:eastAsia="Times"/>
        </w:rPr>
      </w:pPr>
      <w:bookmarkStart w:id="9" w:name="_Toc206003774"/>
      <w:r w:rsidRPr="00D70369">
        <w:rPr>
          <w:rFonts w:eastAsia="Times"/>
        </w:rPr>
        <w:t xml:space="preserve">Background </w:t>
      </w:r>
      <w:r w:rsidR="007C524D" w:rsidRPr="00D70369">
        <w:rPr>
          <w:rFonts w:eastAsia="Times"/>
        </w:rPr>
        <w:t>A</w:t>
      </w:r>
      <w:r w:rsidRPr="00D70369">
        <w:rPr>
          <w:rFonts w:eastAsia="Times"/>
        </w:rPr>
        <w:t>nd Motivation</w:t>
      </w:r>
      <w:bookmarkEnd w:id="9"/>
      <w:r w:rsidRPr="00D70369">
        <w:rPr>
          <w:rFonts w:eastAsia="Times"/>
        </w:rPr>
        <w:t xml:space="preserve"> </w:t>
      </w:r>
    </w:p>
    <w:p w14:paraId="7F49E55E" w14:textId="77777777" w:rsidR="002432D7" w:rsidRPr="00D70369" w:rsidRDefault="00B43ACF" w:rsidP="00AA16FE">
      <w:pPr>
        <w:pStyle w:val="Heading3"/>
      </w:pPr>
      <w:bookmarkStart w:id="10" w:name="_Toc206003775"/>
      <w:r w:rsidRPr="00D70369">
        <w:rPr>
          <w:rFonts w:eastAsia="Times"/>
        </w:rPr>
        <w:t>Introduction</w:t>
      </w:r>
      <w:r w:rsidR="001A43F2" w:rsidRPr="00D70369">
        <w:rPr>
          <w:rFonts w:eastAsia="Times"/>
        </w:rPr>
        <w:t xml:space="preserve"> </w:t>
      </w:r>
      <w:r w:rsidRPr="00D70369">
        <w:rPr>
          <w:rFonts w:eastAsia="Times"/>
        </w:rPr>
        <w:t>t</w:t>
      </w:r>
      <w:r w:rsidR="008616C8" w:rsidRPr="00D70369">
        <w:rPr>
          <w:rFonts w:eastAsia="Times"/>
        </w:rPr>
        <w:t>o M</w:t>
      </w:r>
      <w:r w:rsidR="00AA16FE" w:rsidRPr="00D70369">
        <w:rPr>
          <w:rFonts w:eastAsia="Times"/>
        </w:rPr>
        <w:t>icroservices</w:t>
      </w:r>
      <w:bookmarkEnd w:id="10"/>
    </w:p>
    <w:p w14:paraId="7FFB0B8A" w14:textId="5CB6A1B5" w:rsidR="000A4B7C" w:rsidRPr="00D70369" w:rsidRDefault="000A4B7C" w:rsidP="000A4B7C">
      <w:pPr>
        <w:spacing w:after="0" w:line="240" w:lineRule="auto"/>
        <w:jc w:val="left"/>
        <w:rPr>
          <w:rFonts w:eastAsia="Times"/>
          <w:sz w:val="22"/>
          <w:szCs w:val="22"/>
          <w:lang w:eastAsia="de-DE"/>
        </w:rPr>
      </w:pPr>
    </w:p>
    <w:p w14:paraId="7B1C0C05" w14:textId="67E53ED4" w:rsidR="00B06035" w:rsidRPr="00C8687D" w:rsidRDefault="00C8687D" w:rsidP="00C8687D">
      <w:pPr>
        <w:pStyle w:val="Text"/>
      </w:pPr>
      <w:r w:rsidRPr="00C8687D">
        <w:t>For numerous years, applications were structured as monoliths as a singular deployable entity that is simple to manage at a small scale but becomes increasingly inflexible as complexity and team size expand [1][2]. Microservices offer an alternative architecture: a system made up of small, self-sufficient services, each corresponding to a specific business capability, capable of independent deployment, and communicating through lightweight protocols commonly HTTP [1][2]. The objective is to decouple release cycles, enable teams to operate more swiftly, and scale only the critical areas that require it [1][2].</w:t>
      </w:r>
    </w:p>
    <w:p w14:paraId="7546A22F" w14:textId="77777777" w:rsidR="00C8687D" w:rsidRPr="00C8687D" w:rsidRDefault="00C8687D" w:rsidP="00C8687D">
      <w:pPr>
        <w:pStyle w:val="Text"/>
      </w:pPr>
    </w:p>
    <w:p w14:paraId="388D0D7E" w14:textId="797B36BA" w:rsidR="00181184" w:rsidRDefault="00C8687D" w:rsidP="0034490E">
      <w:pPr>
        <w:pStyle w:val="Text"/>
      </w:pPr>
      <w:r w:rsidRPr="00C8687D">
        <w:t xml:space="preserve">A fundamental tenet is the database-per-service approach: each service possesses its own data store and shares data solely through its API [3] (see </w:t>
      </w:r>
      <w:r>
        <w:fldChar w:fldCharType="begin"/>
      </w:r>
      <w:r>
        <w:instrText xml:space="preserve"> REF _Ref205986207 \h </w:instrText>
      </w:r>
      <w:r w:rsidR="00C41E51">
        <w:instrText xml:space="preserve"> \* MERGEFORMAT </w:instrText>
      </w:r>
      <w:r>
        <w:fldChar w:fldCharType="separate"/>
      </w:r>
      <w:r w:rsidRPr="00D70369">
        <w:t>Table 1</w:t>
      </w:r>
      <w:r>
        <w:fldChar w:fldCharType="end"/>
      </w:r>
      <w:r w:rsidRPr="00C8687D">
        <w:t>). This minimizes coupling and allows for independent evolution, but it also transfers the responsibility for data consistency (e.g., sagas, outbox, change-data-capture) to the service boundaries</w:t>
      </w:r>
      <w:r>
        <w:t xml:space="preserve"> </w:t>
      </w:r>
      <w:r w:rsidR="0034490E" w:rsidRPr="0034490E">
        <w:rPr>
          <w:rFonts w:eastAsia="Times New Roman"/>
          <w:sz w:val="24"/>
          <w:szCs w:val="20"/>
          <w:lang w:eastAsia="en-US"/>
        </w:rPr>
        <w:t xml:space="preserve"> </w:t>
      </w:r>
      <w:r w:rsidR="0034490E" w:rsidRPr="0034490E">
        <w:t>trade-offs</w:t>
      </w:r>
      <w:r w:rsidRPr="00C8687D">
        <w:t xml:space="preserve"> that every microservice architecture must address explicitly [3].</w:t>
      </w:r>
    </w:p>
    <w:p w14:paraId="526DB407" w14:textId="77777777" w:rsidR="00F76ECE" w:rsidRDefault="00F76ECE" w:rsidP="00C8687D">
      <w:pPr>
        <w:pStyle w:val="Text"/>
      </w:pPr>
    </w:p>
    <w:p w14:paraId="4CA1C066" w14:textId="77777777" w:rsidR="00F76ECE" w:rsidRDefault="00F76ECE" w:rsidP="00C41E51">
      <w:pPr>
        <w:pStyle w:val="Text"/>
      </w:pPr>
      <w:r w:rsidRPr="00F76ECE">
        <w:t>In practice, teams encapsulate services within containers and frequently deploy them on Kubernetes, which automates deployment, scaling, and service management across clusters [4]. While Kubernetes is not a necessity for microservices, it has emerged as a prevalent runtime for extensive fleets due to its declarative model and ecosystem [4].</w:t>
      </w:r>
    </w:p>
    <w:p w14:paraId="1E7EE4D4" w14:textId="77777777" w:rsidR="00F76ECE" w:rsidRPr="00F76ECE" w:rsidRDefault="00F76ECE" w:rsidP="00F76ECE">
      <w:pPr>
        <w:pStyle w:val="Text"/>
      </w:pPr>
    </w:p>
    <w:p w14:paraId="745ED7A7" w14:textId="18ADA197" w:rsidR="00F76ECE" w:rsidRPr="00F76ECE" w:rsidRDefault="00F76ECE" w:rsidP="00C41E51">
      <w:pPr>
        <w:pStyle w:val="Text"/>
      </w:pPr>
      <w:r w:rsidRPr="00F76ECE">
        <w:t xml:space="preserve">Modernization seldom occurs in a “big bang” manner. Organizations implement the Strangler Fig pattern (see </w:t>
      </w:r>
      <w:r w:rsidR="00D77FAD">
        <w:fldChar w:fldCharType="begin"/>
      </w:r>
      <w:r w:rsidR="00D77FAD">
        <w:instrText xml:space="preserve"> REF _Ref205986326 \h </w:instrText>
      </w:r>
      <w:r w:rsidR="00C41E51">
        <w:instrText xml:space="preserve"> \* MERGEFORMAT </w:instrText>
      </w:r>
      <w:r w:rsidR="00D77FAD">
        <w:fldChar w:fldCharType="separate"/>
      </w:r>
      <w:r w:rsidR="00D77FAD" w:rsidRPr="00D70369">
        <w:t>Figure 1</w:t>
      </w:r>
      <w:r w:rsidR="00D77FAD">
        <w:fldChar w:fldCharType="end"/>
      </w:r>
      <w:r w:rsidRPr="00F76ECE">
        <w:t>) [5] to gradually phase out legacy modules: they introduce a fade, redirect traffic for a specific domain segment to a new service, iterate, and slowly decommission the legacy core. This approach mitigates risk and facilitates incremental learning throughout the decomposition process [5].</w:t>
      </w:r>
    </w:p>
    <w:p w14:paraId="293B2CD6" w14:textId="619CFE35" w:rsidR="00E16F52" w:rsidRPr="00D70369" w:rsidRDefault="00F76ECE" w:rsidP="00F76ECE">
      <w:pPr>
        <w:pStyle w:val="Text"/>
      </w:pPr>
      <w:r w:rsidRPr="00D70369">
        <w:rPr>
          <w:noProof/>
        </w:rPr>
        <w:lastRenderedPageBreak/>
        <mc:AlternateContent>
          <mc:Choice Requires="wps">
            <w:drawing>
              <wp:anchor distT="0" distB="0" distL="114300" distR="114300" simplePos="0" relativeHeight="252016640" behindDoc="0" locked="0" layoutInCell="1" allowOverlap="1" wp14:anchorId="3135D708" wp14:editId="70FA1651">
                <wp:simplePos x="0" y="0"/>
                <wp:positionH relativeFrom="margin">
                  <wp:posOffset>-1270</wp:posOffset>
                </wp:positionH>
                <wp:positionV relativeFrom="paragraph">
                  <wp:posOffset>2428875</wp:posOffset>
                </wp:positionV>
                <wp:extent cx="5578475" cy="635"/>
                <wp:effectExtent l="0" t="0" r="3175" b="0"/>
                <wp:wrapSquare wrapText="bothSides"/>
                <wp:docPr id="93275943" name="Text Box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884B45C" w14:textId="6FFD21AE" w:rsidR="00B06035" w:rsidRPr="00D70369" w:rsidRDefault="00B06035" w:rsidP="00B06035">
                            <w:pPr>
                              <w:pStyle w:val="Caption"/>
                              <w:rPr>
                                <w:rFonts w:eastAsia="Times"/>
                                <w:sz w:val="22"/>
                                <w:szCs w:val="22"/>
                                <w:lang w:eastAsia="de-DE"/>
                              </w:rPr>
                            </w:pPr>
                            <w:bookmarkStart w:id="11" w:name="_Ref205986326"/>
                            <w:bookmarkStart w:id="12" w:name="_Toc206003198"/>
                            <w:r w:rsidRPr="00D70369">
                              <w:t xml:space="preserve">Figure </w:t>
                            </w:r>
                            <w:r w:rsidRPr="00D70369">
                              <w:fldChar w:fldCharType="begin"/>
                            </w:r>
                            <w:r w:rsidRPr="00D70369">
                              <w:instrText xml:space="preserve"> SEQ Figure \* ARABIC </w:instrText>
                            </w:r>
                            <w:r w:rsidRPr="00D70369">
                              <w:fldChar w:fldCharType="separate"/>
                            </w:r>
                            <w:r w:rsidR="00B27C2A" w:rsidRPr="00D70369">
                              <w:t>1</w:t>
                            </w:r>
                            <w:r w:rsidRPr="00D70369">
                              <w:fldChar w:fldCharType="end"/>
                            </w:r>
                            <w:bookmarkEnd w:id="11"/>
                            <w:r w:rsidRPr="00D70369">
                              <w:t xml:space="preserve">: </w:t>
                            </w:r>
                            <w:bookmarkStart w:id="13" w:name="_Ref205986321"/>
                            <w:r w:rsidRPr="00D70369">
                              <w:t>Strangler Fig pattern</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35D708" id="_x0000_t202" coordsize="21600,21600" o:spt="202" path="m,l,21600r21600,l21600,xe">
                <v:stroke joinstyle="miter"/>
                <v:path gradientshapeok="t" o:connecttype="rect"/>
              </v:shapetype>
              <v:shape id="Text Box 1" o:spid="_x0000_s1026" type="#_x0000_t202" style="position:absolute;left:0;text-align:left;margin-left:-.1pt;margin-top:191.25pt;width:439.25pt;height:.05pt;z-index:252016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" stroked="f">
                <v:textbox style="mso-fit-shape-to-text:t" inset="0,0,0,0">
                  <w:txbxContent>
                    <w:p w14:paraId="5884B45C" w14:textId="6FFD21AE" w:rsidR="00B06035" w:rsidRPr="00D70369" w:rsidRDefault="00B06035" w:rsidP="00B06035">
                      <w:pPr>
                        <w:pStyle w:val="Caption"/>
                        <w:rPr>
                          <w:rFonts w:eastAsia="Times"/>
                          <w:sz w:val="22"/>
                          <w:szCs w:val="22"/>
                          <w:lang w:eastAsia="de-DE"/>
                        </w:rPr>
                      </w:pPr>
                      <w:bookmarkStart w:id="14" w:name="_Ref205986326"/>
                      <w:bookmarkStart w:id="15" w:name="_Toc206003198"/>
                      <w:r w:rsidRPr="00D70369">
                        <w:t xml:space="preserve">Figure </w:t>
                      </w:r>
                      <w:r w:rsidRPr="00D70369">
                        <w:fldChar w:fldCharType="begin"/>
                      </w:r>
                      <w:r w:rsidRPr="00D70369">
                        <w:instrText xml:space="preserve"> SEQ Figure \* ARABIC </w:instrText>
                      </w:r>
                      <w:r w:rsidRPr="00D70369">
                        <w:fldChar w:fldCharType="separate"/>
                      </w:r>
                      <w:r w:rsidR="00B27C2A" w:rsidRPr="00D70369">
                        <w:t>1</w:t>
                      </w:r>
                      <w:r w:rsidRPr="00D70369">
                        <w:fldChar w:fldCharType="end"/>
                      </w:r>
                      <w:bookmarkEnd w:id="14"/>
                      <w:r w:rsidRPr="00D70369">
                        <w:t xml:space="preserve">: </w:t>
                      </w:r>
                      <w:bookmarkStart w:id="16" w:name="_Ref205986321"/>
                      <w:r w:rsidRPr="00D70369">
                        <w:t>Strangler Fig pattern</w:t>
                      </w:r>
                      <w:bookmarkEnd w:id="15"/>
                      <w:bookmarkEnd w:id="16"/>
                    </w:p>
                  </w:txbxContent>
                </v:textbox>
                <w10:wrap type="square" anchorx="margin"/>
              </v:shape>
            </w:pict>
          </mc:Fallback>
        </mc:AlternateContent>
      </w:r>
      <w:r w:rsidRPr="00D70369">
        <w:rPr>
          <w:noProof/>
        </w:rPr>
        <w:drawing>
          <wp:anchor distT="0" distB="0" distL="114300" distR="114300" simplePos="0" relativeHeight="252014592" behindDoc="0" locked="0" layoutInCell="1" allowOverlap="1" wp14:anchorId="01550FAA" wp14:editId="3835178A">
            <wp:simplePos x="0" y="0"/>
            <wp:positionH relativeFrom="margin">
              <wp:align>center</wp:align>
            </wp:positionH>
            <wp:positionV relativeFrom="margin">
              <wp:posOffset>133350</wp:posOffset>
            </wp:positionV>
            <wp:extent cx="5578475" cy="2103120"/>
            <wp:effectExtent l="76200" t="76200" r="136525" b="125730"/>
            <wp:wrapSquare wrapText="bothSides"/>
            <wp:docPr id="1626598165" name="Picture 1" descr="A group of trees with v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8165" name="Picture 1" descr="A group of trees with vin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8475" cy="2103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9E9522E" w14:textId="753E6E4A" w:rsidR="00CA2E86" w:rsidRPr="00D70369" w:rsidRDefault="007852F3" w:rsidP="00CA2E86">
      <w:pPr>
        <w:pStyle w:val="Heading3"/>
        <w:rPr>
          <w:rFonts w:eastAsia="Times"/>
        </w:rPr>
      </w:pPr>
      <w:bookmarkStart w:id="17" w:name="_Toc206003776"/>
      <w:r w:rsidRPr="00D70369">
        <w:rPr>
          <w:rFonts w:eastAsia="Times"/>
        </w:rPr>
        <w:t>W</w:t>
      </w:r>
      <w:r w:rsidR="00846F28" w:rsidRPr="00D70369">
        <w:rPr>
          <w:rFonts w:eastAsia="Times"/>
        </w:rPr>
        <w:t>hy</w:t>
      </w:r>
      <w:r w:rsidR="00CA2E86" w:rsidRPr="00D70369">
        <w:rPr>
          <w:rFonts w:eastAsia="Times"/>
        </w:rPr>
        <w:t xml:space="preserve"> </w:t>
      </w:r>
      <w:r w:rsidR="006F1B27" w:rsidRPr="00D70369">
        <w:rPr>
          <w:rFonts w:eastAsia="Times"/>
        </w:rPr>
        <w:t>C</w:t>
      </w:r>
      <w:r w:rsidR="00846F28" w:rsidRPr="00D70369">
        <w:rPr>
          <w:rFonts w:eastAsia="Times"/>
        </w:rPr>
        <w:t xml:space="preserve">onfiguration </w:t>
      </w:r>
      <w:r w:rsidR="006F1B27" w:rsidRPr="00D70369">
        <w:rPr>
          <w:rFonts w:eastAsia="Times"/>
        </w:rPr>
        <w:t>M</w:t>
      </w:r>
      <w:r w:rsidR="00846F28" w:rsidRPr="00D70369">
        <w:rPr>
          <w:rFonts w:eastAsia="Times"/>
        </w:rPr>
        <w:t>anagement</w:t>
      </w:r>
      <w:bookmarkEnd w:id="17"/>
      <w:r w:rsidR="00846F28" w:rsidRPr="00D70369">
        <w:rPr>
          <w:rFonts w:eastAsia="Times"/>
        </w:rPr>
        <w:t xml:space="preserve"> </w:t>
      </w:r>
    </w:p>
    <w:p w14:paraId="12ADA111" w14:textId="7D7B49A7" w:rsidR="00555DFB" w:rsidRPr="00D70369" w:rsidRDefault="00555DFB" w:rsidP="00555DFB">
      <w:pPr>
        <w:pStyle w:val="Text"/>
      </w:pPr>
      <w:r w:rsidRPr="00555DFB">
        <w:t>In microservices, configuration comprising service endpoints, credentials, feature flags, rate limits, circuit-breaker thresholds, and policy rules function as the real-time control plane of the system [1][2]. In contrast to code, configuration experiences changes at a significantly higher frequency and necessitate consistent application across numerous independently deployed services and environments [1][2]. Inadequately managed configuration can result in drift, inconsistent behavior during scaling, security vulnerabilities, and prolonged incident recovery; conversely, well-managed configuration reduces change lead time, enhances reliability, and facilitates auditable rollbacks [1][2][6]. Key</w:t>
      </w:r>
      <w:r w:rsidR="003149D0" w:rsidRPr="00555DFB">
        <w:t xml:space="preserve"> challenges</w:t>
      </w:r>
      <w:r w:rsidR="003149D0" w:rsidRPr="00D70369">
        <w:t>.</w:t>
      </w:r>
    </w:p>
    <w:p w14:paraId="551D1873" w14:textId="1B2B75DF" w:rsidR="003149D0" w:rsidRPr="00D70369" w:rsidRDefault="003149D0" w:rsidP="00B54A13">
      <w:pPr>
        <w:pStyle w:val="Text"/>
        <w:numPr>
          <w:ilvl w:val="0"/>
          <w:numId w:val="76"/>
        </w:numPr>
      </w:pPr>
      <w:r w:rsidRPr="00D70369">
        <w:t>Decentralization and drift: When each service maintains its own configuration, values can diverge across instances and environments, making synchronized rollouts prone to errors. [1]</w:t>
      </w:r>
    </w:p>
    <w:p w14:paraId="22F6959D" w14:textId="6F3D9A28" w:rsidR="003149D0" w:rsidRPr="00D70369" w:rsidRDefault="003149D0" w:rsidP="00B54A13">
      <w:pPr>
        <w:pStyle w:val="Text"/>
        <w:numPr>
          <w:ilvl w:val="0"/>
          <w:numId w:val="76"/>
        </w:numPr>
      </w:pPr>
      <w:r w:rsidRPr="00D70369">
        <w:t>Environment matrices: Development, testing, staging, and production environments each necessitate unique settings; duplicating files does not scale effectively and complicates governance. [1]</w:t>
      </w:r>
    </w:p>
    <w:p w14:paraId="68D67FD9" w14:textId="77777777" w:rsidR="003149D0" w:rsidRPr="00D70369" w:rsidRDefault="003149D0" w:rsidP="00B54A13">
      <w:pPr>
        <w:pStyle w:val="Text"/>
        <w:numPr>
          <w:ilvl w:val="0"/>
          <w:numId w:val="76"/>
        </w:numPr>
      </w:pPr>
      <w:r w:rsidRPr="00D70369">
        <w:t>Dynamic change: Operational toggles (such as feature flags, rates, and timeouts) should be modifiable at runtime without necessitating rebuilds or restarts to prevent disruption. [6][7]</w:t>
      </w:r>
    </w:p>
    <w:p w14:paraId="07F3A38B" w14:textId="77777777" w:rsidR="003149D0" w:rsidRPr="00D70369" w:rsidRDefault="003149D0" w:rsidP="00B54A13">
      <w:pPr>
        <w:pStyle w:val="Text"/>
      </w:pPr>
    </w:p>
    <w:p w14:paraId="2A684F81" w14:textId="72C7663C" w:rsidR="003149D0" w:rsidRPr="00D70369" w:rsidRDefault="003149D0" w:rsidP="00B54A13">
      <w:pPr>
        <w:pStyle w:val="Text"/>
        <w:numPr>
          <w:ilvl w:val="0"/>
          <w:numId w:val="76"/>
        </w:numPr>
      </w:pPr>
      <w:r w:rsidRPr="00D70369">
        <w:lastRenderedPageBreak/>
        <w:t>Secrets and policy: Keys, tokens, and authorization rules must be rotated and uniformly enforced under zero-trust principles. [8][9][10]</w:t>
      </w:r>
    </w:p>
    <w:p w14:paraId="76C9A2E7" w14:textId="5085324B" w:rsidR="003149D0" w:rsidRPr="00D70369" w:rsidRDefault="003149D0" w:rsidP="00B54A13">
      <w:pPr>
        <w:pStyle w:val="Text"/>
        <w:numPr>
          <w:ilvl w:val="0"/>
          <w:numId w:val="76"/>
        </w:numPr>
      </w:pPr>
      <w:r w:rsidRPr="00D70369">
        <w:t>Auditability and rollback: Teams must be aware of who made changes, when they were made, and be able to revert quickly if a modification negatively impacts the system. [6]</w:t>
      </w:r>
    </w:p>
    <w:p w14:paraId="0AF897CE" w14:textId="20E73DF1" w:rsidR="003149D0" w:rsidRPr="00D70369" w:rsidRDefault="003149D0" w:rsidP="00B54A13">
      <w:pPr>
        <w:pStyle w:val="Text"/>
      </w:pPr>
      <w:r w:rsidRPr="00D70369">
        <w:t>Approaches in practice.</w:t>
      </w:r>
    </w:p>
    <w:p w14:paraId="146D0CE8" w14:textId="77777777" w:rsidR="00555DFB" w:rsidRDefault="00555DFB" w:rsidP="00555DFB">
      <w:pPr>
        <w:pStyle w:val="Text"/>
        <w:numPr>
          <w:ilvl w:val="0"/>
          <w:numId w:val="77"/>
        </w:numPr>
      </w:pPr>
      <w:r w:rsidRPr="00555DFB">
        <w:t>Local per-service configuration [1]. This approach is straightforward for a limited number of services and is easy to understand in isolation; however, extensive changes necessitate numerous coordinated updates and often involve rebuilding and redeploying cycles, which can lead to inconsistent rollouts and extended recovery times [1].</w:t>
      </w:r>
    </w:p>
    <w:p w14:paraId="27C301D1" w14:textId="61086AED" w:rsidR="003149D0" w:rsidRPr="00555DFB" w:rsidRDefault="00555DFB" w:rsidP="00555DFB">
      <w:pPr>
        <w:pStyle w:val="Text"/>
        <w:numPr>
          <w:ilvl w:val="0"/>
          <w:numId w:val="77"/>
        </w:numPr>
      </w:pPr>
      <w:r w:rsidRPr="00555DFB">
        <w:t xml:space="preserve">Centralized configuration [6][7]. An external Config Server for instance, Spring Cloud Config provides a single source of truth with versioning, audit trails, and rollback capabilities typically supported by Git </w:t>
      </w:r>
      <w:r>
        <w:t>[</w:t>
      </w:r>
      <w:r w:rsidR="00BB7D84">
        <w:t>see section</w:t>
      </w:r>
      <w:r>
        <w:t xml:space="preserve">: </w:t>
      </w:r>
      <w:r>
        <w:fldChar w:fldCharType="begin"/>
      </w:r>
      <w:r>
        <w:instrText xml:space="preserve"> REF _Ref205987484 \r \h </w:instrText>
      </w:r>
      <w:r>
        <w:fldChar w:fldCharType="separate"/>
      </w:r>
      <w:r>
        <w:rPr>
          <w:cs/>
        </w:rPr>
        <w:t>‎</w:t>
      </w:r>
      <w:r>
        <w:t>4.3.3</w:t>
      </w:r>
      <w:r>
        <w:fldChar w:fldCharType="end"/>
      </w:r>
      <w:r w:rsidRPr="00555DFB">
        <w:t>)</w:t>
      </w:r>
      <w:r>
        <w:t>]</w:t>
      </w:r>
      <w:r w:rsidRPr="00555DFB">
        <w:t>. Utilizing Spring Cloud Bus or Actuator refresh allows running instances to adopt changes without restarts, thereby enhancing propagation speed and consistency during autoscaling [6][7].</w:t>
      </w:r>
    </w:p>
    <w:p w14:paraId="1A5F0E9E" w14:textId="77777777" w:rsidR="00555DFB" w:rsidRPr="00D70369" w:rsidRDefault="00555DFB" w:rsidP="00555DFB">
      <w:pPr>
        <w:spacing w:after="0" w:line="240" w:lineRule="auto"/>
        <w:jc w:val="left"/>
      </w:pPr>
    </w:p>
    <w:p w14:paraId="40AC31C6" w14:textId="74C8BD2A" w:rsidR="003149D0" w:rsidRPr="00555DFB" w:rsidRDefault="00555DFB" w:rsidP="00555DFB">
      <w:pPr>
        <w:pStyle w:val="Text"/>
      </w:pPr>
      <w:r w:rsidRPr="00555DFB">
        <w:t xml:space="preserve">Complementary platform features [8][9][10]. On Kubernetes, </w:t>
      </w:r>
      <w:proofErr w:type="spellStart"/>
      <w:r w:rsidRPr="00555DFB">
        <w:t>ConfigMaps</w:t>
      </w:r>
      <w:proofErr w:type="spellEnd"/>
      <w:r w:rsidRPr="00555DFB">
        <w:t xml:space="preserve"> (non-secret) and Secrets (sensitive values) decouple config from container images and help with in-cluster distribution and bootstrapping; they complement rather than replace a centralized server in larger estates.</w:t>
      </w:r>
      <w:r w:rsidR="003149D0" w:rsidRPr="00555DFB">
        <w:t xml:space="preserve"> For advanced secret hygiene (lease/rotate/renew), Spring Cloud Vault integrates applications with Vault at runtime. [8][9][10]</w:t>
      </w:r>
    </w:p>
    <w:p w14:paraId="28FE5AB6" w14:textId="77777777" w:rsidR="003149D0" w:rsidRPr="00D70369" w:rsidRDefault="003149D0" w:rsidP="00B54A13">
      <w:pPr>
        <w:pStyle w:val="Text"/>
      </w:pPr>
    </w:p>
    <w:p w14:paraId="18691E0A" w14:textId="3DFE5BE1" w:rsidR="0072560E" w:rsidRPr="00D70369" w:rsidRDefault="003149D0" w:rsidP="00B54A13">
      <w:pPr>
        <w:pStyle w:val="Text"/>
      </w:pPr>
      <w:r w:rsidRPr="00D70369">
        <w:t xml:space="preserve">Focus </w:t>
      </w:r>
      <w:r w:rsidR="0072560E" w:rsidRPr="00D70369">
        <w:t>on</w:t>
      </w:r>
      <w:r w:rsidRPr="00D70369">
        <w:t xml:space="preserve"> this thesis. We evaluate whether centralizing configuration</w:t>
      </w:r>
      <w:r w:rsidR="00E45058" w:rsidRPr="00D70369">
        <w:t xml:space="preserve"> </w:t>
      </w:r>
      <w:r w:rsidRPr="00D70369">
        <w:t>via Spring Cloud Config (and optionally Bus)</w:t>
      </w:r>
      <w:r w:rsidR="00E45058" w:rsidRPr="00D70369">
        <w:t xml:space="preserve"> </w:t>
      </w:r>
      <w:r w:rsidRPr="00D70369">
        <w:t xml:space="preserve">materially improves </w:t>
      </w:r>
    </w:p>
    <w:p w14:paraId="767C86B4" w14:textId="22489DC8" w:rsidR="0072560E" w:rsidRPr="00D70369" w:rsidRDefault="003149D0" w:rsidP="00B54A13">
      <w:pPr>
        <w:pStyle w:val="Text"/>
        <w:numPr>
          <w:ilvl w:val="0"/>
          <w:numId w:val="78"/>
        </w:numPr>
      </w:pPr>
      <w:r w:rsidRPr="00D70369">
        <w:t>scale-out stability and alignment of new pods</w:t>
      </w:r>
    </w:p>
    <w:p w14:paraId="291D4C22" w14:textId="63FE6EB8" w:rsidR="0072560E" w:rsidRPr="00D70369" w:rsidRDefault="003149D0" w:rsidP="00B54A13">
      <w:pPr>
        <w:pStyle w:val="Text"/>
        <w:numPr>
          <w:ilvl w:val="0"/>
          <w:numId w:val="78"/>
        </w:numPr>
      </w:pPr>
      <w:r w:rsidRPr="00D70369">
        <w:t>speed and uniformity of security/policy updates</w:t>
      </w:r>
    </w:p>
    <w:p w14:paraId="530EEC0B" w14:textId="6F0B8C96" w:rsidR="00DC27D7" w:rsidRPr="00D70369" w:rsidRDefault="003149D0" w:rsidP="00B54A13">
      <w:pPr>
        <w:pStyle w:val="Text"/>
        <w:numPr>
          <w:ilvl w:val="0"/>
          <w:numId w:val="78"/>
        </w:numPr>
      </w:pPr>
      <w:r w:rsidRPr="00D70369">
        <w:t xml:space="preserve">(iii) maintainability (propagation latency, rollback effort, auditability), compared with a local, per-service baseline. [6][7][8][9][10] </w:t>
      </w:r>
      <w:r w:rsidR="005E2826" w:rsidRPr="00D70369">
        <w:br w:type="page"/>
      </w:r>
    </w:p>
    <w:p w14:paraId="474CEF06" w14:textId="0D5C799F" w:rsidR="00F40E2C" w:rsidRPr="00D70369" w:rsidRDefault="003149D0" w:rsidP="00104A57">
      <w:pPr>
        <w:pStyle w:val="Heading3"/>
      </w:pPr>
      <w:bookmarkStart w:id="18" w:name="_Toc206003777"/>
      <w:r w:rsidRPr="00D70369">
        <w:lastRenderedPageBreak/>
        <w:t>Industrial Motivation</w:t>
      </w:r>
      <w:bookmarkEnd w:id="18"/>
      <w:r w:rsidR="00AA16FE" w:rsidRPr="00D70369">
        <w:t xml:space="preserve"> </w:t>
      </w:r>
    </w:p>
    <w:p w14:paraId="2986AB17" w14:textId="4496606D" w:rsidR="00A076B8" w:rsidRPr="00D70369" w:rsidRDefault="00596933" w:rsidP="00596933">
      <w:pPr>
        <w:pStyle w:val="Text"/>
      </w:pPr>
      <w:r w:rsidRPr="00596933">
        <w:t>In a substantial enterprise insurance platform undergoing gradual modernization, we implemented a Strangler Fig strategy as shown in fig 1 see [</w:t>
      </w:r>
      <w:r w:rsidR="00A317AF">
        <w:t>Figure</w:t>
      </w:r>
      <w:r w:rsidRPr="00596933">
        <w:t xml:space="preserve">: </w:t>
      </w:r>
      <w:r>
        <w:fldChar w:fldCharType="begin"/>
      </w:r>
      <w:r>
        <w:instrText xml:space="preserve"> REF _Ref205986321 \h </w:instrText>
      </w:r>
      <w:r>
        <w:fldChar w:fldCharType="separate"/>
      </w:r>
      <w:r w:rsidRPr="00D70369">
        <w:t>Strangler Fig pattern</w:t>
      </w:r>
      <w:r>
        <w:fldChar w:fldCharType="end"/>
      </w:r>
      <w:r w:rsidRPr="00596933">
        <w:t>] [5] to detach domains behind an API gateway while a legacy core continued to manage essential operations. This enhanced team autonomy and release frequency; however, configuration persisted as a systemic bottleneck and a common source of operational risk</w:t>
      </w:r>
      <w:r w:rsidR="00A076B8" w:rsidRPr="00D70369">
        <w:t>. Specifically, three recurring pain points surfaced: (</w:t>
      </w:r>
      <w:proofErr w:type="spellStart"/>
      <w:r w:rsidR="00103F5F" w:rsidRPr="00D70369">
        <w:t>i</w:t>
      </w:r>
      <w:proofErr w:type="spellEnd"/>
      <w:r w:rsidR="00A076B8" w:rsidRPr="00D70369">
        <w:t>) coordinating cross</w:t>
      </w:r>
      <w:r w:rsidR="00DE21D1" w:rsidRPr="00D70369">
        <w:t xml:space="preserve"> </w:t>
      </w:r>
      <w:r w:rsidR="00A076B8" w:rsidRPr="00D70369">
        <w:t>service modifications across various environments, (ii) auto scaled replicas occasionally initializing with outdated values during surges (for instance, obsolete rate limits, feature flags, or circuit-breaker thresholds, and (iii) inconsistent enforcement of security/policy updates when alterations were applied on a service-by-service basis. These challenges are frequently documented in microservices initiatives as side effects of distributed ownership and decentralization, particularly when configuration is handled locally within each service. [1][2][5]</w:t>
      </w:r>
    </w:p>
    <w:p w14:paraId="25BD1C12" w14:textId="77777777" w:rsidR="00983D68" w:rsidRPr="00D70369" w:rsidRDefault="00983D68" w:rsidP="00B54A13">
      <w:pPr>
        <w:pStyle w:val="Text"/>
      </w:pPr>
    </w:p>
    <w:p w14:paraId="2E5E5E3C" w14:textId="19890141" w:rsidR="00A076B8" w:rsidRPr="00C41E51" w:rsidRDefault="0072061C" w:rsidP="00C41E51">
      <w:pPr>
        <w:pStyle w:val="Text"/>
      </w:pPr>
      <w:r w:rsidRPr="00C41E51">
        <w:t xml:space="preserve">Scale-out misalignment under load. During peak events such as campaign launches or end-of-the-month processing, the Horizontal Pod Auto scaler introduced replicas to manage traffic spikes. With local configuration, newly instantiated pods sometimes started with defaults embedded at build time while existing pods operated with updated values. This led to a brief period of inconsistent behavior: some requests directed to “old value” replicas faced timeouts or 429 errors (measured in P1, Section </w:t>
      </w:r>
      <w:r w:rsidRPr="00C41E51">
        <w:fldChar w:fldCharType="begin"/>
      </w:r>
      <w:r w:rsidRPr="00C41E51">
        <w:instrText xml:space="preserve"> REF _Ref205987923 \r \h </w:instrText>
      </w:r>
      <w:r w:rsidR="00C41E51">
        <w:instrText xml:space="preserve"> \* MERGEFORMAT </w:instrText>
      </w:r>
      <w:r w:rsidRPr="00C41E51">
        <w:fldChar w:fldCharType="separate"/>
      </w:r>
      <w:r w:rsidRPr="00C41E51">
        <w:rPr>
          <w:cs/>
        </w:rPr>
        <w:t>‎</w:t>
      </w:r>
      <w:r w:rsidRPr="00C41E51">
        <w:t>3.4</w:t>
      </w:r>
      <w:r w:rsidRPr="00C41E51">
        <w:fldChar w:fldCharType="end"/>
      </w:r>
      <w:r w:rsidRPr="00C41E51">
        <w:t>) ; results in Section</w:t>
      </w:r>
      <w:r w:rsidR="008C6B82">
        <w:t xml:space="preserve"> </w:t>
      </w:r>
      <w:r w:rsidR="008C6B82">
        <w:fldChar w:fldCharType="begin"/>
      </w:r>
      <w:r w:rsidR="008C6B82">
        <w:instrText xml:space="preserve"> REF _Ref205988901 \n \h </w:instrText>
      </w:r>
      <w:r w:rsidR="008C6B82">
        <w:fldChar w:fldCharType="separate"/>
      </w:r>
      <w:r w:rsidR="008C6B82">
        <w:rPr>
          <w:cs/>
        </w:rPr>
        <w:t>‎</w:t>
      </w:r>
      <w:r w:rsidR="008C6B82">
        <w:t>5.2</w:t>
      </w:r>
      <w:r w:rsidR="008C6B82">
        <w:fldChar w:fldCharType="end"/>
      </w:r>
      <w:r w:rsidRPr="00C41E51">
        <w:t>.</w:t>
      </w:r>
      <w:r w:rsidR="00A076B8" w:rsidRPr="00C41E51">
        <w:t xml:space="preserve"> while others succeeded</w:t>
      </w:r>
      <w:r w:rsidR="00DE21D1" w:rsidRPr="00C41E51">
        <w:t xml:space="preserve"> </w:t>
      </w:r>
      <w:r w:rsidR="00A076B8" w:rsidRPr="00C41E51">
        <w:t xml:space="preserve">resulting in noisy error budgets and obscuring the true health of the service. Manual interventions such as rolling restarts or ad-hoc refresh endpoints mitigated drift but increased </w:t>
      </w:r>
      <w:r w:rsidR="00FC5B10" w:rsidRPr="00C41E51">
        <w:t>meantime</w:t>
      </w:r>
      <w:r w:rsidR="00A076B8" w:rsidRPr="00C41E51">
        <w:t xml:space="preserve"> to recovery MTTR and operator workload. [1][2]</w:t>
      </w:r>
    </w:p>
    <w:p w14:paraId="7551E535" w14:textId="77777777" w:rsidR="00A076B8" w:rsidRPr="00D70369" w:rsidRDefault="00A076B8" w:rsidP="00B54A13">
      <w:pPr>
        <w:pStyle w:val="Text"/>
      </w:pPr>
    </w:p>
    <w:p w14:paraId="1A524B11" w14:textId="77777777" w:rsidR="00983D68" w:rsidRDefault="00A076B8" w:rsidP="00B54A13">
      <w:pPr>
        <w:pStyle w:val="Text"/>
      </w:pPr>
      <w:r w:rsidRPr="00D70369">
        <w:t>Security and policy updates</w:t>
      </w:r>
    </w:p>
    <w:p w14:paraId="389149F5" w14:textId="12E405A6" w:rsidR="00A076B8" w:rsidRDefault="00A076B8" w:rsidP="00B54A13">
      <w:pPr>
        <w:pStyle w:val="Text"/>
      </w:pPr>
      <w:r w:rsidRPr="00D70369">
        <w:t>Policy changes</w:t>
      </w:r>
      <w:r w:rsidR="003F5378">
        <w:t xml:space="preserve"> </w:t>
      </w:r>
      <w:r w:rsidRPr="00D70369">
        <w:t xml:space="preserve">such as tightening route-level authorization at the gateway or rotating a token </w:t>
      </w:r>
      <w:r w:rsidR="003F5378" w:rsidRPr="00D70369">
        <w:t>scope needed</w:t>
      </w:r>
      <w:r w:rsidRPr="00D70369">
        <w:t xml:space="preserve"> to be uniformly applied across numerous instances. In the local configuration approach, multiple services necessitated simultaneous updates and rollouts, which occasionally resulted in a minute-long interval where different pods enforced varying rules</w:t>
      </w:r>
      <w:r w:rsidR="002D0287" w:rsidRPr="002D0287">
        <w:rPr>
          <w:i/>
          <w:iCs/>
        </w:rPr>
        <w:t xml:space="preserve"> </w:t>
      </w:r>
      <w:r w:rsidR="002D0287" w:rsidRPr="0072061C">
        <w:rPr>
          <w:i/>
          <w:iCs/>
        </w:rPr>
        <w:t>in Section</w:t>
      </w:r>
      <w:r w:rsidR="002D0287">
        <w:rPr>
          <w:i/>
          <w:iCs/>
        </w:rPr>
        <w:t xml:space="preserve"> </w:t>
      </w:r>
      <w:r w:rsidR="002D0287">
        <w:rPr>
          <w:i/>
          <w:iCs/>
        </w:rPr>
        <w:fldChar w:fldCharType="begin"/>
      </w:r>
      <w:r w:rsidR="002D0287">
        <w:rPr>
          <w:i/>
          <w:iCs/>
        </w:rPr>
        <w:instrText xml:space="preserve"> REF _Ref205988452 \r \h </w:instrText>
      </w:r>
      <w:r w:rsidR="002D0287">
        <w:rPr>
          <w:i/>
          <w:iCs/>
        </w:rPr>
      </w:r>
      <w:r w:rsidR="002D0287">
        <w:rPr>
          <w:i/>
          <w:iCs/>
        </w:rPr>
        <w:fldChar w:fldCharType="separate"/>
      </w:r>
      <w:r w:rsidR="002D0287">
        <w:rPr>
          <w:i/>
          <w:iCs/>
          <w:cs/>
        </w:rPr>
        <w:t>‎</w:t>
      </w:r>
      <w:r w:rsidR="002D0287">
        <w:rPr>
          <w:i/>
          <w:iCs/>
        </w:rPr>
        <w:fldChar w:fldCharType="end"/>
      </w:r>
      <w:r w:rsidR="008C6B82">
        <w:rPr>
          <w:i/>
          <w:iCs/>
        </w:rPr>
        <w:fldChar w:fldCharType="begin"/>
      </w:r>
      <w:r w:rsidR="008C6B82">
        <w:rPr>
          <w:i/>
          <w:iCs/>
        </w:rPr>
        <w:instrText xml:space="preserve"> REF _Ref205987989 \n \h </w:instrText>
      </w:r>
      <w:r w:rsidR="008C6B82">
        <w:rPr>
          <w:i/>
          <w:iCs/>
        </w:rPr>
      </w:r>
      <w:r w:rsidR="008C6B82">
        <w:rPr>
          <w:i/>
          <w:iCs/>
        </w:rPr>
        <w:fldChar w:fldCharType="separate"/>
      </w:r>
      <w:r w:rsidR="008C6B82">
        <w:rPr>
          <w:i/>
          <w:iCs/>
          <w:cs/>
        </w:rPr>
        <w:t>‎</w:t>
      </w:r>
      <w:r w:rsidR="008C6B82">
        <w:rPr>
          <w:i/>
          <w:iCs/>
        </w:rPr>
        <w:t>5.3</w:t>
      </w:r>
      <w:r w:rsidR="008C6B82">
        <w:rPr>
          <w:i/>
          <w:iCs/>
        </w:rPr>
        <w:fldChar w:fldCharType="end"/>
      </w:r>
      <w:r w:rsidR="002D0287">
        <w:rPr>
          <w:i/>
          <w:iCs/>
        </w:rPr>
        <w:t>.</w:t>
      </w:r>
    </w:p>
    <w:p w14:paraId="72C72038" w14:textId="77777777" w:rsidR="00C73294" w:rsidRDefault="00C73294" w:rsidP="00B54A13">
      <w:pPr>
        <w:pStyle w:val="Text"/>
      </w:pPr>
    </w:p>
    <w:p w14:paraId="6C47E72B" w14:textId="77777777" w:rsidR="002D0287" w:rsidRDefault="002D0287" w:rsidP="00B54A13">
      <w:pPr>
        <w:pStyle w:val="Text"/>
      </w:pPr>
    </w:p>
    <w:p w14:paraId="44E574B6" w14:textId="77777777" w:rsidR="002D0287" w:rsidRPr="00D70369" w:rsidRDefault="002D0287" w:rsidP="00B54A13">
      <w:pPr>
        <w:pStyle w:val="Text"/>
      </w:pPr>
    </w:p>
    <w:p w14:paraId="5E09837F" w14:textId="621D0488" w:rsidR="00983D68" w:rsidRPr="00D70369" w:rsidRDefault="00983D68" w:rsidP="00B54A13">
      <w:pPr>
        <w:pStyle w:val="Text"/>
      </w:pPr>
      <w:r w:rsidRPr="00D70369">
        <w:lastRenderedPageBreak/>
        <w:t>Environment matrix and auditability</w:t>
      </w:r>
    </w:p>
    <w:p w14:paraId="571C7467" w14:textId="4036AD93" w:rsidR="00983D68" w:rsidRPr="00D70369" w:rsidRDefault="00983D68" w:rsidP="00C41E51">
      <w:pPr>
        <w:pStyle w:val="Text"/>
      </w:pPr>
      <w:r w:rsidRPr="00D70369">
        <w:t xml:space="preserve">With dev/test/stage/prod environments and several regional variants, configuration values proliferated. Teams asked practical questions that were hard to answer quickly: Which value is live right now? Who changed it last? What exactly changed between stage and prod? Local files increased duplication and reduced traceability. In contrast, centralization promised a </w:t>
      </w:r>
      <w:r w:rsidR="00C41E51" w:rsidRPr="00C41E51">
        <w:t xml:space="preserve">Git-backed history (see Section </w:t>
      </w:r>
      <w:r w:rsidR="00C41E51">
        <w:fldChar w:fldCharType="begin"/>
      </w:r>
      <w:r w:rsidR="00C41E51">
        <w:instrText xml:space="preserve"> REF _Ref205988790 \r \h </w:instrText>
      </w:r>
      <w:r w:rsidR="00C41E51">
        <w:fldChar w:fldCharType="separate"/>
      </w:r>
      <w:r w:rsidR="00C41E51">
        <w:rPr>
          <w:cs/>
        </w:rPr>
        <w:t>‎</w:t>
      </w:r>
      <w:r w:rsidR="00C41E51">
        <w:t>4.3.3</w:t>
      </w:r>
      <w:r w:rsidR="00C41E51">
        <w:fldChar w:fldCharType="end"/>
      </w:r>
      <w:r w:rsidR="00C41E51" w:rsidRPr="00C41E51">
        <w:t>) and the ability to roll back to a known-good version if a change degraded performance.</w:t>
      </w:r>
    </w:p>
    <w:p w14:paraId="40238DC6" w14:textId="0841C245" w:rsidR="005C4EB1" w:rsidRPr="00D70369" w:rsidRDefault="00BE1A24" w:rsidP="00983D68">
      <w:pPr>
        <w:pStyle w:val="Heading3"/>
      </w:pPr>
      <w:bookmarkStart w:id="19" w:name="_Toc206003778"/>
      <w:r>
        <w:t>P</w:t>
      </w:r>
      <w:r w:rsidR="00F40E2C" w:rsidRPr="00D70369">
        <w:t>ersonal Motivation</w:t>
      </w:r>
      <w:bookmarkEnd w:id="19"/>
    </w:p>
    <w:p w14:paraId="10E15E65" w14:textId="7964F8B7" w:rsidR="0017224B" w:rsidRDefault="0017224B" w:rsidP="0017224B">
      <w:pPr>
        <w:pStyle w:val="Text"/>
        <w:rPr>
          <w:rFonts w:ascii="Times New Roman" w:hAnsi="Times New Roman"/>
          <w:sz w:val="24"/>
          <w:lang w:val="de-AT" w:eastAsia="zh-TW"/>
        </w:rPr>
      </w:pPr>
      <w:r>
        <w:t xml:space="preserve">Based on over three years of professional experience at Allianz working on a large-scale insurance application, it became evident that complex, community-wide systems can encounter challenges from multiple dimensions (results related to these challenges are presented in Section </w:t>
      </w:r>
      <w:r>
        <w:fldChar w:fldCharType="begin"/>
      </w:r>
      <w:r>
        <w:instrText xml:space="preserve"> REF _Ref206003557 \n \h </w:instrText>
      </w:r>
      <w:r>
        <w:fldChar w:fldCharType="separate"/>
      </w:r>
      <w:r>
        <w:rPr>
          <w:cs/>
        </w:rPr>
        <w:t>‎</w:t>
      </w:r>
      <w:r>
        <w:t>5</w:t>
      </w:r>
      <w:r>
        <w:fldChar w:fldCharType="end"/>
      </w:r>
      <w:r>
        <w:t>).</w:t>
      </w:r>
    </w:p>
    <w:p w14:paraId="30EEFEDE" w14:textId="77777777" w:rsidR="0017224B" w:rsidRDefault="0017224B" w:rsidP="0017224B">
      <w:pPr>
        <w:pStyle w:val="Text"/>
      </w:pPr>
      <w:r>
        <w:t>A key difficulty lies in managing large development teams, particularly in ensuring that any individual possesses comprehensive knowledge of the entire application. Even minor code changes—sometimes a single line—can have far-reaching impacts, necessitating extensive regression testing and resulting in significant delays.</w:t>
      </w:r>
    </w:p>
    <w:p w14:paraId="5BB44AA3" w14:textId="5A45F5E0" w:rsidR="0017224B" w:rsidRDefault="0017224B" w:rsidP="0017224B">
      <w:pPr>
        <w:pStyle w:val="Text"/>
      </w:pPr>
      <w:r>
        <w:t xml:space="preserve">During the course of the project, the decision was made to transition </w:t>
      </w:r>
      <w:r>
        <w:t>towards microservice</w:t>
      </w:r>
      <w:r>
        <w:t xml:space="preserve"> architecture. While this approach was successfully implemented in several components, the business layer interfacing with the database remained monolithic. Nevertheless, the transition led to measurable improvements in performance and latency, and it enabled the reorganization of services into smaller, cross-functional teams. These teams, typically comprising roles such as Scrum Master, designer, product owner, and testers, could work concurrently and, where beneficial, employ different programming languages. However, the constraint of a single, shared database persisted.</w:t>
      </w:r>
    </w:p>
    <w:p w14:paraId="2EA02DB3" w14:textId="3DFF9264" w:rsidR="0017224B" w:rsidRDefault="0017224B" w:rsidP="0017224B">
      <w:pPr>
        <w:pStyle w:val="Text"/>
      </w:pPr>
      <w:r>
        <w:t xml:space="preserve">It is important to note that microservices also introduce their own operational challenges. For projects that can be logically divided into only three or four services, the overhead of adopting a microservices architecture may outweigh its benefits. Conversely, for systems requiring five or more independent services, </w:t>
      </w:r>
      <w:r>
        <w:t>architecture</w:t>
      </w:r>
      <w:r>
        <w:t xml:space="preserve"> can provide substantial advantages. One notable benefit is the flexibility to select the most suitable programming language for each </w:t>
      </w:r>
      <w:r>
        <w:t>service</w:t>
      </w:r>
      <w:r>
        <w:t xml:space="preserve"> capability not typically available in monolithic systems</w:t>
      </w:r>
    </w:p>
    <w:p w14:paraId="3A84DCB9" w14:textId="77777777" w:rsidR="00C41E51" w:rsidRDefault="00152E64" w:rsidP="0017224B">
      <w:pPr>
        <w:pStyle w:val="Text"/>
      </w:pPr>
      <w:r w:rsidRPr="00D70369">
        <w:t xml:space="preserve">I </w:t>
      </w:r>
      <w:r w:rsidR="00DC0340" w:rsidRPr="00D70369">
        <w:t>recommend</w:t>
      </w:r>
      <w:r w:rsidRPr="00D70369">
        <w:t xml:space="preserve"> pursuing that route.</w:t>
      </w:r>
      <w:r w:rsidR="00C50AD6" w:rsidRPr="00D70369">
        <w:t xml:space="preserve"> </w:t>
      </w:r>
      <w:r w:rsidR="009D48EA" w:rsidRPr="00D70369">
        <w:t xml:space="preserve">Another aspect I wish to highlight is that when utilizing microservices, you have the flexibility to select the programming language for each service. </w:t>
      </w:r>
      <w:r w:rsidR="009D48EA" w:rsidRPr="00D70369">
        <w:lastRenderedPageBreak/>
        <w:t>This is one of the significant advantages of microservices, a freedom that is not available in monolithic applications.</w:t>
      </w:r>
    </w:p>
    <w:p w14:paraId="441FF8E9" w14:textId="03FDCBEC" w:rsidR="00B77781" w:rsidRPr="00D70369" w:rsidRDefault="0038730A" w:rsidP="00C41E51">
      <w:pPr>
        <w:pStyle w:val="Heading3"/>
        <w:rPr>
          <w:rFonts w:eastAsia="Times"/>
        </w:rPr>
      </w:pPr>
      <w:bookmarkStart w:id="20" w:name="_Toc206003779"/>
      <w:r w:rsidRPr="00D70369">
        <w:rPr>
          <w:rFonts w:eastAsia="Times"/>
        </w:rPr>
        <w:t>P</w:t>
      </w:r>
      <w:r w:rsidR="003049AF" w:rsidRPr="00D70369">
        <w:rPr>
          <w:rFonts w:eastAsia="Times"/>
        </w:rPr>
        <w:t xml:space="preserve">roblem </w:t>
      </w:r>
      <w:r w:rsidRPr="00D70369">
        <w:rPr>
          <w:rFonts w:eastAsia="Times"/>
        </w:rPr>
        <w:t>S</w:t>
      </w:r>
      <w:r w:rsidR="003049AF" w:rsidRPr="00D70369">
        <w:rPr>
          <w:rFonts w:eastAsia="Times"/>
        </w:rPr>
        <w:t>tatement</w:t>
      </w:r>
      <w:bookmarkEnd w:id="20"/>
    </w:p>
    <w:p w14:paraId="04C29337" w14:textId="3AE92935" w:rsidR="001F3675" w:rsidRDefault="001F3675" w:rsidP="001F3675">
      <w:pPr>
        <w:pStyle w:val="Text"/>
      </w:pPr>
      <w:r w:rsidRPr="001F3675">
        <w:t>As the number of microservices and environment matrices (development, testing, staging, production, potentially across various regions) increases, the phenomenon of configuration sprawl emerges as a significant contributor to operational risk and financial expenditure [1][2][6][7]. Configuration values that dictate connectivity, resilience, and security such as endpoints, timeouts, rate limits, feature flags, client credentials, and RBAC rules must remain uniform across numerous independently deployed services and must propagate swiftly, including replicas generated during autoscaling.</w:t>
      </w:r>
    </w:p>
    <w:p w14:paraId="63E56706" w14:textId="77777777" w:rsidR="001F3675" w:rsidRDefault="001F3675" w:rsidP="001F3675">
      <w:pPr>
        <w:pStyle w:val="Text"/>
      </w:pPr>
    </w:p>
    <w:p w14:paraId="7A754907" w14:textId="19E70343" w:rsidR="007F4F1E" w:rsidRPr="001F3675" w:rsidRDefault="001F3675" w:rsidP="001F3675">
      <w:pPr>
        <w:pStyle w:val="Text"/>
      </w:pPr>
      <w:r w:rsidRPr="001F3675">
        <w:t xml:space="preserve">In practice, a localized configuration model (specific to each service) results in redundant files, necessitates manual coordination, and requires rebuild and redeploy cycles for routine modifications, thereby heightening the likelihood of discrepancies between instances and environments [1][2] architecture shown in </w:t>
      </w:r>
      <w:r w:rsidRPr="001F3675">
        <w:fldChar w:fldCharType="begin"/>
      </w:r>
      <w:r w:rsidRPr="001F3675">
        <w:instrText xml:space="preserve"> REF _Ref205986326 \h </w:instrText>
      </w:r>
      <w:r>
        <w:instrText xml:space="preserve"> \* MERGEFORMAT </w:instrText>
      </w:r>
      <w:r w:rsidRPr="001F3675">
        <w:fldChar w:fldCharType="separate"/>
      </w:r>
      <w:r w:rsidRPr="001F3675">
        <w:t>Figure 1</w:t>
      </w:r>
      <w:r w:rsidRPr="001F3675">
        <w:fldChar w:fldCharType="end"/>
      </w:r>
      <w:r w:rsidRPr="001F3675">
        <w:t>.</w:t>
      </w:r>
    </w:p>
    <w:p w14:paraId="0CC1439D" w14:textId="77777777" w:rsidR="001F3675" w:rsidRPr="00D70369" w:rsidRDefault="001F3675" w:rsidP="001F3675">
      <w:pPr>
        <w:pStyle w:val="Text"/>
      </w:pPr>
    </w:p>
    <w:p w14:paraId="7453ABD1" w14:textId="51FDCE84" w:rsidR="00FC5D93" w:rsidRDefault="00FC5D93" w:rsidP="00C702A6">
      <w:pPr>
        <w:pStyle w:val="Text"/>
      </w:pPr>
      <w:r w:rsidRPr="00FC5D93">
        <w:t xml:space="preserve">In contrast, a centralized configuration model such as Spring Cloud Config (supported by a versioned storage system and optionally enhanced by Spring Cloud Bus for runtime updates) offers a singular source of truth, comprehensive audit trails, rollback capabilities, and near-real-time propagation without necessitating restarts [6][7] </w:t>
      </w:r>
      <w:r w:rsidRPr="00FC5D93">
        <w:rPr>
          <w:i/>
          <w:iCs/>
        </w:rPr>
        <w:t>(see Section</w:t>
      </w:r>
      <w:r>
        <w:rPr>
          <w:i/>
          <w:iCs/>
        </w:rPr>
        <w:t xml:space="preserve"> </w:t>
      </w:r>
      <w:r>
        <w:rPr>
          <w:i/>
          <w:iCs/>
        </w:rPr>
        <w:fldChar w:fldCharType="begin"/>
      </w:r>
      <w:r>
        <w:rPr>
          <w:i/>
          <w:iCs/>
        </w:rPr>
        <w:instrText xml:space="preserve"> REF _Ref205989154 \r \h </w:instrText>
      </w:r>
      <w:r>
        <w:rPr>
          <w:i/>
          <w:iCs/>
        </w:rPr>
      </w:r>
      <w:r>
        <w:rPr>
          <w:i/>
          <w:iCs/>
        </w:rPr>
        <w:fldChar w:fldCharType="separate"/>
      </w:r>
      <w:r>
        <w:rPr>
          <w:i/>
          <w:iCs/>
          <w:cs/>
        </w:rPr>
        <w:t>‎</w:t>
      </w:r>
      <w:r>
        <w:rPr>
          <w:i/>
          <w:iCs/>
        </w:rPr>
        <w:t>4.3.3</w:t>
      </w:r>
      <w:r>
        <w:rPr>
          <w:i/>
          <w:iCs/>
        </w:rPr>
        <w:fldChar w:fldCharType="end"/>
      </w:r>
      <w:r w:rsidRPr="00FC5D93">
        <w:rPr>
          <w:i/>
          <w:iCs/>
        </w:rPr>
        <w:t>])</w:t>
      </w:r>
      <w:r w:rsidRPr="00FC5D93">
        <w:t xml:space="preserve">. Kubernetes </w:t>
      </w:r>
      <w:proofErr w:type="spellStart"/>
      <w:r w:rsidRPr="00FC5D93">
        <w:t>ConfigMaps</w:t>
      </w:r>
      <w:proofErr w:type="spellEnd"/>
      <w:r w:rsidRPr="00FC5D93">
        <w:t xml:space="preserve"> and Secrets further support this methodology by facilitating cluster-native distribution and credential management, while Spring Cloud Vault provides secure secret retrieval and rotation [8][9][10]. </w:t>
      </w:r>
    </w:p>
    <w:p w14:paraId="3FA2026F" w14:textId="77777777" w:rsidR="00C702A6" w:rsidRDefault="00C702A6" w:rsidP="00C702A6">
      <w:pPr>
        <w:pStyle w:val="Text"/>
      </w:pPr>
    </w:p>
    <w:p w14:paraId="007F8490" w14:textId="42348809" w:rsidR="007F4F1E" w:rsidRPr="00D70369" w:rsidRDefault="007F4F1E" w:rsidP="00FC5D93">
      <w:pPr>
        <w:pStyle w:val="Text"/>
      </w:pPr>
      <w:r w:rsidRPr="00D70369">
        <w:t>However, the overall impact of implementing centralization on daily operations is empirical: it may introduce a dependency on the control plane and new modes of failure, prompting an evaluation of whether the advantages significantly surpass the associated costs in practical workloads. [6][7][8][9][10]</w:t>
      </w:r>
    </w:p>
    <w:p w14:paraId="370D34E5" w14:textId="77777777" w:rsidR="007F4F1E" w:rsidRPr="00D70369" w:rsidRDefault="007F4F1E" w:rsidP="00B54A13">
      <w:pPr>
        <w:pStyle w:val="Text"/>
      </w:pPr>
    </w:p>
    <w:p w14:paraId="30651794" w14:textId="31465246" w:rsidR="002B6EB4" w:rsidRDefault="002B6EB4" w:rsidP="002B6EB4">
      <w:pPr>
        <w:pStyle w:val="Text"/>
        <w:rPr>
          <w:rStyle w:val="Strong"/>
          <w:b w:val="0"/>
          <w:bCs w:val="0"/>
        </w:rPr>
      </w:pPr>
      <w:r w:rsidRPr="002B6EB4">
        <w:rPr>
          <w:rStyle w:val="Strong"/>
          <w:b w:val="0"/>
          <w:bCs w:val="0"/>
        </w:rPr>
        <w:t>Research problem. Investigate whether substituting local, per-service configuration with a centralized configuration system (Spring Cloud Config ± Bus) enhances operational outcomes in a microservices architecture based on Kubernetes across three dimensions:</w:t>
      </w:r>
    </w:p>
    <w:p w14:paraId="2D933B69" w14:textId="77777777" w:rsidR="002B6EB4" w:rsidRPr="002B6EB4" w:rsidRDefault="002B6EB4" w:rsidP="002B6EB4">
      <w:pPr>
        <w:pStyle w:val="Text"/>
        <w:rPr>
          <w:rStyle w:val="Strong"/>
          <w:b w:val="0"/>
          <w:bCs w:val="0"/>
        </w:rPr>
      </w:pPr>
    </w:p>
    <w:p w14:paraId="36E934A2" w14:textId="37CCFCDC" w:rsidR="002B6EB4" w:rsidRDefault="002B6EB4" w:rsidP="002B6EB4">
      <w:pPr>
        <w:pStyle w:val="Text"/>
        <w:rPr>
          <w:rStyle w:val="Strong"/>
          <w:b w:val="0"/>
          <w:bCs w:val="0"/>
        </w:rPr>
      </w:pPr>
      <w:r w:rsidRPr="002B6EB4">
        <w:rPr>
          <w:rStyle w:val="Strong"/>
          <w:b w:val="0"/>
          <w:bCs w:val="0"/>
        </w:rPr>
        <w:t xml:space="preserve">– Scalability under load: During scale-out, do newly created pods start with the current configuration, reducing transient errors and time-to-steady-state compared with local config? (Tested in P1, Section </w:t>
      </w:r>
      <w:r>
        <w:rPr>
          <w:rStyle w:val="Strong"/>
          <w:b w:val="0"/>
          <w:bCs w:val="0"/>
        </w:rPr>
        <w:fldChar w:fldCharType="begin"/>
      </w:r>
      <w:r>
        <w:rPr>
          <w:rStyle w:val="Strong"/>
          <w:b w:val="0"/>
          <w:bCs w:val="0"/>
        </w:rPr>
        <w:instrText xml:space="preserve"> REF _Ref205989314 \r \h </w:instrText>
      </w:r>
      <w:r>
        <w:rPr>
          <w:rStyle w:val="Strong"/>
          <w:b w:val="0"/>
          <w:bCs w:val="0"/>
        </w:rPr>
      </w:r>
      <w:r>
        <w:rPr>
          <w:rStyle w:val="Strong"/>
          <w:b w:val="0"/>
          <w:bCs w:val="0"/>
        </w:rPr>
        <w:fldChar w:fldCharType="separate"/>
      </w:r>
      <w:r>
        <w:rPr>
          <w:rStyle w:val="Strong"/>
          <w:b w:val="0"/>
          <w:bCs w:val="0"/>
          <w:cs/>
        </w:rPr>
        <w:t>‎</w:t>
      </w:r>
      <w:r>
        <w:rPr>
          <w:rStyle w:val="Strong"/>
          <w:b w:val="0"/>
          <w:bCs w:val="0"/>
        </w:rPr>
        <w:t>3.4</w:t>
      </w:r>
      <w:r>
        <w:rPr>
          <w:rStyle w:val="Strong"/>
          <w:b w:val="0"/>
          <w:bCs w:val="0"/>
        </w:rPr>
        <w:fldChar w:fldCharType="end"/>
      </w:r>
      <w:r w:rsidRPr="002B6EB4">
        <w:rPr>
          <w:rStyle w:val="Strong"/>
          <w:b w:val="0"/>
          <w:bCs w:val="0"/>
        </w:rPr>
        <w:t xml:space="preserve">; results in Section </w:t>
      </w:r>
      <w:r>
        <w:rPr>
          <w:rStyle w:val="Strong"/>
          <w:b w:val="0"/>
          <w:bCs w:val="0"/>
        </w:rPr>
        <w:fldChar w:fldCharType="begin"/>
      </w:r>
      <w:r>
        <w:rPr>
          <w:rStyle w:val="Strong"/>
          <w:b w:val="0"/>
          <w:bCs w:val="0"/>
        </w:rPr>
        <w:instrText xml:space="preserve"> REF _Ref205989334 \r \h </w:instrText>
      </w:r>
      <w:r>
        <w:rPr>
          <w:rStyle w:val="Strong"/>
          <w:b w:val="0"/>
          <w:bCs w:val="0"/>
        </w:rPr>
      </w:r>
      <w:r>
        <w:rPr>
          <w:rStyle w:val="Strong"/>
          <w:b w:val="0"/>
          <w:bCs w:val="0"/>
        </w:rPr>
        <w:fldChar w:fldCharType="separate"/>
      </w:r>
      <w:r>
        <w:rPr>
          <w:rStyle w:val="Strong"/>
          <w:b w:val="0"/>
          <w:bCs w:val="0"/>
          <w:cs/>
        </w:rPr>
        <w:t>‎</w:t>
      </w:r>
      <w:r w:rsidR="009D5077" w:rsidRPr="00131D1A">
        <w:t xml:space="preserve"> </w:t>
      </w:r>
      <w:r w:rsidR="009D5077">
        <w:fldChar w:fldCharType="begin"/>
      </w:r>
      <w:r w:rsidR="009D5077">
        <w:instrText xml:space="preserve"> REF _Ref205987989 \n \h </w:instrText>
      </w:r>
      <w:r w:rsidR="009D5077">
        <w:fldChar w:fldCharType="separate"/>
      </w:r>
      <w:r w:rsidR="009D5077">
        <w:rPr>
          <w:cs/>
        </w:rPr>
        <w:t>‎</w:t>
      </w:r>
      <w:r w:rsidR="009D5077">
        <w:t>5.3</w:t>
      </w:r>
      <w:r w:rsidR="009D5077">
        <w:fldChar w:fldCharType="end"/>
      </w:r>
      <w:r>
        <w:rPr>
          <w:rStyle w:val="Strong"/>
          <w:b w:val="0"/>
          <w:bCs w:val="0"/>
        </w:rPr>
        <w:fldChar w:fldCharType="end"/>
      </w:r>
      <w:r>
        <w:rPr>
          <w:rStyle w:val="Strong"/>
          <w:b w:val="0"/>
          <w:bCs w:val="0"/>
        </w:rPr>
        <w:t>).</w:t>
      </w:r>
    </w:p>
    <w:p w14:paraId="3062A5AC" w14:textId="77777777" w:rsidR="002B6EB4" w:rsidRPr="002B6EB4" w:rsidRDefault="002B6EB4" w:rsidP="002B6EB4">
      <w:pPr>
        <w:pStyle w:val="Text"/>
        <w:rPr>
          <w:rStyle w:val="Strong"/>
          <w:b w:val="0"/>
          <w:bCs w:val="0"/>
        </w:rPr>
      </w:pPr>
    </w:p>
    <w:p w14:paraId="2B94F568" w14:textId="56CACD86" w:rsidR="002B6EB4" w:rsidRDefault="002B6EB4" w:rsidP="002B6EB4">
      <w:pPr>
        <w:pStyle w:val="Text"/>
        <w:rPr>
          <w:rStyle w:val="Strong"/>
          <w:b w:val="0"/>
          <w:bCs w:val="0"/>
        </w:rPr>
      </w:pPr>
      <w:r w:rsidRPr="002B6EB4">
        <w:rPr>
          <w:rStyle w:val="Strong"/>
          <w:b w:val="0"/>
          <w:bCs w:val="0"/>
        </w:rPr>
        <w:t xml:space="preserve">– Security operations: Are policy and secret changes applied faster and more uniformly across instances, minimizing windows of inconsistent enforcement? (tested in P2, Section </w:t>
      </w:r>
      <w:r w:rsidR="008E33D1" w:rsidRPr="002B6EB4">
        <w:rPr>
          <w:rStyle w:val="Strong"/>
          <w:b w:val="0"/>
          <w:bCs w:val="0"/>
        </w:rPr>
        <w:t xml:space="preserve">(Tested in P1, Section </w:t>
      </w:r>
      <w:r w:rsidR="008E33D1">
        <w:rPr>
          <w:rStyle w:val="Strong"/>
          <w:b w:val="0"/>
          <w:bCs w:val="0"/>
        </w:rPr>
        <w:fldChar w:fldCharType="begin"/>
      </w:r>
      <w:r w:rsidR="008E33D1">
        <w:rPr>
          <w:rStyle w:val="Strong"/>
          <w:b w:val="0"/>
          <w:bCs w:val="0"/>
        </w:rPr>
        <w:instrText xml:space="preserve"> REF _Ref205989314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t>3.4</w:t>
      </w:r>
      <w:r w:rsidR="008E33D1">
        <w:rPr>
          <w:rStyle w:val="Strong"/>
          <w:b w:val="0"/>
          <w:bCs w:val="0"/>
        </w:rPr>
        <w:fldChar w:fldCharType="end"/>
      </w:r>
      <w:r w:rsidR="008E33D1" w:rsidRPr="002B6EB4">
        <w:rPr>
          <w:rStyle w:val="Strong"/>
          <w:b w:val="0"/>
          <w:bCs w:val="0"/>
        </w:rPr>
        <w:t>; results in Section</w:t>
      </w:r>
      <w:r w:rsidR="008E33D1">
        <w:rPr>
          <w:rStyle w:val="Strong"/>
          <w:b w:val="0"/>
          <w:bCs w:val="0"/>
        </w:rPr>
        <w:t xml:space="preserve"> </w:t>
      </w:r>
      <w:r w:rsidR="008E33D1">
        <w:rPr>
          <w:rStyle w:val="Strong"/>
          <w:b w:val="0"/>
          <w:bCs w:val="0"/>
        </w:rPr>
        <w:fldChar w:fldCharType="begin"/>
      </w:r>
      <w:r w:rsidR="008E33D1">
        <w:rPr>
          <w:rStyle w:val="Strong"/>
          <w:b w:val="0"/>
          <w:bCs w:val="0"/>
        </w:rPr>
        <w:instrText xml:space="preserve"> REF _Ref205989378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fldChar w:fldCharType="end"/>
      </w:r>
      <w:r w:rsidR="008C6B82">
        <w:rPr>
          <w:rStyle w:val="Strong"/>
          <w:b w:val="0"/>
          <w:bCs w:val="0"/>
        </w:rPr>
        <w:fldChar w:fldCharType="begin"/>
      </w:r>
      <w:r w:rsidR="008C6B82">
        <w:rPr>
          <w:rStyle w:val="Strong"/>
          <w:b w:val="0"/>
          <w:bCs w:val="0"/>
        </w:rPr>
        <w:instrText xml:space="preserve"> REF _Ref205987989 \n \h </w:instrText>
      </w:r>
      <w:r w:rsidR="008C6B82">
        <w:rPr>
          <w:rStyle w:val="Strong"/>
          <w:b w:val="0"/>
          <w:bCs w:val="0"/>
        </w:rPr>
      </w:r>
      <w:r w:rsidR="008C6B82">
        <w:rPr>
          <w:rStyle w:val="Strong"/>
          <w:b w:val="0"/>
          <w:bCs w:val="0"/>
        </w:rPr>
        <w:fldChar w:fldCharType="separate"/>
      </w:r>
      <w:r w:rsidR="008C6B82">
        <w:rPr>
          <w:rStyle w:val="Strong"/>
          <w:b w:val="0"/>
          <w:bCs w:val="0"/>
          <w:cs/>
        </w:rPr>
        <w:t>‎</w:t>
      </w:r>
      <w:r w:rsidR="008C6B82">
        <w:rPr>
          <w:rStyle w:val="Strong"/>
          <w:b w:val="0"/>
          <w:bCs w:val="0"/>
        </w:rPr>
        <w:t>5.3</w:t>
      </w:r>
      <w:r w:rsidR="008C6B82">
        <w:rPr>
          <w:rStyle w:val="Strong"/>
          <w:b w:val="0"/>
          <w:bCs w:val="0"/>
        </w:rPr>
        <w:fldChar w:fldCharType="end"/>
      </w:r>
      <w:r w:rsidR="008E33D1">
        <w:rPr>
          <w:rStyle w:val="Strong"/>
          <w:b w:val="0"/>
          <w:bCs w:val="0"/>
        </w:rPr>
        <w:t>).</w:t>
      </w:r>
    </w:p>
    <w:p w14:paraId="1DF847EA" w14:textId="77777777" w:rsidR="002B6EB4" w:rsidRPr="002B6EB4" w:rsidRDefault="002B6EB4" w:rsidP="002B6EB4">
      <w:pPr>
        <w:pStyle w:val="Text"/>
        <w:rPr>
          <w:rStyle w:val="Strong"/>
          <w:b w:val="0"/>
          <w:bCs w:val="0"/>
        </w:rPr>
      </w:pPr>
    </w:p>
    <w:p w14:paraId="0C97665C" w14:textId="0059F824" w:rsidR="002B6EB4" w:rsidRPr="002B6EB4" w:rsidRDefault="002B6EB4" w:rsidP="009D5077">
      <w:pPr>
        <w:pStyle w:val="Text"/>
        <w:rPr>
          <w:rStyle w:val="Strong"/>
          <w:b w:val="0"/>
          <w:bCs w:val="0"/>
        </w:rPr>
      </w:pPr>
      <w:r w:rsidRPr="002B6EB4">
        <w:rPr>
          <w:rStyle w:val="Strong"/>
          <w:b w:val="0"/>
          <w:bCs w:val="0"/>
        </w:rPr>
        <w:t>– Maintainability: Are change propagation latency, rollback effort/time, and auditability (who changed what/when) improved in practice? (</w:t>
      </w:r>
      <w:r w:rsidR="008E33D1" w:rsidRPr="002B6EB4">
        <w:rPr>
          <w:rStyle w:val="Strong"/>
          <w:b w:val="0"/>
          <w:bCs w:val="0"/>
        </w:rPr>
        <w:t>Tested</w:t>
      </w:r>
      <w:r w:rsidRPr="002B6EB4">
        <w:rPr>
          <w:rStyle w:val="Strong"/>
          <w:b w:val="0"/>
          <w:bCs w:val="0"/>
        </w:rPr>
        <w:t xml:space="preserve"> in P3, </w:t>
      </w:r>
      <w:r w:rsidR="008E33D1" w:rsidRPr="002B6EB4">
        <w:rPr>
          <w:rStyle w:val="Strong"/>
          <w:b w:val="0"/>
          <w:bCs w:val="0"/>
        </w:rPr>
        <w:t xml:space="preserve">Section </w:t>
      </w:r>
      <w:r w:rsidR="008E33D1">
        <w:rPr>
          <w:rStyle w:val="Strong"/>
          <w:b w:val="0"/>
          <w:bCs w:val="0"/>
        </w:rPr>
        <w:fldChar w:fldCharType="begin"/>
      </w:r>
      <w:r w:rsidR="008E33D1">
        <w:rPr>
          <w:rStyle w:val="Strong"/>
          <w:b w:val="0"/>
          <w:bCs w:val="0"/>
        </w:rPr>
        <w:instrText xml:space="preserve"> REF _Ref205989314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t>3.4</w:t>
      </w:r>
      <w:r w:rsidR="008E33D1">
        <w:rPr>
          <w:rStyle w:val="Strong"/>
          <w:b w:val="0"/>
          <w:bCs w:val="0"/>
        </w:rPr>
        <w:fldChar w:fldCharType="end"/>
      </w:r>
      <w:r w:rsidRPr="002B6EB4">
        <w:rPr>
          <w:rStyle w:val="Strong"/>
          <w:b w:val="0"/>
          <w:bCs w:val="0"/>
        </w:rPr>
        <w:t xml:space="preserve">; results in Sections </w:t>
      </w:r>
      <w:r w:rsidR="008E33D1">
        <w:rPr>
          <w:rStyle w:val="Strong"/>
          <w:b w:val="0"/>
          <w:bCs w:val="0"/>
        </w:rPr>
        <w:fldChar w:fldCharType="begin"/>
      </w:r>
      <w:r w:rsidR="008E33D1">
        <w:rPr>
          <w:rStyle w:val="Strong"/>
          <w:b w:val="0"/>
          <w:bCs w:val="0"/>
        </w:rPr>
        <w:instrText xml:space="preserve"> REF _Ref205989413 \r \h </w:instrText>
      </w:r>
      <w:r w:rsidR="008E33D1">
        <w:rPr>
          <w:rStyle w:val="Strong"/>
          <w:b w:val="0"/>
          <w:bCs w:val="0"/>
        </w:rPr>
      </w:r>
      <w:r w:rsidR="008E33D1">
        <w:rPr>
          <w:rStyle w:val="Strong"/>
          <w:b w:val="0"/>
          <w:bCs w:val="0"/>
        </w:rPr>
        <w:fldChar w:fldCharType="separate"/>
      </w:r>
      <w:r w:rsidR="008E33D1">
        <w:rPr>
          <w:rStyle w:val="Strong"/>
          <w:b w:val="0"/>
          <w:bCs w:val="0"/>
          <w:cs/>
        </w:rPr>
        <w:t>‎</w:t>
      </w:r>
      <w:r w:rsidR="008E33D1">
        <w:rPr>
          <w:rStyle w:val="Strong"/>
          <w:b w:val="0"/>
          <w:bCs w:val="0"/>
        </w:rPr>
        <w:fldChar w:fldCharType="end"/>
      </w:r>
      <w:r w:rsidR="009D5077" w:rsidRPr="009D5077">
        <w:t>5.2</w:t>
      </w:r>
    </w:p>
    <w:p w14:paraId="273E8727" w14:textId="77777777" w:rsidR="002B6EB4" w:rsidRPr="002B6EB4" w:rsidRDefault="002B6EB4" w:rsidP="002B6EB4">
      <w:pPr>
        <w:pStyle w:val="Text"/>
        <w:rPr>
          <w:rStyle w:val="Strong"/>
          <w:b w:val="0"/>
          <w:bCs w:val="0"/>
        </w:rPr>
      </w:pPr>
      <w:r w:rsidRPr="002B6EB4">
        <w:rPr>
          <w:rStyle w:val="Strong"/>
          <w:b w:val="0"/>
          <w:bCs w:val="0"/>
        </w:rPr>
        <w:t>These dimensions reflect recurrent industry pain points and our industrial observations [1][2][5][6][7].</w:t>
      </w:r>
    </w:p>
    <w:p w14:paraId="21C57605" w14:textId="46C839D1" w:rsidR="001F3054" w:rsidRPr="00D70369" w:rsidRDefault="003049AF" w:rsidP="004F59E8">
      <w:pPr>
        <w:pStyle w:val="Heading3"/>
        <w:rPr>
          <w:rFonts w:eastAsia="Times"/>
        </w:rPr>
      </w:pPr>
      <w:r w:rsidRPr="00D70369">
        <w:rPr>
          <w:rFonts w:eastAsia="Times"/>
        </w:rPr>
        <w:t xml:space="preserve"> </w:t>
      </w:r>
      <w:bookmarkStart w:id="21" w:name="_Toc206003780"/>
      <w:r w:rsidRPr="00D70369">
        <w:rPr>
          <w:rFonts w:eastAsia="Times"/>
        </w:rPr>
        <w:t>Research Objectives</w:t>
      </w:r>
      <w:bookmarkEnd w:id="21"/>
    </w:p>
    <w:p w14:paraId="14EAB39B" w14:textId="77777777" w:rsidR="00F9218B" w:rsidRPr="00D70369" w:rsidRDefault="00F9218B" w:rsidP="00B54A13">
      <w:pPr>
        <w:pStyle w:val="Text"/>
      </w:pPr>
      <w:r w:rsidRPr="00D70369">
        <w:t>Objective. This study aims to assess, utilizing only the existing project without introducing new code, whether centralized configuration (via Spring Cloud Config ± Spring Cloud Bus) enhances daily operational efficiency compared to local, per-service configuration within a Spring/Kubernetes microservices architecture. [1][6][7][8][9][10]</w:t>
      </w:r>
    </w:p>
    <w:p w14:paraId="0AF8FDC7" w14:textId="77777777" w:rsidR="00F9218B" w:rsidRPr="00D70369" w:rsidRDefault="00F9218B" w:rsidP="00B54A13">
      <w:pPr>
        <w:pStyle w:val="Text"/>
      </w:pPr>
    </w:p>
    <w:p w14:paraId="0D2C852D" w14:textId="34B488CA" w:rsidR="00F9218B" w:rsidRPr="00D70369" w:rsidRDefault="00F9218B" w:rsidP="00B54A13">
      <w:pPr>
        <w:pStyle w:val="Text"/>
      </w:pPr>
      <w:r w:rsidRPr="00D70369">
        <w:t xml:space="preserve">System under evaluation. The current technology stack includes Spring Boot services (Accounts, Loans, Cards), Spring Cloud Gateway, Keycloak, Kubernetes with Horizontal Pod Auto scaler (HPA); </w:t>
      </w:r>
      <w:proofErr w:type="spellStart"/>
      <w:r w:rsidRPr="00D70369">
        <w:t>ConfigMaps</w:t>
      </w:r>
      <w:proofErr w:type="spellEnd"/>
      <w:r w:rsidRPr="00D70369">
        <w:t>/Secrets already in use; Spring Cloud Config (backed by Git) and, if applicable, Spring Cloud Bus</w:t>
      </w:r>
      <w:r w:rsidR="004F23DE">
        <w:t xml:space="preserve"> see </w:t>
      </w:r>
      <w:r w:rsidR="004F23DE">
        <w:fldChar w:fldCharType="begin"/>
      </w:r>
      <w:r w:rsidR="004F23DE">
        <w:instrText xml:space="preserve"> REF _Ref205989478 \h </w:instrText>
      </w:r>
      <w:r w:rsidR="004F23DE">
        <w:fldChar w:fldCharType="separate"/>
      </w:r>
      <w:r w:rsidR="004F23DE" w:rsidRPr="00D70369">
        <w:t>Figure 5</w:t>
      </w:r>
      <w:r w:rsidR="004F23DE">
        <w:fldChar w:fldCharType="end"/>
      </w:r>
      <w:r w:rsidRPr="00D70369">
        <w:t>. [4][6][7][8][9][10]</w:t>
      </w:r>
    </w:p>
    <w:p w14:paraId="7FFDC691" w14:textId="77777777" w:rsidR="00F9218B" w:rsidRDefault="00F9218B" w:rsidP="00B54A13">
      <w:pPr>
        <w:pStyle w:val="Text"/>
      </w:pPr>
    </w:p>
    <w:p w14:paraId="3E5D9FE7" w14:textId="77777777" w:rsidR="001D49DF" w:rsidRDefault="001D49DF" w:rsidP="00B54A13">
      <w:pPr>
        <w:pStyle w:val="Text"/>
      </w:pPr>
    </w:p>
    <w:p w14:paraId="3B2E1639" w14:textId="77777777" w:rsidR="001D49DF" w:rsidRDefault="001D49DF" w:rsidP="00B54A13">
      <w:pPr>
        <w:pStyle w:val="Text"/>
      </w:pPr>
    </w:p>
    <w:p w14:paraId="040A3F1B" w14:textId="77777777" w:rsidR="001D49DF" w:rsidRPr="00D70369" w:rsidRDefault="001D49DF" w:rsidP="00B54A13">
      <w:pPr>
        <w:pStyle w:val="Text"/>
      </w:pPr>
    </w:p>
    <w:p w14:paraId="3115FA14" w14:textId="1AC8834B" w:rsidR="00F9218B" w:rsidRPr="00D70369" w:rsidRDefault="00F9218B" w:rsidP="00B54A13">
      <w:pPr>
        <w:pStyle w:val="Text"/>
      </w:pPr>
      <w:r w:rsidRPr="00D70369">
        <w:t>Configurations being compared.</w:t>
      </w:r>
    </w:p>
    <w:p w14:paraId="0F2D526A" w14:textId="6EE3A550" w:rsidR="00F9218B" w:rsidRPr="00D70369" w:rsidRDefault="00F9218B" w:rsidP="00B54A13">
      <w:pPr>
        <w:pStyle w:val="Text"/>
      </w:pPr>
      <w:r w:rsidRPr="00D70369">
        <w:t>A — Local (baseline): Configuration is packaged with each service, necessitating a rollout for any changes.</w:t>
      </w:r>
    </w:p>
    <w:p w14:paraId="58BF57AA" w14:textId="77777777" w:rsidR="00F9218B" w:rsidRPr="00D70369" w:rsidRDefault="00F9218B" w:rsidP="00B54A13">
      <w:pPr>
        <w:pStyle w:val="Text"/>
      </w:pPr>
      <w:r w:rsidRPr="00D70369">
        <w:lastRenderedPageBreak/>
        <w:t>B — Centralized (treatment): Properties are externalized and provided by Spring Cloud Config; optional refresh via Bus/Actuator if already implemented. The code remains unchanged. [6][7]</w:t>
      </w:r>
    </w:p>
    <w:p w14:paraId="3F930693" w14:textId="77777777" w:rsidR="00F9218B" w:rsidRPr="00D70369" w:rsidRDefault="00F9218B" w:rsidP="00B54A13">
      <w:pPr>
        <w:pStyle w:val="Text"/>
      </w:pPr>
    </w:p>
    <w:p w14:paraId="13843505" w14:textId="008E9FCA" w:rsidR="00F9218B" w:rsidRPr="00D70369" w:rsidRDefault="00F9218B" w:rsidP="00B54A13">
      <w:pPr>
        <w:pStyle w:val="Text"/>
      </w:pPr>
      <w:r w:rsidRPr="00D70369">
        <w:t>Metrics for evaluation (no new instrumentation).</w:t>
      </w:r>
    </w:p>
    <w:p w14:paraId="65F5DEAF" w14:textId="3664A919" w:rsidR="00F9218B" w:rsidRPr="00D70369" w:rsidRDefault="00F9218B" w:rsidP="009D5077">
      <w:pPr>
        <w:pStyle w:val="Text"/>
      </w:pPr>
      <w:r w:rsidRPr="00D70369">
        <w:t xml:space="preserve">Scalability: The duration </w:t>
      </w:r>
      <w:r w:rsidR="009D5077" w:rsidRPr="00D70369">
        <w:t>required</w:t>
      </w:r>
      <w:r w:rsidRPr="00D70369">
        <w:t xml:space="preserve"> new pods to reflect the current configuration following HPA scale-out; transient 4xx/5xx errors during the ramp-up phase</w:t>
      </w:r>
      <w:r w:rsidR="00F64D94">
        <w:t xml:space="preserve"> see section </w:t>
      </w:r>
      <w:r w:rsidR="00F64D94">
        <w:fldChar w:fldCharType="begin"/>
      </w:r>
      <w:r w:rsidR="00F64D94">
        <w:instrText xml:space="preserve"> REF _Ref205989633 \r \h </w:instrText>
      </w:r>
      <w:r w:rsidR="00F64D94">
        <w:fldChar w:fldCharType="separate"/>
      </w:r>
      <w:r w:rsidR="00F64D94">
        <w:rPr>
          <w:cs/>
        </w:rPr>
        <w:t>‎</w:t>
      </w:r>
      <w:r w:rsidR="00F64D94">
        <w:fldChar w:fldCharType="end"/>
      </w:r>
      <w:r w:rsidR="009D5077" w:rsidRPr="009D5077">
        <w:t>5.2</w:t>
      </w:r>
      <w:r w:rsidRPr="00D70369">
        <w:t>. [4][6]</w:t>
      </w:r>
    </w:p>
    <w:p w14:paraId="7E75D69C" w14:textId="2EC2C533" w:rsidR="00F9218B" w:rsidRPr="00D70369" w:rsidRDefault="00F9218B" w:rsidP="00B54A13">
      <w:pPr>
        <w:pStyle w:val="Text"/>
      </w:pPr>
      <w:r w:rsidRPr="00D70369">
        <w:t xml:space="preserve">Security operations: The median and 95th percentile time for Keycloak policy/secret modifications to be uniformly enforced across all </w:t>
      </w:r>
      <w:r w:rsidR="00F64D94" w:rsidRPr="00D70369">
        <w:t>pods</w:t>
      </w:r>
      <w:r w:rsidR="00F64D94">
        <w:t xml:space="preserve"> see section </w:t>
      </w:r>
      <w:r w:rsidR="00F64D94">
        <w:fldChar w:fldCharType="begin"/>
      </w:r>
      <w:r w:rsidR="00F64D94">
        <w:instrText xml:space="preserve"> REF _Ref205989657 \r \h </w:instrText>
      </w:r>
      <w:r w:rsidR="00F64D94">
        <w:fldChar w:fldCharType="separate"/>
      </w:r>
      <w:r w:rsidR="00F64D94">
        <w:rPr>
          <w:cs/>
        </w:rPr>
        <w:t>‎</w:t>
      </w:r>
      <w:r w:rsidR="00F64D94">
        <w:fldChar w:fldCharType="end"/>
      </w:r>
      <w:r w:rsidR="008C6B82">
        <w:fldChar w:fldCharType="begin"/>
      </w:r>
      <w:r w:rsidR="008C6B82">
        <w:instrText xml:space="preserve"> REF _Ref205988901 \n \h </w:instrText>
      </w:r>
      <w:r w:rsidR="008C6B82">
        <w:fldChar w:fldCharType="separate"/>
      </w:r>
      <w:r w:rsidR="008C6B82">
        <w:rPr>
          <w:cs/>
        </w:rPr>
        <w:t>‎</w:t>
      </w:r>
      <w:r w:rsidR="008C6B82">
        <w:t>5.2</w:t>
      </w:r>
      <w:r w:rsidR="008C6B82">
        <w:fldChar w:fldCharType="end"/>
      </w:r>
      <w:r w:rsidRPr="00D70369">
        <w:t>. [8][9][10]</w:t>
      </w:r>
    </w:p>
    <w:p w14:paraId="09B71E5A" w14:textId="5CDC3E49" w:rsidR="00F9218B" w:rsidRPr="00D70369" w:rsidRDefault="00F9218B" w:rsidP="00B54A13">
      <w:pPr>
        <w:pStyle w:val="Text"/>
      </w:pPr>
      <w:r w:rsidRPr="00D70369">
        <w:t>Maintainability: Latency in change propagation, time and steps for rollback (comparing Git revert to multiple per-service edits), and auditability (who made changes, what changes were made, and when</w:t>
      </w:r>
      <w:r w:rsidR="00F64D94">
        <w:t xml:space="preserve"> see section </w:t>
      </w:r>
      <w:r w:rsidR="00F64D94">
        <w:fldChar w:fldCharType="begin"/>
      </w:r>
      <w:r w:rsidR="00F64D94">
        <w:instrText xml:space="preserve"> REF _Ref205989676 \r \h </w:instrText>
      </w:r>
      <w:r w:rsidR="00F64D94">
        <w:fldChar w:fldCharType="separate"/>
      </w:r>
      <w:r w:rsidR="00F64D94">
        <w:rPr>
          <w:cs/>
        </w:rPr>
        <w:t>‎</w:t>
      </w:r>
      <w:r w:rsidR="00F64D94">
        <w:t>5.1</w:t>
      </w:r>
      <w:r w:rsidR="00F64D94">
        <w:fldChar w:fldCharType="end"/>
      </w:r>
      <w:r w:rsidR="008C6B82">
        <w:t xml:space="preserve"> </w:t>
      </w:r>
      <w:r w:rsidRPr="00D70369">
        <w:t>[6][7][8]</w:t>
      </w:r>
    </w:p>
    <w:p w14:paraId="511429F4" w14:textId="77777777" w:rsidR="00F9218B" w:rsidRPr="00D70369" w:rsidRDefault="00F9218B" w:rsidP="00B54A13">
      <w:pPr>
        <w:pStyle w:val="Text"/>
      </w:pPr>
    </w:p>
    <w:p w14:paraId="7269A48E" w14:textId="362EF657" w:rsidR="00F9218B" w:rsidRPr="00D70369" w:rsidRDefault="00F9218B" w:rsidP="00B54A13">
      <w:pPr>
        <w:pStyle w:val="Text"/>
      </w:pPr>
      <w:r w:rsidRPr="00D70369">
        <w:t>Procedures (utilizing existing resources).</w:t>
      </w:r>
    </w:p>
    <w:p w14:paraId="38043609" w14:textId="6B0E41ED" w:rsidR="00F9218B" w:rsidRPr="00D70369" w:rsidRDefault="00F9218B" w:rsidP="00B54A13">
      <w:pPr>
        <w:pStyle w:val="Text"/>
      </w:pPr>
      <w:r w:rsidRPr="00D70369">
        <w:t>P1—Scale-out drill: Generate consistent traffic using a Postman collection, activate HPA, modify one already externalized parameter (for instance, gateway timeout/rate limit), and document the alignment time and transient errors for configurations A versus B. [4][6][7]</w:t>
      </w:r>
    </w:p>
    <w:p w14:paraId="6B0F1B51" w14:textId="123B5625" w:rsidR="00F9218B" w:rsidRPr="00D70369" w:rsidRDefault="00F9218B" w:rsidP="00B54A13">
      <w:pPr>
        <w:pStyle w:val="Text"/>
      </w:pPr>
      <w:r w:rsidRPr="00D70369">
        <w:t>P2—Policy-flip drill: Strengthen a Keycloak role/route policy; poll a secured endpoint with both authorized and unauthorized identities; record the time taken to achieve uniform results across all pods for configurations A versus B. [8][9]</w:t>
      </w:r>
    </w:p>
    <w:p w14:paraId="0CC77D61" w14:textId="68293999" w:rsidR="004F6FE0" w:rsidRDefault="00F9218B" w:rsidP="00B54A13">
      <w:pPr>
        <w:pStyle w:val="Text"/>
      </w:pPr>
      <w:r w:rsidRPr="00D70369">
        <w:t>P3—Routine change and rollback: Adjust a benign configuration such as a feature flag, measure the time taken for a fleet-wide effect, then execute a rollback comparing Git revert to per-service revert; tally the steps taken by the operator. [6][7]</w:t>
      </w:r>
      <w:r w:rsidR="004F6FE0" w:rsidRPr="00D70369">
        <w:t>.</w:t>
      </w:r>
    </w:p>
    <w:p w14:paraId="57C95C71" w14:textId="77777777" w:rsidR="005C7B84" w:rsidRDefault="005C7B84" w:rsidP="00B54A13">
      <w:pPr>
        <w:pStyle w:val="Text"/>
      </w:pPr>
    </w:p>
    <w:p w14:paraId="1E3C77E5" w14:textId="77777777" w:rsidR="005C7B84" w:rsidRDefault="005C7B84" w:rsidP="00B54A13">
      <w:pPr>
        <w:pStyle w:val="Text"/>
      </w:pPr>
    </w:p>
    <w:p w14:paraId="62DCF9F6" w14:textId="77777777" w:rsidR="005C7B84" w:rsidRPr="00D70369" w:rsidRDefault="005C7B84" w:rsidP="00B54A13">
      <w:pPr>
        <w:pStyle w:val="Text"/>
      </w:pPr>
    </w:p>
    <w:p w14:paraId="438DE18F" w14:textId="7B7FF85C" w:rsidR="0012642A" w:rsidRDefault="003049AF" w:rsidP="00DD0DAE">
      <w:pPr>
        <w:pStyle w:val="Heading2"/>
        <w:rPr>
          <w:rFonts w:eastAsia="Times"/>
        </w:rPr>
      </w:pPr>
      <w:bookmarkStart w:id="22" w:name="_Toc206003781"/>
      <w:r w:rsidRPr="00D70369">
        <w:rPr>
          <w:rFonts w:eastAsia="Times"/>
        </w:rPr>
        <w:t>Research Question</w:t>
      </w:r>
      <w:bookmarkEnd w:id="22"/>
    </w:p>
    <w:p w14:paraId="62824521" w14:textId="7B874EF7" w:rsidR="005C7B84" w:rsidRPr="005C7B84" w:rsidRDefault="005C7B84" w:rsidP="005908EC">
      <w:pPr>
        <w:pStyle w:val="Text"/>
      </w:pPr>
      <w:r w:rsidRPr="005C7B84">
        <w:t xml:space="preserve">To what extent does </w:t>
      </w:r>
      <w:r w:rsidR="005908EC" w:rsidRPr="005908EC">
        <w:t>centralize</w:t>
      </w:r>
      <w:r w:rsidR="005908EC" w:rsidRPr="005908EC">
        <w:t xml:space="preserve"> </w:t>
      </w:r>
      <w:r w:rsidRPr="005C7B84">
        <w:t>configuration management via Spring Cloud Config Server improve:</w:t>
      </w:r>
    </w:p>
    <w:p w14:paraId="3AA2DCC1" w14:textId="58DB3A00" w:rsidR="005C7B84" w:rsidRPr="005C7B84" w:rsidRDefault="005C7B84" w:rsidP="005C7B84">
      <w:pPr>
        <w:pStyle w:val="Text"/>
      </w:pPr>
      <w:r w:rsidRPr="005C7B84">
        <w:t>– Scalability results in Section</w:t>
      </w:r>
      <w:r w:rsidR="00B37CA1">
        <w:t xml:space="preserve"> </w:t>
      </w:r>
      <w:r w:rsidR="00B37CA1">
        <w:fldChar w:fldCharType="begin"/>
      </w:r>
      <w:r w:rsidR="00B37CA1">
        <w:instrText xml:space="preserve"> REF _Ref205990160 \r \h </w:instrText>
      </w:r>
      <w:r w:rsidR="00B37CA1">
        <w:fldChar w:fldCharType="separate"/>
      </w:r>
      <w:r w:rsidR="00B37CA1">
        <w:rPr>
          <w:cs/>
        </w:rPr>
        <w:t>‎</w:t>
      </w:r>
      <w:r w:rsidR="00B37CA1">
        <w:fldChar w:fldCharType="end"/>
      </w:r>
      <w:r w:rsidR="009D5077">
        <w:fldChar w:fldCharType="begin"/>
      </w:r>
      <w:r w:rsidR="009D5077">
        <w:instrText xml:space="preserve"> REF _Ref205988901 \n \h </w:instrText>
      </w:r>
      <w:r w:rsidR="009D5077">
        <w:fldChar w:fldCharType="separate"/>
      </w:r>
      <w:r w:rsidR="009D5077">
        <w:rPr>
          <w:cs/>
        </w:rPr>
        <w:t>‎</w:t>
      </w:r>
      <w:r w:rsidR="009D5077">
        <w:t>5.2</w:t>
      </w:r>
      <w:r w:rsidR="009D5077">
        <w:fldChar w:fldCharType="end"/>
      </w:r>
      <w:r w:rsidR="004733C8">
        <w:t xml:space="preserve"> and </w:t>
      </w:r>
      <w:r w:rsidR="004733C8" w:rsidRPr="005C7B84">
        <w:t>[</w:t>
      </w:r>
      <w:r w:rsidRPr="005C7B84">
        <w:t>4][6]</w:t>
      </w:r>
      <w:r w:rsidR="00B37CA1">
        <w:t>.</w:t>
      </w:r>
    </w:p>
    <w:p w14:paraId="14FBA2D2" w14:textId="0D908BE9" w:rsidR="005C7B84" w:rsidRPr="005C7B84" w:rsidRDefault="005C7B84" w:rsidP="005C7B84">
      <w:pPr>
        <w:pStyle w:val="Text"/>
      </w:pPr>
      <w:r w:rsidRPr="005C7B84">
        <w:t xml:space="preserve">– Security results in </w:t>
      </w:r>
      <w:r w:rsidR="00B37CA1" w:rsidRPr="005C7B84">
        <w:t>Section</w:t>
      </w:r>
      <w:r w:rsidR="009D5077">
        <w:t xml:space="preserve"> </w:t>
      </w:r>
      <w:r w:rsidR="009D5077">
        <w:fldChar w:fldCharType="begin"/>
      </w:r>
      <w:r w:rsidR="009D5077">
        <w:instrText xml:space="preserve"> REF _Ref205987989 \n \h </w:instrText>
      </w:r>
      <w:r w:rsidR="009D5077">
        <w:fldChar w:fldCharType="separate"/>
      </w:r>
      <w:r w:rsidR="009D5077">
        <w:rPr>
          <w:cs/>
        </w:rPr>
        <w:t>‎</w:t>
      </w:r>
      <w:r w:rsidR="009D5077">
        <w:t>5.3</w:t>
      </w:r>
      <w:r w:rsidR="009D5077">
        <w:fldChar w:fldCharType="end"/>
      </w:r>
      <w:r w:rsidR="009D5077">
        <w:t xml:space="preserve"> </w:t>
      </w:r>
      <w:r w:rsidR="004733C8">
        <w:t>and</w:t>
      </w:r>
      <w:r w:rsidR="00B37CA1" w:rsidRPr="005C7B84">
        <w:t xml:space="preserve"> [</w:t>
      </w:r>
      <w:r w:rsidRPr="005C7B84">
        <w:t>8][9][10]</w:t>
      </w:r>
      <w:r w:rsidR="005D7B9B">
        <w:t>.</w:t>
      </w:r>
    </w:p>
    <w:p w14:paraId="1FEF575F" w14:textId="236EE75C" w:rsidR="005C7B84" w:rsidRDefault="005C7B84" w:rsidP="005C7B84">
      <w:pPr>
        <w:pStyle w:val="Text"/>
      </w:pPr>
      <w:r w:rsidRPr="005C7B84">
        <w:lastRenderedPageBreak/>
        <w:t xml:space="preserve">– Maintainability results in </w:t>
      </w:r>
      <w:r w:rsidR="00B37CA1" w:rsidRPr="005C7B84">
        <w:t xml:space="preserve">Section </w:t>
      </w:r>
      <w:r w:rsidR="00B37CA1">
        <w:fldChar w:fldCharType="begin"/>
      </w:r>
      <w:r w:rsidR="00B37CA1">
        <w:instrText xml:space="preserve"> REF _Ref205990194 \r \h </w:instrText>
      </w:r>
      <w:r w:rsidR="00B37CA1">
        <w:fldChar w:fldCharType="separate"/>
      </w:r>
      <w:r w:rsidR="00B37CA1">
        <w:rPr>
          <w:cs/>
        </w:rPr>
        <w:t>‎</w:t>
      </w:r>
      <w:r w:rsidR="00B37CA1">
        <w:t>5.1</w:t>
      </w:r>
      <w:r w:rsidR="00B37CA1">
        <w:fldChar w:fldCharType="end"/>
      </w:r>
      <w:r w:rsidR="004733C8">
        <w:t xml:space="preserve"> and</w:t>
      </w:r>
      <w:r w:rsidR="00B37CA1">
        <w:t xml:space="preserve"> </w:t>
      </w:r>
      <w:r w:rsidR="00B37CA1" w:rsidRPr="005C7B84">
        <w:t>[</w:t>
      </w:r>
      <w:r w:rsidRPr="005C7B84">
        <w:t>6][7][8]</w:t>
      </w:r>
      <w:r w:rsidR="00B37CA1">
        <w:t>.</w:t>
      </w:r>
    </w:p>
    <w:p w14:paraId="0D0B7B0A" w14:textId="77777777" w:rsidR="00B37CA1" w:rsidRPr="005C7B84" w:rsidRDefault="00B37CA1" w:rsidP="005C7B84">
      <w:pPr>
        <w:pStyle w:val="Text"/>
      </w:pPr>
    </w:p>
    <w:p w14:paraId="2428DA5B" w14:textId="79897B0F" w:rsidR="00E91418" w:rsidRPr="00D70369" w:rsidRDefault="00E06BBC" w:rsidP="005908EC">
      <w:pPr>
        <w:pStyle w:val="Text"/>
      </w:pPr>
      <w:r w:rsidRPr="00D70369">
        <w:t xml:space="preserve">In what ways does </w:t>
      </w:r>
      <w:r w:rsidR="005908EC" w:rsidRPr="005908EC">
        <w:t>centralize</w:t>
      </w:r>
      <w:r w:rsidR="005908EC" w:rsidRPr="005908EC">
        <w:t xml:space="preserve"> </w:t>
      </w:r>
      <w:r w:rsidRPr="00D70369">
        <w:t>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7C10564C" w14:textId="77777777" w:rsidR="00DC482F" w:rsidRPr="00D70369" w:rsidRDefault="00DC482F" w:rsidP="00B54A13">
      <w:pPr>
        <w:pStyle w:val="Text"/>
      </w:pPr>
    </w:p>
    <w:p w14:paraId="16D75F5B" w14:textId="54A5EA0A" w:rsidR="00087F67" w:rsidRPr="00D70369" w:rsidRDefault="00E91418" w:rsidP="00B54A13">
      <w:pPr>
        <w:pStyle w:val="Text"/>
      </w:pPr>
      <w:r w:rsidRPr="00D70369">
        <w:t xml:space="preserve">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 Maps play a role in safeguarding sensitive information. Furthermore, the research delves into how centralized configuration bolsters </w:t>
      </w:r>
      <w:r w:rsidR="00087F67" w:rsidRPr="00D70369">
        <w:t xml:space="preserve">Develop </w:t>
      </w:r>
    </w:p>
    <w:p w14:paraId="06F91398" w14:textId="77777777" w:rsidR="00DD0DAE" w:rsidRPr="00D70369" w:rsidRDefault="00087F67" w:rsidP="00B54A13">
      <w:pPr>
        <w:pStyle w:val="Text"/>
      </w:pPr>
      <w:r w:rsidRPr="00D70369">
        <w:t>and operation ops</w:t>
      </w:r>
      <w:r w:rsidR="00E91418" w:rsidRPr="00D70369">
        <w:t xml:space="preserve"> automation, influence’s fault tolerance and system resilience, and aids in the monitoring, auditability, and governance of configuration modifications across distributed microservices.</w:t>
      </w:r>
    </w:p>
    <w:p w14:paraId="0A13B44C" w14:textId="77777777" w:rsidR="00DD0DAE" w:rsidRPr="00D70369" w:rsidRDefault="00DD0DAE" w:rsidP="00B54A13">
      <w:pPr>
        <w:pStyle w:val="Text"/>
      </w:pPr>
    </w:p>
    <w:p w14:paraId="470E9882" w14:textId="77777777" w:rsidR="003E35C7" w:rsidRPr="00D70369" w:rsidRDefault="003E35C7" w:rsidP="00B54A13">
      <w:pPr>
        <w:pStyle w:val="Text"/>
      </w:pPr>
    </w:p>
    <w:p w14:paraId="4205DE21" w14:textId="2689F54E" w:rsidR="00545AC2" w:rsidRPr="00D70369" w:rsidRDefault="00DD0DAE" w:rsidP="00B54A13">
      <w:pPr>
        <w:pStyle w:val="Text"/>
      </w:pPr>
      <w:r w:rsidRPr="00D70369">
        <w:t xml:space="preserve">We will also attempt to compare the merits of transitioning to </w:t>
      </w:r>
      <w:r w:rsidR="002C7563" w:rsidRPr="00D70369">
        <w:t>microservice</w:t>
      </w:r>
      <w:r w:rsidRPr="00D70369">
        <w:t xml:space="preserve"> architecture versus maintaining our current system. Furthermore, if we decide to adopt a microservice approach, we must consider the critical factors involved. This includes deliberating whether to extend beyond local configuration or to adhere to centralized configuration. Additionally, we need to evaluate the impact of centralized configuration on the automation </w:t>
      </w:r>
      <w:r w:rsidR="00527C86" w:rsidRPr="00D70369">
        <w:t>process will</w:t>
      </w:r>
      <w:r w:rsidRPr="00D70369">
        <w:t xml:space="preserve"> it </w:t>
      </w:r>
      <w:r w:rsidR="00527C86" w:rsidRPr="00D70369">
        <w:t>expedites</w:t>
      </w:r>
      <w:r w:rsidRPr="00D70369">
        <w:t xml:space="preserve"> or hinder our progress? </w:t>
      </w:r>
    </w:p>
    <w:p w14:paraId="3930ECD5" w14:textId="77777777" w:rsidR="003E35C7" w:rsidRPr="00D70369" w:rsidRDefault="003E35C7" w:rsidP="00B54A13">
      <w:pPr>
        <w:pStyle w:val="Text"/>
        <w:rPr>
          <w:rStyle w:val="Strong"/>
          <w:b w:val="0"/>
          <w:bCs w:val="0"/>
        </w:rPr>
      </w:pPr>
    </w:p>
    <w:p w14:paraId="79AFC870" w14:textId="31838C2E" w:rsidR="00545AC2" w:rsidRPr="00D70369" w:rsidRDefault="00545AC2" w:rsidP="00B54A13">
      <w:pPr>
        <w:pStyle w:val="Text"/>
        <w:rPr>
          <w:rStyle w:val="Strong"/>
          <w:b w:val="0"/>
          <w:bCs w:val="0"/>
        </w:rPr>
      </w:pPr>
      <w:r w:rsidRPr="00D70369">
        <w:t xml:space="preserve">Central research question: </w:t>
      </w:r>
      <w:r w:rsidRPr="00D70369">
        <w:rPr>
          <w:rStyle w:val="Strong"/>
          <w:b w:val="0"/>
          <w:bCs w:val="0"/>
        </w:rPr>
        <w:t>To what extent does centralized configuration improve scalability, security, and maintainability over local configuration in Kubernetes-based microservices architecture?</w:t>
      </w:r>
    </w:p>
    <w:p w14:paraId="2D6DE822" w14:textId="4CAE9703" w:rsidR="00856845" w:rsidRPr="00D70369" w:rsidRDefault="00467E43" w:rsidP="00B54A13">
      <w:pPr>
        <w:pStyle w:val="Text"/>
      </w:pPr>
      <w:r w:rsidRPr="00D70369">
        <w:lastRenderedPageBreak/>
        <w:t xml:space="preserve">Working hypothesis. A centralized configuration approach is expected to reduce the lead time for changes and minimize configuration drift; as a result, it will (a) enhance the speed of alignment following scale-out, (b) strengthen and unify the enforcement of security and policies, and (c) decrease the effort required by operators for rollback and auditing in comparison to local configuration. [6][7][8][9][10] </w:t>
      </w:r>
    </w:p>
    <w:p w14:paraId="3AAC0276" w14:textId="77777777" w:rsidR="003E35C7" w:rsidRPr="00D70369" w:rsidRDefault="003E35C7" w:rsidP="00B54A13">
      <w:pPr>
        <w:pStyle w:val="Text"/>
      </w:pPr>
    </w:p>
    <w:p w14:paraId="42107E5F" w14:textId="6B8A03FA" w:rsidR="00B03DC2" w:rsidRDefault="00856845" w:rsidP="00B03DC2">
      <w:pPr>
        <w:pStyle w:val="Text"/>
      </w:pPr>
      <w:r w:rsidRPr="00D70369">
        <w:t>The groundbreaking aspect of this thesis is that it presents, for the first time, a systematic comparative empirical analysis of centralized and local configuration management within a Kubernetes-based microservices framework. This research transcends mere theoretical discourse by delivering reproducible experimental findings regarding scalability, security, and maintainability, utilizing a fully developed banking application that incorporates three Spring Boot microservices, an API Gateway, security managed by Keycloak, deployment automation through Docker and Helm, and tools for observability.</w:t>
      </w:r>
    </w:p>
    <w:p w14:paraId="6B27C285" w14:textId="1F81651B" w:rsidR="00737027" w:rsidRPr="00B03DC2" w:rsidRDefault="00737027" w:rsidP="00B03DC2">
      <w:pPr>
        <w:pStyle w:val="Heading2"/>
        <w:rPr>
          <w:rFonts w:eastAsia="Times"/>
          <w:sz w:val="22"/>
          <w:szCs w:val="22"/>
          <w:lang w:eastAsia="de-DE"/>
        </w:rPr>
      </w:pPr>
      <w:bookmarkStart w:id="23" w:name="_Toc206003782"/>
      <w:r w:rsidRPr="00D70369">
        <w:t>Innovative Contribution of This Thesis</w:t>
      </w:r>
      <w:bookmarkEnd w:id="23"/>
    </w:p>
    <w:p w14:paraId="2CAAD1E6" w14:textId="77777777" w:rsidR="008833F7" w:rsidRPr="00D70369" w:rsidRDefault="008833F7" w:rsidP="008833F7"/>
    <w:p w14:paraId="1AC6C805" w14:textId="764C25F5" w:rsidR="008833F7" w:rsidRPr="00D70369" w:rsidRDefault="008833F7" w:rsidP="00B54A13">
      <w:pPr>
        <w:pStyle w:val="Text"/>
        <w:rPr>
          <w:rFonts w:ascii="Times New Roman" w:hAnsi="Times New Roman"/>
          <w:sz w:val="24"/>
          <w:lang w:eastAsia="zh-TW"/>
        </w:rPr>
      </w:pPr>
      <w:r w:rsidRPr="00D70369">
        <w:t xml:space="preserve">The independent contribution of this thesis lies in the fact that, for the first time, a </w:t>
      </w:r>
      <w:r w:rsidRPr="00D70369">
        <w:rPr>
          <w:rStyle w:val="Strong"/>
          <w:b w:val="0"/>
          <w:bCs w:val="0"/>
        </w:rPr>
        <w:t>comparative empirical investigation of centralized versus local configuration management in a Kubernetes-based microservices environment</w:t>
      </w:r>
      <w:r w:rsidRPr="00D70369">
        <w:t xml:space="preserve"> was systematically conducted. Unlike prior works that address configuration strategies only conceptually, this study delivers </w:t>
      </w:r>
      <w:r w:rsidRPr="00D70369">
        <w:rPr>
          <w:rStyle w:val="Strong"/>
          <w:b w:val="0"/>
          <w:bCs w:val="0"/>
        </w:rPr>
        <w:t>quantitative experimental results</w:t>
      </w:r>
      <w:r w:rsidRPr="00D70369">
        <w:t xml:space="preserve"> on scalability, security, and maintainability using a fully implemented banking application.</w:t>
      </w:r>
    </w:p>
    <w:p w14:paraId="46ABEEC9" w14:textId="304323F2" w:rsidR="008833F7" w:rsidRPr="00D70369" w:rsidRDefault="008833F7" w:rsidP="00B54A13">
      <w:pPr>
        <w:pStyle w:val="Text"/>
      </w:pPr>
      <w:r w:rsidRPr="00D70369">
        <w:t>The implementation covers:</w:t>
      </w:r>
    </w:p>
    <w:p w14:paraId="4CF471EE" w14:textId="11B9A018" w:rsidR="008833F7" w:rsidRPr="00D70369" w:rsidRDefault="008833F7" w:rsidP="008B7E60">
      <w:pPr>
        <w:pStyle w:val="Text"/>
        <w:numPr>
          <w:ilvl w:val="0"/>
          <w:numId w:val="86"/>
        </w:numPr>
      </w:pPr>
      <w:r w:rsidRPr="00D70369">
        <w:rPr>
          <w:rStyle w:val="Strong"/>
          <w:b w:val="0"/>
          <w:bCs w:val="0"/>
        </w:rPr>
        <w:t>Three Spring Boot microservices</w:t>
      </w:r>
      <w:r w:rsidRPr="00D70369">
        <w:t xml:space="preserve"> (Accounts, Loans, Cards) and an API Gateway</w:t>
      </w:r>
      <w:r w:rsidR="008B7E60">
        <w:t xml:space="preserve"> </w:t>
      </w:r>
      <w:r w:rsidR="008B7E60" w:rsidRPr="008B7E60">
        <w:t xml:space="preserve">architecture in </w:t>
      </w:r>
      <w:r w:rsidR="008B7E60">
        <w:fldChar w:fldCharType="begin"/>
      </w:r>
      <w:r w:rsidR="008B7E60">
        <w:instrText xml:space="preserve"> REF _Ref205989478 \h </w:instrText>
      </w:r>
      <w:r w:rsidR="008B7E60">
        <w:fldChar w:fldCharType="separate"/>
      </w:r>
      <w:r w:rsidR="008B7E60" w:rsidRPr="00D70369">
        <w:t>Figure 5</w:t>
      </w:r>
      <w:r w:rsidR="008B7E60">
        <w:fldChar w:fldCharType="end"/>
      </w:r>
      <w:r w:rsidR="008B7E60">
        <w:t xml:space="preserve"> section </w:t>
      </w:r>
      <w:r w:rsidR="008B7E60">
        <w:fldChar w:fldCharType="begin"/>
      </w:r>
      <w:r w:rsidR="008B7E60">
        <w:instrText xml:space="preserve"> REF _Ref205990444 \r \h </w:instrText>
      </w:r>
      <w:r w:rsidR="008B7E60">
        <w:fldChar w:fldCharType="separate"/>
      </w:r>
      <w:r w:rsidR="008B7E60">
        <w:rPr>
          <w:cs/>
        </w:rPr>
        <w:t>‎</w:t>
      </w:r>
      <w:r w:rsidR="008B7E60">
        <w:t>4.1</w:t>
      </w:r>
      <w:r w:rsidR="008B7E60">
        <w:fldChar w:fldCharType="end"/>
      </w:r>
      <w:r w:rsidR="008B7E60">
        <w:t>.</w:t>
      </w:r>
    </w:p>
    <w:p w14:paraId="58C39A4A" w14:textId="68C4050B" w:rsidR="008833F7" w:rsidRPr="00D70369" w:rsidRDefault="008B7E60" w:rsidP="00B54A13">
      <w:pPr>
        <w:pStyle w:val="Text"/>
        <w:numPr>
          <w:ilvl w:val="0"/>
          <w:numId w:val="86"/>
        </w:numPr>
      </w:pPr>
      <w:r w:rsidRPr="00D70369">
        <w:rPr>
          <w:rStyle w:val="Strong"/>
          <w:b w:val="0"/>
          <w:bCs w:val="0"/>
        </w:rPr>
        <w:t>Section 4.3.8: Keycloak</w:t>
      </w:r>
      <w:r w:rsidR="008833F7" w:rsidRPr="00D70369">
        <w:rPr>
          <w:rStyle w:val="Strong"/>
          <w:b w:val="0"/>
          <w:bCs w:val="0"/>
        </w:rPr>
        <w:t>-based security</w:t>
      </w:r>
      <w:r w:rsidR="008833F7" w:rsidRPr="00D70369">
        <w:t xml:space="preserve"> for authentication and authorization</w:t>
      </w:r>
      <w:r>
        <w:t xml:space="preserve"> see</w:t>
      </w:r>
      <w:r w:rsidR="008833F7" w:rsidRPr="00D70369">
        <w:t>.</w:t>
      </w:r>
    </w:p>
    <w:p w14:paraId="6302F920" w14:textId="176E2DD8" w:rsidR="008833F7" w:rsidRPr="00D70369" w:rsidRDefault="0086285E" w:rsidP="00B54A13">
      <w:pPr>
        <w:pStyle w:val="Text"/>
        <w:numPr>
          <w:ilvl w:val="0"/>
          <w:numId w:val="86"/>
        </w:numPr>
      </w:pPr>
      <w:r w:rsidRPr="00D70369">
        <w:rPr>
          <w:rStyle w:val="Strong"/>
          <w:b w:val="0"/>
          <w:bCs w:val="0"/>
        </w:rPr>
        <w:t xml:space="preserve">Section </w:t>
      </w:r>
      <w:r>
        <w:rPr>
          <w:rStyle w:val="Strong"/>
          <w:b w:val="0"/>
          <w:bCs w:val="0"/>
        </w:rPr>
        <w:fldChar w:fldCharType="begin"/>
      </w:r>
      <w:r>
        <w:rPr>
          <w:rStyle w:val="Strong"/>
          <w:b w:val="0"/>
          <w:bCs w:val="0"/>
        </w:rPr>
        <w:instrText xml:space="preserve"> REF _Ref205990567 \r \h </w:instrText>
      </w:r>
      <w:r>
        <w:rPr>
          <w:rStyle w:val="Strong"/>
          <w:b w:val="0"/>
          <w:bCs w:val="0"/>
        </w:rPr>
      </w:r>
      <w:r>
        <w:rPr>
          <w:rStyle w:val="Strong"/>
          <w:b w:val="0"/>
          <w:bCs w:val="0"/>
        </w:rPr>
        <w:fldChar w:fldCharType="separate"/>
      </w:r>
      <w:r>
        <w:rPr>
          <w:rStyle w:val="Strong"/>
          <w:b w:val="0"/>
          <w:bCs w:val="0"/>
          <w:cs/>
        </w:rPr>
        <w:t>‎</w:t>
      </w:r>
      <w:r>
        <w:rPr>
          <w:rStyle w:val="Strong"/>
          <w:b w:val="0"/>
          <w:bCs w:val="0"/>
        </w:rPr>
        <w:t>4.3.10</w:t>
      </w:r>
      <w:r>
        <w:rPr>
          <w:rStyle w:val="Strong"/>
          <w:b w:val="0"/>
          <w:bCs w:val="0"/>
        </w:rPr>
        <w:fldChar w:fldCharType="end"/>
      </w:r>
      <w:r>
        <w:rPr>
          <w:rStyle w:val="Strong"/>
          <w:b w:val="0"/>
          <w:bCs w:val="0"/>
        </w:rPr>
        <w:t xml:space="preserve"> </w:t>
      </w:r>
      <w:r w:rsidR="008833F7" w:rsidRPr="00D70369">
        <w:rPr>
          <w:rStyle w:val="Strong"/>
          <w:b w:val="0"/>
          <w:bCs w:val="0"/>
        </w:rPr>
        <w:t>Centralized and local configuration variants</w:t>
      </w:r>
      <w:r w:rsidR="008833F7" w:rsidRPr="00D70369">
        <w:t>, each deployed in a controlled Kubernetes setup using Docker and Helm.</w:t>
      </w:r>
    </w:p>
    <w:p w14:paraId="041C1E37" w14:textId="35E2B657" w:rsidR="008833F7" w:rsidRPr="00D70369" w:rsidRDefault="001431FE" w:rsidP="00B54A13">
      <w:pPr>
        <w:pStyle w:val="Text"/>
        <w:numPr>
          <w:ilvl w:val="0"/>
          <w:numId w:val="86"/>
        </w:numPr>
      </w:pPr>
      <w:r w:rsidRPr="00D70369">
        <w:rPr>
          <w:rStyle w:val="Strong"/>
          <w:b w:val="0"/>
          <w:bCs w:val="0"/>
        </w:rPr>
        <w:t xml:space="preserve">Section </w:t>
      </w:r>
      <w:r>
        <w:rPr>
          <w:rStyle w:val="Strong"/>
          <w:b w:val="0"/>
          <w:bCs w:val="0"/>
        </w:rPr>
        <w:fldChar w:fldCharType="begin"/>
      </w:r>
      <w:r>
        <w:rPr>
          <w:rStyle w:val="Strong"/>
          <w:b w:val="0"/>
          <w:bCs w:val="0"/>
        </w:rPr>
        <w:instrText xml:space="preserve"> REF _Ref205990591 \r \h </w:instrText>
      </w:r>
      <w:r>
        <w:rPr>
          <w:rStyle w:val="Strong"/>
          <w:b w:val="0"/>
          <w:bCs w:val="0"/>
        </w:rPr>
      </w:r>
      <w:r>
        <w:rPr>
          <w:rStyle w:val="Strong"/>
          <w:b w:val="0"/>
          <w:bCs w:val="0"/>
        </w:rPr>
        <w:fldChar w:fldCharType="separate"/>
      </w:r>
      <w:r>
        <w:rPr>
          <w:rStyle w:val="Strong"/>
          <w:b w:val="0"/>
          <w:bCs w:val="0"/>
          <w:cs/>
        </w:rPr>
        <w:t>‎</w:t>
      </w:r>
      <w:r>
        <w:rPr>
          <w:rStyle w:val="Strong"/>
          <w:b w:val="0"/>
          <w:bCs w:val="0"/>
        </w:rPr>
        <w:t>4.3.6</w:t>
      </w:r>
      <w:r>
        <w:rPr>
          <w:rStyle w:val="Strong"/>
          <w:b w:val="0"/>
          <w:bCs w:val="0"/>
        </w:rPr>
        <w:fldChar w:fldCharType="end"/>
      </w:r>
      <w:r>
        <w:rPr>
          <w:rStyle w:val="Strong"/>
          <w:b w:val="0"/>
          <w:bCs w:val="0"/>
        </w:rPr>
        <w:t xml:space="preserve"> </w:t>
      </w:r>
      <w:r w:rsidR="008833F7" w:rsidRPr="00D70369">
        <w:rPr>
          <w:rStyle w:val="Strong"/>
          <w:b w:val="0"/>
          <w:bCs w:val="0"/>
        </w:rPr>
        <w:t>Observability tooling</w:t>
      </w:r>
      <w:r w:rsidR="008833F7" w:rsidRPr="00D70369">
        <w:t xml:space="preserve"> (Prometheus, Grafana, Loki, Jaeger) to measure operational behavior.</w:t>
      </w:r>
    </w:p>
    <w:p w14:paraId="45BFD270" w14:textId="08585430" w:rsidR="008833F7" w:rsidRPr="00D70369" w:rsidRDefault="001431FE" w:rsidP="00B54A13">
      <w:pPr>
        <w:pStyle w:val="Text"/>
        <w:numPr>
          <w:ilvl w:val="0"/>
          <w:numId w:val="86"/>
        </w:numPr>
      </w:pPr>
      <w:r w:rsidRPr="00D70369">
        <w:rPr>
          <w:rStyle w:val="Strong"/>
          <w:b w:val="0"/>
          <w:bCs w:val="0"/>
        </w:rPr>
        <w:t xml:space="preserve">Section </w:t>
      </w:r>
      <w:r>
        <w:rPr>
          <w:rStyle w:val="Strong"/>
          <w:b w:val="0"/>
          <w:bCs w:val="0"/>
        </w:rPr>
        <w:fldChar w:fldCharType="begin"/>
      </w:r>
      <w:r>
        <w:rPr>
          <w:rStyle w:val="Strong"/>
          <w:b w:val="0"/>
          <w:bCs w:val="0"/>
        </w:rPr>
        <w:instrText xml:space="preserve"> REF _Ref205990623 \r \h </w:instrText>
      </w:r>
      <w:r>
        <w:rPr>
          <w:rStyle w:val="Strong"/>
          <w:b w:val="0"/>
          <w:bCs w:val="0"/>
        </w:rPr>
      </w:r>
      <w:r>
        <w:rPr>
          <w:rStyle w:val="Strong"/>
          <w:b w:val="0"/>
          <w:bCs w:val="0"/>
        </w:rPr>
        <w:fldChar w:fldCharType="separate"/>
      </w:r>
      <w:r>
        <w:rPr>
          <w:rStyle w:val="Strong"/>
          <w:b w:val="0"/>
          <w:bCs w:val="0"/>
          <w:cs/>
        </w:rPr>
        <w:t>‎</w:t>
      </w:r>
      <w:r>
        <w:rPr>
          <w:rStyle w:val="Strong"/>
          <w:b w:val="0"/>
          <w:bCs w:val="0"/>
        </w:rPr>
        <w:t>3.4</w:t>
      </w:r>
      <w:r>
        <w:rPr>
          <w:rStyle w:val="Strong"/>
          <w:b w:val="0"/>
          <w:bCs w:val="0"/>
        </w:rPr>
        <w:fldChar w:fldCharType="end"/>
      </w:r>
      <w:r>
        <w:rPr>
          <w:rStyle w:val="Strong"/>
          <w:b w:val="0"/>
          <w:bCs w:val="0"/>
        </w:rPr>
        <w:t xml:space="preserve"> </w:t>
      </w:r>
      <w:r w:rsidR="008833F7" w:rsidRPr="00D70369">
        <w:rPr>
          <w:rStyle w:val="Strong"/>
          <w:b w:val="0"/>
          <w:bCs w:val="0"/>
        </w:rPr>
        <w:t>Controlled experimental drills</w:t>
      </w:r>
      <w:r w:rsidR="008833F7" w:rsidRPr="00D70369">
        <w:t xml:space="preserve"> for scale-out alignment speed, policy update propagation, and configuration-change rollout.</w:t>
      </w:r>
    </w:p>
    <w:p w14:paraId="6AF8DDD7" w14:textId="4362B1ED" w:rsidR="008833F7" w:rsidRPr="00D70369" w:rsidRDefault="008833F7" w:rsidP="00B54A13">
      <w:pPr>
        <w:pStyle w:val="Text"/>
        <w:numPr>
          <w:ilvl w:val="0"/>
          <w:numId w:val="86"/>
        </w:numPr>
      </w:pPr>
      <w:r w:rsidRPr="00D70369">
        <w:lastRenderedPageBreak/>
        <w:t xml:space="preserve">The experiments demonstrate reproducible, measurable differences between the two configuration strategies, </w:t>
      </w:r>
      <w:r w:rsidR="001431FE">
        <w:t>providing</w:t>
      </w:r>
      <w:r w:rsidRPr="00D70369">
        <w:t xml:space="preserve"> practical, evidence-based insights for architectural decision-making in real-world microservices projects.</w:t>
      </w:r>
    </w:p>
    <w:p w14:paraId="528DB50F" w14:textId="22ED9B11" w:rsidR="008833F7" w:rsidRPr="00D70369" w:rsidRDefault="008833F7" w:rsidP="008833F7">
      <w:pPr>
        <w:spacing w:after="0" w:line="240" w:lineRule="auto"/>
        <w:jc w:val="left"/>
        <w:rPr>
          <w:rFonts w:ascii="Times New Roman" w:hAnsi="Times New Roman"/>
          <w:szCs w:val="24"/>
          <w:lang w:eastAsia="zh-TW"/>
        </w:rPr>
      </w:pPr>
      <w:r w:rsidRPr="00D70369">
        <w:br w:type="page"/>
      </w:r>
    </w:p>
    <w:p w14:paraId="7389F603" w14:textId="395EF0FE" w:rsidR="00E6152F" w:rsidRPr="00D70369" w:rsidRDefault="0077572A" w:rsidP="00F95D80">
      <w:pPr>
        <w:pStyle w:val="Heading1"/>
      </w:pPr>
      <w:bookmarkStart w:id="24" w:name="_Toc206003783"/>
      <w:r w:rsidRPr="00D70369">
        <w:lastRenderedPageBreak/>
        <w:t>CHAPTER –</w:t>
      </w:r>
      <w:r w:rsidR="000C315C" w:rsidRPr="00D70369">
        <w:t xml:space="preserve"> </w:t>
      </w:r>
      <w:r w:rsidR="00E6152F" w:rsidRPr="00D70369">
        <w:t>LITERATURE REVIEW</w:t>
      </w:r>
      <w:bookmarkEnd w:id="24"/>
    </w:p>
    <w:p w14:paraId="4B4776B6" w14:textId="14766C02" w:rsidR="004D5A26" w:rsidRPr="00D70369" w:rsidRDefault="00551549" w:rsidP="00AC2477">
      <w:pPr>
        <w:pStyle w:val="Heading2"/>
      </w:pPr>
      <w:bookmarkStart w:id="25" w:name="_Toc206003784"/>
      <w:r w:rsidRPr="00D70369">
        <w:t> </w:t>
      </w:r>
      <w:r w:rsidR="0048655B" w:rsidRPr="00D70369">
        <w:t xml:space="preserve"> Microservices </w:t>
      </w:r>
      <w:r w:rsidR="00AC2477" w:rsidRPr="00D70369">
        <w:t>Outline</w:t>
      </w:r>
      <w:bookmarkEnd w:id="25"/>
    </w:p>
    <w:p w14:paraId="258DD7FE" w14:textId="77777777" w:rsidR="00AC2477" w:rsidRPr="00D70369" w:rsidRDefault="00AC2477" w:rsidP="00AC2477"/>
    <w:p w14:paraId="06C1C16F" w14:textId="0AD25898" w:rsidR="00915D11" w:rsidRPr="00D70369" w:rsidRDefault="00466BB9" w:rsidP="00466BB9">
      <w:pPr>
        <w:pStyle w:val="Text"/>
      </w:pPr>
      <w:r w:rsidRPr="00466BB9">
        <w:t xml:space="preserve">The monolithic architecture model has traditionally been the prevailing method for software development [6]. In this framework, all components of the application are consolidated into a single deployable unit, utilizing the same runtime and database. The benefits of this approach include ease of development, uncomplicated deployment, and effective performance due to in-process communication that avoids network latency [6]. </w:t>
      </w:r>
      <w:r w:rsidR="00915D11" w:rsidRPr="00D70369">
        <w:t>Nevertheless, monolithic systems often struggle with adaptability to change. As time progresses, the tight coupling and shared codebase creates difficulties in adopting new technologies, scaling individual components independently, or releasing features without affecting the entire system.</w:t>
      </w:r>
    </w:p>
    <w:p w14:paraId="16CE0F06" w14:textId="77777777" w:rsidR="008C15EF" w:rsidRPr="00D70369" w:rsidRDefault="008C15EF" w:rsidP="00B54A13">
      <w:pPr>
        <w:pStyle w:val="Text"/>
      </w:pPr>
    </w:p>
    <w:p w14:paraId="2A6A98FD" w14:textId="45DE5713" w:rsidR="00915D11" w:rsidRPr="00D70369" w:rsidRDefault="00466BB9" w:rsidP="00466BB9">
      <w:pPr>
        <w:pStyle w:val="Text"/>
      </w:pPr>
      <w:r w:rsidRPr="00466BB9">
        <w:t>SOA arose as a solution to these challenges, structuring systems as collections of interoperable services [7]. The main advantages of SOA are service reuse, maintainability, and the ability to develop in parallel through domain-specific service boundaries [7]. However, SOA generally adds complexity, necessitating enterprise service buses (ESB), standardized protocols such as SOAP, and considerable initial investment in infrastructure and governance [7].</w:t>
      </w:r>
    </w:p>
    <w:p w14:paraId="567BE5DE" w14:textId="77777777" w:rsidR="00915D11" w:rsidRPr="00D70369" w:rsidRDefault="00915D11" w:rsidP="00B54A13">
      <w:pPr>
        <w:pStyle w:val="Text"/>
      </w:pPr>
    </w:p>
    <w:p w14:paraId="11F92E8E" w14:textId="19225C4F" w:rsidR="00915D11" w:rsidRPr="00D70369" w:rsidRDefault="00466BB9" w:rsidP="00466BB9">
      <w:pPr>
        <w:pStyle w:val="Text"/>
      </w:pPr>
      <w:r w:rsidRPr="00466BB9">
        <w:t>Microservices build upon the conceptual principles of SOA but enhance them by prioritizing smaller, independently deployable services aligned with business capabilities [6][7]. Each microservice operates with its own database (database-per-service model), thereby minimizing coupling between services while allowing for independent scaling [3][6][7</w:t>
      </w:r>
      <w:r>
        <w:t>].</w:t>
      </w:r>
      <w:r w:rsidR="00915D11" w:rsidRPr="00D70369">
        <w:t xml:space="preserve"> Typical examples include the division of banking functionalities into dedicated services for Accounts, Cards, and Loans. This architectural style provides greater agility, horizontal scalability, and the flexibility to choose the most suitable technology stack for each service </w:t>
      </w:r>
      <w:r w:rsidR="00F84592" w:rsidRPr="00D70369">
        <w:t xml:space="preserve">as shown in </w:t>
      </w:r>
      <w:r>
        <w:fldChar w:fldCharType="begin"/>
      </w:r>
      <w:r>
        <w:instrText xml:space="preserve"> REF _Ref205990897 \h </w:instrText>
      </w:r>
      <w:r>
        <w:fldChar w:fldCharType="separate"/>
      </w:r>
      <w:r w:rsidRPr="00D70369">
        <w:t>Figure 2</w:t>
      </w:r>
      <w:r>
        <w:fldChar w:fldCharType="end"/>
      </w:r>
      <w:r w:rsidR="00F84592" w:rsidRPr="00D70369">
        <w:t xml:space="preserve"> </w:t>
      </w:r>
      <w:r w:rsidR="00915D11" w:rsidRPr="00D70369">
        <w:t>[6][7].</w:t>
      </w:r>
    </w:p>
    <w:p w14:paraId="744BBDBC" w14:textId="1DA2DA07" w:rsidR="008C15EF" w:rsidRPr="00D70369" w:rsidRDefault="00915D11" w:rsidP="00B54A13">
      <w:pPr>
        <w:pStyle w:val="Text"/>
      </w:pPr>
      <w:r w:rsidRPr="00D70369">
        <w:t xml:space="preserve">The transition from monolithic architectures to microservices is frequently motivated by the demand for quicker delivery cycles, improved scalability, and heightened resilience. Microservices facilitate independent deployments, thereby lowering the risk of system-wide failures during </w:t>
      </w:r>
      <w:r w:rsidR="008C15EF" w:rsidRPr="00D70369">
        <w:t>updates and</w:t>
      </w:r>
      <w:r w:rsidRPr="00D70369">
        <w:t xml:space="preserve"> encourage technological diversity. However, this shift is often </w:t>
      </w:r>
    </w:p>
    <w:p w14:paraId="418F70E5" w14:textId="1FDD4893" w:rsidR="00915D11" w:rsidRPr="00D70369" w:rsidRDefault="00915D11" w:rsidP="00B54A13">
      <w:pPr>
        <w:pStyle w:val="Text"/>
      </w:pPr>
      <w:r w:rsidRPr="00D70369">
        <w:t>accompanied by challenges.</w:t>
      </w:r>
    </w:p>
    <w:p w14:paraId="6A37FB35" w14:textId="68B4A3ED" w:rsidR="00915D11" w:rsidRPr="00D70369" w:rsidRDefault="008C15EF" w:rsidP="00B54A13">
      <w:pPr>
        <w:pStyle w:val="Text"/>
      </w:pPr>
      <w:r w:rsidRPr="00D70369">
        <w:lastRenderedPageBreak/>
        <w:t>Microservices facilitate independent deployments, thereby lowering the risk of system-wide failures during updates and encourage technological diversity. However, this shift is often accompanied by challenges.</w:t>
      </w:r>
    </w:p>
    <w:p w14:paraId="08E346CC" w14:textId="0DE8A4E6" w:rsidR="00915D11" w:rsidRPr="00D70369" w:rsidRDefault="002B6551" w:rsidP="00B54A13">
      <w:pPr>
        <w:pStyle w:val="Text"/>
      </w:pPr>
      <w:r w:rsidRPr="00D70369">
        <w:rPr>
          <w:noProof/>
        </w:rPr>
        <mc:AlternateContent>
          <mc:Choice Requires="wps">
            <w:drawing>
              <wp:anchor distT="0" distB="0" distL="114300" distR="114300" simplePos="0" relativeHeight="252018688" behindDoc="0" locked="0" layoutInCell="1" allowOverlap="1" wp14:anchorId="3B31997A" wp14:editId="310AC2EE">
                <wp:simplePos x="0" y="0"/>
                <wp:positionH relativeFrom="margin">
                  <wp:align>center</wp:align>
                </wp:positionH>
                <wp:positionV relativeFrom="paragraph">
                  <wp:posOffset>4307205</wp:posOffset>
                </wp:positionV>
                <wp:extent cx="5309235" cy="635"/>
                <wp:effectExtent l="0" t="0" r="5715" b="0"/>
                <wp:wrapSquare wrapText="bothSides"/>
                <wp:docPr id="1746152948" name="Text Box 1"/>
                <wp:cNvGraphicFramePr/>
                <a:graphic xmlns:a="http://schemas.openxmlformats.org/drawingml/2006/main">
                  <a:graphicData uri="http://schemas.microsoft.com/office/word/2010/wordprocessingShape">
                    <wps:wsp>
                      <wps:cNvSpPr txBox="1"/>
                      <wps:spPr>
                        <a:xfrm>
                          <a:off x="0" y="0"/>
                          <a:ext cx="5309235" cy="635"/>
                        </a:xfrm>
                        <a:prstGeom prst="rect">
                          <a:avLst/>
                        </a:prstGeom>
                        <a:solidFill>
                          <a:prstClr val="white"/>
                        </a:solidFill>
                        <a:ln>
                          <a:noFill/>
                        </a:ln>
                      </wps:spPr>
                      <wps:txbx>
                        <w:txbxContent>
                          <w:p w14:paraId="121F986D" w14:textId="77EC6FC5" w:rsidR="002233A2" w:rsidRPr="00D70369" w:rsidRDefault="002233A2" w:rsidP="002233A2">
                            <w:pPr>
                              <w:pStyle w:val="Caption"/>
                              <w:rPr>
                                <w:rFonts w:eastAsia="Times"/>
                                <w:sz w:val="22"/>
                                <w:szCs w:val="22"/>
                                <w:lang w:eastAsia="de-DE"/>
                              </w:rPr>
                            </w:pPr>
                            <w:bookmarkStart w:id="26" w:name="_Ref205990897"/>
                            <w:bookmarkStart w:id="27" w:name="_Toc206003199"/>
                            <w:r w:rsidRPr="00D70369">
                              <w:t xml:space="preserve">Figure </w:t>
                            </w:r>
                            <w:r w:rsidRPr="00D70369">
                              <w:fldChar w:fldCharType="begin"/>
                            </w:r>
                            <w:r w:rsidRPr="00D70369">
                              <w:instrText xml:space="preserve"> SEQ Figure \* ARABIC </w:instrText>
                            </w:r>
                            <w:r w:rsidRPr="00D70369">
                              <w:fldChar w:fldCharType="separate"/>
                            </w:r>
                            <w:r w:rsidR="00B27C2A" w:rsidRPr="00D70369">
                              <w:t>2</w:t>
                            </w:r>
                            <w:r w:rsidRPr="00D70369">
                              <w:fldChar w:fldCharType="end"/>
                            </w:r>
                            <w:bookmarkEnd w:id="26"/>
                            <w:r w:rsidRPr="00D70369">
                              <w:t>: Microservices vs. Monolith Outline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997A" id="_x0000_s1027" type="#_x0000_t202" style="position:absolute;left:0;text-align:left;margin-left:0;margin-top:339.15pt;width:418.05pt;height:.05pt;z-index:252018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" stroked="f">
                <v:textbox style="mso-fit-shape-to-text:t" inset="0,0,0,0">
                  <w:txbxContent>
                    <w:p w14:paraId="121F986D" w14:textId="77EC6FC5" w:rsidR="002233A2" w:rsidRPr="00D70369" w:rsidRDefault="002233A2" w:rsidP="002233A2">
                      <w:pPr>
                        <w:pStyle w:val="Caption"/>
                        <w:rPr>
                          <w:rFonts w:eastAsia="Times"/>
                          <w:sz w:val="22"/>
                          <w:szCs w:val="22"/>
                          <w:lang w:eastAsia="de-DE"/>
                        </w:rPr>
                      </w:pPr>
                      <w:bookmarkStart w:id="28" w:name="_Ref205990897"/>
                      <w:bookmarkStart w:id="29" w:name="_Toc206003199"/>
                      <w:r w:rsidRPr="00D70369">
                        <w:t xml:space="preserve">Figure </w:t>
                      </w:r>
                      <w:r w:rsidRPr="00D70369">
                        <w:fldChar w:fldCharType="begin"/>
                      </w:r>
                      <w:r w:rsidRPr="00D70369">
                        <w:instrText xml:space="preserve"> SEQ Figure \* ARABIC </w:instrText>
                      </w:r>
                      <w:r w:rsidRPr="00D70369">
                        <w:fldChar w:fldCharType="separate"/>
                      </w:r>
                      <w:r w:rsidR="00B27C2A" w:rsidRPr="00D70369">
                        <w:t>2</w:t>
                      </w:r>
                      <w:r w:rsidRPr="00D70369">
                        <w:fldChar w:fldCharType="end"/>
                      </w:r>
                      <w:bookmarkEnd w:id="28"/>
                      <w:r w:rsidRPr="00D70369">
                        <w:t>: Microservices vs. Monolith Outline</w:t>
                      </w:r>
                      <w:bookmarkEnd w:id="29"/>
                    </w:p>
                  </w:txbxContent>
                </v:textbox>
                <w10:wrap type="square" anchorx="margin"/>
              </v:shape>
            </w:pict>
          </mc:Fallback>
        </mc:AlternateContent>
      </w:r>
      <w:r w:rsidRPr="00D70369">
        <w:rPr>
          <w:noProof/>
        </w:rPr>
        <w:drawing>
          <wp:anchor distT="0" distB="0" distL="114300" distR="114300" simplePos="0" relativeHeight="251816960" behindDoc="0" locked="0" layoutInCell="1" allowOverlap="1" wp14:anchorId="4F126B38" wp14:editId="4D5DD6BA">
            <wp:simplePos x="0" y="0"/>
            <wp:positionH relativeFrom="page">
              <wp:align>center</wp:align>
            </wp:positionH>
            <wp:positionV relativeFrom="margin">
              <wp:posOffset>1015365</wp:posOffset>
            </wp:positionV>
            <wp:extent cx="5435600" cy="3867150"/>
            <wp:effectExtent l="76200" t="76200" r="127000" b="133350"/>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435600" cy="386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6C50861" w14:textId="77777777" w:rsidR="00646624" w:rsidRPr="00D70369" w:rsidRDefault="00646624" w:rsidP="00B54A13">
      <w:pPr>
        <w:pStyle w:val="Text"/>
      </w:pPr>
    </w:p>
    <w:p w14:paraId="6B698580" w14:textId="6D129207" w:rsidR="00443665" w:rsidRPr="00D70369" w:rsidRDefault="00C73ECC" w:rsidP="00646624">
      <w:pPr>
        <w:pStyle w:val="Heading3"/>
      </w:pPr>
      <w:bookmarkStart w:id="30" w:name="_Toc206003785"/>
      <w:r w:rsidRPr="00D70369">
        <w:t xml:space="preserve">Monolith </w:t>
      </w:r>
      <w:r w:rsidR="00F57E59" w:rsidRPr="00D70369">
        <w:t>t</w:t>
      </w:r>
      <w:r w:rsidRPr="00D70369">
        <w:t>o Microservices</w:t>
      </w:r>
      <w:bookmarkEnd w:id="30"/>
      <w:r w:rsidRPr="00D70369">
        <w:t xml:space="preserve"> </w:t>
      </w:r>
    </w:p>
    <w:p w14:paraId="4A8B4B14" w14:textId="30E45B0B" w:rsidR="00443665" w:rsidRPr="00D70369" w:rsidRDefault="00443665" w:rsidP="00B54A13">
      <w:pPr>
        <w:pStyle w:val="Text"/>
      </w:pPr>
      <w:r w:rsidRPr="00D70369">
        <w:t>Monolithic, has pros such as simpler development and deployment for smaller teams, better performance due to no network latency, and a single code base. Cons include limited agility, difficulty in adopting new technologies, and a single code base.</w:t>
      </w:r>
    </w:p>
    <w:p w14:paraId="76245525" w14:textId="77777777" w:rsidR="00C526F9" w:rsidRPr="00D70369" w:rsidRDefault="00C526F9" w:rsidP="00B54A13">
      <w:pPr>
        <w:pStyle w:val="Text"/>
      </w:pPr>
    </w:p>
    <w:p w14:paraId="5CCC09A4" w14:textId="77777777" w:rsidR="00443665" w:rsidRPr="00D70369" w:rsidRDefault="00443665" w:rsidP="00B54A13">
      <w:pPr>
        <w:pStyle w:val="Text"/>
      </w:pPr>
      <w:r w:rsidRPr="00D70369">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6657DE31" w14:textId="77777777" w:rsidR="00646624" w:rsidRPr="00D70369" w:rsidRDefault="00646624" w:rsidP="00B54A13">
      <w:pPr>
        <w:pStyle w:val="Text"/>
      </w:pPr>
    </w:p>
    <w:p w14:paraId="2F0A79F2" w14:textId="1C43612C" w:rsidR="002B1654" w:rsidRPr="00D70369" w:rsidRDefault="00443665" w:rsidP="00B54A13">
      <w:pPr>
        <w:pStyle w:val="Text"/>
      </w:pPr>
      <w:r w:rsidRPr="00D70369">
        <w:t xml:space="preserve">Microservices, independently </w:t>
      </w:r>
      <w:r w:rsidR="00C526F9" w:rsidRPr="00D70369">
        <w:t>released</w:t>
      </w:r>
      <w:r w:rsidRPr="00D70369">
        <w:t xml:space="preserve"> services </w:t>
      </w:r>
      <w:r w:rsidR="00D24702" w:rsidRPr="00D70369">
        <w:t>modelled</w:t>
      </w:r>
      <w:r w:rsidRPr="00D70369">
        <w:t xml:space="preserve"> around a business domain, are </w:t>
      </w:r>
    </w:p>
    <w:p w14:paraId="2BDF7242" w14:textId="6429D356" w:rsidR="00C526F9" w:rsidRPr="00D70369" w:rsidRDefault="00C526F9" w:rsidP="00B54A13">
      <w:pPr>
        <w:pStyle w:val="Text"/>
      </w:pPr>
      <w:r w:rsidRPr="00D70369">
        <w:rPr>
          <w:noProof/>
        </w:rPr>
        <mc:AlternateContent>
          <mc:Choice Requires="wps">
            <w:drawing>
              <wp:anchor distT="0" distB="0" distL="114300" distR="114300" simplePos="0" relativeHeight="251722752" behindDoc="0" locked="0" layoutInCell="1" allowOverlap="1" wp14:anchorId="5FF8BD58" wp14:editId="1BFAD1B9">
                <wp:simplePos x="0" y="0"/>
                <wp:positionH relativeFrom="margin">
                  <wp:align>center</wp:align>
                </wp:positionH>
                <wp:positionV relativeFrom="paragraph">
                  <wp:posOffset>4614545</wp:posOffset>
                </wp:positionV>
                <wp:extent cx="4987290" cy="419100"/>
                <wp:effectExtent l="0" t="0" r="3810" b="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419100"/>
                        </a:xfrm>
                        <a:prstGeom prst="rect">
                          <a:avLst/>
                        </a:prstGeom>
                        <a:solidFill>
                          <a:prstClr val="white"/>
                        </a:solidFill>
                        <a:ln>
                          <a:noFill/>
                        </a:ln>
                      </wps:spPr>
                      <wps:txbx>
                        <w:txbxContent>
                          <w:p w14:paraId="12968907" w14:textId="6D553E3F" w:rsidR="0077572A" w:rsidRPr="00D70369" w:rsidRDefault="0077572A" w:rsidP="0077572A">
                            <w:pPr>
                              <w:pStyle w:val="Caption"/>
                              <w:rPr>
                                <w:szCs w:val="22"/>
                              </w:rPr>
                            </w:pPr>
                            <w:bookmarkStart w:id="31" w:name="_Ref205992160"/>
                            <w:bookmarkStart w:id="32" w:name="_Toc204732931"/>
                            <w:bookmarkStart w:id="33" w:name="_Toc204732957"/>
                            <w:bookmarkStart w:id="34" w:name="_Toc204733020"/>
                            <w:bookmarkStart w:id="35" w:name="_Toc204986492"/>
                            <w:bookmarkStart w:id="36" w:name="_Toc205321386"/>
                            <w:bookmarkStart w:id="37" w:name="_Toc205321846"/>
                            <w:bookmarkStart w:id="38" w:name="_Ref205992149"/>
                            <w:bookmarkStart w:id="39" w:name="_Toc206003200"/>
                            <w:r w:rsidRPr="00D70369">
                              <w:t xml:space="preserve">Figure </w:t>
                            </w:r>
                            <w:r w:rsidRPr="00D70369">
                              <w:fldChar w:fldCharType="begin"/>
                            </w:r>
                            <w:r w:rsidRPr="00D70369">
                              <w:instrText xml:space="preserve"> SEQ Figure \* ARABIC </w:instrText>
                            </w:r>
                            <w:r w:rsidRPr="00D70369">
                              <w:fldChar w:fldCharType="separate"/>
                            </w:r>
                            <w:r w:rsidR="00B27C2A" w:rsidRPr="00D70369">
                              <w:t>3</w:t>
                            </w:r>
                            <w:r w:rsidRPr="00D70369">
                              <w:fldChar w:fldCharType="end"/>
                            </w:r>
                            <w:bookmarkEnd w:id="31"/>
                            <w:r w:rsidRPr="00D70369">
                              <w:t xml:space="preserve"> : Monolithic vs. SOA vs. Microservices</w:t>
                            </w:r>
                            <w:bookmarkEnd w:id="32"/>
                            <w:bookmarkEnd w:id="33"/>
                            <w:bookmarkEnd w:id="34"/>
                            <w:bookmarkEnd w:id="35"/>
                            <w:bookmarkEnd w:id="36"/>
                            <w:bookmarkEnd w:id="37"/>
                            <w:bookmarkEnd w:id="38"/>
                            <w:bookmarkEnd w:id="39"/>
                          </w:p>
                          <w:p w14:paraId="2AD35C3F" w14:textId="3904CD53" w:rsidR="0077572A" w:rsidRPr="00D70369" w:rsidRDefault="0077572A" w:rsidP="00BE53EB">
                            <w:pPr>
                              <w:pStyle w:val="Caption"/>
                              <w:jc w:val="both"/>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8BD58" id="_x0000_s1028" type="#_x0000_t202" style="position:absolute;left:0;text-align:left;margin-left:0;margin-top:363.35pt;width:392.7pt;height:33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" stroked="f">
                <v:textbox inset="0,0,0,0">
                  <w:txbxContent>
                    <w:p w14:paraId="12968907" w14:textId="6D553E3F" w:rsidR="0077572A" w:rsidRPr="00D70369" w:rsidRDefault="0077572A" w:rsidP="0077572A">
                      <w:pPr>
                        <w:pStyle w:val="Caption"/>
                        <w:rPr>
                          <w:szCs w:val="22"/>
                        </w:rPr>
                      </w:pPr>
                      <w:bookmarkStart w:id="40" w:name="_Ref205992160"/>
                      <w:bookmarkStart w:id="41" w:name="_Toc204732931"/>
                      <w:bookmarkStart w:id="42" w:name="_Toc204732957"/>
                      <w:bookmarkStart w:id="43" w:name="_Toc204733020"/>
                      <w:bookmarkStart w:id="44" w:name="_Toc204986492"/>
                      <w:bookmarkStart w:id="45" w:name="_Toc205321386"/>
                      <w:bookmarkStart w:id="46" w:name="_Toc205321846"/>
                      <w:bookmarkStart w:id="47" w:name="_Ref205992149"/>
                      <w:bookmarkStart w:id="48" w:name="_Toc206003200"/>
                      <w:r w:rsidRPr="00D70369">
                        <w:t xml:space="preserve">Figure </w:t>
                      </w:r>
                      <w:r w:rsidRPr="00D70369">
                        <w:fldChar w:fldCharType="begin"/>
                      </w:r>
                      <w:r w:rsidRPr="00D70369">
                        <w:instrText xml:space="preserve"> SEQ Figure \* ARABIC </w:instrText>
                      </w:r>
                      <w:r w:rsidRPr="00D70369">
                        <w:fldChar w:fldCharType="separate"/>
                      </w:r>
                      <w:r w:rsidR="00B27C2A" w:rsidRPr="00D70369">
                        <w:t>3</w:t>
                      </w:r>
                      <w:r w:rsidRPr="00D70369">
                        <w:fldChar w:fldCharType="end"/>
                      </w:r>
                      <w:bookmarkEnd w:id="40"/>
                      <w:r w:rsidRPr="00D70369">
                        <w:t xml:space="preserve"> : Monolithic vs. SOA vs. Microservices</w:t>
                      </w:r>
                      <w:bookmarkEnd w:id="41"/>
                      <w:bookmarkEnd w:id="42"/>
                      <w:bookmarkEnd w:id="43"/>
                      <w:bookmarkEnd w:id="44"/>
                      <w:bookmarkEnd w:id="45"/>
                      <w:bookmarkEnd w:id="46"/>
                      <w:bookmarkEnd w:id="47"/>
                      <w:bookmarkEnd w:id="48"/>
                    </w:p>
                    <w:p w14:paraId="2AD35C3F" w14:textId="3904CD53" w:rsidR="0077572A" w:rsidRPr="00D70369" w:rsidRDefault="0077572A" w:rsidP="00BE53EB">
                      <w:pPr>
                        <w:pStyle w:val="Caption"/>
                        <w:jc w:val="both"/>
                        <w:rPr>
                          <w:szCs w:val="22"/>
                        </w:rPr>
                      </w:pPr>
                    </w:p>
                  </w:txbxContent>
                </v:textbox>
                <w10:wrap type="square" anchorx="margin"/>
              </v:shape>
            </w:pict>
          </mc:Fallback>
        </mc:AlternateContent>
      </w:r>
      <w:r w:rsidRPr="00D70369">
        <w:rPr>
          <w:noProof/>
        </w:rPr>
        <w:drawing>
          <wp:anchor distT="0" distB="0" distL="114300" distR="114300" simplePos="0" relativeHeight="251659264" behindDoc="0" locked="0" layoutInCell="1" allowOverlap="1" wp14:anchorId="26E8E488" wp14:editId="0C3F7E83">
            <wp:simplePos x="0" y="0"/>
            <wp:positionH relativeFrom="margin">
              <wp:posOffset>-145415</wp:posOffset>
            </wp:positionH>
            <wp:positionV relativeFrom="margin">
              <wp:posOffset>1448435</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r w:rsidR="00443665" w:rsidRPr="00D70369">
        <w:t>easier to develop, test, and deploy, increase agility, and scale horizontally. They can represent various services, such as Accounts, Cards, and Loans, but together they could form an entire bank system</w:t>
      </w:r>
      <w:r w:rsidR="006E143E" w:rsidRPr="00D70369">
        <w:t xml:space="preserve"> As Show</w:t>
      </w:r>
      <w:r w:rsidR="00927557">
        <w:t>n</w:t>
      </w:r>
      <w:r w:rsidR="006E143E" w:rsidRPr="00D70369">
        <w:t xml:space="preserve"> in</w:t>
      </w:r>
      <w:r w:rsidR="00AA3413">
        <w:t xml:space="preserve"> </w:t>
      </w:r>
      <w:r w:rsidR="00AA3413">
        <w:fldChar w:fldCharType="begin"/>
      </w:r>
      <w:r w:rsidR="00AA3413">
        <w:instrText xml:space="preserve"> REF _Ref205992160 \h </w:instrText>
      </w:r>
      <w:r w:rsidR="00AA3413">
        <w:fldChar w:fldCharType="separate"/>
      </w:r>
      <w:r w:rsidR="00AA3413" w:rsidRPr="00D70369">
        <w:t>Figure 3</w:t>
      </w:r>
      <w:r w:rsidR="00AA3413">
        <w:fldChar w:fldCharType="end"/>
      </w:r>
    </w:p>
    <w:p w14:paraId="2E941858" w14:textId="77777777" w:rsidR="00C526F9" w:rsidRPr="00D70369" w:rsidRDefault="00C526F9" w:rsidP="00B54A13">
      <w:pPr>
        <w:pStyle w:val="Text"/>
      </w:pPr>
    </w:p>
    <w:p w14:paraId="73A478DD" w14:textId="1759BE80" w:rsidR="000175B6" w:rsidRPr="00D70369" w:rsidRDefault="000175B6" w:rsidP="00B54A13">
      <w:pPr>
        <w:pStyle w:val="Text"/>
      </w:pPr>
      <w:r w:rsidRPr="00D70369">
        <w:t>The shift from monolithic architectures to microservices is frequently motivated by the necessity for quicker delivery cycles, enhanced scalability, and increased resilience.</w:t>
      </w:r>
    </w:p>
    <w:p w14:paraId="13C9AE44" w14:textId="76DAA54D" w:rsidR="000175B6" w:rsidRPr="00D70369" w:rsidRDefault="000175B6" w:rsidP="00B54A13">
      <w:pPr>
        <w:pStyle w:val="Text"/>
      </w:pPr>
      <w:r w:rsidRPr="00D70369">
        <w:t>In contrast to monolithic systems, microservices permit independent deployments, thereby minimizing the risk of causing system-wide failures during updates.</w:t>
      </w:r>
    </w:p>
    <w:p w14:paraId="17995912" w14:textId="527601B3" w:rsidR="000175B6" w:rsidRPr="00D70369" w:rsidRDefault="000175B6" w:rsidP="00B54A13">
      <w:pPr>
        <w:pStyle w:val="Text"/>
      </w:pPr>
      <w:r w:rsidRPr="00D70369">
        <w:t>They promote technological diversity, enabling each service to be developed with the most appropriate technology stack for its specific function.</w:t>
      </w:r>
    </w:p>
    <w:p w14:paraId="1F2168F4" w14:textId="77777777" w:rsidR="00C526F9" w:rsidRPr="00D70369" w:rsidRDefault="00C526F9" w:rsidP="00B54A13">
      <w:pPr>
        <w:pStyle w:val="Text"/>
      </w:pPr>
    </w:p>
    <w:p w14:paraId="01EEC299" w14:textId="77777777" w:rsidR="00C526F9" w:rsidRPr="00D70369" w:rsidRDefault="00C526F9" w:rsidP="00B54A13">
      <w:pPr>
        <w:pStyle w:val="Text"/>
      </w:pPr>
    </w:p>
    <w:p w14:paraId="4AA7C854" w14:textId="77777777" w:rsidR="00C526F9" w:rsidRPr="00D70369" w:rsidRDefault="00C526F9" w:rsidP="00B54A13">
      <w:pPr>
        <w:pStyle w:val="Text"/>
      </w:pPr>
    </w:p>
    <w:p w14:paraId="6D56987F" w14:textId="77777777" w:rsidR="00C526F9" w:rsidRPr="00D70369" w:rsidRDefault="00C526F9" w:rsidP="00B54A13">
      <w:pPr>
        <w:pStyle w:val="Text"/>
      </w:pPr>
    </w:p>
    <w:p w14:paraId="3CF02288" w14:textId="2BE6A8E2" w:rsidR="000175B6" w:rsidRPr="00D70369" w:rsidRDefault="000175B6" w:rsidP="00B54A13">
      <w:pPr>
        <w:pStyle w:val="Text"/>
      </w:pPr>
      <w:r w:rsidRPr="00D70369">
        <w:lastRenderedPageBreak/>
        <w:t xml:space="preserve">Communication among services is generally managed through lightweight protocols such </w:t>
      </w:r>
    </w:p>
    <w:p w14:paraId="33B75A4D" w14:textId="39704F48" w:rsidR="00646624" w:rsidRPr="00D70369" w:rsidRDefault="000175B6" w:rsidP="00B54A13">
      <w:pPr>
        <w:pStyle w:val="Text"/>
      </w:pPr>
      <w:r w:rsidRPr="00D70369">
        <w:t xml:space="preserve">Nevertheless, the transition to microservices brings about operational complexity, necessitating strong DevOps practices, service discovery, monitoring, and distributed data </w:t>
      </w:r>
      <w:r w:rsidR="009C3173" w:rsidRPr="00D70369">
        <w:t>management.</w:t>
      </w:r>
    </w:p>
    <w:p w14:paraId="300FBB66" w14:textId="1CC3456A" w:rsidR="003F06DD" w:rsidRPr="00D70369" w:rsidRDefault="003F06DD" w:rsidP="003F06DD">
      <w:pPr>
        <w:rPr>
          <w:rFonts w:eastAsia="MS Gothic"/>
        </w:rPr>
      </w:pPr>
    </w:p>
    <w:p w14:paraId="2A869E43" w14:textId="6A8DDA9E" w:rsidR="00CF246D" w:rsidRPr="00D70369" w:rsidRDefault="00CF246D" w:rsidP="00CF246D">
      <w:pPr>
        <w:pStyle w:val="Caption"/>
        <w:keepNext/>
        <w:rPr>
          <w:sz w:val="22"/>
          <w:szCs w:val="22"/>
        </w:rPr>
      </w:pPr>
      <w:bookmarkStart w:id="49" w:name="_Ref205986207"/>
      <w:bookmarkStart w:id="50" w:name="_Toc205985537"/>
      <w:r w:rsidRPr="00D70369">
        <w:rPr>
          <w:sz w:val="22"/>
          <w:szCs w:val="22"/>
        </w:rPr>
        <w:t xml:space="preserve">Table </w:t>
      </w:r>
      <w:r w:rsidR="006F0645" w:rsidRPr="00D70369">
        <w:rPr>
          <w:sz w:val="22"/>
          <w:szCs w:val="22"/>
        </w:rPr>
        <w:fldChar w:fldCharType="begin"/>
      </w:r>
      <w:r w:rsidR="006F0645" w:rsidRPr="00D70369">
        <w:rPr>
          <w:sz w:val="22"/>
          <w:szCs w:val="22"/>
        </w:rPr>
        <w:instrText xml:space="preserve"> SEQ Table \* ARABIC </w:instrText>
      </w:r>
      <w:r w:rsidR="006F0645" w:rsidRPr="00D70369">
        <w:rPr>
          <w:sz w:val="22"/>
          <w:szCs w:val="22"/>
        </w:rPr>
        <w:fldChar w:fldCharType="separate"/>
      </w:r>
      <w:r w:rsidR="00B47BAD" w:rsidRPr="00D70369">
        <w:rPr>
          <w:sz w:val="22"/>
          <w:szCs w:val="22"/>
        </w:rPr>
        <w:t>1</w:t>
      </w:r>
      <w:r w:rsidR="006F0645" w:rsidRPr="00D70369">
        <w:rPr>
          <w:sz w:val="22"/>
          <w:szCs w:val="22"/>
        </w:rPr>
        <w:fldChar w:fldCharType="end"/>
      </w:r>
      <w:bookmarkEnd w:id="49"/>
      <w:r w:rsidRPr="00D70369">
        <w:rPr>
          <w:sz w:val="22"/>
          <w:szCs w:val="22"/>
        </w:rPr>
        <w:t>: Monolithic vs. SOA vs. Microservices Comparison</w:t>
      </w:r>
      <w:bookmarkEnd w:id="50"/>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D70369"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Microservices Architecture</w:t>
            </w:r>
          </w:p>
        </w:tc>
      </w:tr>
      <w:tr w:rsidR="003F06DD" w:rsidRPr="00D70369"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Focused on independently deployable services</w:t>
            </w:r>
          </w:p>
        </w:tc>
      </w:tr>
      <w:tr w:rsidR="003F06DD" w:rsidRPr="00D70369"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Small, focused, single-purpose services</w:t>
            </w:r>
          </w:p>
        </w:tc>
      </w:tr>
      <w:tr w:rsidR="003F06DD" w:rsidRPr="00D70369"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Each service has its own database (Database-per-Service)</w:t>
            </w:r>
          </w:p>
        </w:tc>
      </w:tr>
      <w:tr w:rsidR="003F06DD" w:rsidRPr="00D70369"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Lightweight RESTful APIs, messaging (Kafka, RabbitMQ)</w:t>
            </w:r>
          </w:p>
        </w:tc>
      </w:tr>
      <w:tr w:rsidR="003F06DD" w:rsidRPr="00D70369"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Freedom to use different tech stacks per service</w:t>
            </w:r>
          </w:p>
        </w:tc>
      </w:tr>
      <w:tr w:rsidR="003F06DD" w:rsidRPr="00D70369"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Fully independent deployments per service</w:t>
            </w:r>
          </w:p>
        </w:tc>
      </w:tr>
      <w:tr w:rsidR="003F06DD" w:rsidRPr="00D70369"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Each microservice scales independently</w:t>
            </w:r>
          </w:p>
        </w:tc>
      </w:tr>
      <w:tr w:rsidR="003F06DD" w:rsidRPr="00D70369"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Faster due to small, independent components</w:t>
            </w:r>
          </w:p>
        </w:tc>
      </w:tr>
      <w:tr w:rsidR="003F06DD" w:rsidRPr="00D70369"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Highly flexible; services evolve independently</w:t>
            </w:r>
          </w:p>
        </w:tc>
      </w:tr>
      <w:tr w:rsidR="003F06DD" w:rsidRPr="00D70369"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Small, cross-functional teams per service</w:t>
            </w:r>
          </w:p>
        </w:tc>
      </w:tr>
      <w:tr w:rsidR="003F06DD" w:rsidRPr="00D70369"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lastRenderedPageBreak/>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D70369" w:rsidRDefault="003F06DD" w:rsidP="003F06DD">
            <w:pPr>
              <w:spacing w:after="0" w:line="240" w:lineRule="auto"/>
              <w:jc w:val="left"/>
              <w:rPr>
                <w:rFonts w:asciiTheme="minorBidi" w:hAnsiTheme="minorBidi" w:cstheme="minorBidi"/>
                <w:sz w:val="22"/>
              </w:rPr>
            </w:pPr>
            <w:r w:rsidRPr="00D70369">
              <w:rPr>
                <w:rFonts w:asciiTheme="minorBidi" w:hAnsiTheme="minorBidi" w:cstheme="minorBidi"/>
                <w:sz w:val="22"/>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D70369" w:rsidRDefault="003F06DD" w:rsidP="00D30168">
            <w:pPr>
              <w:keepNext/>
              <w:spacing w:after="0" w:line="240" w:lineRule="auto"/>
              <w:jc w:val="left"/>
              <w:rPr>
                <w:rFonts w:asciiTheme="minorBidi" w:hAnsiTheme="minorBidi" w:cstheme="minorBidi"/>
                <w:sz w:val="22"/>
              </w:rPr>
            </w:pPr>
            <w:r w:rsidRPr="00D70369">
              <w:rPr>
                <w:rFonts w:asciiTheme="minorBidi" w:hAnsiTheme="minorBidi" w:cstheme="minorBidi"/>
                <w:sz w:val="22"/>
              </w:rPr>
              <w:t>Easier, isolated maintenance of smaller codebases</w:t>
            </w:r>
          </w:p>
        </w:tc>
      </w:tr>
    </w:tbl>
    <w:p w14:paraId="7CF880D4" w14:textId="09EBD964" w:rsidR="0032445A" w:rsidRPr="00D70369" w:rsidRDefault="0032445A" w:rsidP="0032445A">
      <w:pPr>
        <w:pStyle w:val="Caption"/>
        <w:framePr w:hSpace="141" w:wrap="around" w:vAnchor="text" w:hAnchor="page" w:x="2845" w:y="365"/>
      </w:pPr>
      <w:bookmarkStart w:id="51" w:name="_Toc205985538"/>
      <w:r w:rsidRPr="00D70369">
        <w:t xml:space="preserve">Table </w:t>
      </w:r>
      <w:r w:rsidRPr="00D70369">
        <w:fldChar w:fldCharType="begin"/>
      </w:r>
      <w:r w:rsidRPr="00D70369">
        <w:instrText xml:space="preserve"> SEQ Table \* ARABIC </w:instrText>
      </w:r>
      <w:r w:rsidRPr="00D70369">
        <w:fldChar w:fldCharType="separate"/>
      </w:r>
      <w:r w:rsidR="00B47BAD" w:rsidRPr="00D70369">
        <w:t>2</w:t>
      </w:r>
      <w:r w:rsidRPr="00D70369">
        <w:fldChar w:fldCharType="end"/>
      </w:r>
      <w:r w:rsidRPr="00D70369">
        <w:t>: Critical Decision Points – Monolith vs. SOA vs. Microservices</w:t>
      </w:r>
      <w:bookmarkEnd w:id="51"/>
    </w:p>
    <w:tbl>
      <w:tblPr>
        <w:tblStyle w:val="TableGrid2"/>
        <w:tblpPr w:leftFromText="141" w:rightFromText="141" w:vertAnchor="text" w:horzAnchor="margin" w:tblpY="1010"/>
        <w:tblW w:w="9170" w:type="dxa"/>
        <w:tblInd w:w="0" w:type="dxa"/>
        <w:tblLook w:val="04A0" w:firstRow="1" w:lastRow="0" w:firstColumn="1" w:lastColumn="0" w:noHBand="0" w:noVBand="1"/>
      </w:tblPr>
      <w:tblGrid>
        <w:gridCol w:w="2257"/>
        <w:gridCol w:w="2399"/>
        <w:gridCol w:w="2257"/>
        <w:gridCol w:w="2257"/>
      </w:tblGrid>
      <w:tr w:rsidR="0032445A" w:rsidRPr="00D70369" w14:paraId="292D4D78" w14:textId="77777777" w:rsidTr="0032445A">
        <w:trPr>
          <w:trHeight w:val="614"/>
        </w:trPr>
        <w:tc>
          <w:tcPr>
            <w:tcW w:w="2257" w:type="dxa"/>
            <w:tcBorders>
              <w:top w:val="single" w:sz="4" w:space="0" w:color="auto"/>
              <w:left w:val="single" w:sz="4" w:space="0" w:color="auto"/>
              <w:bottom w:val="single" w:sz="4" w:space="0" w:color="auto"/>
              <w:right w:val="single" w:sz="4" w:space="0" w:color="auto"/>
            </w:tcBorders>
            <w:hideMark/>
          </w:tcPr>
          <w:p w14:paraId="0014B56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Decision Point</w:t>
            </w:r>
          </w:p>
        </w:tc>
        <w:tc>
          <w:tcPr>
            <w:tcW w:w="2399" w:type="dxa"/>
            <w:tcBorders>
              <w:top w:val="single" w:sz="4" w:space="0" w:color="auto"/>
              <w:left w:val="single" w:sz="4" w:space="0" w:color="auto"/>
              <w:bottom w:val="single" w:sz="4" w:space="0" w:color="auto"/>
              <w:right w:val="single" w:sz="4" w:space="0" w:color="auto"/>
            </w:tcBorders>
            <w:hideMark/>
          </w:tcPr>
          <w:p w14:paraId="357F143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Monolith wins when…</w:t>
            </w:r>
          </w:p>
        </w:tc>
        <w:tc>
          <w:tcPr>
            <w:tcW w:w="2257" w:type="dxa"/>
            <w:tcBorders>
              <w:top w:val="single" w:sz="4" w:space="0" w:color="auto"/>
              <w:left w:val="single" w:sz="4" w:space="0" w:color="auto"/>
              <w:bottom w:val="single" w:sz="4" w:space="0" w:color="auto"/>
              <w:right w:val="single" w:sz="4" w:space="0" w:color="auto"/>
            </w:tcBorders>
            <w:hideMark/>
          </w:tcPr>
          <w:p w14:paraId="6736805B"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Microservices win when…</w:t>
            </w:r>
          </w:p>
        </w:tc>
        <w:tc>
          <w:tcPr>
            <w:tcW w:w="2257" w:type="dxa"/>
            <w:tcBorders>
              <w:top w:val="single" w:sz="4" w:space="0" w:color="auto"/>
              <w:left w:val="single" w:sz="4" w:space="0" w:color="auto"/>
              <w:bottom w:val="single" w:sz="4" w:space="0" w:color="auto"/>
              <w:right w:val="single" w:sz="4" w:space="0" w:color="auto"/>
            </w:tcBorders>
            <w:hideMark/>
          </w:tcPr>
          <w:p w14:paraId="30E70165"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SOA wins when…</w:t>
            </w:r>
          </w:p>
        </w:tc>
      </w:tr>
      <w:tr w:rsidR="0032445A" w:rsidRPr="00D70369" w14:paraId="2437A3FA" w14:textId="77777777" w:rsidTr="0032445A">
        <w:trPr>
          <w:trHeight w:val="1270"/>
        </w:trPr>
        <w:tc>
          <w:tcPr>
            <w:tcW w:w="2257" w:type="dxa"/>
            <w:tcBorders>
              <w:top w:val="single" w:sz="4" w:space="0" w:color="auto"/>
              <w:left w:val="single" w:sz="4" w:space="0" w:color="auto"/>
              <w:bottom w:val="single" w:sz="4" w:space="0" w:color="auto"/>
              <w:right w:val="single" w:sz="4" w:space="0" w:color="auto"/>
            </w:tcBorders>
            <w:hideMark/>
          </w:tcPr>
          <w:p w14:paraId="4A01BCE6"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Team size &amp; autonomy</w:t>
            </w:r>
          </w:p>
        </w:tc>
        <w:tc>
          <w:tcPr>
            <w:tcW w:w="2399" w:type="dxa"/>
            <w:tcBorders>
              <w:top w:val="single" w:sz="4" w:space="0" w:color="auto"/>
              <w:left w:val="single" w:sz="4" w:space="0" w:color="auto"/>
              <w:bottom w:val="single" w:sz="4" w:space="0" w:color="auto"/>
              <w:right w:val="single" w:sz="4" w:space="0" w:color="auto"/>
            </w:tcBorders>
            <w:hideMark/>
          </w:tcPr>
          <w:p w14:paraId="3FB8A84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1–8 developer single team</w:t>
            </w:r>
          </w:p>
        </w:tc>
        <w:tc>
          <w:tcPr>
            <w:tcW w:w="2257" w:type="dxa"/>
            <w:tcBorders>
              <w:top w:val="single" w:sz="4" w:space="0" w:color="auto"/>
              <w:left w:val="single" w:sz="4" w:space="0" w:color="auto"/>
              <w:bottom w:val="single" w:sz="4" w:space="0" w:color="auto"/>
              <w:right w:val="single" w:sz="4" w:space="0" w:color="auto"/>
            </w:tcBorders>
            <w:hideMark/>
          </w:tcPr>
          <w:p w14:paraId="2A1BCA9D"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Multiple autonomous teams mapped to bounded contexts</w:t>
            </w:r>
          </w:p>
        </w:tc>
        <w:tc>
          <w:tcPr>
            <w:tcW w:w="2257" w:type="dxa"/>
            <w:tcBorders>
              <w:top w:val="single" w:sz="4" w:space="0" w:color="auto"/>
              <w:left w:val="single" w:sz="4" w:space="0" w:color="auto"/>
              <w:bottom w:val="single" w:sz="4" w:space="0" w:color="auto"/>
              <w:right w:val="single" w:sz="4" w:space="0" w:color="auto"/>
            </w:tcBorders>
            <w:hideMark/>
          </w:tcPr>
          <w:p w14:paraId="0738AC53"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Many systems/teams across departments</w:t>
            </w:r>
          </w:p>
        </w:tc>
      </w:tr>
      <w:tr w:rsidR="0032445A" w:rsidRPr="00D70369" w14:paraId="05AE21A2"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059A6DA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Domain boundaries</w:t>
            </w:r>
          </w:p>
        </w:tc>
        <w:tc>
          <w:tcPr>
            <w:tcW w:w="2399" w:type="dxa"/>
            <w:tcBorders>
              <w:top w:val="single" w:sz="4" w:space="0" w:color="auto"/>
              <w:left w:val="single" w:sz="4" w:space="0" w:color="auto"/>
              <w:bottom w:val="single" w:sz="4" w:space="0" w:color="auto"/>
              <w:right w:val="single" w:sz="4" w:space="0" w:color="auto"/>
            </w:tcBorders>
            <w:hideMark/>
          </w:tcPr>
          <w:p w14:paraId="106DBCF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Still evolving/unclear</w:t>
            </w:r>
          </w:p>
        </w:tc>
        <w:tc>
          <w:tcPr>
            <w:tcW w:w="2257" w:type="dxa"/>
            <w:tcBorders>
              <w:top w:val="single" w:sz="4" w:space="0" w:color="auto"/>
              <w:left w:val="single" w:sz="4" w:space="0" w:color="auto"/>
              <w:bottom w:val="single" w:sz="4" w:space="0" w:color="auto"/>
              <w:right w:val="single" w:sz="4" w:space="0" w:color="auto"/>
            </w:tcBorders>
            <w:hideMark/>
          </w:tcPr>
          <w:p w14:paraId="5CF64D81"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Clear bounded contexts with minimal crosstalk</w:t>
            </w:r>
          </w:p>
        </w:tc>
        <w:tc>
          <w:tcPr>
            <w:tcW w:w="2257" w:type="dxa"/>
            <w:tcBorders>
              <w:top w:val="single" w:sz="4" w:space="0" w:color="auto"/>
              <w:left w:val="single" w:sz="4" w:space="0" w:color="auto"/>
              <w:bottom w:val="single" w:sz="4" w:space="0" w:color="auto"/>
              <w:right w:val="single" w:sz="4" w:space="0" w:color="auto"/>
            </w:tcBorders>
            <w:hideMark/>
          </w:tcPr>
          <w:p w14:paraId="7008338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Cross-domain integration &amp; orchestration needed</w:t>
            </w:r>
          </w:p>
        </w:tc>
      </w:tr>
      <w:tr w:rsidR="0032445A" w:rsidRPr="00D70369" w14:paraId="4433C13A"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044CF7EE"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Deployment frequency</w:t>
            </w:r>
          </w:p>
        </w:tc>
        <w:tc>
          <w:tcPr>
            <w:tcW w:w="2399" w:type="dxa"/>
            <w:tcBorders>
              <w:top w:val="single" w:sz="4" w:space="0" w:color="auto"/>
              <w:left w:val="single" w:sz="4" w:space="0" w:color="auto"/>
              <w:bottom w:val="single" w:sz="4" w:space="0" w:color="auto"/>
              <w:right w:val="single" w:sz="4" w:space="0" w:color="auto"/>
            </w:tcBorders>
            <w:hideMark/>
          </w:tcPr>
          <w:p w14:paraId="17D02228"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Few releases per month</w:t>
            </w:r>
          </w:p>
        </w:tc>
        <w:tc>
          <w:tcPr>
            <w:tcW w:w="2257" w:type="dxa"/>
            <w:tcBorders>
              <w:top w:val="single" w:sz="4" w:space="0" w:color="auto"/>
              <w:left w:val="single" w:sz="4" w:space="0" w:color="auto"/>
              <w:bottom w:val="single" w:sz="4" w:space="0" w:color="auto"/>
              <w:right w:val="single" w:sz="4" w:space="0" w:color="auto"/>
            </w:tcBorders>
            <w:hideMark/>
          </w:tcPr>
          <w:p w14:paraId="26BB10F4"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Continuous deploys per service</w:t>
            </w:r>
          </w:p>
        </w:tc>
        <w:tc>
          <w:tcPr>
            <w:tcW w:w="2257" w:type="dxa"/>
            <w:tcBorders>
              <w:top w:val="single" w:sz="4" w:space="0" w:color="auto"/>
              <w:left w:val="single" w:sz="4" w:space="0" w:color="auto"/>
              <w:bottom w:val="single" w:sz="4" w:space="0" w:color="auto"/>
              <w:right w:val="single" w:sz="4" w:space="0" w:color="auto"/>
            </w:tcBorders>
            <w:hideMark/>
          </w:tcPr>
          <w:p w14:paraId="718631DC"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Central release governance with staged gates</w:t>
            </w:r>
          </w:p>
        </w:tc>
      </w:tr>
      <w:tr w:rsidR="0032445A" w:rsidRPr="00D70369" w14:paraId="73A833DC"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1088B51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Scaling pattern</w:t>
            </w:r>
          </w:p>
        </w:tc>
        <w:tc>
          <w:tcPr>
            <w:tcW w:w="2399" w:type="dxa"/>
            <w:tcBorders>
              <w:top w:val="single" w:sz="4" w:space="0" w:color="auto"/>
              <w:left w:val="single" w:sz="4" w:space="0" w:color="auto"/>
              <w:bottom w:val="single" w:sz="4" w:space="0" w:color="auto"/>
              <w:right w:val="single" w:sz="4" w:space="0" w:color="auto"/>
            </w:tcBorders>
            <w:hideMark/>
          </w:tcPr>
          <w:p w14:paraId="6798508E"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Scale all-or-nothing is fine</w:t>
            </w:r>
          </w:p>
        </w:tc>
        <w:tc>
          <w:tcPr>
            <w:tcW w:w="2257" w:type="dxa"/>
            <w:tcBorders>
              <w:top w:val="single" w:sz="4" w:space="0" w:color="auto"/>
              <w:left w:val="single" w:sz="4" w:space="0" w:color="auto"/>
              <w:bottom w:val="single" w:sz="4" w:space="0" w:color="auto"/>
              <w:right w:val="single" w:sz="4" w:space="0" w:color="auto"/>
            </w:tcBorders>
            <w:hideMark/>
          </w:tcPr>
          <w:p w14:paraId="5957349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Need hot paths to scale independently</w:t>
            </w:r>
          </w:p>
        </w:tc>
        <w:tc>
          <w:tcPr>
            <w:tcW w:w="2257" w:type="dxa"/>
            <w:tcBorders>
              <w:top w:val="single" w:sz="4" w:space="0" w:color="auto"/>
              <w:left w:val="single" w:sz="4" w:space="0" w:color="auto"/>
              <w:bottom w:val="single" w:sz="4" w:space="0" w:color="auto"/>
              <w:right w:val="single" w:sz="4" w:space="0" w:color="auto"/>
            </w:tcBorders>
            <w:hideMark/>
          </w:tcPr>
          <w:p w14:paraId="0188AED8"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Need to mediate capacity across many systems</w:t>
            </w:r>
          </w:p>
        </w:tc>
      </w:tr>
      <w:tr w:rsidR="0032445A" w:rsidRPr="00D70369" w14:paraId="0E527C59"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16DA8340"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Data consistency</w:t>
            </w:r>
          </w:p>
        </w:tc>
        <w:tc>
          <w:tcPr>
            <w:tcW w:w="2399" w:type="dxa"/>
            <w:tcBorders>
              <w:top w:val="single" w:sz="4" w:space="0" w:color="auto"/>
              <w:left w:val="single" w:sz="4" w:space="0" w:color="auto"/>
              <w:bottom w:val="single" w:sz="4" w:space="0" w:color="auto"/>
              <w:right w:val="single" w:sz="4" w:space="0" w:color="auto"/>
            </w:tcBorders>
            <w:hideMark/>
          </w:tcPr>
          <w:p w14:paraId="57E9E4B9"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Mostly ACID with cross-entity transactions</w:t>
            </w:r>
          </w:p>
        </w:tc>
        <w:tc>
          <w:tcPr>
            <w:tcW w:w="2257" w:type="dxa"/>
            <w:tcBorders>
              <w:top w:val="single" w:sz="4" w:space="0" w:color="auto"/>
              <w:left w:val="single" w:sz="4" w:space="0" w:color="auto"/>
              <w:bottom w:val="single" w:sz="4" w:space="0" w:color="auto"/>
              <w:right w:val="single" w:sz="4" w:space="0" w:color="auto"/>
            </w:tcBorders>
            <w:hideMark/>
          </w:tcPr>
          <w:p w14:paraId="42F86912"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Eventually consistency acceptable; sagas OK</w:t>
            </w:r>
          </w:p>
        </w:tc>
        <w:tc>
          <w:tcPr>
            <w:tcW w:w="2257" w:type="dxa"/>
            <w:tcBorders>
              <w:top w:val="single" w:sz="4" w:space="0" w:color="auto"/>
              <w:left w:val="single" w:sz="4" w:space="0" w:color="auto"/>
              <w:bottom w:val="single" w:sz="4" w:space="0" w:color="auto"/>
              <w:right w:val="single" w:sz="4" w:space="0" w:color="auto"/>
            </w:tcBorders>
            <w:hideMark/>
          </w:tcPr>
          <w:p w14:paraId="4EE3A58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Mix of both; enterprise data contracts</w:t>
            </w:r>
          </w:p>
        </w:tc>
      </w:tr>
      <w:tr w:rsidR="0032445A" w:rsidRPr="00D70369" w14:paraId="5CC77230" w14:textId="77777777" w:rsidTr="0032445A">
        <w:trPr>
          <w:trHeight w:val="952"/>
        </w:trPr>
        <w:tc>
          <w:tcPr>
            <w:tcW w:w="2257" w:type="dxa"/>
            <w:tcBorders>
              <w:top w:val="single" w:sz="4" w:space="0" w:color="auto"/>
              <w:left w:val="single" w:sz="4" w:space="0" w:color="auto"/>
              <w:bottom w:val="single" w:sz="4" w:space="0" w:color="auto"/>
              <w:right w:val="single" w:sz="4" w:space="0" w:color="auto"/>
            </w:tcBorders>
            <w:hideMark/>
          </w:tcPr>
          <w:p w14:paraId="0D791450"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Latency &amp; chattiness</w:t>
            </w:r>
          </w:p>
        </w:tc>
        <w:tc>
          <w:tcPr>
            <w:tcW w:w="2399" w:type="dxa"/>
            <w:tcBorders>
              <w:top w:val="single" w:sz="4" w:space="0" w:color="auto"/>
              <w:left w:val="single" w:sz="4" w:space="0" w:color="auto"/>
              <w:bottom w:val="single" w:sz="4" w:space="0" w:color="auto"/>
              <w:right w:val="single" w:sz="4" w:space="0" w:color="auto"/>
            </w:tcBorders>
            <w:hideMark/>
          </w:tcPr>
          <w:p w14:paraId="790CFA74"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In-process calls preferred</w:t>
            </w:r>
          </w:p>
        </w:tc>
        <w:tc>
          <w:tcPr>
            <w:tcW w:w="2257" w:type="dxa"/>
            <w:tcBorders>
              <w:top w:val="single" w:sz="4" w:space="0" w:color="auto"/>
              <w:left w:val="single" w:sz="4" w:space="0" w:color="auto"/>
              <w:bottom w:val="single" w:sz="4" w:space="0" w:color="auto"/>
              <w:right w:val="single" w:sz="4" w:space="0" w:color="auto"/>
            </w:tcBorders>
            <w:hideMark/>
          </w:tcPr>
          <w:p w14:paraId="01F13998"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Network hops acceptable; APIs well designed</w:t>
            </w:r>
          </w:p>
        </w:tc>
        <w:tc>
          <w:tcPr>
            <w:tcW w:w="2257" w:type="dxa"/>
            <w:tcBorders>
              <w:top w:val="single" w:sz="4" w:space="0" w:color="auto"/>
              <w:left w:val="single" w:sz="4" w:space="0" w:color="auto"/>
              <w:bottom w:val="single" w:sz="4" w:space="0" w:color="auto"/>
              <w:right w:val="single" w:sz="4" w:space="0" w:color="auto"/>
            </w:tcBorders>
            <w:hideMark/>
          </w:tcPr>
          <w:p w14:paraId="1E3B1CA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Heavy mediation, translation, routing required</w:t>
            </w:r>
          </w:p>
        </w:tc>
      </w:tr>
      <w:tr w:rsidR="0032445A" w:rsidRPr="00D70369" w14:paraId="2A20EFAE" w14:textId="77777777" w:rsidTr="0032445A">
        <w:trPr>
          <w:trHeight w:val="915"/>
        </w:trPr>
        <w:tc>
          <w:tcPr>
            <w:tcW w:w="2257" w:type="dxa"/>
            <w:tcBorders>
              <w:top w:val="single" w:sz="4" w:space="0" w:color="auto"/>
              <w:left w:val="single" w:sz="4" w:space="0" w:color="auto"/>
              <w:bottom w:val="single" w:sz="4" w:space="0" w:color="auto"/>
              <w:right w:val="single" w:sz="4" w:space="0" w:color="auto"/>
            </w:tcBorders>
            <w:hideMark/>
          </w:tcPr>
          <w:p w14:paraId="6A747067"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Operational maturity</w:t>
            </w:r>
          </w:p>
        </w:tc>
        <w:tc>
          <w:tcPr>
            <w:tcW w:w="2399" w:type="dxa"/>
            <w:tcBorders>
              <w:top w:val="single" w:sz="4" w:space="0" w:color="auto"/>
              <w:left w:val="single" w:sz="4" w:space="0" w:color="auto"/>
              <w:bottom w:val="single" w:sz="4" w:space="0" w:color="auto"/>
              <w:right w:val="single" w:sz="4" w:space="0" w:color="auto"/>
            </w:tcBorders>
            <w:hideMark/>
          </w:tcPr>
          <w:p w14:paraId="10091EE0"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Minimal DevOps/observability</w:t>
            </w:r>
          </w:p>
        </w:tc>
        <w:tc>
          <w:tcPr>
            <w:tcW w:w="2257" w:type="dxa"/>
            <w:tcBorders>
              <w:top w:val="single" w:sz="4" w:space="0" w:color="auto"/>
              <w:left w:val="single" w:sz="4" w:space="0" w:color="auto"/>
              <w:bottom w:val="single" w:sz="4" w:space="0" w:color="auto"/>
              <w:right w:val="single" w:sz="4" w:space="0" w:color="auto"/>
            </w:tcBorders>
            <w:hideMark/>
          </w:tcPr>
          <w:p w14:paraId="48F229BA" w14:textId="77777777" w:rsidR="0032445A" w:rsidRPr="00D70369" w:rsidRDefault="0032445A" w:rsidP="0032445A">
            <w:pPr>
              <w:spacing w:after="0" w:line="240" w:lineRule="auto"/>
              <w:jc w:val="left"/>
              <w:rPr>
                <w:rFonts w:asciiTheme="minorBidi" w:hAnsiTheme="minorBidi" w:cstheme="minorBidi"/>
                <w:sz w:val="22"/>
              </w:rPr>
            </w:pPr>
            <w:r w:rsidRPr="00D70369">
              <w:rPr>
                <w:rFonts w:asciiTheme="minorBidi" w:hAnsiTheme="minorBidi" w:cstheme="minorBidi"/>
                <w:sz w:val="22"/>
              </w:rPr>
              <w:t>Strong CI/CD, tracing, metrics in place</w:t>
            </w:r>
          </w:p>
        </w:tc>
        <w:tc>
          <w:tcPr>
            <w:tcW w:w="2257" w:type="dxa"/>
            <w:tcBorders>
              <w:top w:val="single" w:sz="4" w:space="0" w:color="auto"/>
              <w:left w:val="single" w:sz="4" w:space="0" w:color="auto"/>
              <w:bottom w:val="single" w:sz="4" w:space="0" w:color="auto"/>
              <w:right w:val="single" w:sz="4" w:space="0" w:color="auto"/>
            </w:tcBorders>
            <w:hideMark/>
          </w:tcPr>
          <w:p w14:paraId="0D37A0CF" w14:textId="77777777" w:rsidR="0032445A" w:rsidRPr="00D70369" w:rsidRDefault="0032445A" w:rsidP="0032445A">
            <w:pPr>
              <w:keepNext/>
              <w:spacing w:after="0" w:line="240" w:lineRule="auto"/>
              <w:jc w:val="left"/>
              <w:rPr>
                <w:rFonts w:asciiTheme="minorBidi" w:hAnsiTheme="minorBidi" w:cstheme="minorBidi"/>
                <w:sz w:val="22"/>
              </w:rPr>
            </w:pPr>
            <w:r w:rsidRPr="00D70369">
              <w:rPr>
                <w:rFonts w:asciiTheme="minorBidi" w:hAnsiTheme="minorBidi" w:cstheme="minorBidi"/>
                <w:sz w:val="22"/>
              </w:rPr>
              <w:t>Enterprise service bus, central monitoring</w:t>
            </w:r>
          </w:p>
        </w:tc>
      </w:tr>
    </w:tbl>
    <w:p w14:paraId="234EECAA" w14:textId="5E551F52" w:rsidR="007755C7" w:rsidRPr="00D70369" w:rsidRDefault="0032445A" w:rsidP="0032445A">
      <w:pPr>
        <w:spacing w:after="0" w:line="240" w:lineRule="auto"/>
        <w:jc w:val="left"/>
        <w:rPr>
          <w:rFonts w:eastAsia="Times"/>
          <w:sz w:val="22"/>
          <w:szCs w:val="22"/>
          <w:lang w:eastAsia="de-DE"/>
        </w:rPr>
      </w:pPr>
      <w:r w:rsidRPr="00D70369">
        <w:rPr>
          <w:szCs w:val="22"/>
        </w:rPr>
        <w:t xml:space="preserve"> </w:t>
      </w:r>
      <w:r w:rsidR="00CF246D" w:rsidRPr="00D70369">
        <w:rPr>
          <w:szCs w:val="22"/>
        </w:rPr>
        <w:t xml:space="preserve"> </w:t>
      </w:r>
    </w:p>
    <w:p w14:paraId="2225BC66" w14:textId="2013C72B" w:rsidR="00443665" w:rsidRPr="00D70369" w:rsidRDefault="00122CF1" w:rsidP="003F67FD">
      <w:pPr>
        <w:pStyle w:val="Heading3"/>
      </w:pPr>
      <w:bookmarkStart w:id="52" w:name="_Toc206003786"/>
      <w:r w:rsidRPr="00D70369">
        <w:t>Monolith</w:t>
      </w:r>
      <w:r w:rsidR="00F57E59" w:rsidRPr="00D70369">
        <w:t xml:space="preserve"> t</w:t>
      </w:r>
      <w:r w:rsidRPr="00D70369">
        <w:t>o Microservices: 5 Strategies</w:t>
      </w:r>
      <w:bookmarkEnd w:id="52"/>
    </w:p>
    <w:p w14:paraId="70355935" w14:textId="7B666930" w:rsidR="003F67FD" w:rsidRPr="0000680F" w:rsidRDefault="003F67FD" w:rsidP="0000680F">
      <w:pPr>
        <w:rPr>
          <w:rFonts w:eastAsia="Times"/>
          <w:sz w:val="22"/>
          <w:szCs w:val="22"/>
          <w:lang w:eastAsia="de-DE"/>
        </w:rPr>
      </w:pPr>
      <w:r w:rsidRPr="00D70369">
        <w:t xml:space="preserve">1. </w:t>
      </w:r>
      <w:r w:rsidR="0000680F" w:rsidRPr="0000680F">
        <w:rPr>
          <w:rFonts w:eastAsia="Times"/>
          <w:sz w:val="22"/>
          <w:szCs w:val="22"/>
          <w:lang w:eastAsia="de-DE"/>
        </w:rPr>
        <w:t>Incremental Refactoring –conversion of a monolithic system into microservices [6].</w:t>
      </w:r>
    </w:p>
    <w:p w14:paraId="6D9CB057" w14:textId="4D878D98" w:rsidR="003F67FD" w:rsidRPr="00D70369" w:rsidRDefault="005965D7" w:rsidP="00B54A13">
      <w:pPr>
        <w:pStyle w:val="Text"/>
      </w:pPr>
      <w:r w:rsidRPr="00D70369">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w:t>
      </w:r>
      <w:r w:rsidRPr="00D70369">
        <w:lastRenderedPageBreak/>
        <w:t xml:space="preserve">may consist of functionalities that are relatively detached from the rest of the system or those that would benefit significantly from the advantages offered by microservices, including improved scalability and faster deployment. </w:t>
      </w:r>
      <w:r w:rsidR="003F67FD" w:rsidRPr="00D70369">
        <w:t>[</w:t>
      </w:r>
      <w:r w:rsidR="0011169A" w:rsidRPr="00D70369">
        <w:t>6</w:t>
      </w:r>
      <w:r w:rsidR="003F67FD" w:rsidRPr="00D70369">
        <w:t>].</w:t>
      </w:r>
    </w:p>
    <w:p w14:paraId="3E5AB691" w14:textId="77777777" w:rsidR="008D5824" w:rsidRPr="00D70369" w:rsidRDefault="008D5824" w:rsidP="003F67FD">
      <w:pPr>
        <w:pStyle w:val="FHCWDAText"/>
        <w:rPr>
          <w:szCs w:val="22"/>
          <w:lang w:val="en-US"/>
        </w:rPr>
      </w:pPr>
    </w:p>
    <w:p w14:paraId="5BE24EEB" w14:textId="4BBE85DC" w:rsidR="003F67FD" w:rsidRPr="00D70369" w:rsidRDefault="003F67FD" w:rsidP="00B54A13">
      <w:pPr>
        <w:pStyle w:val="Text"/>
      </w:pPr>
      <w:r w:rsidRPr="00D70369">
        <w:t>2. Strangler Pattern</w:t>
      </w:r>
      <w:r w:rsidR="0000680F">
        <w:t xml:space="preserve"> see </w:t>
      </w:r>
      <w:r w:rsidR="0000680F">
        <w:fldChar w:fldCharType="begin"/>
      </w:r>
      <w:r w:rsidR="0000680F">
        <w:instrText xml:space="preserve"> REF _Ref205986326 \h </w:instrText>
      </w:r>
      <w:r w:rsidR="0000680F">
        <w:fldChar w:fldCharType="separate"/>
      </w:r>
      <w:r w:rsidR="0000680F" w:rsidRPr="00D70369">
        <w:t>Figure 1</w:t>
      </w:r>
      <w:r w:rsidR="0000680F">
        <w:fldChar w:fldCharType="end"/>
      </w:r>
    </w:p>
    <w:p w14:paraId="13FA6B09" w14:textId="77777777" w:rsidR="003F67FD" w:rsidRPr="00D70369" w:rsidRDefault="003F67FD" w:rsidP="00B54A13">
      <w:pPr>
        <w:pStyle w:val="Text"/>
      </w:pPr>
      <w:r w:rsidRPr="00D70369">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6AF38CB2" w14:textId="5671ABC2" w:rsidR="003F67FD" w:rsidRPr="00D70369" w:rsidRDefault="003F67FD" w:rsidP="00B54A13">
      <w:pPr>
        <w:pStyle w:val="Text"/>
      </w:pPr>
      <w:r w:rsidRPr="00D70369">
        <w:t>The strangler pattern facilitates the incremental introduction of microservices into your system without interrupting the operation of the monolith. This methodology mitigates risk and promotes a more seamless transition process [</w:t>
      </w:r>
      <w:r w:rsidR="0011169A" w:rsidRPr="00D70369">
        <w:t>6</w:t>
      </w:r>
      <w:r w:rsidRPr="00D70369">
        <w:t>].</w:t>
      </w:r>
    </w:p>
    <w:p w14:paraId="7AA11BBE" w14:textId="77777777" w:rsidR="00247F79" w:rsidRPr="00D70369" w:rsidRDefault="00247F79" w:rsidP="00B54A13">
      <w:pPr>
        <w:pStyle w:val="Text"/>
      </w:pPr>
    </w:p>
    <w:p w14:paraId="1C696A00" w14:textId="7358D5F7" w:rsidR="003F67FD" w:rsidRPr="00D70369" w:rsidRDefault="003F67FD" w:rsidP="00D768E8">
      <w:pPr>
        <w:pStyle w:val="Text"/>
      </w:pPr>
      <w:r w:rsidRPr="00D70369">
        <w:t>3. Decomposing by Business Capability</w:t>
      </w:r>
      <w:r w:rsidR="00D768E8">
        <w:t xml:space="preserve"> </w:t>
      </w:r>
      <w:r w:rsidR="00D768E8" w:rsidRPr="00D768E8">
        <w:t>Breaking a monolith into microservices based</w:t>
      </w:r>
      <w:r w:rsidR="00D768E8">
        <w:t xml:space="preserve"> [6].</w:t>
      </w:r>
    </w:p>
    <w:p w14:paraId="131433AE" w14:textId="77777777" w:rsidR="003F67FD" w:rsidRPr="00D70369" w:rsidRDefault="003F67FD" w:rsidP="00B54A13">
      <w:pPr>
        <w:pStyle w:val="Text"/>
      </w:pPr>
      <w:r w:rsidRPr="00D70369">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25ED037E" w14:textId="4E1744E7" w:rsidR="00247F79" w:rsidRPr="00D70369" w:rsidRDefault="003F67FD" w:rsidP="00B54A13">
      <w:pPr>
        <w:pStyle w:val="Text"/>
      </w:pPr>
      <w:r w:rsidRPr="00D70369">
        <w:t xml:space="preserve">When </w:t>
      </w:r>
      <w:r w:rsidR="00247F79" w:rsidRPr="00D70369">
        <w:t>decomposed</w:t>
      </w:r>
      <w:r w:rsidRPr="00D70369">
        <w:t xml:space="preserve"> by business capability, it is crucial to ensure that each microservice is accountable for a singular business capability. This practice helps preserve the independence of microservices and diminishes the complexity of the system [</w:t>
      </w:r>
      <w:r w:rsidR="0011169A" w:rsidRPr="00D70369">
        <w:t>6</w:t>
      </w:r>
      <w:r w:rsidRPr="00D70369">
        <w:t>].</w:t>
      </w:r>
    </w:p>
    <w:p w14:paraId="6746B17A" w14:textId="77777777" w:rsidR="008B2712" w:rsidRPr="00D70369" w:rsidRDefault="008B2712" w:rsidP="00B54A13">
      <w:pPr>
        <w:pStyle w:val="Text"/>
      </w:pPr>
    </w:p>
    <w:p w14:paraId="7BC0121D" w14:textId="52661D96" w:rsidR="003F67FD" w:rsidRPr="00D70369" w:rsidRDefault="003F67FD" w:rsidP="00D768E8">
      <w:pPr>
        <w:pStyle w:val="Text"/>
      </w:pPr>
      <w:r w:rsidRPr="00D70369">
        <w:t xml:space="preserve">4. Anticorruption Layer </w:t>
      </w:r>
      <w:r w:rsidR="00D768E8" w:rsidRPr="00D768E8">
        <w:t>ensuring the transition does not compromise business logic [6].</w:t>
      </w:r>
    </w:p>
    <w:p w14:paraId="1283DC72" w14:textId="7426F1B8" w:rsidR="003F67FD" w:rsidRPr="00D70369" w:rsidRDefault="003F67FD" w:rsidP="00B54A13">
      <w:pPr>
        <w:pStyle w:val="Text"/>
      </w:pPr>
      <w:r w:rsidRPr="00D70369">
        <w:t>The anticorruption layer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Pr="00D70369" w:rsidRDefault="003F67FD" w:rsidP="00B54A13">
      <w:pPr>
        <w:pStyle w:val="Text"/>
      </w:pPr>
      <w:r w:rsidRPr="00D70369">
        <w:t>Utilizing an ACL can assist in ensuring that the integrity of the business logic is maintained throughout the transition process</w:t>
      </w:r>
      <w:r w:rsidR="00151B7D" w:rsidRPr="00D70369">
        <w:t xml:space="preserve"> [</w:t>
      </w:r>
      <w:r w:rsidR="0011169A" w:rsidRPr="00D70369">
        <w:t>6</w:t>
      </w:r>
      <w:r w:rsidR="00151B7D" w:rsidRPr="00D70369">
        <w:t>]</w:t>
      </w:r>
      <w:r w:rsidRPr="00D70369">
        <w:t>.</w:t>
      </w:r>
    </w:p>
    <w:p w14:paraId="0E96DA17" w14:textId="77777777" w:rsidR="00AD7481" w:rsidRPr="00D70369" w:rsidRDefault="00AD7481" w:rsidP="00C73ECC">
      <w:pPr>
        <w:pStyle w:val="FHCWDAText"/>
        <w:rPr>
          <w:szCs w:val="22"/>
          <w:lang w:val="en-US"/>
        </w:rPr>
      </w:pPr>
    </w:p>
    <w:p w14:paraId="02D36104" w14:textId="3665345F" w:rsidR="00C73ECC" w:rsidRPr="00D70369" w:rsidRDefault="00C73ECC" w:rsidP="00BC69A6">
      <w:pPr>
        <w:pStyle w:val="Text"/>
      </w:pPr>
      <w:r w:rsidRPr="00D70369">
        <w:t xml:space="preserve">5. Domain-Driven Design </w:t>
      </w:r>
      <w:r w:rsidR="00BC69A6" w:rsidRPr="00BC69A6">
        <w:t>Identifying microservice boundaries [6].</w:t>
      </w:r>
    </w:p>
    <w:p w14:paraId="15B6052D" w14:textId="6F7221ED" w:rsidR="00AD7481" w:rsidRPr="00D70369" w:rsidRDefault="00C73ECC" w:rsidP="00B54A13">
      <w:pPr>
        <w:pStyle w:val="Text"/>
      </w:pPr>
      <w:r w:rsidRPr="00D70369">
        <w:t xml:space="preserve">Domain-driven </w:t>
      </w:r>
      <w:r w:rsidR="0032445A" w:rsidRPr="00D70369">
        <w:t>design is</w:t>
      </w:r>
      <w:r w:rsidRPr="00D70369">
        <w:t xml:space="preserve"> a software development approach that focuses on understanding the business domain and using this understanding to guide the design and </w:t>
      </w:r>
    </w:p>
    <w:p w14:paraId="538178C1" w14:textId="4DB71E2B" w:rsidR="0035593B" w:rsidRPr="00D70369" w:rsidRDefault="00C73ECC" w:rsidP="00B54A13">
      <w:pPr>
        <w:pStyle w:val="Text"/>
      </w:pPr>
      <w:r w:rsidRPr="00D70369">
        <w:lastRenderedPageBreak/>
        <w:t>development of software. In the context of transitioning from monolith to microservices, DDD can be used to identify the boundaries of microservices and to ensure that the transition process aligns with business goals. [</w:t>
      </w:r>
      <w:r w:rsidR="0011169A" w:rsidRPr="00D70369">
        <w:t>6</w:t>
      </w:r>
      <w:r w:rsidRPr="00D70369">
        <w:t>].</w:t>
      </w:r>
    </w:p>
    <w:p w14:paraId="460D5ABE" w14:textId="62B2A5C0" w:rsidR="004D5A26" w:rsidRPr="00D70369" w:rsidRDefault="004D5A26" w:rsidP="004D5A26">
      <w:pPr>
        <w:pStyle w:val="Heading3"/>
        <w:rPr>
          <w:rFonts w:eastAsia="Times"/>
          <w:lang w:eastAsia="de-DE"/>
        </w:rPr>
      </w:pPr>
      <w:bookmarkStart w:id="53" w:name="_Toc206003787"/>
      <w:r w:rsidRPr="00D70369">
        <w:rPr>
          <w:rFonts w:eastAsia="Times"/>
          <w:lang w:eastAsia="de-DE"/>
        </w:rPr>
        <w:t xml:space="preserve">Key </w:t>
      </w:r>
      <w:r w:rsidR="001B0C97" w:rsidRPr="00D70369">
        <w:rPr>
          <w:rFonts w:eastAsia="Times"/>
          <w:lang w:eastAsia="de-DE"/>
        </w:rPr>
        <w:t>C</w:t>
      </w:r>
      <w:r w:rsidRPr="00D70369">
        <w:rPr>
          <w:rFonts w:eastAsia="Times"/>
          <w:lang w:eastAsia="de-DE"/>
        </w:rPr>
        <w:t xml:space="preserve">haracteristics </w:t>
      </w:r>
      <w:r w:rsidR="00BA4B4F" w:rsidRPr="00D70369">
        <w:rPr>
          <w:rFonts w:eastAsia="Times"/>
          <w:lang w:eastAsia="de-DE"/>
        </w:rPr>
        <w:t>of</w:t>
      </w:r>
      <w:r w:rsidRPr="00D70369">
        <w:rPr>
          <w:rFonts w:eastAsia="Times"/>
          <w:lang w:eastAsia="de-DE"/>
        </w:rPr>
        <w:t xml:space="preserve"> </w:t>
      </w:r>
      <w:r w:rsidR="001B0C97" w:rsidRPr="00D70369">
        <w:rPr>
          <w:rFonts w:eastAsia="Times"/>
          <w:lang w:eastAsia="de-DE"/>
        </w:rPr>
        <w:t>M</w:t>
      </w:r>
      <w:r w:rsidRPr="00D70369">
        <w:rPr>
          <w:rFonts w:eastAsia="Times"/>
          <w:lang w:eastAsia="de-DE"/>
        </w:rPr>
        <w:t>icroservices</w:t>
      </w:r>
      <w:bookmarkEnd w:id="53"/>
      <w:r w:rsidRPr="00D70369">
        <w:rPr>
          <w:rFonts w:eastAsia="Times"/>
          <w:lang w:eastAsia="de-DE"/>
        </w:rPr>
        <w:t xml:space="preserve"> </w:t>
      </w:r>
    </w:p>
    <w:p w14:paraId="4FAB43BF" w14:textId="0EB08988" w:rsidR="004D5A26" w:rsidRPr="00D70369" w:rsidRDefault="004D5A26" w:rsidP="00B54A13">
      <w:pPr>
        <w:pStyle w:val="Text"/>
      </w:pPr>
      <w:r w:rsidRPr="00D70369">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 [</w:t>
      </w:r>
      <w:r w:rsidR="0011169A" w:rsidRPr="00D70369">
        <w:t>6</w:t>
      </w:r>
      <w:r w:rsidRPr="00D70369">
        <w:t>].</w:t>
      </w:r>
    </w:p>
    <w:p w14:paraId="1AF8BFF0" w14:textId="25652FD6" w:rsidR="004D5A26" w:rsidRPr="00D70369" w:rsidRDefault="004D5A26" w:rsidP="00FE6DAA">
      <w:pPr>
        <w:pStyle w:val="Text"/>
        <w:numPr>
          <w:ilvl w:val="0"/>
          <w:numId w:val="63"/>
        </w:numPr>
      </w:pPr>
      <w:r w:rsidRPr="00D70369">
        <w:t>Componentization</w:t>
      </w:r>
      <w:r w:rsidR="00FE6DAA">
        <w:t xml:space="preserve"> </w:t>
      </w:r>
      <w:r w:rsidR="00FE6DAA" w:rsidRPr="00FE6DAA">
        <w:t>[6]</w:t>
      </w:r>
      <w:r w:rsidRPr="00D70369">
        <w:t xml:space="preserve"> via Services: Component is a unit of software that is independently replaceable and upgradeable.</w:t>
      </w:r>
    </w:p>
    <w:p w14:paraId="53E82B55" w14:textId="08A9D8D2" w:rsidR="004D5A26" w:rsidRPr="00D70369" w:rsidRDefault="004D5A26" w:rsidP="00B54A13">
      <w:pPr>
        <w:pStyle w:val="Text"/>
        <w:numPr>
          <w:ilvl w:val="0"/>
          <w:numId w:val="63"/>
        </w:numPr>
      </w:pPr>
      <w:r w:rsidRPr="00D70369">
        <w:t>Organized around Business</w:t>
      </w:r>
      <w:r w:rsidR="00FE6DAA">
        <w:t xml:space="preserve"> </w:t>
      </w:r>
      <w:r w:rsidR="00FE6DAA" w:rsidRPr="00FE6DAA">
        <w:t>[6]</w:t>
      </w:r>
      <w:r w:rsidR="00FE6DAA" w:rsidRPr="00D70369">
        <w:t xml:space="preserve"> Capabilities</w:t>
      </w:r>
      <w:r w:rsidRPr="00D70369">
        <w:t>: The microservice approach to division is splitting up into services organized by business capability.</w:t>
      </w:r>
    </w:p>
    <w:p w14:paraId="0CD35138" w14:textId="60094711" w:rsidR="004D5A26" w:rsidRPr="00D70369" w:rsidRDefault="004D5A26" w:rsidP="00B54A13">
      <w:pPr>
        <w:pStyle w:val="Text"/>
        <w:numPr>
          <w:ilvl w:val="0"/>
          <w:numId w:val="63"/>
        </w:numPr>
      </w:pPr>
      <w:r w:rsidRPr="00D70369">
        <w:t>Products not Projects: This is Amazon’s notion of “you build, you run it”</w:t>
      </w:r>
      <w:r w:rsidR="00FE6DAA">
        <w:t xml:space="preserve"> </w:t>
      </w:r>
      <w:r w:rsidR="00FE6DAA" w:rsidRPr="00FE6DAA">
        <w:t>[6]</w:t>
      </w:r>
      <w:r w:rsidR="00FE6DAA" w:rsidRPr="00D70369">
        <w:t xml:space="preserve"> where</w:t>
      </w:r>
      <w:r w:rsidRPr="00D70369">
        <w:t xml:space="preserve"> a development team takes full responsibility for the software in production.</w:t>
      </w:r>
    </w:p>
    <w:p w14:paraId="73B4A3E1" w14:textId="7426A4FB" w:rsidR="00ED538A" w:rsidRPr="00D70369" w:rsidRDefault="004D5A26" w:rsidP="00B54A13">
      <w:pPr>
        <w:pStyle w:val="Text"/>
        <w:numPr>
          <w:ilvl w:val="0"/>
          <w:numId w:val="63"/>
        </w:numPr>
      </w:pPr>
      <w:r w:rsidRPr="00D70369">
        <w:t>Smart endpoints and dumb pipes</w:t>
      </w:r>
      <w:r w:rsidR="00FE6DAA">
        <w:t xml:space="preserve"> </w:t>
      </w:r>
      <w:r w:rsidR="00FE6DAA" w:rsidRPr="00FE6DAA">
        <w:t>[6]</w:t>
      </w:r>
      <w:r w:rsidRPr="00D70369">
        <w:t xml:space="preserve">: Microservices aim to be as decoupled and as cohesive as possible, so they own their own domain logic and </w:t>
      </w:r>
      <w:r w:rsidR="0050407D" w:rsidRPr="00D70369">
        <w:t>receive</w:t>
      </w:r>
      <w:r w:rsidRPr="00D70369">
        <w:t xml:space="preserve"> a request, applying logic and producing a response with using Restful APIs.</w:t>
      </w:r>
    </w:p>
    <w:p w14:paraId="198C6038" w14:textId="67A996EA" w:rsidR="004D5A26" w:rsidRPr="00D70369" w:rsidRDefault="004D5A26" w:rsidP="00FE6DAA">
      <w:pPr>
        <w:pStyle w:val="Text"/>
        <w:numPr>
          <w:ilvl w:val="0"/>
          <w:numId w:val="63"/>
        </w:numPr>
      </w:pPr>
      <w:r w:rsidRPr="00D70369">
        <w:t>Decentralized Governance</w:t>
      </w:r>
      <w:r w:rsidR="00FE6DAA">
        <w:t xml:space="preserve"> </w:t>
      </w:r>
      <w:r w:rsidR="00FE6DAA" w:rsidRPr="00FE6DAA">
        <w:t>[6][7]</w:t>
      </w:r>
      <w:r w:rsidRPr="00D70369">
        <w:t xml:space="preserve">: Netflix is a good example of an organization that follows this philosophy. Sharing useful and all tested code as </w:t>
      </w:r>
      <w:r w:rsidR="0050407D" w:rsidRPr="00D70369">
        <w:t>libraries</w:t>
      </w:r>
      <w:r w:rsidRPr="00D70369">
        <w:t xml:space="preserve"> encourages other developers to solve similar problems in similar ways.</w:t>
      </w:r>
    </w:p>
    <w:p w14:paraId="3954029C" w14:textId="44FA7F93" w:rsidR="004D5A26" w:rsidRPr="00D70369" w:rsidRDefault="004D5A26" w:rsidP="00FE6DAA">
      <w:pPr>
        <w:pStyle w:val="Text"/>
        <w:numPr>
          <w:ilvl w:val="0"/>
          <w:numId w:val="63"/>
        </w:numPr>
      </w:pPr>
      <w:r w:rsidRPr="00D70369">
        <w:t>Decentralized Data Management</w:t>
      </w:r>
      <w:r w:rsidR="00FE6DAA">
        <w:t xml:space="preserve"> </w:t>
      </w:r>
      <w:r w:rsidR="00FE6DAA" w:rsidRPr="00FE6DAA">
        <w:t>[6][7]</w:t>
      </w:r>
      <w:r w:rsidRPr="00D70369">
        <w:t>: That means Microservices prefer letting each service manage its own database, either different instances of the same database technology, or entirely different database systems.</w:t>
      </w:r>
    </w:p>
    <w:p w14:paraId="66F4F256" w14:textId="42070C6E" w:rsidR="004D5A26" w:rsidRPr="00D70369" w:rsidRDefault="004D5A26" w:rsidP="00B54A13">
      <w:pPr>
        <w:pStyle w:val="Text"/>
        <w:numPr>
          <w:ilvl w:val="0"/>
          <w:numId w:val="63"/>
        </w:numPr>
      </w:pPr>
      <w:r w:rsidRPr="00D70369">
        <w:t xml:space="preserve">Infrastructure Automation: That means automate deployment to each new environment and for every </w:t>
      </w:r>
      <w:r w:rsidR="0050407D" w:rsidRPr="00D70369">
        <w:t>microservice</w:t>
      </w:r>
      <w:r w:rsidRPr="00D70369">
        <w:t> separately.</w:t>
      </w:r>
    </w:p>
    <w:p w14:paraId="5E01BB03" w14:textId="21D618A6" w:rsidR="004D5A26" w:rsidRPr="00D70369" w:rsidRDefault="004D5A26" w:rsidP="008509AB">
      <w:pPr>
        <w:pStyle w:val="Text"/>
        <w:numPr>
          <w:ilvl w:val="0"/>
          <w:numId w:val="63"/>
        </w:numPr>
      </w:pPr>
      <w:r w:rsidRPr="00D70369">
        <w:t>Design for failure, Resilience</w:t>
      </w:r>
      <w:r w:rsidR="008509AB">
        <w:t xml:space="preserve"> </w:t>
      </w:r>
      <w:r w:rsidR="008509AB" w:rsidRPr="008509AB">
        <w:t>[6]</w:t>
      </w:r>
      <w:r w:rsidRPr="00D70369">
        <w:t xml:space="preserve">: Microservices design by </w:t>
      </w:r>
      <w:r w:rsidR="0050407D" w:rsidRPr="00D70369">
        <w:t>dealing with</w:t>
      </w:r>
      <w:r w:rsidRPr="00D70369">
        <w:t xml:space="preserve"> failures and </w:t>
      </w:r>
      <w:r w:rsidR="00FE6DAA" w:rsidRPr="00D70369">
        <w:t>trying</w:t>
      </w:r>
      <w:r w:rsidRPr="00D70369">
        <w:t xml:space="preserve"> to manage failures </w:t>
      </w:r>
      <w:r w:rsidR="00751568" w:rsidRPr="00D70369">
        <w:t>by</w:t>
      </w:r>
      <w:r w:rsidRPr="00D70369">
        <w:t xml:space="preserve"> managing errors with proper actions. Microservices are also designed to be resilient, meaning that they can continue to operate even if one or more services fail</w:t>
      </w:r>
    </w:p>
    <w:p w14:paraId="03703FE7" w14:textId="706D1480" w:rsidR="004D5A26" w:rsidRPr="00D70369" w:rsidRDefault="004D5A26" w:rsidP="008509AB">
      <w:pPr>
        <w:pStyle w:val="Text"/>
        <w:numPr>
          <w:ilvl w:val="0"/>
          <w:numId w:val="63"/>
        </w:numPr>
      </w:pPr>
      <w:r w:rsidRPr="00D70369">
        <w:t>Scalable</w:t>
      </w:r>
      <w:r w:rsidR="008509AB">
        <w:t xml:space="preserve"> </w:t>
      </w:r>
      <w:r w:rsidR="008509AB" w:rsidRPr="008509AB">
        <w:t>[6]</w:t>
      </w:r>
      <w:r w:rsidRPr="00D70369">
        <w:t xml:space="preserve">: Each service operates independently, it is possible to scale individual services up or down as needed, without affecting the rest of the application. This </w:t>
      </w:r>
      <w:r w:rsidRPr="00D70369">
        <w:lastRenderedPageBreak/>
        <w:t>allows teams to allocate resources more efficiently and ensure that the application can handle increased traffic or usage.</w:t>
      </w:r>
    </w:p>
    <w:p w14:paraId="53192860" w14:textId="7A23AB91" w:rsidR="00751568" w:rsidRPr="00D70369" w:rsidRDefault="004D5A26" w:rsidP="00FE6DAA">
      <w:pPr>
        <w:pStyle w:val="Text"/>
        <w:numPr>
          <w:ilvl w:val="0"/>
          <w:numId w:val="63"/>
        </w:numPr>
      </w:pPr>
      <w:r w:rsidRPr="00D70369">
        <w:t>Technology Agnostic</w:t>
      </w:r>
      <w:r w:rsidR="00FE6DAA">
        <w:t xml:space="preserve"> </w:t>
      </w:r>
      <w:r w:rsidR="00FE6DAA" w:rsidRPr="00FE6DAA">
        <w:t>[6][7]</w:t>
      </w:r>
      <w:r w:rsidRPr="00D70369">
        <w:t xml:space="preserve">: Different services can be written in different programming languages or use different technology stacks. </w:t>
      </w:r>
    </w:p>
    <w:p w14:paraId="3EA528DB" w14:textId="0B526F71" w:rsidR="00F656D6" w:rsidRPr="00D70369" w:rsidRDefault="00F656D6" w:rsidP="00751568">
      <w:pPr>
        <w:pStyle w:val="Heading3"/>
        <w:rPr>
          <w:rFonts w:eastAsia="Times"/>
        </w:rPr>
      </w:pPr>
      <w:bookmarkStart w:id="54" w:name="_Toc206003788"/>
      <w:r w:rsidRPr="00D70369">
        <w:rPr>
          <w:rFonts w:eastAsia="Times"/>
        </w:rPr>
        <w:t xml:space="preserve">Impacts </w:t>
      </w:r>
      <w:r w:rsidR="00FB55AB" w:rsidRPr="00D70369">
        <w:rPr>
          <w:rFonts w:eastAsia="Times"/>
        </w:rPr>
        <w:t>o</w:t>
      </w:r>
      <w:r w:rsidRPr="00D70369">
        <w:rPr>
          <w:rFonts w:eastAsia="Times"/>
        </w:rPr>
        <w:t xml:space="preserve">f Migration </w:t>
      </w:r>
      <w:r w:rsidR="00FB55AB" w:rsidRPr="00D70369">
        <w:rPr>
          <w:rFonts w:eastAsia="Times"/>
        </w:rPr>
        <w:t>to</w:t>
      </w:r>
      <w:r w:rsidRPr="00D70369">
        <w:rPr>
          <w:rFonts w:eastAsia="Times"/>
        </w:rPr>
        <w:t xml:space="preserve"> Microservice Architecture on Team</w:t>
      </w:r>
      <w:bookmarkEnd w:id="54"/>
      <w:r w:rsidRPr="00D70369">
        <w:rPr>
          <w:rFonts w:eastAsia="Times"/>
        </w:rPr>
        <w:t xml:space="preserve"> </w:t>
      </w:r>
    </w:p>
    <w:p w14:paraId="1B0CB0DE" w14:textId="196BC12B" w:rsidR="00F656D6" w:rsidRPr="00D70369" w:rsidRDefault="00F656D6" w:rsidP="00B54A13">
      <w:pPr>
        <w:pStyle w:val="Text"/>
      </w:pPr>
      <w:r w:rsidRPr="00D70369">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 [7].</w:t>
      </w:r>
    </w:p>
    <w:p w14:paraId="3FAC6094" w14:textId="77777777" w:rsidR="00ED538A" w:rsidRPr="00D70369" w:rsidRDefault="00ED538A" w:rsidP="00B54A13">
      <w:pPr>
        <w:pStyle w:val="Text"/>
      </w:pPr>
    </w:p>
    <w:p w14:paraId="573015CD" w14:textId="0220CEDB" w:rsidR="00F656D6" w:rsidRPr="00D70369" w:rsidRDefault="00F656D6" w:rsidP="00B54A13">
      <w:pPr>
        <w:pStyle w:val="Text"/>
      </w:pPr>
      <w:r w:rsidRPr="00D70369">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799B6B4D" w14:textId="77777777" w:rsidR="00751568" w:rsidRPr="00D70369" w:rsidRDefault="00F656D6" w:rsidP="00B54A13">
      <w:pPr>
        <w:pStyle w:val="Text"/>
      </w:pPr>
      <w:r w:rsidRPr="00D70369">
        <w:t xml:space="preserve">The Scrum Master underscored that decomposing the application into smaller, independent </w:t>
      </w:r>
    </w:p>
    <w:p w14:paraId="6AC12F0A" w14:textId="228216F1" w:rsidR="00F656D6" w:rsidRPr="00D70369" w:rsidRDefault="00F656D6" w:rsidP="001D07D4">
      <w:pPr>
        <w:pStyle w:val="Text"/>
      </w:pPr>
      <w:r w:rsidRPr="00D70369">
        <w:t>units facilitated the allocation of application responsibilities across teams and contributed to achieving cross-functionality within the team. This approach also mitigated issues related to inter-team dependencies, ultimately leading to improved efficiency</w:t>
      </w:r>
      <w:r w:rsidR="001D07D4">
        <w:t xml:space="preserve"> </w:t>
      </w:r>
      <w:r w:rsidR="001D07D4" w:rsidRPr="001D07D4">
        <w:t>[7]</w:t>
      </w:r>
      <w:r w:rsidRPr="00D70369">
        <w:t>.</w:t>
      </w:r>
    </w:p>
    <w:p w14:paraId="08EBEDE0" w14:textId="77777777" w:rsidR="00751568" w:rsidRPr="00D70369" w:rsidRDefault="00751568" w:rsidP="00B54A13">
      <w:pPr>
        <w:pStyle w:val="Text"/>
      </w:pPr>
    </w:p>
    <w:p w14:paraId="10367D1C" w14:textId="16AD583F" w:rsidR="00F656D6" w:rsidRPr="00D70369" w:rsidRDefault="00F656D6" w:rsidP="00B54A13">
      <w:pPr>
        <w:pStyle w:val="Text"/>
      </w:pPr>
      <w:r w:rsidRPr="00D70369">
        <w:t xml:space="preserve">Additionally, the Scrum Master noted that the ability to articulate Sprint goals with greater precision has bolstered team member motivation throughout the Sprint. However, the Scrum Master also acknowledged the complexities involved in transitioning to </w:t>
      </w:r>
      <w:r w:rsidR="00751568" w:rsidRPr="00D70369">
        <w:t>microservice</w:t>
      </w:r>
      <w:r w:rsidRPr="00D70369">
        <w:t xml:space="preserve"> architecture.</w:t>
      </w:r>
    </w:p>
    <w:p w14:paraId="25825067" w14:textId="6F077222" w:rsidR="00F656D6" w:rsidRPr="00D70369" w:rsidRDefault="00F656D6" w:rsidP="00B54A13">
      <w:pPr>
        <w:pStyle w:val="Text"/>
      </w:pPr>
      <w:r w:rsidRPr="00D70369">
        <w:t xml:space="preserve">Regarding Scrum ceremonies and artifacts, the Scrum Master did not perceive any significant changes from his perspective. Specifically, while the Sprint retrospective was </w:t>
      </w:r>
      <w:r w:rsidRPr="00D70369">
        <w:lastRenderedPageBreak/>
        <w:t>discussed in greater detail, it remained fundamentally unchanged according to the Scrum Master [7].</w:t>
      </w:r>
    </w:p>
    <w:p w14:paraId="2244A419" w14:textId="77777777" w:rsidR="00372549" w:rsidRPr="00D70369" w:rsidRDefault="00372549" w:rsidP="00B54A13">
      <w:pPr>
        <w:pStyle w:val="Text"/>
      </w:pPr>
    </w:p>
    <w:p w14:paraId="13534242" w14:textId="463960D5" w:rsidR="00F656D6" w:rsidRPr="00D70369" w:rsidRDefault="00F656D6" w:rsidP="00B54A13">
      <w:pPr>
        <w:pStyle w:val="Text"/>
      </w:pPr>
      <w:r w:rsidRPr="00D70369">
        <w:t>The Impacts of Migration to Microservice Architecture on the Developer Role</w:t>
      </w:r>
    </w:p>
    <w:p w14:paraId="7C219259" w14:textId="2C45A2FD" w:rsidR="00F656D6" w:rsidRPr="00D70369" w:rsidRDefault="00F656D6" w:rsidP="00B54A13">
      <w:pPr>
        <w:pStyle w:val="Text"/>
      </w:pPr>
      <w:r w:rsidRPr="00D70369">
        <w:t xml:space="preserve">Naturally, the technological dimensions of </w:t>
      </w:r>
      <w:r w:rsidR="00751568" w:rsidRPr="00D70369">
        <w:t>migration</w:t>
      </w:r>
      <w:r w:rsidRPr="00D70369">
        <w:t xml:space="preserve">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D70369">
        <w:t>fulfil</w:t>
      </w:r>
      <w:r w:rsidRPr="00D70369">
        <w:t xml:space="preserve"> the heightened demands for knowledge, experience, and technical expertise within the development team.</w:t>
      </w:r>
    </w:p>
    <w:p w14:paraId="49A7E273" w14:textId="3DAF313A" w:rsidR="00AD007B" w:rsidRPr="00D70369" w:rsidRDefault="00F656D6" w:rsidP="00B54A13">
      <w:pPr>
        <w:pStyle w:val="Text"/>
      </w:pPr>
      <w:r w:rsidRPr="00D70369">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 [7].</w:t>
      </w:r>
    </w:p>
    <w:p w14:paraId="0D5E66D4" w14:textId="0786446F" w:rsidR="0001061E" w:rsidRPr="00D70369" w:rsidRDefault="0001061E" w:rsidP="00105BC8">
      <w:pPr>
        <w:pStyle w:val="Heading2"/>
      </w:pPr>
      <w:bookmarkStart w:id="55" w:name="_Toc206003789"/>
      <w:r w:rsidRPr="00D70369">
        <w:t xml:space="preserve">Challenges </w:t>
      </w:r>
      <w:r w:rsidR="00611CAD" w:rsidRPr="00D70369">
        <w:t>I</w:t>
      </w:r>
      <w:r w:rsidRPr="00D70369">
        <w:t>n Microservices</w:t>
      </w:r>
      <w:bookmarkEnd w:id="55"/>
    </w:p>
    <w:p w14:paraId="70C50434" w14:textId="77777777" w:rsidR="00AD007B" w:rsidRPr="00D70369" w:rsidRDefault="00AD007B" w:rsidP="00B54A13">
      <w:pPr>
        <w:pStyle w:val="Text"/>
      </w:pPr>
    </w:p>
    <w:p w14:paraId="49052685" w14:textId="495F86D9" w:rsidR="008942B2" w:rsidRPr="00D70369" w:rsidRDefault="00CB12D1" w:rsidP="00B54A13">
      <w:pPr>
        <w:pStyle w:val="Text"/>
        <w:rPr>
          <w:rStyle w:val="Strong"/>
        </w:rPr>
      </w:pPr>
      <w:r w:rsidRPr="00D70369">
        <w:rPr>
          <w:rStyle w:val="Strong"/>
        </w:rPr>
        <w:t>Complexity</w:t>
      </w:r>
    </w:p>
    <w:p w14:paraId="37DE47FC" w14:textId="47BCE511" w:rsidR="00CB12D1" w:rsidRPr="00D70369" w:rsidRDefault="00CB12D1" w:rsidP="00B54A13">
      <w:pPr>
        <w:pStyle w:val="Text"/>
      </w:pPr>
      <w:r w:rsidRPr="00D70369">
        <w:t xml:space="preserve">Microservices offer flexibility and modularity. However, development teams tend to face many challenges, including service communication, data consistency, and distributed system </w:t>
      </w:r>
      <w:r w:rsidR="00EC1481" w:rsidRPr="00D70369">
        <w:t>management</w:t>
      </w:r>
      <w:r w:rsidR="008A5782" w:rsidRPr="00D70369">
        <w:t xml:space="preserve"> as shown in </w:t>
      </w:r>
      <w:r w:rsidR="00D55BF0">
        <w:fldChar w:fldCharType="begin"/>
      </w:r>
      <w:r w:rsidR="00D55BF0">
        <w:instrText xml:space="preserve"> REF _Ref205991335 \h </w:instrText>
      </w:r>
      <w:r w:rsidR="00D55BF0">
        <w:fldChar w:fldCharType="separate"/>
      </w:r>
      <w:r w:rsidR="00D55BF0" w:rsidRPr="00D70369">
        <w:t>Figure 4</w:t>
      </w:r>
      <w:r w:rsidR="00D55BF0">
        <w:fldChar w:fldCharType="end"/>
      </w:r>
      <w:r w:rsidR="00D55BF0">
        <w:t xml:space="preserve"> [7]</w:t>
      </w:r>
      <w:r w:rsidR="00EC1481" w:rsidRPr="00D70369">
        <w:t>.</w:t>
      </w:r>
      <w:r w:rsidRPr="00D70369">
        <w:t> </w:t>
      </w:r>
    </w:p>
    <w:p w14:paraId="6DB5528D" w14:textId="6B851AB4" w:rsidR="00CB12D1" w:rsidRPr="00D70369" w:rsidRDefault="00EC1481" w:rsidP="00B54A13">
      <w:pPr>
        <w:pStyle w:val="Text"/>
      </w:pPr>
      <w:r w:rsidRPr="00D70369">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D70369">
        <w:t>microservices. Distributed</w:t>
      </w:r>
      <w:r w:rsidR="00CB12D1" w:rsidRPr="00D70369">
        <w:t xml:space="preserve"> System Challenges</w:t>
      </w:r>
      <w:r w:rsidRPr="00D70369">
        <w:t xml:space="preserve"> [7].</w:t>
      </w:r>
    </w:p>
    <w:p w14:paraId="602CEB20" w14:textId="77777777" w:rsidR="00CB12D1" w:rsidRPr="00D70369" w:rsidRDefault="00CB12D1" w:rsidP="00B54A13">
      <w:pPr>
        <w:pStyle w:val="Text"/>
      </w:pPr>
      <w:r w:rsidRPr="00D70369">
        <w:t>In the microservice architecture, communication between services happens via a network, which leads to increased latency, networking overhead, and potential failure points. </w:t>
      </w:r>
    </w:p>
    <w:p w14:paraId="364506DD" w14:textId="496B0FB6" w:rsidR="00CB12D1" w:rsidRPr="00D70369" w:rsidRDefault="00FE64F1" w:rsidP="00B54A13">
      <w:pPr>
        <w:pStyle w:val="Text"/>
      </w:pPr>
      <w:r w:rsidRPr="00D70369">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D70369">
        <w:t>[</w:t>
      </w:r>
      <w:r w:rsidR="009004C6" w:rsidRPr="00D70369">
        <w:t>7</w:t>
      </w:r>
      <w:r w:rsidR="00DC1F36" w:rsidRPr="00D70369">
        <w:t>]. </w:t>
      </w:r>
    </w:p>
    <w:p w14:paraId="112516C4" w14:textId="4D32A2EB" w:rsidR="00CB12D1" w:rsidRPr="00D70369" w:rsidRDefault="00CB12D1" w:rsidP="0096332E">
      <w:pPr>
        <w:pStyle w:val="TOCHeading"/>
        <w:rPr>
          <w:lang w:eastAsia="de-DE"/>
        </w:rPr>
      </w:pPr>
      <w:r w:rsidRPr="00D70369">
        <w:rPr>
          <w:lang w:eastAsia="de-DE"/>
        </w:rPr>
        <w:lastRenderedPageBreak/>
        <w:t>Operational Overhead</w:t>
      </w:r>
    </w:p>
    <w:p w14:paraId="04EC98E5" w14:textId="77777777" w:rsidR="00DD7F99" w:rsidRPr="00D70369" w:rsidRDefault="00DD7F99" w:rsidP="00DD7F99">
      <w:pPr>
        <w:rPr>
          <w:rFonts w:eastAsia="Times"/>
          <w:lang w:eastAsia="de-DE"/>
        </w:rPr>
      </w:pPr>
    </w:p>
    <w:p w14:paraId="56E725CF" w14:textId="6B7096AD" w:rsidR="00CB12D1" w:rsidRPr="00D70369" w:rsidRDefault="00CB12D1" w:rsidP="00B54A13">
      <w:pPr>
        <w:pStyle w:val="Text"/>
      </w:pPr>
      <w:r w:rsidRPr="00D70369">
        <w:t xml:space="preserve">The operational overhead associated with running </w:t>
      </w:r>
      <w:r w:rsidR="00D24AC0" w:rsidRPr="00D70369">
        <w:t>many</w:t>
      </w:r>
      <w:r w:rsidRPr="00D70369">
        <w:t xml:space="preserve"> microservices in production environments is huge. Examples of tasks that become more complicated in a distributed system are monitoring, logging, debugging, and tracing.  </w:t>
      </w:r>
    </w:p>
    <w:p w14:paraId="04E22C33" w14:textId="4110CBE2" w:rsidR="009309CE" w:rsidRPr="00D70369" w:rsidRDefault="00BF740C" w:rsidP="00B54A13">
      <w:pPr>
        <w:pStyle w:val="Text"/>
      </w:pPr>
      <w:r w:rsidRPr="00D70369">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of microservices.[7]. </w:t>
      </w:r>
    </w:p>
    <w:p w14:paraId="176EAED8" w14:textId="77777777" w:rsidR="009309CE" w:rsidRPr="00D70369" w:rsidRDefault="009309CE" w:rsidP="00B54A13">
      <w:pPr>
        <w:pStyle w:val="Text"/>
      </w:pPr>
    </w:p>
    <w:p w14:paraId="79F3C0A8" w14:textId="77777777" w:rsidR="00CB12D1" w:rsidRPr="00D70369" w:rsidRDefault="00CB12D1" w:rsidP="0096332E">
      <w:pPr>
        <w:pStyle w:val="TOCHeading"/>
        <w:rPr>
          <w:lang w:eastAsia="de-DE"/>
        </w:rPr>
      </w:pPr>
      <w:r w:rsidRPr="00D70369">
        <w:rPr>
          <w:lang w:eastAsia="de-DE"/>
        </w:rPr>
        <w:t>Data Management</w:t>
      </w:r>
    </w:p>
    <w:p w14:paraId="172433FE" w14:textId="77777777" w:rsidR="00DD7F99" w:rsidRPr="00D70369" w:rsidRDefault="00DD7F99" w:rsidP="00DD7F99">
      <w:pPr>
        <w:rPr>
          <w:rFonts w:eastAsia="Times"/>
          <w:lang w:eastAsia="de-DE"/>
        </w:rPr>
      </w:pPr>
    </w:p>
    <w:p w14:paraId="1563470E" w14:textId="77777777" w:rsidR="00DD7F99" w:rsidRPr="00D70369" w:rsidRDefault="00545756" w:rsidP="00B54A13">
      <w:pPr>
        <w:pStyle w:val="Text"/>
      </w:pPr>
      <w:r w:rsidRPr="00D70369">
        <w:t xml:space="preserve">In a microservices architecture, every service possesses its own data store, which may result in data duplication, consequently causing inconsistencies and synchronization challenges. Ensuring data consistency within distributed systems necessitates careful </w:t>
      </w:r>
    </w:p>
    <w:p w14:paraId="28EAF9E8" w14:textId="551E7C37" w:rsidR="00002316" w:rsidRPr="00D70369" w:rsidRDefault="00DD7F99" w:rsidP="00B54A13">
      <w:pPr>
        <w:pStyle w:val="Text"/>
      </w:pPr>
      <w:r w:rsidRPr="00D70369">
        <w:t>Design</w:t>
      </w:r>
      <w:r w:rsidR="00545756" w:rsidRPr="00D70369">
        <w:t xml:space="preserve"> and execution of data management strategies such as event sourcing, eventual consistency, and distributed transactions. Organizations must diligently oversee data access and uphold data integrity to avert data corruption and associated issues [7].</w:t>
      </w:r>
    </w:p>
    <w:p w14:paraId="2B3A7D67" w14:textId="77777777" w:rsidR="009309CE" w:rsidRPr="00D70369" w:rsidRDefault="009309CE" w:rsidP="00B54A13">
      <w:pPr>
        <w:pStyle w:val="Text"/>
      </w:pPr>
    </w:p>
    <w:p w14:paraId="14FD5E02" w14:textId="4F6DE964" w:rsidR="005306CA" w:rsidRPr="00D70369" w:rsidRDefault="00CB12D1" w:rsidP="0096332E">
      <w:pPr>
        <w:pStyle w:val="TOCHeading"/>
        <w:rPr>
          <w:lang w:eastAsia="de-DE"/>
        </w:rPr>
      </w:pPr>
      <w:r w:rsidRPr="00D70369">
        <w:rPr>
          <w:lang w:eastAsia="de-DE"/>
        </w:rPr>
        <w:t>Service Discovery and Communication</w:t>
      </w:r>
    </w:p>
    <w:p w14:paraId="072453BA" w14:textId="77777777" w:rsidR="00DD7F99" w:rsidRPr="00D70369" w:rsidRDefault="00DD7F99" w:rsidP="00DD7F99">
      <w:pPr>
        <w:rPr>
          <w:rFonts w:eastAsia="Times"/>
          <w:lang w:eastAsia="de-DE"/>
        </w:rPr>
      </w:pPr>
    </w:p>
    <w:p w14:paraId="5F483039" w14:textId="6687DB1B" w:rsidR="00D378DF" w:rsidRPr="00D70369" w:rsidRDefault="005306CA" w:rsidP="00B54A13">
      <w:pPr>
        <w:pStyle w:val="Text"/>
      </w:pPr>
      <w:r w:rsidRPr="00D70369">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sidRPr="00D70369">
        <w:t xml:space="preserve">. </w:t>
      </w:r>
      <w:r w:rsidRPr="00D70369">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sidRPr="00D70369">
        <w:t xml:space="preserve"> [7]</w:t>
      </w:r>
      <w:r w:rsidRPr="00D70369">
        <w:t>.</w:t>
      </w:r>
    </w:p>
    <w:p w14:paraId="3A931BB0" w14:textId="04ED7DCB" w:rsidR="00D378DF" w:rsidRPr="00D70369" w:rsidRDefault="00C002D8" w:rsidP="00B54A13">
      <w:pPr>
        <w:pStyle w:val="Text"/>
      </w:pPr>
      <w:r w:rsidRPr="00D70369">
        <w:rPr>
          <w:noProof/>
        </w:rPr>
        <w:lastRenderedPageBreak/>
        <mc:AlternateContent>
          <mc:Choice Requires="wps">
            <w:drawing>
              <wp:anchor distT="0" distB="0" distL="114300" distR="114300" simplePos="0" relativeHeight="252020736" behindDoc="0" locked="0" layoutInCell="1" allowOverlap="1" wp14:anchorId="367B9171" wp14:editId="54A80B92">
                <wp:simplePos x="0" y="0"/>
                <wp:positionH relativeFrom="margin">
                  <wp:align>center</wp:align>
                </wp:positionH>
                <wp:positionV relativeFrom="paragraph">
                  <wp:posOffset>3819525</wp:posOffset>
                </wp:positionV>
                <wp:extent cx="5432425" cy="635"/>
                <wp:effectExtent l="0" t="0" r="0" b="0"/>
                <wp:wrapSquare wrapText="bothSides"/>
                <wp:docPr id="1634101874" name="Text Box 1"/>
                <wp:cNvGraphicFramePr/>
                <a:graphic xmlns:a="http://schemas.openxmlformats.org/drawingml/2006/main">
                  <a:graphicData uri="http://schemas.microsoft.com/office/word/2010/wordprocessingShape">
                    <wps:wsp>
                      <wps:cNvSpPr txBox="1"/>
                      <wps:spPr>
                        <a:xfrm>
                          <a:off x="0" y="0"/>
                          <a:ext cx="5432425" cy="635"/>
                        </a:xfrm>
                        <a:prstGeom prst="rect">
                          <a:avLst/>
                        </a:prstGeom>
                        <a:solidFill>
                          <a:prstClr val="white"/>
                        </a:solidFill>
                        <a:ln>
                          <a:noFill/>
                        </a:ln>
                      </wps:spPr>
                      <wps:txbx>
                        <w:txbxContent>
                          <w:p w14:paraId="63272900" w14:textId="0B09EFD4" w:rsidR="00EA6001" w:rsidRPr="00D70369" w:rsidRDefault="00EA6001" w:rsidP="00EA6001">
                            <w:pPr>
                              <w:pStyle w:val="Caption"/>
                              <w:rPr>
                                <w:rFonts w:eastAsia="Times"/>
                                <w:sz w:val="22"/>
                                <w:szCs w:val="22"/>
                                <w:lang w:eastAsia="de-DE"/>
                              </w:rPr>
                            </w:pPr>
                            <w:bookmarkStart w:id="56" w:name="_Ref205991335"/>
                            <w:bookmarkStart w:id="57" w:name="_Toc206003201"/>
                            <w:r w:rsidRPr="00D70369">
                              <w:t xml:space="preserve">Figure </w:t>
                            </w:r>
                            <w:r w:rsidRPr="00D70369">
                              <w:fldChar w:fldCharType="begin"/>
                            </w:r>
                            <w:r w:rsidRPr="00D70369">
                              <w:instrText xml:space="preserve"> SEQ Figure \* ARABIC </w:instrText>
                            </w:r>
                            <w:r w:rsidRPr="00D70369">
                              <w:fldChar w:fldCharType="separate"/>
                            </w:r>
                            <w:r w:rsidR="00B27C2A" w:rsidRPr="00D70369">
                              <w:t>4</w:t>
                            </w:r>
                            <w:r w:rsidRPr="00D70369">
                              <w:fldChar w:fldCharType="end"/>
                            </w:r>
                            <w:bookmarkEnd w:id="56"/>
                            <w:r w:rsidRPr="00D70369">
                              <w:t>: Challenges in Microservices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B9171" id="_x0000_s1029" type="#_x0000_t202" style="position:absolute;left:0;text-align:left;margin-left:0;margin-top:300.75pt;width:427.75pt;height:.05pt;z-index:252020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8PwGwIAAD8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c1sejOdcyYpdju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" stroked="f">
                <v:textbox style="mso-fit-shape-to-text:t" inset="0,0,0,0">
                  <w:txbxContent>
                    <w:p w14:paraId="63272900" w14:textId="0B09EFD4" w:rsidR="00EA6001" w:rsidRPr="00D70369" w:rsidRDefault="00EA6001" w:rsidP="00EA6001">
                      <w:pPr>
                        <w:pStyle w:val="Caption"/>
                        <w:rPr>
                          <w:rFonts w:eastAsia="Times"/>
                          <w:sz w:val="22"/>
                          <w:szCs w:val="22"/>
                          <w:lang w:eastAsia="de-DE"/>
                        </w:rPr>
                      </w:pPr>
                      <w:bookmarkStart w:id="58" w:name="_Ref205991335"/>
                      <w:bookmarkStart w:id="59" w:name="_Toc206003201"/>
                      <w:r w:rsidRPr="00D70369">
                        <w:t xml:space="preserve">Figure </w:t>
                      </w:r>
                      <w:r w:rsidRPr="00D70369">
                        <w:fldChar w:fldCharType="begin"/>
                      </w:r>
                      <w:r w:rsidRPr="00D70369">
                        <w:instrText xml:space="preserve"> SEQ Figure \* ARABIC </w:instrText>
                      </w:r>
                      <w:r w:rsidRPr="00D70369">
                        <w:fldChar w:fldCharType="separate"/>
                      </w:r>
                      <w:r w:rsidR="00B27C2A" w:rsidRPr="00D70369">
                        <w:t>4</w:t>
                      </w:r>
                      <w:r w:rsidRPr="00D70369">
                        <w:fldChar w:fldCharType="end"/>
                      </w:r>
                      <w:bookmarkEnd w:id="58"/>
                      <w:r w:rsidRPr="00D70369">
                        <w:t>: Challenges in Microservices</w:t>
                      </w:r>
                      <w:bookmarkEnd w:id="59"/>
                    </w:p>
                  </w:txbxContent>
                </v:textbox>
                <w10:wrap type="square" anchorx="margin"/>
              </v:shape>
            </w:pict>
          </mc:Fallback>
        </mc:AlternateContent>
      </w:r>
      <w:r w:rsidRPr="00D70369">
        <w:rPr>
          <w:noProof/>
        </w:rPr>
        <w:drawing>
          <wp:anchor distT="0" distB="0" distL="114300" distR="114300" simplePos="0" relativeHeight="251725824" behindDoc="0" locked="0" layoutInCell="1" allowOverlap="1" wp14:anchorId="4F99AA8C" wp14:editId="3EFFE3FA">
            <wp:simplePos x="0" y="0"/>
            <wp:positionH relativeFrom="margin">
              <wp:align>center</wp:align>
            </wp:positionH>
            <wp:positionV relativeFrom="margin">
              <wp:align>top</wp:align>
            </wp:positionV>
            <wp:extent cx="5432425" cy="3657600"/>
            <wp:effectExtent l="76200" t="76200" r="130175" b="133350"/>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5">
                      <a:extLst>
                        <a:ext uri="{28A0092B-C50C-407E-A947-70E740481C1C}">
                          <a14:useLocalDpi xmlns:a14="http://schemas.microsoft.com/office/drawing/2010/main" val="0"/>
                        </a:ext>
                      </a:extLst>
                    </a:blip>
                    <a:stretch>
                      <a:fillRect/>
                    </a:stretch>
                  </pic:blipFill>
                  <pic:spPr>
                    <a:xfrm>
                      <a:off x="0" y="0"/>
                      <a:ext cx="5432425"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2445A" w:rsidRPr="00D70369">
        <w:tab/>
      </w:r>
    </w:p>
    <w:p w14:paraId="6FF56047" w14:textId="7CD572EB" w:rsidR="00D378DF" w:rsidRPr="00D70369" w:rsidRDefault="00D378DF" w:rsidP="00D378DF">
      <w:pPr>
        <w:pStyle w:val="Heading2"/>
        <w:rPr>
          <w:rFonts w:eastAsia="Times"/>
        </w:rPr>
      </w:pPr>
      <w:bookmarkStart w:id="60" w:name="_Toc206003790"/>
      <w:r w:rsidRPr="00D70369">
        <w:t>Centralized</w:t>
      </w:r>
      <w:r w:rsidRPr="00D70369">
        <w:rPr>
          <w:rFonts w:eastAsia="Times"/>
        </w:rPr>
        <w:t xml:space="preserve"> vs. Local Configuration</w:t>
      </w:r>
      <w:bookmarkEnd w:id="60"/>
    </w:p>
    <w:p w14:paraId="337B7DA1" w14:textId="255CBD5F" w:rsidR="00D378DF" w:rsidRPr="00D70369" w:rsidRDefault="00D378DF" w:rsidP="00D378DF">
      <w:pPr>
        <w:rPr>
          <w:rFonts w:eastAsia="Times"/>
          <w:lang w:eastAsia="de-DE"/>
        </w:rPr>
      </w:pPr>
    </w:p>
    <w:p w14:paraId="10B48C19" w14:textId="3BAEE7EC" w:rsidR="00FC6C13" w:rsidRPr="00D70369" w:rsidRDefault="00D378DF" w:rsidP="00B54A13">
      <w:pPr>
        <w:pStyle w:val="Text"/>
      </w:pPr>
      <w:r w:rsidRPr="00D70369">
        <w:t xml:space="preserve">1. 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w:t>
      </w:r>
      <w:r w:rsidR="00FC6C13" w:rsidRPr="00D70369">
        <w:t>behavior</w:t>
      </w:r>
      <w:r w:rsidRPr="00D70369">
        <w:t>,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w:t>
      </w:r>
      <w:r w:rsidR="00802F16">
        <w:t xml:space="preserve"> [7]</w:t>
      </w:r>
      <w:r w:rsidRPr="00D70369">
        <w:t xml:space="preserve">: The handling of sensitive information such as API keys or passwords demands careful management to avoid breaches. Key Practices for Configuration Management include Externalize Configurations. Avoid embedding configurations directly </w:t>
      </w:r>
      <w:r w:rsidRPr="00D70369">
        <w:lastRenderedPageBreak/>
        <w:t xml:space="preserve">within your application code. Instead, use configuration files, environment variables, or configuration management tools to externalize settings. This approach guarantees consistency across different deployments and environments [7]. </w:t>
      </w:r>
    </w:p>
    <w:p w14:paraId="23B5411A" w14:textId="77777777" w:rsidR="00922B79" w:rsidRPr="00D70369" w:rsidRDefault="00922B79" w:rsidP="00B54A13">
      <w:pPr>
        <w:pStyle w:val="Text"/>
      </w:pPr>
    </w:p>
    <w:p w14:paraId="68C5B4F6" w14:textId="49A16110" w:rsidR="00FC6C13" w:rsidRPr="00D70369" w:rsidRDefault="00FC6C13" w:rsidP="00B54A13">
      <w:pPr>
        <w:pStyle w:val="Text"/>
      </w:pPr>
      <w:r w:rsidRPr="00D70369">
        <w:t>2.Centralized Configuration Management</w:t>
      </w:r>
      <w:r w:rsidR="00FF0356" w:rsidRPr="00D70369">
        <w:t xml:space="preserve"> and </w:t>
      </w:r>
      <w:r w:rsidRPr="00D70369">
        <w:t xml:space="preserve">Implement centralized configuration management systems such as Consul, </w:t>
      </w:r>
      <w:r w:rsidR="00FF0356" w:rsidRPr="00D70369">
        <w:t>etc.</w:t>
      </w:r>
      <w:r w:rsidRPr="00D70369">
        <w:t>, or Spring Cloud Config. These tools store configurations in a central repository</w:t>
      </w:r>
      <w:r w:rsidR="00064803">
        <w:t xml:space="preserve"> [7]</w:t>
      </w:r>
      <w:r w:rsidRPr="00D70369">
        <w:t>, allowing services to dynamically access their settings [7</w:t>
      </w:r>
      <w:r w:rsidR="00922B79" w:rsidRPr="00D70369">
        <w:t>]. Advantages</w:t>
      </w:r>
      <w:r w:rsidRPr="00D70369">
        <w:t>:</w:t>
      </w:r>
      <w:r w:rsidR="00922B79" w:rsidRPr="00D70369">
        <w:t xml:space="preserve"> </w:t>
      </w:r>
      <w:r w:rsidRPr="00D70369">
        <w:t>Consistency across services</w:t>
      </w:r>
      <w:r w:rsidR="00922B79" w:rsidRPr="00D70369">
        <w:t xml:space="preserve">, </w:t>
      </w:r>
      <w:r w:rsidRPr="00D70369">
        <w:t>Simplified updates without requiring service redeployment</w:t>
      </w:r>
      <w:r w:rsidR="00922B79" w:rsidRPr="00D70369">
        <w:t xml:space="preserve"> and </w:t>
      </w:r>
      <w:r w:rsidRPr="00D70369">
        <w:t>Secure access control</w:t>
      </w:r>
      <w:r w:rsidR="00064803">
        <w:t xml:space="preserve"> see </w:t>
      </w:r>
      <w:r w:rsidR="00064803">
        <w:fldChar w:fldCharType="begin"/>
      </w:r>
      <w:r w:rsidR="00064803">
        <w:instrText xml:space="preserve"> REF _Ref205991413 \h </w:instrText>
      </w:r>
      <w:r w:rsidR="00064803">
        <w:fldChar w:fldCharType="separate"/>
      </w:r>
      <w:r w:rsidR="00064803" w:rsidRPr="00D70369">
        <w:t>Table 3</w:t>
      </w:r>
      <w:r w:rsidR="00064803">
        <w:fldChar w:fldCharType="end"/>
      </w:r>
      <w:r w:rsidRPr="00D70369">
        <w:t>.</w:t>
      </w:r>
    </w:p>
    <w:p w14:paraId="03BC3D01" w14:textId="77777777" w:rsidR="00FC6C13" w:rsidRPr="00D70369" w:rsidRDefault="00FC6C13" w:rsidP="00FC6C13">
      <w:pPr>
        <w:spacing w:after="0" w:line="240" w:lineRule="auto"/>
        <w:rPr>
          <w:rFonts w:eastAsia="Times"/>
          <w:sz w:val="22"/>
          <w:szCs w:val="22"/>
          <w:lang w:eastAsia="de-DE"/>
        </w:rPr>
      </w:pPr>
    </w:p>
    <w:p w14:paraId="677CF799" w14:textId="77777777" w:rsidR="00FC6C13" w:rsidRPr="00D70369" w:rsidRDefault="00FC6C13" w:rsidP="00B54A13">
      <w:pPr>
        <w:pStyle w:val="Text"/>
      </w:pPr>
      <w:r w:rsidRPr="00D70369">
        <w:t>3. Utilize Environment-Specific Configurations</w:t>
      </w:r>
    </w:p>
    <w:p w14:paraId="163B7716" w14:textId="77777777" w:rsidR="00FC6C13" w:rsidRPr="00D70369" w:rsidRDefault="00FC6C13" w:rsidP="00B54A13">
      <w:pPr>
        <w:pStyle w:val="Text"/>
      </w:pPr>
      <w:r w:rsidRPr="00D70369">
        <w:t xml:space="preserve">Maintain separate configuration files or entries for each environment (e.g., </w:t>
      </w:r>
      <w:proofErr w:type="spellStart"/>
      <w:r w:rsidRPr="00D70369">
        <w:t>config.dev.json</w:t>
      </w:r>
      <w:proofErr w:type="spellEnd"/>
      <w:r w:rsidRPr="00D70369">
        <w:t xml:space="preserve">, </w:t>
      </w:r>
      <w:proofErr w:type="spellStart"/>
      <w:r w:rsidRPr="00D70369">
        <w:t>config.prod.json</w:t>
      </w:r>
      <w:proofErr w:type="spellEnd"/>
      <w:r w:rsidRPr="00D70369">
        <w:t xml:space="preserve">). This approach aids in avoiding the inadvertent deployment of incorrect settings. </w:t>
      </w:r>
    </w:p>
    <w:p w14:paraId="0CA3B8D8" w14:textId="36C7C838" w:rsidR="00922B79" w:rsidRPr="00D70369" w:rsidRDefault="00FC6C13" w:rsidP="00B54A13">
      <w:pPr>
        <w:pStyle w:val="Text"/>
      </w:pPr>
      <w:r w:rsidRPr="00D70369">
        <w:t xml:space="preserve">Do we genuinely need to externalize? It seems we are opening a Pandora's box in this situation. Let us evaluate the pros and cons of having my configuration file (e.g., </w:t>
      </w:r>
      <w:proofErr w:type="spellStart"/>
      <w:r w:rsidRPr="00D70369">
        <w:t>config.json</w:t>
      </w:r>
      <w:proofErr w:type="spellEnd"/>
      <w:r w:rsidRPr="00D70369">
        <w:t>) in conjunction with my Docker image [7</w:t>
      </w:r>
      <w:r w:rsidR="00922B79" w:rsidRPr="00D70369">
        <w:t>].</w:t>
      </w:r>
    </w:p>
    <w:p w14:paraId="757C40F4" w14:textId="77777777" w:rsidR="00922B79" w:rsidRPr="00D70369" w:rsidRDefault="00922B79" w:rsidP="00B54A13">
      <w:pPr>
        <w:pStyle w:val="Text"/>
      </w:pPr>
    </w:p>
    <w:p w14:paraId="7F5AAA74" w14:textId="68AFB3CD" w:rsidR="00922B79" w:rsidRPr="00D70369" w:rsidRDefault="00922B79" w:rsidP="00B54A13">
      <w:pPr>
        <w:pStyle w:val="Text"/>
      </w:pPr>
      <w:r w:rsidRPr="00D70369">
        <w:t>We will require a method to clone the configuration locally. It is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to post-deployment? Feature Flags, but we would want this to be persisted across deployments. Timeout values could be utilized for experimentation. However, they might be temporary [7].</w:t>
      </w:r>
    </w:p>
    <w:p w14:paraId="1283B80B" w14:textId="6406AC7B" w:rsidR="00922B79" w:rsidRPr="00D70369" w:rsidRDefault="00922B79" w:rsidP="00B54A13">
      <w:pPr>
        <w:pStyle w:val="Text"/>
        <w:sectPr w:rsidR="00922B79" w:rsidRPr="00D70369" w:rsidSect="009C4603">
          <w:headerReference w:type="default" r:id="rId16"/>
          <w:headerReference w:type="first" r:id="rId17"/>
          <w:pgSz w:w="11907" w:h="16840" w:code="9"/>
          <w:pgMar w:top="1701" w:right="1418" w:bottom="1134" w:left="1701" w:header="567" w:footer="1134" w:gutter="0"/>
          <w:cols w:space="720"/>
        </w:sectPr>
      </w:pPr>
    </w:p>
    <w:p w14:paraId="6FCBFF56" w14:textId="0A9517FB" w:rsidR="00FB2CB1" w:rsidRPr="00D70369" w:rsidRDefault="00FB2CB1" w:rsidP="00F45F1B">
      <w:pPr>
        <w:spacing w:after="0" w:line="240" w:lineRule="auto"/>
        <w:jc w:val="left"/>
        <w:rPr>
          <w:rFonts w:eastAsia="Times"/>
          <w:sz w:val="22"/>
          <w:szCs w:val="22"/>
          <w:lang w:eastAsia="de-DE"/>
        </w:rPr>
      </w:pPr>
    </w:p>
    <w:p w14:paraId="4DD21EAF" w14:textId="440C64DC" w:rsidR="00DB62A0" w:rsidRPr="00D70369" w:rsidRDefault="00DB62A0" w:rsidP="00DB62A0">
      <w:pPr>
        <w:pStyle w:val="Caption"/>
        <w:keepNext/>
        <w:rPr>
          <w:sz w:val="22"/>
          <w:szCs w:val="22"/>
        </w:rPr>
      </w:pPr>
      <w:bookmarkStart w:id="61" w:name="_Ref205991413"/>
      <w:bookmarkStart w:id="62" w:name="_Toc205985539"/>
      <w:r w:rsidRPr="00D70369">
        <w:rPr>
          <w:sz w:val="22"/>
          <w:szCs w:val="22"/>
        </w:rPr>
        <w:t xml:space="preserve">Table </w:t>
      </w:r>
      <w:r w:rsidR="006F0645" w:rsidRPr="00D70369">
        <w:rPr>
          <w:sz w:val="22"/>
          <w:szCs w:val="22"/>
        </w:rPr>
        <w:fldChar w:fldCharType="begin"/>
      </w:r>
      <w:r w:rsidR="006F0645" w:rsidRPr="00D70369">
        <w:rPr>
          <w:sz w:val="22"/>
          <w:szCs w:val="22"/>
        </w:rPr>
        <w:instrText xml:space="preserve"> SEQ Table \* ARABIC </w:instrText>
      </w:r>
      <w:r w:rsidR="006F0645" w:rsidRPr="00D70369">
        <w:rPr>
          <w:sz w:val="22"/>
          <w:szCs w:val="22"/>
        </w:rPr>
        <w:fldChar w:fldCharType="separate"/>
      </w:r>
      <w:r w:rsidR="00B47BAD" w:rsidRPr="00D70369">
        <w:rPr>
          <w:sz w:val="22"/>
          <w:szCs w:val="22"/>
        </w:rPr>
        <w:t>3</w:t>
      </w:r>
      <w:r w:rsidR="006F0645" w:rsidRPr="00D70369">
        <w:rPr>
          <w:sz w:val="22"/>
          <w:szCs w:val="22"/>
        </w:rPr>
        <w:fldChar w:fldCharType="end"/>
      </w:r>
      <w:bookmarkEnd w:id="61"/>
      <w:r w:rsidRPr="00D70369">
        <w:rPr>
          <w:sz w:val="22"/>
          <w:szCs w:val="22"/>
        </w:rPr>
        <w:t>: Centralized vs. Local Configuration</w:t>
      </w:r>
      <w:bookmarkEnd w:id="62"/>
    </w:p>
    <w:tbl>
      <w:tblPr>
        <w:tblStyle w:val="TableGrid"/>
        <w:tblW w:w="9279" w:type="dxa"/>
        <w:tblLook w:val="04A0" w:firstRow="1" w:lastRow="0" w:firstColumn="1" w:lastColumn="0" w:noHBand="0" w:noVBand="1"/>
      </w:tblPr>
      <w:tblGrid>
        <w:gridCol w:w="3093"/>
        <w:gridCol w:w="3093"/>
        <w:gridCol w:w="3093"/>
      </w:tblGrid>
      <w:tr w:rsidR="00FB2CB1" w:rsidRPr="00D70369" w14:paraId="5D132108"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000F79B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Configuration Type</w:t>
            </w:r>
          </w:p>
        </w:tc>
        <w:tc>
          <w:tcPr>
            <w:tcW w:w="3093" w:type="dxa"/>
            <w:tcBorders>
              <w:top w:val="single" w:sz="4" w:space="0" w:color="auto"/>
              <w:left w:val="single" w:sz="4" w:space="0" w:color="auto"/>
              <w:bottom w:val="single" w:sz="4" w:space="0" w:color="auto"/>
              <w:right w:val="single" w:sz="4" w:space="0" w:color="auto"/>
            </w:tcBorders>
            <w:hideMark/>
          </w:tcPr>
          <w:p w14:paraId="0D9C5019" w14:textId="77777777" w:rsidR="00995DD2"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 xml:space="preserve">Advantages </w:t>
            </w:r>
          </w:p>
          <w:p w14:paraId="6CBCEB25" w14:textId="7BB5EEEF" w:rsidR="00FB2CB1" w:rsidRPr="00D70369" w:rsidRDefault="00995DD2" w:rsidP="00FB2CB1">
            <w:pPr>
              <w:spacing w:after="0" w:line="240" w:lineRule="auto"/>
              <w:rPr>
                <w:rFonts w:eastAsia="Times"/>
                <w:sz w:val="22"/>
                <w:szCs w:val="22"/>
                <w:lang w:eastAsia="de-DE"/>
              </w:rPr>
            </w:pPr>
            <w:r w:rsidRPr="00D70369">
              <w:rPr>
                <w:rFonts w:eastAsia="Times"/>
                <w:sz w:val="22"/>
                <w:szCs w:val="22"/>
                <w:lang w:eastAsia="de-DE"/>
              </w:rPr>
              <w:t xml:space="preserve">or </w:t>
            </w:r>
            <w:r w:rsidR="00FB2CB1"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695D4D8"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Details</w:t>
            </w:r>
          </w:p>
        </w:tc>
      </w:tr>
      <w:tr w:rsidR="00FB2CB1" w:rsidRPr="00D70369" w14:paraId="06FA19E2"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41E7237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B47A9B3"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6746175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Easy to understand</w:t>
            </w:r>
          </w:p>
        </w:tc>
      </w:tr>
      <w:tr w:rsidR="00FB2CB1" w:rsidRPr="00D70369" w14:paraId="16669BB3"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43BFAC3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2B3DE3BD"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056A0E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Simplifies testing configuration for a specific state within the codebase</w:t>
            </w:r>
          </w:p>
        </w:tc>
      </w:tr>
      <w:tr w:rsidR="00FB2CB1" w:rsidRPr="00D70369" w14:paraId="21E6B549" w14:textId="77777777" w:rsidTr="00A01AC5">
        <w:trPr>
          <w:trHeight w:val="697"/>
        </w:trPr>
        <w:tc>
          <w:tcPr>
            <w:tcW w:w="3093" w:type="dxa"/>
            <w:tcBorders>
              <w:top w:val="single" w:sz="4" w:space="0" w:color="auto"/>
              <w:left w:val="single" w:sz="4" w:space="0" w:color="auto"/>
              <w:bottom w:val="single" w:sz="4" w:space="0" w:color="auto"/>
              <w:right w:val="single" w:sz="4" w:space="0" w:color="auto"/>
            </w:tcBorders>
            <w:hideMark/>
          </w:tcPr>
          <w:p w14:paraId="796FF233"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6AB845F"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D02078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Local development is very convenient to initiate</w:t>
            </w:r>
          </w:p>
        </w:tc>
      </w:tr>
      <w:tr w:rsidR="00FB2CB1" w:rsidRPr="00D70369" w14:paraId="0BD7B3F5"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AC567B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7227D7A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D890026" w14:textId="19DA79E1"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 xml:space="preserve">Local changes to the configuration file do not </w:t>
            </w:r>
            <w:r w:rsidR="00A01AC5" w:rsidRPr="00D70369">
              <w:rPr>
                <w:rFonts w:eastAsia="Times"/>
                <w:sz w:val="22"/>
                <w:szCs w:val="22"/>
                <w:lang w:eastAsia="de-DE"/>
              </w:rPr>
              <w:t>impact on</w:t>
            </w:r>
            <w:r w:rsidRPr="00D70369">
              <w:rPr>
                <w:rFonts w:eastAsia="Times"/>
                <w:sz w:val="22"/>
                <w:szCs w:val="22"/>
                <w:lang w:eastAsia="de-DE"/>
              </w:rPr>
              <w:t xml:space="preserve"> other developers.</w:t>
            </w:r>
          </w:p>
        </w:tc>
      </w:tr>
      <w:tr w:rsidR="00FB2CB1" w:rsidRPr="00D70369" w14:paraId="34EDA034"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6D1F851C"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6D426B78"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821D4CE"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Deployment is uncomplicated.</w:t>
            </w:r>
          </w:p>
        </w:tc>
      </w:tr>
      <w:tr w:rsidR="00FB2CB1" w:rsidRPr="00D70369" w14:paraId="4AB542B8"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B27BBAA"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E573B41"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8905ED"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Secrets are exposed in the Git repository, which is not ideal. (Mitigation: AWS SSM)</w:t>
            </w:r>
          </w:p>
        </w:tc>
      </w:tr>
      <w:tr w:rsidR="00FB2CB1" w:rsidRPr="00D70369" w14:paraId="30004A0D"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26CD5CB8"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2F6ACA73"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EE55BD2"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Changing values is quick.</w:t>
            </w:r>
          </w:p>
        </w:tc>
      </w:tr>
      <w:tr w:rsidR="00FB2CB1" w:rsidRPr="00D70369" w14:paraId="4AD4C3FD"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625A87F"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DBDC676"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34736AC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Solutions exist to poll for changes and apply them without needing to restart the container.</w:t>
            </w:r>
          </w:p>
        </w:tc>
      </w:tr>
      <w:tr w:rsidR="00FB2CB1" w:rsidRPr="00D70369" w14:paraId="63F03872"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5F6F9D5F"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57F524E5"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29547C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Shared configuration among services can be established in a single location.</w:t>
            </w:r>
          </w:p>
        </w:tc>
      </w:tr>
      <w:tr w:rsidR="00FB2CB1" w:rsidRPr="00D70369" w14:paraId="054A13AC"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11B25771"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01D13E5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51D44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There is uncertainty regarding how local development functions.</w:t>
            </w:r>
          </w:p>
        </w:tc>
      </w:tr>
      <w:tr w:rsidR="00FB2CB1" w:rsidRPr="00D70369" w14:paraId="24CB2A61" w14:textId="77777777" w:rsidTr="00A01AC5">
        <w:trPr>
          <w:trHeight w:val="1049"/>
        </w:trPr>
        <w:tc>
          <w:tcPr>
            <w:tcW w:w="3093" w:type="dxa"/>
            <w:tcBorders>
              <w:top w:val="single" w:sz="4" w:space="0" w:color="auto"/>
              <w:left w:val="single" w:sz="4" w:space="0" w:color="auto"/>
              <w:bottom w:val="single" w:sz="4" w:space="0" w:color="auto"/>
              <w:right w:val="single" w:sz="4" w:space="0" w:color="auto"/>
            </w:tcBorders>
            <w:hideMark/>
          </w:tcPr>
          <w:p w14:paraId="05E17079"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4A49445"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8D8EB64"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What happens if I am modifying values during development?</w:t>
            </w:r>
          </w:p>
        </w:tc>
      </w:tr>
      <w:tr w:rsidR="00FB2CB1" w:rsidRPr="00D70369" w14:paraId="7505DEAA"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12596EB"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A1B7A61" w14:textId="77777777" w:rsidR="00FB2CB1" w:rsidRPr="00D70369" w:rsidRDefault="00FB2CB1" w:rsidP="00FB2CB1">
            <w:pPr>
              <w:spacing w:after="0" w:line="240" w:lineRule="auto"/>
              <w:rPr>
                <w:rFonts w:eastAsia="Times"/>
                <w:sz w:val="22"/>
                <w:szCs w:val="22"/>
                <w:lang w:eastAsia="de-DE"/>
              </w:rPr>
            </w:pPr>
            <w:r w:rsidRPr="00D70369">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4B32C03E" w14:textId="77777777" w:rsidR="00FB2CB1" w:rsidRPr="00D70369" w:rsidRDefault="00FB2CB1" w:rsidP="00FB2CB1">
            <w:pPr>
              <w:keepNext/>
              <w:spacing w:after="0" w:line="240" w:lineRule="auto"/>
              <w:rPr>
                <w:rFonts w:eastAsia="Times"/>
                <w:sz w:val="22"/>
                <w:szCs w:val="22"/>
                <w:lang w:eastAsia="de-DE"/>
              </w:rPr>
            </w:pPr>
            <w:r w:rsidRPr="00D70369">
              <w:rPr>
                <w:rFonts w:eastAsia="Times"/>
                <w:sz w:val="22"/>
                <w:szCs w:val="22"/>
                <w:lang w:eastAsia="de-DE"/>
              </w:rPr>
              <w:t>Do other individuals or services notice this private change?</w:t>
            </w:r>
          </w:p>
        </w:tc>
      </w:tr>
    </w:tbl>
    <w:p w14:paraId="127AB19D" w14:textId="77777777" w:rsidR="00922B79" w:rsidRPr="00D70369" w:rsidRDefault="00922B79" w:rsidP="00922B79">
      <w:pPr>
        <w:rPr>
          <w:rFonts w:eastAsia="Times"/>
        </w:rPr>
      </w:pPr>
    </w:p>
    <w:p w14:paraId="6D6F4828" w14:textId="216042F4" w:rsidR="007A6539" w:rsidRPr="00D70369" w:rsidRDefault="001F463B" w:rsidP="00922B79">
      <w:pPr>
        <w:pStyle w:val="Heading2"/>
        <w:rPr>
          <w:rFonts w:eastAsia="Times"/>
          <w:lang w:eastAsia="de-DE"/>
        </w:rPr>
      </w:pPr>
      <w:bookmarkStart w:id="63" w:name="_Toc206003791"/>
      <w:r w:rsidRPr="00D70369">
        <w:rPr>
          <w:rFonts w:eastAsia="Times"/>
          <w:lang w:eastAsia="de-DE"/>
        </w:rPr>
        <w:lastRenderedPageBreak/>
        <w:t>Security and Observability Considerations</w:t>
      </w:r>
      <w:bookmarkEnd w:id="63"/>
    </w:p>
    <w:p w14:paraId="4B8240D6" w14:textId="6AF49D8C" w:rsidR="00D31659" w:rsidRPr="00D70369" w:rsidRDefault="00D31659" w:rsidP="0097524E">
      <w:pPr>
        <w:pStyle w:val="Heading3"/>
        <w:rPr>
          <w:rFonts w:eastAsia="Times"/>
          <w:lang w:eastAsia="de-DE"/>
        </w:rPr>
      </w:pPr>
      <w:bookmarkStart w:id="64" w:name="_Toc206003792"/>
      <w:r w:rsidRPr="00D70369">
        <w:rPr>
          <w:rFonts w:eastAsia="Times"/>
          <w:lang w:eastAsia="de-DE"/>
        </w:rPr>
        <w:t>Security</w:t>
      </w:r>
      <w:bookmarkEnd w:id="64"/>
    </w:p>
    <w:p w14:paraId="4CD00458" w14:textId="77777777" w:rsidR="00D31659" w:rsidRPr="00D70369" w:rsidRDefault="00D31659" w:rsidP="00B54A13">
      <w:pPr>
        <w:pStyle w:val="Text"/>
      </w:pPr>
      <w:r w:rsidRPr="00D70369">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7455E81D" w:rsidR="005C730D" w:rsidRPr="00D70369" w:rsidRDefault="00D31659" w:rsidP="00E34F69">
      <w:pPr>
        <w:pStyle w:val="Text"/>
      </w:pPr>
      <w:r w:rsidRPr="00D70369">
        <w:t xml:space="preserve">A key element of securing microservices is the API Gateway. Since microservices expose multiple endpoints, a gateway acts as a centralized access control point. It manages authentication, applies authorization policies, and protects against common threats </w:t>
      </w:r>
      <w:r w:rsidR="00E34F69" w:rsidRPr="00E34F69">
        <w:t>[8]</w:t>
      </w:r>
      <w:r w:rsidR="00E34F69" w:rsidRPr="00D70369">
        <w:t xml:space="preserve"> using</w:t>
      </w:r>
      <w:r w:rsidRPr="00D70369">
        <w:t xml:space="preserve"> </w:t>
      </w:r>
      <w:r w:rsidR="0073712A" w:rsidRPr="00D70369">
        <w:t>WAF</w:t>
      </w:r>
      <w:r w:rsidRPr="00D70369">
        <w:t xml:space="preserve">. </w:t>
      </w:r>
    </w:p>
    <w:p w14:paraId="63437125" w14:textId="27C1F974" w:rsidR="00D31659" w:rsidRPr="00D70369" w:rsidRDefault="00D31659" w:rsidP="00B54A13">
      <w:pPr>
        <w:pStyle w:val="Text"/>
      </w:pPr>
      <w:r w:rsidRPr="00D70369">
        <w:t>Gateways like Amazon API Gateway or Spring Cloud Gateway consolidate access, reduce the attack surface, and ensure that traffic is properly filtered before reaching any internal services</w:t>
      </w:r>
      <w:r w:rsidR="00371339" w:rsidRPr="00D70369">
        <w:t xml:space="preserve"> [8]</w:t>
      </w:r>
      <w:r w:rsidRPr="00D70369">
        <w:t>.</w:t>
      </w:r>
    </w:p>
    <w:p w14:paraId="7A6992DB" w14:textId="74932CE0" w:rsidR="00725E53" w:rsidRPr="00D70369" w:rsidRDefault="00D31659" w:rsidP="00B54A13">
      <w:pPr>
        <w:pStyle w:val="Text"/>
      </w:pPr>
      <w:r w:rsidRPr="00D70369">
        <w:t>Even within private networks, assuming that internal communication is secure by default is a mistake. Microservices systems should adopt a Zero Trust approach, where internal service-to-service communication is encrypted using TL</w:t>
      </w:r>
      <w:r w:rsidR="00F64049" w:rsidRPr="00D70369">
        <w:t>S</w:t>
      </w:r>
      <w:r w:rsidRPr="00D70369">
        <w:t xml:space="preserve">. For enhanced identity verification and resistance against MITM attacks, </w:t>
      </w:r>
      <w:proofErr w:type="spellStart"/>
      <w:r w:rsidRPr="00D70369">
        <w:t>mTLS</w:t>
      </w:r>
      <w:proofErr w:type="spellEnd"/>
      <w:r w:rsidRPr="00D70369">
        <w:t xml:space="preserve"> is recommended. In </w:t>
      </w:r>
      <w:proofErr w:type="spellStart"/>
      <w:r w:rsidRPr="00D70369">
        <w:t>mTLS</w:t>
      </w:r>
      <w:proofErr w:type="spellEnd"/>
      <w:r w:rsidRPr="00D70369">
        <w:t>, both services authenticate each other before any data exchange occurs</w:t>
      </w:r>
      <w:r w:rsidR="00371339" w:rsidRPr="00D70369">
        <w:t xml:space="preserve"> [8]</w:t>
      </w:r>
      <w:r w:rsidRPr="00D70369">
        <w:t>.</w:t>
      </w:r>
    </w:p>
    <w:p w14:paraId="1BE7DCC1" w14:textId="77777777" w:rsidR="00387D2D" w:rsidRPr="00D70369" w:rsidRDefault="00387D2D" w:rsidP="00387D2D">
      <w:pPr>
        <w:rPr>
          <w:rFonts w:eastAsia="Times"/>
          <w:sz w:val="22"/>
          <w:szCs w:val="22"/>
          <w:lang w:eastAsia="de-DE"/>
        </w:rPr>
      </w:pPr>
    </w:p>
    <w:p w14:paraId="35A93FE1" w14:textId="77777777" w:rsidR="00D31659" w:rsidRPr="00D70369" w:rsidRDefault="00D31659" w:rsidP="00B54A13">
      <w:pPr>
        <w:pStyle w:val="Text"/>
      </w:pPr>
      <w:r w:rsidRPr="00D70369">
        <w:t>For access control, microservices typically rely on authentication (who you are) and authorization (what you’re allowed to do). Real-world implementations often combine several access control models:</w:t>
      </w:r>
    </w:p>
    <w:p w14:paraId="39047660" w14:textId="6FD76DFB" w:rsidR="00D31659" w:rsidRPr="00D70369" w:rsidRDefault="00D31659" w:rsidP="00B54A13">
      <w:pPr>
        <w:pStyle w:val="Text"/>
        <w:numPr>
          <w:ilvl w:val="0"/>
          <w:numId w:val="65"/>
        </w:numPr>
      </w:pPr>
      <w:r w:rsidRPr="00D70369">
        <w:t>Role-based access control for grouping user/service permissions.</w:t>
      </w:r>
    </w:p>
    <w:p w14:paraId="7B3E2055" w14:textId="2F251D3B" w:rsidR="00D31659" w:rsidRPr="00D70369" w:rsidRDefault="00D31659" w:rsidP="00B54A13">
      <w:pPr>
        <w:pStyle w:val="Text"/>
        <w:numPr>
          <w:ilvl w:val="0"/>
          <w:numId w:val="65"/>
        </w:numPr>
      </w:pPr>
      <w:r w:rsidRPr="00D70369">
        <w:t xml:space="preserve">Attribute-based </w:t>
      </w:r>
      <w:r w:rsidR="005C72B2" w:rsidRPr="00D70369">
        <w:t>access</w:t>
      </w:r>
      <w:r w:rsidRPr="00D70369">
        <w:t xml:space="preserve"> evaluates conditions at runtime.</w:t>
      </w:r>
    </w:p>
    <w:p w14:paraId="196B4675" w14:textId="0947C7D9" w:rsidR="00D31659" w:rsidRPr="00D70369" w:rsidRDefault="00D31659" w:rsidP="00B54A13">
      <w:pPr>
        <w:pStyle w:val="Text"/>
        <w:numPr>
          <w:ilvl w:val="0"/>
          <w:numId w:val="65"/>
        </w:numPr>
      </w:pPr>
      <w:r w:rsidRPr="00D70369">
        <w:t>Policy-based access based on defined business logic.</w:t>
      </w:r>
    </w:p>
    <w:p w14:paraId="437AA76F" w14:textId="5315E039" w:rsidR="00D31659" w:rsidRPr="00D70369" w:rsidRDefault="00D31659" w:rsidP="00B54A13">
      <w:pPr>
        <w:pStyle w:val="Text"/>
        <w:numPr>
          <w:ilvl w:val="0"/>
          <w:numId w:val="65"/>
        </w:numPr>
      </w:pPr>
      <w:r w:rsidRPr="00D70369">
        <w:t>Relationship-based access considering hierarchies and ownership.</w:t>
      </w:r>
    </w:p>
    <w:p w14:paraId="5D6B867D" w14:textId="77777777" w:rsidR="005C730D" w:rsidRPr="00D70369" w:rsidRDefault="005C730D" w:rsidP="00D31659">
      <w:pPr>
        <w:rPr>
          <w:rFonts w:eastAsia="Times"/>
          <w:sz w:val="22"/>
          <w:szCs w:val="22"/>
          <w:lang w:eastAsia="de-DE"/>
        </w:rPr>
      </w:pPr>
    </w:p>
    <w:p w14:paraId="53761840" w14:textId="6599EED0" w:rsidR="00D31659" w:rsidRPr="00D70369" w:rsidRDefault="00D31659" w:rsidP="00B54A13">
      <w:pPr>
        <w:pStyle w:val="Text"/>
      </w:pPr>
      <w:r w:rsidRPr="00D70369">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D70369" w:rsidRDefault="00D31659" w:rsidP="00B54A13">
      <w:pPr>
        <w:pStyle w:val="Text"/>
      </w:pPr>
      <w:r w:rsidRPr="00D70369">
        <w:t xml:space="preserve">To reduce load on authentication servers and improve response time, many architectures use JWTs. JWTs encode user identity and permissions, allowing services to validate them </w:t>
      </w:r>
      <w:r w:rsidRPr="00D70369">
        <w:lastRenderedPageBreak/>
        <w:t>locally using JWKS without needing round-trip validation on every request. While efficient, JWTs should be short-lived or revocable to avoid stale or overly permissive tokens.</w:t>
      </w:r>
    </w:p>
    <w:p w14:paraId="6A1CFE9B" w14:textId="15B42B7F" w:rsidR="00D31659" w:rsidRPr="00D70369" w:rsidRDefault="00D31659" w:rsidP="00B54A13">
      <w:pPr>
        <w:pStyle w:val="Text"/>
      </w:pPr>
      <w:r w:rsidRPr="00D70369">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D70369">
        <w:t>underload</w:t>
      </w:r>
      <w:r w:rsidR="00371339" w:rsidRPr="00D70369">
        <w:t xml:space="preserve"> [8]</w:t>
      </w:r>
      <w:r w:rsidRPr="00D70369">
        <w:t>.</w:t>
      </w:r>
    </w:p>
    <w:p w14:paraId="4C5E8D66" w14:textId="77777777" w:rsidR="00DC55A5" w:rsidRPr="00D70369" w:rsidRDefault="00DC55A5" w:rsidP="00D31659">
      <w:pPr>
        <w:rPr>
          <w:rFonts w:eastAsia="Times"/>
          <w:sz w:val="22"/>
          <w:szCs w:val="22"/>
          <w:lang w:eastAsia="de-DE"/>
        </w:rPr>
      </w:pPr>
    </w:p>
    <w:p w14:paraId="100824A0" w14:textId="3E7C6339" w:rsidR="005C730D" w:rsidRPr="00D70369" w:rsidRDefault="00D31659" w:rsidP="00B54A13">
      <w:pPr>
        <w:pStyle w:val="Text"/>
      </w:pPr>
      <w:r w:rsidRPr="00D70369">
        <w:t xml:space="preserve">Internally, many systems now use service meshes like Istio or </w:t>
      </w:r>
      <w:r w:rsidR="006D093C" w:rsidRPr="00D70369">
        <w:t>Linked</w:t>
      </w:r>
      <w:r w:rsidRPr="00D70369">
        <w:t xml:space="preserve"> to enforce security policies and route traffic. These tools use sidecar proxies to manage service discovery, </w:t>
      </w:r>
      <w:proofErr w:type="spellStart"/>
      <w:r w:rsidRPr="00D70369">
        <w:t>mTLS</w:t>
      </w:r>
      <w:proofErr w:type="spellEnd"/>
      <w:r w:rsidRPr="00D70369">
        <w:t xml:space="preserve"> enforcement, and telemetry collection. </w:t>
      </w:r>
    </w:p>
    <w:p w14:paraId="7D8E2A75" w14:textId="259727AD" w:rsidR="005C730D" w:rsidRPr="00D70369" w:rsidRDefault="00D31659" w:rsidP="00B54A13">
      <w:pPr>
        <w:pStyle w:val="Text"/>
      </w:pPr>
      <w:r w:rsidRPr="00D70369">
        <w:t>They also provide observability features like traffic shaping, tracing, and access control — all essential for secure operations.</w:t>
      </w:r>
    </w:p>
    <w:p w14:paraId="10CA834D" w14:textId="73EF0423" w:rsidR="00D31659" w:rsidRPr="00D70369" w:rsidRDefault="00D31659" w:rsidP="00E34F69">
      <w:pPr>
        <w:pStyle w:val="Text"/>
      </w:pPr>
      <w:r w:rsidRPr="00D70369">
        <w:t xml:space="preserve">Secrets management is another foundational layer. API keys, database credentials, and tokens must never be hardcoded. Instead, secrets should be stored in dedicated tools like </w:t>
      </w:r>
      <w:r w:rsidR="00A368C6" w:rsidRPr="00D70369">
        <w:t>Hashi Corp</w:t>
      </w:r>
      <w:r w:rsidRPr="00D70369">
        <w:t xml:space="preserve"> Vault, AWS Secrets Manager</w:t>
      </w:r>
      <w:r w:rsidR="00E34F69">
        <w:t xml:space="preserve"> </w:t>
      </w:r>
      <w:r w:rsidR="00E34F69" w:rsidRPr="00E34F69">
        <w:t>[8]</w:t>
      </w:r>
      <w:r w:rsidRPr="00D70369">
        <w:t>, or Doppler. Secrets should be rotated regularly and scoped to the smallest set of permissions needed.</w:t>
      </w:r>
    </w:p>
    <w:p w14:paraId="441BE070" w14:textId="471A4EF3" w:rsidR="00D31659" w:rsidRPr="00D70369" w:rsidRDefault="00D31659" w:rsidP="00B54A13">
      <w:pPr>
        <w:pStyle w:val="Text"/>
      </w:pPr>
      <w:r w:rsidRPr="00D70369">
        <w:t xml:space="preserve">Lastly, a </w:t>
      </w:r>
      <w:r w:rsidR="00A368C6" w:rsidRPr="00D70369">
        <w:t>security</w:t>
      </w:r>
      <w:r w:rsidRPr="00D70369">
        <w:t xml:space="preserve"> system must be observable. Distributed tracing tools like </w:t>
      </w:r>
      <w:r w:rsidR="00A368C6" w:rsidRPr="00D70369">
        <w:t>Open Telemetry</w:t>
      </w:r>
      <w:r w:rsidRPr="00D70369">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Pr="00D70369" w:rsidRDefault="00D31659" w:rsidP="00B54A13">
      <w:pPr>
        <w:pStyle w:val="Text"/>
      </w:pPr>
      <w:r w:rsidRPr="00D70369">
        <w:t xml:space="preserve">Together, these practices create a resilient and secure microservices architecture. They not only prevent unauthorized access and </w:t>
      </w:r>
      <w:r w:rsidR="000D289D" w:rsidRPr="00D70369">
        <w:t>breaches but</w:t>
      </w:r>
      <w:r w:rsidRPr="00D70369">
        <w:t xml:space="preserve"> also ensure that incidents are detected early and mitigated efficiently [8].</w:t>
      </w:r>
    </w:p>
    <w:p w14:paraId="1A81B5E5" w14:textId="77777777" w:rsidR="000D289D" w:rsidRPr="00D70369" w:rsidRDefault="00D31659" w:rsidP="000D289D">
      <w:pPr>
        <w:pStyle w:val="Heading3"/>
        <w:rPr>
          <w:rFonts w:eastAsia="Times"/>
          <w:lang w:eastAsia="de-DE"/>
        </w:rPr>
      </w:pPr>
      <w:bookmarkStart w:id="65" w:name="_Toc206003793"/>
      <w:r w:rsidRPr="00D70369">
        <w:rPr>
          <w:rFonts w:eastAsia="Times"/>
          <w:lang w:eastAsia="de-DE"/>
        </w:rPr>
        <w:t>Observability</w:t>
      </w:r>
      <w:bookmarkEnd w:id="65"/>
    </w:p>
    <w:p w14:paraId="6D0DD2EE" w14:textId="41C25C08" w:rsidR="000D289D" w:rsidRPr="00D70369" w:rsidRDefault="0005677A" w:rsidP="00B54A13">
      <w:pPr>
        <w:pStyle w:val="Text"/>
      </w:pPr>
      <w:r w:rsidRPr="00D70369">
        <w:t xml:space="preserve">In a microservices environment, observability is all about knowing what’s happening inside your system — even when it’s made up of dozens or hundreds of small, independent services. The </w:t>
      </w:r>
      <w:r w:rsidR="00467F2F" w:rsidRPr="00D70369">
        <w:t xml:space="preserve">goal is to gain </w:t>
      </w:r>
      <w:r w:rsidRPr="00D70369">
        <w:t>visibility into the internal state, performance, and health of your distributed application. To do that effectively, developers and operations teams rely on a set of observability patterns that provide actionable insights into system behavior.</w:t>
      </w:r>
    </w:p>
    <w:p w14:paraId="36A85B73" w14:textId="167BE8B3" w:rsidR="00985368" w:rsidRPr="00D70369" w:rsidRDefault="0005677A" w:rsidP="00B54A13">
      <w:pPr>
        <w:pStyle w:val="Text"/>
      </w:pPr>
      <w:r w:rsidRPr="00D70369">
        <w:t xml:space="preserve">Logging is the most common and foundational observability practice. Every </w:t>
      </w:r>
      <w:r w:rsidR="00467F2F" w:rsidRPr="00D70369">
        <w:t>Micro Service</w:t>
      </w:r>
      <w:r w:rsidRPr="00D70369">
        <w:t xml:space="preserve"> typically </w:t>
      </w:r>
      <w:r w:rsidR="00467F2F" w:rsidRPr="00D70369">
        <w:t>g</w:t>
      </w:r>
      <w:r w:rsidRPr="00D70369">
        <w:t>enerates its own logs, recording key events, errors, and informational messages. These logs are then collected by a centralized logging service (e.g., ELK Stack, Loki) and sent to a searchable analytics tool</w:t>
      </w:r>
      <w:r w:rsidR="00E506CD">
        <w:t xml:space="preserve"> see sections </w:t>
      </w:r>
      <w:r w:rsidR="00E506CD">
        <w:fldChar w:fldCharType="begin"/>
      </w:r>
      <w:r w:rsidR="00E506CD">
        <w:instrText xml:space="preserve"> REF _Ref205991747 \r \h </w:instrText>
      </w:r>
      <w:r w:rsidR="00E506CD">
        <w:fldChar w:fldCharType="separate"/>
      </w:r>
      <w:r w:rsidR="00E506CD">
        <w:rPr>
          <w:cs/>
        </w:rPr>
        <w:t>‎</w:t>
      </w:r>
      <w:r w:rsidR="00E506CD">
        <w:t>4.3.6</w:t>
      </w:r>
      <w:r w:rsidR="00E506CD">
        <w:fldChar w:fldCharType="end"/>
      </w:r>
      <w:r w:rsidR="00E506CD">
        <w:fldChar w:fldCharType="begin"/>
      </w:r>
      <w:r w:rsidR="00E506CD">
        <w:instrText xml:space="preserve"> REF _Ref205991749 \r \h </w:instrText>
      </w:r>
      <w:r w:rsidR="00E506CD">
        <w:fldChar w:fldCharType="separate"/>
      </w:r>
      <w:r w:rsidR="00E506CD">
        <w:rPr>
          <w:cs/>
        </w:rPr>
        <w:t>‎</w:t>
      </w:r>
      <w:r w:rsidR="00E506CD">
        <w:rPr>
          <w:lang w:val="de-AT"/>
        </w:rPr>
        <w:t xml:space="preserve"> and </w:t>
      </w:r>
      <w:r w:rsidR="00E506CD">
        <w:t>4.3.7</w:t>
      </w:r>
      <w:r w:rsidR="00E506CD">
        <w:fldChar w:fldCharType="end"/>
      </w:r>
      <w:r w:rsidRPr="00D70369">
        <w:t>.</w:t>
      </w:r>
    </w:p>
    <w:p w14:paraId="43B8E609" w14:textId="77777777" w:rsidR="00985368" w:rsidRPr="00D70369" w:rsidRDefault="0005677A" w:rsidP="00B54A13">
      <w:pPr>
        <w:pStyle w:val="Text"/>
      </w:pPr>
      <w:r w:rsidRPr="00D70369">
        <w:lastRenderedPageBreak/>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D70369">
        <w:t>downstream failure</w:t>
      </w:r>
      <w:r w:rsidR="00EE4762" w:rsidRPr="00D70369">
        <w:t xml:space="preserve"> [9]</w:t>
      </w:r>
      <w:r w:rsidRPr="00D70369">
        <w:t>.</w:t>
      </w:r>
    </w:p>
    <w:p w14:paraId="75AD33B5" w14:textId="77777777" w:rsidR="00985368" w:rsidRPr="00D70369" w:rsidRDefault="00985368" w:rsidP="00985368">
      <w:pPr>
        <w:rPr>
          <w:rFonts w:eastAsia="Times"/>
          <w:sz w:val="22"/>
          <w:szCs w:val="22"/>
          <w:lang w:eastAsia="de-DE"/>
        </w:rPr>
      </w:pPr>
    </w:p>
    <w:p w14:paraId="72E06619" w14:textId="436786DA" w:rsidR="00985368" w:rsidRPr="00D70369" w:rsidRDefault="0005677A" w:rsidP="00985368">
      <w:pPr>
        <w:rPr>
          <w:rFonts w:eastAsia="Times"/>
          <w:b/>
          <w:bCs/>
          <w:sz w:val="22"/>
          <w:szCs w:val="22"/>
          <w:lang w:eastAsia="de-DE"/>
        </w:rPr>
      </w:pPr>
      <w:r w:rsidRPr="00D70369">
        <w:rPr>
          <w:rFonts w:eastAsia="Times"/>
          <w:b/>
          <w:bCs/>
          <w:sz w:val="22"/>
          <w:szCs w:val="22"/>
          <w:lang w:eastAsia="de-DE"/>
        </w:rPr>
        <w:t>Application Metrics Pattern</w:t>
      </w:r>
    </w:p>
    <w:p w14:paraId="030D7D8E" w14:textId="77777777" w:rsidR="00ED5F1D" w:rsidRPr="00D70369" w:rsidRDefault="00ED5F1D" w:rsidP="00985368">
      <w:pPr>
        <w:rPr>
          <w:rFonts w:eastAsia="Times"/>
          <w:b/>
          <w:bCs/>
          <w:sz w:val="22"/>
          <w:szCs w:val="22"/>
          <w:lang w:eastAsia="de-DE"/>
        </w:rPr>
      </w:pPr>
    </w:p>
    <w:p w14:paraId="54A2014D" w14:textId="71536C99" w:rsidR="00726153" w:rsidRPr="00D70369" w:rsidRDefault="00726153" w:rsidP="00B54A13">
      <w:pPr>
        <w:pStyle w:val="Text"/>
      </w:pPr>
      <w:r w:rsidRPr="00D70369">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4BC881BA" w14:textId="28DC82F7" w:rsidR="00ED5F1D" w:rsidRPr="00D70369" w:rsidRDefault="00726153" w:rsidP="00B54A13">
      <w:pPr>
        <w:pStyle w:val="Text"/>
      </w:pPr>
      <w:r w:rsidRPr="00D70369">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D70369">
        <w:t>[9]</w:t>
      </w:r>
      <w:r w:rsidR="0005677A" w:rsidRPr="00D70369">
        <w:t>.</w:t>
      </w:r>
    </w:p>
    <w:p w14:paraId="7AFA9308" w14:textId="77777777" w:rsidR="00ED5F1D" w:rsidRPr="00D70369" w:rsidRDefault="00ED5F1D" w:rsidP="0096332E">
      <w:pPr>
        <w:pStyle w:val="TOCHeading"/>
        <w:rPr>
          <w:lang w:eastAsia="de-DE"/>
        </w:rPr>
      </w:pPr>
      <w:r w:rsidRPr="00D70369">
        <w:rPr>
          <w:lang w:eastAsia="de-DE"/>
        </w:rPr>
        <w:t>Distributed Tracing Pattern</w:t>
      </w:r>
    </w:p>
    <w:p w14:paraId="59D6556E" w14:textId="77777777" w:rsidR="009465C8" w:rsidRPr="00D70369" w:rsidRDefault="009465C8" w:rsidP="009465C8">
      <w:pPr>
        <w:rPr>
          <w:rFonts w:eastAsia="Times"/>
          <w:lang w:eastAsia="de-DE"/>
        </w:rPr>
      </w:pPr>
    </w:p>
    <w:p w14:paraId="79E799BB" w14:textId="77777777" w:rsidR="00ED5F1D" w:rsidRPr="00D70369" w:rsidRDefault="00ED5F1D" w:rsidP="00B54A13">
      <w:pPr>
        <w:pStyle w:val="Text"/>
      </w:pPr>
      <w:r w:rsidRPr="00D70369">
        <w:t>Distributed tracing monitors an individual user request as it moves through various microservices. This technique is particularly beneficial for identifying performance bottlenecks and determining the locations of failures within intricate systems.</w:t>
      </w:r>
    </w:p>
    <w:p w14:paraId="5E98C804" w14:textId="25E754B6" w:rsidR="0027276A" w:rsidRPr="00D70369" w:rsidRDefault="00ED5F1D" w:rsidP="00B54A13">
      <w:pPr>
        <w:pStyle w:val="Text"/>
      </w:pPr>
      <w:r w:rsidRPr="00D70369">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 [9].</w:t>
      </w:r>
    </w:p>
    <w:p w14:paraId="7FD361A9" w14:textId="01B7A37D" w:rsidR="00502EBE" w:rsidRPr="00D70369" w:rsidRDefault="00502EBE" w:rsidP="0096332E">
      <w:pPr>
        <w:pStyle w:val="TOCHeading"/>
        <w:rPr>
          <w:lang w:eastAsia="de-DE"/>
        </w:rPr>
      </w:pPr>
      <w:r w:rsidRPr="00D70369">
        <w:rPr>
          <w:lang w:eastAsia="de-DE"/>
        </w:rPr>
        <w:t>Exception Tracking</w:t>
      </w:r>
    </w:p>
    <w:p w14:paraId="1EF68F35" w14:textId="77777777" w:rsidR="009465C8" w:rsidRPr="00D70369" w:rsidRDefault="009465C8" w:rsidP="009465C8">
      <w:pPr>
        <w:rPr>
          <w:rFonts w:eastAsia="Times"/>
          <w:lang w:eastAsia="de-DE"/>
        </w:rPr>
      </w:pPr>
    </w:p>
    <w:p w14:paraId="1B5A146B" w14:textId="77777777" w:rsidR="00502EBE" w:rsidRPr="00D70369" w:rsidRDefault="00502EBE" w:rsidP="00B54A13">
      <w:pPr>
        <w:pStyle w:val="Text"/>
      </w:pPr>
      <w:r w:rsidRPr="00D70369">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69CE1E9E" w14:textId="77777777" w:rsidR="00502EBE" w:rsidRPr="00D70369" w:rsidRDefault="00502EBE" w:rsidP="00B54A13">
      <w:pPr>
        <w:pStyle w:val="Text"/>
      </w:pPr>
      <w:r w:rsidRPr="00D70369">
        <w:t>Monitoring exceptions enables you to differentiate between infrastructure issues (such as a full disk and genuine bugs within the code. After isolating the service and the method that triggers the exception, developers can more efficiently debug and resolve the problem [9].</w:t>
      </w:r>
    </w:p>
    <w:p w14:paraId="4B5E47F0" w14:textId="77777777" w:rsidR="00ED5F1D" w:rsidRPr="00D70369" w:rsidRDefault="00ED5F1D" w:rsidP="00B54A13">
      <w:pPr>
        <w:pStyle w:val="Text"/>
      </w:pPr>
    </w:p>
    <w:p w14:paraId="0E21657A" w14:textId="18E3E337" w:rsidR="0005677A" w:rsidRPr="00D70369" w:rsidRDefault="0005677A" w:rsidP="0096332E">
      <w:pPr>
        <w:pStyle w:val="TOCHeading"/>
        <w:rPr>
          <w:lang w:eastAsia="de-DE"/>
        </w:rPr>
      </w:pPr>
      <w:r w:rsidRPr="00D70369">
        <w:rPr>
          <w:lang w:eastAsia="de-DE"/>
        </w:rPr>
        <w:lastRenderedPageBreak/>
        <w:t xml:space="preserve"> Health Check APIs</w:t>
      </w:r>
    </w:p>
    <w:p w14:paraId="01B9B165" w14:textId="77777777" w:rsidR="009465C8" w:rsidRPr="00D70369" w:rsidRDefault="009465C8" w:rsidP="009465C8">
      <w:pPr>
        <w:rPr>
          <w:rFonts w:eastAsia="Times"/>
          <w:lang w:eastAsia="de-DE"/>
        </w:rPr>
      </w:pPr>
    </w:p>
    <w:p w14:paraId="077EA646" w14:textId="1960CB6C" w:rsidR="00195A37" w:rsidRPr="00D70369" w:rsidRDefault="00195A37" w:rsidP="00B54A13">
      <w:pPr>
        <w:pStyle w:val="Text"/>
      </w:pPr>
      <w:r w:rsidRPr="00D70369">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D70369" w:rsidRDefault="00195A37" w:rsidP="00B54A13">
      <w:pPr>
        <w:pStyle w:val="Text"/>
      </w:pPr>
      <w:r w:rsidRPr="00D70369">
        <w:t xml:space="preserve">Health checks serve a purpose beyond human oversight orchestration tools such as Kubernetes depend on them to determine whether to restart malfunctioning services. In their absence, services may seem functional to users, even when they are not performing correctly behind the scenes </w:t>
      </w:r>
      <w:r w:rsidR="00EE4762" w:rsidRPr="00D70369">
        <w:t>[9].</w:t>
      </w:r>
    </w:p>
    <w:p w14:paraId="5B74F457" w14:textId="72E4C609" w:rsidR="0005677A" w:rsidRPr="00D70369" w:rsidRDefault="0005677A" w:rsidP="0096332E">
      <w:pPr>
        <w:pStyle w:val="TOCHeading"/>
        <w:rPr>
          <w:lang w:eastAsia="de-DE"/>
        </w:rPr>
      </w:pPr>
      <w:r w:rsidRPr="00D70369">
        <w:rPr>
          <w:lang w:eastAsia="de-DE"/>
        </w:rPr>
        <w:t xml:space="preserve"> Auditing</w:t>
      </w:r>
    </w:p>
    <w:p w14:paraId="7B924EC5" w14:textId="77777777" w:rsidR="009465C8" w:rsidRPr="00D70369" w:rsidRDefault="009465C8" w:rsidP="009465C8">
      <w:pPr>
        <w:rPr>
          <w:rFonts w:eastAsia="Times"/>
          <w:lang w:eastAsia="de-DE"/>
        </w:rPr>
      </w:pPr>
    </w:p>
    <w:p w14:paraId="2BADB2BF" w14:textId="2C411D85" w:rsidR="004F58E6" w:rsidRPr="00D70369" w:rsidRDefault="004F58E6" w:rsidP="00B54A13">
      <w:pPr>
        <w:pStyle w:val="Text"/>
      </w:pPr>
      <w:r w:rsidRPr="00D70369">
        <w:t xml:space="preserve">In industries subject to regulation, the process of auditing is of paramount importance. It guarantees that applications operate in accordance with compliance </w:t>
      </w:r>
      <w:r w:rsidR="003D7AC1" w:rsidRPr="00D70369">
        <w:t>standards,</w:t>
      </w:r>
      <w:r w:rsidRPr="00D70369">
        <w:t xml:space="preserve"> for instance, confirming that sensitive actions are recorded or that data access is adequately monitored.</w:t>
      </w:r>
    </w:p>
    <w:p w14:paraId="25DF0382" w14:textId="20834286" w:rsidR="00343CFC" w:rsidRPr="00D70369" w:rsidRDefault="004F58E6" w:rsidP="00B54A13">
      <w:pPr>
        <w:pStyle w:val="Text"/>
      </w:pPr>
      <w:r w:rsidRPr="00D70369">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D70369">
        <w:t>[9].</w:t>
      </w:r>
    </w:p>
    <w:p w14:paraId="6E0060B0" w14:textId="741D0E57" w:rsidR="00343CFC" w:rsidRPr="00D70369" w:rsidRDefault="00343CFC" w:rsidP="00343CFC">
      <w:pPr>
        <w:pStyle w:val="Heading2"/>
      </w:pPr>
      <w:bookmarkStart w:id="66" w:name="_Toc206003794"/>
      <w:r w:rsidRPr="00D70369">
        <w:t>Identified Research Gaps in Microservices Literature</w:t>
      </w:r>
      <w:bookmarkEnd w:id="66"/>
    </w:p>
    <w:p w14:paraId="499C1E32" w14:textId="77777777" w:rsidR="00343CFC" w:rsidRPr="00D70369" w:rsidRDefault="00343CFC" w:rsidP="00343CFC">
      <w:pPr>
        <w:rPr>
          <w:rFonts w:eastAsia="Times"/>
        </w:rPr>
      </w:pPr>
    </w:p>
    <w:p w14:paraId="2AD029AB" w14:textId="77777777" w:rsidR="00D744F8" w:rsidRPr="00D70369" w:rsidRDefault="00D744F8" w:rsidP="00B54A13">
      <w:pPr>
        <w:pStyle w:val="Text"/>
      </w:pPr>
      <w:r w:rsidRPr="00D70369">
        <w:t>While the body of literature concerning microservices has expanded considerably over the last ten years, there are still several crucial areas that have not been adequately explored. The subsequent subsections summarize the primary gaps identified in the current research.</w:t>
      </w:r>
    </w:p>
    <w:p w14:paraId="0EDB603D" w14:textId="77777777" w:rsidR="00D744F8" w:rsidRPr="00D70369" w:rsidRDefault="00D744F8" w:rsidP="00B54A13">
      <w:pPr>
        <w:pStyle w:val="Text"/>
      </w:pPr>
    </w:p>
    <w:p w14:paraId="1107B2D8" w14:textId="5985CFCC" w:rsidR="00D744F8" w:rsidRPr="00D70369" w:rsidRDefault="00D744F8" w:rsidP="00A20ECB">
      <w:pPr>
        <w:pStyle w:val="Text"/>
      </w:pPr>
      <w:r w:rsidRPr="00D70369">
        <w:t>Maintainability Over Time</w:t>
      </w:r>
      <w:r w:rsidR="008A405D">
        <w:t>:</w:t>
      </w:r>
      <w:r w:rsidR="00A20ECB">
        <w:t xml:space="preserve"> </w:t>
      </w:r>
      <w:r w:rsidR="00A20ECB" w:rsidRPr="00A20ECB">
        <w:t>Limited longitudinal studies [13].</w:t>
      </w:r>
    </w:p>
    <w:p w14:paraId="6F64C229" w14:textId="56C4004E" w:rsidR="00D744F8" w:rsidRPr="00D70369" w:rsidRDefault="00D744F8" w:rsidP="00B54A13">
      <w:pPr>
        <w:pStyle w:val="Text"/>
      </w:pPr>
      <w:r w:rsidRPr="00D70369">
        <w:t>Numerous studies emphasize the immediate advantages of microservices, such as modularity, agility, and expedited deployments. However, Lenarduzzi et al. [13] performed a four-year case study indicating that although the initial migration leads to an increase in technical debt, the rate of debt accumulation significantly decreases over time when compared to the original monolithic structure. Recent industrial studies, including one that analyzed over 100 services across 15,000 locations, highlight a phenomenon termed the technical debt gamble,</w:t>
      </w:r>
      <w:r w:rsidR="003B4A94" w:rsidRPr="00D70369">
        <w:t xml:space="preserve"> </w:t>
      </w:r>
      <w:r w:rsidRPr="00D70369">
        <w:t xml:space="preserve">where teams frequently incur and later repay debt in cycles. These </w:t>
      </w:r>
      <w:r w:rsidRPr="00D70369">
        <w:lastRenderedPageBreak/>
        <w:t>results imply that microservices can effectively manage long-term debt, although the dynamics are unpredictable and greatly affected by the quality of communication and the alignment between architecture and organization. Longitudinal, cross-industry studies are still limited, resulting in uncertainty regarding maintainability outcomes in various contexts.</w:t>
      </w:r>
    </w:p>
    <w:p w14:paraId="077999DB" w14:textId="77777777" w:rsidR="00D744F8" w:rsidRPr="00D70369" w:rsidRDefault="00D744F8" w:rsidP="00D744F8">
      <w:pPr>
        <w:spacing w:after="0" w:line="240" w:lineRule="auto"/>
        <w:jc w:val="left"/>
        <w:rPr>
          <w:rFonts w:eastAsia="Times"/>
          <w:sz w:val="22"/>
          <w:szCs w:val="22"/>
          <w:lang w:eastAsia="de-DE"/>
        </w:rPr>
      </w:pPr>
    </w:p>
    <w:p w14:paraId="5F101CE1" w14:textId="7154B3E2" w:rsidR="00D744F8" w:rsidRPr="00D70369" w:rsidRDefault="00D744F8" w:rsidP="00A20ECB">
      <w:pPr>
        <w:pStyle w:val="Text"/>
      </w:pPr>
      <w:r w:rsidRPr="00D70369">
        <w:t>Cost–Benefit Trade-offs</w:t>
      </w:r>
      <w:r w:rsidR="008A405D">
        <w:t>:</w:t>
      </w:r>
      <w:r w:rsidR="00A20ECB">
        <w:t xml:space="preserve"> </w:t>
      </w:r>
      <w:r w:rsidR="00A20ECB" w:rsidRPr="00A20ECB">
        <w:t>Few quantitative analyses [14].</w:t>
      </w:r>
    </w:p>
    <w:p w14:paraId="7A8AE58D" w14:textId="0A257EE8" w:rsidR="00343CFC" w:rsidRPr="00D70369" w:rsidRDefault="00D744F8" w:rsidP="00B54A13">
      <w:pPr>
        <w:pStyle w:val="Text"/>
      </w:pPr>
      <w:r w:rsidRPr="00D70369">
        <w:t>Despite the widespread advocacy for microservices due to their scalability and flexibility, there is a scarcity of quantitative analyses regarding the total cost of ownership. An early comparative study indicated lower infrastructure costs for cloud-hosted microservices in comparison to monolithic systems. Conversely, there are anecdotal instances of companies reverting to monolithic architectures, achieving cost reductions exceeding 90%. The advent of FinOps</w:t>
      </w:r>
      <w:r w:rsidR="00F50C3B" w:rsidRPr="00D70369">
        <w:t xml:space="preserve"> </w:t>
      </w:r>
      <w:r w:rsidRPr="00D70369">
        <w:t>practices, which involve cost profiling of Kubernetes-hosted workloads through open-source APM tools, offers the potential for more accurate assessments of deployment costs. Nevertheless, peer-reviewed research that quantifies both operational savings and the hidden expenses</w:t>
      </w:r>
      <w:r w:rsidR="00F50C3B" w:rsidRPr="00D70369">
        <w:t xml:space="preserve"> </w:t>
      </w:r>
      <w:r w:rsidRPr="00D70369">
        <w:t>such as those associated with DevOps tools, team training, and governance overhead</w:t>
      </w:r>
      <w:r w:rsidR="00F50C3B" w:rsidRPr="00D70369">
        <w:t xml:space="preserve"> </w:t>
      </w:r>
      <w:r w:rsidRPr="00D70369">
        <w:t xml:space="preserve">remains insufficiently </w:t>
      </w:r>
      <w:r w:rsidR="008A405D" w:rsidRPr="00D70369">
        <w:t>addressed.</w:t>
      </w:r>
    </w:p>
    <w:p w14:paraId="4AF4A281" w14:textId="77777777" w:rsidR="00D744F8" w:rsidRPr="00D70369" w:rsidRDefault="00D744F8" w:rsidP="00B54A13">
      <w:pPr>
        <w:pStyle w:val="Text"/>
      </w:pPr>
    </w:p>
    <w:p w14:paraId="1AF0151C" w14:textId="2F628352" w:rsidR="00D744F8" w:rsidRPr="00D70369" w:rsidRDefault="00D744F8" w:rsidP="00A20ECB">
      <w:pPr>
        <w:pStyle w:val="Text"/>
      </w:pPr>
      <w:r w:rsidRPr="00D70369">
        <w:t>Observability and Tool Maturity</w:t>
      </w:r>
      <w:r w:rsidR="008A405D">
        <w:t>:</w:t>
      </w:r>
      <w:r w:rsidR="00A20ECB">
        <w:t xml:space="preserve"> </w:t>
      </w:r>
      <w:r w:rsidR="00A20ECB" w:rsidRPr="00A20ECB">
        <w:t>Lack of unbiased, large-scale assessments [15].</w:t>
      </w:r>
    </w:p>
    <w:p w14:paraId="07668467" w14:textId="0C767F5A" w:rsidR="00D744F8" w:rsidRPr="00D70369" w:rsidRDefault="00D744F8" w:rsidP="00B54A13">
      <w:pPr>
        <w:pStyle w:val="Text"/>
      </w:pPr>
      <w:r w:rsidRPr="00D70369">
        <w:t>Architectural discussions frequently underscore the importance of observability—encompassing metrics, tracing, and logging</w:t>
      </w:r>
      <w:r w:rsidR="00A77977" w:rsidRPr="00D70369">
        <w:t xml:space="preserve"> </w:t>
      </w:r>
      <w:r w:rsidRPr="00D70369">
        <w:t>yet there is a notable lack of comparative evaluations of observability tools. For instance, a recent industry analysis contrasting Prometheus an open-source solution</w:t>
      </w:r>
      <w:r w:rsidR="00A77977" w:rsidRPr="00D70369">
        <w:t xml:space="preserve"> </w:t>
      </w:r>
      <w:r w:rsidRPr="00D70369">
        <w:t>with Datadog a commercial offering highlights variations in feature sets and pricing, but fails to include unbiased, large-scale performance assessments. Likewise, while various blogs tend to focus on features like distributed tracing and dependency mapping, there is a dearth of academically validated performance research conducted in production-level settings [15].</w:t>
      </w:r>
    </w:p>
    <w:p w14:paraId="02F223DC" w14:textId="77777777" w:rsidR="00D744F8" w:rsidRPr="00D70369" w:rsidRDefault="00D744F8" w:rsidP="00B54A13">
      <w:pPr>
        <w:pStyle w:val="Text"/>
      </w:pPr>
    </w:p>
    <w:p w14:paraId="1E566A7E" w14:textId="5B824373" w:rsidR="00D744F8" w:rsidRPr="00D70369" w:rsidRDefault="00D744F8" w:rsidP="008A405D">
      <w:pPr>
        <w:pStyle w:val="Text"/>
      </w:pPr>
      <w:r w:rsidRPr="00D70369">
        <w:t>Effects on Team Efficiency</w:t>
      </w:r>
      <w:r w:rsidR="008A405D">
        <w:t xml:space="preserve">: </w:t>
      </w:r>
      <w:r w:rsidR="008A405D" w:rsidRPr="008A405D">
        <w:t>Few pre/post quantitative comparisons [15].</w:t>
      </w:r>
    </w:p>
    <w:p w14:paraId="744026C2" w14:textId="408C7A5E" w:rsidR="00D744F8" w:rsidRPr="00D70369" w:rsidRDefault="00D744F8" w:rsidP="00B54A13">
      <w:pPr>
        <w:pStyle w:val="Text"/>
      </w:pPr>
      <w:r w:rsidRPr="00D70369">
        <w:t>Anecdotal evidence indicates that positions such as Product Owners and Scrum Masters benefit from more seamless deployments and diminished dependency management following a transition to microservices. Nevertheless, empirical productivity indicators—such as lead time, deployment frequency, and defect rates</w:t>
      </w:r>
      <w:r w:rsidR="00EE15B9" w:rsidRPr="00D70369">
        <w:t xml:space="preserve"> </w:t>
      </w:r>
      <w:r w:rsidRPr="00D70369">
        <w:t xml:space="preserve">are seldom evaluated pre- and post-adoption within the same teams. Some research suggests that the operational intricacies associated with cloud-native microservices may hinder productivity, especially </w:t>
      </w:r>
      <w:r w:rsidRPr="00D70369">
        <w:lastRenderedPageBreak/>
        <w:t>when teams encounter additional burdens related to configuration management, security, and service orchestration. Comprehensive industry surveys, including those assessing AI-enhanced tools, reveal that over 90% of developers continue to be impeded by organizational inefficiencies, particularly challenges in cross-team coordination [15].</w:t>
      </w:r>
    </w:p>
    <w:p w14:paraId="5C1BE027" w14:textId="77777777" w:rsidR="00D744F8" w:rsidRPr="00D70369" w:rsidRDefault="00D744F8" w:rsidP="00B54A13">
      <w:pPr>
        <w:pStyle w:val="Text"/>
      </w:pPr>
    </w:p>
    <w:p w14:paraId="347325CA" w14:textId="77777777" w:rsidR="00D744F8" w:rsidRPr="00D70369" w:rsidRDefault="00D744F8" w:rsidP="00B54A13">
      <w:pPr>
        <w:pStyle w:val="Text"/>
      </w:pPr>
      <w:r w:rsidRPr="00D70369">
        <w:t>Connection to This Research</w:t>
      </w:r>
    </w:p>
    <w:p w14:paraId="031D5C17" w14:textId="6D07C4E1" w:rsidR="006F0645" w:rsidRPr="00D70369" w:rsidRDefault="00D744F8" w:rsidP="00B54A13">
      <w:pPr>
        <w:pStyle w:val="Text"/>
      </w:pPr>
      <w:r w:rsidRPr="00D70369">
        <w:t xml:space="preserve">The identified </w:t>
      </w:r>
      <w:r w:rsidR="006F0645" w:rsidRPr="00D70369">
        <w:t>deficiencies,</w:t>
      </w:r>
      <w:r w:rsidR="00EE15B9" w:rsidRPr="00D70369">
        <w:t xml:space="preserve"> </w:t>
      </w:r>
      <w:r w:rsidRPr="00D70369">
        <w:t>especially the lack of experimental, quantitative analyses of configuration management approaches</w:t>
      </w:r>
      <w:r w:rsidR="00EE15B9" w:rsidRPr="00D70369">
        <w:t xml:space="preserve"> </w:t>
      </w:r>
      <w:r w:rsidRPr="00D70369">
        <w:t xml:space="preserve">significantly shape the focus of this thesis. Specifically, there is a scarcity of empirical data regarding the effects of centralized versus local configuration on scalability, security, and maintainability within Kubernetes-based microservices frameworks. This study seeks to fill that void through controlled experiments utilizing a representative banking application, as elaborated in Chapter </w:t>
      </w:r>
      <w:r w:rsidR="00296646">
        <w:fldChar w:fldCharType="begin"/>
      </w:r>
      <w:r w:rsidR="00296646">
        <w:instrText xml:space="preserve"> REF _Ref205991916 \r \h </w:instrText>
      </w:r>
      <w:r w:rsidR="00296646">
        <w:fldChar w:fldCharType="separate"/>
      </w:r>
      <w:r w:rsidR="00296646">
        <w:rPr>
          <w:cs/>
        </w:rPr>
        <w:t>‎</w:t>
      </w:r>
      <w:r w:rsidR="00296646">
        <w:t>3</w:t>
      </w:r>
      <w:r w:rsidR="00296646">
        <w:fldChar w:fldCharType="end"/>
      </w:r>
      <w:r w:rsidRPr="00D70369">
        <w:t xml:space="preserve">. </w:t>
      </w:r>
    </w:p>
    <w:p w14:paraId="1C8913D9" w14:textId="40091CFB" w:rsidR="006F0645" w:rsidRPr="00D70369" w:rsidRDefault="006F0645" w:rsidP="0081139B">
      <w:pPr>
        <w:pStyle w:val="Heading2"/>
      </w:pPr>
      <w:bookmarkStart w:id="67" w:name="_Toc206003795"/>
      <w:r w:rsidRPr="00D70369">
        <w:t>Summary of Literature Review</w:t>
      </w:r>
      <w:bookmarkEnd w:id="67"/>
      <w:r w:rsidR="006E5720">
        <w:t xml:space="preserve"> </w:t>
      </w:r>
    </w:p>
    <w:p w14:paraId="119D0F5B" w14:textId="534CD615" w:rsidR="006E5720" w:rsidRDefault="006E5720" w:rsidP="006E5720">
      <w:pPr>
        <w:pStyle w:val="Text"/>
        <w:rPr>
          <w:rFonts w:ascii="Times New Roman" w:hAnsi="Times New Roman"/>
          <w:sz w:val="24"/>
          <w:lang w:val="de-AT" w:eastAsia="zh-TW"/>
        </w:rPr>
      </w:pPr>
      <w:r>
        <w:t xml:space="preserve">Table 4 summarizes literature insights and </w:t>
      </w:r>
      <w:r w:rsidRPr="006E5720">
        <w:t xml:space="preserve">research gaps see </w:t>
      </w:r>
      <w:r w:rsidRPr="006E5720">
        <w:fldChar w:fldCharType="begin"/>
      </w:r>
      <w:r w:rsidRPr="006E5720">
        <w:instrText xml:space="preserve"> REF _Ref205991968 \h </w:instrText>
      </w:r>
      <w:r>
        <w:instrText xml:space="preserve"> \* MERGEFORMAT </w:instrText>
      </w:r>
      <w:r w:rsidRPr="006E5720">
        <w:fldChar w:fldCharType="separate"/>
      </w:r>
      <w:r w:rsidRPr="006E5720">
        <w:t>Table 4</w:t>
      </w:r>
      <w:r w:rsidRPr="006E5720">
        <w:fldChar w:fldCharType="end"/>
      </w:r>
      <w:r w:rsidRPr="006E5720">
        <w:t>.</w:t>
      </w:r>
    </w:p>
    <w:p w14:paraId="07E79664" w14:textId="77777777" w:rsidR="006F0645" w:rsidRPr="00D70369" w:rsidRDefault="006F0645" w:rsidP="00B54A13">
      <w:pPr>
        <w:pStyle w:val="Text"/>
      </w:pPr>
    </w:p>
    <w:tbl>
      <w:tblPr>
        <w:tblStyle w:val="TableGrid"/>
        <w:tblW w:w="0" w:type="auto"/>
        <w:tblLook w:val="04A0" w:firstRow="1" w:lastRow="0" w:firstColumn="1" w:lastColumn="0" w:noHBand="0" w:noVBand="1"/>
      </w:tblPr>
      <w:tblGrid>
        <w:gridCol w:w="2880"/>
        <w:gridCol w:w="2880"/>
        <w:gridCol w:w="2880"/>
      </w:tblGrid>
      <w:tr w:rsidR="006F0645" w:rsidRPr="00D70369" w14:paraId="2AC874AB"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130994FA" w14:textId="77777777" w:rsidR="006F0645" w:rsidRPr="00D70369" w:rsidRDefault="006F0645" w:rsidP="00B54A13">
            <w:pPr>
              <w:pStyle w:val="Text"/>
            </w:pPr>
            <w:r w:rsidRPr="00D70369">
              <w:t>Topic</w:t>
            </w:r>
          </w:p>
        </w:tc>
        <w:tc>
          <w:tcPr>
            <w:tcW w:w="2880" w:type="dxa"/>
            <w:tcBorders>
              <w:top w:val="single" w:sz="4" w:space="0" w:color="auto"/>
              <w:left w:val="single" w:sz="4" w:space="0" w:color="auto"/>
              <w:bottom w:val="single" w:sz="4" w:space="0" w:color="auto"/>
              <w:right w:val="single" w:sz="4" w:space="0" w:color="auto"/>
            </w:tcBorders>
            <w:hideMark/>
          </w:tcPr>
          <w:p w14:paraId="71A4EB85" w14:textId="77777777" w:rsidR="006F0645" w:rsidRPr="00D70369" w:rsidRDefault="006F0645" w:rsidP="00B54A13">
            <w:pPr>
              <w:pStyle w:val="Text"/>
            </w:pPr>
            <w:r w:rsidRPr="00D70369">
              <w:t>Key Literature Insights</w:t>
            </w:r>
          </w:p>
        </w:tc>
        <w:tc>
          <w:tcPr>
            <w:tcW w:w="2880" w:type="dxa"/>
            <w:tcBorders>
              <w:top w:val="single" w:sz="4" w:space="0" w:color="auto"/>
              <w:left w:val="single" w:sz="4" w:space="0" w:color="auto"/>
              <w:bottom w:val="single" w:sz="4" w:space="0" w:color="auto"/>
              <w:right w:val="single" w:sz="4" w:space="0" w:color="auto"/>
            </w:tcBorders>
            <w:hideMark/>
          </w:tcPr>
          <w:p w14:paraId="5EEC5011" w14:textId="77777777" w:rsidR="006F0645" w:rsidRPr="00D70369" w:rsidRDefault="006F0645" w:rsidP="00B54A13">
            <w:pPr>
              <w:pStyle w:val="Text"/>
            </w:pPr>
            <w:r w:rsidRPr="00D70369">
              <w:t>Limitations / Research Gaps</w:t>
            </w:r>
          </w:p>
        </w:tc>
      </w:tr>
      <w:tr w:rsidR="006F0645" w:rsidRPr="00D70369" w14:paraId="60A91F5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67308B73" w14:textId="77777777" w:rsidR="006F0645" w:rsidRPr="00D70369" w:rsidRDefault="006F0645" w:rsidP="00B54A13">
            <w:pPr>
              <w:pStyle w:val="Text"/>
            </w:pPr>
            <w:r w:rsidRPr="00D70369">
              <w:t>Microservice Architecture vs. Monolith/SOA</w:t>
            </w:r>
          </w:p>
        </w:tc>
        <w:tc>
          <w:tcPr>
            <w:tcW w:w="2880" w:type="dxa"/>
            <w:tcBorders>
              <w:top w:val="single" w:sz="4" w:space="0" w:color="auto"/>
              <w:left w:val="single" w:sz="4" w:space="0" w:color="auto"/>
              <w:bottom w:val="single" w:sz="4" w:space="0" w:color="auto"/>
              <w:right w:val="single" w:sz="4" w:space="0" w:color="auto"/>
            </w:tcBorders>
            <w:hideMark/>
          </w:tcPr>
          <w:p w14:paraId="4C62B7FB" w14:textId="77777777" w:rsidR="006F0645" w:rsidRPr="00D70369" w:rsidRDefault="006F0645" w:rsidP="00B54A13">
            <w:pPr>
              <w:pStyle w:val="Text"/>
            </w:pPr>
            <w:r w:rsidRPr="00D70369">
              <w:t>Microservices offer agility, independent deployments, scalability, and technology diversity; suited for complex, evolving domains. Monoliths remain simpler for small teams; SOA supports enterprise-wide service reuse.</w:t>
            </w:r>
          </w:p>
        </w:tc>
        <w:tc>
          <w:tcPr>
            <w:tcW w:w="2880" w:type="dxa"/>
            <w:tcBorders>
              <w:top w:val="single" w:sz="4" w:space="0" w:color="auto"/>
              <w:left w:val="single" w:sz="4" w:space="0" w:color="auto"/>
              <w:bottom w:val="single" w:sz="4" w:space="0" w:color="auto"/>
              <w:right w:val="single" w:sz="4" w:space="0" w:color="auto"/>
            </w:tcBorders>
            <w:hideMark/>
          </w:tcPr>
          <w:p w14:paraId="02390608" w14:textId="77777777" w:rsidR="006F0645" w:rsidRPr="00D70369" w:rsidRDefault="006F0645" w:rsidP="00B54A13">
            <w:pPr>
              <w:pStyle w:val="Text"/>
            </w:pPr>
            <w:r w:rsidRPr="00D70369">
              <w:t>Limited empirical cost–benefit comparisons in real-world settings; scarce longitudinal studies on long-term maintainability outcomes.</w:t>
            </w:r>
          </w:p>
        </w:tc>
      </w:tr>
      <w:tr w:rsidR="006F0645" w:rsidRPr="00D70369" w14:paraId="04FD3104"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3237265" w14:textId="77777777" w:rsidR="006F0645" w:rsidRPr="00D70369" w:rsidRDefault="006F0645" w:rsidP="00B54A13">
            <w:pPr>
              <w:pStyle w:val="Text"/>
            </w:pPr>
            <w:r w:rsidRPr="00D70369">
              <w:t>Migration Strategies</w:t>
            </w:r>
          </w:p>
        </w:tc>
        <w:tc>
          <w:tcPr>
            <w:tcW w:w="2880" w:type="dxa"/>
            <w:tcBorders>
              <w:top w:val="single" w:sz="4" w:space="0" w:color="auto"/>
              <w:left w:val="single" w:sz="4" w:space="0" w:color="auto"/>
              <w:bottom w:val="single" w:sz="4" w:space="0" w:color="auto"/>
              <w:right w:val="single" w:sz="4" w:space="0" w:color="auto"/>
            </w:tcBorders>
            <w:hideMark/>
          </w:tcPr>
          <w:p w14:paraId="11E862DD" w14:textId="77777777" w:rsidR="006F0645" w:rsidRPr="00D70369" w:rsidRDefault="006F0645" w:rsidP="00B54A13">
            <w:pPr>
              <w:pStyle w:val="Text"/>
            </w:pPr>
            <w:r w:rsidRPr="00D70369">
              <w:t xml:space="preserve">Incremental refactoring, Strangler Fig, decomposition by business capability, ACLs, and DDD help mitigate risk and align </w:t>
            </w:r>
            <w:r w:rsidRPr="00D70369">
              <w:lastRenderedPageBreak/>
              <w:t>technical boundaries with business goals.</w:t>
            </w:r>
          </w:p>
        </w:tc>
        <w:tc>
          <w:tcPr>
            <w:tcW w:w="2880" w:type="dxa"/>
            <w:tcBorders>
              <w:top w:val="single" w:sz="4" w:space="0" w:color="auto"/>
              <w:left w:val="single" w:sz="4" w:space="0" w:color="auto"/>
              <w:bottom w:val="single" w:sz="4" w:space="0" w:color="auto"/>
              <w:right w:val="single" w:sz="4" w:space="0" w:color="auto"/>
            </w:tcBorders>
            <w:hideMark/>
          </w:tcPr>
          <w:p w14:paraId="1B25676B" w14:textId="77777777" w:rsidR="006F0645" w:rsidRPr="00D70369" w:rsidRDefault="006F0645" w:rsidP="00B54A13">
            <w:pPr>
              <w:pStyle w:val="Text"/>
            </w:pPr>
            <w:r w:rsidRPr="00D70369">
              <w:lastRenderedPageBreak/>
              <w:t>Lack of quantitative data comparing strategy efficiency, migration effort, and operational stability post-migration.</w:t>
            </w:r>
          </w:p>
        </w:tc>
      </w:tr>
      <w:tr w:rsidR="006F0645" w:rsidRPr="00D70369" w14:paraId="5482D258"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004E2253" w14:textId="77777777" w:rsidR="006F0645" w:rsidRPr="00D70369" w:rsidRDefault="006F0645" w:rsidP="00B54A13">
            <w:pPr>
              <w:pStyle w:val="Text"/>
            </w:pPr>
            <w:r w:rsidRPr="00D70369">
              <w:t>Key Characteristics of Microservices</w:t>
            </w:r>
          </w:p>
        </w:tc>
        <w:tc>
          <w:tcPr>
            <w:tcW w:w="2880" w:type="dxa"/>
            <w:tcBorders>
              <w:top w:val="single" w:sz="4" w:space="0" w:color="auto"/>
              <w:left w:val="single" w:sz="4" w:space="0" w:color="auto"/>
              <w:bottom w:val="single" w:sz="4" w:space="0" w:color="auto"/>
              <w:right w:val="single" w:sz="4" w:space="0" w:color="auto"/>
            </w:tcBorders>
            <w:hideMark/>
          </w:tcPr>
          <w:p w14:paraId="508782A6" w14:textId="77777777" w:rsidR="006F0645" w:rsidRPr="00D70369" w:rsidRDefault="006F0645" w:rsidP="00B54A13">
            <w:pPr>
              <w:pStyle w:val="Text"/>
            </w:pPr>
            <w:r w:rsidRPr="00D70369">
              <w:t>Independent, business-capability-oriented services; decentralized governance and data; infrastructure automation; resilience and scalability; technology-agnostic approach.</w:t>
            </w:r>
          </w:p>
        </w:tc>
        <w:tc>
          <w:tcPr>
            <w:tcW w:w="2880" w:type="dxa"/>
            <w:tcBorders>
              <w:top w:val="single" w:sz="4" w:space="0" w:color="auto"/>
              <w:left w:val="single" w:sz="4" w:space="0" w:color="auto"/>
              <w:bottom w:val="single" w:sz="4" w:space="0" w:color="auto"/>
              <w:right w:val="single" w:sz="4" w:space="0" w:color="auto"/>
            </w:tcBorders>
            <w:hideMark/>
          </w:tcPr>
          <w:p w14:paraId="79ABF27E" w14:textId="77777777" w:rsidR="006F0645" w:rsidRPr="00D70369" w:rsidRDefault="006F0645" w:rsidP="00B54A13">
            <w:pPr>
              <w:pStyle w:val="Text"/>
            </w:pPr>
            <w:r w:rsidRPr="00D70369">
              <w:t>Few studies measure trade-offs between autonomy and governance complexity; minimal research on how these characteristics impact security at scale.</w:t>
            </w:r>
          </w:p>
        </w:tc>
      </w:tr>
      <w:tr w:rsidR="006F0645" w:rsidRPr="00D70369" w14:paraId="5ED5EE3D"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9CC5C80" w14:textId="77777777" w:rsidR="006F0645" w:rsidRPr="00D70369" w:rsidRDefault="006F0645" w:rsidP="00B54A13">
            <w:pPr>
              <w:pStyle w:val="Text"/>
            </w:pPr>
            <w:r w:rsidRPr="00D70369">
              <w:t>Challenges in Microservices</w:t>
            </w:r>
          </w:p>
        </w:tc>
        <w:tc>
          <w:tcPr>
            <w:tcW w:w="2880" w:type="dxa"/>
            <w:tcBorders>
              <w:top w:val="single" w:sz="4" w:space="0" w:color="auto"/>
              <w:left w:val="single" w:sz="4" w:space="0" w:color="auto"/>
              <w:bottom w:val="single" w:sz="4" w:space="0" w:color="auto"/>
              <w:right w:val="single" w:sz="4" w:space="0" w:color="auto"/>
            </w:tcBorders>
            <w:hideMark/>
          </w:tcPr>
          <w:p w14:paraId="70056EDE" w14:textId="77777777" w:rsidR="006F0645" w:rsidRPr="00D70369" w:rsidRDefault="006F0645" w:rsidP="00B54A13">
            <w:pPr>
              <w:pStyle w:val="Text"/>
            </w:pPr>
            <w:r w:rsidRPr="00D70369">
              <w:t>High operational complexity; communication latency; distributed data consistency; overhead in monitoring/logging; service discovery management.</w:t>
            </w:r>
          </w:p>
        </w:tc>
        <w:tc>
          <w:tcPr>
            <w:tcW w:w="2880" w:type="dxa"/>
            <w:tcBorders>
              <w:top w:val="single" w:sz="4" w:space="0" w:color="auto"/>
              <w:left w:val="single" w:sz="4" w:space="0" w:color="auto"/>
              <w:bottom w:val="single" w:sz="4" w:space="0" w:color="auto"/>
              <w:right w:val="single" w:sz="4" w:space="0" w:color="auto"/>
            </w:tcBorders>
            <w:hideMark/>
          </w:tcPr>
          <w:p w14:paraId="1B7B28B8" w14:textId="77777777" w:rsidR="006F0645" w:rsidRPr="00D70369" w:rsidRDefault="006F0645" w:rsidP="00B54A13">
            <w:pPr>
              <w:pStyle w:val="Text"/>
            </w:pPr>
            <w:r w:rsidRPr="00D70369">
              <w:t>Most works discuss these qualitatively — little benchmarking of mitigation techniques or tooling effectiveness under production-scale loads.</w:t>
            </w:r>
          </w:p>
        </w:tc>
      </w:tr>
      <w:tr w:rsidR="006F0645" w:rsidRPr="00D70369" w14:paraId="3DCB20D6"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0217A5E" w14:textId="77777777" w:rsidR="006F0645" w:rsidRPr="00D70369" w:rsidRDefault="006F0645" w:rsidP="00B54A13">
            <w:pPr>
              <w:pStyle w:val="Text"/>
            </w:pPr>
            <w:r w:rsidRPr="00D70369">
              <w:t>Centralized vs. Local Configuration</w:t>
            </w:r>
          </w:p>
        </w:tc>
        <w:tc>
          <w:tcPr>
            <w:tcW w:w="2880" w:type="dxa"/>
            <w:tcBorders>
              <w:top w:val="single" w:sz="4" w:space="0" w:color="auto"/>
              <w:left w:val="single" w:sz="4" w:space="0" w:color="auto"/>
              <w:bottom w:val="single" w:sz="4" w:space="0" w:color="auto"/>
              <w:right w:val="single" w:sz="4" w:space="0" w:color="auto"/>
            </w:tcBorders>
            <w:hideMark/>
          </w:tcPr>
          <w:p w14:paraId="2F604AAE" w14:textId="491D573F" w:rsidR="006F0645" w:rsidRPr="00D70369" w:rsidRDefault="006F0645" w:rsidP="00B54A13">
            <w:pPr>
              <w:pStyle w:val="Text"/>
            </w:pPr>
            <w:r w:rsidRPr="00D70369">
              <w:t>Centralized config improves consistency, propagation speed, and auditability; local config is simpler for small systems but risks drift and slow updates.</w:t>
            </w:r>
          </w:p>
        </w:tc>
        <w:tc>
          <w:tcPr>
            <w:tcW w:w="2880" w:type="dxa"/>
            <w:tcBorders>
              <w:top w:val="single" w:sz="4" w:space="0" w:color="auto"/>
              <w:left w:val="single" w:sz="4" w:space="0" w:color="auto"/>
              <w:bottom w:val="single" w:sz="4" w:space="0" w:color="auto"/>
              <w:right w:val="single" w:sz="4" w:space="0" w:color="auto"/>
            </w:tcBorders>
            <w:hideMark/>
          </w:tcPr>
          <w:p w14:paraId="1C1DC995" w14:textId="77777777" w:rsidR="006F0645" w:rsidRPr="00D70369" w:rsidRDefault="006F0645" w:rsidP="00B54A13">
            <w:pPr>
              <w:pStyle w:val="Text"/>
            </w:pPr>
            <w:r w:rsidRPr="00D70369">
              <w:t>No rigorous experimental studies on scale-out alignment speed, policy update latency, or rollback effort across environments — especially with Kubernetes and Spring ecosystems.</w:t>
            </w:r>
          </w:p>
        </w:tc>
      </w:tr>
      <w:tr w:rsidR="006F0645" w:rsidRPr="00D70369" w14:paraId="2BAF1C05"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4B78510" w14:textId="77777777" w:rsidR="006F0645" w:rsidRPr="00D70369" w:rsidRDefault="006F0645" w:rsidP="00B54A13">
            <w:pPr>
              <w:pStyle w:val="Text"/>
            </w:pPr>
            <w:r w:rsidRPr="00D70369">
              <w:t>Security</w:t>
            </w:r>
          </w:p>
        </w:tc>
        <w:tc>
          <w:tcPr>
            <w:tcW w:w="2880" w:type="dxa"/>
            <w:tcBorders>
              <w:top w:val="single" w:sz="4" w:space="0" w:color="auto"/>
              <w:left w:val="single" w:sz="4" w:space="0" w:color="auto"/>
              <w:bottom w:val="single" w:sz="4" w:space="0" w:color="auto"/>
              <w:right w:val="single" w:sz="4" w:space="0" w:color="auto"/>
            </w:tcBorders>
            <w:hideMark/>
          </w:tcPr>
          <w:p w14:paraId="7F78900C" w14:textId="66168073" w:rsidR="006F0645" w:rsidRPr="00D70369" w:rsidRDefault="006F0645" w:rsidP="005908EC">
            <w:pPr>
              <w:pStyle w:val="Text"/>
            </w:pPr>
            <w:r w:rsidRPr="00D70369">
              <w:t xml:space="preserve">API gateways </w:t>
            </w:r>
            <w:r w:rsidR="005908EC" w:rsidRPr="005908EC">
              <w:t xml:space="preserve">centralized </w:t>
            </w:r>
            <w:r w:rsidRPr="00D70369">
              <w:t xml:space="preserve">access control; </w:t>
            </w:r>
            <w:proofErr w:type="spellStart"/>
            <w:r w:rsidRPr="00D70369">
              <w:t>mTLS</w:t>
            </w:r>
            <w:proofErr w:type="spellEnd"/>
            <w:r w:rsidRPr="00D70369">
              <w:t xml:space="preserve"> and Zero Trust strengthen service-to-service security; secrets management tools prevent credential exposure; service mesh enhances policy enforcement.</w:t>
            </w:r>
          </w:p>
        </w:tc>
        <w:tc>
          <w:tcPr>
            <w:tcW w:w="2880" w:type="dxa"/>
            <w:tcBorders>
              <w:top w:val="single" w:sz="4" w:space="0" w:color="auto"/>
              <w:left w:val="single" w:sz="4" w:space="0" w:color="auto"/>
              <w:bottom w:val="single" w:sz="4" w:space="0" w:color="auto"/>
              <w:right w:val="single" w:sz="4" w:space="0" w:color="auto"/>
            </w:tcBorders>
            <w:hideMark/>
          </w:tcPr>
          <w:p w14:paraId="4F3B2960" w14:textId="77777777" w:rsidR="006F0645" w:rsidRPr="00D70369" w:rsidRDefault="006F0645" w:rsidP="00B54A13">
            <w:pPr>
              <w:pStyle w:val="Text"/>
            </w:pPr>
            <w:r w:rsidRPr="00D70369">
              <w:t>Research often tool-specific; little neutral benchmarking of security mechanisms in microservices; maintainability–security trade-off not well explored.</w:t>
            </w:r>
          </w:p>
        </w:tc>
      </w:tr>
      <w:tr w:rsidR="006F0645" w:rsidRPr="00D70369" w14:paraId="0382660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77D2C4FA" w14:textId="77777777" w:rsidR="006F0645" w:rsidRPr="00D70369" w:rsidRDefault="006F0645" w:rsidP="00B54A13">
            <w:pPr>
              <w:pStyle w:val="Text"/>
            </w:pPr>
            <w:r w:rsidRPr="00D70369">
              <w:lastRenderedPageBreak/>
              <w:t>Observability</w:t>
            </w:r>
          </w:p>
        </w:tc>
        <w:tc>
          <w:tcPr>
            <w:tcW w:w="2880" w:type="dxa"/>
            <w:tcBorders>
              <w:top w:val="single" w:sz="4" w:space="0" w:color="auto"/>
              <w:left w:val="single" w:sz="4" w:space="0" w:color="auto"/>
              <w:bottom w:val="single" w:sz="4" w:space="0" w:color="auto"/>
              <w:right w:val="single" w:sz="4" w:space="0" w:color="auto"/>
            </w:tcBorders>
            <w:hideMark/>
          </w:tcPr>
          <w:p w14:paraId="6BDBB0DD" w14:textId="77777777" w:rsidR="006F0645" w:rsidRPr="00D70369" w:rsidRDefault="006F0645" w:rsidP="00B54A13">
            <w:pPr>
              <w:pStyle w:val="Text"/>
            </w:pPr>
            <w:r w:rsidRPr="00D70369">
              <w:t>Logging, metrics, tracing, exception tracking, health checks, and auditing improve reliability and compliance; open-source tools like Prometheus, Jaeger widely used.</w:t>
            </w:r>
          </w:p>
        </w:tc>
        <w:tc>
          <w:tcPr>
            <w:tcW w:w="2880" w:type="dxa"/>
            <w:tcBorders>
              <w:top w:val="single" w:sz="4" w:space="0" w:color="auto"/>
              <w:left w:val="single" w:sz="4" w:space="0" w:color="auto"/>
              <w:bottom w:val="single" w:sz="4" w:space="0" w:color="auto"/>
              <w:right w:val="single" w:sz="4" w:space="0" w:color="auto"/>
            </w:tcBorders>
            <w:hideMark/>
          </w:tcPr>
          <w:p w14:paraId="661D0CD6" w14:textId="1755C478" w:rsidR="006F0645" w:rsidRPr="00D70369" w:rsidRDefault="006F0645" w:rsidP="00B54A13">
            <w:pPr>
              <w:pStyle w:val="Text"/>
            </w:pPr>
            <w:r w:rsidRPr="00D70369">
              <w:t xml:space="preserve">Few comparative studies of </w:t>
            </w:r>
            <w:r w:rsidR="006B2899" w:rsidRPr="00D70369">
              <w:t>open source</w:t>
            </w:r>
            <w:r w:rsidRPr="00D70369">
              <w:t xml:space="preserve"> vs. commercial observability stacks in large-scale microservices; limited focus on operator usability and maintenance cost.</w:t>
            </w:r>
          </w:p>
        </w:tc>
      </w:tr>
      <w:tr w:rsidR="006F0645" w:rsidRPr="00D70369" w14:paraId="20B3424F"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C8FFC4C" w14:textId="77777777" w:rsidR="006F0645" w:rsidRPr="00D70369" w:rsidRDefault="006F0645" w:rsidP="00B54A13">
            <w:pPr>
              <w:pStyle w:val="Text"/>
            </w:pPr>
            <w:r w:rsidRPr="00D70369">
              <w:t>Maintainability Over Time</w:t>
            </w:r>
          </w:p>
        </w:tc>
        <w:tc>
          <w:tcPr>
            <w:tcW w:w="2880" w:type="dxa"/>
            <w:tcBorders>
              <w:top w:val="single" w:sz="4" w:space="0" w:color="auto"/>
              <w:left w:val="single" w:sz="4" w:space="0" w:color="auto"/>
              <w:bottom w:val="single" w:sz="4" w:space="0" w:color="auto"/>
              <w:right w:val="single" w:sz="4" w:space="0" w:color="auto"/>
            </w:tcBorders>
            <w:hideMark/>
          </w:tcPr>
          <w:p w14:paraId="7ACEB178" w14:textId="77777777" w:rsidR="006F0645" w:rsidRPr="00D70369" w:rsidRDefault="006F0645" w:rsidP="00B54A13">
            <w:pPr>
              <w:pStyle w:val="Text"/>
            </w:pPr>
            <w:r w:rsidRPr="00D70369">
              <w:t>Microservices can slow technical debt growth long-term; allow isolated updates and smaller codebases.</w:t>
            </w:r>
          </w:p>
        </w:tc>
        <w:tc>
          <w:tcPr>
            <w:tcW w:w="2880" w:type="dxa"/>
            <w:tcBorders>
              <w:top w:val="single" w:sz="4" w:space="0" w:color="auto"/>
              <w:left w:val="single" w:sz="4" w:space="0" w:color="auto"/>
              <w:bottom w:val="single" w:sz="4" w:space="0" w:color="auto"/>
              <w:right w:val="single" w:sz="4" w:space="0" w:color="auto"/>
            </w:tcBorders>
            <w:hideMark/>
          </w:tcPr>
          <w:p w14:paraId="667B3BD5" w14:textId="77777777" w:rsidR="006F0645" w:rsidRPr="00D70369" w:rsidRDefault="006F0645" w:rsidP="00B54A13">
            <w:pPr>
              <w:pStyle w:val="Text"/>
            </w:pPr>
            <w:r w:rsidRPr="00D70369">
              <w:t>Longitudinal maintainability research is scarce; no consistent metrics for maintainability in microservices ecosystems.</w:t>
            </w:r>
          </w:p>
        </w:tc>
      </w:tr>
      <w:tr w:rsidR="006F0645" w:rsidRPr="00D70369" w14:paraId="2DC2A1CA"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180381B5" w14:textId="77777777" w:rsidR="006F0645" w:rsidRPr="00D70369" w:rsidRDefault="006F0645" w:rsidP="00B54A13">
            <w:pPr>
              <w:pStyle w:val="Text"/>
            </w:pPr>
            <w:r w:rsidRPr="00D70369">
              <w:t>Impact on Teams</w:t>
            </w:r>
          </w:p>
        </w:tc>
        <w:tc>
          <w:tcPr>
            <w:tcW w:w="2880" w:type="dxa"/>
            <w:tcBorders>
              <w:top w:val="single" w:sz="4" w:space="0" w:color="auto"/>
              <w:left w:val="single" w:sz="4" w:space="0" w:color="auto"/>
              <w:bottom w:val="single" w:sz="4" w:space="0" w:color="auto"/>
              <w:right w:val="single" w:sz="4" w:space="0" w:color="auto"/>
            </w:tcBorders>
            <w:hideMark/>
          </w:tcPr>
          <w:p w14:paraId="5993A849" w14:textId="77777777" w:rsidR="006F0645" w:rsidRPr="00D70369" w:rsidRDefault="006F0645" w:rsidP="00B54A13">
            <w:pPr>
              <w:pStyle w:val="Text"/>
            </w:pPr>
            <w:r w:rsidRPr="00D70369">
              <w:t>Product Owners benefit from faster delivery; Scrum Masters see reduced dependencies; developers gain modular workflows but face higher operational demands.</w:t>
            </w:r>
          </w:p>
        </w:tc>
        <w:tc>
          <w:tcPr>
            <w:tcW w:w="2880" w:type="dxa"/>
            <w:tcBorders>
              <w:top w:val="single" w:sz="4" w:space="0" w:color="auto"/>
              <w:left w:val="single" w:sz="4" w:space="0" w:color="auto"/>
              <w:bottom w:val="single" w:sz="4" w:space="0" w:color="auto"/>
              <w:right w:val="single" w:sz="4" w:space="0" w:color="auto"/>
            </w:tcBorders>
            <w:hideMark/>
          </w:tcPr>
          <w:p w14:paraId="10ABE6D1" w14:textId="77777777" w:rsidR="006F0645" w:rsidRPr="00D70369" w:rsidRDefault="006F0645" w:rsidP="00B54A13">
            <w:pPr>
              <w:pStyle w:val="Text"/>
            </w:pPr>
            <w:r w:rsidRPr="00D70369">
              <w:t>Few quantitative productivity studies before vs. after migration; anecdotal reports dominate.</w:t>
            </w:r>
          </w:p>
        </w:tc>
      </w:tr>
    </w:tbl>
    <w:p w14:paraId="1EC58F43" w14:textId="1D160EEC" w:rsidR="006F0645" w:rsidRPr="00D70369" w:rsidRDefault="006F0645" w:rsidP="006F0645">
      <w:pPr>
        <w:pStyle w:val="Caption"/>
        <w:rPr>
          <w:rFonts w:eastAsia="Times"/>
          <w:sz w:val="22"/>
          <w:szCs w:val="22"/>
          <w:lang w:eastAsia="de-DE"/>
        </w:rPr>
      </w:pPr>
      <w:bookmarkStart w:id="68" w:name="_Ref205991968"/>
      <w:bookmarkStart w:id="69" w:name="_Toc205985540"/>
      <w:r w:rsidRPr="00D70369">
        <w:t xml:space="preserve">Table </w:t>
      </w:r>
      <w:r w:rsidRPr="00D70369">
        <w:fldChar w:fldCharType="begin"/>
      </w:r>
      <w:r w:rsidRPr="00D70369">
        <w:instrText xml:space="preserve"> SEQ Table \* ARABIC </w:instrText>
      </w:r>
      <w:r w:rsidRPr="00D70369">
        <w:fldChar w:fldCharType="separate"/>
      </w:r>
      <w:r w:rsidR="00B47BAD" w:rsidRPr="00D70369">
        <w:t>4</w:t>
      </w:r>
      <w:r w:rsidRPr="00D70369">
        <w:fldChar w:fldCharType="end"/>
      </w:r>
      <w:bookmarkEnd w:id="68"/>
      <w:r w:rsidRPr="00D70369">
        <w:t>: Summary of Literature Review</w:t>
      </w:r>
      <w:bookmarkEnd w:id="69"/>
    </w:p>
    <w:p w14:paraId="498D3BBE" w14:textId="03D264EF" w:rsidR="009465C8" w:rsidRPr="00D70369" w:rsidRDefault="009465C8" w:rsidP="00B54A13">
      <w:pPr>
        <w:pStyle w:val="Text"/>
      </w:pPr>
      <w:r w:rsidRPr="00D70369">
        <w:br w:type="page"/>
      </w:r>
    </w:p>
    <w:p w14:paraId="15E5D8D2" w14:textId="051BEA6F" w:rsidR="00D31659" w:rsidRPr="00D70369" w:rsidRDefault="00FF0E14" w:rsidP="00CC3976">
      <w:pPr>
        <w:pStyle w:val="Heading1"/>
        <w:rPr>
          <w:rFonts w:eastAsia="Times"/>
          <w:lang w:eastAsia="de-DE"/>
        </w:rPr>
      </w:pPr>
      <w:bookmarkStart w:id="70" w:name="_Ref205991916"/>
      <w:bookmarkStart w:id="71" w:name="_Toc206003796"/>
      <w:r w:rsidRPr="00D70369">
        <w:rPr>
          <w:rFonts w:eastAsia="Times"/>
          <w:lang w:eastAsia="de-DE"/>
        </w:rPr>
        <w:lastRenderedPageBreak/>
        <w:t>CHAPTER –</w:t>
      </w:r>
      <w:r w:rsidR="00AA0262" w:rsidRPr="00D70369">
        <w:rPr>
          <w:rFonts w:eastAsia="Times"/>
          <w:lang w:eastAsia="de-DE"/>
        </w:rPr>
        <w:t xml:space="preserve"> </w:t>
      </w:r>
      <w:r w:rsidR="00CC3976" w:rsidRPr="00D70369">
        <w:rPr>
          <w:rFonts w:eastAsia="Times"/>
          <w:lang w:eastAsia="de-DE"/>
        </w:rPr>
        <w:t>RESEARCH METHODOLOGY</w:t>
      </w:r>
      <w:bookmarkEnd w:id="70"/>
      <w:bookmarkEnd w:id="71"/>
    </w:p>
    <w:p w14:paraId="74D6B1D0" w14:textId="77777777" w:rsidR="00BE5387" w:rsidRPr="00D70369" w:rsidRDefault="00BE5387" w:rsidP="00F6692B">
      <w:pPr>
        <w:spacing w:after="0" w:line="240" w:lineRule="auto"/>
        <w:jc w:val="left"/>
        <w:rPr>
          <w:rFonts w:eastAsia="Times"/>
          <w:sz w:val="22"/>
          <w:szCs w:val="22"/>
          <w:lang w:eastAsia="de-DE"/>
        </w:rPr>
      </w:pPr>
    </w:p>
    <w:p w14:paraId="07025064" w14:textId="78A9EB89" w:rsidR="00EC0656" w:rsidRPr="00D70369" w:rsidRDefault="00EC0656" w:rsidP="00EC0656">
      <w:pPr>
        <w:pStyle w:val="Heading2"/>
        <w:rPr>
          <w:rFonts w:eastAsia="MS Gothic"/>
        </w:rPr>
      </w:pPr>
      <w:bookmarkStart w:id="72" w:name="_Toc206003797"/>
      <w:r w:rsidRPr="00D70369">
        <w:rPr>
          <w:rFonts w:eastAsia="MS Gothic"/>
        </w:rPr>
        <w:t>Research Design</w:t>
      </w:r>
      <w:bookmarkEnd w:id="72"/>
    </w:p>
    <w:p w14:paraId="05EF5A9E" w14:textId="77777777" w:rsidR="00EC0656" w:rsidRPr="00D70369" w:rsidRDefault="00EC0656" w:rsidP="00EC0656">
      <w:pPr>
        <w:rPr>
          <w:rFonts w:eastAsia="MS Gothic"/>
        </w:rPr>
      </w:pPr>
    </w:p>
    <w:p w14:paraId="427EF3AD" w14:textId="77777777" w:rsidR="00466BAE" w:rsidRDefault="00C14E36" w:rsidP="00C14E36">
      <w:pPr>
        <w:pStyle w:val="Text"/>
      </w:pPr>
      <w:r w:rsidRPr="00C14E36">
        <w:t>We will begin by developing the system in a monolithic fashion, then move towards microservices, each with its own configuration, and finally advance to a centralized microservice architecture [1][6][7].</w:t>
      </w:r>
      <w:r w:rsidR="00EC0656" w:rsidRPr="00D70369">
        <w:t xml:space="preserve"> Building Microservices with Spring Boot: In this crucial section, we will explore the development of microservices using Spring Boot, focusing on configuration, RESTful APIs, and the essential concepts that are important for Java developers. </w:t>
      </w:r>
    </w:p>
    <w:p w14:paraId="70A2E0FB" w14:textId="370B2B0A" w:rsidR="00C14E36" w:rsidRDefault="00EC0656" w:rsidP="00C14E36">
      <w:pPr>
        <w:pStyle w:val="Text"/>
      </w:pPr>
      <w:r w:rsidRPr="00D70369">
        <w:t>Service Discovery and Load Balancing</w:t>
      </w:r>
      <w:r w:rsidR="00C14E36">
        <w:t xml:space="preserve"> </w:t>
      </w:r>
      <w:r w:rsidR="00C14E36" w:rsidRPr="00C14E36">
        <w:t>[11]</w:t>
      </w:r>
      <w:r w:rsidRPr="00D70369">
        <w:t>: This part will examine how services register and locate each other, as well as load balancing techniques designed to optimize resource use and improve performance</w:t>
      </w:r>
      <w:r w:rsidR="00C14E36">
        <w:t xml:space="preserve"> see sections </w:t>
      </w:r>
      <w:r w:rsidR="00C14E36">
        <w:fldChar w:fldCharType="begin"/>
      </w:r>
      <w:r w:rsidR="00C14E36">
        <w:instrText xml:space="preserve"> REF _Ref205992473 \r \h </w:instrText>
      </w:r>
      <w:r w:rsidR="00C14E36">
        <w:fldChar w:fldCharType="separate"/>
      </w:r>
      <w:r w:rsidR="00C14E36">
        <w:rPr>
          <w:cs/>
        </w:rPr>
        <w:t>‎</w:t>
      </w:r>
      <w:r w:rsidR="00C14E36">
        <w:t>4.3.4</w:t>
      </w:r>
      <w:r w:rsidR="00C14E36">
        <w:fldChar w:fldCharType="end"/>
      </w:r>
      <w:r w:rsidR="00C14E36">
        <w:t xml:space="preserve"> and </w:t>
      </w:r>
      <w:r w:rsidR="00C14E36">
        <w:fldChar w:fldCharType="begin"/>
      </w:r>
      <w:r w:rsidR="00C14E36">
        <w:instrText xml:space="preserve"> REF _Ref205992475 \r \h </w:instrText>
      </w:r>
      <w:r w:rsidR="00C14E36">
        <w:fldChar w:fldCharType="separate"/>
      </w:r>
      <w:r w:rsidR="00C14E36">
        <w:rPr>
          <w:cs/>
        </w:rPr>
        <w:t>‎</w:t>
      </w:r>
      <w:r w:rsidR="00C14E36">
        <w:t>4.3.11</w:t>
      </w:r>
      <w:r w:rsidR="00C14E36">
        <w:fldChar w:fldCharType="end"/>
      </w:r>
      <w:r w:rsidRPr="00D70369">
        <w:t xml:space="preserve">. </w:t>
      </w:r>
    </w:p>
    <w:p w14:paraId="68789CB7" w14:textId="1B4AE6D7" w:rsidR="00591F18" w:rsidRDefault="00EC0656" w:rsidP="00591F18">
      <w:pPr>
        <w:pStyle w:val="Text"/>
      </w:pPr>
      <w:r w:rsidRPr="00D70369">
        <w:t>API Communication</w:t>
      </w:r>
      <w:r w:rsidR="00591F18">
        <w:t xml:space="preserve"> </w:t>
      </w:r>
      <w:r w:rsidR="00591F18" w:rsidRPr="00591F18">
        <w:t>[15][16]</w:t>
      </w:r>
      <w:r w:rsidRPr="00D70369">
        <w:t>: This section covers the various ways in which microservices can communicate with one another, including REST calls and messaging solutions. Data Management: In this part, we will address the management of databases within microservices, emphasizing Spring Data JPA and the management of data transactions and consistency</w:t>
      </w:r>
      <w:r w:rsidR="00591F18">
        <w:t xml:space="preserve"> see section </w:t>
      </w:r>
      <w:r w:rsidR="00591F18">
        <w:fldChar w:fldCharType="begin"/>
      </w:r>
      <w:r w:rsidR="00591F18">
        <w:instrText xml:space="preserve"> REF _Ref205992531 \r \h </w:instrText>
      </w:r>
      <w:r w:rsidR="00591F18">
        <w:fldChar w:fldCharType="separate"/>
      </w:r>
      <w:r w:rsidR="00591F18">
        <w:rPr>
          <w:cs/>
        </w:rPr>
        <w:t>‎</w:t>
      </w:r>
      <w:r w:rsidR="00591F18">
        <w:t>4.3.9</w:t>
      </w:r>
      <w:r w:rsidR="00591F18">
        <w:fldChar w:fldCharType="end"/>
      </w:r>
      <w:r w:rsidRPr="00D70369">
        <w:t>.</w:t>
      </w:r>
    </w:p>
    <w:p w14:paraId="6D19D70E" w14:textId="77777777" w:rsidR="00365751" w:rsidRDefault="00EC0656" w:rsidP="00365751">
      <w:pPr>
        <w:pStyle w:val="Text"/>
      </w:pPr>
      <w:r w:rsidRPr="00D70369">
        <w:t>Security in Microservices</w:t>
      </w:r>
      <w:r w:rsidR="00365751">
        <w:t xml:space="preserve"> </w:t>
      </w:r>
      <w:r w:rsidR="00365751" w:rsidRPr="00365751">
        <w:t>[14]</w:t>
      </w:r>
      <w:r w:rsidRPr="00D70369">
        <w:t xml:space="preserve">: Here, we will investigate the incorporation of security measures within microservices, employing JWT for API security and ensuring secure communication between services. </w:t>
      </w:r>
    </w:p>
    <w:p w14:paraId="53E725B3" w14:textId="41AE87DE" w:rsidR="00365751" w:rsidRDefault="00EC0656" w:rsidP="00365751">
      <w:pPr>
        <w:pStyle w:val="Text"/>
      </w:pPr>
      <w:r w:rsidRPr="00D70369">
        <w:t>Logging and Monitoring: This section is vital for production settings, discussing strategies for effective logging and monitoring microservices to maintain operational health</w:t>
      </w:r>
      <w:r w:rsidR="00365751">
        <w:t xml:space="preserve"> see section </w:t>
      </w:r>
      <w:r w:rsidR="00365751">
        <w:fldChar w:fldCharType="begin"/>
      </w:r>
      <w:r w:rsidR="00365751">
        <w:instrText xml:space="preserve"> REF _Ref205992630 \r \h </w:instrText>
      </w:r>
      <w:r w:rsidR="00365751">
        <w:fldChar w:fldCharType="separate"/>
      </w:r>
      <w:r w:rsidR="00365751">
        <w:rPr>
          <w:cs/>
        </w:rPr>
        <w:t>‎</w:t>
      </w:r>
      <w:r w:rsidR="00365751">
        <w:t>4.3.7</w:t>
      </w:r>
      <w:r w:rsidR="00365751">
        <w:fldChar w:fldCharType="end"/>
      </w:r>
      <w:r w:rsidRPr="00D70369">
        <w:t xml:space="preserve">. </w:t>
      </w:r>
    </w:p>
    <w:p w14:paraId="02ED4D55" w14:textId="135C3843" w:rsidR="00EC0656" w:rsidRPr="00D70369" w:rsidRDefault="00EC0656" w:rsidP="00365751">
      <w:pPr>
        <w:pStyle w:val="Text"/>
      </w:pPr>
      <w:r w:rsidRPr="00D70369">
        <w:t>Testing and Deployment: Focusing on the deployment of microservices using Docker and Kubernetes, this section will cover key testing methodologies to ensure quality</w:t>
      </w:r>
      <w:r w:rsidR="00365751">
        <w:t xml:space="preserve"> see section </w:t>
      </w:r>
      <w:r w:rsidR="00365751">
        <w:fldChar w:fldCharType="begin"/>
      </w:r>
      <w:r w:rsidR="00365751">
        <w:instrText xml:space="preserve"> REF _Ref205992579 \r \h </w:instrText>
      </w:r>
      <w:r w:rsidR="00365751">
        <w:fldChar w:fldCharType="separate"/>
      </w:r>
      <w:r w:rsidR="00365751">
        <w:rPr>
          <w:cs/>
        </w:rPr>
        <w:t>‎</w:t>
      </w:r>
      <w:r w:rsidR="00365751">
        <w:t>4.3.8</w:t>
      </w:r>
      <w:r w:rsidR="00365751">
        <w:fldChar w:fldCharType="end"/>
      </w:r>
      <w:r w:rsidRPr="00D70369">
        <w:t xml:space="preserve">. </w:t>
      </w:r>
    </w:p>
    <w:p w14:paraId="7ED2CDA9" w14:textId="7D92D218" w:rsidR="00EC0656" w:rsidRDefault="00EC0656" w:rsidP="00B54A13">
      <w:pPr>
        <w:pStyle w:val="Text"/>
      </w:pPr>
      <w:r w:rsidRPr="00D70369">
        <w:t>To facilitate fair comparison, both systems will be deployed in controlled settings with the same workloads. Configuration modifications will be implemented, and their impacts will be assessed using standardized performance metrics, system logs, and user experience indicators.</w:t>
      </w:r>
    </w:p>
    <w:p w14:paraId="76A37FDF" w14:textId="77777777" w:rsidR="00466BAE" w:rsidRPr="00D70369" w:rsidRDefault="00466BAE" w:rsidP="00B54A13">
      <w:pPr>
        <w:pStyle w:val="Text"/>
      </w:pPr>
    </w:p>
    <w:p w14:paraId="0AEE5EB3" w14:textId="14D65788" w:rsidR="003D5682" w:rsidRPr="00D70369" w:rsidRDefault="003D5682" w:rsidP="00B54A13">
      <w:pPr>
        <w:pStyle w:val="Text"/>
      </w:pPr>
      <w:r w:rsidRPr="00D70369">
        <w:lastRenderedPageBreak/>
        <w:t>This methodological framework was specifically crafted to evaluate the primary research question through the execution of controlled, reproducible experiments that isolate the configuration strategy (local versus centralized) as the sole variable. All other factors including codebase, workload, infrastructure, and monitoring were kept constant to guarantee the integrity of the findings.</w:t>
      </w:r>
    </w:p>
    <w:p w14:paraId="013C70D2" w14:textId="77777777" w:rsidR="003D5682" w:rsidRPr="00D70369" w:rsidRDefault="003D5682" w:rsidP="00B54A13">
      <w:pPr>
        <w:pStyle w:val="Text"/>
      </w:pPr>
    </w:p>
    <w:p w14:paraId="4E4313C6" w14:textId="762F88BE" w:rsidR="00EB502E" w:rsidRPr="00D70369" w:rsidRDefault="00EC0656" w:rsidP="00EB502E">
      <w:pPr>
        <w:pStyle w:val="Heading2"/>
        <w:rPr>
          <w:rFonts w:eastAsia="MS Gothic"/>
        </w:rPr>
      </w:pPr>
      <w:bookmarkStart w:id="73" w:name="_Toc206003798"/>
      <w:r w:rsidRPr="00D70369">
        <w:rPr>
          <w:rFonts w:eastAsia="MS Gothic"/>
        </w:rPr>
        <w:t>Tools and Technologies</w:t>
      </w:r>
      <w:bookmarkEnd w:id="73"/>
    </w:p>
    <w:p w14:paraId="551BAC1C" w14:textId="77777777" w:rsidR="00E661AE" w:rsidRPr="00D70369" w:rsidRDefault="00E661AE" w:rsidP="00E661AE">
      <w:pPr>
        <w:rPr>
          <w:rFonts w:eastAsia="MS Gothic"/>
        </w:rPr>
      </w:pPr>
    </w:p>
    <w:p w14:paraId="527CC176" w14:textId="2D322A18" w:rsidR="00EC0656" w:rsidRPr="00D70369" w:rsidRDefault="00EC0656" w:rsidP="00F47D98">
      <w:pPr>
        <w:pStyle w:val="Text"/>
      </w:pPr>
      <w:r w:rsidRPr="00D70369">
        <w:t>1.Docker</w:t>
      </w:r>
      <w:r w:rsidR="001C40C9">
        <w:t xml:space="preserve"> </w:t>
      </w:r>
      <w:r w:rsidR="00F47D98" w:rsidRPr="00F47D98">
        <w:t>Open platform for developing, shipping, and running applications [10].</w:t>
      </w:r>
      <w:r w:rsidRPr="00D70369">
        <w:b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w:t>
      </w:r>
      <w:r w:rsidR="00EB502E" w:rsidRPr="00D70369">
        <w:t xml:space="preserve"> </w:t>
      </w:r>
      <w:r w:rsidRPr="00D70369">
        <w:t xml:space="preserve">testing, and deploying code, you can significantly reduce the delay between writing code and running it in </w:t>
      </w:r>
      <w:r w:rsidR="007C0A71" w:rsidRPr="00D70369">
        <w:t>production.</w:t>
      </w:r>
      <w:r w:rsidR="00EB502E" w:rsidRPr="00D70369">
        <w:t xml:space="preserve"> </w:t>
      </w:r>
    </w:p>
    <w:p w14:paraId="1FB15DA9" w14:textId="77777777" w:rsidR="00EB502E" w:rsidRPr="00D70369" w:rsidRDefault="00EB502E" w:rsidP="00B54A13">
      <w:pPr>
        <w:pStyle w:val="Text"/>
      </w:pPr>
    </w:p>
    <w:p w14:paraId="1716C015" w14:textId="200942E0" w:rsidR="00EC0656" w:rsidRPr="00D70369" w:rsidRDefault="00EC0656" w:rsidP="00C26CC1">
      <w:pPr>
        <w:pStyle w:val="Text"/>
      </w:pPr>
      <w:r w:rsidRPr="00D70369">
        <w:t>2.SpringBoot</w:t>
      </w:r>
      <w:r w:rsidR="00C26CC1">
        <w:t xml:space="preserve"> </w:t>
      </w:r>
      <w:r w:rsidR="00C26CC1" w:rsidRPr="00C26CC1">
        <w:t>Framework for building production-ready Spring applications [11].</w:t>
      </w:r>
      <w:r w:rsidRPr="00D70369">
        <w:br/>
        <w:t>Spring Boot provides a good platform for Java developers to develop a stand-alone and production-grade spring application that you can just run. You can get started with minimum configurations without the need for an entire Spring configuration setup. Spring Boot offers the following advantages to its developers. Easy to understand and develop spring applications Increases productivity and reduces the development time.</w:t>
      </w:r>
      <w:r w:rsidR="00EB502E" w:rsidRPr="00D70369">
        <w:t xml:space="preserve"> </w:t>
      </w:r>
    </w:p>
    <w:p w14:paraId="28B7FDC5" w14:textId="77777777" w:rsidR="00EB502E" w:rsidRPr="00D70369" w:rsidRDefault="00EB502E" w:rsidP="00B54A13">
      <w:pPr>
        <w:pStyle w:val="Text"/>
      </w:pPr>
    </w:p>
    <w:p w14:paraId="300F97A1" w14:textId="77777777" w:rsidR="001C40C9" w:rsidRDefault="00EC0656" w:rsidP="00B54A13">
      <w:pPr>
        <w:pStyle w:val="Text"/>
      </w:pPr>
      <w:r w:rsidRPr="00D70369">
        <w:t>3.</w:t>
      </w:r>
      <w:r w:rsidR="001C40C9" w:rsidRPr="00D70369">
        <w:t>Git</w:t>
      </w:r>
      <w:r w:rsidR="001C40C9">
        <w:t xml:space="preserve"> </w:t>
      </w:r>
    </w:p>
    <w:p w14:paraId="75B283AE" w14:textId="78830CCC" w:rsidR="00EB502E" w:rsidRPr="00D70369" w:rsidRDefault="001C40C9" w:rsidP="001C40C9">
      <w:pPr>
        <w:pStyle w:val="Text"/>
      </w:pPr>
      <w:r>
        <w:t>[</w:t>
      </w:r>
      <w:r w:rsidR="007C0A71">
        <w:t>12]</w:t>
      </w:r>
      <w:r w:rsidR="00EC0656" w:rsidRPr="00D70369">
        <w:br/>
        <w:t>is an open-source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publicly. Git offers numerous benefits to developers and development teams: Version Control: Git helps with tracking changes, allowing you to go back to previous states if something goes wrong. Collaboration: It enables multiple developers to work on a project simultaneously without interfering with each other’s work.</w:t>
      </w:r>
      <w:r w:rsidR="00EB502E" w:rsidRPr="00D70369">
        <w:t xml:space="preserve"> </w:t>
      </w:r>
    </w:p>
    <w:p w14:paraId="7ACFE27F" w14:textId="3A5F1C71" w:rsidR="00EC0656" w:rsidRPr="00D70369" w:rsidRDefault="00EC0656" w:rsidP="00B54A13">
      <w:pPr>
        <w:pStyle w:val="Text"/>
      </w:pPr>
      <w:r w:rsidRPr="00D70369">
        <w:lastRenderedPageBreak/>
        <w:t>4.SpringCloud</w:t>
      </w:r>
      <w:r w:rsidRPr="00D70369">
        <w:b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 [11].</w:t>
      </w:r>
      <w:r w:rsidR="00EB502E" w:rsidRPr="00D70369">
        <w:t xml:space="preserve"> </w:t>
      </w:r>
    </w:p>
    <w:p w14:paraId="6F707EB5" w14:textId="77777777" w:rsidR="00EB502E" w:rsidRPr="00D70369" w:rsidRDefault="00EB502E" w:rsidP="00B54A13">
      <w:pPr>
        <w:pStyle w:val="Text"/>
      </w:pPr>
    </w:p>
    <w:p w14:paraId="14312783" w14:textId="2443889F" w:rsidR="00EC0656" w:rsidRPr="00D70369" w:rsidRDefault="00EC0656" w:rsidP="00B54A13">
      <w:pPr>
        <w:pStyle w:val="Text"/>
      </w:pPr>
      <w:r w:rsidRPr="00D70369">
        <w:t>5.Keycloak</w:t>
      </w:r>
      <w:r w:rsidRPr="00D70369">
        <w:br/>
        <w:t>is an open-source Identity and Access Management tool. Being an Identity and Access Management tool, it streamlines the authentication process for applications and IT services. The purpose of an IAM tool is to ensure that the right people in a company have appropriate access to resources. It usually enables the implementation of SSO, identity federation, and strong authentication [14].</w:t>
      </w:r>
      <w:r w:rsidR="00EB502E" w:rsidRPr="00D70369">
        <w:t xml:space="preserve">   </w:t>
      </w:r>
    </w:p>
    <w:p w14:paraId="2FB8E9FF" w14:textId="77777777" w:rsidR="00EB502E" w:rsidRPr="00D70369" w:rsidRDefault="00EB502E" w:rsidP="00B54A13">
      <w:pPr>
        <w:pStyle w:val="Text"/>
      </w:pPr>
    </w:p>
    <w:p w14:paraId="3CC58C5B" w14:textId="40EF6C20" w:rsidR="00EC0656" w:rsidRPr="00D70369" w:rsidRDefault="00EC0656" w:rsidP="00B54A13">
      <w:pPr>
        <w:pStyle w:val="Text"/>
      </w:pPr>
      <w:r w:rsidRPr="00D70369">
        <w:t>6.Grafana</w:t>
      </w:r>
      <w:r w:rsidR="001C40C9">
        <w:t xml:space="preserve">: </w:t>
      </w:r>
      <w:r w:rsidRPr="00D70369">
        <w:b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 [13].</w:t>
      </w:r>
      <w:r w:rsidR="00EB502E" w:rsidRPr="00D70369">
        <w:t xml:space="preserve">    </w:t>
      </w:r>
    </w:p>
    <w:p w14:paraId="560E81E3" w14:textId="77777777" w:rsidR="00EB502E" w:rsidRPr="00D70369" w:rsidRDefault="00EB502E" w:rsidP="00B54A13">
      <w:pPr>
        <w:pStyle w:val="Text"/>
      </w:pPr>
    </w:p>
    <w:p w14:paraId="01A648A4" w14:textId="4DDBDAE4" w:rsidR="00EC0656" w:rsidRPr="00D70369" w:rsidRDefault="00EC0656" w:rsidP="00B54A13">
      <w:pPr>
        <w:pStyle w:val="Text"/>
      </w:pPr>
      <w:r w:rsidRPr="00D70369">
        <w:t>7.Prometheus</w:t>
      </w:r>
      <w:r w:rsidRPr="00D70369">
        <w:br/>
        <w:t>Prometheus is integrated for real-time monitoring and metrics collection. It provides visibility into application performance, resource usage, and system health, enabling objective measurement of scalability and maintainability impacts [13].</w:t>
      </w:r>
    </w:p>
    <w:p w14:paraId="77D7462C" w14:textId="77777777" w:rsidR="00EB502E" w:rsidRPr="00D70369" w:rsidRDefault="00EB502E" w:rsidP="00B54A13">
      <w:pPr>
        <w:pStyle w:val="Text"/>
      </w:pPr>
    </w:p>
    <w:p w14:paraId="633D7D4A" w14:textId="34DFE390" w:rsidR="00EC0656" w:rsidRPr="00D70369" w:rsidRDefault="00EC0656" w:rsidP="00B54A13">
      <w:pPr>
        <w:pStyle w:val="Text"/>
      </w:pPr>
      <w:r w:rsidRPr="00D70369">
        <w:t>8.ApacheKafka</w:t>
      </w:r>
      <w:r w:rsidRPr="00D70369">
        <w:br/>
        <w:t>is a distributed event streaming platform used to build real-time data pipelines and messaging systems. It allows microservices to communicate asynchronously by publishing and subscribing to events messages in a fault-tolerant and scalable way [15].</w:t>
      </w:r>
    </w:p>
    <w:p w14:paraId="35390E4D" w14:textId="77777777" w:rsidR="00EB502E" w:rsidRPr="00D70369" w:rsidRDefault="00EB502E" w:rsidP="00B54A13">
      <w:pPr>
        <w:pStyle w:val="Text"/>
      </w:pPr>
    </w:p>
    <w:p w14:paraId="48FC6530" w14:textId="04A6EEAD" w:rsidR="00EC0656" w:rsidRPr="00D70369" w:rsidRDefault="00EC0656" w:rsidP="00B54A13">
      <w:pPr>
        <w:pStyle w:val="Text"/>
      </w:pPr>
      <w:r w:rsidRPr="00D70369">
        <w:t>9.RabbitMQ</w:t>
      </w:r>
      <w:r w:rsidRPr="00D70369">
        <w:br/>
        <w:t xml:space="preserve">is a lightweight message broker that enables services to send and receive messages using </w:t>
      </w:r>
      <w:r w:rsidRPr="00D70369">
        <w:lastRenderedPageBreak/>
        <w:t>queues. It supports various messaging protocols and ensures reliable delivery, routing, and acknowledgment of messages between microservices [16].</w:t>
      </w:r>
    </w:p>
    <w:p w14:paraId="6BBC0EBA" w14:textId="77777777" w:rsidR="00EB502E" w:rsidRPr="00D70369" w:rsidRDefault="00EB502E" w:rsidP="00B54A13">
      <w:pPr>
        <w:pStyle w:val="Text"/>
      </w:pPr>
    </w:p>
    <w:p w14:paraId="15C2B78F" w14:textId="1C71180A" w:rsidR="00EC0656" w:rsidRPr="00D70369" w:rsidRDefault="00EC0656" w:rsidP="00B54A13">
      <w:pPr>
        <w:pStyle w:val="Text"/>
      </w:pPr>
      <w:r w:rsidRPr="00D70369">
        <w:t>10.Kubernetes</w:t>
      </w:r>
      <w:r w:rsidRPr="00D70369">
        <w:br/>
        <w:t>is an open-source platform for automating deployment, scaling, and management of containerized applications. It manages clusters of containers and ensures applications run consistently, recover from failures, and scale as needed [17].</w:t>
      </w:r>
    </w:p>
    <w:p w14:paraId="01B054FD" w14:textId="77777777" w:rsidR="00EB502E" w:rsidRPr="00D70369" w:rsidRDefault="00EB502E" w:rsidP="00B54A13">
      <w:pPr>
        <w:pStyle w:val="Text"/>
      </w:pPr>
    </w:p>
    <w:p w14:paraId="2DF7BC7E" w14:textId="77777777" w:rsidR="00EB502E" w:rsidRPr="00D70369" w:rsidRDefault="00EB502E" w:rsidP="00B54A13">
      <w:pPr>
        <w:pStyle w:val="Text"/>
      </w:pPr>
    </w:p>
    <w:p w14:paraId="42186A96" w14:textId="77777777" w:rsidR="00EB502E" w:rsidRPr="00D70369" w:rsidRDefault="00EB502E" w:rsidP="00B54A13">
      <w:pPr>
        <w:pStyle w:val="Text"/>
      </w:pPr>
    </w:p>
    <w:p w14:paraId="6A08A99C" w14:textId="05F3F77C" w:rsidR="00EC0656" w:rsidRPr="00D70369" w:rsidRDefault="00EC0656" w:rsidP="00B54A13">
      <w:pPr>
        <w:pStyle w:val="Text"/>
      </w:pPr>
      <w:r w:rsidRPr="00D70369">
        <w:t>11.Helm</w:t>
      </w:r>
      <w:r w:rsidRPr="00D70369">
        <w:br/>
        <w:t>Helm is a package manager for Kubernetes that simplifies deployment by using charts configured with application definitions. It allows you to define, install, and upgrade Kubernetes applications in a repeatable and manageable way [18].</w:t>
      </w:r>
    </w:p>
    <w:p w14:paraId="38A888C1" w14:textId="77777777" w:rsidR="00EB502E" w:rsidRPr="00D70369" w:rsidRDefault="00EB502E" w:rsidP="00B54A13">
      <w:pPr>
        <w:pStyle w:val="Text"/>
      </w:pPr>
    </w:p>
    <w:p w14:paraId="695FBC82" w14:textId="6515DA5F" w:rsidR="00EC0656" w:rsidRPr="00D70369" w:rsidRDefault="00EC0656" w:rsidP="00B54A13">
      <w:pPr>
        <w:pStyle w:val="Text"/>
      </w:pPr>
      <w:r w:rsidRPr="00D70369">
        <w:t>12.Postman</w:t>
      </w:r>
      <w:r w:rsidRPr="00D70369">
        <w:br/>
        <w:t>serves as the collaborative platform for teams to develop APIs collectively. Featuring integrated support for the MCP, Postman facilitates the design, testing, and management of APIs that drive both human workflows and intelligent agents [19].</w:t>
      </w:r>
    </w:p>
    <w:p w14:paraId="7FE56A53" w14:textId="77777777" w:rsidR="00EB502E" w:rsidRPr="00D70369" w:rsidRDefault="00EB502E" w:rsidP="00B54A13">
      <w:pPr>
        <w:pStyle w:val="Text"/>
      </w:pPr>
    </w:p>
    <w:p w14:paraId="18CFA437" w14:textId="0F0A6656" w:rsidR="00EB502E" w:rsidRPr="00D70369" w:rsidRDefault="00EC0656" w:rsidP="00B54A13">
      <w:pPr>
        <w:pStyle w:val="Text"/>
      </w:pPr>
      <w:r w:rsidRPr="00D70369">
        <w:t>13.Java</w:t>
      </w:r>
      <w:r w:rsidRPr="00D70369">
        <w:b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 [20].</w:t>
      </w:r>
    </w:p>
    <w:p w14:paraId="17EF6B8F" w14:textId="77777777" w:rsidR="006D7031" w:rsidRPr="00D70369" w:rsidRDefault="006D7031" w:rsidP="00B54A13">
      <w:pPr>
        <w:pStyle w:val="Text"/>
      </w:pPr>
    </w:p>
    <w:p w14:paraId="6BE9EA2B" w14:textId="0E2C792E" w:rsidR="006D7031" w:rsidRPr="00D70369" w:rsidRDefault="006D7031" w:rsidP="00B54A13">
      <w:pPr>
        <w:pStyle w:val="Text"/>
      </w:pPr>
      <w:r w:rsidRPr="00D70369">
        <w:t>14.SQL</w:t>
      </w:r>
    </w:p>
    <w:p w14:paraId="1572AE17" w14:textId="06C2CD5B" w:rsidR="006D7031" w:rsidRPr="00D70369" w:rsidRDefault="006D7031" w:rsidP="00B54A13">
      <w:pPr>
        <w:pStyle w:val="Text"/>
      </w:pPr>
      <w:r w:rsidRPr="00D70369">
        <w:t>is a programming language for storing and processing information in a relational database. A relational database stores information in tabular form, with rows and columns representing different data attributes and the various relationships between the data values</w:t>
      </w:r>
      <w:r w:rsidR="001C40C9">
        <w:t>[20]</w:t>
      </w:r>
      <w:r w:rsidRPr="00D70369">
        <w:t>.</w:t>
      </w:r>
    </w:p>
    <w:p w14:paraId="590AD140" w14:textId="2C528FE4" w:rsidR="00EC0656" w:rsidRPr="00D70369" w:rsidRDefault="00EB502E" w:rsidP="00A42C46">
      <w:pPr>
        <w:spacing w:after="0" w:line="240" w:lineRule="auto"/>
        <w:jc w:val="left"/>
        <w:rPr>
          <w:rFonts w:eastAsia="Times"/>
          <w:sz w:val="22"/>
          <w:szCs w:val="22"/>
          <w:lang w:eastAsia="de-DE"/>
        </w:rPr>
      </w:pPr>
      <w:r w:rsidRPr="00D70369">
        <w:br w:type="page"/>
      </w:r>
    </w:p>
    <w:p w14:paraId="2113B2C3" w14:textId="283C41AC" w:rsidR="00F76682" w:rsidRPr="00D70369" w:rsidRDefault="00EC0656" w:rsidP="00F76682">
      <w:pPr>
        <w:pStyle w:val="Heading2"/>
        <w:tabs>
          <w:tab w:val="clear" w:pos="576"/>
          <w:tab w:val="num" w:pos="633"/>
        </w:tabs>
        <w:ind w:left="635"/>
        <w:rPr>
          <w:rFonts w:eastAsia="MS Gothic"/>
        </w:rPr>
      </w:pPr>
      <w:bookmarkStart w:id="74" w:name="_Toc206003799"/>
      <w:r w:rsidRPr="00D70369">
        <w:rPr>
          <w:rFonts w:eastAsia="MS Gothic"/>
        </w:rPr>
        <w:lastRenderedPageBreak/>
        <w:t>Experimental Setup</w:t>
      </w:r>
      <w:r w:rsidR="00F76682" w:rsidRPr="00D70369">
        <w:rPr>
          <w:rFonts w:eastAsia="MS Gothic"/>
        </w:rPr>
        <w:t>s</w:t>
      </w:r>
      <w:bookmarkEnd w:id="74"/>
    </w:p>
    <w:p w14:paraId="4E1EABBE" w14:textId="0DB3FA4F" w:rsidR="0015157B" w:rsidRDefault="0074392D" w:rsidP="00B54A13">
      <w:pPr>
        <w:pStyle w:val="Text"/>
      </w:pPr>
      <w:r w:rsidRPr="00D70369">
        <w:t>The system being evaluated simulates a banking environment comprising three services</w:t>
      </w:r>
      <w:r w:rsidR="0076632C" w:rsidRPr="00D70369">
        <w:t xml:space="preserve"> </w:t>
      </w:r>
      <w:r w:rsidRPr="00D70369">
        <w:t>Accounts, Cards, and Loans accessible through an API Gateway Spring Cloud Gateway</w:t>
      </w:r>
      <w:r w:rsidR="0015157B">
        <w:t xml:space="preserve"> see </w:t>
      </w:r>
      <w:r w:rsidR="0015157B">
        <w:fldChar w:fldCharType="begin"/>
      </w:r>
      <w:r w:rsidR="0015157B">
        <w:instrText xml:space="preserve"> REF _Ref205989478 \h </w:instrText>
      </w:r>
      <w:r w:rsidR="0015157B">
        <w:fldChar w:fldCharType="separate"/>
      </w:r>
      <w:r w:rsidR="0015157B" w:rsidRPr="00D70369">
        <w:t>Figure 5</w:t>
      </w:r>
      <w:r w:rsidR="0015157B">
        <w:fldChar w:fldCharType="end"/>
      </w:r>
      <w:r w:rsidR="0015157B">
        <w:t xml:space="preserve"> and  section </w:t>
      </w:r>
      <w:r w:rsidR="0015157B">
        <w:fldChar w:fldCharType="begin"/>
      </w:r>
      <w:r w:rsidR="0015157B">
        <w:instrText xml:space="preserve"> REF _Ref205992933 \r \h </w:instrText>
      </w:r>
      <w:r w:rsidR="0015157B">
        <w:fldChar w:fldCharType="separate"/>
      </w:r>
      <w:r w:rsidR="0015157B">
        <w:rPr>
          <w:cs/>
        </w:rPr>
        <w:t>‎</w:t>
      </w:r>
      <w:r w:rsidR="0015157B">
        <w:t>4.1</w:t>
      </w:r>
      <w:r w:rsidR="0015157B">
        <w:fldChar w:fldCharType="end"/>
      </w:r>
      <w:r w:rsidR="0015157B">
        <w:t xml:space="preserve"> </w:t>
      </w:r>
      <w:r w:rsidRPr="00D70369">
        <w:t xml:space="preserve">. </w:t>
      </w:r>
    </w:p>
    <w:p w14:paraId="20916353" w14:textId="77777777" w:rsidR="0015157B" w:rsidRDefault="0015157B" w:rsidP="00B54A13">
      <w:pPr>
        <w:pStyle w:val="Text"/>
      </w:pPr>
    </w:p>
    <w:p w14:paraId="42D71652" w14:textId="22E93A7E" w:rsidR="0074392D" w:rsidRPr="0015157B" w:rsidRDefault="0074392D" w:rsidP="0015157B">
      <w:pPr>
        <w:pStyle w:val="Text"/>
        <w:rPr>
          <w:rFonts w:eastAsia="MS Gothic"/>
        </w:rPr>
      </w:pPr>
      <w:r w:rsidRPr="00D70369">
        <w:t>The assessment contrasts two configuration approaches</w:t>
      </w:r>
      <w:r w:rsidR="009448FB">
        <w:t xml:space="preserve"> see section </w:t>
      </w:r>
      <w:r w:rsidR="009448FB">
        <w:fldChar w:fldCharType="begin"/>
      </w:r>
      <w:r w:rsidR="009448FB">
        <w:instrText xml:space="preserve"> REF _Ref205992957 \r \h </w:instrText>
      </w:r>
      <w:r w:rsidR="009448FB">
        <w:fldChar w:fldCharType="separate"/>
      </w:r>
      <w:r w:rsidR="009448FB">
        <w:rPr>
          <w:cs/>
        </w:rPr>
        <w:t>‎</w:t>
      </w:r>
      <w:r w:rsidR="009448FB">
        <w:t>4.3.3</w:t>
      </w:r>
      <w:r w:rsidR="009448FB">
        <w:fldChar w:fldCharType="end"/>
      </w:r>
      <w:r w:rsidRPr="00D70369">
        <w:t>:</w:t>
      </w:r>
    </w:p>
    <w:p w14:paraId="5DA57A06" w14:textId="17AA28BC" w:rsidR="0074392D" w:rsidRPr="00D70369" w:rsidRDefault="0074392D" w:rsidP="00B54A13">
      <w:pPr>
        <w:pStyle w:val="Text"/>
      </w:pPr>
      <w:r w:rsidRPr="00D70369">
        <w:t>A. Local baseline: Configuration is packaged for each service including embedded files and/or externalization specific to each microservice’s deployment.</w:t>
      </w:r>
    </w:p>
    <w:p w14:paraId="319C5AB7" w14:textId="5EDB8EE6" w:rsidR="0074392D" w:rsidRPr="00D70369" w:rsidRDefault="0074392D" w:rsidP="00B54A13">
      <w:pPr>
        <w:pStyle w:val="Text"/>
      </w:pPr>
      <w:r w:rsidRPr="00D70369">
        <w:t>B. Centralized treatment: Configuration is externalized through Spring Cloud Config Server backed by Git. Services retrieve properties upon startup and have the capability to refresh them during runtime using Actuator /actuator/refresh where applicable. There are no code modifications between A and B.</w:t>
      </w:r>
    </w:p>
    <w:p w14:paraId="778D5EE9" w14:textId="7F2B6355" w:rsidR="0074392D" w:rsidRPr="00D70369" w:rsidRDefault="0074392D" w:rsidP="00191EE1">
      <w:pPr>
        <w:pStyle w:val="Text"/>
      </w:pPr>
      <w:r w:rsidRPr="00D70369">
        <w:t>Platform. The experiments are conducted on Kubernetes running on Docker Desktop (v1.32.x) utilizing Docker Engine; deployments are managed via Helm</w:t>
      </w:r>
      <w:r w:rsidR="00191EE1">
        <w:t xml:space="preserve"> [18]</w:t>
      </w:r>
      <w:r w:rsidRPr="00D70369">
        <w:t>. No service mesh is implemented in these tests.</w:t>
      </w:r>
    </w:p>
    <w:p w14:paraId="772EE125" w14:textId="3A59AED2" w:rsidR="0074392D" w:rsidRPr="00D70369" w:rsidRDefault="0074392D" w:rsidP="00B54A13">
      <w:pPr>
        <w:pStyle w:val="Text"/>
      </w:pPr>
      <w:r w:rsidRPr="00D70369">
        <w:t xml:space="preserve">Host hardware. The minimum specifications include 8 vCPUs, 16–32 GB of RAM, and an </w:t>
      </w:r>
      <w:proofErr w:type="spellStart"/>
      <w:r w:rsidRPr="00D70369">
        <w:t>NVMe</w:t>
      </w:r>
      <w:proofErr w:type="spellEnd"/>
      <w:r w:rsidRPr="00D70369">
        <w:t xml:space="preserve"> SSD; the operating system can be either Windows 10/11 or macOS. The software stack consists of Java 21, Spring Boot 3.4.x, and PostgreSQL 15 (containerized).</w:t>
      </w:r>
    </w:p>
    <w:p w14:paraId="3E78AA3F" w14:textId="1D9480B6" w:rsidR="0074392D" w:rsidRPr="00D70369" w:rsidRDefault="0074392D" w:rsidP="00B54A13">
      <w:pPr>
        <w:pStyle w:val="Text"/>
      </w:pPr>
      <w:r w:rsidRPr="00D70369">
        <w:t xml:space="preserve">Network conditioning. When necessary, latency and packet loss are simulated using Linux </w:t>
      </w:r>
      <w:proofErr w:type="spellStart"/>
      <w:r w:rsidRPr="00D70369">
        <w:t>tc</w:t>
      </w:r>
      <w:proofErr w:type="spellEnd"/>
      <w:r w:rsidRPr="00D70369">
        <w:t>/</w:t>
      </w:r>
      <w:proofErr w:type="spellStart"/>
      <w:r w:rsidRPr="00D70369">
        <w:t>netem</w:t>
      </w:r>
      <w:proofErr w:type="spellEnd"/>
      <w:r w:rsidRPr="00D70369">
        <w:t xml:space="preserve"> or Docker Desktop network controls.</w:t>
      </w:r>
    </w:p>
    <w:p w14:paraId="3843BB57" w14:textId="162CE446" w:rsidR="0074392D" w:rsidRPr="00D70369" w:rsidRDefault="0074392D" w:rsidP="00CE6301">
      <w:pPr>
        <w:pStyle w:val="Text"/>
      </w:pPr>
      <w:r w:rsidRPr="00D70369">
        <w:t xml:space="preserve">Observability stack. Metrics are monitored using Prometheus and Grafana, logs are managed with Loki, and distributed tracing is facilitated by the </w:t>
      </w:r>
      <w:r w:rsidR="0076632C" w:rsidRPr="00D70369">
        <w:t>Open Telemetry</w:t>
      </w:r>
      <w:r w:rsidRPr="00D70369">
        <w:t xml:space="preserve"> SDK with Jaeger</w:t>
      </w:r>
      <w:r w:rsidR="00CE6301">
        <w:t xml:space="preserve"> see sections </w:t>
      </w:r>
      <w:r w:rsidR="00CE6301">
        <w:fldChar w:fldCharType="begin"/>
      </w:r>
      <w:r w:rsidR="00CE6301">
        <w:instrText xml:space="preserve"> REF _Ref205993076 \r \h </w:instrText>
      </w:r>
      <w:r w:rsidR="00CE6301">
        <w:fldChar w:fldCharType="separate"/>
      </w:r>
      <w:r w:rsidR="00CE6301">
        <w:rPr>
          <w:cs/>
        </w:rPr>
        <w:t>‎</w:t>
      </w:r>
      <w:r w:rsidR="00CE6301">
        <w:t>4.3.6</w:t>
      </w:r>
      <w:r w:rsidR="00CE6301">
        <w:fldChar w:fldCharType="end"/>
      </w:r>
      <w:r w:rsidR="00CE6301">
        <w:fldChar w:fldCharType="begin"/>
      </w:r>
      <w:r w:rsidR="00CE6301">
        <w:instrText xml:space="preserve"> REF _Ref205993077 \r \h </w:instrText>
      </w:r>
      <w:r w:rsidR="00CE6301">
        <w:fldChar w:fldCharType="separate"/>
      </w:r>
      <w:r w:rsidR="00CE6301">
        <w:rPr>
          <w:cs/>
        </w:rPr>
        <w:t>‎</w:t>
      </w:r>
      <w:r w:rsidR="00CE6301">
        <w:rPr>
          <w:lang w:val="de-AT"/>
        </w:rPr>
        <w:t xml:space="preserve"> and </w:t>
      </w:r>
      <w:r w:rsidR="00CE6301">
        <w:t>4.3.7</w:t>
      </w:r>
      <w:r w:rsidR="00CE6301">
        <w:fldChar w:fldCharType="end"/>
      </w:r>
      <w:r w:rsidR="00CE6301">
        <w:t>.</w:t>
      </w:r>
    </w:p>
    <w:p w14:paraId="7CB6A521" w14:textId="651A9876" w:rsidR="0074392D" w:rsidRPr="00D70369" w:rsidRDefault="0074392D" w:rsidP="00B54A13">
      <w:pPr>
        <w:pStyle w:val="Text"/>
      </w:pPr>
      <w:r w:rsidRPr="00D70369">
        <w:t>Load generation. Load testing is performed using k6 (CLI) and/or Apache JMeter.</w:t>
      </w:r>
    </w:p>
    <w:p w14:paraId="76A9D88B" w14:textId="4857D89C" w:rsidR="0074392D" w:rsidRPr="00D70369" w:rsidRDefault="0074392D" w:rsidP="00B54A13">
      <w:pPr>
        <w:pStyle w:val="Text"/>
      </w:pPr>
      <w:r w:rsidRPr="00D70369">
        <w:t>Secrets. Kubernetes Secrets are utilized for sensitive information in both configurations; the config server manages non-sensitive properties.</w:t>
      </w:r>
    </w:p>
    <w:p w14:paraId="3506D1FA" w14:textId="546493B6" w:rsidR="0074392D" w:rsidRPr="00D70369" w:rsidRDefault="0074392D" w:rsidP="00B54A13">
      <w:pPr>
        <w:pStyle w:val="Text"/>
      </w:pPr>
      <w:r w:rsidRPr="00D70369">
        <w:t xml:space="preserve">Repetition &amp; hygiene. Each condition is executed at least three times. The results </w:t>
      </w:r>
      <w:r w:rsidR="0076632C" w:rsidRPr="00D70369">
        <w:t>report on</w:t>
      </w:r>
      <w:r w:rsidRPr="00D70369">
        <w:t xml:space="preserve"> the median and p95 were applicable. The cluster is restored to a pristine state between trials.</w:t>
      </w:r>
    </w:p>
    <w:p w14:paraId="5E2AF0AC" w14:textId="61B23DA8" w:rsidR="00A42C46" w:rsidRPr="00D70369" w:rsidRDefault="0074392D" w:rsidP="00B54A13">
      <w:pPr>
        <w:pStyle w:val="Text"/>
      </w:pPr>
      <w:r w:rsidRPr="00D70369">
        <w:t>Scope note. In accordance with the available resources and Chapter 5, this study excludes a monolithic baseline as well as service-mesh/</w:t>
      </w:r>
      <w:proofErr w:type="spellStart"/>
      <w:r w:rsidRPr="00D70369">
        <w:t>mTLS</w:t>
      </w:r>
      <w:proofErr w:type="spellEnd"/>
      <w:r w:rsidRPr="00D70369">
        <w:t xml:space="preserve"> experiments.</w:t>
      </w:r>
    </w:p>
    <w:p w14:paraId="62D71F3A" w14:textId="77777777" w:rsidR="00A42C46" w:rsidRPr="00D70369" w:rsidRDefault="00A42C46" w:rsidP="00B54A13">
      <w:pPr>
        <w:pStyle w:val="Text"/>
      </w:pPr>
    </w:p>
    <w:p w14:paraId="546F4276" w14:textId="6B451FB1" w:rsidR="000F6358" w:rsidRPr="00D70369" w:rsidRDefault="000F6358" w:rsidP="00BB3151">
      <w:pPr>
        <w:pStyle w:val="Heading2"/>
        <w:tabs>
          <w:tab w:val="clear" w:pos="576"/>
          <w:tab w:val="num" w:pos="633"/>
        </w:tabs>
        <w:ind w:left="635"/>
        <w:rPr>
          <w:rFonts w:eastAsia="MS Gothic"/>
        </w:rPr>
      </w:pPr>
      <w:bookmarkStart w:id="75" w:name="_Ref205987923"/>
      <w:bookmarkStart w:id="76" w:name="_Ref205989314"/>
      <w:bookmarkStart w:id="77" w:name="_Ref205990623"/>
      <w:bookmarkStart w:id="78" w:name="_Ref205999386"/>
      <w:bookmarkStart w:id="79" w:name="_Ref205999796"/>
      <w:bookmarkStart w:id="80" w:name="_Toc206003800"/>
      <w:r w:rsidRPr="00D70369">
        <w:rPr>
          <w:rFonts w:eastAsia="MS Gothic"/>
        </w:rPr>
        <w:lastRenderedPageBreak/>
        <w:t>Measurement</w:t>
      </w:r>
      <w:bookmarkEnd w:id="75"/>
      <w:bookmarkEnd w:id="76"/>
      <w:bookmarkEnd w:id="77"/>
      <w:bookmarkEnd w:id="78"/>
      <w:bookmarkEnd w:id="79"/>
      <w:bookmarkEnd w:id="80"/>
      <w:r w:rsidRPr="00D70369">
        <w:rPr>
          <w:rFonts w:eastAsia="MS Gothic"/>
        </w:rPr>
        <w:t xml:space="preserve"> </w:t>
      </w:r>
    </w:p>
    <w:p w14:paraId="457A8C83" w14:textId="77777777" w:rsidR="00BB3151" w:rsidRPr="00D70369" w:rsidRDefault="00BB3151" w:rsidP="00B54A13">
      <w:pPr>
        <w:pStyle w:val="Text"/>
      </w:pPr>
      <w:r w:rsidRPr="00D70369">
        <w:t>Measurements are structured around Scalability, Security, and Maintainability, with the same workloads applied to both variants (A vs B).</w:t>
      </w:r>
    </w:p>
    <w:p w14:paraId="096D6140" w14:textId="77777777" w:rsidR="00BB3151" w:rsidRPr="00D70369" w:rsidRDefault="00BB3151" w:rsidP="00B54A13">
      <w:pPr>
        <w:pStyle w:val="Text"/>
      </w:pPr>
    </w:p>
    <w:p w14:paraId="443877B1" w14:textId="1F59439C" w:rsidR="00BB3151" w:rsidRPr="003F6866" w:rsidRDefault="00BB3151" w:rsidP="00B54A13">
      <w:pPr>
        <w:pStyle w:val="Text"/>
        <w:rPr>
          <w:rStyle w:val="Strong"/>
        </w:rPr>
      </w:pPr>
      <w:r w:rsidRPr="003F6866">
        <w:rPr>
          <w:rStyle w:val="Strong"/>
        </w:rPr>
        <w:t>Scalability</w:t>
      </w:r>
    </w:p>
    <w:p w14:paraId="455497EB" w14:textId="535ED7ED" w:rsidR="00BB3151" w:rsidRPr="00D70369" w:rsidRDefault="00BB3151" w:rsidP="00A77B8F">
      <w:pPr>
        <w:pStyle w:val="Text"/>
      </w:pPr>
      <w:r w:rsidRPr="00D70369">
        <w:t>Horizontal Scale-Out Alignment</w:t>
      </w:r>
      <w:r w:rsidR="00A77B8F">
        <w:t xml:space="preserve"> </w:t>
      </w:r>
      <w:r w:rsidR="00A77B8F" w:rsidRPr="00A77B8F">
        <w:t xml:space="preserve">Assess how quickly scaled pods reach current configuration </w:t>
      </w:r>
      <w:r w:rsidR="00A77B8F" w:rsidRPr="00A77B8F">
        <w:rPr>
          <w:i/>
          <w:iCs/>
        </w:rPr>
        <w:t>(</w:t>
      </w:r>
      <w:r w:rsidR="00A77B8F" w:rsidRPr="00131D1A">
        <w:t xml:space="preserve">methodology in P1; results in Section </w:t>
      </w:r>
      <w:r w:rsidR="00A77B8F" w:rsidRPr="00131D1A">
        <w:fldChar w:fldCharType="begin"/>
      </w:r>
      <w:r w:rsidR="00A77B8F" w:rsidRPr="00131D1A">
        <w:instrText xml:space="preserve"> REF _Ref205993172 \r \h </w:instrText>
      </w:r>
      <w:r w:rsidR="00131D1A">
        <w:instrText xml:space="preserve"> \* MERGEFORMAT </w:instrText>
      </w:r>
      <w:r w:rsidR="00A77B8F" w:rsidRPr="00131D1A">
        <w:fldChar w:fldCharType="separate"/>
      </w:r>
      <w:r w:rsidR="00A77B8F" w:rsidRPr="00131D1A">
        <w:rPr>
          <w:cs/>
        </w:rPr>
        <w:t>‎</w:t>
      </w:r>
      <w:r w:rsidR="00A77B8F" w:rsidRPr="00131D1A">
        <w:fldChar w:fldCharType="end"/>
      </w:r>
      <w:r w:rsidR="005251FE">
        <w:fldChar w:fldCharType="begin"/>
      </w:r>
      <w:r w:rsidR="005251FE">
        <w:instrText xml:space="preserve"> REF _Ref205988901 \n \h </w:instrText>
      </w:r>
      <w:r w:rsidR="005251FE">
        <w:fldChar w:fldCharType="separate"/>
      </w:r>
      <w:r w:rsidR="005251FE">
        <w:rPr>
          <w:cs/>
        </w:rPr>
        <w:t>‎</w:t>
      </w:r>
      <w:r w:rsidR="005251FE">
        <w:t>5.2</w:t>
      </w:r>
      <w:r w:rsidR="005251FE">
        <w:fldChar w:fldCharType="end"/>
      </w:r>
      <w:r w:rsidR="005251FE">
        <w:t xml:space="preserve"> </w:t>
      </w:r>
      <w:r w:rsidR="00A77B8F" w:rsidRPr="00131D1A">
        <w:t xml:space="preserve"> [4][6].</w:t>
      </w:r>
    </w:p>
    <w:p w14:paraId="5954EB4F" w14:textId="77777777" w:rsidR="00BB3151" w:rsidRPr="00D70369" w:rsidRDefault="00BB3151" w:rsidP="00B54A13">
      <w:pPr>
        <w:pStyle w:val="Text"/>
      </w:pPr>
      <w:r w:rsidRPr="00D70369">
        <w:t>Objective. Assess the speed at which scaled-up pods reach the current configuration and stabilize under load.</w:t>
      </w:r>
    </w:p>
    <w:p w14:paraId="29D426D8" w14:textId="4C2EE626" w:rsidR="00BB3151" w:rsidRPr="00D70369" w:rsidRDefault="00BB3151" w:rsidP="00B54A13">
      <w:pPr>
        <w:pStyle w:val="Text"/>
      </w:pPr>
      <w:r w:rsidRPr="00D70369">
        <w:t xml:space="preserve">Methodology. Apply load until the Horizontal Pod </w:t>
      </w:r>
      <w:proofErr w:type="spellStart"/>
      <w:r w:rsidRPr="00D70369">
        <w:t>Autoscaler</w:t>
      </w:r>
      <w:proofErr w:type="spellEnd"/>
      <w:r w:rsidRPr="00D70369">
        <w:t xml:space="preserve"> HPA scales out. Document (</w:t>
      </w:r>
      <w:proofErr w:type="spellStart"/>
      <w:r w:rsidRPr="00D70369">
        <w:t>i</w:t>
      </w:r>
      <w:proofErr w:type="spellEnd"/>
      <w:r w:rsidRPr="00D70369">
        <w:t>) the duration from pod initiation to "ready" status and (ii) the time taken for all pods to reflect the intended configuration (e.g., timeouts/rate limits). Monitor transient 4xx/5xx errors during the ramp-up phase.</w:t>
      </w:r>
    </w:p>
    <w:p w14:paraId="4AE2EA95" w14:textId="77777777" w:rsidR="00BB3151" w:rsidRPr="00D70369" w:rsidRDefault="00BB3151" w:rsidP="00B54A13">
      <w:pPr>
        <w:pStyle w:val="Text"/>
      </w:pPr>
      <w:r w:rsidRPr="00D70369">
        <w:t>Results. Scale-out duration; configuration alignment duration; transient error window (duration and counts); p95 latency during the stabilization phase.</w:t>
      </w:r>
    </w:p>
    <w:p w14:paraId="7E4E4638" w14:textId="77777777" w:rsidR="00BB3151" w:rsidRPr="00D70369" w:rsidRDefault="00BB3151" w:rsidP="00B54A13">
      <w:pPr>
        <w:pStyle w:val="Text"/>
      </w:pPr>
    </w:p>
    <w:p w14:paraId="1BE8C85C" w14:textId="5780C2F9" w:rsidR="00BB3151" w:rsidRPr="00D70369" w:rsidRDefault="00BB3151" w:rsidP="00B54A13">
      <w:pPr>
        <w:pStyle w:val="Text"/>
      </w:pPr>
      <w:r w:rsidRPr="00D70369">
        <w:t>Saturation Throughput &amp; Knee Point</w:t>
      </w:r>
      <w:r w:rsidR="00A77B8F">
        <w:t xml:space="preserve"> </w:t>
      </w:r>
      <w:r w:rsidR="00A77B8F" w:rsidRPr="00131D1A">
        <w:t xml:space="preserve">in Section </w:t>
      </w:r>
      <w:r w:rsidR="005251FE">
        <w:t>5.2</w:t>
      </w:r>
    </w:p>
    <w:p w14:paraId="4C5B2832" w14:textId="77777777" w:rsidR="00BB3151" w:rsidRPr="00D70369" w:rsidRDefault="00BB3151" w:rsidP="00B54A13">
      <w:pPr>
        <w:pStyle w:val="Text"/>
      </w:pPr>
      <w:r w:rsidRPr="00D70369">
        <w:t>Objective. Determine the sustainable throughput prior to performance degradation.</w:t>
      </w:r>
    </w:p>
    <w:p w14:paraId="6021D789" w14:textId="77777777" w:rsidR="00BB3151" w:rsidRPr="00D70369" w:rsidRDefault="00BB3151" w:rsidP="00B54A13">
      <w:pPr>
        <w:pStyle w:val="Text"/>
      </w:pPr>
      <w:r w:rsidRPr="00D70369">
        <w:t>Methodology. Gradually increase the request rate until latency and/or error rates show a significant change.</w:t>
      </w:r>
    </w:p>
    <w:p w14:paraId="0D5686A7" w14:textId="77777777" w:rsidR="00BB3151" w:rsidRPr="00D70369" w:rsidRDefault="00BB3151" w:rsidP="00B54A13">
      <w:pPr>
        <w:pStyle w:val="Text"/>
      </w:pPr>
      <w:r w:rsidRPr="00D70369">
        <w:t>Results. Requests per second (RPS) at the knee point; corresponding median/p95 latency; error rate at and beyond the knee point.</w:t>
      </w:r>
    </w:p>
    <w:p w14:paraId="4B786D04" w14:textId="77777777" w:rsidR="00BB3151" w:rsidRPr="00D70369" w:rsidRDefault="00BB3151" w:rsidP="00B54A13">
      <w:pPr>
        <w:pStyle w:val="Text"/>
      </w:pPr>
    </w:p>
    <w:p w14:paraId="65FAFCB4" w14:textId="3341EB35" w:rsidR="00BB3151" w:rsidRPr="003F6866" w:rsidRDefault="00BB3151" w:rsidP="00B54A13">
      <w:pPr>
        <w:pStyle w:val="Text"/>
        <w:rPr>
          <w:rStyle w:val="Strong"/>
        </w:rPr>
      </w:pPr>
      <w:r w:rsidRPr="003F6866">
        <w:rPr>
          <w:rStyle w:val="Strong"/>
        </w:rPr>
        <w:t>Security</w:t>
      </w:r>
      <w:r w:rsidR="00A77B8F">
        <w:rPr>
          <w:rStyle w:val="Strong"/>
        </w:rPr>
        <w:t xml:space="preserve"> </w:t>
      </w:r>
    </w:p>
    <w:p w14:paraId="68BD85D1" w14:textId="6CF871DE" w:rsidR="00BB3151" w:rsidRPr="00D70369" w:rsidRDefault="00BB3151" w:rsidP="00A77B8F">
      <w:pPr>
        <w:pStyle w:val="Text"/>
      </w:pPr>
      <w:r w:rsidRPr="00D70369">
        <w:t xml:space="preserve">Secrets Rotation </w:t>
      </w:r>
      <w:r w:rsidRPr="00131D1A">
        <w:t>Drill</w:t>
      </w:r>
      <w:r w:rsidR="00A77B8F" w:rsidRPr="00131D1A">
        <w:t xml:space="preserve"> in Section </w:t>
      </w:r>
      <w:r w:rsidR="005251FE">
        <w:fldChar w:fldCharType="begin"/>
      </w:r>
      <w:r w:rsidR="005251FE">
        <w:instrText xml:space="preserve"> REF _Ref205987989 \n \h </w:instrText>
      </w:r>
      <w:r w:rsidR="005251FE">
        <w:fldChar w:fldCharType="separate"/>
      </w:r>
      <w:r w:rsidR="005251FE">
        <w:rPr>
          <w:cs/>
        </w:rPr>
        <w:t>‎</w:t>
      </w:r>
      <w:r w:rsidR="005251FE">
        <w:t>5.3</w:t>
      </w:r>
      <w:r w:rsidR="005251FE">
        <w:fldChar w:fldCharType="end"/>
      </w:r>
    </w:p>
    <w:p w14:paraId="49C38981" w14:textId="77777777" w:rsidR="00BB3151" w:rsidRPr="00D70369" w:rsidRDefault="00BB3151" w:rsidP="00B54A13">
      <w:pPr>
        <w:pStyle w:val="Text"/>
      </w:pPr>
      <w:r w:rsidRPr="00D70369">
        <w:t>Objective. Confirm the ability to rotate a live secret without causing service interruption and compare the operational fluidity between variants.</w:t>
      </w:r>
    </w:p>
    <w:p w14:paraId="6D7EE6E3" w14:textId="77777777" w:rsidR="00BB3151" w:rsidRPr="00D70369" w:rsidRDefault="00BB3151" w:rsidP="00B54A13">
      <w:pPr>
        <w:pStyle w:val="Text"/>
      </w:pPr>
      <w:r w:rsidRPr="00D70369">
        <w:t>Methodology. Update a live secret (e.g., database credential) in Kubernetes; roll pods if necessary; verify reconnection and monitor steady error rates.</w:t>
      </w:r>
    </w:p>
    <w:p w14:paraId="386C882E" w14:textId="7FABCC8D" w:rsidR="00BB3151" w:rsidRPr="00D70369" w:rsidRDefault="00BB3151" w:rsidP="00A77B8F">
      <w:pPr>
        <w:pStyle w:val="Text"/>
      </w:pPr>
      <w:r w:rsidRPr="00D70369">
        <w:t>Results. Duration of rotation; downtime (if any); success rate of reconnection; bursts of errors</w:t>
      </w:r>
      <w:r w:rsidR="00A77B8F">
        <w:t xml:space="preserve"> </w:t>
      </w:r>
      <w:r w:rsidR="00A77B8F" w:rsidRPr="00A77B8F">
        <w:t>8][9][10]</w:t>
      </w:r>
      <w:r w:rsidRPr="00D70369">
        <w:t>.</w:t>
      </w:r>
    </w:p>
    <w:p w14:paraId="36B10DF9" w14:textId="77777777" w:rsidR="00BB3151" w:rsidRPr="00D70369" w:rsidRDefault="00BB3151" w:rsidP="00B54A13">
      <w:pPr>
        <w:pStyle w:val="Text"/>
      </w:pPr>
    </w:p>
    <w:p w14:paraId="3D2D14B7" w14:textId="77777777" w:rsidR="00BD3E29" w:rsidRPr="00D70369" w:rsidRDefault="00BD3E29" w:rsidP="00B54A13">
      <w:pPr>
        <w:pStyle w:val="Text"/>
      </w:pPr>
    </w:p>
    <w:p w14:paraId="4171EB50" w14:textId="4184C42B" w:rsidR="00BB3151" w:rsidRPr="00D70369" w:rsidRDefault="00BB3151" w:rsidP="00B54A13">
      <w:pPr>
        <w:pStyle w:val="Text"/>
      </w:pPr>
      <w:r w:rsidRPr="00D70369">
        <w:t>Authorization Policy Update (Keycloak)</w:t>
      </w:r>
      <w:r w:rsidR="007F2A6B">
        <w:t xml:space="preserve"> </w:t>
      </w:r>
      <w:r w:rsidR="007F2A6B" w:rsidRPr="00131D1A">
        <w:t xml:space="preserve">in Section </w:t>
      </w:r>
      <w:r w:rsidR="007F2A6B" w:rsidRPr="00131D1A">
        <w:fldChar w:fldCharType="begin"/>
      </w:r>
      <w:r w:rsidR="007F2A6B" w:rsidRPr="00131D1A">
        <w:instrText xml:space="preserve"> REF _Ref205993247 \r \h </w:instrText>
      </w:r>
      <w:r w:rsidR="007F2A6B">
        <w:instrText xml:space="preserve"> \* MERGEFORMAT </w:instrText>
      </w:r>
      <w:r w:rsidR="007F2A6B" w:rsidRPr="00131D1A">
        <w:fldChar w:fldCharType="separate"/>
      </w:r>
      <w:r w:rsidR="007F2A6B" w:rsidRPr="00131D1A">
        <w:rPr>
          <w:cs/>
        </w:rPr>
        <w:t>‎</w:t>
      </w:r>
      <w:r w:rsidR="007F2A6B" w:rsidRPr="00131D1A">
        <w:fldChar w:fldCharType="end"/>
      </w:r>
      <w:r w:rsidR="005251FE" w:rsidRPr="00131D1A">
        <w:t xml:space="preserve"> </w:t>
      </w:r>
      <w:r w:rsidR="005251FE">
        <w:fldChar w:fldCharType="begin"/>
      </w:r>
      <w:r w:rsidR="005251FE">
        <w:instrText xml:space="preserve"> REF _Ref205987989 \n \h </w:instrText>
      </w:r>
      <w:r w:rsidR="005251FE">
        <w:fldChar w:fldCharType="separate"/>
      </w:r>
      <w:r w:rsidR="005251FE">
        <w:rPr>
          <w:cs/>
        </w:rPr>
        <w:t>‎</w:t>
      </w:r>
      <w:r w:rsidR="005251FE">
        <w:t>5.3</w:t>
      </w:r>
      <w:r w:rsidR="005251FE">
        <w:fldChar w:fldCharType="end"/>
      </w:r>
    </w:p>
    <w:p w14:paraId="4A5D3E71" w14:textId="77777777" w:rsidR="00BB3151" w:rsidRPr="00D70369" w:rsidRDefault="00BB3151" w:rsidP="00B54A13">
      <w:pPr>
        <w:pStyle w:val="Text"/>
      </w:pPr>
      <w:r w:rsidRPr="00D70369">
        <w:t>Objective. Evaluate the speed at which an updated access policy is uniformly enforced across pods.</w:t>
      </w:r>
    </w:p>
    <w:p w14:paraId="763161D8" w14:textId="77777777" w:rsidR="00BB3151" w:rsidRPr="00D70369" w:rsidRDefault="00BB3151" w:rsidP="00B54A13">
      <w:pPr>
        <w:pStyle w:val="Text"/>
      </w:pPr>
      <w:r w:rsidRPr="00D70369">
        <w:t>Methodology. Tighten a Keycloak role/route policy. Continuously access a secured endpoint with both authorized and unauthorized identities; measure the time until responses are consistent across all replicas.</w:t>
      </w:r>
    </w:p>
    <w:p w14:paraId="557C784D" w14:textId="78E921BF" w:rsidR="00BB3151" w:rsidRPr="00D70369" w:rsidRDefault="00BB3151" w:rsidP="00A77B8F">
      <w:pPr>
        <w:pStyle w:val="Text"/>
      </w:pPr>
      <w:r w:rsidRPr="00D70369">
        <w:t>Results. Policy propagation time (median/p95); duration of inconsistent enforcement (if any)</w:t>
      </w:r>
      <w:r w:rsidR="00A77B8F">
        <w:t xml:space="preserve"> </w:t>
      </w:r>
      <w:r w:rsidR="007F2A6B">
        <w:t>[</w:t>
      </w:r>
      <w:r w:rsidR="00A77B8F" w:rsidRPr="00A77B8F">
        <w:t>8][9][10]</w:t>
      </w:r>
      <w:r w:rsidRPr="00D70369">
        <w:t>.</w:t>
      </w:r>
    </w:p>
    <w:p w14:paraId="1F0EB516" w14:textId="77777777" w:rsidR="00BB3151" w:rsidRPr="00D70369" w:rsidRDefault="00BB3151" w:rsidP="00B54A13">
      <w:pPr>
        <w:pStyle w:val="Text"/>
      </w:pPr>
    </w:p>
    <w:p w14:paraId="1245DD9E" w14:textId="06977A09" w:rsidR="00BB3151" w:rsidRPr="003F6866" w:rsidRDefault="00BB3151" w:rsidP="00B54A13">
      <w:pPr>
        <w:pStyle w:val="Text"/>
        <w:rPr>
          <w:rStyle w:val="Strong"/>
        </w:rPr>
      </w:pPr>
      <w:r w:rsidRPr="003F6866">
        <w:rPr>
          <w:rStyle w:val="Strong"/>
        </w:rPr>
        <w:t>Maintainability</w:t>
      </w:r>
    </w:p>
    <w:p w14:paraId="1D53BAF6" w14:textId="20469304" w:rsidR="00BB3151" w:rsidRPr="00D70369" w:rsidRDefault="00BB3151" w:rsidP="00B54A13">
      <w:pPr>
        <w:pStyle w:val="Text"/>
      </w:pPr>
      <w:r w:rsidRPr="00D70369">
        <w:t xml:space="preserve">Configuration-Change </w:t>
      </w:r>
      <w:r w:rsidRPr="00131D1A">
        <w:t>Propagation</w:t>
      </w:r>
      <w:r w:rsidR="00A77B8F" w:rsidRPr="00131D1A">
        <w:t xml:space="preserve"> in section </w:t>
      </w:r>
      <w:r w:rsidR="00A77B8F" w:rsidRPr="00131D1A">
        <w:fldChar w:fldCharType="begin"/>
      </w:r>
      <w:r w:rsidR="00A77B8F" w:rsidRPr="00131D1A">
        <w:instrText xml:space="preserve"> REF _Ref205993273 \r \h </w:instrText>
      </w:r>
      <w:r w:rsidR="00131D1A">
        <w:instrText xml:space="preserve"> \* MERGEFORMAT </w:instrText>
      </w:r>
      <w:r w:rsidR="00A77B8F" w:rsidRPr="00131D1A">
        <w:fldChar w:fldCharType="separate"/>
      </w:r>
      <w:r w:rsidR="00A77B8F" w:rsidRPr="00131D1A">
        <w:rPr>
          <w:cs/>
        </w:rPr>
        <w:t>‎</w:t>
      </w:r>
      <w:r w:rsidR="00A77B8F" w:rsidRPr="00131D1A">
        <w:fldChar w:fldCharType="end"/>
      </w:r>
      <w:r w:rsidR="005251FE">
        <w:fldChar w:fldCharType="begin"/>
      </w:r>
      <w:r w:rsidR="005251FE">
        <w:instrText xml:space="preserve"> REF _Ref205989676 \n \h </w:instrText>
      </w:r>
      <w:r w:rsidR="005251FE">
        <w:fldChar w:fldCharType="separate"/>
      </w:r>
      <w:r w:rsidR="005251FE">
        <w:rPr>
          <w:cs/>
        </w:rPr>
        <w:t>‎</w:t>
      </w:r>
      <w:r w:rsidR="005251FE">
        <w:t>5.1</w:t>
      </w:r>
      <w:r w:rsidR="005251FE">
        <w:fldChar w:fldCharType="end"/>
      </w:r>
    </w:p>
    <w:p w14:paraId="30382A90" w14:textId="77777777" w:rsidR="00BB3151" w:rsidRPr="00D70369" w:rsidRDefault="00BB3151" w:rsidP="00B54A13">
      <w:pPr>
        <w:pStyle w:val="Text"/>
      </w:pPr>
      <w:r w:rsidRPr="00D70369">
        <w:t>Objective. Measure the speed and consistency of configuration rollout.</w:t>
      </w:r>
    </w:p>
    <w:p w14:paraId="67D84642" w14:textId="035037B6" w:rsidR="00B47BAD" w:rsidRPr="00D70369" w:rsidRDefault="00BB3151" w:rsidP="00A77B8F">
      <w:pPr>
        <w:pStyle w:val="Text"/>
      </w:pPr>
      <w:r w:rsidRPr="00D70369">
        <w:t xml:space="preserve">Methodology. Commit a benign change in the Git-backed configuration (B) or per-service files (A). Trigger a refresh where applicable. Poll services until new values are consistently observed across all </w:t>
      </w:r>
      <w:r w:rsidR="00BD3E29" w:rsidRPr="00D70369">
        <w:t>instances</w:t>
      </w:r>
      <w:r w:rsidR="00A77B8F">
        <w:t xml:space="preserve"> </w:t>
      </w:r>
      <w:r w:rsidR="00A77B8F" w:rsidRPr="00A77B8F">
        <w:t>6][7][8]</w:t>
      </w:r>
      <w:r w:rsidR="00BD3E29" w:rsidRPr="00D70369">
        <w:t>.</w:t>
      </w:r>
    </w:p>
    <w:p w14:paraId="39E0EF5F" w14:textId="77777777" w:rsidR="00B47BAD" w:rsidRPr="00D70369" w:rsidRDefault="00B47BAD">
      <w:pPr>
        <w:spacing w:after="0" w:line="240" w:lineRule="auto"/>
        <w:jc w:val="left"/>
        <w:rPr>
          <w:rFonts w:eastAsia="Times"/>
          <w:sz w:val="22"/>
          <w:szCs w:val="22"/>
          <w:lang w:eastAsia="de-DE"/>
        </w:rPr>
      </w:pPr>
      <w:r w:rsidRPr="00D70369">
        <w:br w:type="page"/>
      </w:r>
    </w:p>
    <w:p w14:paraId="6619B45F" w14:textId="6DA8247E" w:rsidR="00B47BAD" w:rsidRPr="00D70369" w:rsidRDefault="00BE2B32" w:rsidP="00BE2B32">
      <w:pPr>
        <w:pStyle w:val="Text"/>
      </w:pPr>
      <w:r w:rsidRPr="00BE2B32">
        <w:lastRenderedPageBreak/>
        <w:t>full details linking metrics to tools/methods and expected outcomes</w:t>
      </w:r>
      <w:r>
        <w:t xml:space="preserve"> see </w:t>
      </w:r>
      <w:r>
        <w:fldChar w:fldCharType="begin"/>
      </w:r>
      <w:r>
        <w:instrText xml:space="preserve"> REF _Ref205993740 \h </w:instrText>
      </w:r>
      <w:r>
        <w:fldChar w:fldCharType="separate"/>
      </w:r>
      <w:r w:rsidRPr="00D70369">
        <w:t>Table 5</w:t>
      </w:r>
      <w:r>
        <w:fldChar w:fldCharType="end"/>
      </w:r>
    </w:p>
    <w:p w14:paraId="2B58F815" w14:textId="2F928FF2" w:rsidR="00B47BAD" w:rsidRPr="00D70369" w:rsidRDefault="00B47BAD" w:rsidP="00B47BAD">
      <w:pPr>
        <w:pStyle w:val="Caption"/>
        <w:keepNext/>
      </w:pPr>
      <w:bookmarkStart w:id="81" w:name="_Ref205993740"/>
      <w:bookmarkStart w:id="82" w:name="_Toc205985541"/>
      <w:r w:rsidRPr="00D70369">
        <w:t xml:space="preserve">Table </w:t>
      </w:r>
      <w:r w:rsidRPr="00D70369">
        <w:fldChar w:fldCharType="begin"/>
      </w:r>
      <w:r w:rsidRPr="00D70369">
        <w:instrText xml:space="preserve"> SEQ Table \* ARABIC </w:instrText>
      </w:r>
      <w:r w:rsidRPr="00D70369">
        <w:fldChar w:fldCharType="separate"/>
      </w:r>
      <w:r w:rsidRPr="00D70369">
        <w:t>5</w:t>
      </w:r>
      <w:r w:rsidRPr="00D70369">
        <w:fldChar w:fldCharType="end"/>
      </w:r>
      <w:bookmarkEnd w:id="81"/>
      <w:r w:rsidRPr="00D70369">
        <w:t xml:space="preserve">: </w:t>
      </w:r>
      <w:r w:rsidR="00D70369" w:rsidRPr="00D70369">
        <w:t>Merics</w:t>
      </w:r>
      <w:r w:rsidRPr="00D70369">
        <w:t xml:space="preserve"> Mapping Table</w:t>
      </w:r>
      <w:bookmarkEnd w:id="82"/>
    </w:p>
    <w:tbl>
      <w:tblPr>
        <w:tblStyle w:val="TableGrid3"/>
        <w:tblW w:w="0" w:type="auto"/>
        <w:tblInd w:w="0" w:type="dxa"/>
        <w:tblLook w:val="04A0" w:firstRow="1" w:lastRow="0" w:firstColumn="1" w:lastColumn="0" w:noHBand="0" w:noVBand="1"/>
      </w:tblPr>
      <w:tblGrid>
        <w:gridCol w:w="2160"/>
        <w:gridCol w:w="2160"/>
        <w:gridCol w:w="2160"/>
        <w:gridCol w:w="2160"/>
      </w:tblGrid>
      <w:tr w:rsidR="00B47BAD" w:rsidRPr="00D70369" w14:paraId="0D7421AE" w14:textId="77777777" w:rsidTr="00B47BAD">
        <w:tc>
          <w:tcPr>
            <w:tcW w:w="2160" w:type="dxa"/>
            <w:tcBorders>
              <w:top w:val="single" w:sz="4" w:space="0" w:color="auto"/>
              <w:left w:val="single" w:sz="4" w:space="0" w:color="auto"/>
              <w:bottom w:val="single" w:sz="4" w:space="0" w:color="auto"/>
              <w:right w:val="single" w:sz="4" w:space="0" w:color="auto"/>
            </w:tcBorders>
            <w:hideMark/>
          </w:tcPr>
          <w:p w14:paraId="3A6A953B" w14:textId="77777777" w:rsidR="00B47BAD" w:rsidRPr="00D70369" w:rsidRDefault="00B47BAD" w:rsidP="00B54A13">
            <w:pPr>
              <w:pStyle w:val="Text"/>
            </w:pPr>
            <w:r w:rsidRPr="00D70369">
              <w:t>Dimension</w:t>
            </w:r>
          </w:p>
        </w:tc>
        <w:tc>
          <w:tcPr>
            <w:tcW w:w="2160" w:type="dxa"/>
            <w:tcBorders>
              <w:top w:val="single" w:sz="4" w:space="0" w:color="auto"/>
              <w:left w:val="single" w:sz="4" w:space="0" w:color="auto"/>
              <w:bottom w:val="single" w:sz="4" w:space="0" w:color="auto"/>
              <w:right w:val="single" w:sz="4" w:space="0" w:color="auto"/>
            </w:tcBorders>
            <w:hideMark/>
          </w:tcPr>
          <w:p w14:paraId="25EBCA68" w14:textId="77777777" w:rsidR="00B47BAD" w:rsidRPr="00D70369" w:rsidRDefault="00B47BAD" w:rsidP="00B54A13">
            <w:pPr>
              <w:pStyle w:val="Text"/>
            </w:pPr>
            <w:r w:rsidRPr="00D70369">
              <w:t>Metric</w:t>
            </w:r>
          </w:p>
        </w:tc>
        <w:tc>
          <w:tcPr>
            <w:tcW w:w="2160" w:type="dxa"/>
            <w:tcBorders>
              <w:top w:val="single" w:sz="4" w:space="0" w:color="auto"/>
              <w:left w:val="single" w:sz="4" w:space="0" w:color="auto"/>
              <w:bottom w:val="single" w:sz="4" w:space="0" w:color="auto"/>
              <w:right w:val="single" w:sz="4" w:space="0" w:color="auto"/>
            </w:tcBorders>
            <w:hideMark/>
          </w:tcPr>
          <w:p w14:paraId="61C0C6AE" w14:textId="77777777" w:rsidR="00B47BAD" w:rsidRPr="00D70369" w:rsidRDefault="00B47BAD" w:rsidP="00B54A13">
            <w:pPr>
              <w:pStyle w:val="Text"/>
            </w:pPr>
            <w:r w:rsidRPr="00D70369">
              <w:t>Tool / Method</w:t>
            </w:r>
          </w:p>
        </w:tc>
        <w:tc>
          <w:tcPr>
            <w:tcW w:w="2160" w:type="dxa"/>
            <w:tcBorders>
              <w:top w:val="single" w:sz="4" w:space="0" w:color="auto"/>
              <w:left w:val="single" w:sz="4" w:space="0" w:color="auto"/>
              <w:bottom w:val="single" w:sz="4" w:space="0" w:color="auto"/>
              <w:right w:val="single" w:sz="4" w:space="0" w:color="auto"/>
            </w:tcBorders>
            <w:hideMark/>
          </w:tcPr>
          <w:p w14:paraId="3B92E551" w14:textId="77777777" w:rsidR="00B47BAD" w:rsidRPr="00D70369" w:rsidRDefault="00B47BAD" w:rsidP="00B54A13">
            <w:pPr>
              <w:pStyle w:val="Text"/>
            </w:pPr>
            <w:r w:rsidRPr="00D70369">
              <w:t>Expected Outcome</w:t>
            </w:r>
          </w:p>
        </w:tc>
      </w:tr>
      <w:tr w:rsidR="00B47BAD" w:rsidRPr="00D70369" w14:paraId="5700D1AD" w14:textId="77777777" w:rsidTr="00B47BAD">
        <w:tc>
          <w:tcPr>
            <w:tcW w:w="2160" w:type="dxa"/>
            <w:tcBorders>
              <w:top w:val="single" w:sz="4" w:space="0" w:color="auto"/>
              <w:left w:val="single" w:sz="4" w:space="0" w:color="auto"/>
              <w:bottom w:val="single" w:sz="4" w:space="0" w:color="auto"/>
              <w:right w:val="single" w:sz="4" w:space="0" w:color="auto"/>
            </w:tcBorders>
            <w:hideMark/>
          </w:tcPr>
          <w:p w14:paraId="3B3CCE1A" w14:textId="77777777" w:rsidR="00B47BAD" w:rsidRPr="00D70369" w:rsidRDefault="00B47BAD" w:rsidP="00B54A13">
            <w:pPr>
              <w:pStyle w:val="Text"/>
            </w:pPr>
            <w:r w:rsidRPr="00D70369">
              <w:t>Scalability</w:t>
            </w:r>
          </w:p>
        </w:tc>
        <w:tc>
          <w:tcPr>
            <w:tcW w:w="2160" w:type="dxa"/>
            <w:tcBorders>
              <w:top w:val="single" w:sz="4" w:space="0" w:color="auto"/>
              <w:left w:val="single" w:sz="4" w:space="0" w:color="auto"/>
              <w:bottom w:val="single" w:sz="4" w:space="0" w:color="auto"/>
              <w:right w:val="single" w:sz="4" w:space="0" w:color="auto"/>
            </w:tcBorders>
            <w:hideMark/>
          </w:tcPr>
          <w:p w14:paraId="26BB96A3" w14:textId="77777777" w:rsidR="00B47BAD" w:rsidRPr="00D70369" w:rsidRDefault="00B47BAD" w:rsidP="00B54A13">
            <w:pPr>
              <w:pStyle w:val="Text"/>
            </w:pPr>
            <w:r w:rsidRPr="00D70369">
              <w:t>Pod readiness time after scale-out</w:t>
            </w:r>
          </w:p>
        </w:tc>
        <w:tc>
          <w:tcPr>
            <w:tcW w:w="2160" w:type="dxa"/>
            <w:tcBorders>
              <w:top w:val="single" w:sz="4" w:space="0" w:color="auto"/>
              <w:left w:val="single" w:sz="4" w:space="0" w:color="auto"/>
              <w:bottom w:val="single" w:sz="4" w:space="0" w:color="auto"/>
              <w:right w:val="single" w:sz="4" w:space="0" w:color="auto"/>
            </w:tcBorders>
            <w:hideMark/>
          </w:tcPr>
          <w:p w14:paraId="058EA0DE" w14:textId="77777777" w:rsidR="00B47BAD" w:rsidRPr="00D70369" w:rsidRDefault="00B47BAD" w:rsidP="00B54A13">
            <w:pPr>
              <w:pStyle w:val="Text"/>
            </w:pPr>
            <w:r w:rsidRPr="00D70369">
              <w:t>Kubernetes HPA metrics + Prometheus</w:t>
            </w:r>
          </w:p>
        </w:tc>
        <w:tc>
          <w:tcPr>
            <w:tcW w:w="2160" w:type="dxa"/>
            <w:tcBorders>
              <w:top w:val="single" w:sz="4" w:space="0" w:color="auto"/>
              <w:left w:val="single" w:sz="4" w:space="0" w:color="auto"/>
              <w:bottom w:val="single" w:sz="4" w:space="0" w:color="auto"/>
              <w:right w:val="single" w:sz="4" w:space="0" w:color="auto"/>
            </w:tcBorders>
            <w:hideMark/>
          </w:tcPr>
          <w:p w14:paraId="4BBE1A39" w14:textId="77777777" w:rsidR="00B47BAD" w:rsidRPr="00D70369" w:rsidRDefault="00B47BAD" w:rsidP="00B54A13">
            <w:pPr>
              <w:pStyle w:val="Text"/>
            </w:pPr>
            <w:r w:rsidRPr="00D70369">
              <w:t>Centralized config reaches readiness with current values faster</w:t>
            </w:r>
          </w:p>
        </w:tc>
      </w:tr>
      <w:tr w:rsidR="00B47BAD" w:rsidRPr="00D70369" w14:paraId="03E267B3" w14:textId="77777777" w:rsidTr="00B47BAD">
        <w:tc>
          <w:tcPr>
            <w:tcW w:w="2160" w:type="dxa"/>
            <w:tcBorders>
              <w:top w:val="single" w:sz="4" w:space="0" w:color="auto"/>
              <w:left w:val="single" w:sz="4" w:space="0" w:color="auto"/>
              <w:bottom w:val="single" w:sz="4" w:space="0" w:color="auto"/>
              <w:right w:val="single" w:sz="4" w:space="0" w:color="auto"/>
            </w:tcBorders>
          </w:tcPr>
          <w:p w14:paraId="5578B2F0" w14:textId="77777777" w:rsidR="00B47BAD" w:rsidRPr="00D70369" w:rsidRDefault="00B47BAD" w:rsidP="00B54A13">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127579E8" w14:textId="77777777" w:rsidR="00B47BAD" w:rsidRPr="00D70369" w:rsidRDefault="00B47BAD" w:rsidP="00B54A13">
            <w:pPr>
              <w:pStyle w:val="Text"/>
            </w:pPr>
            <w:r w:rsidRPr="00D70369">
              <w:t>Config alignment time for all pods</w:t>
            </w:r>
          </w:p>
        </w:tc>
        <w:tc>
          <w:tcPr>
            <w:tcW w:w="2160" w:type="dxa"/>
            <w:tcBorders>
              <w:top w:val="single" w:sz="4" w:space="0" w:color="auto"/>
              <w:left w:val="single" w:sz="4" w:space="0" w:color="auto"/>
              <w:bottom w:val="single" w:sz="4" w:space="0" w:color="auto"/>
              <w:right w:val="single" w:sz="4" w:space="0" w:color="auto"/>
            </w:tcBorders>
            <w:hideMark/>
          </w:tcPr>
          <w:p w14:paraId="3FD26F28" w14:textId="77777777" w:rsidR="00B47BAD" w:rsidRPr="00D70369" w:rsidRDefault="00B47BAD" w:rsidP="00B54A13">
            <w:pPr>
              <w:pStyle w:val="Text"/>
            </w:pPr>
            <w:r w:rsidRPr="00D70369">
              <w:t>Prometheus + application logs</w:t>
            </w:r>
          </w:p>
        </w:tc>
        <w:tc>
          <w:tcPr>
            <w:tcW w:w="2160" w:type="dxa"/>
            <w:tcBorders>
              <w:top w:val="single" w:sz="4" w:space="0" w:color="auto"/>
              <w:left w:val="single" w:sz="4" w:space="0" w:color="auto"/>
              <w:bottom w:val="single" w:sz="4" w:space="0" w:color="auto"/>
              <w:right w:val="single" w:sz="4" w:space="0" w:color="auto"/>
            </w:tcBorders>
            <w:hideMark/>
          </w:tcPr>
          <w:p w14:paraId="06FF1C04" w14:textId="77777777" w:rsidR="00B47BAD" w:rsidRPr="00D70369" w:rsidRDefault="00B47BAD" w:rsidP="00B54A13">
            <w:pPr>
              <w:pStyle w:val="Text"/>
            </w:pPr>
            <w:r w:rsidRPr="00D70369">
              <w:t>Centralized config shows reduced alignment time &amp; fewer transient errors</w:t>
            </w:r>
          </w:p>
        </w:tc>
      </w:tr>
      <w:tr w:rsidR="00B47BAD" w:rsidRPr="00D70369" w14:paraId="5AB894DC" w14:textId="77777777" w:rsidTr="00B47BAD">
        <w:tc>
          <w:tcPr>
            <w:tcW w:w="2160" w:type="dxa"/>
            <w:tcBorders>
              <w:top w:val="single" w:sz="4" w:space="0" w:color="auto"/>
              <w:left w:val="single" w:sz="4" w:space="0" w:color="auto"/>
              <w:bottom w:val="single" w:sz="4" w:space="0" w:color="auto"/>
              <w:right w:val="single" w:sz="4" w:space="0" w:color="auto"/>
            </w:tcBorders>
          </w:tcPr>
          <w:p w14:paraId="1FB0F1E1" w14:textId="77777777" w:rsidR="00B47BAD" w:rsidRPr="00D70369" w:rsidRDefault="00B47BAD" w:rsidP="00B54A13">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623C12E3" w14:textId="77777777" w:rsidR="00B47BAD" w:rsidRPr="00D70369" w:rsidRDefault="00B47BAD" w:rsidP="00B54A13">
            <w:pPr>
              <w:pStyle w:val="Text"/>
            </w:pPr>
            <w:r w:rsidRPr="00D70369">
              <w:t>Transient error count and duration during scale-out</w:t>
            </w:r>
          </w:p>
        </w:tc>
        <w:tc>
          <w:tcPr>
            <w:tcW w:w="2160" w:type="dxa"/>
            <w:tcBorders>
              <w:top w:val="single" w:sz="4" w:space="0" w:color="auto"/>
              <w:left w:val="single" w:sz="4" w:space="0" w:color="auto"/>
              <w:bottom w:val="single" w:sz="4" w:space="0" w:color="auto"/>
              <w:right w:val="single" w:sz="4" w:space="0" w:color="auto"/>
            </w:tcBorders>
            <w:hideMark/>
          </w:tcPr>
          <w:p w14:paraId="35AD799D" w14:textId="77777777" w:rsidR="00B47BAD" w:rsidRPr="00D70369" w:rsidRDefault="00B47BAD" w:rsidP="00B54A13">
            <w:pPr>
              <w:pStyle w:val="Text"/>
            </w:pPr>
            <w:r w:rsidRPr="00D70369">
              <w:t>k6 / JMeter load tests + Prometheus error counters</w:t>
            </w:r>
          </w:p>
        </w:tc>
        <w:tc>
          <w:tcPr>
            <w:tcW w:w="2160" w:type="dxa"/>
            <w:tcBorders>
              <w:top w:val="single" w:sz="4" w:space="0" w:color="auto"/>
              <w:left w:val="single" w:sz="4" w:space="0" w:color="auto"/>
              <w:bottom w:val="single" w:sz="4" w:space="0" w:color="auto"/>
              <w:right w:val="single" w:sz="4" w:space="0" w:color="auto"/>
            </w:tcBorders>
            <w:hideMark/>
          </w:tcPr>
          <w:p w14:paraId="5B1F4C22" w14:textId="77777777" w:rsidR="00B47BAD" w:rsidRPr="00D70369" w:rsidRDefault="00B47BAD" w:rsidP="00B54A13">
            <w:pPr>
              <w:pStyle w:val="Text"/>
            </w:pPr>
            <w:r w:rsidRPr="00D70369">
              <w:t>Centralized config produces fewer errors in the ramp-up phase</w:t>
            </w:r>
          </w:p>
        </w:tc>
      </w:tr>
      <w:tr w:rsidR="00B47BAD" w:rsidRPr="00D70369" w14:paraId="010BAAFA" w14:textId="77777777" w:rsidTr="00B47BAD">
        <w:tc>
          <w:tcPr>
            <w:tcW w:w="2160" w:type="dxa"/>
            <w:tcBorders>
              <w:top w:val="single" w:sz="4" w:space="0" w:color="auto"/>
              <w:left w:val="single" w:sz="4" w:space="0" w:color="auto"/>
              <w:bottom w:val="single" w:sz="4" w:space="0" w:color="auto"/>
              <w:right w:val="single" w:sz="4" w:space="0" w:color="auto"/>
            </w:tcBorders>
            <w:hideMark/>
          </w:tcPr>
          <w:p w14:paraId="763393F6" w14:textId="77777777" w:rsidR="00B47BAD" w:rsidRPr="00D70369" w:rsidRDefault="00B47BAD" w:rsidP="00B54A13">
            <w:pPr>
              <w:pStyle w:val="Text"/>
            </w:pPr>
            <w:r w:rsidRPr="00D70369">
              <w:t>Security</w:t>
            </w:r>
          </w:p>
        </w:tc>
        <w:tc>
          <w:tcPr>
            <w:tcW w:w="2160" w:type="dxa"/>
            <w:tcBorders>
              <w:top w:val="single" w:sz="4" w:space="0" w:color="auto"/>
              <w:left w:val="single" w:sz="4" w:space="0" w:color="auto"/>
              <w:bottom w:val="single" w:sz="4" w:space="0" w:color="auto"/>
              <w:right w:val="single" w:sz="4" w:space="0" w:color="auto"/>
            </w:tcBorders>
            <w:hideMark/>
          </w:tcPr>
          <w:p w14:paraId="33C02E9E" w14:textId="77777777" w:rsidR="00B47BAD" w:rsidRPr="00D70369" w:rsidRDefault="00B47BAD" w:rsidP="00B54A13">
            <w:pPr>
              <w:pStyle w:val="Text"/>
            </w:pPr>
            <w:r w:rsidRPr="00D70369">
              <w:t>Time to full enforcement of updated Keycloak policy across all pods</w:t>
            </w:r>
          </w:p>
        </w:tc>
        <w:tc>
          <w:tcPr>
            <w:tcW w:w="2160" w:type="dxa"/>
            <w:tcBorders>
              <w:top w:val="single" w:sz="4" w:space="0" w:color="auto"/>
              <w:left w:val="single" w:sz="4" w:space="0" w:color="auto"/>
              <w:bottom w:val="single" w:sz="4" w:space="0" w:color="auto"/>
              <w:right w:val="single" w:sz="4" w:space="0" w:color="auto"/>
            </w:tcBorders>
            <w:hideMark/>
          </w:tcPr>
          <w:p w14:paraId="6EC92CC0" w14:textId="77777777" w:rsidR="00B47BAD" w:rsidRPr="00D70369" w:rsidRDefault="00B47BAD" w:rsidP="00B54A13">
            <w:pPr>
              <w:pStyle w:val="Text"/>
            </w:pPr>
            <w:r w:rsidRPr="00D70369">
              <w:t>Keycloak admin console + endpoint polling scripts</w:t>
            </w:r>
          </w:p>
        </w:tc>
        <w:tc>
          <w:tcPr>
            <w:tcW w:w="2160" w:type="dxa"/>
            <w:tcBorders>
              <w:top w:val="single" w:sz="4" w:space="0" w:color="auto"/>
              <w:left w:val="single" w:sz="4" w:space="0" w:color="auto"/>
              <w:bottom w:val="single" w:sz="4" w:space="0" w:color="auto"/>
              <w:right w:val="single" w:sz="4" w:space="0" w:color="auto"/>
            </w:tcBorders>
            <w:hideMark/>
          </w:tcPr>
          <w:p w14:paraId="36C6BB49" w14:textId="77777777" w:rsidR="00B47BAD" w:rsidRPr="00D70369" w:rsidRDefault="00B47BAD" w:rsidP="00B54A13">
            <w:pPr>
              <w:pStyle w:val="Text"/>
            </w:pPr>
            <w:r w:rsidRPr="00D70369">
              <w:t>Centralized config propagates policy changes faster and consistently</w:t>
            </w:r>
          </w:p>
        </w:tc>
      </w:tr>
      <w:tr w:rsidR="00B47BAD" w:rsidRPr="00D70369" w14:paraId="65413A69" w14:textId="77777777" w:rsidTr="00B47BAD">
        <w:tc>
          <w:tcPr>
            <w:tcW w:w="2160" w:type="dxa"/>
            <w:tcBorders>
              <w:top w:val="single" w:sz="4" w:space="0" w:color="auto"/>
              <w:left w:val="single" w:sz="4" w:space="0" w:color="auto"/>
              <w:bottom w:val="single" w:sz="4" w:space="0" w:color="auto"/>
              <w:right w:val="single" w:sz="4" w:space="0" w:color="auto"/>
            </w:tcBorders>
          </w:tcPr>
          <w:p w14:paraId="37AAE8ED" w14:textId="77777777" w:rsidR="00B47BAD" w:rsidRPr="00D70369" w:rsidRDefault="00B47BAD" w:rsidP="00B54A13">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32B6971A" w14:textId="77777777" w:rsidR="00B47BAD" w:rsidRPr="00D70369" w:rsidRDefault="00B47BAD" w:rsidP="00B54A13">
            <w:pPr>
              <w:pStyle w:val="Text"/>
            </w:pPr>
            <w:r w:rsidRPr="00D70369">
              <w:t>Downtime or error spikes during secret rotation</w:t>
            </w:r>
          </w:p>
        </w:tc>
        <w:tc>
          <w:tcPr>
            <w:tcW w:w="2160" w:type="dxa"/>
            <w:tcBorders>
              <w:top w:val="single" w:sz="4" w:space="0" w:color="auto"/>
              <w:left w:val="single" w:sz="4" w:space="0" w:color="auto"/>
              <w:bottom w:val="single" w:sz="4" w:space="0" w:color="auto"/>
              <w:right w:val="single" w:sz="4" w:space="0" w:color="auto"/>
            </w:tcBorders>
            <w:hideMark/>
          </w:tcPr>
          <w:p w14:paraId="21CF9EEF" w14:textId="77777777" w:rsidR="00B47BAD" w:rsidRPr="00D70369" w:rsidRDefault="00B47BAD" w:rsidP="00B54A13">
            <w:pPr>
              <w:pStyle w:val="Text"/>
            </w:pPr>
            <w:r w:rsidRPr="00D70369">
              <w:t>Kubernetes Secrets update + Prometheus + logs</w:t>
            </w:r>
          </w:p>
        </w:tc>
        <w:tc>
          <w:tcPr>
            <w:tcW w:w="2160" w:type="dxa"/>
            <w:tcBorders>
              <w:top w:val="single" w:sz="4" w:space="0" w:color="auto"/>
              <w:left w:val="single" w:sz="4" w:space="0" w:color="auto"/>
              <w:bottom w:val="single" w:sz="4" w:space="0" w:color="auto"/>
              <w:right w:val="single" w:sz="4" w:space="0" w:color="auto"/>
            </w:tcBorders>
            <w:hideMark/>
          </w:tcPr>
          <w:p w14:paraId="3510EC2D" w14:textId="77777777" w:rsidR="00B47BAD" w:rsidRPr="00D70369" w:rsidRDefault="00B47BAD" w:rsidP="00B54A13">
            <w:pPr>
              <w:pStyle w:val="Text"/>
            </w:pPr>
            <w:r w:rsidRPr="00D70369">
              <w:t>Centralized config reduces service disruption during secret updates</w:t>
            </w:r>
          </w:p>
        </w:tc>
      </w:tr>
      <w:tr w:rsidR="00B47BAD" w:rsidRPr="00D70369" w14:paraId="06D8C86A" w14:textId="77777777" w:rsidTr="00B47BAD">
        <w:tc>
          <w:tcPr>
            <w:tcW w:w="2160" w:type="dxa"/>
            <w:tcBorders>
              <w:top w:val="single" w:sz="4" w:space="0" w:color="auto"/>
              <w:left w:val="single" w:sz="4" w:space="0" w:color="auto"/>
              <w:bottom w:val="single" w:sz="4" w:space="0" w:color="auto"/>
              <w:right w:val="single" w:sz="4" w:space="0" w:color="auto"/>
            </w:tcBorders>
          </w:tcPr>
          <w:p w14:paraId="3CA90BCD" w14:textId="08BE7F7A" w:rsidR="00B47BAD" w:rsidRPr="00D70369" w:rsidRDefault="00B47BAD" w:rsidP="00B54A13">
            <w:pPr>
              <w:pStyle w:val="Text"/>
            </w:pPr>
            <w:r w:rsidRPr="00D70369">
              <w:t>Maintainability</w:t>
            </w:r>
          </w:p>
        </w:tc>
        <w:tc>
          <w:tcPr>
            <w:tcW w:w="2160" w:type="dxa"/>
            <w:tcBorders>
              <w:top w:val="single" w:sz="4" w:space="0" w:color="auto"/>
              <w:left w:val="single" w:sz="4" w:space="0" w:color="auto"/>
              <w:bottom w:val="single" w:sz="4" w:space="0" w:color="auto"/>
              <w:right w:val="single" w:sz="4" w:space="0" w:color="auto"/>
            </w:tcBorders>
            <w:hideMark/>
          </w:tcPr>
          <w:p w14:paraId="3C3687CC" w14:textId="77777777" w:rsidR="00B47BAD" w:rsidRPr="00D70369" w:rsidRDefault="00B47BAD" w:rsidP="00B54A13">
            <w:pPr>
              <w:pStyle w:val="Text"/>
            </w:pPr>
            <w:r w:rsidRPr="00D70369">
              <w:t>Steps/time required for rollback</w:t>
            </w:r>
          </w:p>
        </w:tc>
        <w:tc>
          <w:tcPr>
            <w:tcW w:w="2160" w:type="dxa"/>
            <w:tcBorders>
              <w:top w:val="single" w:sz="4" w:space="0" w:color="auto"/>
              <w:left w:val="single" w:sz="4" w:space="0" w:color="auto"/>
              <w:bottom w:val="single" w:sz="4" w:space="0" w:color="auto"/>
              <w:right w:val="single" w:sz="4" w:space="0" w:color="auto"/>
            </w:tcBorders>
            <w:hideMark/>
          </w:tcPr>
          <w:p w14:paraId="13046C29" w14:textId="77777777" w:rsidR="00B47BAD" w:rsidRPr="00D70369" w:rsidRDefault="00B47BAD" w:rsidP="00B54A13">
            <w:pPr>
              <w:pStyle w:val="Text"/>
            </w:pPr>
            <w:r w:rsidRPr="00D70369">
              <w:t>Git revert vs manual per-service edit</w:t>
            </w:r>
          </w:p>
        </w:tc>
        <w:tc>
          <w:tcPr>
            <w:tcW w:w="2160" w:type="dxa"/>
            <w:tcBorders>
              <w:top w:val="single" w:sz="4" w:space="0" w:color="auto"/>
              <w:left w:val="single" w:sz="4" w:space="0" w:color="auto"/>
              <w:bottom w:val="single" w:sz="4" w:space="0" w:color="auto"/>
              <w:right w:val="single" w:sz="4" w:space="0" w:color="auto"/>
            </w:tcBorders>
            <w:hideMark/>
          </w:tcPr>
          <w:p w14:paraId="2BB62C93" w14:textId="77777777" w:rsidR="00B47BAD" w:rsidRPr="00D70369" w:rsidRDefault="00B47BAD" w:rsidP="00B54A13">
            <w:pPr>
              <w:pStyle w:val="Text"/>
            </w:pPr>
            <w:r w:rsidRPr="00D70369">
              <w:t>Centralized config requires fewer steps and less time</w:t>
            </w:r>
          </w:p>
        </w:tc>
      </w:tr>
      <w:tr w:rsidR="00B47BAD" w:rsidRPr="00D70369" w14:paraId="75B1A769" w14:textId="77777777" w:rsidTr="00B47BAD">
        <w:tc>
          <w:tcPr>
            <w:tcW w:w="2160" w:type="dxa"/>
            <w:tcBorders>
              <w:top w:val="single" w:sz="4" w:space="0" w:color="auto"/>
              <w:left w:val="single" w:sz="4" w:space="0" w:color="auto"/>
              <w:bottom w:val="single" w:sz="4" w:space="0" w:color="auto"/>
              <w:right w:val="single" w:sz="4" w:space="0" w:color="auto"/>
            </w:tcBorders>
          </w:tcPr>
          <w:p w14:paraId="458D4926" w14:textId="77777777" w:rsidR="00B47BAD" w:rsidRPr="00D70369" w:rsidRDefault="00B47BAD" w:rsidP="00B54A13">
            <w:pPr>
              <w:pStyle w:val="Text"/>
            </w:pPr>
          </w:p>
        </w:tc>
        <w:tc>
          <w:tcPr>
            <w:tcW w:w="2160" w:type="dxa"/>
            <w:tcBorders>
              <w:top w:val="single" w:sz="4" w:space="0" w:color="auto"/>
              <w:left w:val="single" w:sz="4" w:space="0" w:color="auto"/>
              <w:bottom w:val="single" w:sz="4" w:space="0" w:color="auto"/>
              <w:right w:val="single" w:sz="4" w:space="0" w:color="auto"/>
            </w:tcBorders>
            <w:hideMark/>
          </w:tcPr>
          <w:p w14:paraId="583C0AF3" w14:textId="77777777" w:rsidR="00B47BAD" w:rsidRPr="00D70369" w:rsidRDefault="00B47BAD" w:rsidP="00B54A13">
            <w:pPr>
              <w:pStyle w:val="Text"/>
            </w:pPr>
            <w:r w:rsidRPr="00D70369">
              <w:t>Auditability (who/when/what changed)</w:t>
            </w:r>
          </w:p>
        </w:tc>
        <w:tc>
          <w:tcPr>
            <w:tcW w:w="2160" w:type="dxa"/>
            <w:tcBorders>
              <w:top w:val="single" w:sz="4" w:space="0" w:color="auto"/>
              <w:left w:val="single" w:sz="4" w:space="0" w:color="auto"/>
              <w:bottom w:val="single" w:sz="4" w:space="0" w:color="auto"/>
              <w:right w:val="single" w:sz="4" w:space="0" w:color="auto"/>
            </w:tcBorders>
            <w:hideMark/>
          </w:tcPr>
          <w:p w14:paraId="127CE572" w14:textId="77777777" w:rsidR="00B47BAD" w:rsidRPr="00D70369" w:rsidRDefault="00B47BAD" w:rsidP="00B54A13">
            <w:pPr>
              <w:pStyle w:val="Text"/>
            </w:pPr>
            <w:r w:rsidRPr="00D70369">
              <w:t>Git history vs scattered local files</w:t>
            </w:r>
          </w:p>
        </w:tc>
        <w:tc>
          <w:tcPr>
            <w:tcW w:w="2160" w:type="dxa"/>
            <w:tcBorders>
              <w:top w:val="single" w:sz="4" w:space="0" w:color="auto"/>
              <w:left w:val="single" w:sz="4" w:space="0" w:color="auto"/>
              <w:bottom w:val="single" w:sz="4" w:space="0" w:color="auto"/>
              <w:right w:val="single" w:sz="4" w:space="0" w:color="auto"/>
            </w:tcBorders>
            <w:hideMark/>
          </w:tcPr>
          <w:p w14:paraId="5C7AFFBC" w14:textId="77777777" w:rsidR="00B47BAD" w:rsidRPr="00D70369" w:rsidRDefault="00B47BAD" w:rsidP="00B54A13">
            <w:pPr>
              <w:pStyle w:val="Text"/>
            </w:pPr>
            <w:r w:rsidRPr="00D70369">
              <w:t>Centralized config provides full, single-source audit trail</w:t>
            </w:r>
          </w:p>
        </w:tc>
      </w:tr>
    </w:tbl>
    <w:p w14:paraId="5FA69558" w14:textId="7022C845" w:rsidR="00F6692B" w:rsidRPr="00D70369" w:rsidRDefault="00915104" w:rsidP="00F6692B">
      <w:pPr>
        <w:spacing w:after="0" w:line="240" w:lineRule="auto"/>
        <w:jc w:val="left"/>
        <w:rPr>
          <w:rFonts w:eastAsia="Times"/>
          <w:sz w:val="22"/>
          <w:szCs w:val="22"/>
          <w:lang w:eastAsia="de-DE"/>
        </w:rPr>
      </w:pPr>
      <w:r w:rsidRPr="00D70369">
        <w:rPr>
          <w:rFonts w:eastAsia="Times"/>
          <w:sz w:val="22"/>
          <w:szCs w:val="22"/>
          <w:lang w:eastAsia="de-DE"/>
        </w:rPr>
        <w:br w:type="page"/>
      </w:r>
    </w:p>
    <w:p w14:paraId="5A8D99EC" w14:textId="1CF436F7" w:rsidR="003767A8" w:rsidRPr="00D70369" w:rsidRDefault="004C7CA2" w:rsidP="005021FF">
      <w:pPr>
        <w:pStyle w:val="Heading1"/>
        <w:rPr>
          <w:rFonts w:eastAsia="Times"/>
        </w:rPr>
      </w:pPr>
      <w:bookmarkStart w:id="83" w:name="_Toc206003801"/>
      <w:r w:rsidRPr="00D70369">
        <w:rPr>
          <w:rFonts w:eastAsia="Times"/>
        </w:rPr>
        <w:lastRenderedPageBreak/>
        <w:t>Chapter</w:t>
      </w:r>
      <w:r w:rsidR="005021FF" w:rsidRPr="00D70369">
        <w:rPr>
          <w:rFonts w:eastAsia="Times"/>
        </w:rPr>
        <w:t xml:space="preserve"> -</w:t>
      </w:r>
      <w:r w:rsidRPr="00D70369">
        <w:rPr>
          <w:rFonts w:eastAsia="Times"/>
        </w:rPr>
        <w:t xml:space="preserve"> </w:t>
      </w:r>
      <w:r w:rsidR="00F6692B" w:rsidRPr="00D70369">
        <w:rPr>
          <w:rFonts w:eastAsia="Times"/>
        </w:rPr>
        <w:t>SYSTEM DESIGN</w:t>
      </w:r>
      <w:bookmarkEnd w:id="83"/>
    </w:p>
    <w:p w14:paraId="6877467B" w14:textId="75C7D72C" w:rsidR="006E0CF0" w:rsidRDefault="00102A4F" w:rsidP="00033E2B">
      <w:pPr>
        <w:pStyle w:val="Heading2"/>
        <w:rPr>
          <w:rFonts w:eastAsia="Times"/>
          <w:lang w:eastAsia="de-DE"/>
        </w:rPr>
      </w:pPr>
      <w:bookmarkStart w:id="84" w:name="_Ref205990437"/>
      <w:bookmarkStart w:id="85" w:name="_Ref205990444"/>
      <w:bookmarkStart w:id="86" w:name="_Ref205992933"/>
      <w:bookmarkStart w:id="87" w:name="_Toc206003802"/>
      <w:r w:rsidRPr="00D70369">
        <w:rPr>
          <w:noProof/>
        </w:rPr>
        <mc:AlternateContent>
          <mc:Choice Requires="wps">
            <w:drawing>
              <wp:anchor distT="0" distB="0" distL="114300" distR="114300" simplePos="0" relativeHeight="251729920" behindDoc="0" locked="0" layoutInCell="1" allowOverlap="1" wp14:anchorId="54C8539A" wp14:editId="7B7F6D99">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7C5B29E3" w:rsidR="00102A4F" w:rsidRPr="00D70369" w:rsidRDefault="00102A4F" w:rsidP="00102A4F">
                            <w:pPr>
                              <w:pStyle w:val="Caption"/>
                              <w:rPr>
                                <w:rFonts w:eastAsia="Times"/>
                                <w:b/>
                                <w:sz w:val="28"/>
                                <w:lang w:eastAsia="de-DE"/>
                              </w:rPr>
                            </w:pPr>
                            <w:bookmarkStart w:id="88" w:name="_Ref205989478"/>
                            <w:bookmarkStart w:id="89" w:name="_Toc204986495"/>
                            <w:bookmarkStart w:id="90" w:name="_Toc205321388"/>
                            <w:bookmarkStart w:id="91" w:name="_Toc205321848"/>
                            <w:bookmarkStart w:id="92" w:name="_Toc206003202"/>
                            <w:r w:rsidRPr="00D70369">
                              <w:t xml:space="preserve">Figure </w:t>
                            </w:r>
                            <w:r w:rsidRPr="00D70369">
                              <w:fldChar w:fldCharType="begin"/>
                            </w:r>
                            <w:r w:rsidRPr="00D70369">
                              <w:instrText xml:space="preserve"> SEQ Figure \* ARABIC </w:instrText>
                            </w:r>
                            <w:r w:rsidRPr="00D70369">
                              <w:fldChar w:fldCharType="separate"/>
                            </w:r>
                            <w:r w:rsidR="00B27C2A" w:rsidRPr="00D70369">
                              <w:t>5</w:t>
                            </w:r>
                            <w:r w:rsidRPr="00D70369">
                              <w:fldChar w:fldCharType="end"/>
                            </w:r>
                            <w:bookmarkEnd w:id="88"/>
                            <w:r w:rsidRPr="00D70369">
                              <w:t xml:space="preserve">: </w:t>
                            </w:r>
                            <w:bookmarkStart w:id="93" w:name="_Ref205989472"/>
                            <w:r w:rsidRPr="00D70369">
                              <w:t>Architecture Overview</w:t>
                            </w:r>
                            <w:bookmarkEnd w:id="89"/>
                            <w:bookmarkEnd w:id="90"/>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7C5B29E3" w:rsidR="00102A4F" w:rsidRPr="00D70369" w:rsidRDefault="00102A4F" w:rsidP="00102A4F">
                      <w:pPr>
                        <w:pStyle w:val="Caption"/>
                        <w:rPr>
                          <w:rFonts w:eastAsia="Times"/>
                          <w:b/>
                          <w:sz w:val="28"/>
                          <w:lang w:eastAsia="de-DE"/>
                        </w:rPr>
                      </w:pPr>
                      <w:bookmarkStart w:id="94" w:name="_Ref205989478"/>
                      <w:bookmarkStart w:id="95" w:name="_Toc204986495"/>
                      <w:bookmarkStart w:id="96" w:name="_Toc205321388"/>
                      <w:bookmarkStart w:id="97" w:name="_Toc205321848"/>
                      <w:bookmarkStart w:id="98" w:name="_Toc206003202"/>
                      <w:r w:rsidRPr="00D70369">
                        <w:t xml:space="preserve">Figure </w:t>
                      </w:r>
                      <w:r w:rsidRPr="00D70369">
                        <w:fldChar w:fldCharType="begin"/>
                      </w:r>
                      <w:r w:rsidRPr="00D70369">
                        <w:instrText xml:space="preserve"> SEQ Figure \* ARABIC </w:instrText>
                      </w:r>
                      <w:r w:rsidRPr="00D70369">
                        <w:fldChar w:fldCharType="separate"/>
                      </w:r>
                      <w:r w:rsidR="00B27C2A" w:rsidRPr="00D70369">
                        <w:t>5</w:t>
                      </w:r>
                      <w:r w:rsidRPr="00D70369">
                        <w:fldChar w:fldCharType="end"/>
                      </w:r>
                      <w:bookmarkEnd w:id="94"/>
                      <w:r w:rsidRPr="00D70369">
                        <w:t xml:space="preserve">: </w:t>
                      </w:r>
                      <w:bookmarkStart w:id="99" w:name="_Ref205989472"/>
                      <w:r w:rsidRPr="00D70369">
                        <w:t>Architecture Overview</w:t>
                      </w:r>
                      <w:bookmarkEnd w:id="95"/>
                      <w:bookmarkEnd w:id="96"/>
                      <w:bookmarkEnd w:id="97"/>
                      <w:bookmarkEnd w:id="98"/>
                      <w:bookmarkEnd w:id="99"/>
                    </w:p>
                  </w:txbxContent>
                </v:textbox>
                <w10:wrap type="square"/>
              </v:shape>
            </w:pict>
          </mc:Fallback>
        </mc:AlternateContent>
      </w:r>
      <w:r w:rsidR="003767A8" w:rsidRPr="00D70369">
        <w:rPr>
          <w:rFonts w:eastAsia="Times"/>
          <w:lang w:eastAsia="de-DE"/>
        </w:rPr>
        <w:t>Architecture Overview</w:t>
      </w:r>
      <w:bookmarkEnd w:id="84"/>
      <w:bookmarkEnd w:id="85"/>
      <w:bookmarkEnd w:id="86"/>
      <w:bookmarkEnd w:id="87"/>
    </w:p>
    <w:p w14:paraId="03CED149" w14:textId="43173979" w:rsidR="005F1914" w:rsidRPr="005F1914" w:rsidRDefault="005F1914" w:rsidP="005F1914">
      <w:pPr>
        <w:pStyle w:val="Text"/>
      </w:pPr>
      <w:r w:rsidRPr="005F1914">
        <w:t xml:space="preserve">see </w:t>
      </w:r>
      <w:r>
        <w:fldChar w:fldCharType="begin"/>
      </w:r>
      <w:r>
        <w:instrText xml:space="preserve"> REF _Ref205989478 \h </w:instrText>
      </w:r>
      <w:r>
        <w:fldChar w:fldCharType="separate"/>
      </w:r>
      <w:r w:rsidRPr="00D70369">
        <w:t>Figure 5</w:t>
      </w:r>
      <w:r>
        <w:fldChar w:fldCharType="end"/>
      </w:r>
      <w:r w:rsidR="00F03A96">
        <w:t xml:space="preserve"> </w:t>
      </w:r>
      <w:r w:rsidRPr="005F1914">
        <w:t>for overall architecture</w:t>
      </w:r>
      <w:r w:rsidRPr="00D70369">
        <w:rPr>
          <w:noProof/>
        </w:rPr>
        <w:drawing>
          <wp:anchor distT="0" distB="0" distL="114300" distR="114300" simplePos="0" relativeHeight="251669504" behindDoc="0" locked="0" layoutInCell="1" allowOverlap="1" wp14:anchorId="18754A34" wp14:editId="2BA36AE8">
            <wp:simplePos x="0" y="0"/>
            <wp:positionH relativeFrom="page">
              <wp:posOffset>932815</wp:posOffset>
            </wp:positionH>
            <wp:positionV relativeFrom="margin">
              <wp:posOffset>1208405</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8719006" w14:textId="77777777" w:rsidR="00516DF9" w:rsidRPr="00D70369" w:rsidRDefault="00516DF9" w:rsidP="006E0CF0">
      <w:pPr>
        <w:spacing w:after="0" w:line="240" w:lineRule="auto"/>
        <w:jc w:val="left"/>
        <w:rPr>
          <w:rFonts w:eastAsia="Times" w:cs="Arial"/>
          <w:b/>
          <w:bCs/>
          <w:szCs w:val="26"/>
        </w:rPr>
      </w:pPr>
    </w:p>
    <w:p w14:paraId="7DA43426" w14:textId="77777777" w:rsidR="00033E2B" w:rsidRPr="00D70369" w:rsidRDefault="00033E2B" w:rsidP="00B54A13">
      <w:pPr>
        <w:pStyle w:val="Text"/>
      </w:pPr>
    </w:p>
    <w:p w14:paraId="7AFCC57F" w14:textId="77777777" w:rsidR="00D54453" w:rsidRPr="00D70369" w:rsidRDefault="00D54453" w:rsidP="00B54A13">
      <w:pPr>
        <w:pStyle w:val="Text"/>
      </w:pPr>
    </w:p>
    <w:p w14:paraId="1EF51012" w14:textId="09024836" w:rsidR="00490787" w:rsidRPr="00D70369" w:rsidRDefault="00490787" w:rsidP="00694AAE">
      <w:pPr>
        <w:pStyle w:val="Text"/>
      </w:pPr>
      <w:r w:rsidRPr="00D70369">
        <w:lastRenderedPageBreak/>
        <w:t>1. The API Client refers to any external system, application, or tool (Postman) that initiates HTTP requests to engage with the backend system</w:t>
      </w:r>
      <w:r w:rsidR="00694AAE">
        <w:t xml:space="preserve"> </w:t>
      </w:r>
      <w:r w:rsidR="00694AAE" w:rsidRPr="00694AAE">
        <w:t xml:space="preserve">see Section </w:t>
      </w:r>
      <w:r w:rsidR="00694AAE">
        <w:fldChar w:fldCharType="begin"/>
      </w:r>
      <w:r w:rsidR="00694AAE">
        <w:instrText xml:space="preserve"> REF _Ref205996802 \r \h </w:instrText>
      </w:r>
      <w:r w:rsidR="00694AAE">
        <w:fldChar w:fldCharType="separate"/>
      </w:r>
      <w:r w:rsidR="00694AAE">
        <w:rPr>
          <w:cs/>
        </w:rPr>
        <w:t>‎</w:t>
      </w:r>
      <w:r w:rsidR="00694AAE">
        <w:t>4.3.1</w:t>
      </w:r>
      <w:r w:rsidR="00694AAE">
        <w:fldChar w:fldCharType="end"/>
      </w:r>
      <w:r w:rsidR="00694AAE">
        <w:t xml:space="preserve"> </w:t>
      </w:r>
      <w:r w:rsidR="00694AAE" w:rsidRPr="00694AAE">
        <w:t>[19].</w:t>
      </w:r>
      <w:r w:rsidRPr="00D70369">
        <w:t xml:space="preserve"> It serves as the initial point for testing or utilizing APIs made available by </w:t>
      </w:r>
      <w:r w:rsidR="004E352A" w:rsidRPr="00D70369">
        <w:t>microservices</w:t>
      </w:r>
      <w:r w:rsidRPr="00D70369">
        <w:t xml:space="preserve"> through a unified entry point</w:t>
      </w:r>
      <w:r w:rsidR="00D54453" w:rsidRPr="00D70369">
        <w:t xml:space="preserve"> As Show in Figure 5</w:t>
      </w:r>
      <w:r w:rsidRPr="00D70369">
        <w:t xml:space="preserve">. </w:t>
      </w:r>
    </w:p>
    <w:p w14:paraId="2DFE4D52" w14:textId="603A4D24" w:rsidR="003D7E83" w:rsidRPr="00D70369" w:rsidRDefault="003D7E83" w:rsidP="00B54A13">
      <w:pPr>
        <w:pStyle w:val="Text"/>
      </w:pPr>
    </w:p>
    <w:p w14:paraId="3F91822F" w14:textId="2AABC6E5" w:rsidR="00490787" w:rsidRPr="00D70369" w:rsidRDefault="00490787" w:rsidP="00792E19">
      <w:pPr>
        <w:pStyle w:val="Text"/>
      </w:pPr>
      <w:r w:rsidRPr="00D70369">
        <w:t>2. (Spring Cloud Gateway)</w:t>
      </w:r>
      <w:r w:rsidR="00D54453" w:rsidRPr="00D70369">
        <w:t xml:space="preserve"> As Show in Figure 5, </w:t>
      </w:r>
      <w:r w:rsidRPr="00D70369">
        <w:t>The API Gateway functions as the sole entry point for all requests from external clients. It undertakes essential cross-cutting tasks such as: Routing requests to the corresponding microservice (e.g./</w:t>
      </w:r>
      <w:r w:rsidR="008366B8" w:rsidRPr="00D70369">
        <w:t>accounts</w:t>
      </w:r>
      <w:r w:rsidRPr="00D70369">
        <w:t xml:space="preserve">, /loans) Enforcing security measures (authentication &amp; authorization) Implementing rate limiting, </w:t>
      </w:r>
      <w:r w:rsidR="00410BBA" w:rsidRPr="00D70369">
        <w:t>retry</w:t>
      </w:r>
      <w:r w:rsidRPr="00D70369">
        <w:t xml:space="preserve">, logging, and load balancing </w:t>
      </w:r>
      <w:r w:rsidR="00792E19">
        <w:t xml:space="preserve">see section </w:t>
      </w:r>
      <w:r w:rsidR="00410BBA">
        <w:fldChar w:fldCharType="begin"/>
      </w:r>
      <w:r w:rsidR="00410BBA">
        <w:instrText xml:space="preserve"> REF _Ref205996934 \r \h </w:instrText>
      </w:r>
      <w:r w:rsidR="00410BBA">
        <w:fldChar w:fldCharType="separate"/>
      </w:r>
      <w:r w:rsidR="00410BBA">
        <w:rPr>
          <w:cs/>
        </w:rPr>
        <w:t>‎</w:t>
      </w:r>
      <w:r w:rsidR="00410BBA">
        <w:t>4.3</w:t>
      </w:r>
      <w:r w:rsidR="00410BBA">
        <w:fldChar w:fldCharType="end"/>
      </w:r>
      <w:r w:rsidR="00410BBA">
        <w:t xml:space="preserve"> </w:t>
      </w:r>
      <w:r w:rsidR="00792E19" w:rsidRPr="00792E19">
        <w:t>[11].</w:t>
      </w:r>
      <w:r w:rsidR="00792E19">
        <w:t xml:space="preserve"> </w:t>
      </w:r>
      <w:r w:rsidRPr="00D70369">
        <w:t xml:space="preserve">Serving as an abstraction layer that conceals internal service implementation details from the client. </w:t>
      </w:r>
    </w:p>
    <w:p w14:paraId="652CFF3B" w14:textId="77777777" w:rsidR="003D7E83" w:rsidRPr="00D70369" w:rsidRDefault="003D7E83" w:rsidP="00B54A13">
      <w:pPr>
        <w:pStyle w:val="Text"/>
      </w:pPr>
    </w:p>
    <w:p w14:paraId="2E3F2893" w14:textId="1B56D9D8" w:rsidR="00490787" w:rsidRPr="00D70369" w:rsidRDefault="00490787" w:rsidP="00B54A13">
      <w:pPr>
        <w:pStyle w:val="Text"/>
      </w:pPr>
      <w:r w:rsidRPr="00D70369">
        <w:t>3. (Service Registry)</w:t>
      </w:r>
      <w:r w:rsidR="00D54453" w:rsidRPr="00D70369">
        <w:t xml:space="preserve"> As Show in Figure 5, </w:t>
      </w:r>
      <w:r w:rsidRPr="00D70369">
        <w:t>Eureka Server acts as the service discovery mechanism</w:t>
      </w:r>
      <w:r w:rsidR="00410BBA">
        <w:t xml:space="preserve"> see section </w:t>
      </w:r>
      <w:r w:rsidR="00410BBA">
        <w:fldChar w:fldCharType="begin"/>
      </w:r>
      <w:r w:rsidR="00410BBA">
        <w:instrText xml:space="preserve"> REF _Ref205996994 \r \h </w:instrText>
      </w:r>
      <w:r w:rsidR="00410BBA">
        <w:fldChar w:fldCharType="separate"/>
      </w:r>
      <w:r w:rsidR="00410BBA">
        <w:rPr>
          <w:cs/>
        </w:rPr>
        <w:t>‎</w:t>
      </w:r>
      <w:r w:rsidR="00410BBA">
        <w:t>4.3.4</w:t>
      </w:r>
      <w:r w:rsidR="00410BBA">
        <w:fldChar w:fldCharType="end"/>
      </w:r>
      <w:r w:rsidRPr="00D70369">
        <w:t xml:space="preserve">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w:t>
      </w:r>
      <w:r w:rsidR="00410BBA">
        <w:t xml:space="preserve"> [11]</w:t>
      </w:r>
      <w:r w:rsidRPr="00D70369">
        <w:t xml:space="preserve">. </w:t>
      </w:r>
    </w:p>
    <w:p w14:paraId="5BF657D8" w14:textId="77777777" w:rsidR="005D07EE" w:rsidRPr="00D70369" w:rsidRDefault="005D07EE" w:rsidP="00B54A13">
      <w:pPr>
        <w:pStyle w:val="Text"/>
      </w:pPr>
    </w:p>
    <w:p w14:paraId="4DEFFD2C" w14:textId="48124BBA" w:rsidR="00490787" w:rsidRPr="00D70369" w:rsidRDefault="00490787" w:rsidP="00B54A13">
      <w:pPr>
        <w:pStyle w:val="Text"/>
      </w:pPr>
      <w:r w:rsidRPr="00D70369">
        <w:t xml:space="preserve">4. Config Server (Spring Cloud Config Server) </w:t>
      </w:r>
      <w:r w:rsidR="00410BBA">
        <w:t xml:space="preserve">see section </w:t>
      </w:r>
      <w:r w:rsidR="00410BBA">
        <w:fldChar w:fldCharType="begin"/>
      </w:r>
      <w:r w:rsidR="00410BBA">
        <w:instrText xml:space="preserve"> REF _Ref205997041 \r \h </w:instrText>
      </w:r>
      <w:r w:rsidR="00410BBA">
        <w:fldChar w:fldCharType="separate"/>
      </w:r>
      <w:r w:rsidR="00410BBA">
        <w:rPr>
          <w:cs/>
        </w:rPr>
        <w:t>‎</w:t>
      </w:r>
      <w:r w:rsidR="00410BBA">
        <w:t>4.3.3</w:t>
      </w:r>
      <w:r w:rsidR="00410BBA">
        <w:fldChar w:fldCharType="end"/>
      </w:r>
      <w:r w:rsidR="00D54453" w:rsidRPr="00D70369">
        <w:t xml:space="preserve">, </w:t>
      </w:r>
      <w:r w:rsidRPr="00D70369">
        <w:t>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w:t>
      </w:r>
      <w:r w:rsidR="00410BBA">
        <w:t xml:space="preserve"> [6] [7]</w:t>
      </w:r>
      <w:r w:rsidRPr="00D70369">
        <w:t xml:space="preserve">. </w:t>
      </w:r>
    </w:p>
    <w:p w14:paraId="155421E7" w14:textId="4ED4FC27" w:rsidR="003D7E83" w:rsidRPr="00D70369" w:rsidRDefault="003D7E83" w:rsidP="00B54A13">
      <w:pPr>
        <w:pStyle w:val="Text"/>
      </w:pPr>
    </w:p>
    <w:p w14:paraId="0A08452C" w14:textId="340E1B13" w:rsidR="006E0CF0" w:rsidRPr="00D70369" w:rsidRDefault="00F90255" w:rsidP="00B54A13">
      <w:pPr>
        <w:pStyle w:val="Text"/>
      </w:pPr>
      <w:r w:rsidRPr="00D70369">
        <w:t>5.</w:t>
      </w:r>
      <w:r w:rsidR="00490787" w:rsidRPr="00D70369">
        <w:t xml:space="preserve"> (Accounts, Cards, Loans) </w:t>
      </w:r>
      <w:r w:rsidR="00D54453" w:rsidRPr="00D70369">
        <w:t xml:space="preserve">As Show in </w:t>
      </w:r>
      <w:r w:rsidR="00410BBA">
        <w:fldChar w:fldCharType="begin"/>
      </w:r>
      <w:r w:rsidR="00410BBA">
        <w:instrText xml:space="preserve"> REF _Ref205997070 \h </w:instrText>
      </w:r>
      <w:r w:rsidR="00410BBA">
        <w:fldChar w:fldCharType="separate"/>
      </w:r>
      <w:r w:rsidR="00410BBA" w:rsidRPr="00D70369">
        <w:t>Figure 7</w:t>
      </w:r>
      <w:r w:rsidR="00410BBA">
        <w:fldChar w:fldCharType="end"/>
      </w:r>
      <w:r w:rsidR="00D54453" w:rsidRPr="00D70369">
        <w:t xml:space="preserve">, </w:t>
      </w:r>
      <w:r w:rsidR="00490787" w:rsidRPr="00D70369">
        <w:t>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Pr="00D70369" w:rsidRDefault="00F90255" w:rsidP="00B54A13">
      <w:pPr>
        <w:pStyle w:val="Text"/>
      </w:pPr>
    </w:p>
    <w:p w14:paraId="5979CA70" w14:textId="4596F374" w:rsidR="00F90255" w:rsidRPr="00D70369" w:rsidRDefault="00F90255" w:rsidP="00B03D23">
      <w:pPr>
        <w:pStyle w:val="Text"/>
      </w:pPr>
      <w:r w:rsidRPr="00D70369">
        <w:lastRenderedPageBreak/>
        <w:t>6.Event Broker (RabbitMQ / Kafka)</w:t>
      </w:r>
      <w:r w:rsidR="00B03D23">
        <w:t xml:space="preserve"> see section </w:t>
      </w:r>
      <w:r w:rsidR="00B03D23">
        <w:fldChar w:fldCharType="begin"/>
      </w:r>
      <w:r w:rsidR="00B03D23">
        <w:instrText xml:space="preserve"> REF _Ref205997125 \r \h </w:instrText>
      </w:r>
      <w:r w:rsidR="00B03D23">
        <w:fldChar w:fldCharType="separate"/>
      </w:r>
      <w:r w:rsidR="00B03D23">
        <w:rPr>
          <w:cs/>
        </w:rPr>
        <w:t>‎</w:t>
      </w:r>
      <w:r w:rsidR="00B03D23">
        <w:t>4.3.8</w:t>
      </w:r>
      <w:r w:rsidR="00B03D23">
        <w:fldChar w:fldCharType="end"/>
      </w:r>
      <w:r w:rsidRPr="00D70369">
        <w:t xml:space="preserve"> The Event Broker facilitates asynchronous communication among microservices using events: Publishing Events: Services disseminate domain events (e.g., "Loan Approved", "Card Created") to the broker. Decoupled Processing: Other services can subscribe to pertinent topics without establishing direct dependencies. Scalability &amp; Resilience: This approach diminishes tight coupling and improves responsiveness in environments with high load</w:t>
      </w:r>
      <w:r w:rsidR="00B03D23" w:rsidRPr="00B03D23">
        <w:rPr>
          <w:rFonts w:eastAsia="Times New Roman"/>
          <w:sz w:val="24"/>
          <w:szCs w:val="20"/>
          <w:lang w:eastAsia="en-US"/>
        </w:rPr>
        <w:t xml:space="preserve"> </w:t>
      </w:r>
      <w:r w:rsidR="00B03D23" w:rsidRPr="00B03D23">
        <w:t>[15][16].</w:t>
      </w:r>
      <w:r w:rsidRPr="00D70369">
        <w:t xml:space="preserve"> </w:t>
      </w:r>
    </w:p>
    <w:p w14:paraId="14404913" w14:textId="77777777" w:rsidR="00F90255" w:rsidRPr="00D70369" w:rsidRDefault="00F90255" w:rsidP="00B54A13">
      <w:pPr>
        <w:pStyle w:val="Text"/>
      </w:pPr>
    </w:p>
    <w:p w14:paraId="68CCDD8B" w14:textId="77777777" w:rsidR="00AE5E2B" w:rsidRPr="00D70369" w:rsidRDefault="00F90255" w:rsidP="00B54A13">
      <w:pPr>
        <w:pStyle w:val="Text"/>
      </w:pPr>
      <w:r w:rsidRPr="00D70369">
        <w:t xml:space="preserve">7.Message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Pr="00D70369" w:rsidRDefault="00AE5E2B" w:rsidP="00B54A13">
      <w:pPr>
        <w:pStyle w:val="Text"/>
      </w:pPr>
    </w:p>
    <w:p w14:paraId="227A812B" w14:textId="77777777" w:rsidR="00AE5E2B" w:rsidRPr="00D70369" w:rsidRDefault="00AE5E2B" w:rsidP="00B54A13">
      <w:pPr>
        <w:pStyle w:val="Text"/>
      </w:pPr>
    </w:p>
    <w:p w14:paraId="0D8CF9A3" w14:textId="403315EC" w:rsidR="00F90255" w:rsidRPr="00D70369" w:rsidRDefault="00F90255" w:rsidP="0015606D">
      <w:pPr>
        <w:pStyle w:val="Text"/>
      </w:pPr>
      <w:r w:rsidRPr="00D70369">
        <w:t>8.Observability &amp; Monitoring</w:t>
      </w:r>
      <w:r w:rsidR="0015606D">
        <w:t xml:space="preserve"> see sections </w:t>
      </w:r>
      <w:r w:rsidR="0015606D">
        <w:fldChar w:fldCharType="begin"/>
      </w:r>
      <w:r w:rsidR="0015606D">
        <w:instrText xml:space="preserve"> REF _Ref205997182 \r \h </w:instrText>
      </w:r>
      <w:r w:rsidR="0015606D">
        <w:fldChar w:fldCharType="separate"/>
      </w:r>
      <w:r w:rsidR="0015606D">
        <w:rPr>
          <w:cs/>
        </w:rPr>
        <w:t>‎</w:t>
      </w:r>
      <w:r w:rsidR="0015606D">
        <w:t>4.3.6</w:t>
      </w:r>
      <w:r w:rsidR="0015606D">
        <w:fldChar w:fldCharType="end"/>
      </w:r>
      <w:r w:rsidR="0015606D">
        <w:fldChar w:fldCharType="begin"/>
      </w:r>
      <w:r w:rsidR="0015606D">
        <w:instrText xml:space="preserve"> REF _Ref205997183 \r \h </w:instrText>
      </w:r>
      <w:r w:rsidR="0015606D">
        <w:fldChar w:fldCharType="separate"/>
      </w:r>
      <w:r w:rsidR="0015606D">
        <w:rPr>
          <w:cs/>
        </w:rPr>
        <w:t>‎</w:t>
      </w:r>
      <w:r w:rsidR="0015606D">
        <w:rPr>
          <w:lang w:val="de-AT"/>
        </w:rPr>
        <w:t xml:space="preserve"> and </w:t>
      </w:r>
      <w:r w:rsidR="0015606D">
        <w:t>4.3.7</w:t>
      </w:r>
      <w:r w:rsidR="0015606D">
        <w:fldChar w:fldCharType="end"/>
      </w:r>
      <w:r w:rsidRPr="00D70369">
        <w:t xml:space="preserve">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D70369">
        <w:t>Open Telemetry</w:t>
      </w:r>
      <w:r w:rsidRPr="00D70369">
        <w:t xml:space="preserve"> facilitates tracing across services to pinpoint performance bottlenecks. Health Checks: Services provide /actuator/health and tracing endpoints to oversee uptime and readiness</w:t>
      </w:r>
      <w:r w:rsidR="0015606D">
        <w:t xml:space="preserve"> </w:t>
      </w:r>
      <w:r w:rsidR="0015606D" w:rsidRPr="0015606D">
        <w:t>[13].</w:t>
      </w:r>
    </w:p>
    <w:p w14:paraId="22C45F3F" w14:textId="77777777" w:rsidR="009A487E" w:rsidRPr="00D70369" w:rsidRDefault="009A487E" w:rsidP="00B54A13">
      <w:pPr>
        <w:pStyle w:val="Text"/>
      </w:pPr>
    </w:p>
    <w:p w14:paraId="51E90A75" w14:textId="2F29D56A" w:rsidR="009A487E" w:rsidRPr="00D70369" w:rsidRDefault="009A487E" w:rsidP="00E82C00">
      <w:pPr>
        <w:pStyle w:val="Text"/>
      </w:pPr>
      <w:r w:rsidRPr="00D70369">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D70369">
        <w:t>application. Properties</w:t>
      </w:r>
      <w:r w:rsidRPr="00D70369">
        <w:t xml:space="preserve"> file that is bundled directly within the JAR. This Docker image facilitates consistent execution across various environments; however, it lacks flexibility—any modification in </w:t>
      </w:r>
      <w:r w:rsidR="00FA47BB" w:rsidRPr="00D70369">
        <w:t>configuration and</w:t>
      </w:r>
      <w:r w:rsidRPr="00D70369">
        <w:t xml:space="preserve"> requires the image to be rebuilt and redeployed</w:t>
      </w:r>
      <w:r w:rsidR="00E82C00">
        <w:t xml:space="preserve"> </w:t>
      </w:r>
      <w:r w:rsidR="00E82C00" w:rsidRPr="00E82C00">
        <w:t>[6][7].</w:t>
      </w:r>
    </w:p>
    <w:p w14:paraId="7442F9B4" w14:textId="77777777" w:rsidR="009A487E" w:rsidRPr="00D70369" w:rsidRDefault="009A487E" w:rsidP="00B54A13">
      <w:pPr>
        <w:pStyle w:val="Text"/>
      </w:pPr>
    </w:p>
    <w:p w14:paraId="48725F02" w14:textId="61EC6B49" w:rsidR="009A487E" w:rsidRPr="00D70369" w:rsidRDefault="009A487E" w:rsidP="00B54A13">
      <w:pPr>
        <w:pStyle w:val="Text"/>
      </w:pPr>
      <w:r w:rsidRPr="00D70369">
        <w:t xml:space="preserve">As the architecture progresses towards microservices, the application is segmented into distinct business domains, such as Accounts, Cards, and Loans. Each microservice is crafted as an independent Spring Boot application, complete with its own Docker image. </w:t>
      </w:r>
      <w:r w:rsidRPr="00D70369">
        <w:lastRenderedPageBreak/>
        <w:t>These images continue to include embedded configuration files, rendering them self-sufficient yet inflexible. A change in configuration for one service necessitates the rebuilding and redeployment of its Docker image, resulting in the duplication of environment</w:t>
      </w:r>
      <w:r w:rsidR="00FA47BB" w:rsidRPr="00D70369">
        <w:t xml:space="preserve"> </w:t>
      </w:r>
      <w:r w:rsidRPr="00D70369">
        <w:t>specific values across services and prolonged feedback loops during development and testing.</w:t>
      </w:r>
    </w:p>
    <w:p w14:paraId="66B3A9DD" w14:textId="77777777" w:rsidR="009A487E" w:rsidRPr="00D70369" w:rsidRDefault="009A487E" w:rsidP="00B54A13">
      <w:pPr>
        <w:pStyle w:val="Text"/>
      </w:pPr>
    </w:p>
    <w:p w14:paraId="674A58DB" w14:textId="700D3AE7" w:rsidR="00F17EB5" w:rsidRPr="00D70369" w:rsidRDefault="009A487E" w:rsidP="00B54A13">
      <w:pPr>
        <w:pStyle w:val="Text"/>
      </w:pPr>
      <w:r w:rsidRPr="00D70369">
        <w:t xml:space="preserve">The subsequent phase introduces a centralized configuration management system </w:t>
      </w:r>
      <w:r w:rsidR="00FA47BB" w:rsidRPr="00D70369">
        <w:t>using</w:t>
      </w:r>
      <w:r w:rsidRPr="00D70369">
        <w:t xml:space="preserve"> Spring Cloud Config Server. This separate service, the Config Server, is also containerized using Docker. Configuration values are no longer embedded within each service image; instead, they are stored externally</w:t>
      </w:r>
      <w:r w:rsidR="00FA47BB" w:rsidRPr="00D70369">
        <w:t xml:space="preserve"> </w:t>
      </w:r>
      <w:r w:rsidRPr="00D70369">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086F664D" w14:textId="7D236165" w:rsidR="00F17EB5" w:rsidRPr="00617145" w:rsidRDefault="00E42EB2" w:rsidP="00E42EB2">
      <w:pPr>
        <w:pStyle w:val="Text"/>
        <w:rPr>
          <w:rStyle w:val="Strong"/>
        </w:rPr>
      </w:pPr>
      <w:r w:rsidRPr="00617145">
        <w:rPr>
          <w:rStyle w:val="Strong"/>
        </w:rPr>
        <w:t xml:space="preserve">Request &amp; Data Flow see </w:t>
      </w:r>
      <w:r w:rsidRPr="00617145">
        <w:rPr>
          <w:rStyle w:val="Strong"/>
        </w:rPr>
        <w:fldChar w:fldCharType="begin"/>
      </w:r>
      <w:r w:rsidRPr="00617145">
        <w:rPr>
          <w:rStyle w:val="Strong"/>
        </w:rPr>
        <w:instrText xml:space="preserve"> REF _Ref205997247 \h </w:instrText>
      </w:r>
      <w:r w:rsidR="00617145">
        <w:rPr>
          <w:rStyle w:val="Strong"/>
        </w:rPr>
        <w:instrText xml:space="preserve"> \* MERGEFORMAT </w:instrText>
      </w:r>
      <w:r w:rsidRPr="00617145">
        <w:rPr>
          <w:rStyle w:val="Strong"/>
        </w:rPr>
      </w:r>
      <w:r w:rsidRPr="00617145">
        <w:rPr>
          <w:rStyle w:val="Strong"/>
        </w:rPr>
        <w:fldChar w:fldCharType="separate"/>
      </w:r>
      <w:r w:rsidRPr="00617145">
        <w:rPr>
          <w:rStyle w:val="Strong"/>
        </w:rPr>
        <w:t>Figure 6</w:t>
      </w:r>
      <w:r w:rsidRPr="00617145">
        <w:rPr>
          <w:rStyle w:val="Strong"/>
        </w:rPr>
        <w:fldChar w:fldCharType="end"/>
      </w:r>
    </w:p>
    <w:p w14:paraId="4BA64C0B" w14:textId="52DCE76D" w:rsidR="00120363" w:rsidRPr="00D70369" w:rsidRDefault="003E773E" w:rsidP="00B54A13">
      <w:pPr>
        <w:pStyle w:val="Text"/>
      </w:pPr>
      <w:r w:rsidRPr="00D70369">
        <w:t>1.</w:t>
      </w:r>
      <w:r w:rsidR="00120363" w:rsidRPr="00D70369">
        <w:t>User Request Flow</w:t>
      </w:r>
    </w:p>
    <w:p w14:paraId="45C02593" w14:textId="77777777" w:rsidR="00120363" w:rsidRPr="00D70369" w:rsidRDefault="00120363" w:rsidP="00B54A13">
      <w:pPr>
        <w:pStyle w:val="Text"/>
      </w:pPr>
      <w:r w:rsidRPr="00D70369">
        <w:t>The user sends a request to the API Gateway (Spring Cloud Gateway).</w:t>
      </w:r>
    </w:p>
    <w:p w14:paraId="776E6199" w14:textId="2183DD7E" w:rsidR="00120363" w:rsidRPr="00D70369" w:rsidRDefault="00120363" w:rsidP="00374276">
      <w:pPr>
        <w:pStyle w:val="Text"/>
      </w:pPr>
      <w:r w:rsidRPr="00D70369">
        <w:t>The gateway forwards the request to Keycloak</w:t>
      </w:r>
      <w:r w:rsidR="00617145">
        <w:t xml:space="preserve"> see section </w:t>
      </w:r>
      <w:r w:rsidR="00617145">
        <w:fldChar w:fldCharType="begin"/>
      </w:r>
      <w:r w:rsidR="00617145">
        <w:instrText xml:space="preserve"> REF _Ref205997555 \r \h </w:instrText>
      </w:r>
      <w:r w:rsidR="00617145">
        <w:fldChar w:fldCharType="separate"/>
      </w:r>
      <w:r w:rsidR="00617145">
        <w:rPr>
          <w:cs/>
        </w:rPr>
        <w:t>‎</w:t>
      </w:r>
      <w:r w:rsidR="00617145">
        <w:t>4.3.8</w:t>
      </w:r>
      <w:r w:rsidR="00617145">
        <w:fldChar w:fldCharType="end"/>
      </w:r>
      <w:r w:rsidRPr="00D70369">
        <w:t xml:space="preserve"> for authentication and authorization</w:t>
      </w:r>
      <w:r w:rsidR="00374276">
        <w:t xml:space="preserve"> </w:t>
      </w:r>
      <w:r w:rsidR="00374276" w:rsidRPr="00374276">
        <w:t>[14].</w:t>
      </w:r>
    </w:p>
    <w:p w14:paraId="60A32BAF" w14:textId="77777777" w:rsidR="00120363" w:rsidRPr="00D70369" w:rsidRDefault="00120363" w:rsidP="00B54A13">
      <w:pPr>
        <w:pStyle w:val="Text"/>
      </w:pPr>
      <w:r w:rsidRPr="00D70369">
        <w:t>Once validated, Keycloak allows the request to reach the relevant microservice (Accounts, Cards, or Loans).</w:t>
      </w:r>
    </w:p>
    <w:p w14:paraId="6ECFB136" w14:textId="47E1F58B" w:rsidR="00120363" w:rsidRPr="00D70369" w:rsidRDefault="003E773E" w:rsidP="00B54A13">
      <w:pPr>
        <w:pStyle w:val="Text"/>
      </w:pPr>
      <w:r w:rsidRPr="00D70369">
        <w:t>2.</w:t>
      </w:r>
      <w:r w:rsidR="00120363" w:rsidRPr="00D70369">
        <w:t>Service-to-Database Interaction</w:t>
      </w:r>
    </w:p>
    <w:p w14:paraId="30CE6040" w14:textId="77777777" w:rsidR="00120363" w:rsidRPr="00D70369" w:rsidRDefault="00120363" w:rsidP="00B54A13">
      <w:pPr>
        <w:pStyle w:val="Text"/>
      </w:pPr>
      <w:r w:rsidRPr="00D70369">
        <w:t>Each microservice communicates only with its own database following the Database-per-Service pattern.</w:t>
      </w:r>
    </w:p>
    <w:p w14:paraId="784F45FF" w14:textId="77777777" w:rsidR="00120363" w:rsidRPr="00D70369" w:rsidRDefault="00120363" w:rsidP="00B54A13">
      <w:pPr>
        <w:pStyle w:val="Text"/>
      </w:pPr>
      <w:r w:rsidRPr="00D70369">
        <w:t>This ensures data isolation and independence between services.</w:t>
      </w:r>
    </w:p>
    <w:p w14:paraId="143D442C" w14:textId="40F1B3F4" w:rsidR="00120363" w:rsidRPr="00D70369" w:rsidRDefault="003E773E" w:rsidP="00B54A13">
      <w:pPr>
        <w:pStyle w:val="Text"/>
      </w:pPr>
      <w:r w:rsidRPr="00D70369">
        <w:t>3.</w:t>
      </w:r>
      <w:r w:rsidR="00120363" w:rsidRPr="00D70369">
        <w:t>Local Configuration Flow</w:t>
      </w:r>
      <w:r w:rsidR="00055C2A">
        <w:t xml:space="preserve"> </w:t>
      </w:r>
    </w:p>
    <w:p w14:paraId="0D6CFB44" w14:textId="48F04F59" w:rsidR="00120363" w:rsidRPr="00D70369" w:rsidRDefault="00120363" w:rsidP="00055C2A">
      <w:pPr>
        <w:pStyle w:val="Text"/>
      </w:pPr>
      <w:r w:rsidRPr="00D70369">
        <w:t>Each microservice loads its configuration from files embedded within the service container at startup</w:t>
      </w:r>
      <w:r w:rsidR="00055C2A">
        <w:t>.</w:t>
      </w:r>
    </w:p>
    <w:p w14:paraId="28F02AC8" w14:textId="77777777" w:rsidR="00120363" w:rsidRPr="00D70369" w:rsidRDefault="00120363" w:rsidP="00B54A13">
      <w:pPr>
        <w:pStyle w:val="Text"/>
      </w:pPr>
      <w:r w:rsidRPr="00D70369">
        <w:t>Config changes require redeployment of the service to take effect.</w:t>
      </w:r>
    </w:p>
    <w:p w14:paraId="20A614A6" w14:textId="1989708B" w:rsidR="00120363" w:rsidRPr="00D70369" w:rsidRDefault="003E773E" w:rsidP="00B54A13">
      <w:pPr>
        <w:pStyle w:val="Text"/>
      </w:pPr>
      <w:r w:rsidRPr="00D70369">
        <w:t>4.</w:t>
      </w:r>
      <w:r w:rsidR="00120363" w:rsidRPr="00D70369">
        <w:t>Centralized Configuration Flow</w:t>
      </w:r>
    </w:p>
    <w:p w14:paraId="1E72DD8D" w14:textId="327B88CB" w:rsidR="00120363" w:rsidRPr="00D70369" w:rsidRDefault="00120363" w:rsidP="00B54A13">
      <w:pPr>
        <w:pStyle w:val="Text"/>
      </w:pPr>
      <w:r w:rsidRPr="00D70369">
        <w:t>Each service retrieves configuration from a Spring Cloud Config Server connected to a Git backend</w:t>
      </w:r>
      <w:r w:rsidR="00055C2A">
        <w:t xml:space="preserve"> [</w:t>
      </w:r>
      <w:r w:rsidR="00055C2A" w:rsidRPr="00055C2A">
        <w:t>6][7]</w:t>
      </w:r>
      <w:r w:rsidRPr="00D70369">
        <w:t>.</w:t>
      </w:r>
    </w:p>
    <w:p w14:paraId="37AA3B5F" w14:textId="64597F27" w:rsidR="00120363" w:rsidRPr="00D70369" w:rsidRDefault="00120363" w:rsidP="00B54A13">
      <w:pPr>
        <w:pStyle w:val="Text"/>
      </w:pPr>
      <w:r w:rsidRPr="00D70369">
        <w:lastRenderedPageBreak/>
        <w:t>Config changes can be propagated dynamically without restarting services (via /actuator/refresh endpoints).</w:t>
      </w:r>
    </w:p>
    <w:p w14:paraId="57B0DDB9" w14:textId="04BBC3B4" w:rsidR="00A95187" w:rsidRPr="00D70369" w:rsidRDefault="00A95187" w:rsidP="00B54A13">
      <w:pPr>
        <w:pStyle w:val="Text"/>
      </w:pPr>
    </w:p>
    <w:p w14:paraId="18B47A7D" w14:textId="3B6E148B" w:rsidR="00120363" w:rsidRPr="00D70369" w:rsidRDefault="003E773E" w:rsidP="00B54A13">
      <w:pPr>
        <w:pStyle w:val="Text"/>
      </w:pPr>
      <w:r w:rsidRPr="00D70369">
        <w:t>5.</w:t>
      </w:r>
      <w:r w:rsidR="00120363" w:rsidRPr="00D70369">
        <w:t>Observability Integration</w:t>
      </w:r>
      <w:r w:rsidR="00055C2A">
        <w:t xml:space="preserve"> see sections </w:t>
      </w:r>
      <w:r w:rsidR="00055C2A">
        <w:fldChar w:fldCharType="begin"/>
      </w:r>
      <w:r w:rsidR="00055C2A">
        <w:instrText xml:space="preserve"> REF _Ref205997686 \r \h </w:instrText>
      </w:r>
      <w:r w:rsidR="00055C2A">
        <w:fldChar w:fldCharType="separate"/>
      </w:r>
      <w:r w:rsidR="00055C2A">
        <w:rPr>
          <w:cs/>
        </w:rPr>
        <w:t>‎</w:t>
      </w:r>
      <w:r w:rsidR="00055C2A">
        <w:t>4.3.6</w:t>
      </w:r>
      <w:r w:rsidR="00055C2A">
        <w:fldChar w:fldCharType="end"/>
      </w:r>
      <w:r w:rsidR="00055C2A">
        <w:t xml:space="preserve"> and </w:t>
      </w:r>
      <w:r w:rsidR="00055C2A">
        <w:fldChar w:fldCharType="begin"/>
      </w:r>
      <w:r w:rsidR="00055C2A">
        <w:instrText xml:space="preserve"> REF _Ref205997687 \r \h </w:instrText>
      </w:r>
      <w:r w:rsidR="00055C2A">
        <w:fldChar w:fldCharType="separate"/>
      </w:r>
      <w:r w:rsidR="00055C2A">
        <w:rPr>
          <w:cs/>
        </w:rPr>
        <w:t>‎</w:t>
      </w:r>
      <w:r w:rsidR="00055C2A">
        <w:t>4.3.7</w:t>
      </w:r>
      <w:r w:rsidR="00055C2A">
        <w:fldChar w:fldCharType="end"/>
      </w:r>
    </w:p>
    <w:p w14:paraId="5ECBD21E" w14:textId="074444B7" w:rsidR="00120363" w:rsidRPr="00D70369" w:rsidRDefault="00120363" w:rsidP="00B54A13">
      <w:pPr>
        <w:pStyle w:val="Text"/>
      </w:pPr>
      <w:r w:rsidRPr="00D70369">
        <w:t>All services push metrics, logs, and traces to the observability stack (Prometheus, Grafana, Loki, Jaeger).</w:t>
      </w:r>
    </w:p>
    <w:p w14:paraId="4C48B864" w14:textId="0C05B2F8" w:rsidR="00120363" w:rsidRPr="00D70369" w:rsidRDefault="00A95187" w:rsidP="00B54A13">
      <w:pPr>
        <w:pStyle w:val="Text"/>
      </w:pPr>
      <w:r w:rsidRPr="00D70369">
        <w:rPr>
          <w:noProof/>
        </w:rPr>
        <w:drawing>
          <wp:anchor distT="0" distB="0" distL="114300" distR="114300" simplePos="0" relativeHeight="252021760" behindDoc="0" locked="0" layoutInCell="1" allowOverlap="1" wp14:anchorId="2B7240EE" wp14:editId="087269F5">
            <wp:simplePos x="0" y="0"/>
            <wp:positionH relativeFrom="page">
              <wp:align>center</wp:align>
            </wp:positionH>
            <wp:positionV relativeFrom="margin">
              <wp:posOffset>2273935</wp:posOffset>
            </wp:positionV>
            <wp:extent cx="5399405" cy="3449955"/>
            <wp:effectExtent l="76200" t="76200" r="125095" b="131445"/>
            <wp:wrapSquare wrapText="bothSides"/>
            <wp:docPr id="85218027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0279" name="Picture 1" descr="A diagram of a company&#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399405"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20363" w:rsidRPr="00D70369">
        <w:t>This enables performance monitoring, troubleshooting, and distributed tracing.</w:t>
      </w:r>
    </w:p>
    <w:p w14:paraId="7BD15FB7" w14:textId="51AF9355" w:rsidR="00EB31F1" w:rsidRPr="00D70369" w:rsidRDefault="00B05664" w:rsidP="00B54A13">
      <w:pPr>
        <w:pStyle w:val="Text"/>
      </w:pPr>
      <w:r w:rsidRPr="00D70369">
        <w:rPr>
          <w:noProof/>
        </w:rPr>
        <mc:AlternateContent>
          <mc:Choice Requires="wps">
            <w:drawing>
              <wp:anchor distT="0" distB="0" distL="114300" distR="114300" simplePos="0" relativeHeight="252023808" behindDoc="0" locked="0" layoutInCell="1" allowOverlap="1" wp14:anchorId="25F17F7C" wp14:editId="47026040">
                <wp:simplePos x="0" y="0"/>
                <wp:positionH relativeFrom="margin">
                  <wp:posOffset>-1270</wp:posOffset>
                </wp:positionH>
                <wp:positionV relativeFrom="paragraph">
                  <wp:posOffset>3883025</wp:posOffset>
                </wp:positionV>
                <wp:extent cx="5580380" cy="635"/>
                <wp:effectExtent l="0" t="0" r="1270" b="0"/>
                <wp:wrapSquare wrapText="bothSides"/>
                <wp:docPr id="145096588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502BE2" w14:textId="48BE26F0" w:rsidR="00E44E23" w:rsidRPr="00D70369" w:rsidRDefault="00E44E23" w:rsidP="00E44E23">
                            <w:pPr>
                              <w:pStyle w:val="Caption"/>
                              <w:rPr>
                                <w:rFonts w:eastAsia="Times"/>
                                <w:sz w:val="22"/>
                                <w:szCs w:val="22"/>
                                <w:lang w:eastAsia="de-DE"/>
                              </w:rPr>
                            </w:pPr>
                            <w:bookmarkStart w:id="100" w:name="_Ref205997247"/>
                            <w:bookmarkStart w:id="101" w:name="_Toc206003203"/>
                            <w:r w:rsidRPr="00D70369">
                              <w:t xml:space="preserve">Figure </w:t>
                            </w:r>
                            <w:r w:rsidRPr="00D70369">
                              <w:fldChar w:fldCharType="begin"/>
                            </w:r>
                            <w:r w:rsidRPr="00D70369">
                              <w:instrText xml:space="preserve"> SEQ Figure \* ARABIC </w:instrText>
                            </w:r>
                            <w:r w:rsidRPr="00D70369">
                              <w:fldChar w:fldCharType="separate"/>
                            </w:r>
                            <w:r w:rsidR="00B27C2A" w:rsidRPr="00D70369">
                              <w:t>6</w:t>
                            </w:r>
                            <w:r w:rsidRPr="00D70369">
                              <w:fldChar w:fldCharType="end"/>
                            </w:r>
                            <w:bookmarkEnd w:id="100"/>
                            <w:r w:rsidRPr="00D70369">
                              <w:t>: Bank Application flow case study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17F7C" id="_x0000_s1031" type="#_x0000_t202" style="position:absolute;left:0;text-align:left;margin-left:-.1pt;margin-top:305.75pt;width:439.4pt;height:.05pt;z-index:252023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3JJ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" stroked="f">
                <v:textbox style="mso-fit-shape-to-text:t" inset="0,0,0,0">
                  <w:txbxContent>
                    <w:p w14:paraId="34502BE2" w14:textId="48BE26F0" w:rsidR="00E44E23" w:rsidRPr="00D70369" w:rsidRDefault="00E44E23" w:rsidP="00E44E23">
                      <w:pPr>
                        <w:pStyle w:val="Caption"/>
                        <w:rPr>
                          <w:rFonts w:eastAsia="Times"/>
                          <w:sz w:val="22"/>
                          <w:szCs w:val="22"/>
                          <w:lang w:eastAsia="de-DE"/>
                        </w:rPr>
                      </w:pPr>
                      <w:bookmarkStart w:id="102" w:name="_Ref205997247"/>
                      <w:bookmarkStart w:id="103" w:name="_Toc206003203"/>
                      <w:r w:rsidRPr="00D70369">
                        <w:t xml:space="preserve">Figure </w:t>
                      </w:r>
                      <w:r w:rsidRPr="00D70369">
                        <w:fldChar w:fldCharType="begin"/>
                      </w:r>
                      <w:r w:rsidRPr="00D70369">
                        <w:instrText xml:space="preserve"> SEQ Figure \* ARABIC </w:instrText>
                      </w:r>
                      <w:r w:rsidRPr="00D70369">
                        <w:fldChar w:fldCharType="separate"/>
                      </w:r>
                      <w:r w:rsidR="00B27C2A" w:rsidRPr="00D70369">
                        <w:t>6</w:t>
                      </w:r>
                      <w:r w:rsidRPr="00D70369">
                        <w:fldChar w:fldCharType="end"/>
                      </w:r>
                      <w:bookmarkEnd w:id="102"/>
                      <w:r w:rsidRPr="00D70369">
                        <w:t>: Bank Application flow case study</w:t>
                      </w:r>
                      <w:bookmarkEnd w:id="103"/>
                    </w:p>
                  </w:txbxContent>
                </v:textbox>
                <w10:wrap type="square" anchorx="margin"/>
              </v:shape>
            </w:pict>
          </mc:Fallback>
        </mc:AlternateContent>
      </w:r>
    </w:p>
    <w:p w14:paraId="7FA97AB6" w14:textId="7E64792F" w:rsidR="00516DF9" w:rsidRPr="00D70369" w:rsidRDefault="00516DF9" w:rsidP="006E0CF0">
      <w:pPr>
        <w:spacing w:after="0" w:line="240" w:lineRule="auto"/>
        <w:jc w:val="left"/>
        <w:rPr>
          <w:rFonts w:eastAsia="Times" w:cs="Arial"/>
          <w:b/>
          <w:bCs/>
          <w:szCs w:val="26"/>
        </w:rPr>
      </w:pPr>
    </w:p>
    <w:p w14:paraId="55BCC277" w14:textId="01819DD9" w:rsidR="00516DF9" w:rsidRPr="00D70369" w:rsidRDefault="00516DF9" w:rsidP="006E0CF0">
      <w:pPr>
        <w:spacing w:after="0" w:line="240" w:lineRule="auto"/>
        <w:jc w:val="left"/>
        <w:rPr>
          <w:rFonts w:eastAsia="Times" w:cs="Arial"/>
          <w:b/>
          <w:bCs/>
          <w:szCs w:val="26"/>
        </w:rPr>
      </w:pPr>
    </w:p>
    <w:p w14:paraId="2EA0E423" w14:textId="600F832D" w:rsidR="00516DF9" w:rsidRPr="00D70369" w:rsidRDefault="00516DF9" w:rsidP="006E0CF0">
      <w:pPr>
        <w:spacing w:after="0" w:line="240" w:lineRule="auto"/>
        <w:jc w:val="left"/>
        <w:rPr>
          <w:rFonts w:eastAsia="Times" w:cs="Arial"/>
          <w:b/>
          <w:bCs/>
          <w:szCs w:val="26"/>
        </w:rPr>
      </w:pPr>
    </w:p>
    <w:p w14:paraId="34A36546" w14:textId="775AF9FA" w:rsidR="00516DF9" w:rsidRPr="00D70369" w:rsidRDefault="00516DF9" w:rsidP="006E0CF0">
      <w:pPr>
        <w:spacing w:after="0" w:line="240" w:lineRule="auto"/>
        <w:jc w:val="left"/>
        <w:rPr>
          <w:rFonts w:eastAsia="Times" w:cs="Arial"/>
          <w:b/>
          <w:bCs/>
          <w:szCs w:val="26"/>
        </w:rPr>
      </w:pPr>
    </w:p>
    <w:p w14:paraId="48ED6D1B" w14:textId="654E0B6E" w:rsidR="00516DF9" w:rsidRPr="00D70369" w:rsidRDefault="00F90255" w:rsidP="00F90255">
      <w:pPr>
        <w:spacing w:after="0" w:line="240" w:lineRule="auto"/>
        <w:jc w:val="left"/>
        <w:rPr>
          <w:rFonts w:eastAsia="Times" w:cs="Arial"/>
          <w:b/>
          <w:bCs/>
          <w:szCs w:val="26"/>
        </w:rPr>
      </w:pPr>
      <w:r w:rsidRPr="00D70369">
        <w:rPr>
          <w:rFonts w:eastAsia="Times" w:cs="Arial"/>
          <w:b/>
          <w:bCs/>
          <w:szCs w:val="26"/>
        </w:rPr>
        <w:br w:type="page"/>
      </w:r>
    </w:p>
    <w:p w14:paraId="1D4DEEE0" w14:textId="0A7C0E66" w:rsidR="00487E45" w:rsidRPr="00D70369" w:rsidRDefault="00B02FD9" w:rsidP="00487E45">
      <w:pPr>
        <w:pStyle w:val="Heading2"/>
        <w:rPr>
          <w:rFonts w:eastAsia="Times"/>
        </w:rPr>
      </w:pPr>
      <w:bookmarkStart w:id="104" w:name="_Toc206003803"/>
      <w:r w:rsidRPr="00D70369">
        <w:rPr>
          <w:rFonts w:eastAsia="Times"/>
        </w:rPr>
        <w:lastRenderedPageBreak/>
        <w:t>Implementation Approach</w:t>
      </w:r>
      <w:bookmarkEnd w:id="104"/>
    </w:p>
    <w:p w14:paraId="318A5201" w14:textId="1D3D108E" w:rsidR="003E41EB" w:rsidRPr="00D70369" w:rsidRDefault="00F1025D" w:rsidP="00EC71B4">
      <w:pPr>
        <w:pStyle w:val="Heading3"/>
        <w:rPr>
          <w:rFonts w:eastAsia="Times"/>
        </w:rPr>
      </w:pPr>
      <w:bookmarkStart w:id="105" w:name="_Toc206003804"/>
      <w:r w:rsidRPr="00D70369">
        <w:rPr>
          <w:rFonts w:eastAsia="Times"/>
        </w:rPr>
        <w:t>M</w:t>
      </w:r>
      <w:r w:rsidR="003E41EB" w:rsidRPr="00D70369">
        <w:rPr>
          <w:rFonts w:eastAsia="Times"/>
        </w:rPr>
        <w:t>icroservice</w:t>
      </w:r>
      <w:bookmarkEnd w:id="105"/>
      <w:r w:rsidR="00EE6E74">
        <w:rPr>
          <w:rFonts w:eastAsia="Times"/>
        </w:rPr>
        <w:t xml:space="preserve"> </w:t>
      </w:r>
    </w:p>
    <w:p w14:paraId="78BB12CF" w14:textId="10AA2F85" w:rsidR="00C51694" w:rsidRPr="00D70369" w:rsidRDefault="003E41EB" w:rsidP="00EE6E74">
      <w:pPr>
        <w:pStyle w:val="Text"/>
      </w:pPr>
      <w:r w:rsidRPr="00D70369">
        <w:t>This</w:t>
      </w:r>
      <w:r w:rsidR="00EA1D90" w:rsidRPr="00D70369">
        <w:t xml:space="preserve"> project is an independent, self-contained application that handles </w:t>
      </w:r>
      <w:r w:rsidR="00DF15DF" w:rsidRPr="00D70369">
        <w:t>specific</w:t>
      </w:r>
      <w:r w:rsidR="00EA1D90" w:rsidRPr="00D70369">
        <w:t xml:space="preserve"> business capability such as accounts, cards, or loans. Each microservice has its own codebase, database</w:t>
      </w:r>
      <w:r w:rsidR="00EE6E74">
        <w:t xml:space="preserve"> see </w:t>
      </w:r>
      <w:r w:rsidR="00EE6E74">
        <w:fldChar w:fldCharType="begin"/>
      </w:r>
      <w:r w:rsidR="00EE6E74">
        <w:instrText xml:space="preserve"> REF _Ref205997070 \h </w:instrText>
      </w:r>
      <w:r w:rsidR="00EE6E74">
        <w:fldChar w:fldCharType="separate"/>
      </w:r>
      <w:r w:rsidR="00EE6E74" w:rsidRPr="00D70369">
        <w:t>Figure 7</w:t>
      </w:r>
      <w:r w:rsidR="00EE6E74">
        <w:fldChar w:fldCharType="end"/>
      </w:r>
      <w:r w:rsidR="00EE6E74">
        <w:t xml:space="preserve"> </w:t>
      </w:r>
      <w:r w:rsidR="00EE6E74" w:rsidRPr="00EE6E74">
        <w:t>[6][7].</w:t>
      </w:r>
      <w:r w:rsidR="00EA1D90" w:rsidRPr="00D70369">
        <w:t xml:space="preserve"> </w:t>
      </w:r>
      <w:r w:rsidR="00EE6E74">
        <w:t>a</w:t>
      </w:r>
      <w:r w:rsidR="00EA1D90" w:rsidRPr="00D70369">
        <w:t xml:space="preserve">nd can be developed, deployed, and scaled independently. Microservices communicate with each other over the </w:t>
      </w:r>
      <w:r w:rsidR="00941A41" w:rsidRPr="00D70369">
        <w:t>network,</w:t>
      </w:r>
      <w:r w:rsidR="00EA1D90" w:rsidRPr="00D70369">
        <w:t xml:space="preserve">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3C5E9029" w14:textId="61104794" w:rsidR="00E20530" w:rsidRPr="00D70369" w:rsidRDefault="00E20530" w:rsidP="00B54A13">
      <w:pPr>
        <w:pStyle w:val="Text"/>
        <w:numPr>
          <w:ilvl w:val="0"/>
          <w:numId w:val="66"/>
        </w:numPr>
      </w:pPr>
      <w:r w:rsidRPr="00D70369">
        <w:t>Config server: A centralized configuration server designed for all microservices, providing configuration properties.</w:t>
      </w:r>
    </w:p>
    <w:p w14:paraId="12CD4C7D" w14:textId="188AC8F8" w:rsidR="00E20530" w:rsidRPr="00D70369" w:rsidRDefault="00E20530" w:rsidP="00B54A13">
      <w:pPr>
        <w:pStyle w:val="Text"/>
        <w:numPr>
          <w:ilvl w:val="0"/>
          <w:numId w:val="66"/>
        </w:numPr>
      </w:pPr>
      <w:r w:rsidRPr="00D70369">
        <w:t>Eureka server: A service registry that facilitates service discovery, enabling microservices to locate and interact with one another.</w:t>
      </w:r>
    </w:p>
    <w:p w14:paraId="68FC17D9" w14:textId="3F60A0DF" w:rsidR="00E20530" w:rsidRPr="00D70369" w:rsidRDefault="00E20530" w:rsidP="00B54A13">
      <w:pPr>
        <w:pStyle w:val="Text"/>
        <w:numPr>
          <w:ilvl w:val="0"/>
          <w:numId w:val="66"/>
        </w:numPr>
      </w:pPr>
      <w:r w:rsidRPr="00D70369">
        <w:t>accounts: Oversees business logic and data related to accounts (e.g., user accounts, balances).</w:t>
      </w:r>
    </w:p>
    <w:p w14:paraId="2A2BC1C4" w14:textId="62140B8A" w:rsidR="00E20530" w:rsidRPr="00D70369" w:rsidRDefault="00E20530" w:rsidP="00B54A13">
      <w:pPr>
        <w:pStyle w:val="Text"/>
        <w:numPr>
          <w:ilvl w:val="0"/>
          <w:numId w:val="66"/>
        </w:numPr>
      </w:pPr>
      <w:r w:rsidRPr="00D70369">
        <w:t>loans: Manages operations associated with loans, including applications, approvals, and overall management.</w:t>
      </w:r>
    </w:p>
    <w:p w14:paraId="6BB53F30" w14:textId="502438DA" w:rsidR="00E20530" w:rsidRPr="00D70369" w:rsidRDefault="00E20530" w:rsidP="00B54A13">
      <w:pPr>
        <w:pStyle w:val="Text"/>
        <w:numPr>
          <w:ilvl w:val="0"/>
          <w:numId w:val="66"/>
        </w:numPr>
      </w:pPr>
      <w:r w:rsidRPr="00D70369">
        <w:t>cards: Oversees services related to cards, such as the issuance and management of credit and debit cards.</w:t>
      </w:r>
    </w:p>
    <w:p w14:paraId="2345FD1D" w14:textId="01C6D816" w:rsidR="00E20530" w:rsidRPr="00D70369" w:rsidRDefault="00E20530" w:rsidP="00B54A13">
      <w:pPr>
        <w:pStyle w:val="Text"/>
        <w:numPr>
          <w:ilvl w:val="0"/>
          <w:numId w:val="66"/>
        </w:numPr>
      </w:pPr>
      <w:r w:rsidRPr="00D70369">
        <w:t>message: Presumably responsible for messaging or notifications between services or directed towards users.</w:t>
      </w:r>
    </w:p>
    <w:p w14:paraId="3CC11F4B" w14:textId="58294C90" w:rsidR="00953474" w:rsidRPr="00D70369" w:rsidRDefault="00E20530" w:rsidP="00B54A13">
      <w:pPr>
        <w:pStyle w:val="Text"/>
        <w:numPr>
          <w:ilvl w:val="0"/>
          <w:numId w:val="66"/>
        </w:numPr>
      </w:pPr>
      <w:r w:rsidRPr="00D70369">
        <w:t>Gateway server: An API gateway that directs external requests to the corresponding microservices, manages authentication, and serves as a unified entry point</w:t>
      </w:r>
      <w:r w:rsidR="00BA7451" w:rsidRPr="00D70369">
        <w:t>.</w:t>
      </w:r>
    </w:p>
    <w:p w14:paraId="6D5A5FB3" w14:textId="3936E603" w:rsidR="00953474" w:rsidRPr="00D70369" w:rsidRDefault="00941A41" w:rsidP="00B54A13">
      <w:pPr>
        <w:pStyle w:val="Text"/>
      </w:pPr>
      <w:r w:rsidRPr="00D70369">
        <w:rPr>
          <w:noProof/>
        </w:rPr>
        <w:drawing>
          <wp:anchor distT="0" distB="0" distL="114300" distR="114300" simplePos="0" relativeHeight="251820032" behindDoc="0" locked="0" layoutInCell="1" allowOverlap="1" wp14:anchorId="7CCE5752" wp14:editId="0437F18B">
            <wp:simplePos x="0" y="0"/>
            <wp:positionH relativeFrom="page">
              <wp:align>center</wp:align>
            </wp:positionH>
            <wp:positionV relativeFrom="margin">
              <wp:posOffset>6663690</wp:posOffset>
            </wp:positionV>
            <wp:extent cx="2828925" cy="1598930"/>
            <wp:effectExtent l="0" t="0" r="9525" b="1270"/>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8925" cy="1598930"/>
                    </a:xfrm>
                    <a:prstGeom prst="rect">
                      <a:avLst/>
                    </a:prstGeom>
                    <a:noFill/>
                  </pic:spPr>
                </pic:pic>
              </a:graphicData>
            </a:graphic>
            <wp14:sizeRelH relativeFrom="margin">
              <wp14:pctWidth>0</wp14:pctWidth>
            </wp14:sizeRelH>
            <wp14:sizeRelV relativeFrom="margin">
              <wp14:pctHeight>0</wp14:pctHeight>
            </wp14:sizeRelV>
          </wp:anchor>
        </w:drawing>
      </w:r>
      <w:r w:rsidR="00BA7451" w:rsidRPr="00D70369">
        <w:t xml:space="preserve">All Microservice inside the project As Show in Figure </w:t>
      </w:r>
      <w:r w:rsidRPr="00D70369">
        <w:t>7</w:t>
      </w:r>
      <w:r w:rsidR="00BA7451" w:rsidRPr="00D70369">
        <w:t>.</w:t>
      </w:r>
    </w:p>
    <w:p w14:paraId="52FD54F6" w14:textId="710C4DC3" w:rsidR="00953474" w:rsidRPr="00D70369" w:rsidRDefault="00953474" w:rsidP="00EA1D90">
      <w:pPr>
        <w:spacing w:after="0" w:line="276" w:lineRule="auto"/>
        <w:jc w:val="left"/>
        <w:rPr>
          <w:rFonts w:eastAsia="Times"/>
          <w:sz w:val="22"/>
          <w:szCs w:val="22"/>
          <w:lang w:eastAsia="de-DE"/>
        </w:rPr>
      </w:pPr>
    </w:p>
    <w:p w14:paraId="3A5B84DD" w14:textId="2A8B4EBF" w:rsidR="00953474" w:rsidRPr="00D70369" w:rsidRDefault="00953474" w:rsidP="00EA1D90">
      <w:pPr>
        <w:spacing w:after="0" w:line="276" w:lineRule="auto"/>
        <w:jc w:val="left"/>
        <w:rPr>
          <w:rFonts w:eastAsia="Times"/>
          <w:sz w:val="22"/>
          <w:szCs w:val="22"/>
          <w:lang w:eastAsia="de-DE"/>
        </w:rPr>
      </w:pPr>
    </w:p>
    <w:p w14:paraId="2CAF701E" w14:textId="6E713BEF" w:rsidR="00953474" w:rsidRPr="00D70369" w:rsidRDefault="00054539" w:rsidP="00EA1D90">
      <w:pPr>
        <w:spacing w:after="0" w:line="276" w:lineRule="auto"/>
        <w:jc w:val="left"/>
        <w:rPr>
          <w:rFonts w:eastAsia="Times"/>
          <w:sz w:val="22"/>
          <w:szCs w:val="22"/>
          <w:lang w:eastAsia="de-DE"/>
        </w:rPr>
      </w:pPr>
      <w:r w:rsidRPr="00D70369">
        <w:rPr>
          <w:noProof/>
        </w:rPr>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70369">
        <w:t xml:space="preserve"> </w:t>
      </w:r>
    </w:p>
    <w:p w14:paraId="2B4916A0" w14:textId="77777777" w:rsidR="00953474" w:rsidRPr="00D70369" w:rsidRDefault="00953474" w:rsidP="00EA1D90">
      <w:pPr>
        <w:spacing w:after="0" w:line="276" w:lineRule="auto"/>
        <w:jc w:val="left"/>
        <w:rPr>
          <w:rFonts w:eastAsia="Times"/>
          <w:sz w:val="22"/>
          <w:szCs w:val="22"/>
          <w:lang w:eastAsia="de-DE"/>
        </w:rPr>
      </w:pPr>
    </w:p>
    <w:p w14:paraId="456E9CFD" w14:textId="77777777" w:rsidR="00953474" w:rsidRPr="00D70369" w:rsidRDefault="00953474" w:rsidP="00EA1D90">
      <w:pPr>
        <w:spacing w:after="0" w:line="276" w:lineRule="auto"/>
        <w:jc w:val="left"/>
        <w:rPr>
          <w:rFonts w:eastAsia="Times"/>
          <w:sz w:val="22"/>
          <w:szCs w:val="22"/>
          <w:lang w:eastAsia="de-DE"/>
        </w:rPr>
      </w:pPr>
    </w:p>
    <w:p w14:paraId="08B01143" w14:textId="322AF361" w:rsidR="00953474" w:rsidRPr="00D70369" w:rsidRDefault="00953474" w:rsidP="00EA1D90">
      <w:pPr>
        <w:spacing w:after="0" w:line="276" w:lineRule="auto"/>
        <w:jc w:val="left"/>
        <w:rPr>
          <w:rFonts w:eastAsia="Times"/>
          <w:sz w:val="22"/>
          <w:szCs w:val="22"/>
          <w:lang w:eastAsia="de-DE"/>
        </w:rPr>
      </w:pPr>
    </w:p>
    <w:p w14:paraId="155189C4" w14:textId="1F8B8944" w:rsidR="008B5679" w:rsidRPr="00D70369" w:rsidRDefault="008B5679" w:rsidP="00EA1D90">
      <w:pPr>
        <w:spacing w:after="0" w:line="276" w:lineRule="auto"/>
        <w:jc w:val="left"/>
        <w:rPr>
          <w:rFonts w:eastAsia="Times"/>
          <w:sz w:val="22"/>
          <w:szCs w:val="22"/>
          <w:lang w:eastAsia="de-DE"/>
        </w:rPr>
      </w:pPr>
    </w:p>
    <w:p w14:paraId="5F059737" w14:textId="471DB94A" w:rsidR="008B5679" w:rsidRPr="00D70369" w:rsidRDefault="00BA7451" w:rsidP="00EA1D90">
      <w:pPr>
        <w:spacing w:after="0" w:line="276" w:lineRule="auto"/>
        <w:jc w:val="left"/>
        <w:rPr>
          <w:rFonts w:eastAsia="Times"/>
          <w:sz w:val="22"/>
          <w:szCs w:val="22"/>
          <w:lang w:eastAsia="de-DE"/>
        </w:rPr>
      </w:pPr>
      <w:r w:rsidRPr="00D70369">
        <w:rPr>
          <w:noProof/>
        </w:rPr>
        <mc:AlternateContent>
          <mc:Choice Requires="wps">
            <w:drawing>
              <wp:anchor distT="0" distB="0" distL="114300" distR="114300" simplePos="0" relativeHeight="251732992" behindDoc="0" locked="0" layoutInCell="1" allowOverlap="1" wp14:anchorId="0AC3A952" wp14:editId="77430AAD">
                <wp:simplePos x="0" y="0"/>
                <wp:positionH relativeFrom="margin">
                  <wp:align>center</wp:align>
                </wp:positionH>
                <wp:positionV relativeFrom="paragraph">
                  <wp:posOffset>141605</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7219E2A2" w:rsidR="0034731A" w:rsidRPr="00D70369" w:rsidRDefault="0034731A" w:rsidP="0034731A">
                            <w:pPr>
                              <w:pStyle w:val="Caption"/>
                              <w:rPr>
                                <w:rFonts w:eastAsia="Times"/>
                                <w:sz w:val="22"/>
                                <w:szCs w:val="22"/>
                              </w:rPr>
                            </w:pPr>
                            <w:bookmarkStart w:id="106" w:name="_Ref205997070"/>
                            <w:bookmarkStart w:id="107" w:name="_Toc204986496"/>
                            <w:bookmarkStart w:id="108" w:name="_Toc205321389"/>
                            <w:bookmarkStart w:id="109" w:name="_Toc205321849"/>
                            <w:bookmarkStart w:id="110" w:name="_Toc206003204"/>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7</w:t>
                            </w:r>
                            <w:r w:rsidRPr="00D70369">
                              <w:rPr>
                                <w:sz w:val="22"/>
                                <w:szCs w:val="22"/>
                              </w:rPr>
                              <w:fldChar w:fldCharType="end"/>
                            </w:r>
                            <w:bookmarkEnd w:id="106"/>
                            <w:r w:rsidRPr="00D70369">
                              <w:rPr>
                                <w:sz w:val="22"/>
                                <w:szCs w:val="22"/>
                              </w:rPr>
                              <w:t xml:space="preserve">: </w:t>
                            </w:r>
                            <w:bookmarkEnd w:id="107"/>
                            <w:r w:rsidR="00997EFA" w:rsidRPr="00D70369">
                              <w:rPr>
                                <w:sz w:val="22"/>
                                <w:szCs w:val="22"/>
                              </w:rPr>
                              <w:t>Microservices in Application</w:t>
                            </w:r>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2" type="#_x0000_t202" style="position:absolute;margin-left:0;margin-top:11.15pt;width:30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8tNGQ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" stroked="f">
                <v:textbox style="mso-fit-shape-to-text:t" inset="0,0,0,0">
                  <w:txbxContent>
                    <w:p w14:paraId="1329E3E9" w14:textId="7219E2A2" w:rsidR="0034731A" w:rsidRPr="00D70369" w:rsidRDefault="0034731A" w:rsidP="0034731A">
                      <w:pPr>
                        <w:pStyle w:val="Caption"/>
                        <w:rPr>
                          <w:rFonts w:eastAsia="Times"/>
                          <w:sz w:val="22"/>
                          <w:szCs w:val="22"/>
                        </w:rPr>
                      </w:pPr>
                      <w:bookmarkStart w:id="111" w:name="_Ref205997070"/>
                      <w:bookmarkStart w:id="112" w:name="_Toc204986496"/>
                      <w:bookmarkStart w:id="113" w:name="_Toc205321389"/>
                      <w:bookmarkStart w:id="114" w:name="_Toc205321849"/>
                      <w:bookmarkStart w:id="115" w:name="_Toc206003204"/>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7</w:t>
                      </w:r>
                      <w:r w:rsidRPr="00D70369">
                        <w:rPr>
                          <w:sz w:val="22"/>
                          <w:szCs w:val="22"/>
                        </w:rPr>
                        <w:fldChar w:fldCharType="end"/>
                      </w:r>
                      <w:bookmarkEnd w:id="111"/>
                      <w:r w:rsidRPr="00D70369">
                        <w:rPr>
                          <w:sz w:val="22"/>
                          <w:szCs w:val="22"/>
                        </w:rPr>
                        <w:t xml:space="preserve">: </w:t>
                      </w:r>
                      <w:bookmarkEnd w:id="112"/>
                      <w:r w:rsidR="00997EFA" w:rsidRPr="00D70369">
                        <w:rPr>
                          <w:sz w:val="22"/>
                          <w:szCs w:val="22"/>
                        </w:rPr>
                        <w:t>Microservices in Application</w:t>
                      </w:r>
                      <w:bookmarkEnd w:id="113"/>
                      <w:bookmarkEnd w:id="114"/>
                      <w:bookmarkEnd w:id="115"/>
                    </w:p>
                  </w:txbxContent>
                </v:textbox>
                <w10:wrap type="square" anchorx="margin"/>
              </v:shape>
            </w:pict>
          </mc:Fallback>
        </mc:AlternateContent>
      </w:r>
    </w:p>
    <w:p w14:paraId="4CFAB4D0" w14:textId="4B5DDF4D" w:rsidR="00793852" w:rsidRPr="00D70369" w:rsidRDefault="00793852" w:rsidP="009F23AE">
      <w:pPr>
        <w:spacing w:after="0" w:line="276" w:lineRule="auto"/>
        <w:jc w:val="left"/>
        <w:rPr>
          <w:rFonts w:eastAsia="Times"/>
          <w:sz w:val="22"/>
          <w:szCs w:val="22"/>
          <w:lang w:eastAsia="de-DE"/>
        </w:rPr>
      </w:pPr>
    </w:p>
    <w:p w14:paraId="29604B95" w14:textId="300224A4" w:rsidR="00DF15DF" w:rsidRPr="00D70369" w:rsidRDefault="00953474" w:rsidP="00BE1A24">
      <w:pPr>
        <w:pStyle w:val="Heading3"/>
        <w:rPr>
          <w:rStyle w:val="Strong"/>
          <w:rFonts w:eastAsia="Times"/>
          <w:b/>
          <w:bCs/>
        </w:rPr>
      </w:pPr>
      <w:bookmarkStart w:id="116" w:name="_Toc206003805"/>
      <w:r w:rsidRPr="00D70369">
        <w:rPr>
          <w:rStyle w:val="Strong"/>
          <w:rFonts w:eastAsia="Times"/>
          <w:b/>
          <w:bCs/>
        </w:rPr>
        <w:lastRenderedPageBreak/>
        <w:t xml:space="preserve">Maven </w:t>
      </w:r>
      <w:r w:rsidR="00BE1A24" w:rsidRPr="00BE1A24">
        <w:t>Dependency</w:t>
      </w:r>
      <w:bookmarkEnd w:id="116"/>
    </w:p>
    <w:p w14:paraId="54A28786" w14:textId="698B8424" w:rsidR="00953474" w:rsidRPr="00D70369" w:rsidRDefault="00B96D8C" w:rsidP="00B54A13">
      <w:pPr>
        <w:pStyle w:val="Text"/>
      </w:pPr>
      <w:r w:rsidRPr="00D70369">
        <w:rPr>
          <w:noProof/>
        </w:rPr>
        <w:drawing>
          <wp:anchor distT="0" distB="0" distL="114300" distR="114300" simplePos="0" relativeHeight="251821056" behindDoc="0" locked="0" layoutInCell="1" allowOverlap="1" wp14:anchorId="35F4E496" wp14:editId="2140D8EE">
            <wp:simplePos x="0" y="0"/>
            <wp:positionH relativeFrom="page">
              <wp:align>center</wp:align>
            </wp:positionH>
            <wp:positionV relativeFrom="page">
              <wp:posOffset>2648543</wp:posOffset>
            </wp:positionV>
            <wp:extent cx="5455236" cy="5514975"/>
            <wp:effectExtent l="76200" t="76200" r="127000" b="123825"/>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1">
                      <a:extLst>
                        <a:ext uri="{28A0092B-C50C-407E-A947-70E740481C1C}">
                          <a14:useLocalDpi xmlns:a14="http://schemas.microsoft.com/office/drawing/2010/main" val="0"/>
                        </a:ext>
                      </a:extLst>
                    </a:blip>
                    <a:stretch>
                      <a:fillRect/>
                    </a:stretch>
                  </pic:blipFill>
                  <pic:spPr>
                    <a:xfrm>
                      <a:off x="0" y="0"/>
                      <a:ext cx="5455236" cy="551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3474" w:rsidRPr="00D70369">
        <w:t xml:space="preserve">is a reference pom.xml </w:t>
      </w:r>
      <w:r w:rsidR="00F24E48">
        <w:t xml:space="preserve">see </w:t>
      </w:r>
      <w:r w:rsidR="00F24E48">
        <w:fldChar w:fldCharType="begin"/>
      </w:r>
      <w:r w:rsidR="00F24E48">
        <w:instrText xml:space="preserve"> REF _Ref205997788 \h </w:instrText>
      </w:r>
      <w:r w:rsidR="00F24E48">
        <w:fldChar w:fldCharType="separate"/>
      </w:r>
      <w:r w:rsidR="00F24E48" w:rsidRPr="00D70369">
        <w:t>Figure 8</w:t>
      </w:r>
      <w:r w:rsidR="00F24E48">
        <w:fldChar w:fldCharType="end"/>
      </w:r>
      <w:r w:rsidR="00F24E48">
        <w:t xml:space="preserve"> </w:t>
      </w:r>
      <w:r w:rsidR="00953474" w:rsidRPr="00D70369">
        <w:t xml:space="preserve">file that tells Maven to download and </w:t>
      </w:r>
      <w:r w:rsidRPr="00D70369">
        <w:t>includes</w:t>
      </w:r>
      <w:r w:rsidR="00953474" w:rsidRPr="00D70369">
        <w:t xml:space="preserve"> a specific library or module in your project. Dependences are defined inside the &lt;dependencies&gt; section. This will add the Spring Boot Web starter to your project. Maven will automatically download it and make it available for your build</w:t>
      </w:r>
      <w:r w:rsidR="00F24E48">
        <w:t>.</w:t>
      </w:r>
    </w:p>
    <w:p w14:paraId="62495FF3" w14:textId="442EF985" w:rsidR="009F23AE" w:rsidRPr="00D70369" w:rsidRDefault="00B96D8C" w:rsidP="00B54A13">
      <w:pPr>
        <w:pStyle w:val="Text"/>
      </w:pPr>
      <w:r w:rsidRPr="00D70369">
        <w:rPr>
          <w:noProof/>
        </w:rPr>
        <mc:AlternateContent>
          <mc:Choice Requires="wps">
            <w:drawing>
              <wp:anchor distT="0" distB="0" distL="114300" distR="114300" simplePos="0" relativeHeight="251737088" behindDoc="0" locked="0" layoutInCell="1" allowOverlap="1" wp14:anchorId="7F38B5E1" wp14:editId="59273FA0">
                <wp:simplePos x="0" y="0"/>
                <wp:positionH relativeFrom="page">
                  <wp:align>center</wp:align>
                </wp:positionH>
                <wp:positionV relativeFrom="paragraph">
                  <wp:posOffset>5876925</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75480F08" w:rsidR="00B3679F" w:rsidRPr="00D70369" w:rsidRDefault="00B3679F" w:rsidP="00443F56">
                            <w:pPr>
                              <w:pStyle w:val="Caption"/>
                              <w:rPr>
                                <w:rFonts w:eastAsia="Times"/>
                                <w:sz w:val="22"/>
                                <w:szCs w:val="22"/>
                              </w:rPr>
                            </w:pPr>
                            <w:bookmarkStart w:id="117" w:name="_Ref205997788"/>
                            <w:bookmarkStart w:id="118" w:name="_Toc204986497"/>
                            <w:bookmarkStart w:id="119" w:name="_Toc205321390"/>
                            <w:bookmarkStart w:id="120" w:name="_Toc205321850"/>
                            <w:bookmarkStart w:id="121" w:name="_Toc206003205"/>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8</w:t>
                            </w:r>
                            <w:r w:rsidRPr="00D70369">
                              <w:rPr>
                                <w:sz w:val="22"/>
                                <w:szCs w:val="22"/>
                              </w:rPr>
                              <w:fldChar w:fldCharType="end"/>
                            </w:r>
                            <w:bookmarkEnd w:id="117"/>
                            <w:r w:rsidRPr="00D70369">
                              <w:rPr>
                                <w:sz w:val="22"/>
                                <w:szCs w:val="22"/>
                              </w:rPr>
                              <w:t xml:space="preserve">: </w:t>
                            </w:r>
                            <w:r w:rsidR="009F23AE" w:rsidRPr="00D70369">
                              <w:rPr>
                                <w:sz w:val="22"/>
                                <w:szCs w:val="22"/>
                              </w:rPr>
                              <w:t xml:space="preserve">Account </w:t>
                            </w:r>
                            <w:r w:rsidRPr="00D70369">
                              <w:rPr>
                                <w:sz w:val="22"/>
                                <w:szCs w:val="22"/>
                              </w:rPr>
                              <w:t xml:space="preserve">Maven </w:t>
                            </w:r>
                            <w:bookmarkEnd w:id="118"/>
                            <w:r w:rsidR="00443F56" w:rsidRPr="00443F56">
                              <w:rPr>
                                <w:sz w:val="22"/>
                                <w:szCs w:val="22"/>
                              </w:rPr>
                              <w:t>Dependency</w:t>
                            </w:r>
                            <w:r w:rsidR="00443F56">
                              <w:rPr>
                                <w:sz w:val="22"/>
                                <w:szCs w:val="22"/>
                              </w:rPr>
                              <w:t xml:space="preserve"> </w:t>
                            </w:r>
                            <w:r w:rsidR="009F23AE" w:rsidRPr="00D70369">
                              <w:rPr>
                                <w:sz w:val="22"/>
                                <w:szCs w:val="22"/>
                              </w:rPr>
                              <w:t>Example</w:t>
                            </w:r>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3" type="#_x0000_t202" style="position:absolute;left:0;text-align:left;margin-left:0;margin-top:462.75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d2Gg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n97P59cUkhS7mV/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" stroked="f">
                <v:textbox style="mso-fit-shape-to-text:t" inset="0,0,0,0">
                  <w:txbxContent>
                    <w:p w14:paraId="3A1B762E" w14:textId="75480F08" w:rsidR="00B3679F" w:rsidRPr="00D70369" w:rsidRDefault="00B3679F" w:rsidP="00443F56">
                      <w:pPr>
                        <w:pStyle w:val="Caption"/>
                        <w:rPr>
                          <w:rFonts w:eastAsia="Times"/>
                          <w:sz w:val="22"/>
                          <w:szCs w:val="22"/>
                        </w:rPr>
                      </w:pPr>
                      <w:bookmarkStart w:id="122" w:name="_Ref205997788"/>
                      <w:bookmarkStart w:id="123" w:name="_Toc204986497"/>
                      <w:bookmarkStart w:id="124" w:name="_Toc205321390"/>
                      <w:bookmarkStart w:id="125" w:name="_Toc205321850"/>
                      <w:bookmarkStart w:id="126" w:name="_Toc206003205"/>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8</w:t>
                      </w:r>
                      <w:r w:rsidRPr="00D70369">
                        <w:rPr>
                          <w:sz w:val="22"/>
                          <w:szCs w:val="22"/>
                        </w:rPr>
                        <w:fldChar w:fldCharType="end"/>
                      </w:r>
                      <w:bookmarkEnd w:id="122"/>
                      <w:r w:rsidRPr="00D70369">
                        <w:rPr>
                          <w:sz w:val="22"/>
                          <w:szCs w:val="22"/>
                        </w:rPr>
                        <w:t xml:space="preserve">: </w:t>
                      </w:r>
                      <w:r w:rsidR="009F23AE" w:rsidRPr="00D70369">
                        <w:rPr>
                          <w:sz w:val="22"/>
                          <w:szCs w:val="22"/>
                        </w:rPr>
                        <w:t xml:space="preserve">Account </w:t>
                      </w:r>
                      <w:r w:rsidRPr="00D70369">
                        <w:rPr>
                          <w:sz w:val="22"/>
                          <w:szCs w:val="22"/>
                        </w:rPr>
                        <w:t xml:space="preserve">Maven </w:t>
                      </w:r>
                      <w:bookmarkEnd w:id="123"/>
                      <w:r w:rsidR="00443F56" w:rsidRPr="00443F56">
                        <w:rPr>
                          <w:sz w:val="22"/>
                          <w:szCs w:val="22"/>
                        </w:rPr>
                        <w:t>Dependency</w:t>
                      </w:r>
                      <w:r w:rsidR="00443F56">
                        <w:rPr>
                          <w:sz w:val="22"/>
                          <w:szCs w:val="22"/>
                        </w:rPr>
                        <w:t xml:space="preserve"> </w:t>
                      </w:r>
                      <w:r w:rsidR="009F23AE" w:rsidRPr="00D70369">
                        <w:rPr>
                          <w:sz w:val="22"/>
                          <w:szCs w:val="22"/>
                        </w:rPr>
                        <w:t>Example</w:t>
                      </w:r>
                      <w:bookmarkEnd w:id="124"/>
                      <w:bookmarkEnd w:id="125"/>
                      <w:bookmarkEnd w:id="126"/>
                    </w:p>
                  </w:txbxContent>
                </v:textbox>
                <w10:wrap type="square" anchorx="page"/>
              </v:shape>
            </w:pict>
          </mc:Fallback>
        </mc:AlternateContent>
      </w:r>
    </w:p>
    <w:p w14:paraId="03C27876" w14:textId="0B69CF51" w:rsidR="00B96D8C" w:rsidRPr="00D70369" w:rsidRDefault="00B96D8C" w:rsidP="00B54A13">
      <w:pPr>
        <w:pStyle w:val="Text"/>
      </w:pPr>
    </w:p>
    <w:p w14:paraId="06BB4ADA" w14:textId="2392D9B3" w:rsidR="00B96D8C" w:rsidRPr="00D70369" w:rsidRDefault="00B96D8C" w:rsidP="00B54A13">
      <w:pPr>
        <w:pStyle w:val="Text"/>
      </w:pPr>
    </w:p>
    <w:p w14:paraId="79732D1B" w14:textId="19641A19" w:rsidR="00B96D8C" w:rsidRPr="00D70369" w:rsidRDefault="00B96D8C" w:rsidP="00B54A13">
      <w:pPr>
        <w:pStyle w:val="Text"/>
      </w:pPr>
    </w:p>
    <w:p w14:paraId="62349C87" w14:textId="02831676" w:rsidR="00B96D8C" w:rsidRPr="00D70369" w:rsidRDefault="00B96D8C" w:rsidP="00B54A13">
      <w:pPr>
        <w:pStyle w:val="Text"/>
      </w:pPr>
    </w:p>
    <w:p w14:paraId="65A1D481" w14:textId="77777777" w:rsidR="00B96D8C" w:rsidRPr="00D70369" w:rsidRDefault="009F23AE" w:rsidP="00B54A13">
      <w:pPr>
        <w:pStyle w:val="Text"/>
      </w:pPr>
      <w:r w:rsidRPr="00D70369">
        <w:lastRenderedPageBreak/>
        <w:t xml:space="preserve">The following are examples of various Spring Boot starters and their functionalities: spring-boot-starter-actuator: This starter adds endpoints that facilitate the monitoring and management of the application. </w:t>
      </w:r>
      <w:proofErr w:type="spellStart"/>
      <w:r w:rsidRPr="00D70369">
        <w:t>opentelemetry-javaagent</w:t>
      </w:r>
      <w:proofErr w:type="spellEnd"/>
      <w:r w:rsidRPr="00D70369">
        <w:t>: This component enables distributed tracing, enhancing observability. micrometer-registry-Prometheus: This starter exposes metrics that can be utilized by Prometheus. spring-boot-starter-data-</w:t>
      </w:r>
      <w:proofErr w:type="spellStart"/>
      <w:r w:rsidRPr="00D70369">
        <w:t>jpa</w:t>
      </w:r>
      <w:proofErr w:type="spellEnd"/>
      <w:r w:rsidRPr="00D70369">
        <w:t xml:space="preserve">: It provides support for JPA and Hibernate, allowing for database access. Spring-boot-starter-validation: This starter enables bean validation capabilities. Spring-boot-starter-web: It serves as the core dependency for constructing RESTful APIs. Spring-boot-dev 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D70369">
        <w:t>using</w:t>
      </w:r>
      <w:r w:rsidRPr="00D70369">
        <w:t xml:space="preserve"> annotations. </w:t>
      </w:r>
    </w:p>
    <w:p w14:paraId="1B39E56C" w14:textId="57AB672B" w:rsidR="00EF4CF0" w:rsidRPr="00D70369" w:rsidRDefault="00EF4CF0" w:rsidP="00B96D8C">
      <w:pPr>
        <w:pStyle w:val="Heading3"/>
        <w:rPr>
          <w:rFonts w:eastAsia="Times"/>
        </w:rPr>
      </w:pPr>
      <w:bookmarkStart w:id="127" w:name="_Toc206003806"/>
      <w:r w:rsidRPr="00D70369">
        <w:rPr>
          <w:rFonts w:eastAsia="Times"/>
        </w:rPr>
        <w:t>Entity</w:t>
      </w:r>
      <w:bookmarkEnd w:id="127"/>
    </w:p>
    <w:p w14:paraId="39AF0828" w14:textId="4E6EE36C" w:rsidR="00EF4CF0" w:rsidRPr="00D70369" w:rsidRDefault="00EF4CF0" w:rsidP="00B54A13">
      <w:pPr>
        <w:pStyle w:val="Text"/>
      </w:pPr>
      <w:r w:rsidRPr="00D70369">
        <w:t xml:space="preserve">In this project, an entity is defined as a Java class that corresponds to a </w:t>
      </w:r>
      <w:r w:rsidR="00384DDB" w:rsidRPr="00D70369">
        <w:t xml:space="preserve">table </w:t>
      </w:r>
      <w:r w:rsidR="00384DDB">
        <w:t xml:space="preserve">see </w:t>
      </w:r>
      <w:r w:rsidR="00384DDB">
        <w:fldChar w:fldCharType="begin"/>
      </w:r>
      <w:r w:rsidR="00384DDB">
        <w:instrText xml:space="preserve"> REF _Ref205997788 \h </w:instrText>
      </w:r>
      <w:r w:rsidR="00384DDB">
        <w:fldChar w:fldCharType="separate"/>
      </w:r>
      <w:r w:rsidR="00384DDB" w:rsidRPr="00D70369">
        <w:t>Figure 8</w:t>
      </w:r>
      <w:r w:rsidR="00384DDB">
        <w:fldChar w:fldCharType="end"/>
      </w:r>
      <w:r w:rsidR="00384DDB">
        <w:t xml:space="preserve"> </w:t>
      </w:r>
      <w:r w:rsidRPr="00D70369">
        <w:t>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w:t>
      </w:r>
      <w:r w:rsidR="0096108D">
        <w:t xml:space="preserve"> see </w:t>
      </w:r>
      <w:r w:rsidR="0096108D">
        <w:fldChar w:fldCharType="begin"/>
      </w:r>
      <w:r w:rsidR="0096108D">
        <w:instrText xml:space="preserve"> REF _Ref205997859 \h </w:instrText>
      </w:r>
      <w:r w:rsidR="0096108D">
        <w:fldChar w:fldCharType="separate"/>
      </w:r>
      <w:r w:rsidR="0096108D" w:rsidRPr="00D70369">
        <w:t>Figure 10</w:t>
      </w:r>
      <w:r w:rsidR="0096108D">
        <w:fldChar w:fldCharType="end"/>
      </w:r>
      <w:r w:rsidRPr="00D70369">
        <w:t>.</w:t>
      </w:r>
    </w:p>
    <w:p w14:paraId="396FA1A4" w14:textId="117DA93A" w:rsidR="00EF4CF0" w:rsidRPr="00D70369" w:rsidRDefault="00EF4CF0" w:rsidP="00B54A13">
      <w:pPr>
        <w:pStyle w:val="Text"/>
      </w:pPr>
      <w:r w:rsidRPr="00D70369">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24EA9920" w14:textId="1CD1D1F1" w:rsidR="00EF4CF0" w:rsidRPr="00D70369" w:rsidRDefault="00EF4CF0" w:rsidP="00B54A13">
      <w:pPr>
        <w:pStyle w:val="Text"/>
      </w:pPr>
      <w:r w:rsidRPr="00D70369">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5701300C" w14:textId="21099562" w:rsidR="00EF4CF0" w:rsidRPr="00D70369" w:rsidRDefault="00EF4CF0" w:rsidP="00B54A13">
      <w:pPr>
        <w:pStyle w:val="Text"/>
      </w:pPr>
      <w:r w:rsidRPr="00D70369">
        <w:t xml:space="preserve">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application. </w:t>
      </w:r>
    </w:p>
    <w:p w14:paraId="639D2AE0" w14:textId="47776765" w:rsidR="00EF4CF0" w:rsidRPr="00D70369" w:rsidRDefault="00EF4CF0" w:rsidP="00EF4CF0">
      <w:pPr>
        <w:spacing w:after="0" w:line="240" w:lineRule="auto"/>
        <w:jc w:val="left"/>
      </w:pPr>
    </w:p>
    <w:p w14:paraId="1F82D082" w14:textId="2286C027" w:rsidR="00EF4CF0" w:rsidRPr="00D70369" w:rsidRDefault="00EF4CF0" w:rsidP="00EF4CF0">
      <w:pPr>
        <w:spacing w:after="0" w:line="240" w:lineRule="auto"/>
        <w:jc w:val="left"/>
      </w:pPr>
    </w:p>
    <w:p w14:paraId="7885CBBD" w14:textId="77777777" w:rsidR="00EF4CF0" w:rsidRPr="00D70369" w:rsidRDefault="00EF4CF0" w:rsidP="00EF4CF0">
      <w:pPr>
        <w:spacing w:after="0" w:line="240" w:lineRule="auto"/>
        <w:jc w:val="left"/>
      </w:pPr>
    </w:p>
    <w:p w14:paraId="3FE5FA8F" w14:textId="7D8724F6" w:rsidR="00EF4CF0" w:rsidRPr="00D70369" w:rsidRDefault="00F57ABF" w:rsidP="00EF4CF0">
      <w:pPr>
        <w:spacing w:after="0" w:line="240" w:lineRule="auto"/>
        <w:jc w:val="left"/>
      </w:pPr>
      <w:r w:rsidRPr="00D70369">
        <w:rPr>
          <w:noProof/>
        </w:rPr>
        <w:lastRenderedPageBreak/>
        <w:drawing>
          <wp:anchor distT="0" distB="0" distL="114300" distR="114300" simplePos="0" relativeHeight="251824128" behindDoc="0" locked="0" layoutInCell="1" allowOverlap="1" wp14:anchorId="6A35BBB5" wp14:editId="05849D4E">
            <wp:simplePos x="0" y="0"/>
            <wp:positionH relativeFrom="margin">
              <wp:posOffset>1472565</wp:posOffset>
            </wp:positionH>
            <wp:positionV relativeFrom="margin">
              <wp:align>top</wp:align>
            </wp:positionV>
            <wp:extent cx="2205355" cy="3267075"/>
            <wp:effectExtent l="76200" t="76200" r="137795" b="12382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207201" cy="32689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4CA252D" w14:textId="2F770606" w:rsidR="00EF4CF0" w:rsidRPr="00D70369" w:rsidRDefault="00EF4CF0" w:rsidP="00EF4CF0">
      <w:pPr>
        <w:spacing w:after="0" w:line="240" w:lineRule="auto"/>
        <w:jc w:val="left"/>
      </w:pPr>
    </w:p>
    <w:p w14:paraId="0A011867" w14:textId="77777777" w:rsidR="00EF4CF0" w:rsidRPr="00D70369" w:rsidRDefault="00EF4CF0" w:rsidP="00EF4CF0">
      <w:pPr>
        <w:spacing w:after="0" w:line="240" w:lineRule="auto"/>
        <w:jc w:val="left"/>
      </w:pPr>
    </w:p>
    <w:p w14:paraId="6711CE01" w14:textId="793E1950" w:rsidR="00EF4CF0" w:rsidRPr="00D70369" w:rsidRDefault="00EF4CF0" w:rsidP="00EF4CF0">
      <w:pPr>
        <w:spacing w:after="0" w:line="240" w:lineRule="auto"/>
        <w:jc w:val="left"/>
      </w:pPr>
    </w:p>
    <w:p w14:paraId="3118EB1C" w14:textId="6A524E18" w:rsidR="00EF4CF0" w:rsidRPr="00D70369" w:rsidRDefault="00EF4CF0" w:rsidP="00EF4CF0">
      <w:pPr>
        <w:spacing w:after="0" w:line="240" w:lineRule="auto"/>
        <w:jc w:val="left"/>
      </w:pPr>
    </w:p>
    <w:p w14:paraId="2400567C" w14:textId="1282901D" w:rsidR="00EF4CF0" w:rsidRPr="00D70369" w:rsidRDefault="00EF4CF0" w:rsidP="00EF4CF0">
      <w:pPr>
        <w:spacing w:after="0" w:line="240" w:lineRule="auto"/>
        <w:jc w:val="left"/>
      </w:pPr>
    </w:p>
    <w:p w14:paraId="3C028733" w14:textId="77777777" w:rsidR="00EF4CF0" w:rsidRPr="00D70369" w:rsidRDefault="00EF4CF0" w:rsidP="00EF4CF0">
      <w:pPr>
        <w:spacing w:after="0" w:line="240" w:lineRule="auto"/>
        <w:jc w:val="left"/>
      </w:pPr>
    </w:p>
    <w:p w14:paraId="48097330" w14:textId="77777777" w:rsidR="00EF4CF0" w:rsidRPr="00D70369" w:rsidRDefault="00EF4CF0" w:rsidP="00EF4CF0">
      <w:pPr>
        <w:spacing w:after="0" w:line="240" w:lineRule="auto"/>
        <w:jc w:val="left"/>
      </w:pPr>
    </w:p>
    <w:p w14:paraId="4D5BE3EE" w14:textId="56C7D4BA"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200B425"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B2ACF63"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EAFA102"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738166B" w14:textId="1D7EA51C"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5A4025E2"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4103A90E"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C1B28B1" w14:textId="746D4055"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2B6E25B8"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C740DB8"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17329013"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3DAB3773" w14:textId="64110976"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45B84BE9" w14:textId="45831E42" w:rsidR="00A11DD7" w:rsidRPr="00D70369" w:rsidRDefault="00A11DD7" w:rsidP="00EF4CF0">
      <w:pPr>
        <w:spacing w:after="0" w:line="240" w:lineRule="auto"/>
        <w:jc w:val="left"/>
        <w:rPr>
          <w:rFonts w:eastAsia="Times"/>
          <w:b/>
          <w:bCs/>
          <w:color w:val="2E74B5" w:themeColor="accent1" w:themeShade="BF"/>
          <w:sz w:val="22"/>
          <w:szCs w:val="22"/>
          <w:lang w:eastAsia="de-DE"/>
        </w:rPr>
      </w:pPr>
      <w:r w:rsidRPr="00D70369">
        <w:rPr>
          <w:noProof/>
        </w:rPr>
        <mc:AlternateContent>
          <mc:Choice Requires="wps">
            <w:drawing>
              <wp:anchor distT="0" distB="0" distL="114300" distR="114300" simplePos="0" relativeHeight="251825152" behindDoc="0" locked="0" layoutInCell="1" allowOverlap="1" wp14:anchorId="41735E0B" wp14:editId="7B4BB949">
                <wp:simplePos x="0" y="0"/>
                <wp:positionH relativeFrom="page">
                  <wp:posOffset>2199640</wp:posOffset>
                </wp:positionH>
                <wp:positionV relativeFrom="paragraph">
                  <wp:posOffset>132080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76E689C2" w:rsidR="00EF4CF0" w:rsidRPr="00D70369" w:rsidRDefault="00EF4CF0" w:rsidP="00EF4CF0">
                            <w:pPr>
                              <w:pStyle w:val="Caption"/>
                              <w:rPr>
                                <w:rFonts w:eastAsia="Times"/>
                                <w:lang w:eastAsia="de-DE"/>
                              </w:rPr>
                            </w:pPr>
                            <w:bookmarkStart w:id="128" w:name="_Toc204986500"/>
                            <w:bookmarkStart w:id="129" w:name="_Toc205321391"/>
                            <w:bookmarkStart w:id="130" w:name="_Toc205321851"/>
                            <w:bookmarkStart w:id="131" w:name="_Toc206003206"/>
                            <w:r w:rsidRPr="00D70369">
                              <w:t xml:space="preserve">Figure </w:t>
                            </w:r>
                            <w:r w:rsidRPr="00D70369">
                              <w:fldChar w:fldCharType="begin"/>
                            </w:r>
                            <w:r w:rsidRPr="00D70369">
                              <w:instrText xml:space="preserve"> SEQ Figure \* ARABIC </w:instrText>
                            </w:r>
                            <w:r w:rsidRPr="00D70369">
                              <w:fldChar w:fldCharType="separate"/>
                            </w:r>
                            <w:r w:rsidR="00B27C2A" w:rsidRPr="00D70369">
                              <w:t>9</w:t>
                            </w:r>
                            <w:r w:rsidRPr="00D70369">
                              <w:fldChar w:fldCharType="end"/>
                            </w:r>
                            <w:r w:rsidRPr="00D70369">
                              <w:t xml:space="preserve">: </w:t>
                            </w:r>
                            <w:r w:rsidRPr="00D70369">
                              <w:rPr>
                                <w:rFonts w:eastAsia="Times"/>
                                <w:lang w:eastAsia="de-DE"/>
                              </w:rPr>
                              <w:t xml:space="preserve">Customer Class </w:t>
                            </w:r>
                            <w:r w:rsidRPr="00D70369">
                              <w:t>Entity Example</w:t>
                            </w:r>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4" type="#_x0000_t202" style="position:absolute;margin-left:173.2pt;margin-top:10.4pt;width:241.5pt;height:.05pt;z-index:2518251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" stroked="f">
                <v:textbox style="mso-fit-shape-to-text:t" inset="0,0,0,0">
                  <w:txbxContent>
                    <w:p w14:paraId="39B621C2" w14:textId="76E689C2" w:rsidR="00EF4CF0" w:rsidRPr="00D70369" w:rsidRDefault="00EF4CF0" w:rsidP="00EF4CF0">
                      <w:pPr>
                        <w:pStyle w:val="Caption"/>
                        <w:rPr>
                          <w:rFonts w:eastAsia="Times"/>
                          <w:lang w:eastAsia="de-DE"/>
                        </w:rPr>
                      </w:pPr>
                      <w:bookmarkStart w:id="132" w:name="_Toc204986500"/>
                      <w:bookmarkStart w:id="133" w:name="_Toc205321391"/>
                      <w:bookmarkStart w:id="134" w:name="_Toc205321851"/>
                      <w:bookmarkStart w:id="135" w:name="_Toc206003206"/>
                      <w:r w:rsidRPr="00D70369">
                        <w:t xml:space="preserve">Figure </w:t>
                      </w:r>
                      <w:r w:rsidRPr="00D70369">
                        <w:fldChar w:fldCharType="begin"/>
                      </w:r>
                      <w:r w:rsidRPr="00D70369">
                        <w:instrText xml:space="preserve"> SEQ Figure \* ARABIC </w:instrText>
                      </w:r>
                      <w:r w:rsidRPr="00D70369">
                        <w:fldChar w:fldCharType="separate"/>
                      </w:r>
                      <w:r w:rsidR="00B27C2A" w:rsidRPr="00D70369">
                        <w:t>9</w:t>
                      </w:r>
                      <w:r w:rsidRPr="00D70369">
                        <w:fldChar w:fldCharType="end"/>
                      </w:r>
                      <w:r w:rsidRPr="00D70369">
                        <w:t xml:space="preserve">: </w:t>
                      </w:r>
                      <w:r w:rsidRPr="00D70369">
                        <w:rPr>
                          <w:rFonts w:eastAsia="Times"/>
                          <w:lang w:eastAsia="de-DE"/>
                        </w:rPr>
                        <w:t xml:space="preserve">Customer Class </w:t>
                      </w:r>
                      <w:r w:rsidRPr="00D70369">
                        <w:t>Entity Example</w:t>
                      </w:r>
                      <w:bookmarkEnd w:id="132"/>
                      <w:bookmarkEnd w:id="133"/>
                      <w:bookmarkEnd w:id="134"/>
                      <w:bookmarkEnd w:id="135"/>
                    </w:p>
                  </w:txbxContent>
                </v:textbox>
                <w10:wrap type="square" anchorx="page"/>
              </v:shape>
            </w:pict>
          </mc:Fallback>
        </mc:AlternateContent>
      </w:r>
    </w:p>
    <w:p w14:paraId="54530157"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429FB6DD" w14:textId="4755E6C6" w:rsidR="00A11DD7" w:rsidRPr="00D70369" w:rsidRDefault="00A11DD7" w:rsidP="00B54A13">
      <w:pPr>
        <w:pStyle w:val="Text"/>
      </w:pPr>
    </w:p>
    <w:p w14:paraId="2D94D31A" w14:textId="0C5BFC37" w:rsidR="00EF4CF0" w:rsidRPr="00D70369" w:rsidRDefault="00A11DD7" w:rsidP="00B54A13">
      <w:pPr>
        <w:pStyle w:val="Text"/>
      </w:pPr>
      <w:r w:rsidRPr="00D70369">
        <w:rPr>
          <w:noProof/>
        </w:rPr>
        <mc:AlternateContent>
          <mc:Choice Requires="wps">
            <w:drawing>
              <wp:anchor distT="0" distB="0" distL="114300" distR="114300" simplePos="0" relativeHeight="252026880" behindDoc="0" locked="0" layoutInCell="1" allowOverlap="1" wp14:anchorId="2DA84F8C" wp14:editId="1C255EED">
                <wp:simplePos x="0" y="0"/>
                <wp:positionH relativeFrom="margin">
                  <wp:align>center</wp:align>
                </wp:positionH>
                <wp:positionV relativeFrom="paragraph">
                  <wp:posOffset>4312285</wp:posOffset>
                </wp:positionV>
                <wp:extent cx="3019425" cy="635"/>
                <wp:effectExtent l="0" t="0" r="9525" b="0"/>
                <wp:wrapSquare wrapText="bothSides"/>
                <wp:docPr id="894968529" name="Text Box 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598DBD40" w14:textId="51C07B46" w:rsidR="00A11DD7" w:rsidRPr="00D70369" w:rsidRDefault="00A11DD7" w:rsidP="00A11DD7">
                            <w:pPr>
                              <w:pStyle w:val="Caption"/>
                              <w:rPr>
                                <w:rFonts w:eastAsia="Times"/>
                                <w:sz w:val="22"/>
                                <w:szCs w:val="22"/>
                                <w:lang w:eastAsia="de-DE"/>
                              </w:rPr>
                            </w:pPr>
                            <w:bookmarkStart w:id="136" w:name="_Ref205997859"/>
                            <w:bookmarkStart w:id="137" w:name="_Toc206003207"/>
                            <w:r w:rsidRPr="00D70369">
                              <w:t xml:space="preserve">Figure </w:t>
                            </w:r>
                            <w:r w:rsidRPr="00D70369">
                              <w:fldChar w:fldCharType="begin"/>
                            </w:r>
                            <w:r w:rsidRPr="00D70369">
                              <w:instrText xml:space="preserve"> SEQ Figure \* ARABIC </w:instrText>
                            </w:r>
                            <w:r w:rsidRPr="00D70369">
                              <w:fldChar w:fldCharType="separate"/>
                            </w:r>
                            <w:r w:rsidR="00B27C2A" w:rsidRPr="00D70369">
                              <w:t>10</w:t>
                            </w:r>
                            <w:r w:rsidRPr="00D70369">
                              <w:fldChar w:fldCharType="end"/>
                            </w:r>
                            <w:bookmarkEnd w:id="136"/>
                            <w:r w:rsidRPr="00D70369">
                              <w:t>: Customer Class Base Entity Example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84F8C" id="_x0000_s1035" type="#_x0000_t202" style="position:absolute;left:0;text-align:left;margin-left:0;margin-top:339.55pt;width:237.75pt;height:.05pt;z-index:25202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iYGw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ez24/yaM0mxm6v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" stroked="f">
                <v:textbox style="mso-fit-shape-to-text:t" inset="0,0,0,0">
                  <w:txbxContent>
                    <w:p w14:paraId="598DBD40" w14:textId="51C07B46" w:rsidR="00A11DD7" w:rsidRPr="00D70369" w:rsidRDefault="00A11DD7" w:rsidP="00A11DD7">
                      <w:pPr>
                        <w:pStyle w:val="Caption"/>
                        <w:rPr>
                          <w:rFonts w:eastAsia="Times"/>
                          <w:sz w:val="22"/>
                          <w:szCs w:val="22"/>
                          <w:lang w:eastAsia="de-DE"/>
                        </w:rPr>
                      </w:pPr>
                      <w:bookmarkStart w:id="138" w:name="_Ref205997859"/>
                      <w:bookmarkStart w:id="139" w:name="_Toc206003207"/>
                      <w:r w:rsidRPr="00D70369">
                        <w:t xml:space="preserve">Figure </w:t>
                      </w:r>
                      <w:r w:rsidRPr="00D70369">
                        <w:fldChar w:fldCharType="begin"/>
                      </w:r>
                      <w:r w:rsidRPr="00D70369">
                        <w:instrText xml:space="preserve"> SEQ Figure \* ARABIC </w:instrText>
                      </w:r>
                      <w:r w:rsidRPr="00D70369">
                        <w:fldChar w:fldCharType="separate"/>
                      </w:r>
                      <w:r w:rsidR="00B27C2A" w:rsidRPr="00D70369">
                        <w:t>10</w:t>
                      </w:r>
                      <w:r w:rsidRPr="00D70369">
                        <w:fldChar w:fldCharType="end"/>
                      </w:r>
                      <w:bookmarkEnd w:id="138"/>
                      <w:r w:rsidRPr="00D70369">
                        <w:t>: Customer Class Base Entity Example</w:t>
                      </w:r>
                      <w:bookmarkEnd w:id="139"/>
                    </w:p>
                  </w:txbxContent>
                </v:textbox>
                <w10:wrap type="square" anchorx="margin"/>
              </v:shape>
            </w:pict>
          </mc:Fallback>
        </mc:AlternateContent>
      </w:r>
      <w:r w:rsidRPr="00D70369">
        <w:rPr>
          <w:noProof/>
        </w:rPr>
        <w:drawing>
          <wp:anchor distT="0" distB="0" distL="114300" distR="114300" simplePos="0" relativeHeight="252024832" behindDoc="0" locked="0" layoutInCell="1" allowOverlap="1" wp14:anchorId="4AC41BB5" wp14:editId="1DE0407F">
            <wp:simplePos x="0" y="0"/>
            <wp:positionH relativeFrom="margin">
              <wp:align>center</wp:align>
            </wp:positionH>
            <wp:positionV relativeFrom="margin">
              <wp:posOffset>5539740</wp:posOffset>
            </wp:positionV>
            <wp:extent cx="2460625" cy="2698750"/>
            <wp:effectExtent l="76200" t="76200" r="130175" b="139700"/>
            <wp:wrapSquare wrapText="bothSides"/>
            <wp:docPr id="5536334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3411" name="Picture 1" descr="A screen 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460625" cy="269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t>The Base Entity class is a reusable building block in the project that helps keep track of when and by whom data records are created or changed. Whenever a new record is added or updated, this class automatically saves the date, time, and user information. This makes it easy to see the history of changes for any data, improving transparency and accountability. It is used as a foundation for other data classes, so all records in the system can have this useful tracking information without repeating code</w:t>
      </w:r>
      <w:r w:rsidR="009010E1">
        <w:t xml:space="preserve"> see</w:t>
      </w:r>
      <w:r w:rsidR="0096108D">
        <w:t xml:space="preserve"> </w:t>
      </w:r>
      <w:r w:rsidR="0096108D">
        <w:fldChar w:fldCharType="begin"/>
      </w:r>
      <w:r w:rsidR="0096108D">
        <w:instrText xml:space="preserve"> REF _Ref205997859 \h </w:instrText>
      </w:r>
      <w:r w:rsidR="0096108D">
        <w:fldChar w:fldCharType="separate"/>
      </w:r>
      <w:r w:rsidR="0096108D" w:rsidRPr="00D70369">
        <w:t>Figure 10</w:t>
      </w:r>
      <w:r w:rsidR="0096108D">
        <w:fldChar w:fldCharType="end"/>
      </w:r>
      <w:r w:rsidRPr="00D70369">
        <w:t>.</w:t>
      </w:r>
      <w:r w:rsidR="00EF4CF0" w:rsidRPr="00D70369">
        <w:br w:type="page"/>
      </w:r>
    </w:p>
    <w:p w14:paraId="1099975E" w14:textId="77777777" w:rsidR="00A11DD7" w:rsidRPr="00D70369" w:rsidRDefault="00A11DD7" w:rsidP="00EF4CF0">
      <w:pPr>
        <w:spacing w:after="0" w:line="240" w:lineRule="auto"/>
        <w:jc w:val="left"/>
        <w:rPr>
          <w:rFonts w:eastAsia="Times"/>
          <w:b/>
          <w:bCs/>
          <w:color w:val="2E74B5" w:themeColor="accent1" w:themeShade="BF"/>
          <w:sz w:val="22"/>
          <w:szCs w:val="22"/>
          <w:lang w:eastAsia="de-DE"/>
        </w:rPr>
      </w:pPr>
    </w:p>
    <w:p w14:paraId="71C45037" w14:textId="258E55E3" w:rsidR="008B5679" w:rsidRPr="00D70369" w:rsidRDefault="005D00B4" w:rsidP="005D00B4">
      <w:pPr>
        <w:pStyle w:val="Heading3"/>
        <w:rPr>
          <w:rFonts w:eastAsia="Times"/>
        </w:rPr>
      </w:pPr>
      <w:bookmarkStart w:id="140" w:name="_Ref205992453"/>
      <w:bookmarkStart w:id="141" w:name="_Toc206003807"/>
      <w:r w:rsidRPr="00D70369">
        <w:rPr>
          <w:rFonts w:eastAsia="Times"/>
          <w:lang w:eastAsia="de-DE"/>
        </w:rPr>
        <w:t>Data Transfer Object</w:t>
      </w:r>
      <w:bookmarkEnd w:id="140"/>
      <w:bookmarkEnd w:id="141"/>
    </w:p>
    <w:p w14:paraId="26AF7256" w14:textId="00F6B437" w:rsidR="0034731A" w:rsidRPr="00D70369" w:rsidRDefault="008B5679" w:rsidP="00B54A13">
      <w:pPr>
        <w:pStyle w:val="Text"/>
      </w:pPr>
      <w:r w:rsidRPr="00D70369">
        <w:t>A DTO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5BD15D09" w:rsidR="0034731A" w:rsidRPr="00D70369" w:rsidRDefault="0034731A" w:rsidP="00B54A13">
      <w:pPr>
        <w:pStyle w:val="Text"/>
      </w:pPr>
    </w:p>
    <w:p w14:paraId="58EB669D" w14:textId="30E8CD4D" w:rsidR="00F2224D" w:rsidRPr="00D70369" w:rsidRDefault="00C74B9B" w:rsidP="00B54A13">
      <w:pPr>
        <w:pStyle w:val="Text"/>
      </w:pPr>
      <w:r w:rsidRPr="00D70369">
        <w:t xml:space="preserve">Example: </w:t>
      </w:r>
      <w:r w:rsidR="00F2224D" w:rsidRPr="00D70369">
        <w:t xml:space="preserve">The </w:t>
      </w:r>
      <w:proofErr w:type="spellStart"/>
      <w:r w:rsidR="001E4289" w:rsidRPr="00D70369">
        <w:t>CardsDto</w:t>
      </w:r>
      <w:proofErr w:type="spellEnd"/>
      <w:r w:rsidR="001E4289" w:rsidRPr="00D70369">
        <w:t xml:space="preserve"> </w:t>
      </w:r>
      <w:r w:rsidR="001E4289">
        <w:t xml:space="preserve">see </w:t>
      </w:r>
      <w:r w:rsidR="001E4289">
        <w:fldChar w:fldCharType="begin"/>
      </w:r>
      <w:r w:rsidR="001E4289">
        <w:instrText xml:space="preserve"> REF _Ref205997919 \h </w:instrText>
      </w:r>
      <w:r w:rsidR="001E4289">
        <w:fldChar w:fldCharType="separate"/>
      </w:r>
      <w:r w:rsidR="001E4289" w:rsidRPr="00D70369">
        <w:t>Figure 11</w:t>
      </w:r>
      <w:r w:rsidR="001E4289">
        <w:fldChar w:fldCharType="end"/>
      </w:r>
      <w:r w:rsidR="001E4289">
        <w:t xml:space="preserve"> </w:t>
      </w:r>
      <w:r w:rsidR="00F2224D" w:rsidRPr="00D70369">
        <w:t>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r w:rsidR="00F814E5" w:rsidRPr="00D70369">
        <w:t xml:space="preserve"> As Show in Figure </w:t>
      </w:r>
      <w:r w:rsidR="006D615B" w:rsidRPr="00D70369">
        <w:t>11</w:t>
      </w:r>
      <w:r w:rsidR="00F2224D" w:rsidRPr="00D70369">
        <w:t>.</w:t>
      </w:r>
    </w:p>
    <w:p w14:paraId="11DE954C" w14:textId="0C0226AC" w:rsidR="00ED3169" w:rsidRPr="00D70369" w:rsidRDefault="00754FB2" w:rsidP="00C74B9B">
      <w:pPr>
        <w:spacing w:after="0" w:line="240" w:lineRule="auto"/>
        <w:jc w:val="left"/>
        <w:rPr>
          <w:rFonts w:eastAsia="Times"/>
          <w:sz w:val="22"/>
          <w:szCs w:val="22"/>
          <w:lang w:eastAsia="de-DE"/>
        </w:rPr>
      </w:pPr>
      <w:r w:rsidRPr="00D70369">
        <w:rPr>
          <w:rFonts w:eastAsia="Times"/>
          <w:noProof/>
        </w:rPr>
        <w:drawing>
          <wp:anchor distT="0" distB="0" distL="114300" distR="114300" simplePos="0" relativeHeight="251673600" behindDoc="0" locked="0" layoutInCell="1" allowOverlap="1" wp14:anchorId="2138018F" wp14:editId="5BBEE8EA">
            <wp:simplePos x="0" y="0"/>
            <wp:positionH relativeFrom="margin">
              <wp:align>center</wp:align>
            </wp:positionH>
            <wp:positionV relativeFrom="margin">
              <wp:posOffset>4407535</wp:posOffset>
            </wp:positionV>
            <wp:extent cx="4037965" cy="3827145"/>
            <wp:effectExtent l="76200" t="76200" r="133985" b="13525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7965" cy="382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650FF27" w14:textId="6508D7F2" w:rsidR="0096449C" w:rsidRPr="00D70369" w:rsidRDefault="0096449C" w:rsidP="00C74B9B">
      <w:pPr>
        <w:spacing w:after="0" w:line="240" w:lineRule="auto"/>
        <w:jc w:val="left"/>
        <w:rPr>
          <w:rFonts w:eastAsia="Times"/>
          <w:sz w:val="22"/>
          <w:szCs w:val="22"/>
          <w:lang w:eastAsia="de-DE"/>
        </w:rPr>
      </w:pPr>
    </w:p>
    <w:p w14:paraId="3FBF8CC1" w14:textId="177CF8D4" w:rsidR="000A0CF4" w:rsidRPr="00D70369" w:rsidRDefault="000A0CF4" w:rsidP="00C74B9B">
      <w:pPr>
        <w:spacing w:after="0" w:line="240" w:lineRule="auto"/>
        <w:jc w:val="left"/>
        <w:rPr>
          <w:rFonts w:eastAsia="Times"/>
          <w:sz w:val="22"/>
          <w:szCs w:val="22"/>
          <w:lang w:eastAsia="de-DE"/>
        </w:rPr>
      </w:pPr>
    </w:p>
    <w:p w14:paraId="2D1D097E" w14:textId="7FECC2EA" w:rsidR="00487D40" w:rsidRPr="00D70369" w:rsidRDefault="00487D40" w:rsidP="004C6E50">
      <w:pPr>
        <w:spacing w:after="0" w:line="240" w:lineRule="auto"/>
        <w:jc w:val="left"/>
        <w:rPr>
          <w:rFonts w:eastAsia="Times"/>
          <w:sz w:val="22"/>
          <w:szCs w:val="22"/>
          <w:lang w:eastAsia="de-DE"/>
        </w:rPr>
      </w:pPr>
    </w:p>
    <w:p w14:paraId="3D8AFC75" w14:textId="13765629" w:rsidR="00487D40" w:rsidRPr="00D70369" w:rsidRDefault="00487D40" w:rsidP="00ED3169">
      <w:pPr>
        <w:spacing w:after="0" w:line="240" w:lineRule="auto"/>
        <w:jc w:val="left"/>
        <w:rPr>
          <w:rFonts w:eastAsia="Times"/>
          <w:sz w:val="22"/>
          <w:szCs w:val="22"/>
          <w:lang w:eastAsia="de-DE"/>
        </w:rPr>
      </w:pPr>
    </w:p>
    <w:p w14:paraId="6A73D0C9" w14:textId="1243679A" w:rsidR="00487D40" w:rsidRPr="00D70369" w:rsidRDefault="00487D40" w:rsidP="00ED3169">
      <w:pPr>
        <w:spacing w:after="0" w:line="240" w:lineRule="auto"/>
        <w:jc w:val="left"/>
        <w:rPr>
          <w:rFonts w:eastAsia="Times"/>
          <w:sz w:val="22"/>
          <w:szCs w:val="22"/>
          <w:lang w:eastAsia="de-DE"/>
        </w:rPr>
      </w:pPr>
    </w:p>
    <w:p w14:paraId="47760459" w14:textId="77777777" w:rsidR="00F814E5" w:rsidRPr="00D70369" w:rsidRDefault="00F814E5" w:rsidP="00ED3169">
      <w:pPr>
        <w:spacing w:after="0" w:line="240" w:lineRule="auto"/>
        <w:jc w:val="left"/>
        <w:rPr>
          <w:rFonts w:eastAsia="Times"/>
          <w:sz w:val="22"/>
          <w:szCs w:val="22"/>
          <w:lang w:eastAsia="de-DE"/>
        </w:rPr>
      </w:pPr>
    </w:p>
    <w:p w14:paraId="7C825D1B" w14:textId="6E3A23A3" w:rsidR="00054539" w:rsidRPr="00D70369" w:rsidRDefault="004F60A2" w:rsidP="00ED3169">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735040" behindDoc="0" locked="0" layoutInCell="1" allowOverlap="1" wp14:anchorId="6E5388B2" wp14:editId="5ADEA7A6">
                <wp:simplePos x="0" y="0"/>
                <wp:positionH relativeFrom="margin">
                  <wp:align>center</wp:align>
                </wp:positionH>
                <wp:positionV relativeFrom="paragraph">
                  <wp:posOffset>2952750</wp:posOffset>
                </wp:positionV>
                <wp:extent cx="2628900" cy="390525"/>
                <wp:effectExtent l="0" t="0" r="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628900" cy="390525"/>
                        </a:xfrm>
                        <a:prstGeom prst="rect">
                          <a:avLst/>
                        </a:prstGeom>
                        <a:solidFill>
                          <a:prstClr val="white"/>
                        </a:solidFill>
                        <a:ln>
                          <a:noFill/>
                        </a:ln>
                      </wps:spPr>
                      <wps:txbx>
                        <w:txbxContent>
                          <w:p w14:paraId="104E850C" w14:textId="6FBEA4F4" w:rsidR="0034731A" w:rsidRPr="00D70369" w:rsidRDefault="0034731A" w:rsidP="0034731A">
                            <w:pPr>
                              <w:pStyle w:val="Caption"/>
                              <w:rPr>
                                <w:rFonts w:eastAsia="Times"/>
                              </w:rPr>
                            </w:pPr>
                            <w:bookmarkStart w:id="142" w:name="_Ref205997919"/>
                            <w:bookmarkStart w:id="143" w:name="_Toc204986498"/>
                            <w:bookmarkStart w:id="144" w:name="_Toc205321392"/>
                            <w:bookmarkStart w:id="145" w:name="_Toc205321852"/>
                            <w:bookmarkStart w:id="146" w:name="_Toc206003208"/>
                            <w:r w:rsidRPr="00D70369">
                              <w:t xml:space="preserve">Figure </w:t>
                            </w:r>
                            <w:r w:rsidRPr="00D70369">
                              <w:fldChar w:fldCharType="begin"/>
                            </w:r>
                            <w:r w:rsidRPr="00D70369">
                              <w:instrText xml:space="preserve"> SEQ Figure \* ARABIC </w:instrText>
                            </w:r>
                            <w:r w:rsidRPr="00D70369">
                              <w:fldChar w:fldCharType="separate"/>
                            </w:r>
                            <w:r w:rsidR="00B27C2A" w:rsidRPr="00D70369">
                              <w:t>11</w:t>
                            </w:r>
                            <w:r w:rsidRPr="00D70369">
                              <w:fldChar w:fldCharType="end"/>
                            </w:r>
                            <w:bookmarkEnd w:id="142"/>
                            <w:r w:rsidRPr="00D70369">
                              <w:t>: Data Transfer Object</w:t>
                            </w:r>
                            <w:bookmarkEnd w:id="143"/>
                            <w:r w:rsidR="003E25C1" w:rsidRPr="00D70369">
                              <w:t xml:space="preserve"> Example</w:t>
                            </w:r>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6" type="#_x0000_t202" style="position:absolute;margin-left:0;margin-top:232.5pt;width:207pt;height:30.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" stroked="f">
                <v:textbox inset="0,0,0,0">
                  <w:txbxContent>
                    <w:p w14:paraId="104E850C" w14:textId="6FBEA4F4" w:rsidR="0034731A" w:rsidRPr="00D70369" w:rsidRDefault="0034731A" w:rsidP="0034731A">
                      <w:pPr>
                        <w:pStyle w:val="Caption"/>
                        <w:rPr>
                          <w:rFonts w:eastAsia="Times"/>
                        </w:rPr>
                      </w:pPr>
                      <w:bookmarkStart w:id="147" w:name="_Ref205997919"/>
                      <w:bookmarkStart w:id="148" w:name="_Toc204986498"/>
                      <w:bookmarkStart w:id="149" w:name="_Toc205321392"/>
                      <w:bookmarkStart w:id="150" w:name="_Toc205321852"/>
                      <w:bookmarkStart w:id="151" w:name="_Toc206003208"/>
                      <w:r w:rsidRPr="00D70369">
                        <w:t xml:space="preserve">Figure </w:t>
                      </w:r>
                      <w:r w:rsidRPr="00D70369">
                        <w:fldChar w:fldCharType="begin"/>
                      </w:r>
                      <w:r w:rsidRPr="00D70369">
                        <w:instrText xml:space="preserve"> SEQ Figure \* ARABIC </w:instrText>
                      </w:r>
                      <w:r w:rsidRPr="00D70369">
                        <w:fldChar w:fldCharType="separate"/>
                      </w:r>
                      <w:r w:rsidR="00B27C2A" w:rsidRPr="00D70369">
                        <w:t>11</w:t>
                      </w:r>
                      <w:r w:rsidRPr="00D70369">
                        <w:fldChar w:fldCharType="end"/>
                      </w:r>
                      <w:bookmarkEnd w:id="147"/>
                      <w:r w:rsidRPr="00D70369">
                        <w:t>: Data Transfer Object</w:t>
                      </w:r>
                      <w:bookmarkEnd w:id="148"/>
                      <w:r w:rsidR="003E25C1" w:rsidRPr="00D70369">
                        <w:t xml:space="preserve"> Example</w:t>
                      </w:r>
                      <w:bookmarkEnd w:id="149"/>
                      <w:bookmarkEnd w:id="150"/>
                      <w:bookmarkEnd w:id="151"/>
                    </w:p>
                  </w:txbxContent>
                </v:textbox>
                <w10:wrap type="square" anchorx="margin"/>
              </v:shape>
            </w:pict>
          </mc:Fallback>
        </mc:AlternateContent>
      </w:r>
    </w:p>
    <w:p w14:paraId="0CAE4234" w14:textId="2CEDDB5C" w:rsidR="00EF4CF0" w:rsidRPr="00D70369" w:rsidRDefault="00EF4CF0" w:rsidP="00EF4CF0">
      <w:pPr>
        <w:pStyle w:val="Heading3"/>
      </w:pPr>
      <w:bookmarkStart w:id="152" w:name="_Toc206003808"/>
      <w:r w:rsidRPr="00D70369">
        <w:rPr>
          <w:rFonts w:eastAsia="Times"/>
          <w:lang w:eastAsia="de-DE"/>
        </w:rPr>
        <w:lastRenderedPageBreak/>
        <w:t>Repository</w:t>
      </w:r>
      <w:bookmarkEnd w:id="152"/>
    </w:p>
    <w:p w14:paraId="425F2191" w14:textId="3134B99D" w:rsidR="00845F4E" w:rsidRPr="00D70369" w:rsidRDefault="00845F4E" w:rsidP="00B54A13">
      <w:pPr>
        <w:pStyle w:val="Text"/>
      </w:pPr>
      <w:r w:rsidRPr="00D70369">
        <w:t xml:space="preserve">In this project, a repository is defined as a Java interface that facilitates data access for entities, usually by extending </w:t>
      </w:r>
      <w:proofErr w:type="spellStart"/>
      <w:r w:rsidRPr="00D70369">
        <w:t>JpaRepository</w:t>
      </w:r>
      <w:proofErr w:type="spellEnd"/>
      <w:r w:rsidRPr="00D70369">
        <w:t xml:space="preserve"> from Spring Data JPA.</w:t>
      </w:r>
    </w:p>
    <w:p w14:paraId="118AD18C" w14:textId="379ACFBA" w:rsidR="00845F4E" w:rsidRPr="00D70369" w:rsidRDefault="00845F4E" w:rsidP="00B54A13">
      <w:pPr>
        <w:pStyle w:val="Text"/>
      </w:pPr>
      <w:r w:rsidRPr="00D70369">
        <w:t>Repositories serve to abstract the database layer, enabling the execution of CRUD operations (create, read, update, delete) on entities without the necessity of writing SQL queries.</w:t>
      </w:r>
    </w:p>
    <w:p w14:paraId="268A2C32" w14:textId="4553171E" w:rsidR="00233D61" w:rsidRPr="00D70369" w:rsidRDefault="00845F4E" w:rsidP="00B54A13">
      <w:pPr>
        <w:pStyle w:val="Text"/>
      </w:pPr>
      <w:r w:rsidRPr="00D70369">
        <w:t>The responsibilities of repositories include:</w:t>
      </w:r>
    </w:p>
    <w:p w14:paraId="5B5F35F5" w14:textId="77777777" w:rsidR="00845F4E" w:rsidRPr="00D70369" w:rsidRDefault="00845F4E" w:rsidP="00B54A13">
      <w:pPr>
        <w:pStyle w:val="Text"/>
        <w:numPr>
          <w:ilvl w:val="0"/>
          <w:numId w:val="67"/>
        </w:numPr>
      </w:pPr>
      <w:r w:rsidRPr="00D70369">
        <w:t>Interacting with the database to retrieve, save, update, or remove entity records.</w:t>
      </w:r>
    </w:p>
    <w:p w14:paraId="6EA5D74F" w14:textId="288EF7BB" w:rsidR="00845F4E" w:rsidRPr="00D70369" w:rsidRDefault="00845F4E" w:rsidP="00B54A13">
      <w:pPr>
        <w:pStyle w:val="Text"/>
        <w:numPr>
          <w:ilvl w:val="0"/>
          <w:numId w:val="67"/>
        </w:numPr>
      </w:pPr>
      <w:r w:rsidRPr="00D70369">
        <w:t>Providing custom query methods through method naming conventions.</w:t>
      </w:r>
    </w:p>
    <w:p w14:paraId="6B41F3B3" w14:textId="77777777" w:rsidR="00845F4E" w:rsidRPr="00D70369" w:rsidRDefault="00845F4E" w:rsidP="00B54A13">
      <w:pPr>
        <w:pStyle w:val="Text"/>
        <w:numPr>
          <w:ilvl w:val="0"/>
          <w:numId w:val="67"/>
        </w:numPr>
      </w:pPr>
      <w:r w:rsidRPr="00D70369">
        <w:t>Supporting pagination, sorting, and complex queries.</w:t>
      </w:r>
    </w:p>
    <w:p w14:paraId="117CF769" w14:textId="6952C317" w:rsidR="00845F4E" w:rsidRPr="00D70369" w:rsidRDefault="00845F4E" w:rsidP="00B54A13">
      <w:pPr>
        <w:pStyle w:val="Text"/>
        <w:numPr>
          <w:ilvl w:val="0"/>
          <w:numId w:val="67"/>
        </w:numPr>
      </w:pPr>
      <w:r w:rsidRPr="00D70369">
        <w:t>This methodology fosters a clear distinction between business logic and data access, thereby enhancing the maintainability and testability of the codebase.</w:t>
      </w:r>
    </w:p>
    <w:p w14:paraId="564AFA21" w14:textId="73F8D3BC" w:rsidR="00EF4CF0" w:rsidRPr="00D70369" w:rsidRDefault="001267A7" w:rsidP="00B54A13">
      <w:pPr>
        <w:pStyle w:val="Text"/>
        <w:numPr>
          <w:ilvl w:val="0"/>
          <w:numId w:val="67"/>
        </w:numPr>
      </w:pPr>
      <w:r w:rsidRPr="00D70369">
        <w:rPr>
          <w:noProof/>
        </w:rPr>
        <w:drawing>
          <wp:anchor distT="0" distB="0" distL="114300" distR="114300" simplePos="0" relativeHeight="252000256" behindDoc="0" locked="0" layoutInCell="1" allowOverlap="1" wp14:anchorId="7A78C2B3" wp14:editId="7583359E">
            <wp:simplePos x="0" y="0"/>
            <wp:positionH relativeFrom="margin">
              <wp:align>center</wp:align>
            </wp:positionH>
            <wp:positionV relativeFrom="margin">
              <wp:posOffset>5059680</wp:posOffset>
            </wp:positionV>
            <wp:extent cx="4954270" cy="2159635"/>
            <wp:effectExtent l="76200" t="76200" r="132080" b="126365"/>
            <wp:wrapSquare wrapText="bothSides"/>
            <wp:docPr id="12903415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41564" name="Picture 1" descr="A computer screen shot of a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954270" cy="215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431B" w:rsidRPr="00D70369">
        <w:t>They</w:t>
      </w:r>
      <w:r w:rsidR="00EF4CF0" w:rsidRPr="00D70369">
        <w:t xml:space="preserve"> </w:t>
      </w:r>
      <w:r w:rsidR="00845F4E" w:rsidRPr="00D70369">
        <w:t>define</w:t>
      </w:r>
      <w:r w:rsidR="00EF4CF0" w:rsidRPr="00D70369">
        <w:t xml:space="preserve"> the contract for account-related operations in the application. It specifies methods for creating, fetching, updating, and deleting accounts, as well as updating account status. Implementations of this interface provide </w:t>
      </w:r>
      <w:r w:rsidR="000F61D6" w:rsidRPr="00D70369">
        <w:t>business</w:t>
      </w:r>
      <w:r w:rsidR="00EF4CF0" w:rsidRPr="00D70369">
        <w:t xml:space="preserve"> logic for managing account data, ensuring a clear separation between the service layer and other layers such as controllers or repositories. This promotes modularity, testability, and maintainability in the codebase</w:t>
      </w:r>
      <w:r w:rsidR="00FB3863">
        <w:t xml:space="preserve"> see </w:t>
      </w:r>
      <w:r w:rsidR="00FB3863">
        <w:fldChar w:fldCharType="begin"/>
      </w:r>
      <w:r w:rsidR="00FB3863">
        <w:instrText xml:space="preserve"> REF _Ref205997943 \h </w:instrText>
      </w:r>
      <w:r w:rsidR="00FB3863">
        <w:fldChar w:fldCharType="separate"/>
      </w:r>
      <w:r w:rsidR="00FB3863" w:rsidRPr="00D70369">
        <w:t>Figure 12</w:t>
      </w:r>
      <w:r w:rsidR="00FB3863">
        <w:fldChar w:fldCharType="end"/>
      </w:r>
      <w:r w:rsidR="00EF4CF0" w:rsidRPr="00D70369">
        <w:t>.</w:t>
      </w:r>
    </w:p>
    <w:p w14:paraId="40A1F3D7" w14:textId="201443D1" w:rsidR="00925626" w:rsidRPr="00D70369" w:rsidRDefault="00925626" w:rsidP="00925626">
      <w:pPr>
        <w:spacing w:after="0" w:line="240" w:lineRule="auto"/>
        <w:jc w:val="left"/>
      </w:pPr>
      <w:r w:rsidRPr="00D70369">
        <w:rPr>
          <w:noProof/>
        </w:rPr>
        <mc:AlternateContent>
          <mc:Choice Requires="wps">
            <w:drawing>
              <wp:anchor distT="0" distB="0" distL="114300" distR="114300" simplePos="0" relativeHeight="251838464" behindDoc="0" locked="0" layoutInCell="1" allowOverlap="1" wp14:anchorId="2CAA8F2F" wp14:editId="26CB7172">
                <wp:simplePos x="0" y="0"/>
                <wp:positionH relativeFrom="page">
                  <wp:align>center</wp:align>
                </wp:positionH>
                <wp:positionV relativeFrom="paragraph">
                  <wp:posOffset>2492375</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4179FA56" w:rsidR="00EF4CF0" w:rsidRPr="00D70369" w:rsidRDefault="00EF4CF0" w:rsidP="00EF4CF0">
                            <w:pPr>
                              <w:pStyle w:val="Caption"/>
                            </w:pPr>
                            <w:bookmarkStart w:id="153" w:name="_Ref205997943"/>
                            <w:bookmarkStart w:id="154" w:name="_Toc204986501"/>
                            <w:bookmarkStart w:id="155" w:name="_Toc205321393"/>
                            <w:bookmarkStart w:id="156" w:name="_Toc205321853"/>
                            <w:bookmarkStart w:id="157" w:name="_Toc206003209"/>
                            <w:r w:rsidRPr="00D70369">
                              <w:t xml:space="preserve">Figure </w:t>
                            </w:r>
                            <w:r w:rsidRPr="00D70369">
                              <w:fldChar w:fldCharType="begin"/>
                            </w:r>
                            <w:r w:rsidRPr="00D70369">
                              <w:instrText xml:space="preserve"> SEQ Figure \* ARABIC </w:instrText>
                            </w:r>
                            <w:r w:rsidRPr="00D70369">
                              <w:fldChar w:fldCharType="separate"/>
                            </w:r>
                            <w:r w:rsidR="00B27C2A" w:rsidRPr="00D70369">
                              <w:t>12</w:t>
                            </w:r>
                            <w:r w:rsidRPr="00D70369">
                              <w:fldChar w:fldCharType="end"/>
                            </w:r>
                            <w:bookmarkEnd w:id="153"/>
                            <w:r w:rsidRPr="00D70369">
                              <w:t xml:space="preserve">: </w:t>
                            </w:r>
                            <w:r w:rsidR="005F431B" w:rsidRPr="00D70369">
                              <w:t>Account</w:t>
                            </w:r>
                            <w:r w:rsidRPr="00D70369">
                              <w:t xml:space="preserve"> Repository Example</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7" type="#_x0000_t202" style="position:absolute;margin-left:0;margin-top:196.25pt;width:198.75pt;height:.05pt;z-index:251838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7TGgIAAEAEAAAOAAAAZHJzL2Uyb0RvYy54bWysU8Fu2zAMvQ/YPwi6L06ypRi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" stroked="f">
                <v:textbox style="mso-fit-shape-to-text:t" inset="0,0,0,0">
                  <w:txbxContent>
                    <w:p w14:paraId="17CAF0B9" w14:textId="4179FA56" w:rsidR="00EF4CF0" w:rsidRPr="00D70369" w:rsidRDefault="00EF4CF0" w:rsidP="00EF4CF0">
                      <w:pPr>
                        <w:pStyle w:val="Caption"/>
                      </w:pPr>
                      <w:bookmarkStart w:id="158" w:name="_Ref205997943"/>
                      <w:bookmarkStart w:id="159" w:name="_Toc204986501"/>
                      <w:bookmarkStart w:id="160" w:name="_Toc205321393"/>
                      <w:bookmarkStart w:id="161" w:name="_Toc205321853"/>
                      <w:bookmarkStart w:id="162" w:name="_Toc206003209"/>
                      <w:r w:rsidRPr="00D70369">
                        <w:t xml:space="preserve">Figure </w:t>
                      </w:r>
                      <w:r w:rsidRPr="00D70369">
                        <w:fldChar w:fldCharType="begin"/>
                      </w:r>
                      <w:r w:rsidRPr="00D70369">
                        <w:instrText xml:space="preserve"> SEQ Figure \* ARABIC </w:instrText>
                      </w:r>
                      <w:r w:rsidRPr="00D70369">
                        <w:fldChar w:fldCharType="separate"/>
                      </w:r>
                      <w:r w:rsidR="00B27C2A" w:rsidRPr="00D70369">
                        <w:t>12</w:t>
                      </w:r>
                      <w:r w:rsidRPr="00D70369">
                        <w:fldChar w:fldCharType="end"/>
                      </w:r>
                      <w:bookmarkEnd w:id="158"/>
                      <w:r w:rsidRPr="00D70369">
                        <w:t xml:space="preserve">: </w:t>
                      </w:r>
                      <w:r w:rsidR="005F431B" w:rsidRPr="00D70369">
                        <w:t>Account</w:t>
                      </w:r>
                      <w:r w:rsidRPr="00D70369">
                        <w:t xml:space="preserve"> Repository Example</w:t>
                      </w:r>
                      <w:bookmarkEnd w:id="159"/>
                      <w:bookmarkEnd w:id="160"/>
                      <w:bookmarkEnd w:id="161"/>
                      <w:bookmarkEnd w:id="162"/>
                    </w:p>
                  </w:txbxContent>
                </v:textbox>
                <w10:wrap type="square" anchorx="page"/>
              </v:shape>
            </w:pict>
          </mc:Fallback>
        </mc:AlternateContent>
      </w:r>
    </w:p>
    <w:p w14:paraId="53E48997" w14:textId="6A50D6B4" w:rsidR="00EF4CF0" w:rsidRPr="00D70369" w:rsidRDefault="00EF4CF0" w:rsidP="00192776">
      <w:pPr>
        <w:pStyle w:val="Heading3"/>
        <w:rPr>
          <w:rFonts w:eastAsia="Times"/>
        </w:rPr>
      </w:pPr>
      <w:r w:rsidRPr="00D70369">
        <w:rPr>
          <w:rFonts w:eastAsia="Times"/>
        </w:rPr>
        <w:br w:type="page"/>
      </w:r>
    </w:p>
    <w:p w14:paraId="287667B7" w14:textId="4BC9D670" w:rsidR="00925626" w:rsidRPr="00D70369" w:rsidRDefault="00925626" w:rsidP="002247E1">
      <w:pPr>
        <w:pStyle w:val="Heading3"/>
        <w:rPr>
          <w:rFonts w:eastAsia="Times"/>
        </w:rPr>
      </w:pPr>
      <w:bookmarkStart w:id="163" w:name="_Toc206003809"/>
      <w:r w:rsidRPr="00D70369">
        <w:rPr>
          <w:rFonts w:eastAsia="Times"/>
        </w:rPr>
        <w:lastRenderedPageBreak/>
        <w:t>Client Service</w:t>
      </w:r>
      <w:bookmarkEnd w:id="163"/>
      <w:r w:rsidRPr="00D70369">
        <w:rPr>
          <w:rFonts w:eastAsia="Times"/>
        </w:rPr>
        <w:t xml:space="preserve"> </w:t>
      </w:r>
    </w:p>
    <w:p w14:paraId="2F5CB5EB" w14:textId="5AF92326" w:rsidR="002831D3" w:rsidRPr="00D70369" w:rsidRDefault="002831D3" w:rsidP="00B54A13">
      <w:pPr>
        <w:pStyle w:val="Text"/>
      </w:pPr>
      <w:proofErr w:type="spellStart"/>
      <w:r w:rsidRPr="00D70369">
        <w:t>CardsFeignClient</w:t>
      </w:r>
      <w:proofErr w:type="spellEnd"/>
      <w:r w:rsidR="00B879EA" w:rsidRPr="00D70369">
        <w:t xml:space="preserve"> as shown </w:t>
      </w:r>
      <w:r w:rsidR="00AC46AD">
        <w:fldChar w:fldCharType="begin"/>
      </w:r>
      <w:r w:rsidR="00AC46AD">
        <w:instrText xml:space="preserve"> REF _Ref205997969 \h </w:instrText>
      </w:r>
      <w:r w:rsidR="00AC46AD">
        <w:fldChar w:fldCharType="separate"/>
      </w:r>
      <w:r w:rsidR="00AC46AD" w:rsidRPr="00D70369">
        <w:t>Figure 14</w:t>
      </w:r>
      <w:r w:rsidR="00AC46AD">
        <w:fldChar w:fldCharType="end"/>
      </w:r>
      <w:r w:rsidR="00AC46AD">
        <w:t xml:space="preserve"> </w:t>
      </w:r>
      <w:r w:rsidRPr="00D70369">
        <w:t xml:space="preserve">is an interface marked with </w:t>
      </w:r>
      <w:proofErr w:type="spellStart"/>
      <w:r w:rsidRPr="00D70369">
        <w:t>FeignClient</w:t>
      </w:r>
      <w:proofErr w:type="spellEnd"/>
      <w:r w:rsidR="00B879EA" w:rsidRPr="00D70369">
        <w:t xml:space="preserve"> shown in</w:t>
      </w:r>
      <w:r w:rsidR="00AC46AD">
        <w:t xml:space="preserve"> </w:t>
      </w:r>
      <w:r w:rsidR="00AC46AD">
        <w:fldChar w:fldCharType="begin"/>
      </w:r>
      <w:r w:rsidR="00AC46AD">
        <w:instrText xml:space="preserve"> REF _Ref205997998 \h </w:instrText>
      </w:r>
      <w:r w:rsidR="00AC46AD">
        <w:fldChar w:fldCharType="separate"/>
      </w:r>
      <w:r w:rsidR="00AC46AD" w:rsidRPr="00D70369">
        <w:t>Figure 13</w:t>
      </w:r>
      <w:r w:rsidR="00AC46AD">
        <w:fldChar w:fldCharType="end"/>
      </w:r>
      <w:r w:rsidR="00AC46AD">
        <w:t xml:space="preserve"> </w:t>
      </w:r>
      <w:r w:rsidRPr="00D70369">
        <w:t xml:space="preserve">, specifying the target service name cards and a fallback class </w:t>
      </w:r>
      <w:proofErr w:type="spellStart"/>
      <w:r w:rsidRPr="00D70369">
        <w:t>CardsFallBack</w:t>
      </w:r>
      <w:proofErr w:type="spellEnd"/>
      <w:r w:rsidRPr="00D70369">
        <w:t xml:space="preserve"> for error handling.</w:t>
      </w:r>
    </w:p>
    <w:p w14:paraId="12BBC76C" w14:textId="77777777" w:rsidR="002831D3" w:rsidRPr="00D70369" w:rsidRDefault="002831D3" w:rsidP="00B54A13">
      <w:pPr>
        <w:pStyle w:val="Text"/>
      </w:pPr>
      <w:r w:rsidRPr="00D70369">
        <w:t xml:space="preserve">The </w:t>
      </w:r>
      <w:proofErr w:type="spellStart"/>
      <w:r w:rsidRPr="00D70369">
        <w:t>fetchCardDetails</w:t>
      </w:r>
      <w:proofErr w:type="spellEnd"/>
      <w:r w:rsidRPr="00D70369">
        <w:t xml:space="preserve"> method maps to an HTTP GET request to the cards service, passing a correlation ID in the header and a mobile number as a query parameter. It returns card details wrapped in a response object.</w:t>
      </w:r>
    </w:p>
    <w:p w14:paraId="48DE45E9" w14:textId="77777777" w:rsidR="002831D3" w:rsidRPr="00D70369" w:rsidRDefault="002831D3" w:rsidP="00B54A13">
      <w:pPr>
        <w:pStyle w:val="Text"/>
      </w:pPr>
      <w:proofErr w:type="spellStart"/>
      <w:r w:rsidRPr="00D70369">
        <w:t>CardsFallBack</w:t>
      </w:r>
      <w:proofErr w:type="spellEnd"/>
      <w:r w:rsidRPr="00D70369">
        <w:t xml:space="preserve"> is a fallback implementation of the interface. If the cards service is unavailable or an error occurs, this class is used. Here, it simply returns null, but in practice, it could return a default response or an error message.</w:t>
      </w:r>
    </w:p>
    <w:p w14:paraId="51E68341" w14:textId="1FCBAF7B" w:rsidR="002831D3" w:rsidRPr="00D70369" w:rsidRDefault="002831D3" w:rsidP="003E670E">
      <w:pPr>
        <w:pStyle w:val="Text"/>
      </w:pPr>
      <w:r w:rsidRPr="00D70369">
        <w:t>Together, these classes enable robust, fault-tolerant communication between microservices, automatically handling failures and improving system resilience</w:t>
      </w:r>
      <w:r w:rsidR="003E670E">
        <w:t xml:space="preserve"> </w:t>
      </w:r>
      <w:r w:rsidR="003E670E" w:rsidRPr="003E670E">
        <w:t>[11].</w:t>
      </w:r>
    </w:p>
    <w:p w14:paraId="5739499C" w14:textId="086FEBF0" w:rsidR="00925626" w:rsidRPr="00D70369" w:rsidRDefault="003936E6" w:rsidP="00B54A13">
      <w:pPr>
        <w:pStyle w:val="Text"/>
        <w:rPr>
          <w:rFonts w:cs="Arial"/>
          <w:b/>
          <w:bCs/>
          <w:szCs w:val="26"/>
        </w:rPr>
      </w:pPr>
      <w:r w:rsidRPr="00D70369">
        <w:rPr>
          <w:noProof/>
        </w:rPr>
        <mc:AlternateContent>
          <mc:Choice Requires="wps">
            <w:drawing>
              <wp:anchor distT="0" distB="0" distL="114300" distR="114300" simplePos="0" relativeHeight="252030976" behindDoc="0" locked="0" layoutInCell="1" allowOverlap="1" wp14:anchorId="1D3CD5D5" wp14:editId="48BAFF53">
                <wp:simplePos x="0" y="0"/>
                <wp:positionH relativeFrom="page">
                  <wp:align>center</wp:align>
                </wp:positionH>
                <wp:positionV relativeFrom="paragraph">
                  <wp:posOffset>3643630</wp:posOffset>
                </wp:positionV>
                <wp:extent cx="5580380" cy="635"/>
                <wp:effectExtent l="0" t="0" r="1270" b="0"/>
                <wp:wrapSquare wrapText="bothSides"/>
                <wp:docPr id="98122700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DF62ABE" w14:textId="23176F91" w:rsidR="002831D3" w:rsidRPr="00D70369" w:rsidRDefault="002831D3" w:rsidP="002831D3">
                            <w:pPr>
                              <w:pStyle w:val="Caption"/>
                              <w:rPr>
                                <w:rFonts w:eastAsia="Times"/>
                                <w:lang w:eastAsia="de-DE"/>
                              </w:rPr>
                            </w:pPr>
                            <w:bookmarkStart w:id="164" w:name="_Ref205997998"/>
                            <w:bookmarkStart w:id="165" w:name="_Toc206003210"/>
                            <w:r w:rsidRPr="00D70369">
                              <w:t xml:space="preserve">Figure </w:t>
                            </w:r>
                            <w:r w:rsidRPr="00D70369">
                              <w:fldChar w:fldCharType="begin"/>
                            </w:r>
                            <w:r w:rsidRPr="00D70369">
                              <w:instrText xml:space="preserve"> SEQ Figure \* ARABIC </w:instrText>
                            </w:r>
                            <w:r w:rsidRPr="00D70369">
                              <w:fldChar w:fldCharType="separate"/>
                            </w:r>
                            <w:r w:rsidR="00B27C2A" w:rsidRPr="00D70369">
                              <w:t>13</w:t>
                            </w:r>
                            <w:r w:rsidRPr="00D70369">
                              <w:fldChar w:fldCharType="end"/>
                            </w:r>
                            <w:bookmarkEnd w:id="164"/>
                            <w:r w:rsidRPr="00D70369">
                              <w:t xml:space="preserve">: </w:t>
                            </w:r>
                            <w:proofErr w:type="spellStart"/>
                            <w:r w:rsidRPr="00D70369">
                              <w:t>CardsFeignClient</w:t>
                            </w:r>
                            <w:proofErr w:type="spellEnd"/>
                            <w:r w:rsidRPr="00D70369">
                              <w:t xml:space="preserve"> Example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D5D5" id="_x0000_s1038" type="#_x0000_t202" style="position:absolute;left:0;text-align:left;margin-left:0;margin-top:286.9pt;width:439.4pt;height:.05pt;z-index:2520309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" stroked="f">
                <v:textbox style="mso-fit-shape-to-text:t" inset="0,0,0,0">
                  <w:txbxContent>
                    <w:p w14:paraId="7DF62ABE" w14:textId="23176F91" w:rsidR="002831D3" w:rsidRPr="00D70369" w:rsidRDefault="002831D3" w:rsidP="002831D3">
                      <w:pPr>
                        <w:pStyle w:val="Caption"/>
                        <w:rPr>
                          <w:rFonts w:eastAsia="Times"/>
                          <w:lang w:eastAsia="de-DE"/>
                        </w:rPr>
                      </w:pPr>
                      <w:bookmarkStart w:id="166" w:name="_Ref205997998"/>
                      <w:bookmarkStart w:id="167" w:name="_Toc206003210"/>
                      <w:r w:rsidRPr="00D70369">
                        <w:t xml:space="preserve">Figure </w:t>
                      </w:r>
                      <w:r w:rsidRPr="00D70369">
                        <w:fldChar w:fldCharType="begin"/>
                      </w:r>
                      <w:r w:rsidRPr="00D70369">
                        <w:instrText xml:space="preserve"> SEQ Figure \* ARABIC </w:instrText>
                      </w:r>
                      <w:r w:rsidRPr="00D70369">
                        <w:fldChar w:fldCharType="separate"/>
                      </w:r>
                      <w:r w:rsidR="00B27C2A" w:rsidRPr="00D70369">
                        <w:t>13</w:t>
                      </w:r>
                      <w:r w:rsidRPr="00D70369">
                        <w:fldChar w:fldCharType="end"/>
                      </w:r>
                      <w:bookmarkEnd w:id="166"/>
                      <w:r w:rsidRPr="00D70369">
                        <w:t xml:space="preserve">: </w:t>
                      </w:r>
                      <w:proofErr w:type="spellStart"/>
                      <w:r w:rsidRPr="00D70369">
                        <w:t>CardsFeignClient</w:t>
                      </w:r>
                      <w:proofErr w:type="spellEnd"/>
                      <w:r w:rsidRPr="00D70369">
                        <w:t xml:space="preserve"> Example</w:t>
                      </w:r>
                      <w:bookmarkEnd w:id="167"/>
                    </w:p>
                  </w:txbxContent>
                </v:textbox>
                <w10:wrap type="square" anchorx="page"/>
              </v:shape>
            </w:pict>
          </mc:Fallback>
        </mc:AlternateContent>
      </w:r>
      <w:r w:rsidRPr="00D70369">
        <w:rPr>
          <w:noProof/>
        </w:rPr>
        <w:drawing>
          <wp:anchor distT="0" distB="0" distL="114300" distR="114300" simplePos="0" relativeHeight="252028928" behindDoc="0" locked="0" layoutInCell="1" allowOverlap="1" wp14:anchorId="02B62707" wp14:editId="456CC835">
            <wp:simplePos x="0" y="0"/>
            <wp:positionH relativeFrom="margin">
              <wp:align>center</wp:align>
            </wp:positionH>
            <wp:positionV relativeFrom="margin">
              <wp:posOffset>5532755</wp:posOffset>
            </wp:positionV>
            <wp:extent cx="5580380" cy="1174750"/>
            <wp:effectExtent l="76200" t="76200" r="134620" b="139700"/>
            <wp:wrapSquare wrapText="bothSides"/>
            <wp:docPr id="2708337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3744" name="Picture 1" descr="A screen shot of a computer cod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580380" cy="1174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879EA" w:rsidRPr="00D70369">
        <w:rPr>
          <w:noProof/>
        </w:rPr>
        <mc:AlternateContent>
          <mc:Choice Requires="wps">
            <w:drawing>
              <wp:anchor distT="0" distB="0" distL="114300" distR="114300" simplePos="0" relativeHeight="252033024" behindDoc="0" locked="0" layoutInCell="1" allowOverlap="1" wp14:anchorId="2A782590" wp14:editId="7B700634">
                <wp:simplePos x="0" y="0"/>
                <wp:positionH relativeFrom="margin">
                  <wp:posOffset>-1270</wp:posOffset>
                </wp:positionH>
                <wp:positionV relativeFrom="paragraph">
                  <wp:posOffset>1594485</wp:posOffset>
                </wp:positionV>
                <wp:extent cx="5580380" cy="635"/>
                <wp:effectExtent l="0" t="0" r="1270" b="0"/>
                <wp:wrapSquare wrapText="bothSides"/>
                <wp:docPr id="110413767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1BAEE65" w14:textId="32303F0A" w:rsidR="00B879EA" w:rsidRPr="00D70369" w:rsidRDefault="00B879EA" w:rsidP="00B879EA">
                            <w:pPr>
                              <w:pStyle w:val="Caption"/>
                              <w:rPr>
                                <w:rFonts w:eastAsia="Times"/>
                                <w:sz w:val="22"/>
                                <w:szCs w:val="22"/>
                                <w:lang w:eastAsia="de-DE"/>
                              </w:rPr>
                            </w:pPr>
                            <w:bookmarkStart w:id="168" w:name="_Ref205997969"/>
                            <w:bookmarkStart w:id="169" w:name="_Toc206003211"/>
                            <w:r w:rsidRPr="00D70369">
                              <w:t xml:space="preserve">Figure </w:t>
                            </w:r>
                            <w:r w:rsidRPr="00D70369">
                              <w:fldChar w:fldCharType="begin"/>
                            </w:r>
                            <w:r w:rsidRPr="00D70369">
                              <w:instrText xml:space="preserve"> SEQ Figure \* ARABIC </w:instrText>
                            </w:r>
                            <w:r w:rsidRPr="00D70369">
                              <w:fldChar w:fldCharType="separate"/>
                            </w:r>
                            <w:r w:rsidR="00B27C2A" w:rsidRPr="00D70369">
                              <w:t>14</w:t>
                            </w:r>
                            <w:r w:rsidRPr="00D70369">
                              <w:fldChar w:fldCharType="end"/>
                            </w:r>
                            <w:bookmarkEnd w:id="168"/>
                            <w:r w:rsidRPr="00D70369">
                              <w:t>:CardsFallBack Example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82590" id="_x0000_s1039" type="#_x0000_t202" style="position:absolute;left:0;text-align:left;margin-left:-.1pt;margin-top:125.55pt;width:439.4pt;height:.05pt;z-index:252033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" stroked="f">
                <v:textbox style="mso-fit-shape-to-text:t" inset="0,0,0,0">
                  <w:txbxContent>
                    <w:p w14:paraId="71BAEE65" w14:textId="32303F0A" w:rsidR="00B879EA" w:rsidRPr="00D70369" w:rsidRDefault="00B879EA" w:rsidP="00B879EA">
                      <w:pPr>
                        <w:pStyle w:val="Caption"/>
                        <w:rPr>
                          <w:rFonts w:eastAsia="Times"/>
                          <w:sz w:val="22"/>
                          <w:szCs w:val="22"/>
                          <w:lang w:eastAsia="de-DE"/>
                        </w:rPr>
                      </w:pPr>
                      <w:bookmarkStart w:id="170" w:name="_Ref205997969"/>
                      <w:bookmarkStart w:id="171" w:name="_Toc206003211"/>
                      <w:r w:rsidRPr="00D70369">
                        <w:t xml:space="preserve">Figure </w:t>
                      </w:r>
                      <w:r w:rsidRPr="00D70369">
                        <w:fldChar w:fldCharType="begin"/>
                      </w:r>
                      <w:r w:rsidRPr="00D70369">
                        <w:instrText xml:space="preserve"> SEQ Figure \* ARABIC </w:instrText>
                      </w:r>
                      <w:r w:rsidRPr="00D70369">
                        <w:fldChar w:fldCharType="separate"/>
                      </w:r>
                      <w:r w:rsidR="00B27C2A" w:rsidRPr="00D70369">
                        <w:t>14</w:t>
                      </w:r>
                      <w:r w:rsidRPr="00D70369">
                        <w:fldChar w:fldCharType="end"/>
                      </w:r>
                      <w:bookmarkEnd w:id="170"/>
                      <w:r w:rsidRPr="00D70369">
                        <w:t>:CardsFallBack Example</w:t>
                      </w:r>
                      <w:bookmarkEnd w:id="171"/>
                    </w:p>
                  </w:txbxContent>
                </v:textbox>
                <w10:wrap type="square" anchorx="margin"/>
              </v:shape>
            </w:pict>
          </mc:Fallback>
        </mc:AlternateContent>
      </w:r>
      <w:r w:rsidR="00B879EA" w:rsidRPr="00D70369">
        <w:rPr>
          <w:noProof/>
        </w:rPr>
        <w:drawing>
          <wp:anchor distT="0" distB="0" distL="114300" distR="114300" simplePos="0" relativeHeight="252027904" behindDoc="0" locked="0" layoutInCell="1" allowOverlap="1" wp14:anchorId="4CA7D81E" wp14:editId="0BDFB44B">
            <wp:simplePos x="0" y="0"/>
            <wp:positionH relativeFrom="margin">
              <wp:align>center</wp:align>
            </wp:positionH>
            <wp:positionV relativeFrom="page">
              <wp:posOffset>4562475</wp:posOffset>
            </wp:positionV>
            <wp:extent cx="5631815" cy="1314450"/>
            <wp:effectExtent l="76200" t="76200" r="140335" b="133350"/>
            <wp:wrapSquare wrapText="bothSides"/>
            <wp:docPr id="47439179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1794" name="Picture 1" descr="A screen shot of a computer cod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631815" cy="1314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831D3" w:rsidRPr="00D70369">
        <w:t xml:space="preserve">  </w:t>
      </w:r>
      <w:r w:rsidR="00925626" w:rsidRPr="00D70369">
        <w:br w:type="page"/>
      </w:r>
    </w:p>
    <w:p w14:paraId="78166038" w14:textId="447A720E" w:rsidR="002247E1" w:rsidRPr="00D70369" w:rsidRDefault="002247E1" w:rsidP="002247E1">
      <w:pPr>
        <w:pStyle w:val="Heading3"/>
        <w:rPr>
          <w:rFonts w:eastAsia="Times"/>
        </w:rPr>
      </w:pPr>
      <w:bookmarkStart w:id="172" w:name="_Toc206003810"/>
      <w:r w:rsidRPr="00D70369">
        <w:rPr>
          <w:rFonts w:eastAsia="Times"/>
        </w:rPr>
        <w:lastRenderedPageBreak/>
        <w:t>Controller</w:t>
      </w:r>
      <w:bookmarkEnd w:id="172"/>
      <w:r w:rsidRPr="00D70369">
        <w:rPr>
          <w:rFonts w:eastAsia="Times"/>
        </w:rPr>
        <w:t xml:space="preserve"> </w:t>
      </w:r>
    </w:p>
    <w:p w14:paraId="0D763E41" w14:textId="433A3C2D" w:rsidR="002247E1" w:rsidRPr="00D70369" w:rsidRDefault="002247E1" w:rsidP="00B54A13">
      <w:pPr>
        <w:pStyle w:val="Text"/>
      </w:pPr>
      <w:r w:rsidRPr="00D70369">
        <w:t xml:space="preserve">In a Spring Boot application, the controller functions as a fundamental element of the web layer, tasked with managing incoming HTTP requests, processing them (often by delegating responsibilities to service classes), and delivering suitable HTTP responses. Controllers are marked </w:t>
      </w:r>
      <w:r w:rsidR="00526FF2" w:rsidRPr="00D70369">
        <w:t xml:space="preserve">with </w:t>
      </w:r>
      <w:r w:rsidR="001602A5" w:rsidRPr="00D70369">
        <w:t>Rest Controller</w:t>
      </w:r>
      <w:r w:rsidRPr="00D70369">
        <w:t xml:space="preserve"> or @Controller and establish request mappings through annotations such as @GetMapping, @PostMapping, @PutMapping, and @DeleteMapping</w:t>
      </w:r>
      <w:r w:rsidR="00F567D0" w:rsidRPr="00D70369">
        <w:t xml:space="preserve"> as Show in</w:t>
      </w:r>
      <w:r w:rsidR="000C0856">
        <w:t xml:space="preserve"> </w:t>
      </w:r>
      <w:r w:rsidR="000C0856">
        <w:fldChar w:fldCharType="begin"/>
      </w:r>
      <w:r w:rsidR="000C0856">
        <w:instrText xml:space="preserve"> REF _Ref205998050 \h </w:instrText>
      </w:r>
      <w:r w:rsidR="000C0856">
        <w:fldChar w:fldCharType="separate"/>
      </w:r>
      <w:r w:rsidR="000C0856" w:rsidRPr="00D70369">
        <w:t>Figure 15</w:t>
      </w:r>
      <w:r w:rsidR="000C0856">
        <w:fldChar w:fldCharType="end"/>
      </w:r>
      <w:r w:rsidRPr="00D70369">
        <w:t>.</w:t>
      </w:r>
    </w:p>
    <w:p w14:paraId="5932C480" w14:textId="7C56591F" w:rsidR="00526FF2" w:rsidRPr="00D70369" w:rsidRDefault="002247E1" w:rsidP="00B54A13">
      <w:pPr>
        <w:pStyle w:val="Text"/>
      </w:pPr>
      <w:r w:rsidRPr="00D70369">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17A5EA9F" w14:textId="5BE59B16" w:rsidR="00526FF2" w:rsidRPr="00D70369" w:rsidRDefault="00526FF2">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851776" behindDoc="0" locked="0" layoutInCell="1" allowOverlap="1" wp14:anchorId="54B1697A" wp14:editId="2835B947">
                <wp:simplePos x="0" y="0"/>
                <wp:positionH relativeFrom="page">
                  <wp:align>center</wp:align>
                </wp:positionH>
                <wp:positionV relativeFrom="paragraph">
                  <wp:posOffset>4801235</wp:posOffset>
                </wp:positionV>
                <wp:extent cx="3667125" cy="635"/>
                <wp:effectExtent l="0" t="0" r="9525"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2A62B832" w:rsidR="008B767F" w:rsidRPr="00D70369" w:rsidRDefault="008B767F" w:rsidP="008B767F">
                            <w:pPr>
                              <w:pStyle w:val="Caption"/>
                              <w:rPr>
                                <w:rFonts w:eastAsia="Times"/>
                                <w:sz w:val="22"/>
                                <w:szCs w:val="22"/>
                              </w:rPr>
                            </w:pPr>
                            <w:bookmarkStart w:id="173" w:name="_Ref205998050"/>
                            <w:bookmarkStart w:id="174" w:name="_Toc206003212"/>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15</w:t>
                            </w:r>
                            <w:r w:rsidRPr="00D70369">
                              <w:rPr>
                                <w:sz w:val="22"/>
                                <w:szCs w:val="22"/>
                              </w:rPr>
                              <w:fldChar w:fldCharType="end"/>
                            </w:r>
                            <w:bookmarkEnd w:id="173"/>
                            <w:r w:rsidRPr="00D70369">
                              <w:rPr>
                                <w:sz w:val="22"/>
                                <w:szCs w:val="22"/>
                              </w:rPr>
                              <w:t>: Account Controller Class Example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40" type="#_x0000_t202" style="position:absolute;margin-left:0;margin-top:378.05pt;width:288.75pt;height:.05pt;z-index:251851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dEzGw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ms0+T6S1nkmKzm9t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" stroked="f">
                <v:textbox style="mso-fit-shape-to-text:t" inset="0,0,0,0">
                  <w:txbxContent>
                    <w:p w14:paraId="61025D35" w14:textId="2A62B832" w:rsidR="008B767F" w:rsidRPr="00D70369" w:rsidRDefault="008B767F" w:rsidP="008B767F">
                      <w:pPr>
                        <w:pStyle w:val="Caption"/>
                        <w:rPr>
                          <w:rFonts w:eastAsia="Times"/>
                          <w:sz w:val="22"/>
                          <w:szCs w:val="22"/>
                        </w:rPr>
                      </w:pPr>
                      <w:bookmarkStart w:id="175" w:name="_Ref205998050"/>
                      <w:bookmarkStart w:id="176" w:name="_Toc206003212"/>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15</w:t>
                      </w:r>
                      <w:r w:rsidRPr="00D70369">
                        <w:rPr>
                          <w:sz w:val="22"/>
                          <w:szCs w:val="22"/>
                        </w:rPr>
                        <w:fldChar w:fldCharType="end"/>
                      </w:r>
                      <w:bookmarkEnd w:id="175"/>
                      <w:r w:rsidRPr="00D70369">
                        <w:rPr>
                          <w:sz w:val="22"/>
                          <w:szCs w:val="22"/>
                        </w:rPr>
                        <w:t>: Account Controller Class Example</w:t>
                      </w:r>
                      <w:bookmarkEnd w:id="176"/>
                    </w:p>
                  </w:txbxContent>
                </v:textbox>
                <w10:wrap type="square" anchorx="page"/>
              </v:shape>
            </w:pict>
          </mc:Fallback>
        </mc:AlternateContent>
      </w:r>
      <w:r w:rsidRPr="00D70369">
        <w:rPr>
          <w:noProof/>
        </w:rPr>
        <w:drawing>
          <wp:anchor distT="0" distB="0" distL="114300" distR="114300" simplePos="0" relativeHeight="251849728" behindDoc="0" locked="0" layoutInCell="1" allowOverlap="1" wp14:anchorId="166B1DD8" wp14:editId="3B804D66">
            <wp:simplePos x="0" y="0"/>
            <wp:positionH relativeFrom="margin">
              <wp:align>center</wp:align>
            </wp:positionH>
            <wp:positionV relativeFrom="bottomMargin">
              <wp:posOffset>-5497195</wp:posOffset>
            </wp:positionV>
            <wp:extent cx="4619625" cy="4624705"/>
            <wp:effectExtent l="76200" t="76200" r="142875" b="137795"/>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619625" cy="4624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br w:type="page"/>
      </w:r>
    </w:p>
    <w:p w14:paraId="0416DE2F" w14:textId="269863F1" w:rsidR="00FE13D3" w:rsidRPr="00D70369" w:rsidRDefault="00FE13D3" w:rsidP="00B54A13">
      <w:pPr>
        <w:pStyle w:val="Text"/>
      </w:pPr>
    </w:p>
    <w:p w14:paraId="37BAFE53" w14:textId="3062D54E" w:rsidR="00D22F48" w:rsidRPr="00D70369" w:rsidRDefault="002247E1" w:rsidP="00203067">
      <w:pPr>
        <w:pStyle w:val="Text"/>
      </w:pPr>
      <w:r w:rsidRPr="00D70369">
        <w:t xml:space="preserve">The </w:t>
      </w:r>
      <w:r w:rsidR="00F567D0" w:rsidRPr="00D70369">
        <w:t>Accounts Controller</w:t>
      </w:r>
      <w:r w:rsidRPr="00D70369">
        <w:t xml:space="preserve"> in </w:t>
      </w:r>
      <w:proofErr w:type="spellStart"/>
      <w:r w:rsidRPr="00D70369">
        <w:t>fh_campuswien.banking_applications.accounts.controller</w:t>
      </w:r>
      <w:proofErr w:type="spellEnd"/>
      <w:r w:rsidRPr="00D70369">
        <w:t xml:space="preserve"> exposes REST APIs for managing account-related </w:t>
      </w:r>
      <w:r w:rsidR="00203067" w:rsidRPr="00D70369">
        <w:t>operations</w:t>
      </w:r>
      <w:r w:rsidR="00203067">
        <w:t>.</w:t>
      </w:r>
      <w:r w:rsidRPr="00D70369">
        <w:t xml:space="preserve">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03067">
        <w:t xml:space="preserve"> </w:t>
      </w:r>
      <w:r w:rsidR="00203067" w:rsidRPr="00203067">
        <w:t>[11].</w:t>
      </w:r>
    </w:p>
    <w:p w14:paraId="5C338B99" w14:textId="08B58BA5" w:rsidR="004F60A2" w:rsidRPr="00D70369" w:rsidRDefault="004F60A2" w:rsidP="00D22F48">
      <w:pPr>
        <w:pStyle w:val="Heading3"/>
        <w:rPr>
          <w:rFonts w:eastAsia="Times"/>
        </w:rPr>
      </w:pPr>
      <w:bookmarkStart w:id="177" w:name="_Toc206003811"/>
      <w:r w:rsidRPr="00D70369">
        <w:rPr>
          <w:rFonts w:eastAsia="Times"/>
        </w:rPr>
        <w:t>Exception</w:t>
      </w:r>
      <w:r w:rsidR="000F7D86" w:rsidRPr="00D70369">
        <w:rPr>
          <w:rFonts w:eastAsia="Times"/>
        </w:rPr>
        <w:t>s</w:t>
      </w:r>
      <w:r w:rsidRPr="00D70369">
        <w:rPr>
          <w:rFonts w:eastAsia="Times"/>
        </w:rPr>
        <w:t xml:space="preserve"> </w:t>
      </w:r>
      <w:r w:rsidR="0049095C" w:rsidRPr="00D70369">
        <w:rPr>
          <w:rFonts w:eastAsia="Times"/>
        </w:rPr>
        <w:t>Handler</w:t>
      </w:r>
      <w:bookmarkEnd w:id="177"/>
    </w:p>
    <w:p w14:paraId="18AFBF70" w14:textId="61DAF67B" w:rsidR="00ED3169" w:rsidRPr="00D70369" w:rsidRDefault="00ED3169" w:rsidP="005908EC">
      <w:pPr>
        <w:pStyle w:val="Text"/>
      </w:pPr>
      <w:r w:rsidRPr="00D70369">
        <w:t xml:space="preserve">The purpose of the is to </w:t>
      </w:r>
      <w:r w:rsidR="005908EC" w:rsidRPr="005908EC">
        <w:t xml:space="preserve">centralized </w:t>
      </w:r>
      <w:r w:rsidRPr="00D70369">
        <w:t>and manage exception handling for the accounts microservice. It contains custom exception classes and a global exception handler to: Define specific exceptions for business errors (e.g., customer already exists, resource not found).</w:t>
      </w:r>
    </w:p>
    <w:p w14:paraId="29E0E596" w14:textId="66BFE76E" w:rsidR="00DC1930" w:rsidRPr="00D70369" w:rsidRDefault="00ED3169" w:rsidP="00B54A13">
      <w:pPr>
        <w:pStyle w:val="Text"/>
      </w:pPr>
      <w:r w:rsidRPr="00D70369">
        <w:t>Intercept and handle exceptions thrown during request processing.</w:t>
      </w:r>
    </w:p>
    <w:p w14:paraId="4F643BFF" w14:textId="0859B002" w:rsidR="00DC1930" w:rsidRPr="00D70369" w:rsidRDefault="000F7D86" w:rsidP="00B54A13">
      <w:pPr>
        <w:pStyle w:val="Text"/>
      </w:pPr>
      <w:r w:rsidRPr="00D70369">
        <w:t xml:space="preserve">In </w:t>
      </w:r>
      <w:proofErr w:type="spellStart"/>
      <w:r w:rsidR="004F60A2" w:rsidRPr="00D70369">
        <w:t>fh_campuswien.banking_applications.accounts.exception</w:t>
      </w:r>
      <w:proofErr w:type="spellEnd"/>
      <w:r w:rsidR="004F60A2" w:rsidRPr="00D70369">
        <w:t xml:space="preserve"> package</w:t>
      </w:r>
      <w:r w:rsidR="005962E6" w:rsidRPr="00D70369">
        <w:t xml:space="preserve"> as Show in </w:t>
      </w:r>
      <w:r w:rsidR="008450A0">
        <w:fldChar w:fldCharType="begin"/>
      </w:r>
      <w:r w:rsidR="008450A0">
        <w:instrText xml:space="preserve"> REF _Ref205998122 \h </w:instrText>
      </w:r>
      <w:r w:rsidR="008450A0">
        <w:fldChar w:fldCharType="separate"/>
      </w:r>
      <w:r w:rsidR="008450A0" w:rsidRPr="00D70369">
        <w:t>Figure 16</w:t>
      </w:r>
      <w:r w:rsidR="008450A0">
        <w:fldChar w:fldCharType="end"/>
      </w:r>
      <w:r w:rsidR="008450A0">
        <w:t xml:space="preserve"> and  </w:t>
      </w:r>
      <w:r w:rsidR="008450A0">
        <w:fldChar w:fldCharType="begin"/>
      </w:r>
      <w:r w:rsidR="008450A0">
        <w:instrText xml:space="preserve"> REF _Ref205998123 \h </w:instrText>
      </w:r>
      <w:r w:rsidR="008450A0">
        <w:fldChar w:fldCharType="separate"/>
      </w:r>
      <w:r w:rsidR="008450A0" w:rsidRPr="00D70369">
        <w:t>Figure 17</w:t>
      </w:r>
      <w:r w:rsidR="008450A0">
        <w:fldChar w:fldCharType="end"/>
      </w:r>
      <w:r w:rsidR="004F60A2" w:rsidRPr="00D70369">
        <w:t xml:space="preserve">, serves as a centralized component for exception handling within your Spring Boot application. It is annotated </w:t>
      </w:r>
      <w:r w:rsidRPr="00D70369">
        <w:t xml:space="preserve">with </w:t>
      </w:r>
      <w:proofErr w:type="spellStart"/>
      <w:r w:rsidR="004F60A2" w:rsidRPr="00D70369">
        <w:t>ControllerAdvice</w:t>
      </w:r>
      <w:proofErr w:type="spellEnd"/>
      <w:r w:rsidR="004F60A2" w:rsidRPr="00D70369">
        <w:t xml:space="preserve">, allowing it to intercept exceptions raised by controllers and deliver custom responses, thereby enhancing error reporting and the overall client experience. Key features: Validation Error Handling: This feature overrides the </w:t>
      </w:r>
      <w:proofErr w:type="spellStart"/>
      <w:r w:rsidR="004F60A2" w:rsidRPr="00D70369">
        <w:t>handleMethodArgumentNotValid</w:t>
      </w:r>
      <w:proofErr w:type="spellEnd"/>
      <w:r w:rsidR="004F60A2" w:rsidRPr="00D70369">
        <w:t xml:space="preserve"> method to capture validation errors (such as invalid request bodies) and returns a map </w:t>
      </w:r>
      <w:r w:rsidR="00DC1930" w:rsidRPr="00D70369">
        <w:t>detailing field error</w:t>
      </w:r>
      <w:r w:rsidR="004F60A2" w:rsidRPr="00D70369">
        <w:t xml:space="preserve"> along with a 400 Bad Request status. Global Exception Handling: The </w:t>
      </w:r>
      <w:proofErr w:type="spellStart"/>
      <w:r w:rsidR="004F60A2" w:rsidRPr="00D70369">
        <w:t>handleGlobalException</w:t>
      </w:r>
      <w:proofErr w:type="spellEnd"/>
      <w:r w:rsidR="004F60A2" w:rsidRPr="00D70369">
        <w:t xml:space="preserve"> method is designed to catch all unhandled exceptions, providing a structured error response accompanied by a 500 Internal Server Error status. Custom Exception Handling: There are specific handlers for </w:t>
      </w:r>
      <w:proofErr w:type="spellStart"/>
      <w:r w:rsidR="004F60A2" w:rsidRPr="00D70369">
        <w:t>CustomerAlreadyExistsException</w:t>
      </w:r>
      <w:proofErr w:type="spellEnd"/>
      <w:r w:rsidR="004F60A2" w:rsidRPr="00D70369">
        <w:t xml:space="preserve"> and </w:t>
      </w:r>
      <w:proofErr w:type="spellStart"/>
      <w:r w:rsidR="004F60A2" w:rsidRPr="00D70369">
        <w:t>ResourceNotFoundException</w:t>
      </w:r>
      <w:proofErr w:type="spellEnd"/>
      <w:r w:rsidR="004F60A2" w:rsidRPr="00D70369">
        <w:t xml:space="preserve"> that return meaningful error messages along with the appropriate HTTP status codes (400 and 404). </w:t>
      </w:r>
    </w:p>
    <w:p w14:paraId="6CCC4ED4" w14:textId="0B74FBB1" w:rsidR="004F60A2" w:rsidRPr="00D70369" w:rsidRDefault="004F60A2" w:rsidP="00B54A13">
      <w:pPr>
        <w:pStyle w:val="Text"/>
      </w:pPr>
      <w:r w:rsidRPr="00D70369">
        <w:t>Benefits: Ensures uniform error responses throughout the application. Enhances maintainability by consolidating exception logic. Improves API usability by offering clear and structured error messages to clients.</w:t>
      </w:r>
    </w:p>
    <w:p w14:paraId="1D122068" w14:textId="3EDF4AAC" w:rsidR="00ED3169" w:rsidRPr="00D70369" w:rsidRDefault="00ED3169" w:rsidP="004A27CA">
      <w:pPr>
        <w:spacing w:after="0" w:line="240" w:lineRule="auto"/>
        <w:jc w:val="left"/>
        <w:rPr>
          <w:rFonts w:eastAsia="Times"/>
          <w:sz w:val="22"/>
          <w:szCs w:val="22"/>
          <w:lang w:eastAsia="de-DE"/>
        </w:rPr>
      </w:pPr>
    </w:p>
    <w:p w14:paraId="5B71FD56" w14:textId="3BDEF228" w:rsidR="00ED3169" w:rsidRPr="00D70369" w:rsidRDefault="00ED3169" w:rsidP="00ED3169">
      <w:pPr>
        <w:spacing w:after="0" w:line="240" w:lineRule="auto"/>
        <w:jc w:val="left"/>
        <w:rPr>
          <w:rFonts w:eastAsia="Times"/>
        </w:rPr>
      </w:pPr>
    </w:p>
    <w:p w14:paraId="3F10B7FD" w14:textId="2D121C81" w:rsidR="00ED3169" w:rsidRPr="00D70369" w:rsidRDefault="00805209" w:rsidP="00ED3169">
      <w:pPr>
        <w:spacing w:after="0" w:line="240" w:lineRule="auto"/>
        <w:jc w:val="left"/>
        <w:rPr>
          <w:rFonts w:eastAsia="Times"/>
        </w:rPr>
      </w:pPr>
      <w:r w:rsidRPr="00D70369">
        <w:rPr>
          <w:rFonts w:eastAsia="Times"/>
          <w:noProof/>
        </w:rPr>
        <w:lastRenderedPageBreak/>
        <w:drawing>
          <wp:anchor distT="0" distB="0" distL="114300" distR="114300" simplePos="0" relativeHeight="252034048" behindDoc="0" locked="0" layoutInCell="1" allowOverlap="1" wp14:anchorId="7101ECF2" wp14:editId="1FCC5C29">
            <wp:simplePos x="0" y="0"/>
            <wp:positionH relativeFrom="page">
              <wp:align>center</wp:align>
            </wp:positionH>
            <wp:positionV relativeFrom="margin">
              <wp:posOffset>4678680</wp:posOffset>
            </wp:positionV>
            <wp:extent cx="5343525" cy="1257935"/>
            <wp:effectExtent l="76200" t="76200" r="142875" b="132715"/>
            <wp:wrapSquare wrapText="bothSides"/>
            <wp:docPr id="5535426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265" name="Picture 1" descr="A computer screen shot of a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343525" cy="125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E276F" w:rsidRPr="00D70369">
        <w:rPr>
          <w:noProof/>
        </w:rPr>
        <mc:AlternateContent>
          <mc:Choice Requires="wps">
            <w:drawing>
              <wp:anchor distT="0" distB="0" distL="114300" distR="114300" simplePos="0" relativeHeight="252036096" behindDoc="0" locked="0" layoutInCell="1" allowOverlap="1" wp14:anchorId="6FA2FFC4" wp14:editId="2640D35C">
                <wp:simplePos x="0" y="0"/>
                <wp:positionH relativeFrom="margin">
                  <wp:align>left</wp:align>
                </wp:positionH>
                <wp:positionV relativeFrom="paragraph">
                  <wp:posOffset>6152515</wp:posOffset>
                </wp:positionV>
                <wp:extent cx="5410200" cy="635"/>
                <wp:effectExtent l="0" t="0" r="0" b="0"/>
                <wp:wrapSquare wrapText="bothSides"/>
                <wp:docPr id="1935226033"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425FD08D" w14:textId="3C7B9DAF" w:rsidR="001E276F" w:rsidRPr="00D70369" w:rsidRDefault="001E276F" w:rsidP="001E276F">
                            <w:pPr>
                              <w:pStyle w:val="Caption"/>
                              <w:rPr>
                                <w:rFonts w:eastAsia="Times" w:cs="Arial"/>
                                <w:b/>
                                <w:sz w:val="24"/>
                                <w:szCs w:val="26"/>
                              </w:rPr>
                            </w:pPr>
                            <w:bookmarkStart w:id="178" w:name="_Ref205998122"/>
                            <w:bookmarkStart w:id="179" w:name="_Toc206003213"/>
                            <w:r w:rsidRPr="00D70369">
                              <w:t xml:space="preserve">Figure </w:t>
                            </w:r>
                            <w:r w:rsidRPr="00D70369">
                              <w:fldChar w:fldCharType="begin"/>
                            </w:r>
                            <w:r w:rsidRPr="00D70369">
                              <w:instrText xml:space="preserve"> SEQ Figure \* ARABIC </w:instrText>
                            </w:r>
                            <w:r w:rsidRPr="00D70369">
                              <w:fldChar w:fldCharType="separate"/>
                            </w:r>
                            <w:r w:rsidR="00B27C2A" w:rsidRPr="00D70369">
                              <w:t>16</w:t>
                            </w:r>
                            <w:r w:rsidRPr="00D70369">
                              <w:fldChar w:fldCharType="end"/>
                            </w:r>
                            <w:bookmarkEnd w:id="178"/>
                            <w:r w:rsidRPr="00D70369">
                              <w:t>: Resource Not Found Exception Class Example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2FFC4" id="_x0000_s1041" type="#_x0000_t202" style="position:absolute;margin-left:0;margin-top:484.45pt;width:426pt;height:.05pt;z-index:252036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" stroked="f">
                <v:textbox style="mso-fit-shape-to-text:t" inset="0,0,0,0">
                  <w:txbxContent>
                    <w:p w14:paraId="425FD08D" w14:textId="3C7B9DAF" w:rsidR="001E276F" w:rsidRPr="00D70369" w:rsidRDefault="001E276F" w:rsidP="001E276F">
                      <w:pPr>
                        <w:pStyle w:val="Caption"/>
                        <w:rPr>
                          <w:rFonts w:eastAsia="Times" w:cs="Arial"/>
                          <w:b/>
                          <w:sz w:val="24"/>
                          <w:szCs w:val="26"/>
                        </w:rPr>
                      </w:pPr>
                      <w:bookmarkStart w:id="180" w:name="_Ref205998122"/>
                      <w:bookmarkStart w:id="181" w:name="_Toc206003213"/>
                      <w:r w:rsidRPr="00D70369">
                        <w:t xml:space="preserve">Figure </w:t>
                      </w:r>
                      <w:r w:rsidRPr="00D70369">
                        <w:fldChar w:fldCharType="begin"/>
                      </w:r>
                      <w:r w:rsidRPr="00D70369">
                        <w:instrText xml:space="preserve"> SEQ Figure \* ARABIC </w:instrText>
                      </w:r>
                      <w:r w:rsidRPr="00D70369">
                        <w:fldChar w:fldCharType="separate"/>
                      </w:r>
                      <w:r w:rsidR="00B27C2A" w:rsidRPr="00D70369">
                        <w:t>16</w:t>
                      </w:r>
                      <w:r w:rsidRPr="00D70369">
                        <w:fldChar w:fldCharType="end"/>
                      </w:r>
                      <w:bookmarkEnd w:id="180"/>
                      <w:r w:rsidRPr="00D70369">
                        <w:t>: Resource Not Found Exception Class Example</w:t>
                      </w:r>
                      <w:bookmarkEnd w:id="181"/>
                    </w:p>
                  </w:txbxContent>
                </v:textbox>
                <w10:wrap type="square" anchorx="margin"/>
              </v:shape>
            </w:pict>
          </mc:Fallback>
        </mc:AlternateContent>
      </w:r>
      <w:r w:rsidR="006A760A" w:rsidRPr="00D70369">
        <w:rPr>
          <w:rFonts w:eastAsia="Times"/>
          <w:noProof/>
        </w:rPr>
        <w:drawing>
          <wp:anchor distT="0" distB="0" distL="114300" distR="114300" simplePos="0" relativeHeight="251676672" behindDoc="0" locked="0" layoutInCell="1" allowOverlap="1" wp14:anchorId="06CEC27A" wp14:editId="2C928EA8">
            <wp:simplePos x="0" y="0"/>
            <wp:positionH relativeFrom="page">
              <wp:align>center</wp:align>
            </wp:positionH>
            <wp:positionV relativeFrom="margin">
              <wp:posOffset>177165</wp:posOffset>
            </wp:positionV>
            <wp:extent cx="5281295" cy="3800475"/>
            <wp:effectExtent l="76200" t="76200" r="128905" b="142875"/>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1295"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A760A" w:rsidRPr="00D70369">
        <w:rPr>
          <w:noProof/>
        </w:rPr>
        <mc:AlternateContent>
          <mc:Choice Requires="wps">
            <w:drawing>
              <wp:anchor distT="0" distB="0" distL="114300" distR="114300" simplePos="0" relativeHeight="251853824" behindDoc="0" locked="0" layoutInCell="1" allowOverlap="1" wp14:anchorId="32F37970" wp14:editId="6426DF76">
                <wp:simplePos x="0" y="0"/>
                <wp:positionH relativeFrom="margin">
                  <wp:posOffset>579120</wp:posOffset>
                </wp:positionH>
                <wp:positionV relativeFrom="paragraph">
                  <wp:posOffset>4055745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704FBEF1" w:rsidR="008B767F" w:rsidRPr="00D70369" w:rsidRDefault="008B767F" w:rsidP="008B767F">
                            <w:pPr>
                              <w:pStyle w:val="Caption"/>
                              <w:rPr>
                                <w:rFonts w:eastAsia="Times"/>
                                <w:sz w:val="22"/>
                                <w:szCs w:val="22"/>
                              </w:rPr>
                            </w:pPr>
                            <w:bookmarkStart w:id="182" w:name="_Ref205998123"/>
                            <w:bookmarkStart w:id="183" w:name="_Toc206003214"/>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17</w:t>
                            </w:r>
                            <w:r w:rsidRPr="00D70369">
                              <w:rPr>
                                <w:sz w:val="22"/>
                                <w:szCs w:val="22"/>
                              </w:rPr>
                              <w:fldChar w:fldCharType="end"/>
                            </w:r>
                            <w:bookmarkEnd w:id="182"/>
                            <w:r w:rsidRPr="00D70369">
                              <w:rPr>
                                <w:sz w:val="22"/>
                                <w:szCs w:val="22"/>
                              </w:rPr>
                              <w:t>: Global Exception Class Example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42" type="#_x0000_t202" style="position:absolute;margin-left:45.6pt;margin-top:319.35pt;width:330.25pt;height:.05pt;z-index:251853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9YFGwIAAEAEAAAOAAAAZHJzL2Uyb0RvYy54bWysU8Fu2zAMvQ/YPwi6L066Nt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yefbqefbjhTFJs/v4m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" stroked="f">
                <v:textbox style="mso-fit-shape-to-text:t" inset="0,0,0,0">
                  <w:txbxContent>
                    <w:p w14:paraId="258BFE01" w14:textId="704FBEF1" w:rsidR="008B767F" w:rsidRPr="00D70369" w:rsidRDefault="008B767F" w:rsidP="008B767F">
                      <w:pPr>
                        <w:pStyle w:val="Caption"/>
                        <w:rPr>
                          <w:rFonts w:eastAsia="Times"/>
                          <w:sz w:val="22"/>
                          <w:szCs w:val="22"/>
                        </w:rPr>
                      </w:pPr>
                      <w:bookmarkStart w:id="184" w:name="_Ref205998123"/>
                      <w:bookmarkStart w:id="185" w:name="_Toc206003214"/>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17</w:t>
                      </w:r>
                      <w:r w:rsidRPr="00D70369">
                        <w:rPr>
                          <w:sz w:val="22"/>
                          <w:szCs w:val="22"/>
                        </w:rPr>
                        <w:fldChar w:fldCharType="end"/>
                      </w:r>
                      <w:bookmarkEnd w:id="184"/>
                      <w:r w:rsidRPr="00D70369">
                        <w:rPr>
                          <w:sz w:val="22"/>
                          <w:szCs w:val="22"/>
                        </w:rPr>
                        <w:t>: Global Exception Class Example</w:t>
                      </w:r>
                      <w:bookmarkEnd w:id="185"/>
                    </w:p>
                  </w:txbxContent>
                </v:textbox>
                <w10:wrap type="square" anchorx="margin"/>
              </v:shape>
            </w:pict>
          </mc:Fallback>
        </mc:AlternateContent>
      </w:r>
      <w:r w:rsidR="00ED3169" w:rsidRPr="00D70369">
        <w:rPr>
          <w:rFonts w:eastAsia="Times"/>
        </w:rPr>
        <w:br w:type="page"/>
      </w:r>
    </w:p>
    <w:p w14:paraId="09D406B3" w14:textId="03C99A48" w:rsidR="002247E1" w:rsidRPr="00D70369" w:rsidRDefault="002247E1" w:rsidP="002247E1">
      <w:pPr>
        <w:pStyle w:val="Heading3"/>
        <w:rPr>
          <w:rFonts w:eastAsia="Times"/>
        </w:rPr>
      </w:pPr>
      <w:bookmarkStart w:id="186" w:name="_Toc206003812"/>
      <w:r w:rsidRPr="00D70369">
        <w:rPr>
          <w:rFonts w:eastAsia="Times"/>
          <w:lang w:eastAsia="de-DE"/>
        </w:rPr>
        <w:lastRenderedPageBreak/>
        <w:t>Application YML file</w:t>
      </w:r>
      <w:bookmarkEnd w:id="186"/>
    </w:p>
    <w:p w14:paraId="2611C37E" w14:textId="057D73B3" w:rsidR="002247E1" w:rsidRPr="00D70369" w:rsidRDefault="002247E1" w:rsidP="00B54A13">
      <w:pPr>
        <w:pStyle w:val="Text"/>
      </w:pPr>
      <w:r w:rsidRPr="00D70369">
        <w:t>The configures your Spring Boot application. It defines settings for the server, database, logging, service discovery, messaging, monitoring, and resilience</w:t>
      </w:r>
      <w:r w:rsidR="00800891" w:rsidRPr="00D70369">
        <w:t xml:space="preserve"> as Show</w:t>
      </w:r>
      <w:r w:rsidR="00927557">
        <w:t>n</w:t>
      </w:r>
      <w:r w:rsidR="00800891" w:rsidRPr="00D70369">
        <w:t xml:space="preserve"> in</w:t>
      </w:r>
      <w:r w:rsidR="007202A3">
        <w:t xml:space="preserve"> </w:t>
      </w:r>
      <w:r w:rsidR="007202A3">
        <w:fldChar w:fldCharType="begin"/>
      </w:r>
      <w:r w:rsidR="007202A3">
        <w:instrText xml:space="preserve"> REF _Ref205998163 \h </w:instrText>
      </w:r>
      <w:r w:rsidR="007202A3">
        <w:fldChar w:fldCharType="separate"/>
      </w:r>
      <w:r w:rsidR="007202A3" w:rsidRPr="00D70369">
        <w:t>Figure 18</w:t>
      </w:r>
      <w:r w:rsidR="007202A3">
        <w:fldChar w:fldCharType="end"/>
      </w:r>
      <w:r w:rsidRPr="00D70369">
        <w:t>. This file centralizes environment-specific and service-specific properties, enabling features like:</w:t>
      </w:r>
    </w:p>
    <w:p w14:paraId="128570AC" w14:textId="77777777" w:rsidR="002247E1" w:rsidRPr="00D70369" w:rsidRDefault="002247E1" w:rsidP="00B54A13">
      <w:pPr>
        <w:pStyle w:val="Text"/>
        <w:numPr>
          <w:ilvl w:val="0"/>
          <w:numId w:val="68"/>
        </w:numPr>
      </w:pPr>
      <w:r w:rsidRPr="00D70369">
        <w:t>Setting server port and application name</w:t>
      </w:r>
    </w:p>
    <w:p w14:paraId="24403D4B" w14:textId="77777777" w:rsidR="002247E1" w:rsidRPr="00D70369" w:rsidRDefault="002247E1" w:rsidP="00B54A13">
      <w:pPr>
        <w:pStyle w:val="Text"/>
        <w:numPr>
          <w:ilvl w:val="0"/>
          <w:numId w:val="68"/>
        </w:numPr>
      </w:pPr>
      <w:r w:rsidRPr="00D70369">
        <w:t>Configuring the H2 in-memory database and JPA/Hibernate</w:t>
      </w:r>
    </w:p>
    <w:p w14:paraId="4F7C32AC" w14:textId="77777777" w:rsidR="002247E1" w:rsidRPr="00D70369" w:rsidRDefault="002247E1" w:rsidP="00B54A13">
      <w:pPr>
        <w:pStyle w:val="Text"/>
        <w:numPr>
          <w:ilvl w:val="0"/>
          <w:numId w:val="68"/>
        </w:numPr>
      </w:pPr>
      <w:r w:rsidRPr="00D70369">
        <w:t>Enabling the H2 console for development</w:t>
      </w:r>
    </w:p>
    <w:p w14:paraId="6AB0D4D0" w14:textId="77777777" w:rsidR="002247E1" w:rsidRPr="00D70369" w:rsidRDefault="002247E1" w:rsidP="00B54A13">
      <w:pPr>
        <w:pStyle w:val="Text"/>
        <w:numPr>
          <w:ilvl w:val="0"/>
          <w:numId w:val="68"/>
        </w:numPr>
      </w:pPr>
      <w:r w:rsidRPr="00D70369">
        <w:t>Importing external configuration from a config server</w:t>
      </w:r>
    </w:p>
    <w:p w14:paraId="1CE111B9" w14:textId="77777777" w:rsidR="002247E1" w:rsidRPr="00D70369" w:rsidRDefault="002247E1" w:rsidP="00B54A13">
      <w:pPr>
        <w:pStyle w:val="Text"/>
        <w:numPr>
          <w:ilvl w:val="0"/>
          <w:numId w:val="68"/>
        </w:numPr>
      </w:pPr>
      <w:r w:rsidRPr="00D70369">
        <w:t>Setting up Kafka messaging and (optionally) RabbitMQ</w:t>
      </w:r>
    </w:p>
    <w:p w14:paraId="017197BD" w14:textId="77777777" w:rsidR="002247E1" w:rsidRPr="00D70369" w:rsidRDefault="002247E1" w:rsidP="00B54A13">
      <w:pPr>
        <w:pStyle w:val="Text"/>
        <w:numPr>
          <w:ilvl w:val="0"/>
          <w:numId w:val="68"/>
        </w:numPr>
      </w:pPr>
      <w:r w:rsidRPr="00D70369">
        <w:t>Exposing and customizing Spring Boot Actuator endpoints for monitoring and health checks</w:t>
      </w:r>
    </w:p>
    <w:p w14:paraId="6E951180" w14:textId="7124D722" w:rsidR="002247E1" w:rsidRPr="00D70369" w:rsidRDefault="00CE46BA" w:rsidP="002247E1">
      <w:pPr>
        <w:spacing w:after="0" w:line="240" w:lineRule="auto"/>
        <w:jc w:val="left"/>
        <w:rPr>
          <w:rFonts w:eastAsia="Times"/>
        </w:rPr>
      </w:pPr>
      <w:r w:rsidRPr="00D70369">
        <w:rPr>
          <w:rFonts w:eastAsia="Times"/>
          <w:noProof/>
        </w:rPr>
        <w:drawing>
          <wp:anchor distT="0" distB="0" distL="114300" distR="114300" simplePos="0" relativeHeight="251846656" behindDoc="0" locked="0" layoutInCell="1" allowOverlap="1" wp14:anchorId="6865AE7C" wp14:editId="5D925E6D">
            <wp:simplePos x="0" y="0"/>
            <wp:positionH relativeFrom="margin">
              <wp:align>center</wp:align>
            </wp:positionH>
            <wp:positionV relativeFrom="margin">
              <wp:posOffset>3481705</wp:posOffset>
            </wp:positionV>
            <wp:extent cx="4143375" cy="4598670"/>
            <wp:effectExtent l="76200" t="76200" r="142875" b="12573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43375" cy="45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CD45BF" w14:textId="7F452245" w:rsidR="002247E1" w:rsidRPr="00D70369" w:rsidRDefault="002247E1" w:rsidP="002247E1">
      <w:pPr>
        <w:spacing w:after="0" w:line="240" w:lineRule="auto"/>
        <w:jc w:val="left"/>
        <w:rPr>
          <w:rFonts w:eastAsia="Times"/>
        </w:rPr>
      </w:pPr>
    </w:p>
    <w:p w14:paraId="2B7FFEFB" w14:textId="77777777" w:rsidR="002247E1" w:rsidRPr="00D70369" w:rsidRDefault="008E2854" w:rsidP="00D61EE4">
      <w:pPr>
        <w:pStyle w:val="ListParagraph"/>
        <w:spacing w:after="0" w:line="240" w:lineRule="auto"/>
        <w:jc w:val="left"/>
        <w:rPr>
          <w:rFonts w:eastAsia="Times"/>
        </w:rPr>
      </w:pPr>
      <w:r w:rsidRPr="00D70369">
        <w:rPr>
          <w:noProof/>
        </w:rPr>
        <mc:AlternateContent>
          <mc:Choice Requires="wps">
            <w:drawing>
              <wp:anchor distT="0" distB="0" distL="114300" distR="114300" simplePos="0" relativeHeight="251855872" behindDoc="0" locked="0" layoutInCell="1" allowOverlap="1" wp14:anchorId="5F2D50BD" wp14:editId="609D90B0">
                <wp:simplePos x="0" y="0"/>
                <wp:positionH relativeFrom="page">
                  <wp:align>center</wp:align>
                </wp:positionH>
                <wp:positionV relativeFrom="paragraph">
                  <wp:posOffset>4511675</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4B3631FE" w:rsidR="00A674DA" w:rsidRPr="00D70369" w:rsidRDefault="00A674DA" w:rsidP="00A674DA">
                            <w:pPr>
                              <w:pStyle w:val="Caption"/>
                              <w:rPr>
                                <w:rFonts w:eastAsia="Times"/>
                              </w:rPr>
                            </w:pPr>
                            <w:bookmarkStart w:id="187" w:name="_Ref205998163"/>
                            <w:bookmarkStart w:id="188" w:name="_Toc206003215"/>
                            <w:r w:rsidRPr="00D70369">
                              <w:t xml:space="preserve">Figure </w:t>
                            </w:r>
                            <w:r w:rsidRPr="00D70369">
                              <w:fldChar w:fldCharType="begin"/>
                            </w:r>
                            <w:r w:rsidRPr="00D70369">
                              <w:instrText xml:space="preserve"> SEQ Figure \* ARABIC </w:instrText>
                            </w:r>
                            <w:r w:rsidRPr="00D70369">
                              <w:fldChar w:fldCharType="separate"/>
                            </w:r>
                            <w:r w:rsidR="00B27C2A" w:rsidRPr="00D70369">
                              <w:t>18</w:t>
                            </w:r>
                            <w:r w:rsidRPr="00D70369">
                              <w:fldChar w:fldCharType="end"/>
                            </w:r>
                            <w:bookmarkEnd w:id="187"/>
                            <w:r w:rsidRPr="00D70369">
                              <w:t>: Application</w:t>
                            </w:r>
                            <w:r w:rsidR="00742EA6" w:rsidRPr="00D70369">
                              <w:t xml:space="preserve"> YML</w:t>
                            </w:r>
                            <w:r w:rsidRPr="00D70369">
                              <w:t xml:space="preserve"> file Example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43" type="#_x0000_t202" style="position:absolute;left:0;text-align:left;margin-left:0;margin-top:355.25pt;width:334.7pt;height:.05pt;z-index:251855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SZ8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T9Mb8azTxSSFJu9v4k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" stroked="f">
                <v:textbox style="mso-fit-shape-to-text:t" inset="0,0,0,0">
                  <w:txbxContent>
                    <w:p w14:paraId="7DE84F09" w14:textId="4B3631FE" w:rsidR="00A674DA" w:rsidRPr="00D70369" w:rsidRDefault="00A674DA" w:rsidP="00A674DA">
                      <w:pPr>
                        <w:pStyle w:val="Caption"/>
                        <w:rPr>
                          <w:rFonts w:eastAsia="Times"/>
                        </w:rPr>
                      </w:pPr>
                      <w:bookmarkStart w:id="189" w:name="_Ref205998163"/>
                      <w:bookmarkStart w:id="190" w:name="_Toc206003215"/>
                      <w:r w:rsidRPr="00D70369">
                        <w:t xml:space="preserve">Figure </w:t>
                      </w:r>
                      <w:r w:rsidRPr="00D70369">
                        <w:fldChar w:fldCharType="begin"/>
                      </w:r>
                      <w:r w:rsidRPr="00D70369">
                        <w:instrText xml:space="preserve"> SEQ Figure \* ARABIC </w:instrText>
                      </w:r>
                      <w:r w:rsidRPr="00D70369">
                        <w:fldChar w:fldCharType="separate"/>
                      </w:r>
                      <w:r w:rsidR="00B27C2A" w:rsidRPr="00D70369">
                        <w:t>18</w:t>
                      </w:r>
                      <w:r w:rsidRPr="00D70369">
                        <w:fldChar w:fldCharType="end"/>
                      </w:r>
                      <w:bookmarkEnd w:id="189"/>
                      <w:r w:rsidRPr="00D70369">
                        <w:t>: Application</w:t>
                      </w:r>
                      <w:r w:rsidR="00742EA6" w:rsidRPr="00D70369">
                        <w:t xml:space="preserve"> YML</w:t>
                      </w:r>
                      <w:r w:rsidRPr="00D70369">
                        <w:t xml:space="preserve"> file Example</w:t>
                      </w:r>
                      <w:bookmarkEnd w:id="190"/>
                    </w:p>
                  </w:txbxContent>
                </v:textbox>
                <w10:wrap type="square" anchorx="page"/>
              </v:shape>
            </w:pict>
          </mc:Fallback>
        </mc:AlternateContent>
      </w:r>
      <w:r w:rsidR="002247E1" w:rsidRPr="00D70369">
        <w:rPr>
          <w:rFonts w:eastAsia="Times"/>
        </w:rPr>
        <w:br w:type="page"/>
      </w:r>
    </w:p>
    <w:p w14:paraId="57616251" w14:textId="4BA52E2B" w:rsidR="006A5DC7" w:rsidRPr="00D70369" w:rsidRDefault="00AA0977" w:rsidP="006A5DC7">
      <w:pPr>
        <w:pStyle w:val="Heading3"/>
        <w:rPr>
          <w:rFonts w:eastAsia="Times"/>
          <w:sz w:val="28"/>
        </w:rPr>
      </w:pPr>
      <w:bookmarkStart w:id="191" w:name="_Ref205992455"/>
      <w:bookmarkStart w:id="192" w:name="_Toc206003813"/>
      <w:r w:rsidRPr="00D70369">
        <w:rPr>
          <w:rFonts w:eastAsia="Times"/>
        </w:rPr>
        <w:lastRenderedPageBreak/>
        <w:t>Data Base</w:t>
      </w:r>
      <w:bookmarkEnd w:id="191"/>
      <w:bookmarkEnd w:id="192"/>
      <w:r w:rsidRPr="00D70369">
        <w:t xml:space="preserve"> </w:t>
      </w:r>
      <w:r w:rsidR="006A5DC7" w:rsidRPr="00D70369">
        <w:rPr>
          <w:rFonts w:eastAsia="Times"/>
          <w:sz w:val="28"/>
        </w:rPr>
        <w:t xml:space="preserve"> </w:t>
      </w:r>
    </w:p>
    <w:p w14:paraId="672CC423" w14:textId="3C904C78" w:rsidR="006A5DC7" w:rsidRPr="00D70369" w:rsidRDefault="006A5DC7" w:rsidP="00B54A13">
      <w:pPr>
        <w:pStyle w:val="Text"/>
      </w:pPr>
      <w:r w:rsidRPr="00D70369">
        <w:t xml:space="preserve">This entity model illustrates </w:t>
      </w:r>
      <w:r w:rsidR="00EA1CA8" w:rsidRPr="00D70369">
        <w:t xml:space="preserve">in </w:t>
      </w:r>
      <w:r w:rsidR="0050133F">
        <w:fldChar w:fldCharType="begin"/>
      </w:r>
      <w:r w:rsidR="0050133F">
        <w:instrText xml:space="preserve"> REF _Ref205998179 \h </w:instrText>
      </w:r>
      <w:r w:rsidR="0050133F">
        <w:fldChar w:fldCharType="separate"/>
      </w:r>
      <w:r w:rsidR="0050133F" w:rsidRPr="00D70369">
        <w:t>Figure 19</w:t>
      </w:r>
      <w:r w:rsidR="0050133F">
        <w:fldChar w:fldCharType="end"/>
      </w:r>
      <w:r w:rsidR="0050133F">
        <w:t xml:space="preserve"> </w:t>
      </w:r>
      <w:r w:rsidRPr="00D70369">
        <w:t>the shared base structure applied across the microservices’ databases in the banking application.</w:t>
      </w:r>
    </w:p>
    <w:p w14:paraId="701DDBB5" w14:textId="25CB001D" w:rsidR="006A5DC7" w:rsidRPr="00D70369" w:rsidRDefault="006A5DC7" w:rsidP="00B54A13">
      <w:pPr>
        <w:pStyle w:val="Text"/>
      </w:pPr>
      <w:r w:rsidRPr="00D70369">
        <w:t>Abstract Persist able → Base persistence class providing the primary key id.</w:t>
      </w:r>
    </w:p>
    <w:p w14:paraId="5FD014C1" w14:textId="7520CB48" w:rsidR="006A5DC7" w:rsidRPr="00D70369" w:rsidRDefault="006A5DC7" w:rsidP="00B54A13">
      <w:pPr>
        <w:pStyle w:val="Text"/>
      </w:pPr>
      <w:r w:rsidRPr="00D70369">
        <w:t>Abstract Auditable → Extends id with automatic tracking of created Date and last Modified Date.</w:t>
      </w:r>
    </w:p>
    <w:p w14:paraId="72973D9C" w14:textId="75729F5C" w:rsidR="006A5DC7" w:rsidRPr="00D70369" w:rsidRDefault="006A5DC7" w:rsidP="00B54A13">
      <w:pPr>
        <w:pStyle w:val="Text"/>
      </w:pPr>
      <w:r w:rsidRPr="00D70369">
        <w:t>Base Entity → Adds user-tracking fields created At, created By, updated At, and updated By.</w:t>
      </w:r>
    </w:p>
    <w:p w14:paraId="01088C94" w14:textId="25484747" w:rsidR="006A5DC7" w:rsidRPr="00D70369" w:rsidRDefault="006A5DC7" w:rsidP="00B54A13">
      <w:pPr>
        <w:pStyle w:val="Text"/>
      </w:pPr>
      <w:r w:rsidRPr="00D70369">
        <w:t>Customer → Extends Base Entity, representing a customer with customer (PK), email, mobile Number, and name.</w:t>
      </w:r>
    </w:p>
    <w:p w14:paraId="35C6F5E1" w14:textId="524D14FB" w:rsidR="006A5DC7" w:rsidRPr="00D70369" w:rsidRDefault="006A5DC7" w:rsidP="00B54A13">
      <w:pPr>
        <w:pStyle w:val="Text"/>
      </w:pPr>
      <w:r w:rsidRPr="00D70369">
        <w:t>Accounts → Stores account details: account Number (PK), account Type, branch Address, communication (Boolean), and customer (FK to Customer).</w:t>
      </w:r>
    </w:p>
    <w:p w14:paraId="4C7FBFDE" w14:textId="77777777" w:rsidR="006A5DC7" w:rsidRPr="00D70369" w:rsidRDefault="006A5DC7" w:rsidP="00B54A13">
      <w:pPr>
        <w:pStyle w:val="Text"/>
      </w:pPr>
      <w:r w:rsidRPr="00D70369">
        <w:t>Usage across services:</w:t>
      </w:r>
    </w:p>
    <w:p w14:paraId="4A516B9A" w14:textId="1E671888" w:rsidR="00AA0977" w:rsidRPr="00D70369" w:rsidRDefault="008F0765" w:rsidP="00B54A13">
      <w:pPr>
        <w:pStyle w:val="Text"/>
        <w:rPr>
          <w:rFonts w:cs="Arial"/>
          <w:b/>
          <w:bCs/>
          <w:sz w:val="28"/>
          <w:szCs w:val="26"/>
        </w:rPr>
      </w:pPr>
      <w:r w:rsidRPr="00D70369">
        <w:rPr>
          <w:noProof/>
        </w:rPr>
        <w:drawing>
          <wp:anchor distT="0" distB="0" distL="114300" distR="114300" simplePos="0" relativeHeight="252037120" behindDoc="0" locked="0" layoutInCell="1" allowOverlap="1" wp14:anchorId="730B3BD0" wp14:editId="106A52C3">
            <wp:simplePos x="0" y="0"/>
            <wp:positionH relativeFrom="page">
              <wp:align>center</wp:align>
            </wp:positionH>
            <wp:positionV relativeFrom="margin">
              <wp:posOffset>4653915</wp:posOffset>
            </wp:positionV>
            <wp:extent cx="2466975" cy="3510280"/>
            <wp:effectExtent l="76200" t="76200" r="142875" b="128270"/>
            <wp:wrapSquare wrapText="bothSides"/>
            <wp:docPr id="1670514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4521"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6975" cy="3510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A5DC7" w:rsidRPr="00D70369">
        <w:rPr>
          <w:noProof/>
        </w:rPr>
        <mc:AlternateContent>
          <mc:Choice Requires="wps">
            <w:drawing>
              <wp:anchor distT="0" distB="0" distL="114300" distR="114300" simplePos="0" relativeHeight="252039168" behindDoc="0" locked="0" layoutInCell="1" allowOverlap="1" wp14:anchorId="01249B73" wp14:editId="264EF195">
                <wp:simplePos x="0" y="0"/>
                <wp:positionH relativeFrom="margin">
                  <wp:align>center</wp:align>
                </wp:positionH>
                <wp:positionV relativeFrom="paragraph">
                  <wp:posOffset>5216525</wp:posOffset>
                </wp:positionV>
                <wp:extent cx="2838450" cy="635"/>
                <wp:effectExtent l="0" t="0" r="0" b="0"/>
                <wp:wrapSquare wrapText="bothSides"/>
                <wp:docPr id="1503133163" name="Text Box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887AA39" w14:textId="4C918EF2" w:rsidR="007F7C3C" w:rsidRPr="00D70369" w:rsidRDefault="007F7C3C" w:rsidP="007F7C3C">
                            <w:pPr>
                              <w:pStyle w:val="Caption"/>
                              <w:rPr>
                                <w:rFonts w:eastAsia="Times" w:cs="Arial"/>
                                <w:b/>
                                <w:sz w:val="24"/>
                                <w:szCs w:val="26"/>
                              </w:rPr>
                            </w:pPr>
                            <w:bookmarkStart w:id="193" w:name="_Ref205998179"/>
                            <w:bookmarkStart w:id="194" w:name="_Toc206003216"/>
                            <w:r w:rsidRPr="00D70369">
                              <w:t xml:space="preserve">Figure </w:t>
                            </w:r>
                            <w:r w:rsidRPr="00D70369">
                              <w:fldChar w:fldCharType="begin"/>
                            </w:r>
                            <w:r w:rsidRPr="00D70369">
                              <w:instrText xml:space="preserve"> SEQ Figure \* ARABIC </w:instrText>
                            </w:r>
                            <w:r w:rsidRPr="00D70369">
                              <w:fldChar w:fldCharType="separate"/>
                            </w:r>
                            <w:r w:rsidR="00B27C2A" w:rsidRPr="00D70369">
                              <w:t>19</w:t>
                            </w:r>
                            <w:r w:rsidRPr="00D70369">
                              <w:fldChar w:fldCharType="end"/>
                            </w:r>
                            <w:bookmarkEnd w:id="193"/>
                            <w:r w:rsidRPr="00D70369">
                              <w:t>: Entity Model</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49B73" id="_x0000_s1044" type="#_x0000_t202" style="position:absolute;left:0;text-align:left;margin-left:0;margin-top:410.75pt;width:223.5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1WGgIAAEA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aezm9nnWwpJit3d3M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" stroked="f">
                <v:textbox style="mso-fit-shape-to-text:t" inset="0,0,0,0">
                  <w:txbxContent>
                    <w:p w14:paraId="2887AA39" w14:textId="4C918EF2" w:rsidR="007F7C3C" w:rsidRPr="00D70369" w:rsidRDefault="007F7C3C" w:rsidP="007F7C3C">
                      <w:pPr>
                        <w:pStyle w:val="Caption"/>
                        <w:rPr>
                          <w:rFonts w:eastAsia="Times" w:cs="Arial"/>
                          <w:b/>
                          <w:sz w:val="24"/>
                          <w:szCs w:val="26"/>
                        </w:rPr>
                      </w:pPr>
                      <w:bookmarkStart w:id="195" w:name="_Ref205998179"/>
                      <w:bookmarkStart w:id="196" w:name="_Toc206003216"/>
                      <w:r w:rsidRPr="00D70369">
                        <w:t xml:space="preserve">Figure </w:t>
                      </w:r>
                      <w:r w:rsidRPr="00D70369">
                        <w:fldChar w:fldCharType="begin"/>
                      </w:r>
                      <w:r w:rsidRPr="00D70369">
                        <w:instrText xml:space="preserve"> SEQ Figure \* ARABIC </w:instrText>
                      </w:r>
                      <w:r w:rsidRPr="00D70369">
                        <w:fldChar w:fldCharType="separate"/>
                      </w:r>
                      <w:r w:rsidR="00B27C2A" w:rsidRPr="00D70369">
                        <w:t>19</w:t>
                      </w:r>
                      <w:r w:rsidRPr="00D70369">
                        <w:fldChar w:fldCharType="end"/>
                      </w:r>
                      <w:bookmarkEnd w:id="195"/>
                      <w:r w:rsidRPr="00D70369">
                        <w:t>: Entity Model</w:t>
                      </w:r>
                      <w:bookmarkEnd w:id="196"/>
                    </w:p>
                  </w:txbxContent>
                </v:textbox>
                <w10:wrap type="square" anchorx="margin"/>
              </v:shape>
            </w:pict>
          </mc:Fallback>
        </mc:AlternateContent>
      </w:r>
      <w:r w:rsidR="006A5DC7" w:rsidRPr="00D70369">
        <w:t>The abstract classes (Abstract Persist table, Abstract Auditable, Base Entity) are reused in other services such as Cards and Loans, ensuring consistent auditing, tracking, and ID management. Each service then defines its own domain entities while keeping these common base fields</w:t>
      </w:r>
      <w:r w:rsidR="00AA0977" w:rsidRPr="00D70369">
        <w:br w:type="page"/>
      </w:r>
    </w:p>
    <w:p w14:paraId="1031A81C" w14:textId="4A9ED4AA" w:rsidR="00CE0A08" w:rsidRPr="00D70369" w:rsidRDefault="00CE0A08" w:rsidP="00CE0A08">
      <w:pPr>
        <w:pStyle w:val="Heading2"/>
        <w:rPr>
          <w:rFonts w:eastAsia="Times"/>
        </w:rPr>
      </w:pPr>
      <w:bookmarkStart w:id="197" w:name="_Ref205996934"/>
      <w:bookmarkStart w:id="198" w:name="_Toc206003814"/>
      <w:r w:rsidRPr="00D70369">
        <w:rPr>
          <w:rFonts w:eastAsia="Times"/>
        </w:rPr>
        <w:lastRenderedPageBreak/>
        <w:t>Configuration Strategy</w:t>
      </w:r>
      <w:bookmarkEnd w:id="197"/>
      <w:bookmarkEnd w:id="198"/>
    </w:p>
    <w:p w14:paraId="07B39EFD" w14:textId="6F57F7F9" w:rsidR="00D7565E" w:rsidRPr="006D00F2" w:rsidRDefault="0025591E" w:rsidP="006D00F2">
      <w:pPr>
        <w:pStyle w:val="Heading3"/>
        <w:rPr>
          <w:rFonts w:eastAsia="Times"/>
        </w:rPr>
      </w:pPr>
      <w:bookmarkStart w:id="199" w:name="_Ref205996802"/>
      <w:bookmarkStart w:id="200" w:name="_Toc206003815"/>
      <w:r w:rsidRPr="00D70369">
        <w:rPr>
          <w:rFonts w:eastAsia="Times"/>
        </w:rPr>
        <w:t>API</w:t>
      </w:r>
      <w:bookmarkEnd w:id="199"/>
      <w:bookmarkEnd w:id="200"/>
    </w:p>
    <w:p w14:paraId="5A6C6FEB" w14:textId="77777777" w:rsidR="00B8699A" w:rsidRPr="00D70369" w:rsidRDefault="00B8699A" w:rsidP="00B54A13">
      <w:pPr>
        <w:pStyle w:val="Text"/>
      </w:pPr>
      <w:r w:rsidRPr="00D70369">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D70369" w:rsidRDefault="00B8699A" w:rsidP="00B54A13">
      <w:pPr>
        <w:pStyle w:val="Text"/>
      </w:pPr>
    </w:p>
    <w:p w14:paraId="7C525B59" w14:textId="77777777" w:rsidR="00B8699A" w:rsidRPr="00D70369" w:rsidRDefault="00B8699A" w:rsidP="00B54A13">
      <w:pPr>
        <w:pStyle w:val="Text"/>
      </w:pPr>
      <w:r w:rsidRPr="00D70369">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D70369" w:rsidRDefault="00B8699A" w:rsidP="00B54A13">
      <w:pPr>
        <w:pStyle w:val="Text"/>
      </w:pPr>
    </w:p>
    <w:p w14:paraId="27BA13B3" w14:textId="394A3448" w:rsidR="00B8699A" w:rsidRPr="00D70369" w:rsidRDefault="00B8699A" w:rsidP="00B54A13">
      <w:pPr>
        <w:pStyle w:val="Text"/>
      </w:pPr>
      <w:r w:rsidRPr="00D70369">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D70369" w:rsidRDefault="00B8699A" w:rsidP="00B54A13">
      <w:pPr>
        <w:pStyle w:val="Text"/>
      </w:pPr>
    </w:p>
    <w:p w14:paraId="15FB2E78" w14:textId="59147ACE" w:rsidR="00B8699A" w:rsidRPr="00D70369" w:rsidRDefault="00B8699A" w:rsidP="00B54A13">
      <w:pPr>
        <w:pStyle w:val="Text"/>
      </w:pPr>
      <w:r w:rsidRPr="00D70369">
        <w:t xml:space="preserve">What Kind of Data Is Involved? The system expects and returns data in a structured format that </w:t>
      </w:r>
      <w:r w:rsidR="00C906C8" w:rsidRPr="00D70369">
        <w:t>includes</w:t>
      </w:r>
      <w:r w:rsidRPr="00D70369">
        <w:t xml:space="preserve"> Customer Info: name, email, mobile number; Account Info: account number, type, and branch; Other Info: error messages (in case of issues), success codes, or system responses.</w:t>
      </w:r>
    </w:p>
    <w:p w14:paraId="60325DBA" w14:textId="77777777" w:rsidR="00B8699A" w:rsidRPr="00D70369" w:rsidRDefault="00B8699A" w:rsidP="00B54A13">
      <w:pPr>
        <w:pStyle w:val="Text"/>
      </w:pPr>
    </w:p>
    <w:p w14:paraId="64E62E38" w14:textId="074281E3" w:rsidR="00D7565E" w:rsidRPr="00D70369" w:rsidRDefault="00B8699A" w:rsidP="00B54A13">
      <w:pPr>
        <w:pStyle w:val="Text"/>
      </w:pPr>
      <w:r w:rsidRPr="00D70369">
        <w:t>Why It’s Useful (Even for Non-Technical Stakeholders): It ensures that all components of the system interact effectively. It supports developers, testers, and architects in their tasks.</w:t>
      </w:r>
    </w:p>
    <w:p w14:paraId="13A40144" w14:textId="77777777" w:rsidR="00D7565E" w:rsidRPr="00D70369" w:rsidRDefault="00D7565E" w:rsidP="00D7565E">
      <w:pPr>
        <w:spacing w:after="0" w:line="240" w:lineRule="auto"/>
        <w:jc w:val="left"/>
        <w:rPr>
          <w:rFonts w:eastAsia="Times"/>
          <w:sz w:val="22"/>
          <w:szCs w:val="22"/>
          <w:lang w:eastAsia="de-DE"/>
        </w:rPr>
      </w:pPr>
    </w:p>
    <w:p w14:paraId="06FB0861" w14:textId="67D430E9" w:rsidR="00D7565E" w:rsidRPr="00D70369" w:rsidRDefault="00D7565E" w:rsidP="00B54A13">
      <w:pPr>
        <w:pStyle w:val="Text"/>
      </w:pPr>
      <w:r w:rsidRPr="00D70369">
        <w:t xml:space="preserve">All Microservices API documents PDF will be in folder </w:t>
      </w:r>
      <w:r w:rsidR="00337EF4" w:rsidRPr="00D70369">
        <w:t>API</w:t>
      </w:r>
      <w:r w:rsidR="00133999" w:rsidRPr="00D70369">
        <w:t>-</w:t>
      </w:r>
      <w:r w:rsidR="00337EF4" w:rsidRPr="00D70369">
        <w:t>Document in</w:t>
      </w:r>
      <w:r w:rsidRPr="00D70369">
        <w:t xml:space="preserve"> GIT-</w:t>
      </w:r>
      <w:r w:rsidR="00133999" w:rsidRPr="00D70369">
        <w:t xml:space="preserve">Hub </w:t>
      </w:r>
      <w:r w:rsidRPr="00D70369">
        <w:t>Repository</w:t>
      </w:r>
      <w:r w:rsidR="00337EF4" w:rsidRPr="00D70369">
        <w:t>.</w:t>
      </w:r>
      <w:r w:rsidRPr="00D70369">
        <w:t xml:space="preserve"> </w:t>
      </w:r>
    </w:p>
    <w:p w14:paraId="03C6D88B" w14:textId="38CC3D65" w:rsidR="005D5A48" w:rsidRDefault="00D7565E" w:rsidP="005D5A48">
      <w:pPr>
        <w:pStyle w:val="Text"/>
      </w:pPr>
      <w:r w:rsidRPr="00D70369">
        <w:t xml:space="preserve">This example for </w:t>
      </w:r>
      <w:r w:rsidR="001430D3" w:rsidRPr="00D70369">
        <w:t xml:space="preserve">API </w:t>
      </w:r>
      <w:r w:rsidRPr="00D70369">
        <w:t>Account microservice</w:t>
      </w:r>
      <w:r w:rsidR="001430D3" w:rsidRPr="00D70369">
        <w:t xml:space="preserve"> as Show</w:t>
      </w:r>
      <w:r w:rsidR="00927557">
        <w:t>n</w:t>
      </w:r>
      <w:r w:rsidR="001430D3" w:rsidRPr="00D70369">
        <w:t xml:space="preserve"> in</w:t>
      </w:r>
      <w:r w:rsidR="005D5A48">
        <w:t xml:space="preserve"> </w:t>
      </w:r>
      <w:r w:rsidR="005D5A48">
        <w:fldChar w:fldCharType="begin"/>
      </w:r>
      <w:r w:rsidR="005D5A48">
        <w:instrText xml:space="preserve"> REF _Ref205998366 \h </w:instrText>
      </w:r>
      <w:r w:rsidR="005D5A48">
        <w:fldChar w:fldCharType="separate"/>
      </w:r>
      <w:r w:rsidR="005D5A48" w:rsidRPr="00D70369">
        <w:t>Figure 20</w:t>
      </w:r>
      <w:r w:rsidR="005D5A48">
        <w:fldChar w:fldCharType="end"/>
      </w:r>
      <w:r w:rsidR="005D5A48">
        <w:t xml:space="preserve">, </w:t>
      </w:r>
      <w:r w:rsidR="005D5A48">
        <w:fldChar w:fldCharType="begin"/>
      </w:r>
      <w:r w:rsidR="005D5A48">
        <w:instrText xml:space="preserve"> REF _Ref205998367 \h </w:instrText>
      </w:r>
      <w:r w:rsidR="005D5A48">
        <w:fldChar w:fldCharType="separate"/>
      </w:r>
      <w:r w:rsidR="005D5A48" w:rsidRPr="00D70369">
        <w:t>Figure 21</w:t>
      </w:r>
      <w:r w:rsidR="005D5A48">
        <w:fldChar w:fldCharType="end"/>
      </w:r>
      <w:r w:rsidR="005D5A48">
        <w:t xml:space="preserve">, </w:t>
      </w:r>
    </w:p>
    <w:p w14:paraId="1A2B3773" w14:textId="07F9588D" w:rsidR="00D7565E" w:rsidRPr="005D5A48" w:rsidRDefault="005D5A48" w:rsidP="005D5A48">
      <w:pPr>
        <w:pStyle w:val="Text"/>
      </w:pPr>
      <w:r>
        <w:fldChar w:fldCharType="begin"/>
      </w:r>
      <w:r>
        <w:instrText xml:space="preserve"> REF _Ref205998368 \h </w:instrText>
      </w:r>
      <w:r>
        <w:fldChar w:fldCharType="separate"/>
      </w:r>
      <w:r w:rsidRPr="00D70369">
        <w:t>Figure 22</w:t>
      </w:r>
      <w:r>
        <w:fldChar w:fldCharType="end"/>
      </w:r>
      <w:r>
        <w:t xml:space="preserve"> and </w:t>
      </w:r>
      <w:r>
        <w:fldChar w:fldCharType="begin"/>
      </w:r>
      <w:r>
        <w:instrText xml:space="preserve"> REF _Ref205998369 \h </w:instrText>
      </w:r>
      <w:r>
        <w:fldChar w:fldCharType="separate"/>
      </w:r>
      <w:r w:rsidRPr="00D70369">
        <w:t>Figure 23</w:t>
      </w:r>
      <w:r>
        <w:fldChar w:fldCharType="end"/>
      </w:r>
      <w:r w:rsidR="00133999" w:rsidRPr="00D70369">
        <w:t>.</w:t>
      </w:r>
    </w:p>
    <w:p w14:paraId="2539BBBD" w14:textId="462E8FB1" w:rsidR="004E181D" w:rsidRPr="00D70369" w:rsidRDefault="005D5A48">
      <w:pPr>
        <w:spacing w:after="0" w:line="240" w:lineRule="auto"/>
        <w:jc w:val="left"/>
        <w:rPr>
          <w:rFonts w:eastAsia="Times"/>
        </w:rPr>
      </w:pPr>
      <w:r w:rsidRPr="00D70369">
        <w:rPr>
          <w:noProof/>
        </w:rPr>
        <mc:AlternateContent>
          <mc:Choice Requires="wps">
            <w:drawing>
              <wp:anchor distT="0" distB="0" distL="114300" distR="114300" simplePos="0" relativeHeight="251857920" behindDoc="0" locked="0" layoutInCell="1" allowOverlap="1" wp14:anchorId="75D7B681" wp14:editId="130942FE">
                <wp:simplePos x="0" y="0"/>
                <wp:positionH relativeFrom="margin">
                  <wp:align>center</wp:align>
                </wp:positionH>
                <wp:positionV relativeFrom="paragraph">
                  <wp:posOffset>5832475</wp:posOffset>
                </wp:positionV>
                <wp:extent cx="4733925" cy="635"/>
                <wp:effectExtent l="0" t="0" r="9525"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0483BD21" w:rsidR="00AA0223" w:rsidRPr="00D70369" w:rsidRDefault="00AA0223" w:rsidP="00AA0223">
                            <w:pPr>
                              <w:pStyle w:val="Caption"/>
                              <w:rPr>
                                <w:rFonts w:eastAsia="Times"/>
                              </w:rPr>
                            </w:pPr>
                            <w:bookmarkStart w:id="201" w:name="_Ref205998366"/>
                            <w:bookmarkStart w:id="202" w:name="_Toc206003217"/>
                            <w:r w:rsidRPr="00D70369">
                              <w:t xml:space="preserve">Figure </w:t>
                            </w:r>
                            <w:r w:rsidRPr="00D70369">
                              <w:fldChar w:fldCharType="begin"/>
                            </w:r>
                            <w:r w:rsidRPr="00D70369">
                              <w:instrText xml:space="preserve"> SEQ Figure \* ARABIC </w:instrText>
                            </w:r>
                            <w:r w:rsidRPr="00D70369">
                              <w:fldChar w:fldCharType="separate"/>
                            </w:r>
                            <w:r w:rsidR="00B27C2A" w:rsidRPr="00D70369">
                              <w:t>20</w:t>
                            </w:r>
                            <w:r w:rsidRPr="00D70369">
                              <w:fldChar w:fldCharType="end"/>
                            </w:r>
                            <w:bookmarkEnd w:id="201"/>
                            <w:r w:rsidRPr="00D70369">
                              <w:t>: API Example for Account micro service 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45" type="#_x0000_t202" style="position:absolute;margin-left:0;margin-top:459.25pt;width:372.75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" stroked="f">
                <v:textbox style="mso-fit-shape-to-text:t" inset="0,0,0,0">
                  <w:txbxContent>
                    <w:p w14:paraId="6061B965" w14:textId="0483BD21" w:rsidR="00AA0223" w:rsidRPr="00D70369" w:rsidRDefault="00AA0223" w:rsidP="00AA0223">
                      <w:pPr>
                        <w:pStyle w:val="Caption"/>
                        <w:rPr>
                          <w:rFonts w:eastAsia="Times"/>
                        </w:rPr>
                      </w:pPr>
                      <w:bookmarkStart w:id="203" w:name="_Ref205998366"/>
                      <w:bookmarkStart w:id="204" w:name="_Toc206003217"/>
                      <w:r w:rsidRPr="00D70369">
                        <w:t xml:space="preserve">Figure </w:t>
                      </w:r>
                      <w:r w:rsidRPr="00D70369">
                        <w:fldChar w:fldCharType="begin"/>
                      </w:r>
                      <w:r w:rsidRPr="00D70369">
                        <w:instrText xml:space="preserve"> SEQ Figure \* ARABIC </w:instrText>
                      </w:r>
                      <w:r w:rsidRPr="00D70369">
                        <w:fldChar w:fldCharType="separate"/>
                      </w:r>
                      <w:r w:rsidR="00B27C2A" w:rsidRPr="00D70369">
                        <w:t>20</w:t>
                      </w:r>
                      <w:r w:rsidRPr="00D70369">
                        <w:fldChar w:fldCharType="end"/>
                      </w:r>
                      <w:bookmarkEnd w:id="203"/>
                      <w:r w:rsidRPr="00D70369">
                        <w:t>: API Example for Account micro service 1</w:t>
                      </w:r>
                      <w:bookmarkEnd w:id="204"/>
                    </w:p>
                  </w:txbxContent>
                </v:textbox>
                <w10:wrap type="square" anchorx="margin"/>
              </v:shape>
            </w:pict>
          </mc:Fallback>
        </mc:AlternateContent>
      </w:r>
      <w:r w:rsidRPr="00D70369">
        <w:rPr>
          <w:b/>
          <w:bCs/>
          <w:noProof/>
        </w:rPr>
        <w:drawing>
          <wp:anchor distT="0" distB="0" distL="114300" distR="114300" simplePos="0" relativeHeight="251701248" behindDoc="0" locked="0" layoutInCell="1" allowOverlap="1" wp14:anchorId="1EE3D45C" wp14:editId="703934EC">
            <wp:simplePos x="0" y="0"/>
            <wp:positionH relativeFrom="margin">
              <wp:align>center</wp:align>
            </wp:positionH>
            <wp:positionV relativeFrom="margin">
              <wp:posOffset>1351280</wp:posOffset>
            </wp:positionV>
            <wp:extent cx="4733925" cy="5610225"/>
            <wp:effectExtent l="76200" t="76200" r="142875" b="14287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733925" cy="561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sidRPr="00D70369">
        <w:rPr>
          <w:rFonts w:eastAsia="Times"/>
        </w:rPr>
        <w:br w:type="page"/>
      </w:r>
      <w:r w:rsidR="005B3B86" w:rsidRPr="00D70369">
        <w:rPr>
          <w:rFonts w:eastAsia="Times"/>
          <w:noProof/>
        </w:rPr>
        <w:lastRenderedPageBreak/>
        <w:drawing>
          <wp:anchor distT="0" distB="0" distL="114300" distR="114300" simplePos="0" relativeHeight="251702272" behindDoc="0" locked="0" layoutInCell="1" allowOverlap="1" wp14:anchorId="20D42CF8" wp14:editId="3FE5116E">
            <wp:simplePos x="0" y="0"/>
            <wp:positionH relativeFrom="margin">
              <wp:align>center</wp:align>
            </wp:positionH>
            <wp:positionV relativeFrom="margin">
              <wp:posOffset>253365</wp:posOffset>
            </wp:positionV>
            <wp:extent cx="5445760" cy="7200900"/>
            <wp:effectExtent l="76200" t="76200" r="135890" b="133350"/>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44576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A0223" w:rsidRPr="00D70369">
        <w:rPr>
          <w:noProof/>
        </w:rPr>
        <mc:AlternateContent>
          <mc:Choice Requires="wps">
            <w:drawing>
              <wp:anchor distT="0" distB="0" distL="114300" distR="114300" simplePos="0" relativeHeight="251859968" behindDoc="0" locked="0" layoutInCell="1" allowOverlap="1" wp14:anchorId="7E99391E" wp14:editId="3B1F4842">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402C00CF" w:rsidR="00AA0223" w:rsidRPr="00D70369" w:rsidRDefault="00AA0223" w:rsidP="00AA0223">
                            <w:pPr>
                              <w:pStyle w:val="Caption"/>
                            </w:pPr>
                            <w:bookmarkStart w:id="205" w:name="_Ref205998367"/>
                            <w:bookmarkStart w:id="206" w:name="_Toc206003218"/>
                            <w:r w:rsidRPr="00D70369">
                              <w:t xml:space="preserve">Figure </w:t>
                            </w:r>
                            <w:r w:rsidRPr="00D70369">
                              <w:fldChar w:fldCharType="begin"/>
                            </w:r>
                            <w:r w:rsidRPr="00D70369">
                              <w:instrText xml:space="preserve"> SEQ Figure \* ARABIC </w:instrText>
                            </w:r>
                            <w:r w:rsidRPr="00D70369">
                              <w:fldChar w:fldCharType="separate"/>
                            </w:r>
                            <w:r w:rsidR="00B27C2A" w:rsidRPr="00D70369">
                              <w:t>21</w:t>
                            </w:r>
                            <w:r w:rsidRPr="00D70369">
                              <w:fldChar w:fldCharType="end"/>
                            </w:r>
                            <w:bookmarkEnd w:id="205"/>
                            <w:r w:rsidRPr="00D70369">
                              <w:t>: API Example for Account micro service 2</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6"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kZGQ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" stroked="f">
                <v:textbox style="mso-fit-shape-to-text:t" inset="0,0,0,0">
                  <w:txbxContent>
                    <w:p w14:paraId="17EC61F5" w14:textId="402C00CF" w:rsidR="00AA0223" w:rsidRPr="00D70369" w:rsidRDefault="00AA0223" w:rsidP="00AA0223">
                      <w:pPr>
                        <w:pStyle w:val="Caption"/>
                      </w:pPr>
                      <w:bookmarkStart w:id="207" w:name="_Ref205998367"/>
                      <w:bookmarkStart w:id="208" w:name="_Toc206003218"/>
                      <w:r w:rsidRPr="00D70369">
                        <w:t xml:space="preserve">Figure </w:t>
                      </w:r>
                      <w:r w:rsidRPr="00D70369">
                        <w:fldChar w:fldCharType="begin"/>
                      </w:r>
                      <w:r w:rsidRPr="00D70369">
                        <w:instrText xml:space="preserve"> SEQ Figure \* ARABIC </w:instrText>
                      </w:r>
                      <w:r w:rsidRPr="00D70369">
                        <w:fldChar w:fldCharType="separate"/>
                      </w:r>
                      <w:r w:rsidR="00B27C2A" w:rsidRPr="00D70369">
                        <w:t>21</w:t>
                      </w:r>
                      <w:r w:rsidRPr="00D70369">
                        <w:fldChar w:fldCharType="end"/>
                      </w:r>
                      <w:bookmarkEnd w:id="207"/>
                      <w:r w:rsidRPr="00D70369">
                        <w:t>: API Example for Account micro service 2</w:t>
                      </w:r>
                      <w:bookmarkEnd w:id="208"/>
                    </w:p>
                  </w:txbxContent>
                </v:textbox>
                <w10:wrap type="square"/>
              </v:shape>
            </w:pict>
          </mc:Fallback>
        </mc:AlternateContent>
      </w:r>
      <w:r w:rsidR="0049751D" w:rsidRPr="00D70369">
        <w:rPr>
          <w:rFonts w:eastAsia="Times"/>
        </w:rPr>
        <w:br w:type="page"/>
      </w:r>
      <w:r w:rsidR="007D05E7" w:rsidRPr="00D70369">
        <w:rPr>
          <w:noProof/>
        </w:rPr>
        <w:lastRenderedPageBreak/>
        <mc:AlternateContent>
          <mc:Choice Requires="wps">
            <w:drawing>
              <wp:anchor distT="0" distB="0" distL="114300" distR="114300" simplePos="0" relativeHeight="251862016" behindDoc="0" locked="0" layoutInCell="1" allowOverlap="1" wp14:anchorId="6240B236" wp14:editId="059C2BA5">
                <wp:simplePos x="0" y="0"/>
                <wp:positionH relativeFrom="margin">
                  <wp:align>center</wp:align>
                </wp:positionH>
                <wp:positionV relativeFrom="paragraph">
                  <wp:posOffset>7333615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3595C91E" w:rsidR="00AA0223" w:rsidRPr="00D70369" w:rsidRDefault="00AA0223" w:rsidP="00AA0223">
                            <w:pPr>
                              <w:pStyle w:val="Caption"/>
                            </w:pPr>
                            <w:bookmarkStart w:id="209" w:name="_Ref205998368"/>
                            <w:bookmarkStart w:id="210" w:name="_Toc206003219"/>
                            <w:r w:rsidRPr="00D70369">
                              <w:t xml:space="preserve">Figure </w:t>
                            </w:r>
                            <w:r w:rsidRPr="00D70369">
                              <w:fldChar w:fldCharType="begin"/>
                            </w:r>
                            <w:r w:rsidRPr="00D70369">
                              <w:instrText xml:space="preserve"> SEQ Figure \* ARABIC </w:instrText>
                            </w:r>
                            <w:r w:rsidRPr="00D70369">
                              <w:fldChar w:fldCharType="separate"/>
                            </w:r>
                            <w:r w:rsidR="00B27C2A" w:rsidRPr="00D70369">
                              <w:t>22</w:t>
                            </w:r>
                            <w:r w:rsidRPr="00D70369">
                              <w:fldChar w:fldCharType="end"/>
                            </w:r>
                            <w:bookmarkEnd w:id="209"/>
                            <w:r w:rsidRPr="00D70369">
                              <w:t>: API Example for Account micro service 3</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7" type="#_x0000_t202" style="position:absolute;margin-left:0;margin-top:577.45pt;width:456.45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wRT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" stroked="f">
                <v:textbox style="mso-fit-shape-to-text:t" inset="0,0,0,0">
                  <w:txbxContent>
                    <w:p w14:paraId="09271E1B" w14:textId="3595C91E" w:rsidR="00AA0223" w:rsidRPr="00D70369" w:rsidRDefault="00AA0223" w:rsidP="00AA0223">
                      <w:pPr>
                        <w:pStyle w:val="Caption"/>
                      </w:pPr>
                      <w:bookmarkStart w:id="211" w:name="_Ref205998368"/>
                      <w:bookmarkStart w:id="212" w:name="_Toc206003219"/>
                      <w:r w:rsidRPr="00D70369">
                        <w:t xml:space="preserve">Figure </w:t>
                      </w:r>
                      <w:r w:rsidRPr="00D70369">
                        <w:fldChar w:fldCharType="begin"/>
                      </w:r>
                      <w:r w:rsidRPr="00D70369">
                        <w:instrText xml:space="preserve"> SEQ Figure \* ARABIC </w:instrText>
                      </w:r>
                      <w:r w:rsidRPr="00D70369">
                        <w:fldChar w:fldCharType="separate"/>
                      </w:r>
                      <w:r w:rsidR="00B27C2A" w:rsidRPr="00D70369">
                        <w:t>22</w:t>
                      </w:r>
                      <w:r w:rsidRPr="00D70369">
                        <w:fldChar w:fldCharType="end"/>
                      </w:r>
                      <w:bookmarkEnd w:id="211"/>
                      <w:r w:rsidRPr="00D70369">
                        <w:t>: API Example for Account micro service 3</w:t>
                      </w:r>
                      <w:bookmarkEnd w:id="212"/>
                    </w:p>
                  </w:txbxContent>
                </v:textbox>
                <w10:wrap type="square" anchorx="margin"/>
              </v:shape>
            </w:pict>
          </mc:Fallback>
        </mc:AlternateContent>
      </w:r>
      <w:r w:rsidR="007D05E7" w:rsidRPr="00D70369">
        <w:rPr>
          <w:rFonts w:eastAsia="Times"/>
          <w:noProof/>
        </w:rPr>
        <w:drawing>
          <wp:anchor distT="0" distB="0" distL="114300" distR="114300" simplePos="0" relativeHeight="251703296" behindDoc="0" locked="0" layoutInCell="1" allowOverlap="1" wp14:anchorId="178E65F7" wp14:editId="09BF06F7">
            <wp:simplePos x="0" y="0"/>
            <wp:positionH relativeFrom="margin">
              <wp:align>center</wp:align>
            </wp:positionH>
            <wp:positionV relativeFrom="page">
              <wp:posOffset>1447800</wp:posOffset>
            </wp:positionV>
            <wp:extent cx="5889625" cy="6629400"/>
            <wp:effectExtent l="76200" t="76200" r="130175" b="133350"/>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88962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sidRPr="00D70369">
        <w:rPr>
          <w:rFonts w:eastAsia="Times"/>
        </w:rPr>
        <w:br w:type="page"/>
      </w:r>
    </w:p>
    <w:p w14:paraId="6DC74C85" w14:textId="1CABF059" w:rsidR="0049751D" w:rsidRPr="00D70369" w:rsidRDefault="007D05E7">
      <w:pPr>
        <w:spacing w:after="0" w:line="240" w:lineRule="auto"/>
        <w:jc w:val="left"/>
        <w:rPr>
          <w:rFonts w:eastAsia="Times"/>
        </w:rPr>
      </w:pPr>
      <w:r w:rsidRPr="00D70369">
        <w:rPr>
          <w:noProof/>
        </w:rPr>
        <w:lastRenderedPageBreak/>
        <mc:AlternateContent>
          <mc:Choice Requires="wps">
            <w:drawing>
              <wp:anchor distT="0" distB="0" distL="114300" distR="114300" simplePos="0" relativeHeight="251864064" behindDoc="0" locked="0" layoutInCell="1" allowOverlap="1" wp14:anchorId="1B177F5D" wp14:editId="2DA09A57">
                <wp:simplePos x="0" y="0"/>
                <wp:positionH relativeFrom="page">
                  <wp:align>center</wp:align>
                </wp:positionH>
                <wp:positionV relativeFrom="paragraph">
                  <wp:posOffset>7682230</wp:posOffset>
                </wp:positionV>
                <wp:extent cx="5229225" cy="635"/>
                <wp:effectExtent l="0" t="0" r="9525"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30024A23" w:rsidR="00AA0223" w:rsidRPr="00D70369" w:rsidRDefault="00AA0223" w:rsidP="00AA0223">
                            <w:pPr>
                              <w:pStyle w:val="Caption"/>
                            </w:pPr>
                            <w:bookmarkStart w:id="213" w:name="_Ref205998369"/>
                            <w:bookmarkStart w:id="214" w:name="_Toc206003220"/>
                            <w:r w:rsidRPr="00D70369">
                              <w:t xml:space="preserve">Figure </w:t>
                            </w:r>
                            <w:r w:rsidRPr="00D70369">
                              <w:fldChar w:fldCharType="begin"/>
                            </w:r>
                            <w:r w:rsidRPr="00D70369">
                              <w:instrText xml:space="preserve"> SEQ Figure \* ARABIC </w:instrText>
                            </w:r>
                            <w:r w:rsidRPr="00D70369">
                              <w:fldChar w:fldCharType="separate"/>
                            </w:r>
                            <w:r w:rsidR="00B27C2A" w:rsidRPr="00D70369">
                              <w:t>23</w:t>
                            </w:r>
                            <w:r w:rsidRPr="00D70369">
                              <w:fldChar w:fldCharType="end"/>
                            </w:r>
                            <w:bookmarkEnd w:id="213"/>
                            <w:r w:rsidRPr="00D70369">
                              <w:t>: API Example for Account micro service 4</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8" type="#_x0000_t202" style="position:absolute;margin-left:0;margin-top:604.9pt;width:411.7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" stroked="f">
                <v:textbox style="mso-fit-shape-to-text:t" inset="0,0,0,0">
                  <w:txbxContent>
                    <w:p w14:paraId="387EC6CC" w14:textId="30024A23" w:rsidR="00AA0223" w:rsidRPr="00D70369" w:rsidRDefault="00AA0223" w:rsidP="00AA0223">
                      <w:pPr>
                        <w:pStyle w:val="Caption"/>
                      </w:pPr>
                      <w:bookmarkStart w:id="215" w:name="_Ref205998369"/>
                      <w:bookmarkStart w:id="216" w:name="_Toc206003220"/>
                      <w:r w:rsidRPr="00D70369">
                        <w:t xml:space="preserve">Figure </w:t>
                      </w:r>
                      <w:r w:rsidRPr="00D70369">
                        <w:fldChar w:fldCharType="begin"/>
                      </w:r>
                      <w:r w:rsidRPr="00D70369">
                        <w:instrText xml:space="preserve"> SEQ Figure \* ARABIC </w:instrText>
                      </w:r>
                      <w:r w:rsidRPr="00D70369">
                        <w:fldChar w:fldCharType="separate"/>
                      </w:r>
                      <w:r w:rsidR="00B27C2A" w:rsidRPr="00D70369">
                        <w:t>23</w:t>
                      </w:r>
                      <w:r w:rsidRPr="00D70369">
                        <w:fldChar w:fldCharType="end"/>
                      </w:r>
                      <w:bookmarkEnd w:id="215"/>
                      <w:r w:rsidRPr="00D70369">
                        <w:t>: API Example for Account micro service 4</w:t>
                      </w:r>
                      <w:bookmarkEnd w:id="216"/>
                    </w:p>
                  </w:txbxContent>
                </v:textbox>
                <w10:wrap type="square" anchorx="page"/>
              </v:shape>
            </w:pict>
          </mc:Fallback>
        </mc:AlternateContent>
      </w:r>
    </w:p>
    <w:p w14:paraId="1E899EF4" w14:textId="46BB5B57" w:rsidR="00800FD9" w:rsidRPr="00D70369" w:rsidRDefault="005B3B86">
      <w:pPr>
        <w:spacing w:after="0" w:line="240" w:lineRule="auto"/>
        <w:jc w:val="left"/>
        <w:rPr>
          <w:rFonts w:eastAsia="Times"/>
        </w:rPr>
      </w:pPr>
      <w:r w:rsidRPr="00D70369">
        <w:rPr>
          <w:rFonts w:eastAsia="Times"/>
          <w:noProof/>
        </w:rPr>
        <w:drawing>
          <wp:anchor distT="0" distB="0" distL="114300" distR="114300" simplePos="0" relativeHeight="251704320" behindDoc="0" locked="0" layoutInCell="1" allowOverlap="1" wp14:anchorId="6D1DF487" wp14:editId="42D37B8B">
            <wp:simplePos x="0" y="0"/>
            <wp:positionH relativeFrom="margin">
              <wp:align>center</wp:align>
            </wp:positionH>
            <wp:positionV relativeFrom="margin">
              <wp:posOffset>367665</wp:posOffset>
            </wp:positionV>
            <wp:extent cx="5187315" cy="7143115"/>
            <wp:effectExtent l="76200" t="76200" r="12763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187315" cy="714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Pr="00D70369" w:rsidRDefault="00800FD9">
      <w:pPr>
        <w:spacing w:after="0" w:line="240" w:lineRule="auto"/>
        <w:jc w:val="left"/>
        <w:rPr>
          <w:rFonts w:eastAsia="Times"/>
        </w:rPr>
      </w:pPr>
      <w:r w:rsidRPr="00D70369">
        <w:rPr>
          <w:rFonts w:eastAsia="Times"/>
        </w:rPr>
        <w:br w:type="page"/>
      </w:r>
    </w:p>
    <w:p w14:paraId="458D687E" w14:textId="77777777" w:rsidR="00F9276F" w:rsidRPr="00D70369" w:rsidRDefault="00EF709A" w:rsidP="00EF709A">
      <w:pPr>
        <w:pStyle w:val="Heading3"/>
        <w:rPr>
          <w:rFonts w:eastAsia="Times"/>
        </w:rPr>
      </w:pPr>
      <w:bookmarkStart w:id="217" w:name="_Toc206003816"/>
      <w:r w:rsidRPr="00D70369">
        <w:rPr>
          <w:rFonts w:eastAsia="Times"/>
        </w:rPr>
        <w:lastRenderedPageBreak/>
        <w:t>Docker</w:t>
      </w:r>
      <w:bookmarkEnd w:id="217"/>
      <w:r w:rsidRPr="00D70369">
        <w:rPr>
          <w:rFonts w:eastAsia="Times"/>
        </w:rPr>
        <w:t xml:space="preserve"> </w:t>
      </w:r>
    </w:p>
    <w:p w14:paraId="6F61A69B" w14:textId="5ADEF2B0" w:rsidR="007C09F7" w:rsidRPr="00D70369" w:rsidRDefault="007C09F7" w:rsidP="00B54A13">
      <w:pPr>
        <w:pStyle w:val="Text"/>
      </w:pPr>
      <w:r w:rsidRPr="00D70369">
        <w:t>In modern software development, Docker is used to package and run applications in isolated environments called containers</w:t>
      </w:r>
      <w:r w:rsidR="007D23A2">
        <w:t xml:space="preserve"> see </w:t>
      </w:r>
      <w:r w:rsidR="007D23A2">
        <w:fldChar w:fldCharType="begin"/>
      </w:r>
      <w:r w:rsidR="007D23A2">
        <w:instrText xml:space="preserve"> REF _Ref205998461 \h </w:instrText>
      </w:r>
      <w:r w:rsidR="007D23A2">
        <w:fldChar w:fldCharType="separate"/>
      </w:r>
      <w:r w:rsidR="007D23A2" w:rsidRPr="00D70369">
        <w:t>Figure 24</w:t>
      </w:r>
      <w:r w:rsidR="007D23A2">
        <w:fldChar w:fldCharType="end"/>
      </w:r>
      <w:r w:rsidRPr="00D70369">
        <w:t>.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Pr="00D70369" w:rsidRDefault="007C09F7" w:rsidP="00B54A13">
      <w:pPr>
        <w:pStyle w:val="Text"/>
      </w:pPr>
      <w:r w:rsidRPr="00D70369">
        <w:t>In this setup, we containerize Spring Boot applications (like Accounts, Loans, and Cards microservices) using three different methods, each suited for different developer needs and automation levels.</w:t>
      </w:r>
    </w:p>
    <w:p w14:paraId="6C5CCC35" w14:textId="36F32B87" w:rsidR="00C30FE1" w:rsidRPr="00D70369" w:rsidRDefault="00D311DA" w:rsidP="00B54A13">
      <w:pPr>
        <w:pStyle w:val="Text"/>
      </w:pPr>
      <w:r w:rsidRPr="00D70369">
        <w:t xml:space="preserve">We </w:t>
      </w:r>
      <w:r w:rsidR="00793852" w:rsidRPr="00D70369">
        <w:t>decided</w:t>
      </w:r>
      <w:r w:rsidRPr="00D70369">
        <w:t xml:space="preserve"> to go </w:t>
      </w:r>
      <w:r w:rsidR="00793852" w:rsidRPr="00D70369">
        <w:t>Build packs</w:t>
      </w:r>
      <w:r w:rsidRPr="00D70369">
        <w:t xml:space="preserve"> in project as it </w:t>
      </w:r>
      <w:r w:rsidR="00036D82" w:rsidRPr="00D70369">
        <w:t xml:space="preserve">is </w:t>
      </w:r>
      <w:r w:rsidR="009175AF" w:rsidRPr="00D70369">
        <w:t>a secure</w:t>
      </w:r>
      <w:r w:rsidRPr="00D70369">
        <w:t xml:space="preserve"> and easier wa</w:t>
      </w:r>
      <w:r w:rsidR="009175AF" w:rsidRPr="00D70369">
        <w:t>y for all microservice images As Show</w:t>
      </w:r>
      <w:r w:rsidR="00927557">
        <w:t xml:space="preserve">n </w:t>
      </w:r>
      <w:r w:rsidR="009175AF" w:rsidRPr="00D70369">
        <w:t xml:space="preserve">in </w:t>
      </w:r>
      <w:r w:rsidR="007D23A2">
        <w:fldChar w:fldCharType="begin"/>
      </w:r>
      <w:r w:rsidR="007D23A2">
        <w:instrText xml:space="preserve"> REF _Ref205998473 \h </w:instrText>
      </w:r>
      <w:r w:rsidR="007D23A2">
        <w:fldChar w:fldCharType="separate"/>
      </w:r>
      <w:r w:rsidR="007D23A2" w:rsidRPr="00D70369">
        <w:t>Figure 25</w:t>
      </w:r>
      <w:r w:rsidR="007D23A2">
        <w:fldChar w:fldCharType="end"/>
      </w:r>
      <w:r w:rsidR="009175AF" w:rsidRPr="00D70369">
        <w:t>.</w:t>
      </w:r>
    </w:p>
    <w:p w14:paraId="39F41DF8" w14:textId="29D99BC2" w:rsidR="00C30FE1" w:rsidRPr="00D70369" w:rsidRDefault="00C30FE1" w:rsidP="00B54A13">
      <w:pPr>
        <w:pStyle w:val="Text"/>
      </w:pPr>
      <w:r w:rsidRPr="00D70369">
        <w:t>This section defines the account microservice</w:t>
      </w:r>
      <w:r w:rsidR="00285E5B" w:rsidRPr="00D70369">
        <w:t xml:space="preserve"> as Show</w:t>
      </w:r>
      <w:r w:rsidR="00927557">
        <w:t>n</w:t>
      </w:r>
      <w:r w:rsidR="00285E5B" w:rsidRPr="00D70369">
        <w:t xml:space="preserve"> in Figure 18</w:t>
      </w:r>
      <w:r w:rsidRPr="00D70369">
        <w:t xml:space="preserve"> in Docker Compose setup. It specifies:</w:t>
      </w:r>
    </w:p>
    <w:p w14:paraId="652E8DD4" w14:textId="27CA25B3" w:rsidR="00C30FE1" w:rsidRPr="00D70369" w:rsidRDefault="00C30FE1" w:rsidP="00B54A13">
      <w:pPr>
        <w:pStyle w:val="Text"/>
      </w:pPr>
      <w:r w:rsidRPr="00D70369">
        <w:t>The Docker image to use (</w:t>
      </w:r>
      <w:proofErr w:type="spellStart"/>
      <w:r w:rsidRPr="00D70369">
        <w:t>aimendocker</w:t>
      </w:r>
      <w:proofErr w:type="spellEnd"/>
      <w:r w:rsidRPr="00D70369">
        <w:t>/account:s14).</w:t>
      </w:r>
    </w:p>
    <w:p w14:paraId="4603FCF2" w14:textId="1B4A4553" w:rsidR="00C30FE1" w:rsidRPr="00D70369" w:rsidRDefault="001F394B" w:rsidP="00B54A13">
      <w:pPr>
        <w:pStyle w:val="Text"/>
      </w:pPr>
      <w:r w:rsidRPr="00D70369">
        <w:rPr>
          <w:noProof/>
        </w:rPr>
        <mc:AlternateContent>
          <mc:Choice Requires="wps">
            <w:drawing>
              <wp:anchor distT="0" distB="0" distL="114300" distR="114300" simplePos="0" relativeHeight="251866112" behindDoc="0" locked="0" layoutInCell="1" allowOverlap="1" wp14:anchorId="4CF32280" wp14:editId="0B5241D2">
                <wp:simplePos x="0" y="0"/>
                <wp:positionH relativeFrom="margin">
                  <wp:align>center</wp:align>
                </wp:positionH>
                <wp:positionV relativeFrom="paragraph">
                  <wp:posOffset>3851275</wp:posOffset>
                </wp:positionV>
                <wp:extent cx="3800475" cy="635"/>
                <wp:effectExtent l="0" t="0" r="9525"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536DA224" w:rsidR="00036D82" w:rsidRPr="00D70369" w:rsidRDefault="00036D82" w:rsidP="00036D82">
                            <w:pPr>
                              <w:pStyle w:val="Caption"/>
                              <w:rPr>
                                <w:rFonts w:eastAsia="Times"/>
                                <w:lang w:eastAsia="de-DE"/>
                              </w:rPr>
                            </w:pPr>
                            <w:bookmarkStart w:id="218" w:name="_Ref205998461"/>
                            <w:bookmarkStart w:id="219" w:name="_Toc206003221"/>
                            <w:r w:rsidRPr="00D70369">
                              <w:t xml:space="preserve">Figure </w:t>
                            </w:r>
                            <w:r w:rsidRPr="00D70369">
                              <w:fldChar w:fldCharType="begin"/>
                            </w:r>
                            <w:r w:rsidRPr="00D70369">
                              <w:instrText xml:space="preserve"> SEQ Figure \* ARABIC </w:instrText>
                            </w:r>
                            <w:r w:rsidRPr="00D70369">
                              <w:fldChar w:fldCharType="separate"/>
                            </w:r>
                            <w:r w:rsidR="00B27C2A" w:rsidRPr="00D70369">
                              <w:t>24</w:t>
                            </w:r>
                            <w:r w:rsidRPr="00D70369">
                              <w:fldChar w:fldCharType="end"/>
                            </w:r>
                            <w:bookmarkEnd w:id="218"/>
                            <w:r w:rsidRPr="00D70369">
                              <w:t>: Account Info for Docker Image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9" type="#_x0000_t202" style="position:absolute;left:0;text-align:left;margin-left:0;margin-top:303.25pt;width:299.25pt;height:.05pt;z-index:25186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" stroked="f">
                <v:textbox style="mso-fit-shape-to-text:t" inset="0,0,0,0">
                  <w:txbxContent>
                    <w:p w14:paraId="0F3F4751" w14:textId="536DA224" w:rsidR="00036D82" w:rsidRPr="00D70369" w:rsidRDefault="00036D82" w:rsidP="00036D82">
                      <w:pPr>
                        <w:pStyle w:val="Caption"/>
                        <w:rPr>
                          <w:rFonts w:eastAsia="Times"/>
                          <w:lang w:eastAsia="de-DE"/>
                        </w:rPr>
                      </w:pPr>
                      <w:bookmarkStart w:id="220" w:name="_Ref205998461"/>
                      <w:bookmarkStart w:id="221" w:name="_Toc206003221"/>
                      <w:r w:rsidRPr="00D70369">
                        <w:t xml:space="preserve">Figure </w:t>
                      </w:r>
                      <w:r w:rsidRPr="00D70369">
                        <w:fldChar w:fldCharType="begin"/>
                      </w:r>
                      <w:r w:rsidRPr="00D70369">
                        <w:instrText xml:space="preserve"> SEQ Figure \* ARABIC </w:instrText>
                      </w:r>
                      <w:r w:rsidRPr="00D70369">
                        <w:fldChar w:fldCharType="separate"/>
                      </w:r>
                      <w:r w:rsidR="00B27C2A" w:rsidRPr="00D70369">
                        <w:t>24</w:t>
                      </w:r>
                      <w:r w:rsidRPr="00D70369">
                        <w:fldChar w:fldCharType="end"/>
                      </w:r>
                      <w:bookmarkEnd w:id="220"/>
                      <w:r w:rsidRPr="00D70369">
                        <w:t>: Account Info for Docker Image</w:t>
                      </w:r>
                      <w:bookmarkEnd w:id="221"/>
                    </w:p>
                  </w:txbxContent>
                </v:textbox>
                <w10:wrap type="square" anchorx="margin"/>
              </v:shape>
            </w:pict>
          </mc:Fallback>
        </mc:AlternateContent>
      </w:r>
      <w:r w:rsidRPr="00D70369">
        <w:rPr>
          <w:noProof/>
        </w:rPr>
        <w:drawing>
          <wp:anchor distT="0" distB="0" distL="114300" distR="114300" simplePos="0" relativeHeight="251730944" behindDoc="0" locked="0" layoutInCell="1" allowOverlap="1" wp14:anchorId="44557538" wp14:editId="2F748701">
            <wp:simplePos x="0" y="0"/>
            <wp:positionH relativeFrom="margin">
              <wp:align>center</wp:align>
            </wp:positionH>
            <wp:positionV relativeFrom="margin">
              <wp:posOffset>4091940</wp:posOffset>
            </wp:positionV>
            <wp:extent cx="5128895" cy="3355340"/>
            <wp:effectExtent l="76200" t="76200" r="128905" b="130810"/>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28895" cy="3355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30FE1" w:rsidRPr="00D70369">
        <w:t>The container name (</w:t>
      </w:r>
      <w:proofErr w:type="spellStart"/>
      <w:r w:rsidR="00C30FE1" w:rsidRPr="00D70369">
        <w:t>docuker-ms</w:t>
      </w:r>
      <w:proofErr w:type="spellEnd"/>
      <w:r w:rsidR="00C30FE1" w:rsidRPr="00D70369">
        <w:t>).</w:t>
      </w:r>
    </w:p>
    <w:p w14:paraId="1AB78F74" w14:textId="3E5D45C4" w:rsidR="00E92941" w:rsidRPr="00D70369" w:rsidRDefault="00E92941">
      <w:pPr>
        <w:spacing w:after="0" w:line="240" w:lineRule="auto"/>
        <w:jc w:val="left"/>
        <w:rPr>
          <w:rFonts w:eastAsia="Times"/>
          <w:sz w:val="22"/>
          <w:szCs w:val="22"/>
          <w:lang w:eastAsia="de-DE"/>
        </w:rPr>
      </w:pPr>
      <w:r w:rsidRPr="00D70369">
        <w:rPr>
          <w:rFonts w:eastAsia="Times"/>
          <w:sz w:val="22"/>
          <w:szCs w:val="22"/>
          <w:lang w:eastAsia="de-DE"/>
        </w:rPr>
        <w:br w:type="page"/>
      </w:r>
    </w:p>
    <w:p w14:paraId="5D09E572" w14:textId="6D73C355" w:rsidR="00EE2318" w:rsidRPr="00D70369" w:rsidRDefault="00EE2318" w:rsidP="00B54A13">
      <w:pPr>
        <w:pStyle w:val="Text"/>
      </w:pPr>
      <w:r w:rsidRPr="00D70369">
        <w:rPr>
          <w:noProof/>
        </w:rPr>
        <w:lastRenderedPageBreak/>
        <mc:AlternateContent>
          <mc:Choice Requires="wps">
            <w:drawing>
              <wp:anchor distT="0" distB="0" distL="114300" distR="114300" simplePos="0" relativeHeight="251965440" behindDoc="0" locked="0" layoutInCell="1" allowOverlap="1" wp14:anchorId="1BF7E8F9" wp14:editId="6A7338FE">
                <wp:simplePos x="0" y="0"/>
                <wp:positionH relativeFrom="margin">
                  <wp:align>center</wp:align>
                </wp:positionH>
                <wp:positionV relativeFrom="paragraph">
                  <wp:posOffset>1905635</wp:posOffset>
                </wp:positionV>
                <wp:extent cx="5372100" cy="635"/>
                <wp:effectExtent l="0" t="0" r="0" b="0"/>
                <wp:wrapSquare wrapText="bothSides"/>
                <wp:docPr id="67264539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44BD555" w14:textId="2CEA8AAA" w:rsidR="00EE2318" w:rsidRPr="00D70369" w:rsidRDefault="00EE2318" w:rsidP="00EE2318">
                            <w:pPr>
                              <w:pStyle w:val="Caption"/>
                              <w:rPr>
                                <w:rFonts w:eastAsia="Times"/>
                                <w:sz w:val="22"/>
                                <w:szCs w:val="22"/>
                                <w:lang w:eastAsia="de-DE"/>
                              </w:rPr>
                            </w:pPr>
                            <w:bookmarkStart w:id="222" w:name="_Ref205998473"/>
                            <w:bookmarkStart w:id="223" w:name="_Toc206003222"/>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25</w:t>
                            </w:r>
                            <w:r w:rsidRPr="00D70369">
                              <w:rPr>
                                <w:sz w:val="22"/>
                                <w:szCs w:val="22"/>
                              </w:rPr>
                              <w:fldChar w:fldCharType="end"/>
                            </w:r>
                            <w:bookmarkEnd w:id="222"/>
                            <w:r w:rsidRPr="00D70369">
                              <w:rPr>
                                <w:sz w:val="22"/>
                                <w:szCs w:val="22"/>
                              </w:rPr>
                              <w:t xml:space="preserve"> : Docker Image for Microservices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7E8F9" id="_x0000_s1050" type="#_x0000_t202" style="position:absolute;left:0;text-align:left;margin-left:0;margin-top:150.05pt;width:423pt;height:.05pt;z-index:25196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mL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" stroked="f">
                <v:textbox style="mso-fit-shape-to-text:t" inset="0,0,0,0">
                  <w:txbxContent>
                    <w:p w14:paraId="644BD555" w14:textId="2CEA8AAA" w:rsidR="00EE2318" w:rsidRPr="00D70369" w:rsidRDefault="00EE2318" w:rsidP="00EE2318">
                      <w:pPr>
                        <w:pStyle w:val="Caption"/>
                        <w:rPr>
                          <w:rFonts w:eastAsia="Times"/>
                          <w:sz w:val="22"/>
                          <w:szCs w:val="22"/>
                          <w:lang w:eastAsia="de-DE"/>
                        </w:rPr>
                      </w:pPr>
                      <w:bookmarkStart w:id="224" w:name="_Ref205998473"/>
                      <w:bookmarkStart w:id="225" w:name="_Toc206003222"/>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25</w:t>
                      </w:r>
                      <w:r w:rsidRPr="00D70369">
                        <w:rPr>
                          <w:sz w:val="22"/>
                          <w:szCs w:val="22"/>
                        </w:rPr>
                        <w:fldChar w:fldCharType="end"/>
                      </w:r>
                      <w:bookmarkEnd w:id="224"/>
                      <w:r w:rsidRPr="00D70369">
                        <w:rPr>
                          <w:sz w:val="22"/>
                          <w:szCs w:val="22"/>
                        </w:rPr>
                        <w:t xml:space="preserve"> : Docker Image for Microservices</w:t>
                      </w:r>
                      <w:bookmarkEnd w:id="225"/>
                    </w:p>
                  </w:txbxContent>
                </v:textbox>
                <w10:wrap type="square" anchorx="margin"/>
              </v:shape>
            </w:pict>
          </mc:Fallback>
        </mc:AlternateContent>
      </w:r>
      <w:r w:rsidRPr="00D70369">
        <w:rPr>
          <w:noProof/>
        </w:rPr>
        <w:drawing>
          <wp:anchor distT="0" distB="0" distL="114300" distR="114300" simplePos="0" relativeHeight="251762688" behindDoc="0" locked="0" layoutInCell="1" allowOverlap="1" wp14:anchorId="0CCADF93" wp14:editId="03B34BA9">
            <wp:simplePos x="0" y="0"/>
            <wp:positionH relativeFrom="margin">
              <wp:align>right</wp:align>
            </wp:positionH>
            <wp:positionV relativeFrom="margin">
              <wp:posOffset>123825</wp:posOffset>
            </wp:positionV>
            <wp:extent cx="5372100" cy="1686560"/>
            <wp:effectExtent l="76200" t="76200" r="133350" b="142240"/>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2100" cy="168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7AD619" w14:textId="0E0E7E24" w:rsidR="00805965" w:rsidRPr="00D70369" w:rsidRDefault="00805965" w:rsidP="00B54A13">
      <w:pPr>
        <w:pStyle w:val="Text"/>
      </w:pPr>
      <w:r w:rsidRPr="00D70369">
        <w:t>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Gateway 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w:t>
      </w:r>
      <w:proofErr w:type="spellStart"/>
      <w:r w:rsidRPr="00D70369">
        <w:t>config.yml</w:t>
      </w:r>
      <w:proofErr w:type="spellEnd"/>
      <w:r w:rsidRPr="00D70369">
        <w:t xml:space="preserve">)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695A88E8" w:rsidR="00805965" w:rsidRPr="00D70369" w:rsidRDefault="00805965" w:rsidP="00B54A13">
      <w:pPr>
        <w:pStyle w:val="Text"/>
      </w:pPr>
      <w:r w:rsidRPr="00D70369">
        <w:t>Three Distinct Environments:</w:t>
      </w:r>
    </w:p>
    <w:p w14:paraId="23501A22" w14:textId="4503A464" w:rsidR="00805965" w:rsidRPr="00D70369" w:rsidRDefault="00805965" w:rsidP="00B54A13">
      <w:pPr>
        <w:pStyle w:val="Text"/>
      </w:pPr>
      <w:r w:rsidRPr="00D70369">
        <w:t xml:space="preserve">Development Environment: Employs in-memory or lightweight databases (e.g., H2, local volumes). Opens all ports for straightforward access and debugging. Facilitates hot-reload and developer tools. </w:t>
      </w:r>
    </w:p>
    <w:p w14:paraId="115D3EAF" w14:textId="37C66393" w:rsidR="00D311DA" w:rsidRPr="00D70369" w:rsidRDefault="00805965" w:rsidP="00B54A13">
      <w:pPr>
        <w:pStyle w:val="Text"/>
      </w:pPr>
      <w:r w:rsidRPr="00D70369">
        <w:t xml:space="preserve">Testing/Staging and Production Environment: Replicates production but may utilize reduced resource limits. Health checks and dependencies are rigorously enforced. Data persistence is enabled through Docker volumes. </w:t>
      </w:r>
      <w:r w:rsidR="00951088" w:rsidRPr="00D70369">
        <w:br w:type="page"/>
      </w:r>
    </w:p>
    <w:p w14:paraId="529BFD86" w14:textId="03C882D9" w:rsidR="00811907" w:rsidRPr="00D70369" w:rsidRDefault="00A407F9" w:rsidP="00811907">
      <w:pPr>
        <w:pStyle w:val="Heading3"/>
        <w:rPr>
          <w:rFonts w:eastAsia="Times"/>
        </w:rPr>
      </w:pPr>
      <w:bookmarkStart w:id="226" w:name="_Ref205987405"/>
      <w:bookmarkStart w:id="227" w:name="_Ref205987455"/>
      <w:bookmarkStart w:id="228" w:name="_Ref205987484"/>
      <w:bookmarkStart w:id="229" w:name="_Ref205988790"/>
      <w:bookmarkStart w:id="230" w:name="_Ref205989154"/>
      <w:bookmarkStart w:id="231" w:name="_Ref205992957"/>
      <w:bookmarkStart w:id="232" w:name="_Ref205996888"/>
      <w:bookmarkStart w:id="233" w:name="_Ref205996912"/>
      <w:bookmarkStart w:id="234" w:name="_Ref205997041"/>
      <w:bookmarkStart w:id="235" w:name="_Toc206003817"/>
      <w:r w:rsidRPr="00D70369">
        <w:rPr>
          <w:rFonts w:eastAsia="Times"/>
          <w:lang w:eastAsia="de-DE"/>
        </w:rPr>
        <w:lastRenderedPageBreak/>
        <w:t>C</w:t>
      </w:r>
      <w:r w:rsidR="00811907" w:rsidRPr="00D70369">
        <w:rPr>
          <w:rFonts w:eastAsia="Times"/>
          <w:lang w:eastAsia="de-DE"/>
        </w:rPr>
        <w:t>onfig</w:t>
      </w:r>
      <w:r w:rsidR="006F2A67" w:rsidRPr="00D70369">
        <w:rPr>
          <w:rFonts w:eastAsia="Times"/>
          <w:lang w:eastAsia="de-DE"/>
        </w:rPr>
        <w:t xml:space="preserve"> S</w:t>
      </w:r>
      <w:r w:rsidR="00811907" w:rsidRPr="00D70369">
        <w:rPr>
          <w:rFonts w:eastAsia="Times"/>
          <w:lang w:eastAsia="de-DE"/>
        </w:rPr>
        <w:t>erver</w:t>
      </w:r>
      <w:bookmarkEnd w:id="226"/>
      <w:bookmarkEnd w:id="227"/>
      <w:bookmarkEnd w:id="228"/>
      <w:bookmarkEnd w:id="229"/>
      <w:bookmarkEnd w:id="230"/>
      <w:bookmarkEnd w:id="231"/>
      <w:bookmarkEnd w:id="232"/>
      <w:bookmarkEnd w:id="233"/>
      <w:bookmarkEnd w:id="234"/>
      <w:bookmarkEnd w:id="235"/>
    </w:p>
    <w:p w14:paraId="7B0FFFB2" w14:textId="15E4151B" w:rsidR="006F2A67" w:rsidRPr="00D70369" w:rsidRDefault="006F2A67" w:rsidP="00C175C1">
      <w:pPr>
        <w:pStyle w:val="Text"/>
      </w:pPr>
      <w:r w:rsidRPr="00D70369">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r w:rsidR="00C175C1">
        <w:t xml:space="preserve"> </w:t>
      </w:r>
      <w:r w:rsidR="00C175C1" w:rsidRPr="00C175C1">
        <w:t>[6][7].</w:t>
      </w:r>
    </w:p>
    <w:p w14:paraId="2FD14348" w14:textId="77777777" w:rsidR="006F2A67" w:rsidRPr="00D70369" w:rsidRDefault="006F2A67" w:rsidP="00B54A13">
      <w:pPr>
        <w:pStyle w:val="Text"/>
      </w:pPr>
    </w:p>
    <w:p w14:paraId="0A0EDF20" w14:textId="77777777" w:rsidR="006F2A67" w:rsidRPr="00D70369" w:rsidRDefault="006F2A67" w:rsidP="00B54A13">
      <w:pPr>
        <w:pStyle w:val="Text"/>
      </w:pPr>
      <w:r w:rsidRPr="00D70369">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D70369" w:rsidRDefault="006F2A67" w:rsidP="00B54A13">
      <w:pPr>
        <w:pStyle w:val="Text"/>
      </w:pPr>
    </w:p>
    <w:p w14:paraId="4BD502C3" w14:textId="77777777" w:rsidR="006F2A67" w:rsidRPr="00D70369" w:rsidRDefault="006F2A67" w:rsidP="00B54A13">
      <w:pPr>
        <w:pStyle w:val="Text"/>
      </w:pPr>
      <w:r w:rsidRPr="00D70369">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D70369" w:rsidRDefault="006F2A67" w:rsidP="00B54A13">
      <w:pPr>
        <w:pStyle w:val="Text"/>
      </w:pPr>
    </w:p>
    <w:p w14:paraId="0335BC7D" w14:textId="77777777" w:rsidR="006F2A67" w:rsidRPr="00D70369" w:rsidRDefault="006F2A67" w:rsidP="00B54A13">
      <w:pPr>
        <w:pStyle w:val="Text"/>
      </w:pPr>
      <w:r w:rsidRPr="00D70369">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D70369" w:rsidRDefault="006F2A67" w:rsidP="00B54A13">
      <w:pPr>
        <w:pStyle w:val="Text"/>
      </w:pPr>
    </w:p>
    <w:p w14:paraId="5C869BB8" w14:textId="77777777" w:rsidR="006F2A67" w:rsidRPr="00D70369" w:rsidRDefault="006F2A67" w:rsidP="00B54A13">
      <w:pPr>
        <w:pStyle w:val="Text"/>
      </w:pPr>
      <w:r w:rsidRPr="00D70369">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D70369" w:rsidRDefault="006F2A67" w:rsidP="00B54A13">
      <w:pPr>
        <w:pStyle w:val="Text"/>
      </w:pPr>
    </w:p>
    <w:p w14:paraId="498A9823" w14:textId="77777777" w:rsidR="004C074F" w:rsidRPr="00D70369" w:rsidRDefault="004C074F" w:rsidP="00B54A13">
      <w:pPr>
        <w:pStyle w:val="Text"/>
      </w:pPr>
    </w:p>
    <w:p w14:paraId="23BDBD18" w14:textId="60F59CBB" w:rsidR="006F2A67" w:rsidRPr="00D70369" w:rsidRDefault="006F2A67" w:rsidP="00B54A13">
      <w:pPr>
        <w:pStyle w:val="Text"/>
      </w:pPr>
      <w:r w:rsidRPr="00D70369">
        <w:lastRenderedPageBreak/>
        <w:t>Developer Initiates Configuration Update:</w:t>
      </w:r>
    </w:p>
    <w:p w14:paraId="04CFB990" w14:textId="1C39206B" w:rsidR="006F2A67" w:rsidRPr="00D70369" w:rsidRDefault="006F2A67" w:rsidP="00B54A13">
      <w:pPr>
        <w:pStyle w:val="Text"/>
      </w:pPr>
      <w:r w:rsidRPr="00D70369">
        <w:t>A developer pushes new or modified configuration files to the centralized configuration repository (for instance, GitHub)</w:t>
      </w:r>
      <w:r w:rsidR="00BD31DB" w:rsidRPr="00D70369">
        <w:t xml:space="preserve"> </w:t>
      </w:r>
      <w:r w:rsidR="009175AF" w:rsidRPr="00D70369">
        <w:t>as Show</w:t>
      </w:r>
      <w:r w:rsidR="00927557">
        <w:t>n</w:t>
      </w:r>
      <w:r w:rsidR="009175AF" w:rsidRPr="00D70369">
        <w:t xml:space="preserve"> in</w:t>
      </w:r>
      <w:r w:rsidR="00C175C1">
        <w:t xml:space="preserve"> </w:t>
      </w:r>
      <w:r w:rsidR="00C175C1">
        <w:fldChar w:fldCharType="begin"/>
      </w:r>
      <w:r w:rsidR="00C175C1">
        <w:instrText xml:space="preserve"> REF _Ref205998672 \h </w:instrText>
      </w:r>
      <w:r w:rsidR="00C175C1">
        <w:fldChar w:fldCharType="separate"/>
      </w:r>
      <w:r w:rsidR="00C175C1" w:rsidRPr="00D70369">
        <w:t>Figure 26</w:t>
      </w:r>
      <w:r w:rsidR="00C175C1">
        <w:fldChar w:fldCharType="end"/>
      </w:r>
      <w:r w:rsidRPr="00D70369">
        <w:t>.</w:t>
      </w:r>
    </w:p>
    <w:p w14:paraId="300E6F74" w14:textId="77777777" w:rsidR="006F2A67" w:rsidRPr="00D70369" w:rsidRDefault="006F2A67" w:rsidP="00B54A13">
      <w:pPr>
        <w:pStyle w:val="Text"/>
      </w:pPr>
      <w:r w:rsidRPr="00D70369">
        <w:t>Webhook Activation:</w:t>
      </w:r>
    </w:p>
    <w:p w14:paraId="231608F0" w14:textId="627013E8" w:rsidR="006F2A67" w:rsidRPr="00D70369" w:rsidRDefault="006F2A67" w:rsidP="00B54A13">
      <w:pPr>
        <w:pStyle w:val="Text"/>
      </w:pPr>
      <w:r w:rsidRPr="00D70369">
        <w:t>A designated webhook on the Git repository identifies changes and automatically alerts the Config Server.</w:t>
      </w:r>
    </w:p>
    <w:p w14:paraId="1F61B775" w14:textId="77777777" w:rsidR="006F2A67" w:rsidRPr="00D70369" w:rsidRDefault="006F2A67" w:rsidP="00B54A13">
      <w:pPr>
        <w:pStyle w:val="Text"/>
      </w:pPr>
      <w:r w:rsidRPr="00D70369">
        <w:t>Broadcast of Configuration Change Event:</w:t>
      </w:r>
    </w:p>
    <w:p w14:paraId="429B4EAB" w14:textId="569D7286" w:rsidR="006F2A67" w:rsidRPr="00D70369" w:rsidRDefault="006F2A67" w:rsidP="00B54A13">
      <w:pPr>
        <w:pStyle w:val="Text"/>
      </w:pPr>
      <w:r w:rsidRPr="00D70369">
        <w:t>The Config Server transmits a configuration refresh event to a message broker (such as Kafka or RabbitMQ), which informs all subscribed microservices</w:t>
      </w:r>
      <w:r w:rsidR="0035135C" w:rsidRPr="00D70369">
        <w:t xml:space="preserve"> as Show</w:t>
      </w:r>
      <w:r w:rsidR="00927557">
        <w:t>n</w:t>
      </w:r>
      <w:r w:rsidR="0035135C" w:rsidRPr="00D70369">
        <w:t xml:space="preserve"> in</w:t>
      </w:r>
      <w:r w:rsidR="00C175C1">
        <w:t xml:space="preserve"> </w:t>
      </w:r>
      <w:r w:rsidR="00C175C1">
        <w:fldChar w:fldCharType="begin"/>
      </w:r>
      <w:r w:rsidR="00C175C1">
        <w:instrText xml:space="preserve"> REF _Ref205998663 \h </w:instrText>
      </w:r>
      <w:r w:rsidR="00C175C1">
        <w:fldChar w:fldCharType="separate"/>
      </w:r>
      <w:r w:rsidR="00C175C1" w:rsidRPr="00D70369">
        <w:t>Figure 27</w:t>
      </w:r>
      <w:r w:rsidR="00C175C1">
        <w:fldChar w:fldCharType="end"/>
      </w:r>
      <w:r w:rsidRPr="00D70369">
        <w:t>.</w:t>
      </w:r>
    </w:p>
    <w:p w14:paraId="5B25BC7B" w14:textId="7F789B42" w:rsidR="006F2A67" w:rsidRPr="00D70369" w:rsidRDefault="006F2A67" w:rsidP="00B54A13">
      <w:pPr>
        <w:pStyle w:val="Text"/>
      </w:pPr>
      <w:r w:rsidRPr="00D70369">
        <w:t>Dynamic Configuration Reload:</w:t>
      </w:r>
    </w:p>
    <w:p w14:paraId="41B48B03" w14:textId="50928666" w:rsidR="00996437" w:rsidRPr="00D70369" w:rsidRDefault="006F2A67" w:rsidP="00B54A13">
      <w:pPr>
        <w:pStyle w:val="Text"/>
      </w:pPr>
      <w:r w:rsidRPr="00D70369">
        <w:t>Subscribed microservices (like Accounts, Loans, and Cards) receive the event and update their configurations dynamically without necessitating a restart, thereby facilitating uninterrupted updates.</w:t>
      </w:r>
    </w:p>
    <w:p w14:paraId="64F66983" w14:textId="203AD791" w:rsidR="00C13258" w:rsidRPr="00D70369" w:rsidRDefault="00B93168" w:rsidP="00B41AB3">
      <w:pPr>
        <w:spacing w:after="0" w:line="240" w:lineRule="auto"/>
        <w:jc w:val="left"/>
        <w:rPr>
          <w:rFonts w:eastAsia="Times"/>
          <w:sz w:val="22"/>
          <w:szCs w:val="22"/>
          <w:lang w:eastAsia="de-DE"/>
        </w:rPr>
      </w:pPr>
      <w:r w:rsidRPr="00D70369">
        <w:rPr>
          <w:rFonts w:eastAsia="Times"/>
          <w:noProof/>
        </w:rPr>
        <w:drawing>
          <wp:anchor distT="0" distB="0" distL="114300" distR="114300" simplePos="0" relativeHeight="251710464" behindDoc="0" locked="0" layoutInCell="1" allowOverlap="1" wp14:anchorId="3D2EA7FD" wp14:editId="0C6C875B">
            <wp:simplePos x="0" y="0"/>
            <wp:positionH relativeFrom="margin">
              <wp:align>center</wp:align>
            </wp:positionH>
            <wp:positionV relativeFrom="margin">
              <wp:posOffset>3903980</wp:posOffset>
            </wp:positionV>
            <wp:extent cx="5153025" cy="3722370"/>
            <wp:effectExtent l="76200" t="76200" r="142875" b="125730"/>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53025" cy="3722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869184" behindDoc="0" locked="0" layoutInCell="1" allowOverlap="1" wp14:anchorId="70053A9E" wp14:editId="0C175E22">
                <wp:simplePos x="0" y="0"/>
                <wp:positionH relativeFrom="page">
                  <wp:align>center</wp:align>
                </wp:positionH>
                <wp:positionV relativeFrom="paragraph">
                  <wp:posOffset>4201795</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128C6F1D" w:rsidR="00B41AB3" w:rsidRPr="00D70369" w:rsidRDefault="00B41AB3" w:rsidP="00B41AB3">
                            <w:pPr>
                              <w:pStyle w:val="Caption"/>
                              <w:rPr>
                                <w:rFonts w:eastAsia="Times"/>
                              </w:rPr>
                            </w:pPr>
                            <w:bookmarkStart w:id="236" w:name="_Ref205998672"/>
                            <w:bookmarkStart w:id="237" w:name="_Toc206003223"/>
                            <w:r w:rsidRPr="00D70369">
                              <w:t xml:space="preserve">Figure </w:t>
                            </w:r>
                            <w:r w:rsidRPr="00D70369">
                              <w:fldChar w:fldCharType="begin"/>
                            </w:r>
                            <w:r w:rsidRPr="00D70369">
                              <w:instrText xml:space="preserve"> SEQ Figure \* ARABIC </w:instrText>
                            </w:r>
                            <w:r w:rsidRPr="00D70369">
                              <w:fldChar w:fldCharType="separate"/>
                            </w:r>
                            <w:r w:rsidR="00B27C2A" w:rsidRPr="00D70369">
                              <w:t>26</w:t>
                            </w:r>
                            <w:r w:rsidRPr="00D70369">
                              <w:fldChar w:fldCharType="end"/>
                            </w:r>
                            <w:bookmarkEnd w:id="236"/>
                            <w:r w:rsidRPr="00D70369">
                              <w:t xml:space="preserve">: </w:t>
                            </w:r>
                            <w:r w:rsidRPr="00D70369">
                              <w:rPr>
                                <w:rFonts w:eastAsia="Times"/>
                                <w:lang w:eastAsia="de-DE"/>
                              </w:rPr>
                              <w:t xml:space="preserve">Config </w:t>
                            </w:r>
                            <w:r w:rsidRPr="00D70369">
                              <w:t>Server GitHub</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51" type="#_x0000_t202" style="position:absolute;margin-left:0;margin-top:330.85pt;width:315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UIGQ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" stroked="f">
                <v:textbox style="mso-fit-shape-to-text:t" inset="0,0,0,0">
                  <w:txbxContent>
                    <w:p w14:paraId="7D876DA5" w14:textId="128C6F1D" w:rsidR="00B41AB3" w:rsidRPr="00D70369" w:rsidRDefault="00B41AB3" w:rsidP="00B41AB3">
                      <w:pPr>
                        <w:pStyle w:val="Caption"/>
                        <w:rPr>
                          <w:rFonts w:eastAsia="Times"/>
                        </w:rPr>
                      </w:pPr>
                      <w:bookmarkStart w:id="238" w:name="_Ref205998672"/>
                      <w:bookmarkStart w:id="239" w:name="_Toc206003223"/>
                      <w:r w:rsidRPr="00D70369">
                        <w:t xml:space="preserve">Figure </w:t>
                      </w:r>
                      <w:r w:rsidRPr="00D70369">
                        <w:fldChar w:fldCharType="begin"/>
                      </w:r>
                      <w:r w:rsidRPr="00D70369">
                        <w:instrText xml:space="preserve"> SEQ Figure \* ARABIC </w:instrText>
                      </w:r>
                      <w:r w:rsidRPr="00D70369">
                        <w:fldChar w:fldCharType="separate"/>
                      </w:r>
                      <w:r w:rsidR="00B27C2A" w:rsidRPr="00D70369">
                        <w:t>26</w:t>
                      </w:r>
                      <w:r w:rsidRPr="00D70369">
                        <w:fldChar w:fldCharType="end"/>
                      </w:r>
                      <w:bookmarkEnd w:id="238"/>
                      <w:r w:rsidRPr="00D70369">
                        <w:t xml:space="preserve">: </w:t>
                      </w:r>
                      <w:r w:rsidRPr="00D70369">
                        <w:rPr>
                          <w:rFonts w:eastAsia="Times"/>
                          <w:lang w:eastAsia="de-DE"/>
                        </w:rPr>
                        <w:t xml:space="preserve">Config </w:t>
                      </w:r>
                      <w:r w:rsidRPr="00D70369">
                        <w:t>Server GitHub</w:t>
                      </w:r>
                      <w:bookmarkEnd w:id="239"/>
                    </w:p>
                  </w:txbxContent>
                </v:textbox>
                <w10:wrap type="square" anchorx="page"/>
              </v:shape>
            </w:pict>
          </mc:Fallback>
        </mc:AlternateContent>
      </w:r>
      <w:r w:rsidR="00F74815" w:rsidRPr="00D70369">
        <w:rPr>
          <w:rFonts w:eastAsia="Times"/>
        </w:rPr>
        <w:br w:type="page"/>
      </w:r>
    </w:p>
    <w:p w14:paraId="1985AAA9" w14:textId="078E0FFF" w:rsidR="004C074F" w:rsidRPr="00D70369" w:rsidRDefault="006B6E29">
      <w:pPr>
        <w:spacing w:after="0" w:line="240" w:lineRule="auto"/>
        <w:jc w:val="left"/>
        <w:rPr>
          <w:rFonts w:eastAsia="Times" w:cs="Arial"/>
          <w:b/>
          <w:bCs/>
          <w:szCs w:val="26"/>
        </w:rPr>
      </w:pPr>
      <w:r w:rsidRPr="00D70369">
        <w:rPr>
          <w:rFonts w:eastAsia="Times"/>
          <w:noProof/>
        </w:rPr>
        <w:lastRenderedPageBreak/>
        <w:drawing>
          <wp:anchor distT="0" distB="0" distL="114300" distR="114300" simplePos="0" relativeHeight="251867136" behindDoc="0" locked="0" layoutInCell="1" allowOverlap="1" wp14:anchorId="7415A01D" wp14:editId="700853E5">
            <wp:simplePos x="0" y="0"/>
            <wp:positionH relativeFrom="margin">
              <wp:align>center</wp:align>
            </wp:positionH>
            <wp:positionV relativeFrom="margin">
              <wp:posOffset>386715</wp:posOffset>
            </wp:positionV>
            <wp:extent cx="5007610" cy="6858000"/>
            <wp:effectExtent l="76200" t="76200" r="135890" b="133350"/>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007610" cy="685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C074F" w:rsidRPr="00D70369">
        <w:rPr>
          <w:noProof/>
        </w:rPr>
        <mc:AlternateContent>
          <mc:Choice Requires="wps">
            <w:drawing>
              <wp:anchor distT="0" distB="0" distL="114300" distR="114300" simplePos="0" relativeHeight="251871232" behindDoc="0" locked="0" layoutInCell="1" allowOverlap="1" wp14:anchorId="48C140A9" wp14:editId="23C5DFC9">
                <wp:simplePos x="0" y="0"/>
                <wp:positionH relativeFrom="page">
                  <wp:align>center</wp:align>
                </wp:positionH>
                <wp:positionV relativeFrom="paragraph">
                  <wp:posOffset>7448550</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15D93C6A" w:rsidR="00B41AB3" w:rsidRPr="00D70369" w:rsidRDefault="00B41AB3" w:rsidP="00B41AB3">
                            <w:pPr>
                              <w:pStyle w:val="Caption"/>
                            </w:pPr>
                            <w:bookmarkStart w:id="240" w:name="_Ref205998663"/>
                            <w:bookmarkStart w:id="241" w:name="_Toc206003224"/>
                            <w:r w:rsidRPr="00D70369">
                              <w:t xml:space="preserve">Figure </w:t>
                            </w:r>
                            <w:r w:rsidRPr="00D70369">
                              <w:fldChar w:fldCharType="begin"/>
                            </w:r>
                            <w:r w:rsidRPr="00D70369">
                              <w:instrText xml:space="preserve"> SEQ Figure \* ARABIC </w:instrText>
                            </w:r>
                            <w:r w:rsidRPr="00D70369">
                              <w:fldChar w:fldCharType="separate"/>
                            </w:r>
                            <w:r w:rsidR="00B27C2A" w:rsidRPr="00D70369">
                              <w:t>27</w:t>
                            </w:r>
                            <w:r w:rsidRPr="00D70369">
                              <w:fldChar w:fldCharType="end"/>
                            </w:r>
                            <w:bookmarkEnd w:id="240"/>
                            <w:r w:rsidRPr="00D70369">
                              <w:t>: Config Application YAML File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52" type="#_x0000_t202" style="position:absolute;margin-left:0;margin-top:586.5pt;width:256.8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" stroked="f">
                <v:textbox style="mso-fit-shape-to-text:t" inset="0,0,0,0">
                  <w:txbxContent>
                    <w:p w14:paraId="66324A26" w14:textId="15D93C6A" w:rsidR="00B41AB3" w:rsidRPr="00D70369" w:rsidRDefault="00B41AB3" w:rsidP="00B41AB3">
                      <w:pPr>
                        <w:pStyle w:val="Caption"/>
                      </w:pPr>
                      <w:bookmarkStart w:id="242" w:name="_Ref205998663"/>
                      <w:bookmarkStart w:id="243" w:name="_Toc206003224"/>
                      <w:r w:rsidRPr="00D70369">
                        <w:t xml:space="preserve">Figure </w:t>
                      </w:r>
                      <w:r w:rsidRPr="00D70369">
                        <w:fldChar w:fldCharType="begin"/>
                      </w:r>
                      <w:r w:rsidRPr="00D70369">
                        <w:instrText xml:space="preserve"> SEQ Figure \* ARABIC </w:instrText>
                      </w:r>
                      <w:r w:rsidRPr="00D70369">
                        <w:fldChar w:fldCharType="separate"/>
                      </w:r>
                      <w:r w:rsidR="00B27C2A" w:rsidRPr="00D70369">
                        <w:t>27</w:t>
                      </w:r>
                      <w:r w:rsidRPr="00D70369">
                        <w:fldChar w:fldCharType="end"/>
                      </w:r>
                      <w:bookmarkEnd w:id="242"/>
                      <w:r w:rsidRPr="00D70369">
                        <w:t>: Config Application YAML File</w:t>
                      </w:r>
                      <w:bookmarkEnd w:id="243"/>
                    </w:p>
                  </w:txbxContent>
                </v:textbox>
                <w10:wrap type="square" anchorx="page"/>
              </v:shape>
            </w:pict>
          </mc:Fallback>
        </mc:AlternateContent>
      </w:r>
      <w:r w:rsidR="004C074F" w:rsidRPr="00D70369">
        <w:rPr>
          <w:rFonts w:eastAsia="Times"/>
        </w:rPr>
        <w:br w:type="page"/>
      </w:r>
    </w:p>
    <w:p w14:paraId="192F8803" w14:textId="50DD29A6" w:rsidR="00095F74" w:rsidRPr="00D70369" w:rsidRDefault="00C13258" w:rsidP="00FA0276">
      <w:pPr>
        <w:pStyle w:val="Heading3"/>
        <w:rPr>
          <w:rFonts w:eastAsia="Times"/>
        </w:rPr>
      </w:pPr>
      <w:bookmarkStart w:id="244" w:name="_Ref205992473"/>
      <w:bookmarkStart w:id="245" w:name="_Ref205996994"/>
      <w:bookmarkStart w:id="246" w:name="_Toc206003818"/>
      <w:r w:rsidRPr="00D70369">
        <w:rPr>
          <w:rFonts w:eastAsia="Times"/>
        </w:rPr>
        <w:lastRenderedPageBreak/>
        <w:t>Client-</w:t>
      </w:r>
      <w:r w:rsidR="00BB628D" w:rsidRPr="00D70369">
        <w:rPr>
          <w:rFonts w:eastAsia="Times"/>
        </w:rPr>
        <w:t>Side</w:t>
      </w:r>
      <w:r w:rsidRPr="00D70369">
        <w:rPr>
          <w:rFonts w:eastAsia="Times"/>
        </w:rPr>
        <w:t xml:space="preserve"> </w:t>
      </w:r>
      <w:r w:rsidR="00BB628D" w:rsidRPr="00D70369">
        <w:rPr>
          <w:rFonts w:eastAsia="Times"/>
        </w:rPr>
        <w:t>Service</w:t>
      </w:r>
      <w:r w:rsidRPr="00D70369">
        <w:rPr>
          <w:rFonts w:eastAsia="Times"/>
        </w:rPr>
        <w:t xml:space="preserve"> </w:t>
      </w:r>
      <w:r w:rsidR="00BB628D" w:rsidRPr="00D70369">
        <w:rPr>
          <w:rFonts w:eastAsia="Times"/>
        </w:rPr>
        <w:t>Discover</w:t>
      </w:r>
      <w:r w:rsidR="00AC4656" w:rsidRPr="00D70369">
        <w:rPr>
          <w:rFonts w:eastAsia="Times"/>
        </w:rPr>
        <w:t>y</w:t>
      </w:r>
      <w:bookmarkEnd w:id="244"/>
      <w:bookmarkEnd w:id="245"/>
      <w:bookmarkEnd w:id="246"/>
    </w:p>
    <w:p w14:paraId="75A3742F" w14:textId="713F6DB9" w:rsidR="00095F74" w:rsidRPr="00D70369" w:rsidRDefault="00095F74" w:rsidP="00B54A13">
      <w:pPr>
        <w:pStyle w:val="Text"/>
      </w:pPr>
      <w:r w:rsidRPr="00D70369">
        <w:t>1.</w:t>
      </w:r>
      <w:r w:rsidR="008A2ED6" w:rsidRPr="00D70369">
        <w:t xml:space="preserve"> As Show</w:t>
      </w:r>
      <w:r w:rsidR="00927557">
        <w:t>n</w:t>
      </w:r>
      <w:r w:rsidR="008A2ED6" w:rsidRPr="00D70369">
        <w:t xml:space="preserve"> in </w:t>
      </w:r>
      <w:r w:rsidR="00F750FB">
        <w:fldChar w:fldCharType="begin"/>
      </w:r>
      <w:r w:rsidR="00F750FB">
        <w:instrText xml:space="preserve"> REF _Ref205998718 \h </w:instrText>
      </w:r>
      <w:r w:rsidR="00F750FB">
        <w:fldChar w:fldCharType="separate"/>
      </w:r>
      <w:r w:rsidR="00F750FB" w:rsidRPr="00D70369">
        <w:t>Figure 28</w:t>
      </w:r>
      <w:r w:rsidR="00F750FB">
        <w:fldChar w:fldCharType="end"/>
      </w:r>
      <w:r w:rsidR="00F750FB">
        <w:t xml:space="preserve"> </w:t>
      </w:r>
      <w:r w:rsidRPr="00D70369">
        <w:t xml:space="preserve">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7521F90F" w:rsidR="00095F74" w:rsidRPr="00D70369" w:rsidRDefault="00EB2A8C" w:rsidP="00095F74">
      <w:pPr>
        <w:rPr>
          <w:rFonts w:eastAsia="Times"/>
          <w:sz w:val="22"/>
          <w:szCs w:val="22"/>
          <w:lang w:eastAsia="de-DE"/>
        </w:rPr>
      </w:pPr>
      <w:r w:rsidRPr="00D70369">
        <w:rPr>
          <w:rFonts w:eastAsia="Times"/>
          <w:noProof/>
        </w:rPr>
        <w:drawing>
          <wp:anchor distT="0" distB="0" distL="114300" distR="114300" simplePos="0" relativeHeight="251712512" behindDoc="0" locked="0" layoutInCell="1" allowOverlap="1" wp14:anchorId="7FE8B5C4" wp14:editId="335CA704">
            <wp:simplePos x="0" y="0"/>
            <wp:positionH relativeFrom="page">
              <wp:align>center</wp:align>
            </wp:positionH>
            <wp:positionV relativeFrom="margin">
              <wp:posOffset>2418080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2616F" w:rsidRPr="00D70369">
        <w:rPr>
          <w:noProof/>
        </w:rPr>
        <mc:AlternateContent>
          <mc:Choice Requires="wps">
            <w:drawing>
              <wp:anchor distT="0" distB="0" distL="114300" distR="114300" simplePos="0" relativeHeight="251873280" behindDoc="0" locked="0" layoutInCell="1" allowOverlap="1" wp14:anchorId="1C06A047" wp14:editId="0836A55F">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339ABB0E" w:rsidR="00F2616F" w:rsidRPr="00D70369" w:rsidRDefault="00F2616F" w:rsidP="00F2616F">
                            <w:pPr>
                              <w:pStyle w:val="Caption"/>
                            </w:pPr>
                            <w:bookmarkStart w:id="247" w:name="_Ref205998718"/>
                            <w:bookmarkStart w:id="248" w:name="_Toc206003225"/>
                            <w:r w:rsidRPr="00D70369">
                              <w:t xml:space="preserve">Figure </w:t>
                            </w:r>
                            <w:r w:rsidRPr="00D70369">
                              <w:fldChar w:fldCharType="begin"/>
                            </w:r>
                            <w:r w:rsidRPr="00D70369">
                              <w:instrText xml:space="preserve"> SEQ Figure \* ARABIC </w:instrText>
                            </w:r>
                            <w:r w:rsidRPr="00D70369">
                              <w:fldChar w:fldCharType="separate"/>
                            </w:r>
                            <w:r w:rsidR="00B27C2A" w:rsidRPr="00D70369">
                              <w:t>28</w:t>
                            </w:r>
                            <w:r w:rsidRPr="00D70369">
                              <w:fldChar w:fldCharType="end"/>
                            </w:r>
                            <w:bookmarkEnd w:id="247"/>
                            <w:r w:rsidRPr="00D70369">
                              <w:t>: Eureka Discovery</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53"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rZX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e3sdnr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" stroked="f">
                <v:textbox style="mso-fit-shape-to-text:t" inset="0,0,0,0">
                  <w:txbxContent>
                    <w:p w14:paraId="1C130E4D" w14:textId="339ABB0E" w:rsidR="00F2616F" w:rsidRPr="00D70369" w:rsidRDefault="00F2616F" w:rsidP="00F2616F">
                      <w:pPr>
                        <w:pStyle w:val="Caption"/>
                      </w:pPr>
                      <w:bookmarkStart w:id="249" w:name="_Ref205998718"/>
                      <w:bookmarkStart w:id="250" w:name="_Toc206003225"/>
                      <w:r w:rsidRPr="00D70369">
                        <w:t xml:space="preserve">Figure </w:t>
                      </w:r>
                      <w:r w:rsidRPr="00D70369">
                        <w:fldChar w:fldCharType="begin"/>
                      </w:r>
                      <w:r w:rsidRPr="00D70369">
                        <w:instrText xml:space="preserve"> SEQ Figure \* ARABIC </w:instrText>
                      </w:r>
                      <w:r w:rsidRPr="00D70369">
                        <w:fldChar w:fldCharType="separate"/>
                      </w:r>
                      <w:r w:rsidR="00B27C2A" w:rsidRPr="00D70369">
                        <w:t>28</w:t>
                      </w:r>
                      <w:r w:rsidRPr="00D70369">
                        <w:fldChar w:fldCharType="end"/>
                      </w:r>
                      <w:bookmarkEnd w:id="249"/>
                      <w:r w:rsidRPr="00D70369">
                        <w:t>: Eureka Discovery</w:t>
                      </w:r>
                      <w:bookmarkEnd w:id="250"/>
                    </w:p>
                  </w:txbxContent>
                </v:textbox>
                <w10:wrap type="square"/>
              </v:shape>
            </w:pict>
          </mc:Fallback>
        </mc:AlternateContent>
      </w:r>
    </w:p>
    <w:p w14:paraId="3FA420ED" w14:textId="7D394B36" w:rsidR="00FA0276" w:rsidRPr="00D70369" w:rsidRDefault="00FA0276" w:rsidP="00095F74">
      <w:pPr>
        <w:rPr>
          <w:rFonts w:eastAsia="Times"/>
          <w:sz w:val="22"/>
          <w:szCs w:val="22"/>
          <w:lang w:eastAsia="de-DE"/>
        </w:rPr>
      </w:pPr>
    </w:p>
    <w:p w14:paraId="2A788F9B" w14:textId="3BB267D1" w:rsidR="00FA0276" w:rsidRPr="00D70369" w:rsidRDefault="00FA0276" w:rsidP="00095F74">
      <w:pPr>
        <w:rPr>
          <w:rFonts w:eastAsia="Times"/>
          <w:sz w:val="22"/>
          <w:szCs w:val="22"/>
          <w:lang w:eastAsia="de-DE"/>
        </w:rPr>
      </w:pPr>
    </w:p>
    <w:p w14:paraId="5BA0A2A6" w14:textId="77777777" w:rsidR="00FA0276" w:rsidRPr="00D70369" w:rsidRDefault="00FA0276" w:rsidP="00095F74">
      <w:pPr>
        <w:rPr>
          <w:rFonts w:eastAsia="Times"/>
          <w:sz w:val="22"/>
          <w:szCs w:val="22"/>
          <w:lang w:eastAsia="de-DE"/>
        </w:rPr>
      </w:pPr>
    </w:p>
    <w:p w14:paraId="7C6BEF73" w14:textId="77777777" w:rsidR="00FA0276" w:rsidRPr="00D70369" w:rsidRDefault="00FA0276" w:rsidP="00095F74">
      <w:pPr>
        <w:rPr>
          <w:rFonts w:eastAsia="Times"/>
          <w:sz w:val="22"/>
          <w:szCs w:val="22"/>
          <w:lang w:eastAsia="de-DE"/>
        </w:rPr>
      </w:pPr>
    </w:p>
    <w:p w14:paraId="21A05643" w14:textId="77777777" w:rsidR="00FA0276" w:rsidRPr="00D70369" w:rsidRDefault="00FA0276" w:rsidP="00095F74">
      <w:pPr>
        <w:rPr>
          <w:rFonts w:eastAsia="Times"/>
          <w:sz w:val="22"/>
          <w:szCs w:val="22"/>
          <w:lang w:eastAsia="de-DE"/>
        </w:rPr>
      </w:pPr>
    </w:p>
    <w:p w14:paraId="461D0D39" w14:textId="77777777" w:rsidR="00FA0276" w:rsidRPr="00D70369" w:rsidRDefault="00FA0276" w:rsidP="00095F74">
      <w:pPr>
        <w:rPr>
          <w:rFonts w:eastAsia="Times"/>
          <w:sz w:val="22"/>
          <w:szCs w:val="22"/>
          <w:lang w:eastAsia="de-DE"/>
        </w:rPr>
      </w:pPr>
    </w:p>
    <w:p w14:paraId="50D3F948" w14:textId="77777777" w:rsidR="00FA0276" w:rsidRPr="00D70369" w:rsidRDefault="00FA0276" w:rsidP="00095F74">
      <w:pPr>
        <w:rPr>
          <w:rFonts w:eastAsia="Times"/>
          <w:sz w:val="22"/>
          <w:szCs w:val="22"/>
          <w:lang w:eastAsia="de-DE"/>
        </w:rPr>
      </w:pPr>
    </w:p>
    <w:p w14:paraId="31D71975" w14:textId="77777777" w:rsidR="00FA0276" w:rsidRPr="00D70369" w:rsidRDefault="00FA0276" w:rsidP="00095F74">
      <w:pPr>
        <w:rPr>
          <w:rFonts w:eastAsia="Times"/>
          <w:sz w:val="22"/>
          <w:szCs w:val="22"/>
          <w:lang w:eastAsia="de-DE"/>
        </w:rPr>
      </w:pPr>
    </w:p>
    <w:p w14:paraId="17A12A8C" w14:textId="77777777" w:rsidR="00FA0276" w:rsidRPr="00D70369" w:rsidRDefault="00FA0276" w:rsidP="00095F74">
      <w:pPr>
        <w:rPr>
          <w:rFonts w:eastAsia="Times"/>
          <w:sz w:val="22"/>
          <w:szCs w:val="22"/>
          <w:lang w:eastAsia="de-DE"/>
        </w:rPr>
      </w:pPr>
    </w:p>
    <w:p w14:paraId="796B2738" w14:textId="77777777" w:rsidR="005F2149" w:rsidRPr="00D70369" w:rsidRDefault="005F2149" w:rsidP="00095F74">
      <w:pPr>
        <w:rPr>
          <w:rFonts w:eastAsia="Times"/>
          <w:sz w:val="22"/>
          <w:szCs w:val="22"/>
          <w:lang w:eastAsia="de-DE"/>
        </w:rPr>
      </w:pPr>
    </w:p>
    <w:p w14:paraId="265E7A32" w14:textId="77777777" w:rsidR="005F2149" w:rsidRPr="00D70369" w:rsidRDefault="005F2149" w:rsidP="00095F74">
      <w:pPr>
        <w:rPr>
          <w:rFonts w:eastAsia="Times"/>
          <w:sz w:val="22"/>
          <w:szCs w:val="22"/>
          <w:lang w:eastAsia="de-DE"/>
        </w:rPr>
      </w:pPr>
    </w:p>
    <w:p w14:paraId="5926038C" w14:textId="77777777" w:rsidR="005F2149" w:rsidRPr="00D70369" w:rsidRDefault="005F2149" w:rsidP="00095F74">
      <w:pPr>
        <w:rPr>
          <w:rFonts w:eastAsia="Times"/>
          <w:sz w:val="22"/>
          <w:szCs w:val="22"/>
          <w:lang w:eastAsia="de-DE"/>
        </w:rPr>
      </w:pPr>
    </w:p>
    <w:p w14:paraId="1208E34B" w14:textId="7D49BF5C" w:rsidR="00FA0276" w:rsidRPr="00D70369" w:rsidRDefault="00095F74" w:rsidP="00B54A13">
      <w:pPr>
        <w:pStyle w:val="Text"/>
      </w:pPr>
      <w:r w:rsidRPr="00D70369">
        <w:t>2.framework, when a client intends to communicate with another service, it queries the service registry to obtain a list of available instances</w:t>
      </w:r>
      <w:r w:rsidR="008A2ED6" w:rsidRPr="00D70369">
        <w:t>, as shown in</w:t>
      </w:r>
      <w:r w:rsidR="00F750FB">
        <w:t xml:space="preserve"> </w:t>
      </w:r>
      <w:r w:rsidR="00F750FB">
        <w:fldChar w:fldCharType="begin"/>
      </w:r>
      <w:r w:rsidR="00F750FB">
        <w:instrText xml:space="preserve"> REF _Ref205998705 \h </w:instrText>
      </w:r>
      <w:r w:rsidR="00F750FB">
        <w:fldChar w:fldCharType="separate"/>
      </w:r>
      <w:r w:rsidR="00F750FB" w:rsidRPr="00D70369">
        <w:t>Figure 29</w:t>
      </w:r>
      <w:r w:rsidR="00F750FB">
        <w:fldChar w:fldCharType="end"/>
      </w:r>
      <w:r w:rsidRPr="00D70369">
        <w:t xml:space="preserve">.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14D2A3FA" w14:textId="74BBD728" w:rsidR="00095F74" w:rsidRPr="00D70369" w:rsidRDefault="00AB55AC" w:rsidP="005F2149">
      <w:pPr>
        <w:spacing w:after="0" w:line="240" w:lineRule="auto"/>
        <w:jc w:val="left"/>
        <w:rPr>
          <w:rFonts w:eastAsia="Times"/>
          <w:sz w:val="22"/>
          <w:szCs w:val="22"/>
          <w:lang w:eastAsia="de-DE"/>
        </w:rPr>
      </w:pPr>
      <w:r w:rsidRPr="00D70369">
        <w:rPr>
          <w:noProof/>
        </w:rPr>
        <w:lastRenderedPageBreak/>
        <mc:AlternateContent>
          <mc:Choice Requires="wps">
            <w:drawing>
              <wp:anchor distT="0" distB="0" distL="114300" distR="114300" simplePos="0" relativeHeight="251875328" behindDoc="0" locked="0" layoutInCell="1" allowOverlap="1" wp14:anchorId="3FE9A29C" wp14:editId="6539FFE2">
                <wp:simplePos x="0" y="0"/>
                <wp:positionH relativeFrom="margin">
                  <wp:align>center</wp:align>
                </wp:positionH>
                <wp:positionV relativeFrom="paragraph">
                  <wp:posOffset>2376170</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6B41B271" w:rsidR="00F2616F" w:rsidRPr="00D70369" w:rsidRDefault="00F2616F" w:rsidP="00F2616F">
                            <w:pPr>
                              <w:pStyle w:val="Caption"/>
                            </w:pPr>
                            <w:bookmarkStart w:id="251" w:name="_Ref205998705"/>
                            <w:bookmarkStart w:id="252" w:name="_Toc206003226"/>
                            <w:r w:rsidRPr="00D70369">
                              <w:t xml:space="preserve">Figure </w:t>
                            </w:r>
                            <w:r w:rsidRPr="00D70369">
                              <w:fldChar w:fldCharType="begin"/>
                            </w:r>
                            <w:r w:rsidRPr="00D70369">
                              <w:instrText xml:space="preserve"> SEQ Figure \* ARABIC </w:instrText>
                            </w:r>
                            <w:r w:rsidRPr="00D70369">
                              <w:fldChar w:fldCharType="separate"/>
                            </w:r>
                            <w:r w:rsidR="00B27C2A" w:rsidRPr="00D70369">
                              <w:t>29</w:t>
                            </w:r>
                            <w:r w:rsidRPr="00D70369">
                              <w:fldChar w:fldCharType="end"/>
                            </w:r>
                            <w:bookmarkEnd w:id="251"/>
                            <w:r w:rsidRPr="00D70369">
                              <w:t>: Eureka Example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54" type="#_x0000_t202" style="position:absolute;margin-left:0;margin-top:187.1pt;width:349.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Oxk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" stroked="f">
                <v:textbox style="mso-fit-shape-to-text:t" inset="0,0,0,0">
                  <w:txbxContent>
                    <w:p w14:paraId="5CED202D" w14:textId="6B41B271" w:rsidR="00F2616F" w:rsidRPr="00D70369" w:rsidRDefault="00F2616F" w:rsidP="00F2616F">
                      <w:pPr>
                        <w:pStyle w:val="Caption"/>
                      </w:pPr>
                      <w:bookmarkStart w:id="253" w:name="_Ref205998705"/>
                      <w:bookmarkStart w:id="254" w:name="_Toc206003226"/>
                      <w:r w:rsidRPr="00D70369">
                        <w:t xml:space="preserve">Figure </w:t>
                      </w:r>
                      <w:r w:rsidRPr="00D70369">
                        <w:fldChar w:fldCharType="begin"/>
                      </w:r>
                      <w:r w:rsidRPr="00D70369">
                        <w:instrText xml:space="preserve"> SEQ Figure \* ARABIC </w:instrText>
                      </w:r>
                      <w:r w:rsidRPr="00D70369">
                        <w:fldChar w:fldCharType="separate"/>
                      </w:r>
                      <w:r w:rsidR="00B27C2A" w:rsidRPr="00D70369">
                        <w:t>29</w:t>
                      </w:r>
                      <w:r w:rsidRPr="00D70369">
                        <w:fldChar w:fldCharType="end"/>
                      </w:r>
                      <w:bookmarkEnd w:id="253"/>
                      <w:r w:rsidRPr="00D70369">
                        <w:t>: Eureka Example</w:t>
                      </w:r>
                      <w:bookmarkEnd w:id="254"/>
                    </w:p>
                  </w:txbxContent>
                </v:textbox>
                <w10:wrap type="square" anchorx="margin"/>
              </v:shape>
            </w:pict>
          </mc:Fallback>
        </mc:AlternateContent>
      </w:r>
      <w:r w:rsidR="0023524B" w:rsidRPr="00D70369">
        <w:rPr>
          <w:rFonts w:eastAsia="Times"/>
          <w:noProof/>
        </w:rPr>
        <w:drawing>
          <wp:anchor distT="0" distB="0" distL="114300" distR="114300" simplePos="0" relativeHeight="251713536" behindDoc="0" locked="0" layoutInCell="1" allowOverlap="1" wp14:anchorId="78B2AA41" wp14:editId="2D79F8DD">
            <wp:simplePos x="0" y="0"/>
            <wp:positionH relativeFrom="page">
              <wp:align>center</wp:align>
            </wp:positionH>
            <wp:positionV relativeFrom="margin">
              <wp:posOffset>71755</wp:posOffset>
            </wp:positionV>
            <wp:extent cx="5277485" cy="2101850"/>
            <wp:effectExtent l="76200" t="76200" r="132715" b="127000"/>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7485"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57B8201" w14:textId="5EA30217" w:rsidR="005F2149" w:rsidRPr="00D70369" w:rsidRDefault="005F2149" w:rsidP="005F2149">
      <w:pPr>
        <w:spacing w:after="0" w:line="240" w:lineRule="auto"/>
        <w:jc w:val="left"/>
        <w:rPr>
          <w:rFonts w:eastAsia="Times"/>
          <w:sz w:val="22"/>
          <w:szCs w:val="22"/>
          <w:lang w:eastAsia="de-DE"/>
        </w:rPr>
      </w:pPr>
    </w:p>
    <w:p w14:paraId="1A55D0D2" w14:textId="46832487" w:rsidR="005F2149" w:rsidRPr="00D70369" w:rsidRDefault="005F2149" w:rsidP="00B54A13">
      <w:pPr>
        <w:pStyle w:val="Text"/>
      </w:pPr>
    </w:p>
    <w:p w14:paraId="379D89FB" w14:textId="3C727F3B" w:rsidR="00095F74" w:rsidRPr="00D70369" w:rsidRDefault="00095F74" w:rsidP="00B54A13">
      <w:pPr>
        <w:pStyle w:val="Text"/>
      </w:pPr>
      <w:r w:rsidRPr="00D70369">
        <w:rPr>
          <w:rStyle w:val="TextChar"/>
        </w:rPr>
        <w:t>3.TheSpring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w:t>
      </w:r>
      <w:r w:rsidRPr="00D70369">
        <w:t xml:space="preserve">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68D4C5CD" w:rsidR="00A529B2" w:rsidRPr="00D70369" w:rsidRDefault="00A529B2" w:rsidP="00B54A13">
      <w:pPr>
        <w:pStyle w:val="Text"/>
      </w:pPr>
    </w:p>
    <w:p w14:paraId="4236A3A4" w14:textId="29613364" w:rsidR="00A529B2" w:rsidRPr="00D70369" w:rsidRDefault="00A529B2" w:rsidP="00B54A13">
      <w:pPr>
        <w:pStyle w:val="Text"/>
      </w:pPr>
      <w:r w:rsidRPr="00D70369">
        <w:t>4.</w:t>
      </w:r>
      <w:r w:rsidR="008A2ED6" w:rsidRPr="00D70369">
        <w:t xml:space="preserve"> As </w:t>
      </w:r>
      <w:r w:rsidR="00821120" w:rsidRPr="00D70369">
        <w:t>Show</w:t>
      </w:r>
      <w:r w:rsidR="00927557">
        <w:t>n</w:t>
      </w:r>
      <w:r w:rsidR="008A2ED6" w:rsidRPr="00D70369">
        <w:t xml:space="preserve"> in</w:t>
      </w:r>
      <w:r w:rsidR="0087390B">
        <w:t xml:space="preserve"> </w:t>
      </w:r>
      <w:r w:rsidR="0087390B">
        <w:fldChar w:fldCharType="begin"/>
      </w:r>
      <w:r w:rsidR="0087390B">
        <w:instrText xml:space="preserve"> REF _Ref205998734 \h </w:instrText>
      </w:r>
      <w:r w:rsidR="0087390B">
        <w:fldChar w:fldCharType="separate"/>
      </w:r>
      <w:r w:rsidR="0087390B" w:rsidRPr="00D70369">
        <w:t>Figure 30</w:t>
      </w:r>
      <w:r w:rsidR="0087390B">
        <w:fldChar w:fldCharType="end"/>
      </w:r>
      <w:r w:rsidR="008A2ED6" w:rsidRPr="00D70369">
        <w:t xml:space="preserve">, </w:t>
      </w:r>
      <w:r w:rsidRPr="00D70369">
        <w:t>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5207CF83" w14:textId="757D1E98" w:rsidR="00E933FC" w:rsidRPr="00D70369" w:rsidRDefault="00AB55AC" w:rsidP="00CB1605">
      <w:pPr>
        <w:spacing w:after="0" w:line="240" w:lineRule="auto"/>
        <w:jc w:val="left"/>
        <w:rPr>
          <w:rFonts w:eastAsia="Times" w:cs="Arial"/>
          <w:b/>
          <w:bCs/>
          <w:szCs w:val="26"/>
        </w:rPr>
      </w:pPr>
      <w:r w:rsidRPr="00D70369">
        <w:rPr>
          <w:noProof/>
        </w:rPr>
        <mc:AlternateContent>
          <mc:Choice Requires="wps">
            <w:drawing>
              <wp:anchor distT="0" distB="0" distL="114300" distR="114300" simplePos="0" relativeHeight="251881472" behindDoc="0" locked="0" layoutInCell="1" allowOverlap="1" wp14:anchorId="042BB436" wp14:editId="5C0BA387">
                <wp:simplePos x="0" y="0"/>
                <wp:positionH relativeFrom="page">
                  <wp:align>center</wp:align>
                </wp:positionH>
                <wp:positionV relativeFrom="paragraph">
                  <wp:posOffset>958850</wp:posOffset>
                </wp:positionV>
                <wp:extent cx="4467225" cy="247650"/>
                <wp:effectExtent l="0" t="0" r="9525"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4467225" cy="247650"/>
                        </a:xfrm>
                        <a:prstGeom prst="rect">
                          <a:avLst/>
                        </a:prstGeom>
                        <a:solidFill>
                          <a:prstClr val="white"/>
                        </a:solidFill>
                        <a:ln>
                          <a:noFill/>
                        </a:ln>
                      </wps:spPr>
                      <wps:txbx>
                        <w:txbxContent>
                          <w:p w14:paraId="41EA1DB0" w14:textId="41CD5239" w:rsidR="004313A6" w:rsidRPr="00D70369" w:rsidRDefault="004313A6" w:rsidP="004313A6">
                            <w:pPr>
                              <w:pStyle w:val="Caption"/>
                              <w:rPr>
                                <w:sz w:val="22"/>
                                <w:szCs w:val="22"/>
                              </w:rPr>
                            </w:pPr>
                            <w:bookmarkStart w:id="255" w:name="_Ref205998734"/>
                            <w:bookmarkStart w:id="256" w:name="_Toc206003227"/>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30</w:t>
                            </w:r>
                            <w:r w:rsidRPr="00D70369">
                              <w:rPr>
                                <w:sz w:val="22"/>
                                <w:szCs w:val="22"/>
                              </w:rPr>
                              <w:fldChar w:fldCharType="end"/>
                            </w:r>
                            <w:bookmarkEnd w:id="255"/>
                            <w:r w:rsidRPr="00D70369">
                              <w:rPr>
                                <w:sz w:val="22"/>
                                <w:szCs w:val="22"/>
                              </w:rPr>
                              <w:t>: Eureka heartbeat Example</w:t>
                            </w:r>
                            <w:bookmarkEnd w:id="256"/>
                          </w:p>
                          <w:p w14:paraId="05F08406" w14:textId="77777777" w:rsidR="004313A6" w:rsidRPr="00D70369" w:rsidRDefault="004313A6" w:rsidP="004313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B436" id="_x0000_s1055" type="#_x0000_t202" style="position:absolute;margin-left:0;margin-top:75.5pt;width:351.75pt;height:19.5pt;z-index:251881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" stroked="f">
                <v:textbox inset="0,0,0,0">
                  <w:txbxContent>
                    <w:p w14:paraId="41EA1DB0" w14:textId="41CD5239" w:rsidR="004313A6" w:rsidRPr="00D70369" w:rsidRDefault="004313A6" w:rsidP="004313A6">
                      <w:pPr>
                        <w:pStyle w:val="Caption"/>
                        <w:rPr>
                          <w:sz w:val="22"/>
                          <w:szCs w:val="22"/>
                        </w:rPr>
                      </w:pPr>
                      <w:bookmarkStart w:id="257" w:name="_Ref205998734"/>
                      <w:bookmarkStart w:id="258" w:name="_Toc206003227"/>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30</w:t>
                      </w:r>
                      <w:r w:rsidRPr="00D70369">
                        <w:rPr>
                          <w:sz w:val="22"/>
                          <w:szCs w:val="22"/>
                        </w:rPr>
                        <w:fldChar w:fldCharType="end"/>
                      </w:r>
                      <w:bookmarkEnd w:id="257"/>
                      <w:r w:rsidRPr="00D70369">
                        <w:rPr>
                          <w:sz w:val="22"/>
                          <w:szCs w:val="22"/>
                        </w:rPr>
                        <w:t>: Eureka heartbeat Example</w:t>
                      </w:r>
                      <w:bookmarkEnd w:id="258"/>
                    </w:p>
                    <w:p w14:paraId="05F08406" w14:textId="77777777" w:rsidR="004313A6" w:rsidRPr="00D70369" w:rsidRDefault="004313A6" w:rsidP="004313A6"/>
                  </w:txbxContent>
                </v:textbox>
                <w10:wrap type="square" anchorx="page"/>
              </v:shape>
            </w:pict>
          </mc:Fallback>
        </mc:AlternateContent>
      </w:r>
      <w:r w:rsidRPr="00D70369">
        <w:rPr>
          <w:noProof/>
        </w:rPr>
        <w:drawing>
          <wp:anchor distT="0" distB="0" distL="114300" distR="114300" simplePos="0" relativeHeight="251714560" behindDoc="0" locked="0" layoutInCell="1" allowOverlap="1" wp14:anchorId="771C3F16" wp14:editId="662A6F6B">
            <wp:simplePos x="0" y="0"/>
            <wp:positionH relativeFrom="page">
              <wp:align>center</wp:align>
            </wp:positionH>
            <wp:positionV relativeFrom="margin">
              <wp:posOffset>7444740</wp:posOffset>
            </wp:positionV>
            <wp:extent cx="5271770" cy="495300"/>
            <wp:effectExtent l="76200" t="76200" r="138430" b="13335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177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13258" w:rsidRPr="00D70369">
        <w:rPr>
          <w:rFonts w:eastAsia="Times"/>
        </w:rPr>
        <w:br w:type="page"/>
      </w:r>
    </w:p>
    <w:p w14:paraId="65D59B7C" w14:textId="14200E7A" w:rsidR="00E933FC" w:rsidRPr="00D70369" w:rsidRDefault="00BC3C1A" w:rsidP="00BC3C1A">
      <w:pPr>
        <w:pStyle w:val="Heading3"/>
        <w:rPr>
          <w:rFonts w:eastAsia="Times"/>
        </w:rPr>
      </w:pPr>
      <w:bookmarkStart w:id="259" w:name="_Toc206003819"/>
      <w:r w:rsidRPr="00D70369">
        <w:rPr>
          <w:rFonts w:eastAsia="Times"/>
        </w:rPr>
        <w:lastRenderedPageBreak/>
        <w:t>RESILIENCY</w:t>
      </w:r>
      <w:bookmarkEnd w:id="259"/>
    </w:p>
    <w:p w14:paraId="6E585085" w14:textId="77777777" w:rsidR="00E933FC" w:rsidRPr="00D70369" w:rsidRDefault="00E933FC">
      <w:pPr>
        <w:spacing w:after="0" w:line="240" w:lineRule="auto"/>
        <w:jc w:val="left"/>
        <w:rPr>
          <w:rFonts w:eastAsia="Times"/>
        </w:rPr>
      </w:pPr>
    </w:p>
    <w:p w14:paraId="6F94AB47" w14:textId="07FDA36D" w:rsidR="00B55370" w:rsidRPr="00D70369" w:rsidRDefault="00B55370" w:rsidP="00B54A13">
      <w:pPr>
        <w:pStyle w:val="Text"/>
      </w:pPr>
      <w:r w:rsidRPr="00D70369">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D70369" w:rsidRDefault="00B55370" w:rsidP="00B54A13">
      <w:pPr>
        <w:pStyle w:val="Text"/>
      </w:pPr>
    </w:p>
    <w:p w14:paraId="43F04C5F" w14:textId="17D5C7D9" w:rsidR="003601D2" w:rsidRPr="00D70369" w:rsidRDefault="00B55370" w:rsidP="00B54A13">
      <w:pPr>
        <w:pStyle w:val="Text"/>
      </w:pPr>
      <w:r w:rsidRPr="00D70369">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201CAD71" w14:textId="3066A8A3" w:rsidR="00B55370" w:rsidRPr="00D70369" w:rsidRDefault="00B55370" w:rsidP="00B55370">
      <w:pPr>
        <w:spacing w:after="0" w:line="240" w:lineRule="auto"/>
        <w:jc w:val="left"/>
        <w:rPr>
          <w:rFonts w:eastAsia="Times"/>
          <w:sz w:val="22"/>
          <w:szCs w:val="22"/>
          <w:lang w:eastAsia="de-DE"/>
        </w:rPr>
      </w:pPr>
    </w:p>
    <w:p w14:paraId="53D3F1AF" w14:textId="4F6A7950" w:rsidR="00B55370" w:rsidRPr="00D70369" w:rsidRDefault="00B55370" w:rsidP="00B54A13">
      <w:pPr>
        <w:pStyle w:val="Text"/>
      </w:pPr>
      <w:r w:rsidRPr="00D70369">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3108DEAA" w14:textId="77777777" w:rsidR="00F936C1" w:rsidRDefault="00F222EA" w:rsidP="00B54A13">
      <w:pPr>
        <w:pStyle w:val="Text"/>
      </w:pPr>
      <w:r w:rsidRPr="00D70369">
        <w:rPr>
          <w:noProof/>
        </w:rPr>
        <w:drawing>
          <wp:anchor distT="0" distB="0" distL="114300" distR="114300" simplePos="0" relativeHeight="251717632" behindDoc="0" locked="0" layoutInCell="1" allowOverlap="1" wp14:anchorId="6C60931E" wp14:editId="3E1A6B66">
            <wp:simplePos x="0" y="0"/>
            <wp:positionH relativeFrom="margin">
              <wp:align>center</wp:align>
            </wp:positionH>
            <wp:positionV relativeFrom="margin">
              <wp:posOffset>7063740</wp:posOffset>
            </wp:positionV>
            <wp:extent cx="4629150" cy="1052830"/>
            <wp:effectExtent l="76200" t="76200" r="133350" b="12827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629150" cy="105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w:drawing>
          <wp:anchor distT="0" distB="0" distL="114300" distR="114300" simplePos="0" relativeHeight="251716608" behindDoc="0" locked="0" layoutInCell="1" allowOverlap="1" wp14:anchorId="3305607D" wp14:editId="62D44BC1">
            <wp:simplePos x="0" y="0"/>
            <wp:positionH relativeFrom="margin">
              <wp:align>center</wp:align>
            </wp:positionH>
            <wp:positionV relativeFrom="margin">
              <wp:posOffset>6120765</wp:posOffset>
            </wp:positionV>
            <wp:extent cx="4648200" cy="893445"/>
            <wp:effectExtent l="76200" t="76200" r="133350" b="135255"/>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5">
                      <a:extLst>
                        <a:ext uri="{28A0092B-C50C-407E-A947-70E740481C1C}">
                          <a14:useLocalDpi xmlns:a14="http://schemas.microsoft.com/office/drawing/2010/main" val="0"/>
                        </a:ext>
                      </a:extLst>
                    </a:blip>
                    <a:stretch>
                      <a:fillRect/>
                    </a:stretch>
                  </pic:blipFill>
                  <pic:spPr>
                    <a:xfrm>
                      <a:off x="0" y="0"/>
                      <a:ext cx="4648200" cy="893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879424" behindDoc="0" locked="0" layoutInCell="1" allowOverlap="1" wp14:anchorId="3D11F573" wp14:editId="1EE262AB">
                <wp:simplePos x="0" y="0"/>
                <wp:positionH relativeFrom="column">
                  <wp:posOffset>85090</wp:posOffset>
                </wp:positionH>
                <wp:positionV relativeFrom="paragraph">
                  <wp:posOffset>3289300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768F0A44" w:rsidR="00BC7C7D" w:rsidRPr="00D70369" w:rsidRDefault="00BC7C7D" w:rsidP="00BC7C7D">
                            <w:pPr>
                              <w:pStyle w:val="Caption"/>
                              <w:rPr>
                                <w:rFonts w:eastAsia="Times"/>
                                <w:sz w:val="22"/>
                                <w:szCs w:val="22"/>
                                <w:lang w:eastAsia="de-DE"/>
                              </w:rPr>
                            </w:pPr>
                            <w:bookmarkStart w:id="260" w:name="_Ref205998765"/>
                            <w:bookmarkStart w:id="261" w:name="_Toc206003228"/>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31</w:t>
                            </w:r>
                            <w:r w:rsidRPr="00D70369">
                              <w:rPr>
                                <w:sz w:val="22"/>
                                <w:szCs w:val="22"/>
                              </w:rPr>
                              <w:fldChar w:fldCharType="end"/>
                            </w:r>
                            <w:bookmarkEnd w:id="260"/>
                            <w:r w:rsidRPr="00D70369">
                              <w:rPr>
                                <w:sz w:val="22"/>
                                <w:szCs w:val="22"/>
                              </w:rPr>
                              <w:t>:Card Service Feign Client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56" type="#_x0000_t202" style="position:absolute;left:0;text-align:left;margin-left:6.7pt;margin-top:259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" stroked="f">
                <v:textbox style="mso-fit-shape-to-text:t" inset="0,0,0,0">
                  <w:txbxContent>
                    <w:p w14:paraId="1DE94C58" w14:textId="768F0A44" w:rsidR="00BC7C7D" w:rsidRPr="00D70369" w:rsidRDefault="00BC7C7D" w:rsidP="00BC7C7D">
                      <w:pPr>
                        <w:pStyle w:val="Caption"/>
                        <w:rPr>
                          <w:rFonts w:eastAsia="Times"/>
                          <w:sz w:val="22"/>
                          <w:szCs w:val="22"/>
                          <w:lang w:eastAsia="de-DE"/>
                        </w:rPr>
                      </w:pPr>
                      <w:bookmarkStart w:id="262" w:name="_Ref205998765"/>
                      <w:bookmarkStart w:id="263" w:name="_Toc206003228"/>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31</w:t>
                      </w:r>
                      <w:r w:rsidRPr="00D70369">
                        <w:rPr>
                          <w:sz w:val="22"/>
                          <w:szCs w:val="22"/>
                        </w:rPr>
                        <w:fldChar w:fldCharType="end"/>
                      </w:r>
                      <w:bookmarkEnd w:id="262"/>
                      <w:r w:rsidRPr="00D70369">
                        <w:rPr>
                          <w:sz w:val="22"/>
                          <w:szCs w:val="22"/>
                        </w:rPr>
                        <w:t>:Card Service Feign Client</w:t>
                      </w:r>
                      <w:bookmarkEnd w:id="263"/>
                    </w:p>
                  </w:txbxContent>
                </v:textbox>
                <w10:wrap type="square"/>
              </v:shape>
            </w:pict>
          </mc:Fallback>
        </mc:AlternateContent>
      </w:r>
      <w:r w:rsidR="00B55370" w:rsidRPr="00D70369">
        <w:t xml:space="preserve">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w:t>
      </w:r>
    </w:p>
    <w:p w14:paraId="64018E61" w14:textId="40FC7B09" w:rsidR="008F4596" w:rsidRPr="00D70369" w:rsidRDefault="00B55370" w:rsidP="00B54A13">
      <w:pPr>
        <w:pStyle w:val="Text"/>
      </w:pPr>
      <w:r w:rsidRPr="00D70369">
        <w:lastRenderedPageBreak/>
        <w:t>To avoid unintended consequences, operations subject to retrieves must be idempotent, producing the same result regardless of how often they are executed.</w:t>
      </w:r>
    </w:p>
    <w:p w14:paraId="3BD7843D" w14:textId="77777777" w:rsidR="008F4596" w:rsidRPr="00D70369" w:rsidRDefault="008F4596" w:rsidP="00B55370">
      <w:pPr>
        <w:spacing w:after="0" w:line="240" w:lineRule="auto"/>
        <w:jc w:val="left"/>
        <w:rPr>
          <w:rFonts w:eastAsia="Times"/>
          <w:sz w:val="22"/>
          <w:szCs w:val="22"/>
          <w:lang w:eastAsia="de-DE"/>
        </w:rPr>
      </w:pPr>
    </w:p>
    <w:p w14:paraId="3DD6E6B8" w14:textId="246F7AE6" w:rsidR="00B55370" w:rsidRPr="00D70369" w:rsidRDefault="00B55370" w:rsidP="00B54A13">
      <w:pPr>
        <w:pStyle w:val="Text"/>
      </w:pPr>
      <w:r w:rsidRPr="00D70369">
        <w:t>Another crucial resilience strategy</w:t>
      </w:r>
      <w:r w:rsidR="00AF11CF" w:rsidRPr="00D70369">
        <w:t xml:space="preserve">, like Show in </w:t>
      </w:r>
      <w:r w:rsidR="00950049">
        <w:fldChar w:fldCharType="begin"/>
      </w:r>
      <w:r w:rsidR="00950049">
        <w:instrText xml:space="preserve"> REF _Ref205998765 \h </w:instrText>
      </w:r>
      <w:r w:rsidR="00950049">
        <w:fldChar w:fldCharType="separate"/>
      </w:r>
      <w:r w:rsidR="00950049" w:rsidRPr="00D70369">
        <w:t>Figure 31</w:t>
      </w:r>
      <w:r w:rsidR="00950049">
        <w:fldChar w:fldCharType="end"/>
      </w:r>
      <w:r w:rsidR="00950049">
        <w:t xml:space="preserve"> and </w:t>
      </w:r>
      <w:r w:rsidR="00950049">
        <w:fldChar w:fldCharType="begin"/>
      </w:r>
      <w:r w:rsidR="00950049">
        <w:instrText xml:space="preserve"> REF _Ref205998766 \h </w:instrText>
      </w:r>
      <w:r w:rsidR="00950049">
        <w:fldChar w:fldCharType="separate"/>
      </w:r>
      <w:r w:rsidR="00950049" w:rsidRPr="00D70369">
        <w:t>Figure 32</w:t>
      </w:r>
      <w:r w:rsidR="00950049">
        <w:fldChar w:fldCharType="end"/>
      </w:r>
      <w:r w:rsidRPr="00D70369">
        <w:t xml:space="preserve">is the Rate Limiter pattern, which protects services from being overloaded by excessive or abusive requests. By limiting the number of </w:t>
      </w:r>
      <w:r w:rsidR="0099280F" w:rsidRPr="00D70369">
        <w:t>requests allowed</w:t>
      </w:r>
      <w:r w:rsidRPr="00D70369">
        <w:t xml:space="preserve"> within a specific time frame</w:t>
      </w:r>
      <w:r w:rsidR="0099280F" w:rsidRPr="00D70369">
        <w:t xml:space="preserve"> </w:t>
      </w:r>
      <w:r w:rsidRPr="00D70369">
        <w:t>based on IP address, user, session, or subscription tier</w:t>
      </w:r>
      <w:r w:rsidR="0099280F" w:rsidRPr="00D70369">
        <w:t xml:space="preserve"> </w:t>
      </w:r>
      <w:r w:rsidRPr="00D70369">
        <w:t>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42E148C6" w14:textId="4D41CD21" w:rsidR="009743FE" w:rsidRPr="00D70369" w:rsidRDefault="00B55370" w:rsidP="00B54A13">
      <w:pPr>
        <w:pStyle w:val="Text"/>
      </w:pPr>
      <w:r w:rsidRPr="00D70369">
        <w:t>Together, these patterns</w:t>
      </w:r>
      <w:r w:rsidR="0099280F" w:rsidRPr="00D70369">
        <w:t xml:space="preserve"> </w:t>
      </w:r>
      <w:r w:rsidRPr="00D70369">
        <w:t>fallbacks, circuit breakers, retries, and rate limiting—form the foundation for building resilient, self-healing, and stable microservices systems capable of withstanding failures and continuing to deliver reliable user experiences.</w:t>
      </w:r>
    </w:p>
    <w:p w14:paraId="347A0698" w14:textId="77777777" w:rsidR="00E9119D" w:rsidRPr="00D70369" w:rsidRDefault="00E9119D" w:rsidP="00B54A13">
      <w:pPr>
        <w:pStyle w:val="Text"/>
      </w:pPr>
    </w:p>
    <w:p w14:paraId="379D3EB2" w14:textId="714DCDCC" w:rsidR="0040089D" w:rsidRPr="00D70369" w:rsidRDefault="00B55370" w:rsidP="00B54A13">
      <w:pPr>
        <w:pStyle w:val="Text"/>
      </w:pPr>
      <w:r w:rsidRPr="00D70369">
        <w:t>These settings help your service handle failures gracefully, avoid cascading errors, and protect downstream systems by controlling retries and request rates.</w:t>
      </w:r>
    </w:p>
    <w:p w14:paraId="5728DEBA" w14:textId="43BB68BE" w:rsidR="00F74815" w:rsidRPr="00D70369" w:rsidRDefault="002733AC">
      <w:pPr>
        <w:spacing w:after="0" w:line="240" w:lineRule="auto"/>
        <w:jc w:val="left"/>
        <w:rPr>
          <w:rFonts w:eastAsia="Times"/>
        </w:rPr>
      </w:pPr>
      <w:r w:rsidRPr="00D70369">
        <w:rPr>
          <w:rFonts w:eastAsia="Times"/>
          <w:noProof/>
        </w:rPr>
        <w:drawing>
          <wp:anchor distT="0" distB="0" distL="114300" distR="114300" simplePos="0" relativeHeight="251715584" behindDoc="0" locked="0" layoutInCell="1" allowOverlap="1" wp14:anchorId="34C936F8" wp14:editId="07AE0F67">
            <wp:simplePos x="0" y="0"/>
            <wp:positionH relativeFrom="page">
              <wp:align>center</wp:align>
            </wp:positionH>
            <wp:positionV relativeFrom="margin">
              <wp:posOffset>4110355</wp:posOffset>
            </wp:positionV>
            <wp:extent cx="2486025" cy="3592830"/>
            <wp:effectExtent l="76200" t="76200" r="142875" b="140970"/>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2486025" cy="359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805727" w14:textId="133DC501" w:rsidR="00915104" w:rsidRPr="00D70369" w:rsidRDefault="00915104" w:rsidP="00915104">
      <w:pPr>
        <w:rPr>
          <w:rFonts w:eastAsia="Times"/>
        </w:rPr>
      </w:pPr>
    </w:p>
    <w:p w14:paraId="39FD8E43" w14:textId="5D02F7C7" w:rsidR="00A63FEF" w:rsidRPr="00D70369" w:rsidRDefault="00C02A6C" w:rsidP="007F5C0C">
      <w:pPr>
        <w:spacing w:after="0" w:line="240" w:lineRule="auto"/>
        <w:jc w:val="left"/>
        <w:rPr>
          <w:rFonts w:eastAsia="Times"/>
          <w:sz w:val="22"/>
          <w:lang w:eastAsia="de-DE"/>
        </w:rPr>
      </w:pPr>
      <w:r w:rsidRPr="00D70369">
        <w:rPr>
          <w:noProof/>
        </w:rPr>
        <mc:AlternateContent>
          <mc:Choice Requires="wps">
            <w:drawing>
              <wp:anchor distT="0" distB="0" distL="114300" distR="114300" simplePos="0" relativeHeight="251877376" behindDoc="0" locked="0" layoutInCell="1" allowOverlap="1" wp14:anchorId="4AD11027" wp14:editId="070A524A">
                <wp:simplePos x="0" y="0"/>
                <wp:positionH relativeFrom="page">
                  <wp:align>center</wp:align>
                </wp:positionH>
                <wp:positionV relativeFrom="paragraph">
                  <wp:posOffset>3558540</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58B5C674" w:rsidR="00C02A6C" w:rsidRPr="00D70369" w:rsidRDefault="00C02A6C" w:rsidP="00C02A6C">
                            <w:pPr>
                              <w:pStyle w:val="Caption"/>
                              <w:rPr>
                                <w:rFonts w:eastAsia="Times"/>
                                <w:sz w:val="22"/>
                                <w:szCs w:val="22"/>
                              </w:rPr>
                            </w:pPr>
                            <w:bookmarkStart w:id="264" w:name="_Ref205998766"/>
                            <w:bookmarkStart w:id="265" w:name="_Toc206003229"/>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32</w:t>
                            </w:r>
                            <w:r w:rsidRPr="00D70369">
                              <w:rPr>
                                <w:sz w:val="22"/>
                                <w:szCs w:val="22"/>
                              </w:rPr>
                              <w:fldChar w:fldCharType="end"/>
                            </w:r>
                            <w:bookmarkEnd w:id="264"/>
                            <w:r w:rsidRPr="00D70369">
                              <w:rPr>
                                <w:sz w:val="22"/>
                                <w:szCs w:val="22"/>
                              </w:rPr>
                              <w:t xml:space="preserve">: </w:t>
                            </w:r>
                            <w:r w:rsidR="00AA604C" w:rsidRPr="00D70369">
                              <w:rPr>
                                <w:sz w:val="22"/>
                                <w:szCs w:val="22"/>
                              </w:rPr>
                              <w:t>Circuit breaker</w:t>
                            </w:r>
                            <w:r w:rsidRPr="00D70369">
                              <w:rPr>
                                <w:sz w:val="22"/>
                                <w:szCs w:val="22"/>
                              </w:rPr>
                              <w:t xml:space="preserve"> Example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7" type="#_x0000_t202" style="position:absolute;margin-left:0;margin-top:280.2pt;width:219.4pt;height:.05pt;z-index:251877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G3gGg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" stroked="f">
                <v:textbox style="mso-fit-shape-to-text:t" inset="0,0,0,0">
                  <w:txbxContent>
                    <w:p w14:paraId="165BE98F" w14:textId="58B5C674" w:rsidR="00C02A6C" w:rsidRPr="00D70369" w:rsidRDefault="00C02A6C" w:rsidP="00C02A6C">
                      <w:pPr>
                        <w:pStyle w:val="Caption"/>
                        <w:rPr>
                          <w:rFonts w:eastAsia="Times"/>
                          <w:sz w:val="22"/>
                          <w:szCs w:val="22"/>
                        </w:rPr>
                      </w:pPr>
                      <w:bookmarkStart w:id="266" w:name="_Ref205998766"/>
                      <w:bookmarkStart w:id="267" w:name="_Toc206003229"/>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32</w:t>
                      </w:r>
                      <w:r w:rsidRPr="00D70369">
                        <w:rPr>
                          <w:sz w:val="22"/>
                          <w:szCs w:val="22"/>
                        </w:rPr>
                        <w:fldChar w:fldCharType="end"/>
                      </w:r>
                      <w:bookmarkEnd w:id="266"/>
                      <w:r w:rsidRPr="00D70369">
                        <w:rPr>
                          <w:sz w:val="22"/>
                          <w:szCs w:val="22"/>
                        </w:rPr>
                        <w:t xml:space="preserve">: </w:t>
                      </w:r>
                      <w:r w:rsidR="00AA604C" w:rsidRPr="00D70369">
                        <w:rPr>
                          <w:sz w:val="22"/>
                          <w:szCs w:val="22"/>
                        </w:rPr>
                        <w:t>Circuit breaker</w:t>
                      </w:r>
                      <w:r w:rsidRPr="00D70369">
                        <w:rPr>
                          <w:sz w:val="22"/>
                          <w:szCs w:val="22"/>
                        </w:rPr>
                        <w:t xml:space="preserve"> Example</w:t>
                      </w:r>
                      <w:bookmarkEnd w:id="267"/>
                    </w:p>
                  </w:txbxContent>
                </v:textbox>
                <w10:wrap type="square" anchorx="page"/>
              </v:shape>
            </w:pict>
          </mc:Fallback>
        </mc:AlternateContent>
      </w:r>
      <w:r w:rsidR="00B55370" w:rsidRPr="00D70369">
        <w:br w:type="page"/>
      </w:r>
    </w:p>
    <w:p w14:paraId="27D1217B" w14:textId="2C69C71E" w:rsidR="00FA795D" w:rsidRPr="00D70369" w:rsidRDefault="00964791" w:rsidP="007F5C0C">
      <w:pPr>
        <w:pStyle w:val="Heading3"/>
      </w:pPr>
      <w:bookmarkStart w:id="268" w:name="_Ref205990591"/>
      <w:bookmarkStart w:id="269" w:name="_Ref205991747"/>
      <w:bookmarkStart w:id="270" w:name="_Ref205993076"/>
      <w:bookmarkStart w:id="271" w:name="_Ref205997166"/>
      <w:bookmarkStart w:id="272" w:name="_Ref205997182"/>
      <w:bookmarkStart w:id="273" w:name="_Ref205997686"/>
      <w:bookmarkStart w:id="274" w:name="_Toc206003820"/>
      <w:r w:rsidRPr="00D70369">
        <w:rPr>
          <w:rFonts w:eastAsia="Times"/>
          <w:sz w:val="22"/>
          <w:szCs w:val="22"/>
          <w:lang w:eastAsia="de-DE"/>
        </w:rPr>
        <w:lastRenderedPageBreak/>
        <w:t xml:space="preserve">Observability </w:t>
      </w:r>
      <w:r w:rsidRPr="00D70369">
        <w:t xml:space="preserve">and </w:t>
      </w:r>
      <w:r w:rsidRPr="00D70369">
        <w:rPr>
          <w:rFonts w:eastAsia="Times"/>
          <w:sz w:val="22"/>
          <w:szCs w:val="22"/>
          <w:lang w:eastAsia="de-DE"/>
        </w:rPr>
        <w:t>Monitoring</w:t>
      </w:r>
      <w:bookmarkEnd w:id="268"/>
      <w:bookmarkEnd w:id="269"/>
      <w:bookmarkEnd w:id="270"/>
      <w:bookmarkEnd w:id="271"/>
      <w:bookmarkEnd w:id="272"/>
      <w:bookmarkEnd w:id="273"/>
      <w:bookmarkEnd w:id="274"/>
    </w:p>
    <w:p w14:paraId="7671AEEE" w14:textId="486772CF" w:rsidR="00FA795D" w:rsidRPr="00D70369" w:rsidRDefault="00FA795D" w:rsidP="00B54A13">
      <w:pPr>
        <w:pStyle w:val="Text"/>
      </w:pPr>
      <w:r w:rsidRPr="00D70369">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0EFB7622" w:rsidR="00FA795D" w:rsidRPr="00D70369" w:rsidRDefault="00FA795D" w:rsidP="00FA795D">
      <w:pPr>
        <w:rPr>
          <w:rFonts w:eastAsia="Times"/>
          <w:sz w:val="22"/>
          <w:szCs w:val="22"/>
          <w:lang w:eastAsia="de-DE"/>
        </w:rPr>
      </w:pPr>
    </w:p>
    <w:p w14:paraId="0250D14F" w14:textId="67630AA6" w:rsidR="00FA795D" w:rsidRPr="00D70369" w:rsidRDefault="00FA795D" w:rsidP="00B54A13">
      <w:pPr>
        <w:pStyle w:val="Text"/>
      </w:pPr>
      <w:r w:rsidRPr="00D70369">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D70369">
        <w:t>help us</w:t>
      </w:r>
      <w:r w:rsidRPr="00D70369">
        <w:t xml:space="preserve"> understand and resolve root causes in real time.</w:t>
      </w:r>
    </w:p>
    <w:p w14:paraId="5C68083A" w14:textId="48D90A94" w:rsidR="00FA795D" w:rsidRPr="00D70369" w:rsidRDefault="00FA795D" w:rsidP="00FA795D">
      <w:pPr>
        <w:rPr>
          <w:rFonts w:eastAsia="Times"/>
          <w:sz w:val="22"/>
          <w:szCs w:val="22"/>
          <w:lang w:eastAsia="de-DE"/>
        </w:rPr>
      </w:pPr>
    </w:p>
    <w:p w14:paraId="717A6617" w14:textId="6524CF86" w:rsidR="00FA795D" w:rsidRPr="00D70369" w:rsidRDefault="00FA795D" w:rsidP="00B54A13">
      <w:pPr>
        <w:pStyle w:val="Text"/>
      </w:pPr>
      <w:r w:rsidRPr="00D70369">
        <w:t xml:space="preserve">Logs are essential tools for diagnosing problems and understanding system behavior. Each log entry includes a timestamp and contextual information about specific events. Log levels such as trace, debug, info, </w:t>
      </w:r>
      <w:r w:rsidR="005C4BDF" w:rsidRPr="00D70369">
        <w:t>warning</w:t>
      </w:r>
      <w:r w:rsidRPr="00D70369">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D70369" w:rsidRDefault="00FA795D" w:rsidP="00FA795D">
      <w:pPr>
        <w:rPr>
          <w:rFonts w:eastAsia="Times"/>
          <w:sz w:val="22"/>
          <w:szCs w:val="22"/>
          <w:lang w:eastAsia="de-DE"/>
        </w:rPr>
      </w:pPr>
    </w:p>
    <w:p w14:paraId="7FAB6881" w14:textId="24387727" w:rsidR="00A553BE" w:rsidRPr="00D70369" w:rsidRDefault="00FA795D" w:rsidP="00B54A13">
      <w:pPr>
        <w:pStyle w:val="Text"/>
      </w:pPr>
      <w:r w:rsidRPr="00D70369">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Pr="00D70369" w:rsidRDefault="00A553BE">
      <w:pPr>
        <w:spacing w:after="0" w:line="240" w:lineRule="auto"/>
        <w:jc w:val="left"/>
        <w:rPr>
          <w:rFonts w:eastAsia="Times"/>
          <w:sz w:val="22"/>
          <w:szCs w:val="22"/>
          <w:lang w:eastAsia="de-DE"/>
        </w:rPr>
      </w:pPr>
      <w:r w:rsidRPr="00D70369">
        <w:rPr>
          <w:rFonts w:eastAsia="Times"/>
          <w:sz w:val="22"/>
          <w:szCs w:val="22"/>
          <w:lang w:eastAsia="de-DE"/>
        </w:rPr>
        <w:br w:type="page"/>
      </w:r>
    </w:p>
    <w:p w14:paraId="1AFABDD9" w14:textId="10FD4D6F" w:rsidR="00FA795D" w:rsidRPr="00D70369" w:rsidRDefault="00162F8C" w:rsidP="00B54A13">
      <w:pPr>
        <w:pStyle w:val="Text"/>
      </w:pPr>
      <w:r w:rsidRPr="00D70369">
        <w:lastRenderedPageBreak/>
        <w:t xml:space="preserve">We will </w:t>
      </w:r>
      <w:r w:rsidR="008E6081" w:rsidRPr="00D70369">
        <w:t>be going</w:t>
      </w:r>
      <w:r w:rsidRPr="00D70369">
        <w:t xml:space="preserve"> now to </w:t>
      </w:r>
      <w:r w:rsidR="009D6DC5" w:rsidRPr="00D70369">
        <w:t>show</w:t>
      </w:r>
      <w:r w:rsidRPr="00D70369">
        <w:t xml:space="preserve"> </w:t>
      </w:r>
      <w:r w:rsidR="00B429CB" w:rsidRPr="00D70369">
        <w:t>examples</w:t>
      </w:r>
      <w:r w:rsidRPr="00D70369">
        <w:t xml:space="preserve"> </w:t>
      </w:r>
      <w:r w:rsidR="00E134C6" w:rsidRPr="00D70369">
        <w:t xml:space="preserve">of Configuration and Result </w:t>
      </w:r>
      <w:r w:rsidRPr="00D70369">
        <w:t xml:space="preserve">we can </w:t>
      </w:r>
      <w:r w:rsidR="00AF11CF" w:rsidRPr="00D70369">
        <w:t>log on to</w:t>
      </w:r>
      <w:r w:rsidRPr="00D70369">
        <w:t xml:space="preserve"> our App by </w:t>
      </w:r>
      <w:r w:rsidR="00956DBA" w:rsidRPr="00D70369">
        <w:t>Prometheus</w:t>
      </w:r>
      <w:r w:rsidRPr="00D70369">
        <w:t xml:space="preserve"> Grafana. And Loki</w:t>
      </w:r>
      <w:r w:rsidR="00AF11CF" w:rsidRPr="00D70369">
        <w:t xml:space="preserve"> as Show</w:t>
      </w:r>
      <w:r w:rsidR="00927557">
        <w:t>n</w:t>
      </w:r>
      <w:r w:rsidR="00AF11CF" w:rsidRPr="00D70369">
        <w:t xml:space="preserve"> in </w:t>
      </w:r>
      <w:r w:rsidR="0090467C">
        <w:fldChar w:fldCharType="begin"/>
      </w:r>
      <w:r w:rsidR="0090467C">
        <w:instrText xml:space="preserve"> REF _Ref205998812 \h </w:instrText>
      </w:r>
      <w:r w:rsidR="0090467C">
        <w:fldChar w:fldCharType="separate"/>
      </w:r>
      <w:r w:rsidR="0090467C" w:rsidRPr="00D70369">
        <w:t>Figure 33</w:t>
      </w:r>
      <w:r w:rsidR="0090467C">
        <w:fldChar w:fldCharType="end"/>
      </w:r>
      <w:r w:rsidR="0090467C">
        <w:t xml:space="preserve">, </w:t>
      </w:r>
      <w:r w:rsidR="0090467C">
        <w:fldChar w:fldCharType="begin"/>
      </w:r>
      <w:r w:rsidR="0090467C">
        <w:instrText xml:space="preserve"> REF _Ref205998813 \h </w:instrText>
      </w:r>
      <w:r w:rsidR="0090467C">
        <w:fldChar w:fldCharType="separate"/>
      </w:r>
      <w:r w:rsidR="0090467C" w:rsidRPr="00D70369">
        <w:t>Figure 34</w:t>
      </w:r>
      <w:r w:rsidR="0090467C">
        <w:fldChar w:fldCharType="end"/>
      </w:r>
      <w:r w:rsidR="0090467C">
        <w:t xml:space="preserve">, </w:t>
      </w:r>
      <w:r w:rsidR="0090467C">
        <w:fldChar w:fldCharType="begin"/>
      </w:r>
      <w:r w:rsidR="0090467C">
        <w:instrText xml:space="preserve"> REF _Ref205998814 \h </w:instrText>
      </w:r>
      <w:r w:rsidR="0090467C">
        <w:fldChar w:fldCharType="separate"/>
      </w:r>
      <w:r w:rsidR="0090467C" w:rsidRPr="00D70369">
        <w:t>Figure 35</w:t>
      </w:r>
      <w:r w:rsidR="0090467C">
        <w:fldChar w:fldCharType="end"/>
      </w:r>
      <w:r w:rsidR="0090467C">
        <w:t xml:space="preserve">, </w:t>
      </w:r>
      <w:r w:rsidR="0090467C">
        <w:fldChar w:fldCharType="begin"/>
      </w:r>
      <w:r w:rsidR="0090467C">
        <w:instrText xml:space="preserve"> REF _Ref205998816 \h </w:instrText>
      </w:r>
      <w:r w:rsidR="0090467C">
        <w:fldChar w:fldCharType="separate"/>
      </w:r>
      <w:r w:rsidR="0090467C" w:rsidRPr="00D70369">
        <w:t>Figure 36</w:t>
      </w:r>
      <w:r w:rsidR="0090467C">
        <w:fldChar w:fldCharType="end"/>
      </w:r>
      <w:r w:rsidR="0090467C">
        <w:t xml:space="preserve"> and </w:t>
      </w:r>
      <w:r w:rsidR="0090467C">
        <w:fldChar w:fldCharType="begin"/>
      </w:r>
      <w:r w:rsidR="0090467C">
        <w:instrText xml:space="preserve"> REF _Ref205998819 \h </w:instrText>
      </w:r>
      <w:r w:rsidR="0090467C">
        <w:fldChar w:fldCharType="separate"/>
      </w:r>
      <w:r w:rsidR="0090467C" w:rsidRPr="00D70369">
        <w:t>Figure 37</w:t>
      </w:r>
      <w:r w:rsidR="0090467C">
        <w:fldChar w:fldCharType="end"/>
      </w:r>
    </w:p>
    <w:p w14:paraId="19B4658A" w14:textId="6EE21A8C" w:rsidR="00A553BE" w:rsidRPr="00D70369" w:rsidRDefault="0090467C" w:rsidP="00FA795D">
      <w:pPr>
        <w:rPr>
          <w:rFonts w:eastAsia="Times"/>
          <w:sz w:val="22"/>
          <w:szCs w:val="22"/>
          <w:lang w:eastAsia="de-DE"/>
        </w:rPr>
      </w:pPr>
      <w:r w:rsidRPr="00D70369">
        <w:rPr>
          <w:noProof/>
        </w:rPr>
        <w:drawing>
          <wp:anchor distT="0" distB="0" distL="114300" distR="114300" simplePos="0" relativeHeight="251772928" behindDoc="0" locked="0" layoutInCell="1" allowOverlap="1" wp14:anchorId="2642D54A" wp14:editId="078F0C2E">
            <wp:simplePos x="0" y="0"/>
            <wp:positionH relativeFrom="margin">
              <wp:align>center</wp:align>
            </wp:positionH>
            <wp:positionV relativeFrom="margin">
              <wp:posOffset>882015</wp:posOffset>
            </wp:positionV>
            <wp:extent cx="3295650" cy="326771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295650" cy="326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1F7F3A08" w:rsidR="00FA795D" w:rsidRPr="00D70369" w:rsidRDefault="00FA795D" w:rsidP="00FA795D"/>
    <w:p w14:paraId="07BA9CDF" w14:textId="65CA9F14" w:rsidR="00A63FEF" w:rsidRPr="00D70369" w:rsidRDefault="00A63FEF" w:rsidP="00A63FEF"/>
    <w:p w14:paraId="0E4CCBDA" w14:textId="11432656" w:rsidR="00A63FEF" w:rsidRPr="00D70369" w:rsidRDefault="00A63FEF" w:rsidP="00A63FEF"/>
    <w:p w14:paraId="378DFE97" w14:textId="4983D335" w:rsidR="00725E69" w:rsidRPr="00D70369" w:rsidRDefault="00725E69">
      <w:pPr>
        <w:spacing w:after="0" w:line="240" w:lineRule="auto"/>
        <w:jc w:val="left"/>
      </w:pPr>
    </w:p>
    <w:p w14:paraId="2D51FF0F" w14:textId="77777777" w:rsidR="00725E69" w:rsidRPr="00D70369" w:rsidRDefault="00725E69">
      <w:pPr>
        <w:spacing w:after="0" w:line="240" w:lineRule="auto"/>
        <w:jc w:val="left"/>
      </w:pPr>
    </w:p>
    <w:p w14:paraId="5678F277" w14:textId="77777777" w:rsidR="00725E69" w:rsidRPr="00D70369" w:rsidRDefault="00725E69">
      <w:pPr>
        <w:spacing w:after="0" w:line="240" w:lineRule="auto"/>
        <w:jc w:val="left"/>
      </w:pPr>
    </w:p>
    <w:p w14:paraId="3FD50476" w14:textId="77777777" w:rsidR="00725E69" w:rsidRPr="00D70369" w:rsidRDefault="00725E69">
      <w:pPr>
        <w:spacing w:after="0" w:line="240" w:lineRule="auto"/>
        <w:jc w:val="left"/>
      </w:pPr>
    </w:p>
    <w:p w14:paraId="5D91E72E" w14:textId="77777777" w:rsidR="00725E69" w:rsidRPr="00D70369" w:rsidRDefault="00725E69">
      <w:pPr>
        <w:spacing w:after="0" w:line="240" w:lineRule="auto"/>
        <w:jc w:val="left"/>
      </w:pPr>
    </w:p>
    <w:p w14:paraId="6A8C7602" w14:textId="77777777" w:rsidR="00725E69" w:rsidRPr="00D70369" w:rsidRDefault="00725E69">
      <w:pPr>
        <w:spacing w:after="0" w:line="240" w:lineRule="auto"/>
        <w:jc w:val="left"/>
      </w:pPr>
    </w:p>
    <w:p w14:paraId="4CCDC87A" w14:textId="77777777" w:rsidR="00725E69" w:rsidRPr="00D70369" w:rsidRDefault="00725E69">
      <w:pPr>
        <w:spacing w:after="0" w:line="240" w:lineRule="auto"/>
        <w:jc w:val="left"/>
      </w:pPr>
    </w:p>
    <w:p w14:paraId="0A00F208" w14:textId="77777777" w:rsidR="00725E69" w:rsidRPr="00D70369" w:rsidRDefault="00725E69">
      <w:pPr>
        <w:spacing w:after="0" w:line="240" w:lineRule="auto"/>
        <w:jc w:val="left"/>
      </w:pPr>
    </w:p>
    <w:p w14:paraId="4D2CEE04" w14:textId="77777777" w:rsidR="00725E69" w:rsidRPr="00D70369" w:rsidRDefault="00725E69">
      <w:pPr>
        <w:spacing w:after="0" w:line="240" w:lineRule="auto"/>
        <w:jc w:val="left"/>
      </w:pPr>
    </w:p>
    <w:p w14:paraId="595B731D" w14:textId="77777777" w:rsidR="00725E69" w:rsidRPr="00D70369" w:rsidRDefault="00725E69">
      <w:pPr>
        <w:spacing w:after="0" w:line="240" w:lineRule="auto"/>
        <w:jc w:val="left"/>
      </w:pPr>
    </w:p>
    <w:p w14:paraId="7B577D0E" w14:textId="77777777" w:rsidR="00725E69" w:rsidRPr="00D70369" w:rsidRDefault="00725E69">
      <w:pPr>
        <w:spacing w:after="0" w:line="240" w:lineRule="auto"/>
        <w:jc w:val="left"/>
      </w:pPr>
    </w:p>
    <w:p w14:paraId="5F77E04D" w14:textId="77777777" w:rsidR="00725E69" w:rsidRPr="00D70369" w:rsidRDefault="00725E69">
      <w:pPr>
        <w:spacing w:after="0" w:line="240" w:lineRule="auto"/>
        <w:jc w:val="left"/>
      </w:pPr>
    </w:p>
    <w:p w14:paraId="2894A496" w14:textId="77777777" w:rsidR="00725E69" w:rsidRPr="00D70369" w:rsidRDefault="00725E69">
      <w:pPr>
        <w:spacing w:after="0" w:line="240" w:lineRule="auto"/>
        <w:jc w:val="left"/>
      </w:pPr>
    </w:p>
    <w:p w14:paraId="2B217733" w14:textId="77777777" w:rsidR="00725E69" w:rsidRPr="00D70369" w:rsidRDefault="00725E69">
      <w:pPr>
        <w:spacing w:after="0" w:line="240" w:lineRule="auto"/>
        <w:jc w:val="left"/>
      </w:pPr>
    </w:p>
    <w:p w14:paraId="54A79C3F" w14:textId="614A679A" w:rsidR="00725E69" w:rsidRPr="00D70369" w:rsidRDefault="001676E0">
      <w:pPr>
        <w:spacing w:after="0" w:line="240" w:lineRule="auto"/>
        <w:jc w:val="left"/>
      </w:pPr>
      <w:r w:rsidRPr="00D70369">
        <w:rPr>
          <w:noProof/>
        </w:rPr>
        <mc:AlternateContent>
          <mc:Choice Requires="wps">
            <w:drawing>
              <wp:anchor distT="0" distB="0" distL="114300" distR="114300" simplePos="0" relativeHeight="251886592" behindDoc="0" locked="0" layoutInCell="1" allowOverlap="1" wp14:anchorId="0D5EEEF5" wp14:editId="1195714F">
                <wp:simplePos x="0" y="0"/>
                <wp:positionH relativeFrom="page">
                  <wp:posOffset>1847215</wp:posOffset>
                </wp:positionH>
                <wp:positionV relativeFrom="paragraph">
                  <wp:posOffset>154940</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1124EDAC" w:rsidR="007C242D" w:rsidRPr="00D70369" w:rsidRDefault="007C242D" w:rsidP="007C242D">
                            <w:pPr>
                              <w:pStyle w:val="Caption"/>
                              <w:rPr>
                                <w:sz w:val="22"/>
                                <w:szCs w:val="22"/>
                              </w:rPr>
                            </w:pPr>
                            <w:bookmarkStart w:id="275" w:name="_Ref205998812"/>
                            <w:bookmarkStart w:id="276" w:name="_Toc206003230"/>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33</w:t>
                            </w:r>
                            <w:r w:rsidRPr="00D70369">
                              <w:rPr>
                                <w:sz w:val="22"/>
                                <w:szCs w:val="22"/>
                              </w:rPr>
                              <w:fldChar w:fldCharType="end"/>
                            </w:r>
                            <w:bookmarkEnd w:id="275"/>
                            <w:r w:rsidRPr="00D70369">
                              <w:rPr>
                                <w:sz w:val="22"/>
                                <w:szCs w:val="22"/>
                              </w:rPr>
                              <w:t>: Prometheus Configuration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8" type="#_x0000_t202" style="position:absolute;margin-left:145.45pt;margin-top:12.2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QHGwIAAEAEAAAOAAAAZHJzL2Uyb0RvYy54bWysU02P2jAQvVfqf7B8LwFW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" stroked="f">
                <v:textbox style="mso-fit-shape-to-text:t" inset="0,0,0,0">
                  <w:txbxContent>
                    <w:p w14:paraId="6BA38A83" w14:textId="1124EDAC" w:rsidR="007C242D" w:rsidRPr="00D70369" w:rsidRDefault="007C242D" w:rsidP="007C242D">
                      <w:pPr>
                        <w:pStyle w:val="Caption"/>
                        <w:rPr>
                          <w:sz w:val="22"/>
                          <w:szCs w:val="22"/>
                        </w:rPr>
                      </w:pPr>
                      <w:bookmarkStart w:id="277" w:name="_Ref205998812"/>
                      <w:bookmarkStart w:id="278" w:name="_Toc206003230"/>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33</w:t>
                      </w:r>
                      <w:r w:rsidRPr="00D70369">
                        <w:rPr>
                          <w:sz w:val="22"/>
                          <w:szCs w:val="22"/>
                        </w:rPr>
                        <w:fldChar w:fldCharType="end"/>
                      </w:r>
                      <w:bookmarkEnd w:id="277"/>
                      <w:r w:rsidRPr="00D70369">
                        <w:rPr>
                          <w:sz w:val="22"/>
                          <w:szCs w:val="22"/>
                        </w:rPr>
                        <w:t>: Prometheus Configuration</w:t>
                      </w:r>
                      <w:bookmarkEnd w:id="278"/>
                    </w:p>
                  </w:txbxContent>
                </v:textbox>
                <w10:wrap type="square" anchorx="page"/>
              </v:shape>
            </w:pict>
          </mc:Fallback>
        </mc:AlternateContent>
      </w:r>
    </w:p>
    <w:p w14:paraId="5B8A292A" w14:textId="7CBB912A" w:rsidR="00725E69" w:rsidRPr="00D70369" w:rsidRDefault="00725E69">
      <w:pPr>
        <w:spacing w:after="0" w:line="240" w:lineRule="auto"/>
        <w:jc w:val="left"/>
      </w:pPr>
    </w:p>
    <w:p w14:paraId="3EE916C3" w14:textId="77777777" w:rsidR="00725E69" w:rsidRPr="00D70369" w:rsidRDefault="00725E69">
      <w:pPr>
        <w:spacing w:after="0" w:line="240" w:lineRule="auto"/>
        <w:jc w:val="left"/>
      </w:pPr>
    </w:p>
    <w:p w14:paraId="47BD900D" w14:textId="77777777" w:rsidR="00725E69" w:rsidRPr="00D70369" w:rsidRDefault="00725E69">
      <w:pPr>
        <w:spacing w:after="0" w:line="240" w:lineRule="auto"/>
        <w:jc w:val="left"/>
      </w:pPr>
    </w:p>
    <w:p w14:paraId="570AC7D7" w14:textId="79830ADC" w:rsidR="00725E69" w:rsidRPr="00D70369" w:rsidRDefault="00725E69">
      <w:pPr>
        <w:spacing w:after="0" w:line="240" w:lineRule="auto"/>
        <w:jc w:val="left"/>
      </w:pPr>
    </w:p>
    <w:p w14:paraId="59E4A2E1" w14:textId="679A4425" w:rsidR="00371ECE" w:rsidRPr="00D70369" w:rsidRDefault="00AF6359" w:rsidP="009025CA">
      <w:pPr>
        <w:pStyle w:val="Title"/>
        <w:rPr>
          <w:rFonts w:eastAsia="Times"/>
        </w:rPr>
      </w:pPr>
      <w:r w:rsidRPr="00D70369">
        <w:rPr>
          <w:noProof/>
        </w:rPr>
        <w:drawing>
          <wp:anchor distT="0" distB="0" distL="114300" distR="114300" simplePos="0" relativeHeight="251887616" behindDoc="0" locked="0" layoutInCell="1" allowOverlap="1" wp14:anchorId="27B97AD1" wp14:editId="29D48EBF">
            <wp:simplePos x="0" y="0"/>
            <wp:positionH relativeFrom="margin">
              <wp:posOffset>475615</wp:posOffset>
            </wp:positionH>
            <wp:positionV relativeFrom="margin">
              <wp:posOffset>5432425</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D70369">
        <w:rPr>
          <w:rFonts w:eastAsia="Times"/>
        </w:rPr>
        <w:t xml:space="preserve">Checking </w:t>
      </w:r>
      <w:r w:rsidR="0029461E" w:rsidRPr="00D70369">
        <w:rPr>
          <w:rFonts w:eastAsia="Times"/>
        </w:rPr>
        <w:t xml:space="preserve">Hardware </w:t>
      </w:r>
      <w:r w:rsidR="009025CA" w:rsidRPr="00D70369">
        <w:rPr>
          <w:rFonts w:eastAsia="Times"/>
        </w:rPr>
        <w:t>used</w:t>
      </w:r>
      <w:r w:rsidR="0029461E" w:rsidRPr="00D70369">
        <w:rPr>
          <w:rFonts w:eastAsia="Times"/>
        </w:rPr>
        <w:t xml:space="preserve"> </w:t>
      </w:r>
      <w:r w:rsidR="00DB4EF1" w:rsidRPr="00D70369">
        <w:rPr>
          <w:rFonts w:eastAsia="Times"/>
        </w:rPr>
        <w:t xml:space="preserve">by Prometheus </w:t>
      </w:r>
    </w:p>
    <w:p w14:paraId="22D35CE3" w14:textId="24353F92" w:rsidR="00371ECE" w:rsidRPr="00D70369" w:rsidRDefault="00AF6359">
      <w:pPr>
        <w:spacing w:after="0" w:line="240" w:lineRule="auto"/>
        <w:jc w:val="left"/>
      </w:pPr>
      <w:r w:rsidRPr="00D70369">
        <w:rPr>
          <w:noProof/>
        </w:rPr>
        <mc:AlternateContent>
          <mc:Choice Requires="wps">
            <w:drawing>
              <wp:anchor distT="0" distB="0" distL="114300" distR="114300" simplePos="0" relativeHeight="251889664" behindDoc="0" locked="0" layoutInCell="1" allowOverlap="1" wp14:anchorId="146AE830" wp14:editId="27F53AFC">
                <wp:simplePos x="0" y="0"/>
                <wp:positionH relativeFrom="margin">
                  <wp:posOffset>274955</wp:posOffset>
                </wp:positionH>
                <wp:positionV relativeFrom="paragraph">
                  <wp:posOffset>2416810</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4FC52FB2" w:rsidR="00551FBD" w:rsidRPr="00D70369" w:rsidRDefault="00551FBD" w:rsidP="00551FBD">
                            <w:pPr>
                              <w:pStyle w:val="Caption"/>
                              <w:rPr>
                                <w:rFonts w:cs="Arial"/>
                                <w:b/>
                                <w:sz w:val="22"/>
                                <w:szCs w:val="22"/>
                              </w:rPr>
                            </w:pPr>
                            <w:bookmarkStart w:id="279" w:name="_Ref205998813"/>
                            <w:bookmarkStart w:id="280" w:name="_Toc206003231"/>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34</w:t>
                            </w:r>
                            <w:r w:rsidRPr="00D70369">
                              <w:rPr>
                                <w:sz w:val="22"/>
                                <w:szCs w:val="22"/>
                              </w:rPr>
                              <w:fldChar w:fldCharType="end"/>
                            </w:r>
                            <w:bookmarkEnd w:id="279"/>
                            <w:r w:rsidRPr="00D70369">
                              <w:rPr>
                                <w:sz w:val="22"/>
                                <w:szCs w:val="22"/>
                              </w:rPr>
                              <w:t>: Account Micro Service Actuator</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9" type="#_x0000_t202" style="position:absolute;margin-left:21.65pt;margin-top:190.3pt;width:439.4pt;height:.05pt;z-index:251889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" stroked="f">
                <v:textbox style="mso-fit-shape-to-text:t" inset="0,0,0,0">
                  <w:txbxContent>
                    <w:p w14:paraId="799100F9" w14:textId="4FC52FB2" w:rsidR="00551FBD" w:rsidRPr="00D70369" w:rsidRDefault="00551FBD" w:rsidP="00551FBD">
                      <w:pPr>
                        <w:pStyle w:val="Caption"/>
                        <w:rPr>
                          <w:rFonts w:cs="Arial"/>
                          <w:b/>
                          <w:sz w:val="22"/>
                          <w:szCs w:val="22"/>
                        </w:rPr>
                      </w:pPr>
                      <w:bookmarkStart w:id="281" w:name="_Ref205998813"/>
                      <w:bookmarkStart w:id="282" w:name="_Toc206003231"/>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34</w:t>
                      </w:r>
                      <w:r w:rsidRPr="00D70369">
                        <w:rPr>
                          <w:sz w:val="22"/>
                          <w:szCs w:val="22"/>
                        </w:rPr>
                        <w:fldChar w:fldCharType="end"/>
                      </w:r>
                      <w:bookmarkEnd w:id="281"/>
                      <w:r w:rsidRPr="00D70369">
                        <w:rPr>
                          <w:sz w:val="22"/>
                          <w:szCs w:val="22"/>
                        </w:rPr>
                        <w:t>: Account Micro Service Actuator</w:t>
                      </w:r>
                      <w:bookmarkEnd w:id="282"/>
                    </w:p>
                  </w:txbxContent>
                </v:textbox>
                <w10:wrap type="square" anchorx="margin"/>
              </v:shape>
            </w:pict>
          </mc:Fallback>
        </mc:AlternateContent>
      </w:r>
      <w:r w:rsidR="00371ECE" w:rsidRPr="00D70369">
        <w:br w:type="page"/>
      </w:r>
    </w:p>
    <w:p w14:paraId="7537B7EC" w14:textId="6010D1F7" w:rsidR="00371ECE" w:rsidRPr="00D70369" w:rsidRDefault="00491FBE">
      <w:pPr>
        <w:spacing w:after="0" w:line="240" w:lineRule="auto"/>
        <w:jc w:val="left"/>
      </w:pPr>
      <w:r w:rsidRPr="00D70369">
        <w:rPr>
          <w:noProof/>
        </w:rPr>
        <w:lastRenderedPageBreak/>
        <mc:AlternateContent>
          <mc:Choice Requires="wps">
            <w:drawing>
              <wp:anchor distT="0" distB="0" distL="114300" distR="114300" simplePos="0" relativeHeight="251902976" behindDoc="0" locked="0" layoutInCell="1" allowOverlap="1" wp14:anchorId="38FF5032" wp14:editId="0053E0C1">
                <wp:simplePos x="0" y="0"/>
                <wp:positionH relativeFrom="margin">
                  <wp:align>center</wp:align>
                </wp:positionH>
                <wp:positionV relativeFrom="paragraph">
                  <wp:posOffset>4958715</wp:posOffset>
                </wp:positionV>
                <wp:extent cx="49530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AB6C2F1" w14:textId="735A1282" w:rsidR="00E20EA8" w:rsidRPr="00D70369" w:rsidRDefault="00E20EA8" w:rsidP="00E20EA8">
                            <w:pPr>
                              <w:pStyle w:val="Caption"/>
                            </w:pPr>
                            <w:bookmarkStart w:id="283" w:name="_Ref205998814"/>
                            <w:bookmarkStart w:id="284" w:name="_Toc206003232"/>
                            <w:r w:rsidRPr="00D70369">
                              <w:t xml:space="preserve">Figure </w:t>
                            </w:r>
                            <w:r w:rsidRPr="00D70369">
                              <w:fldChar w:fldCharType="begin"/>
                            </w:r>
                            <w:r w:rsidRPr="00D70369">
                              <w:instrText xml:space="preserve"> SEQ Figure \* ARABIC </w:instrText>
                            </w:r>
                            <w:r w:rsidRPr="00D70369">
                              <w:fldChar w:fldCharType="separate"/>
                            </w:r>
                            <w:r w:rsidR="00B27C2A" w:rsidRPr="00D70369">
                              <w:t>35</w:t>
                            </w:r>
                            <w:r w:rsidRPr="00D70369">
                              <w:fldChar w:fldCharType="end"/>
                            </w:r>
                            <w:bookmarkEnd w:id="283"/>
                            <w:r w:rsidRPr="00D70369">
                              <w:t>: Checking CPU Usage for Microservices</w:t>
                            </w:r>
                            <w:r w:rsidR="00FB1AB7" w:rsidRPr="00D70369">
                              <w:t xml:space="preserve"> in Prometheus Dashboard</w:t>
                            </w:r>
                            <w:bookmarkEnd w:id="284"/>
                            <w:r w:rsidR="00FB1AB7" w:rsidRPr="00D7036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5032" id="_x0000_s1060" type="#_x0000_t202" style="position:absolute;margin-left:0;margin-top:390.45pt;width:390pt;height:.05pt;z-index:25190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" stroked="f">
                <v:textbox style="mso-fit-shape-to-text:t" inset="0,0,0,0">
                  <w:txbxContent>
                    <w:p w14:paraId="6AB6C2F1" w14:textId="735A1282" w:rsidR="00E20EA8" w:rsidRPr="00D70369" w:rsidRDefault="00E20EA8" w:rsidP="00E20EA8">
                      <w:pPr>
                        <w:pStyle w:val="Caption"/>
                      </w:pPr>
                      <w:bookmarkStart w:id="285" w:name="_Ref205998814"/>
                      <w:bookmarkStart w:id="286" w:name="_Toc206003232"/>
                      <w:r w:rsidRPr="00D70369">
                        <w:t xml:space="preserve">Figure </w:t>
                      </w:r>
                      <w:r w:rsidRPr="00D70369">
                        <w:fldChar w:fldCharType="begin"/>
                      </w:r>
                      <w:r w:rsidRPr="00D70369">
                        <w:instrText xml:space="preserve"> SEQ Figure \* ARABIC </w:instrText>
                      </w:r>
                      <w:r w:rsidRPr="00D70369">
                        <w:fldChar w:fldCharType="separate"/>
                      </w:r>
                      <w:r w:rsidR="00B27C2A" w:rsidRPr="00D70369">
                        <w:t>35</w:t>
                      </w:r>
                      <w:r w:rsidRPr="00D70369">
                        <w:fldChar w:fldCharType="end"/>
                      </w:r>
                      <w:bookmarkEnd w:id="285"/>
                      <w:r w:rsidRPr="00D70369">
                        <w:t>: Checking CPU Usage for Microservices</w:t>
                      </w:r>
                      <w:r w:rsidR="00FB1AB7" w:rsidRPr="00D70369">
                        <w:t xml:space="preserve"> in Prometheus Dashboard</w:t>
                      </w:r>
                      <w:bookmarkEnd w:id="286"/>
                      <w:r w:rsidR="00FB1AB7" w:rsidRPr="00D70369">
                        <w:t xml:space="preserve"> </w:t>
                      </w:r>
                    </w:p>
                  </w:txbxContent>
                </v:textbox>
                <w10:wrap type="square" anchorx="margin"/>
              </v:shape>
            </w:pict>
          </mc:Fallback>
        </mc:AlternateContent>
      </w:r>
      <w:r w:rsidRPr="00D70369">
        <w:rPr>
          <w:noProof/>
        </w:rPr>
        <w:drawing>
          <wp:anchor distT="0" distB="0" distL="114300" distR="114300" simplePos="0" relativeHeight="251893760" behindDoc="0" locked="0" layoutInCell="1" allowOverlap="1" wp14:anchorId="6FCECE2A" wp14:editId="3C46D056">
            <wp:simplePos x="0" y="0"/>
            <wp:positionH relativeFrom="margin">
              <wp:posOffset>279400</wp:posOffset>
            </wp:positionH>
            <wp:positionV relativeFrom="page">
              <wp:align>center</wp:align>
            </wp:positionV>
            <wp:extent cx="5258435" cy="1152525"/>
            <wp:effectExtent l="76200" t="76200" r="132715" b="142875"/>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843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w:drawing>
          <wp:anchor distT="0" distB="0" distL="114300" distR="114300" simplePos="0" relativeHeight="251896832" behindDoc="0" locked="0" layoutInCell="1" allowOverlap="1" wp14:anchorId="1806DD5C" wp14:editId="701B2BA8">
            <wp:simplePos x="0" y="0"/>
            <wp:positionH relativeFrom="page">
              <wp:align>center</wp:align>
            </wp:positionH>
            <wp:positionV relativeFrom="margin">
              <wp:posOffset>5701665</wp:posOffset>
            </wp:positionV>
            <wp:extent cx="4979670" cy="2381250"/>
            <wp:effectExtent l="0" t="0" r="0" b="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79670" cy="2381250"/>
                    </a:xfrm>
                    <a:prstGeom prst="rect">
                      <a:avLst/>
                    </a:prstGeom>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898880" behindDoc="0" locked="0" layoutInCell="1" allowOverlap="1" wp14:anchorId="517A59EF" wp14:editId="607BBC2D">
                <wp:simplePos x="0" y="0"/>
                <wp:positionH relativeFrom="page">
                  <wp:align>center</wp:align>
                </wp:positionH>
                <wp:positionV relativeFrom="paragraph">
                  <wp:posOffset>8063230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30AB8D38" w:rsidR="0080542D" w:rsidRPr="00D70369" w:rsidRDefault="0080542D" w:rsidP="0080542D">
                            <w:pPr>
                              <w:pStyle w:val="Caption"/>
                            </w:pPr>
                            <w:bookmarkStart w:id="287" w:name="_Ref205998816"/>
                            <w:bookmarkStart w:id="288" w:name="_Toc206003233"/>
                            <w:r w:rsidRPr="00D70369">
                              <w:t xml:space="preserve">Figure </w:t>
                            </w:r>
                            <w:r w:rsidRPr="00D70369">
                              <w:fldChar w:fldCharType="begin"/>
                            </w:r>
                            <w:r w:rsidRPr="00D70369">
                              <w:instrText xml:space="preserve"> SEQ Figure \* ARABIC </w:instrText>
                            </w:r>
                            <w:r w:rsidRPr="00D70369">
                              <w:fldChar w:fldCharType="separate"/>
                            </w:r>
                            <w:r w:rsidR="00B27C2A" w:rsidRPr="00D70369">
                              <w:t>36</w:t>
                            </w:r>
                            <w:r w:rsidRPr="00D70369">
                              <w:fldChar w:fldCharType="end"/>
                            </w:r>
                            <w:bookmarkEnd w:id="287"/>
                            <w:r w:rsidRPr="00D70369">
                              <w:t xml:space="preserve">: </w:t>
                            </w:r>
                            <w:r w:rsidR="00353E99" w:rsidRPr="00D70369">
                              <w:t>Checking CPU Usage Graph for Microservices</w:t>
                            </w:r>
                            <w:r w:rsidR="00C54208" w:rsidRPr="00D70369">
                              <w:t xml:space="preserve"> in Prometheus Dashboard</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61" type="#_x0000_t202" style="position:absolute;margin-left:0;margin-top:634.9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I66GQ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" stroked="f">
                <v:textbox style="mso-fit-shape-to-text:t" inset="0,0,0,0">
                  <w:txbxContent>
                    <w:p w14:paraId="3C50B700" w14:textId="30AB8D38" w:rsidR="0080542D" w:rsidRPr="00D70369" w:rsidRDefault="0080542D" w:rsidP="0080542D">
                      <w:pPr>
                        <w:pStyle w:val="Caption"/>
                      </w:pPr>
                      <w:bookmarkStart w:id="289" w:name="_Ref205998816"/>
                      <w:bookmarkStart w:id="290" w:name="_Toc206003233"/>
                      <w:r w:rsidRPr="00D70369">
                        <w:t xml:space="preserve">Figure </w:t>
                      </w:r>
                      <w:r w:rsidRPr="00D70369">
                        <w:fldChar w:fldCharType="begin"/>
                      </w:r>
                      <w:r w:rsidRPr="00D70369">
                        <w:instrText xml:space="preserve"> SEQ Figure \* ARABIC </w:instrText>
                      </w:r>
                      <w:r w:rsidRPr="00D70369">
                        <w:fldChar w:fldCharType="separate"/>
                      </w:r>
                      <w:r w:rsidR="00B27C2A" w:rsidRPr="00D70369">
                        <w:t>36</w:t>
                      </w:r>
                      <w:r w:rsidRPr="00D70369">
                        <w:fldChar w:fldCharType="end"/>
                      </w:r>
                      <w:bookmarkEnd w:id="289"/>
                      <w:r w:rsidRPr="00D70369">
                        <w:t xml:space="preserve">: </w:t>
                      </w:r>
                      <w:r w:rsidR="00353E99" w:rsidRPr="00D70369">
                        <w:t>Checking CPU Usage Graph for Microservices</w:t>
                      </w:r>
                      <w:r w:rsidR="00C54208" w:rsidRPr="00D70369">
                        <w:t xml:space="preserve"> in Prometheus Dashboard</w:t>
                      </w:r>
                      <w:bookmarkEnd w:id="290"/>
                    </w:p>
                  </w:txbxContent>
                </v:textbox>
                <w10:wrap type="square" anchorx="page"/>
              </v:shape>
            </w:pict>
          </mc:Fallback>
        </mc:AlternateContent>
      </w:r>
      <w:r w:rsidRPr="00D70369">
        <w:rPr>
          <w:noProof/>
        </w:rPr>
        <mc:AlternateContent>
          <mc:Choice Requires="wps">
            <w:drawing>
              <wp:anchor distT="0" distB="0" distL="114300" distR="114300" simplePos="0" relativeHeight="251900928" behindDoc="0" locked="0" layoutInCell="1" allowOverlap="1" wp14:anchorId="03A47661" wp14:editId="4B43EE6F">
                <wp:simplePos x="0" y="0"/>
                <wp:positionH relativeFrom="page">
                  <wp:align>center</wp:align>
                </wp:positionH>
                <wp:positionV relativeFrom="paragraph">
                  <wp:posOffset>2872740</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73A5D20A" w:rsidR="001A1F5A" w:rsidRPr="00D70369" w:rsidRDefault="001A1F5A" w:rsidP="001A1F5A">
                            <w:pPr>
                              <w:pStyle w:val="Caption"/>
                            </w:pPr>
                            <w:bookmarkStart w:id="291" w:name="_Ref205998819"/>
                            <w:bookmarkStart w:id="292" w:name="_Toc206003234"/>
                            <w:r w:rsidRPr="00D70369">
                              <w:t xml:space="preserve">Figure </w:t>
                            </w:r>
                            <w:r w:rsidRPr="00D70369">
                              <w:fldChar w:fldCharType="begin"/>
                            </w:r>
                            <w:r w:rsidRPr="00D70369">
                              <w:instrText xml:space="preserve"> SEQ Figure \* ARABIC </w:instrText>
                            </w:r>
                            <w:r w:rsidRPr="00D70369">
                              <w:fldChar w:fldCharType="separate"/>
                            </w:r>
                            <w:r w:rsidR="00B27C2A" w:rsidRPr="00D70369">
                              <w:t>37</w:t>
                            </w:r>
                            <w:r w:rsidRPr="00D70369">
                              <w:fldChar w:fldCharType="end"/>
                            </w:r>
                            <w:bookmarkEnd w:id="291"/>
                            <w:r w:rsidRPr="00D70369">
                              <w:t>:</w:t>
                            </w:r>
                            <w:r w:rsidR="005D40EF" w:rsidRPr="00D70369">
                              <w:t>All</w:t>
                            </w:r>
                            <w:r w:rsidRPr="00D70369">
                              <w:t xml:space="preserve"> </w:t>
                            </w:r>
                            <w:r w:rsidR="00794152" w:rsidRPr="00D70369">
                              <w:t xml:space="preserve">Microservices State shown </w:t>
                            </w:r>
                            <w:r w:rsidR="00C44DD9" w:rsidRPr="00D70369">
                              <w:t>in Prometheus</w:t>
                            </w:r>
                            <w:r w:rsidR="00FB1AB7" w:rsidRPr="00D70369">
                              <w:t xml:space="preserve"> Dashboard</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62" type="#_x0000_t202" style="position:absolute;margin-left:0;margin-top:226.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" stroked="f">
                <v:textbox style="mso-fit-shape-to-text:t" inset="0,0,0,0">
                  <w:txbxContent>
                    <w:p w14:paraId="3E8DEFB4" w14:textId="73A5D20A" w:rsidR="001A1F5A" w:rsidRPr="00D70369" w:rsidRDefault="001A1F5A" w:rsidP="001A1F5A">
                      <w:pPr>
                        <w:pStyle w:val="Caption"/>
                      </w:pPr>
                      <w:bookmarkStart w:id="293" w:name="_Ref205998819"/>
                      <w:bookmarkStart w:id="294" w:name="_Toc206003234"/>
                      <w:r w:rsidRPr="00D70369">
                        <w:t xml:space="preserve">Figure </w:t>
                      </w:r>
                      <w:r w:rsidRPr="00D70369">
                        <w:fldChar w:fldCharType="begin"/>
                      </w:r>
                      <w:r w:rsidRPr="00D70369">
                        <w:instrText xml:space="preserve"> SEQ Figure \* ARABIC </w:instrText>
                      </w:r>
                      <w:r w:rsidRPr="00D70369">
                        <w:fldChar w:fldCharType="separate"/>
                      </w:r>
                      <w:r w:rsidR="00B27C2A" w:rsidRPr="00D70369">
                        <w:t>37</w:t>
                      </w:r>
                      <w:r w:rsidRPr="00D70369">
                        <w:fldChar w:fldCharType="end"/>
                      </w:r>
                      <w:bookmarkEnd w:id="293"/>
                      <w:r w:rsidRPr="00D70369">
                        <w:t>:</w:t>
                      </w:r>
                      <w:r w:rsidR="005D40EF" w:rsidRPr="00D70369">
                        <w:t>All</w:t>
                      </w:r>
                      <w:r w:rsidRPr="00D70369">
                        <w:t xml:space="preserve"> </w:t>
                      </w:r>
                      <w:r w:rsidR="00794152" w:rsidRPr="00D70369">
                        <w:t xml:space="preserve">Microservices State shown </w:t>
                      </w:r>
                      <w:r w:rsidR="00C44DD9" w:rsidRPr="00D70369">
                        <w:t>in Prometheus</w:t>
                      </w:r>
                      <w:r w:rsidR="00FB1AB7" w:rsidRPr="00D70369">
                        <w:t xml:space="preserve"> Dashboard</w:t>
                      </w:r>
                      <w:bookmarkEnd w:id="294"/>
                    </w:p>
                  </w:txbxContent>
                </v:textbox>
                <w10:wrap type="square" anchorx="page"/>
              </v:shape>
            </w:pict>
          </mc:Fallback>
        </mc:AlternateContent>
      </w:r>
      <w:r w:rsidR="001676E0" w:rsidRPr="00D70369">
        <w:rPr>
          <w:noProof/>
        </w:rPr>
        <w:drawing>
          <wp:anchor distT="0" distB="0" distL="114300" distR="114300" simplePos="0" relativeHeight="251890688" behindDoc="0" locked="0" layoutInCell="1" allowOverlap="1" wp14:anchorId="6AB0C855" wp14:editId="63B59320">
            <wp:simplePos x="0" y="0"/>
            <wp:positionH relativeFrom="margin">
              <wp:align>center</wp:align>
            </wp:positionH>
            <wp:positionV relativeFrom="margin">
              <wp:posOffset>190500</wp:posOffset>
            </wp:positionV>
            <wp:extent cx="5467350" cy="2551430"/>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67350" cy="2551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D70369">
        <w:t xml:space="preserve"> </w:t>
      </w:r>
      <w:r w:rsidR="00371ECE" w:rsidRPr="00D70369">
        <w:br w:type="page"/>
      </w:r>
    </w:p>
    <w:p w14:paraId="6B7070F4" w14:textId="5EFABA9A" w:rsidR="006E171A" w:rsidRPr="00D70369" w:rsidRDefault="00B93F7F" w:rsidP="00B54A13">
      <w:pPr>
        <w:pStyle w:val="Text"/>
      </w:pPr>
      <w:r w:rsidRPr="00D70369">
        <w:rPr>
          <w:noProof/>
        </w:rPr>
        <w:lastRenderedPageBreak/>
        <w:drawing>
          <wp:anchor distT="0" distB="0" distL="114300" distR="114300" simplePos="0" relativeHeight="251904000" behindDoc="0" locked="0" layoutInCell="1" allowOverlap="1" wp14:anchorId="66578D97" wp14:editId="262D8B54">
            <wp:simplePos x="0" y="0"/>
            <wp:positionH relativeFrom="page">
              <wp:align>center</wp:align>
            </wp:positionH>
            <wp:positionV relativeFrom="margin">
              <wp:posOffset>491490</wp:posOffset>
            </wp:positionV>
            <wp:extent cx="5335905" cy="2514600"/>
            <wp:effectExtent l="76200" t="76200" r="131445" b="133350"/>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590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676E0" w:rsidRPr="00D70369">
        <w:rPr>
          <w:noProof/>
        </w:rPr>
        <mc:AlternateContent>
          <mc:Choice Requires="wps">
            <w:drawing>
              <wp:anchor distT="0" distB="0" distL="114300" distR="114300" simplePos="0" relativeHeight="251906048" behindDoc="0" locked="0" layoutInCell="1" allowOverlap="1" wp14:anchorId="3C63430E" wp14:editId="0EA0A874">
                <wp:simplePos x="0" y="0"/>
                <wp:positionH relativeFrom="column">
                  <wp:posOffset>-41910</wp:posOffset>
                </wp:positionH>
                <wp:positionV relativeFrom="paragraph">
                  <wp:posOffset>3232150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3493387D" w:rsidR="006E171A" w:rsidRPr="00D70369" w:rsidRDefault="006E171A" w:rsidP="006E171A">
                            <w:pPr>
                              <w:pStyle w:val="Caption"/>
                            </w:pPr>
                            <w:bookmarkStart w:id="295" w:name="_Toc206003235"/>
                            <w:r w:rsidRPr="00D70369">
                              <w:t xml:space="preserve">Figure </w:t>
                            </w:r>
                            <w:r w:rsidRPr="00D70369">
                              <w:fldChar w:fldCharType="begin"/>
                            </w:r>
                            <w:r w:rsidRPr="00D70369">
                              <w:instrText xml:space="preserve"> SEQ Figure \* ARABIC </w:instrText>
                            </w:r>
                            <w:r w:rsidRPr="00D70369">
                              <w:fldChar w:fldCharType="separate"/>
                            </w:r>
                            <w:r w:rsidR="00B27C2A" w:rsidRPr="00D70369">
                              <w:t>38</w:t>
                            </w:r>
                            <w:r w:rsidRPr="00D70369">
                              <w:fldChar w:fldCharType="end"/>
                            </w:r>
                            <w:r w:rsidRPr="00D70369">
                              <w:t>: Grafana View of CPU Usage of Microservices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63" type="#_x0000_t202" style="position:absolute;left:0;text-align:left;margin-left:-3.3pt;margin-top:254.5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" stroked="f">
                <v:textbox style="mso-fit-shape-to-text:t" inset="0,0,0,0">
                  <w:txbxContent>
                    <w:p w14:paraId="49CDD0B3" w14:textId="3493387D" w:rsidR="006E171A" w:rsidRPr="00D70369" w:rsidRDefault="006E171A" w:rsidP="006E171A">
                      <w:pPr>
                        <w:pStyle w:val="Caption"/>
                      </w:pPr>
                      <w:bookmarkStart w:id="296" w:name="_Toc206003235"/>
                      <w:r w:rsidRPr="00D70369">
                        <w:t xml:space="preserve">Figure </w:t>
                      </w:r>
                      <w:r w:rsidRPr="00D70369">
                        <w:fldChar w:fldCharType="begin"/>
                      </w:r>
                      <w:r w:rsidRPr="00D70369">
                        <w:instrText xml:space="preserve"> SEQ Figure \* ARABIC </w:instrText>
                      </w:r>
                      <w:r w:rsidRPr="00D70369">
                        <w:fldChar w:fldCharType="separate"/>
                      </w:r>
                      <w:r w:rsidR="00B27C2A" w:rsidRPr="00D70369">
                        <w:t>38</w:t>
                      </w:r>
                      <w:r w:rsidRPr="00D70369">
                        <w:fldChar w:fldCharType="end"/>
                      </w:r>
                      <w:r w:rsidRPr="00D70369">
                        <w:t>: Grafana View of CPU Usage of Microservices</w:t>
                      </w:r>
                      <w:bookmarkEnd w:id="296"/>
                    </w:p>
                  </w:txbxContent>
                </v:textbox>
                <w10:wrap type="square"/>
              </v:shape>
            </w:pict>
          </mc:Fallback>
        </mc:AlternateContent>
      </w:r>
      <w:r w:rsidR="006E171A" w:rsidRPr="00D70369">
        <w:t>Now we will use Grafana to better view Data of Prometheus.</w:t>
      </w:r>
    </w:p>
    <w:p w14:paraId="6C5927E6" w14:textId="50155F6D" w:rsidR="006E171A" w:rsidRPr="00D70369" w:rsidRDefault="006E171A">
      <w:pPr>
        <w:spacing w:after="0" w:line="240" w:lineRule="auto"/>
        <w:jc w:val="left"/>
        <w:rPr>
          <w:rFonts w:eastAsia="Times"/>
          <w:sz w:val="22"/>
          <w:szCs w:val="22"/>
          <w:lang w:eastAsia="de-DE"/>
        </w:rPr>
      </w:pPr>
    </w:p>
    <w:p w14:paraId="1241D2DA" w14:textId="752E3464" w:rsidR="00D33B8C" w:rsidRPr="00D70369" w:rsidRDefault="00D33B8C" w:rsidP="00B54A13">
      <w:pPr>
        <w:pStyle w:val="Text"/>
      </w:pPr>
      <w:r w:rsidRPr="00D70369">
        <w:t xml:space="preserve">by using Grafana we have </w:t>
      </w:r>
      <w:r w:rsidR="00757772" w:rsidRPr="00D70369">
        <w:t>two</w:t>
      </w:r>
      <w:r w:rsidRPr="00D70369">
        <w:t xml:space="preserve"> </w:t>
      </w:r>
      <w:r w:rsidR="00757772" w:rsidRPr="00D70369">
        <w:t>options</w:t>
      </w:r>
      <w:r w:rsidRPr="00D70369">
        <w:t xml:space="preserve"> to create our own dashboard to take a ready created one which we can have </w:t>
      </w:r>
      <w:r w:rsidR="00B93F7F" w:rsidRPr="00D70369">
        <w:t>a better</w:t>
      </w:r>
      <w:r w:rsidRPr="00D70369">
        <w:t xml:space="preserve"> </w:t>
      </w:r>
      <w:r w:rsidR="00757772" w:rsidRPr="00D70369">
        <w:t>overview</w:t>
      </w:r>
      <w:r w:rsidRPr="00D70369">
        <w:t xml:space="preserve"> on overall information microservice</w:t>
      </w:r>
      <w:r w:rsidR="00757772" w:rsidRPr="00D70369">
        <w:t xml:space="preserve"> and adjust other Information we want to view</w:t>
      </w:r>
      <w:r w:rsidR="00425C66" w:rsidRPr="00D70369">
        <w:t xml:space="preserve"> as Shown in</w:t>
      </w:r>
      <w:r w:rsidR="000269DE">
        <w:t xml:space="preserve"> </w:t>
      </w:r>
      <w:r w:rsidR="000269DE">
        <w:fldChar w:fldCharType="begin"/>
      </w:r>
      <w:r w:rsidR="000269DE">
        <w:instrText xml:space="preserve"> REF _Ref205998874 \h </w:instrText>
      </w:r>
      <w:r w:rsidR="000269DE">
        <w:fldChar w:fldCharType="separate"/>
      </w:r>
      <w:r w:rsidR="000269DE" w:rsidRPr="00D70369">
        <w:t>Figure 39</w:t>
      </w:r>
      <w:r w:rsidR="000269DE">
        <w:fldChar w:fldCharType="end"/>
      </w:r>
      <w:r w:rsidR="00757772" w:rsidRPr="00D70369">
        <w:t>.</w:t>
      </w:r>
      <w:r w:rsidRPr="00D70369">
        <w:t xml:space="preserve"> </w:t>
      </w:r>
    </w:p>
    <w:p w14:paraId="65B2F3BE" w14:textId="66D8E37C" w:rsidR="00BE52B5" w:rsidRPr="00D70369" w:rsidRDefault="00B93F7F" w:rsidP="00B54A13">
      <w:pPr>
        <w:pStyle w:val="Text"/>
      </w:pPr>
      <w:r w:rsidRPr="00D70369">
        <w:rPr>
          <w:noProof/>
        </w:rPr>
        <w:drawing>
          <wp:anchor distT="0" distB="0" distL="114300" distR="114300" simplePos="0" relativeHeight="251907072" behindDoc="0" locked="0" layoutInCell="1" allowOverlap="1" wp14:anchorId="372A37A7" wp14:editId="0067B8EA">
            <wp:simplePos x="0" y="0"/>
            <wp:positionH relativeFrom="margin">
              <wp:align>center</wp:align>
            </wp:positionH>
            <wp:positionV relativeFrom="margin">
              <wp:posOffset>4739640</wp:posOffset>
            </wp:positionV>
            <wp:extent cx="5457825" cy="2613660"/>
            <wp:effectExtent l="76200" t="76200" r="142875" b="12954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7825"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676E0" w:rsidRPr="00D70369">
        <w:rPr>
          <w:noProof/>
        </w:rPr>
        <mc:AlternateContent>
          <mc:Choice Requires="wps">
            <w:drawing>
              <wp:anchor distT="0" distB="0" distL="114300" distR="114300" simplePos="0" relativeHeight="251909120" behindDoc="0" locked="0" layoutInCell="1" allowOverlap="1" wp14:anchorId="4CF84C67" wp14:editId="15E942D8">
                <wp:simplePos x="0" y="0"/>
                <wp:positionH relativeFrom="margin">
                  <wp:align>right</wp:align>
                </wp:positionH>
                <wp:positionV relativeFrom="paragraph">
                  <wp:posOffset>3005455</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26CBF551" w:rsidR="00D33B8C" w:rsidRPr="00D70369" w:rsidRDefault="00D33B8C" w:rsidP="00D33B8C">
                            <w:pPr>
                              <w:pStyle w:val="Caption"/>
                            </w:pPr>
                            <w:bookmarkStart w:id="297" w:name="_Ref205998874"/>
                            <w:bookmarkStart w:id="298" w:name="_Toc206003236"/>
                            <w:r w:rsidRPr="00D70369">
                              <w:t xml:space="preserve">Figure </w:t>
                            </w:r>
                            <w:r w:rsidRPr="00D70369">
                              <w:fldChar w:fldCharType="begin"/>
                            </w:r>
                            <w:r w:rsidRPr="00D70369">
                              <w:instrText xml:space="preserve"> SEQ Figure \* ARABIC </w:instrText>
                            </w:r>
                            <w:r w:rsidRPr="00D70369">
                              <w:fldChar w:fldCharType="separate"/>
                            </w:r>
                            <w:r w:rsidR="00B27C2A" w:rsidRPr="00D70369">
                              <w:t>39</w:t>
                            </w:r>
                            <w:r w:rsidRPr="00D70369">
                              <w:fldChar w:fldCharType="end"/>
                            </w:r>
                            <w:bookmarkEnd w:id="297"/>
                            <w:r w:rsidRPr="00D70369">
                              <w:t>: JVM (Micrometer) Dashboard for Account Microservice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64" type="#_x0000_t202" style="position:absolute;left:0;text-align:left;margin-left:384.95pt;margin-top:236.6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yC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nnyXjGmaTY7XQ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" stroked="f">
                <v:textbox style="mso-fit-shape-to-text:t" inset="0,0,0,0">
                  <w:txbxContent>
                    <w:p w14:paraId="3288CB14" w14:textId="26CBF551" w:rsidR="00D33B8C" w:rsidRPr="00D70369" w:rsidRDefault="00D33B8C" w:rsidP="00D33B8C">
                      <w:pPr>
                        <w:pStyle w:val="Caption"/>
                      </w:pPr>
                      <w:bookmarkStart w:id="299" w:name="_Ref205998874"/>
                      <w:bookmarkStart w:id="300" w:name="_Toc206003236"/>
                      <w:r w:rsidRPr="00D70369">
                        <w:t xml:space="preserve">Figure </w:t>
                      </w:r>
                      <w:r w:rsidRPr="00D70369">
                        <w:fldChar w:fldCharType="begin"/>
                      </w:r>
                      <w:r w:rsidRPr="00D70369">
                        <w:instrText xml:space="preserve"> SEQ Figure \* ARABIC </w:instrText>
                      </w:r>
                      <w:r w:rsidRPr="00D70369">
                        <w:fldChar w:fldCharType="separate"/>
                      </w:r>
                      <w:r w:rsidR="00B27C2A" w:rsidRPr="00D70369">
                        <w:t>39</w:t>
                      </w:r>
                      <w:r w:rsidRPr="00D70369">
                        <w:fldChar w:fldCharType="end"/>
                      </w:r>
                      <w:bookmarkEnd w:id="299"/>
                      <w:r w:rsidRPr="00D70369">
                        <w:t>: JVM (Micrometer) Dashboard for Account Microservice</w:t>
                      </w:r>
                      <w:bookmarkEnd w:id="300"/>
                    </w:p>
                  </w:txbxContent>
                </v:textbox>
                <w10:wrap type="square" anchorx="margin"/>
              </v:shape>
            </w:pict>
          </mc:Fallback>
        </mc:AlternateContent>
      </w:r>
      <w:r w:rsidR="00551FBD" w:rsidRPr="00D70369">
        <w:br w:type="page"/>
      </w:r>
      <w:r w:rsidR="00441132" w:rsidRPr="00D70369">
        <w:lastRenderedPageBreak/>
        <w:t xml:space="preserve">We are going now to set alert on Account microservice inside graphene and mock it with Hook deck, after </w:t>
      </w:r>
      <w:r w:rsidR="005A4DF4" w:rsidRPr="00D70369">
        <w:t>setting</w:t>
      </w:r>
      <w:r w:rsidR="00441132" w:rsidRPr="00D70369">
        <w:t xml:space="preserve"> everything we </w:t>
      </w:r>
      <w:r w:rsidR="00BE52B5" w:rsidRPr="00D70369">
        <w:t>are going</w:t>
      </w:r>
      <w:r w:rsidR="00441132" w:rsidRPr="00D70369">
        <w:t xml:space="preserve"> to shut down Account microservice and we expect to get alert on Hook deck about </w:t>
      </w:r>
      <w:r w:rsidR="00BE52B5" w:rsidRPr="00D70369">
        <w:t>the status</w:t>
      </w:r>
      <w:r w:rsidR="00441132" w:rsidRPr="00D70369">
        <w:t xml:space="preserve"> of down Account microservice</w:t>
      </w:r>
      <w:r w:rsidR="00DA60DA" w:rsidRPr="00D70369">
        <w:t xml:space="preserve"> as </w:t>
      </w:r>
      <w:r w:rsidR="00E212CF" w:rsidRPr="00D70369">
        <w:rPr>
          <w:noProof/>
        </w:rPr>
        <mc:AlternateContent>
          <mc:Choice Requires="wps">
            <w:drawing>
              <wp:anchor distT="0" distB="0" distL="114300" distR="114300" simplePos="0" relativeHeight="251915264" behindDoc="0" locked="0" layoutInCell="1" allowOverlap="1" wp14:anchorId="60A700B1" wp14:editId="1B5A7ECA">
                <wp:simplePos x="0" y="0"/>
                <wp:positionH relativeFrom="margin">
                  <wp:posOffset>-1270</wp:posOffset>
                </wp:positionH>
                <wp:positionV relativeFrom="paragraph">
                  <wp:posOffset>3726815</wp:posOffset>
                </wp:positionV>
                <wp:extent cx="5580380" cy="635"/>
                <wp:effectExtent l="0" t="0" r="127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780687E7" w:rsidR="00AC4968" w:rsidRPr="00D70369" w:rsidRDefault="00AC4968" w:rsidP="00AC4968">
                            <w:pPr>
                              <w:pStyle w:val="Caption"/>
                            </w:pPr>
                            <w:bookmarkStart w:id="301" w:name="_Ref205998887"/>
                            <w:bookmarkStart w:id="302" w:name="_Toc206003237"/>
                            <w:r w:rsidRPr="00D70369">
                              <w:t xml:space="preserve">Figure </w:t>
                            </w:r>
                            <w:r w:rsidRPr="00D70369">
                              <w:fldChar w:fldCharType="begin"/>
                            </w:r>
                            <w:r w:rsidRPr="00D70369">
                              <w:instrText xml:space="preserve"> SEQ Figure \* ARABIC </w:instrText>
                            </w:r>
                            <w:r w:rsidRPr="00D70369">
                              <w:fldChar w:fldCharType="separate"/>
                            </w:r>
                            <w:r w:rsidR="00B27C2A" w:rsidRPr="00D70369">
                              <w:t>40</w:t>
                            </w:r>
                            <w:r w:rsidRPr="00D70369">
                              <w:fldChar w:fldCharType="end"/>
                            </w:r>
                            <w:bookmarkEnd w:id="301"/>
                            <w:r w:rsidRPr="00D70369">
                              <w:t>:Grafana Alert when Account Micro service down</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65" type="#_x0000_t202" style="position:absolute;left:0;text-align:left;margin-left:-.1pt;margin-top:293.45pt;width:439.4pt;height:.05pt;z-index:251915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" stroked="f">
                <v:textbox style="mso-fit-shape-to-text:t" inset="0,0,0,0">
                  <w:txbxContent>
                    <w:p w14:paraId="0FBCD596" w14:textId="780687E7" w:rsidR="00AC4968" w:rsidRPr="00D70369" w:rsidRDefault="00AC4968" w:rsidP="00AC4968">
                      <w:pPr>
                        <w:pStyle w:val="Caption"/>
                      </w:pPr>
                      <w:bookmarkStart w:id="303" w:name="_Ref205998887"/>
                      <w:bookmarkStart w:id="304" w:name="_Toc206003237"/>
                      <w:r w:rsidRPr="00D70369">
                        <w:t xml:space="preserve">Figure </w:t>
                      </w:r>
                      <w:r w:rsidRPr="00D70369">
                        <w:fldChar w:fldCharType="begin"/>
                      </w:r>
                      <w:r w:rsidRPr="00D70369">
                        <w:instrText xml:space="preserve"> SEQ Figure \* ARABIC </w:instrText>
                      </w:r>
                      <w:r w:rsidRPr="00D70369">
                        <w:fldChar w:fldCharType="separate"/>
                      </w:r>
                      <w:r w:rsidR="00B27C2A" w:rsidRPr="00D70369">
                        <w:t>40</w:t>
                      </w:r>
                      <w:r w:rsidRPr="00D70369">
                        <w:fldChar w:fldCharType="end"/>
                      </w:r>
                      <w:bookmarkEnd w:id="303"/>
                      <w:r w:rsidRPr="00D70369">
                        <w:t>:Grafana Alert when Account Micro service down</w:t>
                      </w:r>
                      <w:bookmarkEnd w:id="304"/>
                    </w:p>
                  </w:txbxContent>
                </v:textbox>
                <w10:wrap type="square" anchorx="margin"/>
              </v:shape>
            </w:pict>
          </mc:Fallback>
        </mc:AlternateContent>
      </w:r>
      <w:r w:rsidR="00E212CF" w:rsidRPr="00D70369">
        <w:rPr>
          <w:noProof/>
        </w:rPr>
        <w:drawing>
          <wp:anchor distT="0" distB="0" distL="114300" distR="114300" simplePos="0" relativeHeight="251910144" behindDoc="0" locked="0" layoutInCell="1" allowOverlap="1" wp14:anchorId="770A726D" wp14:editId="1FAA8B17">
            <wp:simplePos x="0" y="0"/>
            <wp:positionH relativeFrom="margin">
              <wp:align>center</wp:align>
            </wp:positionH>
            <wp:positionV relativeFrom="margin">
              <wp:posOffset>986790</wp:posOffset>
            </wp:positionV>
            <wp:extent cx="5141595" cy="2495550"/>
            <wp:effectExtent l="76200" t="76200" r="135255" b="133350"/>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41595"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A60DA" w:rsidRPr="00D70369">
        <w:t>Shown in</w:t>
      </w:r>
      <w:r w:rsidR="000269DE">
        <w:t xml:space="preserve"> </w:t>
      </w:r>
      <w:r w:rsidR="000269DE">
        <w:fldChar w:fldCharType="begin"/>
      </w:r>
      <w:r w:rsidR="000269DE">
        <w:instrText xml:space="preserve"> REF _Ref205998887 \h </w:instrText>
      </w:r>
      <w:r w:rsidR="000269DE">
        <w:fldChar w:fldCharType="separate"/>
      </w:r>
      <w:r w:rsidR="000269DE" w:rsidRPr="00D70369">
        <w:t>Figure 40</w:t>
      </w:r>
      <w:r w:rsidR="000269DE">
        <w:fldChar w:fldCharType="end"/>
      </w:r>
      <w:r w:rsidR="000269DE">
        <w:t xml:space="preserve"> and </w:t>
      </w:r>
      <w:r w:rsidR="000269DE">
        <w:fldChar w:fldCharType="begin"/>
      </w:r>
      <w:r w:rsidR="000269DE">
        <w:instrText xml:space="preserve"> REF _Ref205998888 \h </w:instrText>
      </w:r>
      <w:r w:rsidR="000269DE">
        <w:fldChar w:fldCharType="separate"/>
      </w:r>
      <w:r w:rsidR="000269DE" w:rsidRPr="00D70369">
        <w:t>Figure 41</w:t>
      </w:r>
      <w:r w:rsidR="000269DE">
        <w:fldChar w:fldCharType="end"/>
      </w:r>
      <w:r w:rsidR="00DA60DA" w:rsidRPr="00D70369">
        <w:t>.</w:t>
      </w:r>
    </w:p>
    <w:p w14:paraId="4FDC8036" w14:textId="37D872D2" w:rsidR="005E37FF" w:rsidRPr="00D70369" w:rsidRDefault="005E37FF">
      <w:pPr>
        <w:spacing w:after="0" w:line="240" w:lineRule="auto"/>
        <w:jc w:val="left"/>
      </w:pPr>
    </w:p>
    <w:p w14:paraId="62D38B04" w14:textId="3AE0AD27" w:rsidR="00FA7C04" w:rsidRPr="00D70369" w:rsidRDefault="00592686" w:rsidP="00FA7C04">
      <w:pPr>
        <w:spacing w:after="0" w:line="240" w:lineRule="auto"/>
        <w:jc w:val="left"/>
      </w:pPr>
      <w:r w:rsidRPr="00D70369">
        <w:rPr>
          <w:noProof/>
        </w:rPr>
        <mc:AlternateContent>
          <mc:Choice Requires="wps">
            <w:drawing>
              <wp:anchor distT="0" distB="0" distL="114300" distR="114300" simplePos="0" relativeHeight="251918336" behindDoc="0" locked="0" layoutInCell="1" allowOverlap="1" wp14:anchorId="0985B5A7" wp14:editId="5EBED22E">
                <wp:simplePos x="0" y="0"/>
                <wp:positionH relativeFrom="margin">
                  <wp:posOffset>-1270</wp:posOffset>
                </wp:positionH>
                <wp:positionV relativeFrom="paragraph">
                  <wp:posOffset>3702050</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4904487D" w:rsidR="00FA7C04" w:rsidRPr="00D70369" w:rsidRDefault="00FA7C04" w:rsidP="00FA7C04">
                            <w:pPr>
                              <w:pStyle w:val="Caption"/>
                            </w:pPr>
                            <w:bookmarkStart w:id="305" w:name="_Ref205998888"/>
                            <w:bookmarkStart w:id="306" w:name="_Toc206003238"/>
                            <w:r w:rsidRPr="00D70369">
                              <w:t xml:space="preserve">Figure </w:t>
                            </w:r>
                            <w:r w:rsidRPr="00D70369">
                              <w:fldChar w:fldCharType="begin"/>
                            </w:r>
                            <w:r w:rsidRPr="00D70369">
                              <w:instrText xml:space="preserve"> SEQ Figure \* ARABIC </w:instrText>
                            </w:r>
                            <w:r w:rsidRPr="00D70369">
                              <w:fldChar w:fldCharType="separate"/>
                            </w:r>
                            <w:r w:rsidR="00B27C2A" w:rsidRPr="00D70369">
                              <w:t>41</w:t>
                            </w:r>
                            <w:r w:rsidRPr="00D70369">
                              <w:fldChar w:fldCharType="end"/>
                            </w:r>
                            <w:bookmarkEnd w:id="305"/>
                            <w:r w:rsidRPr="00D70369">
                              <w:t>: Hook deck Response When Account Micro service down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66" type="#_x0000_t202" style="position:absolute;margin-left:-.1pt;margin-top:291.5pt;width:439.4pt;height:.05pt;z-index:251918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" stroked="f">
                <v:textbox style="mso-fit-shape-to-text:t" inset="0,0,0,0">
                  <w:txbxContent>
                    <w:p w14:paraId="113603E3" w14:textId="4904487D" w:rsidR="00FA7C04" w:rsidRPr="00D70369" w:rsidRDefault="00FA7C04" w:rsidP="00FA7C04">
                      <w:pPr>
                        <w:pStyle w:val="Caption"/>
                      </w:pPr>
                      <w:bookmarkStart w:id="307" w:name="_Ref205998888"/>
                      <w:bookmarkStart w:id="308" w:name="_Toc206003238"/>
                      <w:r w:rsidRPr="00D70369">
                        <w:t xml:space="preserve">Figure </w:t>
                      </w:r>
                      <w:r w:rsidRPr="00D70369">
                        <w:fldChar w:fldCharType="begin"/>
                      </w:r>
                      <w:r w:rsidRPr="00D70369">
                        <w:instrText xml:space="preserve"> SEQ Figure \* ARABIC </w:instrText>
                      </w:r>
                      <w:r w:rsidRPr="00D70369">
                        <w:fldChar w:fldCharType="separate"/>
                      </w:r>
                      <w:r w:rsidR="00B27C2A" w:rsidRPr="00D70369">
                        <w:t>41</w:t>
                      </w:r>
                      <w:r w:rsidRPr="00D70369">
                        <w:fldChar w:fldCharType="end"/>
                      </w:r>
                      <w:bookmarkEnd w:id="307"/>
                      <w:r w:rsidRPr="00D70369">
                        <w:t>: Hook deck Response When Account Micro service down</w:t>
                      </w:r>
                      <w:bookmarkEnd w:id="308"/>
                    </w:p>
                  </w:txbxContent>
                </v:textbox>
                <w10:wrap type="square" anchorx="margin"/>
              </v:shape>
            </w:pict>
          </mc:Fallback>
        </mc:AlternateContent>
      </w:r>
      <w:r w:rsidR="00E212CF" w:rsidRPr="00D70369">
        <w:rPr>
          <w:noProof/>
        </w:rPr>
        <w:drawing>
          <wp:anchor distT="0" distB="0" distL="114300" distR="114300" simplePos="0" relativeHeight="251916288" behindDoc="0" locked="0" layoutInCell="1" allowOverlap="1" wp14:anchorId="469BCFFA" wp14:editId="5BB31634">
            <wp:simplePos x="0" y="0"/>
            <wp:positionH relativeFrom="margin">
              <wp:posOffset>273050</wp:posOffset>
            </wp:positionH>
            <wp:positionV relativeFrom="margin">
              <wp:posOffset>5234940</wp:posOffset>
            </wp:positionV>
            <wp:extent cx="5039360" cy="2505075"/>
            <wp:effectExtent l="76200" t="76200" r="142240" b="1428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36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E37FF" w:rsidRPr="00D70369">
        <w:br w:type="page"/>
      </w:r>
    </w:p>
    <w:p w14:paraId="10C5CE0E" w14:textId="13470C37" w:rsidR="00204432" w:rsidRPr="00D70369" w:rsidRDefault="005632FD" w:rsidP="00204432">
      <w:pPr>
        <w:pStyle w:val="Heading3"/>
      </w:pPr>
      <w:bookmarkStart w:id="309" w:name="_Ref205991749"/>
      <w:bookmarkStart w:id="310" w:name="_Ref205992630"/>
      <w:bookmarkStart w:id="311" w:name="_Ref205993077"/>
      <w:bookmarkStart w:id="312" w:name="_Ref205997168"/>
      <w:bookmarkStart w:id="313" w:name="_Ref205997183"/>
      <w:bookmarkStart w:id="314" w:name="_Ref205997687"/>
      <w:bookmarkStart w:id="315" w:name="_Toc206003821"/>
      <w:r w:rsidRPr="00D70369">
        <w:lastRenderedPageBreak/>
        <w:t xml:space="preserve">Distributed </w:t>
      </w:r>
      <w:r w:rsidR="009131A0" w:rsidRPr="00D70369">
        <w:t>T</w:t>
      </w:r>
      <w:r w:rsidRPr="00D70369">
        <w:t>racing</w:t>
      </w:r>
      <w:bookmarkEnd w:id="309"/>
      <w:bookmarkEnd w:id="310"/>
      <w:bookmarkEnd w:id="311"/>
      <w:bookmarkEnd w:id="312"/>
      <w:bookmarkEnd w:id="313"/>
      <w:bookmarkEnd w:id="314"/>
      <w:bookmarkEnd w:id="315"/>
      <w:r w:rsidRPr="00D70369">
        <w:t xml:space="preserve"> </w:t>
      </w:r>
    </w:p>
    <w:p w14:paraId="199554CF" w14:textId="77777777" w:rsidR="00596D55" w:rsidRPr="00D70369" w:rsidRDefault="00596D55" w:rsidP="00B54A13">
      <w:pPr>
        <w:pStyle w:val="Text"/>
      </w:pPr>
      <w:r w:rsidRPr="00D70369">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Pr="00D70369" w:rsidRDefault="00596D55" w:rsidP="00B54A13">
      <w:pPr>
        <w:pStyle w:val="Text"/>
      </w:pPr>
    </w:p>
    <w:p w14:paraId="2EA9C7B8" w14:textId="77777777" w:rsidR="00596D55" w:rsidRPr="00D70369" w:rsidRDefault="00596D55" w:rsidP="00B54A13">
      <w:pPr>
        <w:pStyle w:val="Text"/>
      </w:pPr>
      <w:r w:rsidRPr="00D70369">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Pr="00D70369" w:rsidRDefault="00596D55" w:rsidP="00B54A13">
      <w:pPr>
        <w:pStyle w:val="Text"/>
      </w:pPr>
    </w:p>
    <w:p w14:paraId="7758724F" w14:textId="653D1C33" w:rsidR="00596D55" w:rsidRPr="00D70369" w:rsidRDefault="00596D55" w:rsidP="00B54A13">
      <w:pPr>
        <w:pStyle w:val="Text"/>
      </w:pPr>
      <w:r w:rsidRPr="00D70369">
        <w:t>This ID 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w:t>
      </w:r>
      <w:r w:rsidR="005B2418" w:rsidRPr="00D70369">
        <w:t xml:space="preserve"> as Shown in Figure 37</w:t>
      </w:r>
      <w:r w:rsidRPr="00D70369">
        <w:t xml:space="preserve">. </w:t>
      </w:r>
    </w:p>
    <w:p w14:paraId="31BA0DE9" w14:textId="1030D573" w:rsidR="00596D55" w:rsidRPr="00D70369" w:rsidRDefault="00596D55" w:rsidP="00B54A13">
      <w:pPr>
        <w:pStyle w:val="Text"/>
      </w:pPr>
      <w:r w:rsidRPr="00D70369">
        <w:t>By adopting distributed tracing, teams achieve enhanced visibility into the collective behavior of their microservices, resulting in expedited debugging, improved performance monitoring, and more robust systems.</w:t>
      </w:r>
    </w:p>
    <w:p w14:paraId="29E60AC0" w14:textId="1BD20044" w:rsidR="00596D55" w:rsidRPr="00D70369" w:rsidRDefault="00596D55" w:rsidP="00B54A13">
      <w:pPr>
        <w:pStyle w:val="Text"/>
      </w:pPr>
    </w:p>
    <w:p w14:paraId="65BF6BF8" w14:textId="2491C8BB" w:rsidR="0041240D" w:rsidRPr="00D70369" w:rsidRDefault="005632FD" w:rsidP="00B54A13">
      <w:pPr>
        <w:pStyle w:val="Text"/>
      </w:pPr>
      <w:r w:rsidRPr="00D70369">
        <w:t>When a client request is received at the edge server or the first service within the network, a trace ID, such as 29cdbe2e21bc, will be generated, and it will remain consistent throughout the process</w:t>
      </w:r>
      <w:r w:rsidR="003B3E88" w:rsidRPr="00D70369">
        <w:t xml:space="preserve"> as Shown in</w:t>
      </w:r>
      <w:r w:rsidR="00DD39B4">
        <w:t xml:space="preserve"> </w:t>
      </w:r>
      <w:r w:rsidR="00DD39B4">
        <w:fldChar w:fldCharType="begin"/>
      </w:r>
      <w:r w:rsidR="00DD39B4">
        <w:instrText xml:space="preserve"> REF _Ref205999022 \h </w:instrText>
      </w:r>
      <w:r w:rsidR="00DD39B4">
        <w:fldChar w:fldCharType="separate"/>
      </w:r>
      <w:r w:rsidR="00DD39B4" w:rsidRPr="00D70369">
        <w:t>Figure 42</w:t>
      </w:r>
      <w:r w:rsidR="00DD39B4">
        <w:fldChar w:fldCharType="end"/>
      </w:r>
      <w:r w:rsidRPr="00D70369">
        <w:t xml:space="preserve">. </w:t>
      </w:r>
    </w:p>
    <w:p w14:paraId="7847C0BF" w14:textId="51CD1D46" w:rsidR="0041240D" w:rsidRPr="00D70369" w:rsidRDefault="008C0FE9" w:rsidP="00B54A13">
      <w:pPr>
        <w:pStyle w:val="Text"/>
      </w:pPr>
      <w:r w:rsidRPr="00D70369">
        <w:rPr>
          <w:noProof/>
        </w:rPr>
        <mc:AlternateContent>
          <mc:Choice Requires="wps">
            <w:drawing>
              <wp:anchor distT="0" distB="0" distL="114300" distR="114300" simplePos="0" relativeHeight="251921408" behindDoc="0" locked="0" layoutInCell="1" allowOverlap="1" wp14:anchorId="69BB2427" wp14:editId="44E8ED28">
                <wp:simplePos x="0" y="0"/>
                <wp:positionH relativeFrom="page">
                  <wp:align>center</wp:align>
                </wp:positionH>
                <wp:positionV relativeFrom="paragraph">
                  <wp:posOffset>1471930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1E849242" w:rsidR="0041240D" w:rsidRPr="00D70369" w:rsidRDefault="0041240D" w:rsidP="0041240D">
                            <w:pPr>
                              <w:pStyle w:val="Caption"/>
                            </w:pPr>
                            <w:bookmarkStart w:id="316" w:name="_Ref205999022"/>
                            <w:bookmarkStart w:id="317" w:name="_Toc206003239"/>
                            <w:r w:rsidRPr="00D70369">
                              <w:t xml:space="preserve">Figure </w:t>
                            </w:r>
                            <w:r w:rsidRPr="00D70369">
                              <w:fldChar w:fldCharType="begin"/>
                            </w:r>
                            <w:r w:rsidRPr="00D70369">
                              <w:instrText xml:space="preserve"> SEQ Figure \* ARABIC </w:instrText>
                            </w:r>
                            <w:r w:rsidRPr="00D70369">
                              <w:fldChar w:fldCharType="separate"/>
                            </w:r>
                            <w:r w:rsidR="00B27C2A" w:rsidRPr="00D70369">
                              <w:t>42</w:t>
                            </w:r>
                            <w:r w:rsidRPr="00D70369">
                              <w:fldChar w:fldCharType="end"/>
                            </w:r>
                            <w:bookmarkEnd w:id="316"/>
                            <w:r w:rsidRPr="00D70369">
                              <w:t xml:space="preserve">: Open </w:t>
                            </w:r>
                            <w:r w:rsidR="008C0FE9" w:rsidRPr="00D70369">
                              <w:t>Telemetry</w:t>
                            </w:r>
                            <w:r w:rsidRPr="00D70369">
                              <w:t xml:space="preserve"> Pattern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7" type="#_x0000_t202" style="position:absolute;left:0;text-align:left;margin-left:0;margin-top:115.9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" stroked="f">
                <v:textbox style="mso-fit-shape-to-text:t" inset="0,0,0,0">
                  <w:txbxContent>
                    <w:p w14:paraId="57687AA0" w14:textId="1E849242" w:rsidR="0041240D" w:rsidRPr="00D70369" w:rsidRDefault="0041240D" w:rsidP="0041240D">
                      <w:pPr>
                        <w:pStyle w:val="Caption"/>
                      </w:pPr>
                      <w:bookmarkStart w:id="318" w:name="_Ref205999022"/>
                      <w:bookmarkStart w:id="319" w:name="_Toc206003239"/>
                      <w:r w:rsidRPr="00D70369">
                        <w:t xml:space="preserve">Figure </w:t>
                      </w:r>
                      <w:r w:rsidRPr="00D70369">
                        <w:fldChar w:fldCharType="begin"/>
                      </w:r>
                      <w:r w:rsidRPr="00D70369">
                        <w:instrText xml:space="preserve"> SEQ Figure \* ARABIC </w:instrText>
                      </w:r>
                      <w:r w:rsidRPr="00D70369">
                        <w:fldChar w:fldCharType="separate"/>
                      </w:r>
                      <w:r w:rsidR="00B27C2A" w:rsidRPr="00D70369">
                        <w:t>42</w:t>
                      </w:r>
                      <w:r w:rsidRPr="00D70369">
                        <w:fldChar w:fldCharType="end"/>
                      </w:r>
                      <w:bookmarkEnd w:id="318"/>
                      <w:r w:rsidRPr="00D70369">
                        <w:t xml:space="preserve">: Open </w:t>
                      </w:r>
                      <w:r w:rsidR="008C0FE9" w:rsidRPr="00D70369">
                        <w:t>Telemetry</w:t>
                      </w:r>
                      <w:r w:rsidRPr="00D70369">
                        <w:t xml:space="preserve"> Pattern</w:t>
                      </w:r>
                      <w:bookmarkEnd w:id="319"/>
                    </w:p>
                  </w:txbxContent>
                </v:textbox>
                <w10:wrap type="square" anchorx="page"/>
              </v:shape>
            </w:pict>
          </mc:Fallback>
        </mc:AlternateContent>
      </w:r>
      <w:r w:rsidRPr="00D70369">
        <w:rPr>
          <w:noProof/>
        </w:rPr>
        <w:drawing>
          <wp:anchor distT="0" distB="0" distL="114300" distR="114300" simplePos="0" relativeHeight="251919360" behindDoc="0" locked="0" layoutInCell="1" allowOverlap="1" wp14:anchorId="24B2B5A0" wp14:editId="647549FE">
            <wp:simplePos x="0" y="0"/>
            <wp:positionH relativeFrom="margin">
              <wp:align>center</wp:align>
            </wp:positionH>
            <wp:positionV relativeFrom="margin">
              <wp:posOffset>7205345</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56">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C1329" w:rsidRPr="00D70369">
        <w:t xml:space="preserve">We made a request that will get information from 3 microservice with all customer details and now we will check   trac id of request to see it </w:t>
      </w:r>
      <w:r w:rsidR="0080492B" w:rsidRPr="00D70369">
        <w:t>path throw</w:t>
      </w:r>
      <w:r w:rsidR="00CC1329" w:rsidRPr="00D70369">
        <w:t xml:space="preserve"> our micro service </w:t>
      </w:r>
    </w:p>
    <w:p w14:paraId="6052B8CC" w14:textId="3ACFD28C" w:rsidR="00142B83" w:rsidRPr="00D70369" w:rsidRDefault="0041240D" w:rsidP="005632FD">
      <w:pPr>
        <w:spacing w:after="0" w:line="240" w:lineRule="auto"/>
        <w:jc w:val="left"/>
      </w:pPr>
      <w:r w:rsidRPr="00D70369">
        <w:t xml:space="preserve"> </w:t>
      </w:r>
      <w:r w:rsidR="00142B83" w:rsidRPr="00D70369">
        <w:br w:type="page"/>
      </w:r>
    </w:p>
    <w:p w14:paraId="7FBF7866" w14:textId="427991A7" w:rsidR="005F0B3D" w:rsidRPr="00D70369" w:rsidRDefault="005B4327" w:rsidP="005F0B3D">
      <w:pPr>
        <w:spacing w:after="0" w:line="240" w:lineRule="auto"/>
        <w:jc w:val="left"/>
      </w:pPr>
      <w:r w:rsidRPr="00D70369">
        <w:rPr>
          <w:rFonts w:cs="Arial"/>
          <w:b/>
          <w:bCs/>
          <w:noProof/>
          <w:szCs w:val="26"/>
        </w:rPr>
        <w:lastRenderedPageBreak/>
        <w:drawing>
          <wp:anchor distT="0" distB="0" distL="114300" distR="114300" simplePos="0" relativeHeight="251928576" behindDoc="0" locked="0" layoutInCell="1" allowOverlap="1" wp14:anchorId="31BECB2B" wp14:editId="57CF6DF1">
            <wp:simplePos x="0" y="0"/>
            <wp:positionH relativeFrom="margin">
              <wp:align>left</wp:align>
            </wp:positionH>
            <wp:positionV relativeFrom="margin">
              <wp:posOffset>4427855</wp:posOffset>
            </wp:positionV>
            <wp:extent cx="5191125" cy="2117725"/>
            <wp:effectExtent l="76200" t="76200" r="142875" b="130175"/>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1125"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w:drawing>
          <wp:anchor distT="0" distB="0" distL="114300" distR="114300" simplePos="0" relativeHeight="251925504" behindDoc="0" locked="0" layoutInCell="1" allowOverlap="1" wp14:anchorId="786C1B6B" wp14:editId="68B40CA7">
            <wp:simplePos x="0" y="0"/>
            <wp:positionH relativeFrom="margin">
              <wp:align>center</wp:align>
            </wp:positionH>
            <wp:positionV relativeFrom="margin">
              <wp:posOffset>2915285</wp:posOffset>
            </wp:positionV>
            <wp:extent cx="5408930" cy="760095"/>
            <wp:effectExtent l="0" t="0" r="1270" b="1905"/>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408930" cy="760095"/>
                    </a:xfrm>
                    <a:prstGeom prst="rect">
                      <a:avLst/>
                    </a:prstGeom>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924480" behindDoc="0" locked="0" layoutInCell="1" allowOverlap="1" wp14:anchorId="5A1FB215" wp14:editId="7D79B4D8">
                <wp:simplePos x="0" y="0"/>
                <wp:positionH relativeFrom="margin">
                  <wp:align>right</wp:align>
                </wp:positionH>
                <wp:positionV relativeFrom="paragraph">
                  <wp:posOffset>2282190</wp:posOffset>
                </wp:positionV>
                <wp:extent cx="5580380" cy="635"/>
                <wp:effectExtent l="0" t="0" r="127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38DD3930" w:rsidR="005F0B3D" w:rsidRPr="00D70369" w:rsidRDefault="005F0B3D" w:rsidP="005F0B3D">
                            <w:pPr>
                              <w:pStyle w:val="Caption"/>
                            </w:pPr>
                            <w:bookmarkStart w:id="320" w:name="_Toc206003240"/>
                            <w:r w:rsidRPr="00D70369">
                              <w:t xml:space="preserve">Figure </w:t>
                            </w:r>
                            <w:r w:rsidRPr="00D70369">
                              <w:fldChar w:fldCharType="begin"/>
                            </w:r>
                            <w:r w:rsidRPr="00D70369">
                              <w:instrText xml:space="preserve"> SEQ Figure \* ARABIC </w:instrText>
                            </w:r>
                            <w:r w:rsidRPr="00D70369">
                              <w:fldChar w:fldCharType="separate"/>
                            </w:r>
                            <w:r w:rsidR="00B27C2A" w:rsidRPr="00D70369">
                              <w:t>43</w:t>
                            </w:r>
                            <w:r w:rsidRPr="00D70369">
                              <w:fldChar w:fldCharType="end"/>
                            </w:r>
                            <w:r w:rsidRPr="00D70369">
                              <w:t>: Trace ID from Accou</w:t>
                            </w:r>
                            <w:r w:rsidRPr="00D70369">
                              <w:rPr>
                                <w:rStyle w:val="TextChar"/>
                                <w:sz w:val="20"/>
                                <w:szCs w:val="20"/>
                              </w:rPr>
                              <w:t>nt Microservice</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8" type="#_x0000_t202" style="position:absolute;margin-left:388.2pt;margin-top:179.7pt;width:439.4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RL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" stroked="f">
                <v:textbox style="mso-fit-shape-to-text:t" inset="0,0,0,0">
                  <w:txbxContent>
                    <w:p w14:paraId="60D20F06" w14:textId="38DD3930" w:rsidR="005F0B3D" w:rsidRPr="00D70369" w:rsidRDefault="005F0B3D" w:rsidP="005F0B3D">
                      <w:pPr>
                        <w:pStyle w:val="Caption"/>
                      </w:pPr>
                      <w:bookmarkStart w:id="321" w:name="_Toc206003240"/>
                      <w:r w:rsidRPr="00D70369">
                        <w:t xml:space="preserve">Figure </w:t>
                      </w:r>
                      <w:r w:rsidRPr="00D70369">
                        <w:fldChar w:fldCharType="begin"/>
                      </w:r>
                      <w:r w:rsidRPr="00D70369">
                        <w:instrText xml:space="preserve"> SEQ Figure \* ARABIC </w:instrText>
                      </w:r>
                      <w:r w:rsidRPr="00D70369">
                        <w:fldChar w:fldCharType="separate"/>
                      </w:r>
                      <w:r w:rsidR="00B27C2A" w:rsidRPr="00D70369">
                        <w:t>43</w:t>
                      </w:r>
                      <w:r w:rsidRPr="00D70369">
                        <w:fldChar w:fldCharType="end"/>
                      </w:r>
                      <w:r w:rsidRPr="00D70369">
                        <w:t>: Trace ID from Accou</w:t>
                      </w:r>
                      <w:r w:rsidRPr="00D70369">
                        <w:rPr>
                          <w:rStyle w:val="TextChar"/>
                          <w:sz w:val="20"/>
                          <w:szCs w:val="20"/>
                        </w:rPr>
                        <w:t>nt Microservice</w:t>
                      </w:r>
                      <w:bookmarkEnd w:id="321"/>
                    </w:p>
                  </w:txbxContent>
                </v:textbox>
                <w10:wrap type="square" anchorx="margin"/>
              </v:shape>
            </w:pict>
          </mc:Fallback>
        </mc:AlternateContent>
      </w:r>
      <w:r w:rsidRPr="00D70369">
        <w:rPr>
          <w:noProof/>
        </w:rPr>
        <w:drawing>
          <wp:anchor distT="0" distB="0" distL="114300" distR="114300" simplePos="0" relativeHeight="251922432" behindDoc="0" locked="0" layoutInCell="1" allowOverlap="1" wp14:anchorId="39635D50" wp14:editId="630BD3F6">
            <wp:simplePos x="0" y="0"/>
            <wp:positionH relativeFrom="margin">
              <wp:align>left</wp:align>
            </wp:positionH>
            <wp:positionV relativeFrom="margin">
              <wp:posOffset>142240</wp:posOffset>
            </wp:positionV>
            <wp:extent cx="5199380" cy="1992630"/>
            <wp:effectExtent l="76200" t="76200" r="134620" b="140970"/>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9938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B3D" w:rsidRPr="00D70369">
        <w:rPr>
          <w:noProof/>
        </w:rPr>
        <mc:AlternateContent>
          <mc:Choice Requires="wps">
            <w:drawing>
              <wp:anchor distT="0" distB="0" distL="114300" distR="114300" simplePos="0" relativeHeight="251927552" behindDoc="0" locked="0" layoutInCell="1" allowOverlap="1" wp14:anchorId="268447D9" wp14:editId="5F1533A8">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15F632AB" w:rsidR="005F0B3D" w:rsidRPr="00D70369" w:rsidRDefault="005F0B3D" w:rsidP="005F0B3D">
                            <w:pPr>
                              <w:pStyle w:val="Caption"/>
                            </w:pPr>
                            <w:bookmarkStart w:id="322" w:name="_Toc206003241"/>
                            <w:r w:rsidRPr="00D70369">
                              <w:t xml:space="preserve">Figure </w:t>
                            </w:r>
                            <w:r w:rsidRPr="00D70369">
                              <w:fldChar w:fldCharType="begin"/>
                            </w:r>
                            <w:r w:rsidRPr="00D70369">
                              <w:instrText xml:space="preserve"> SEQ Figure \* ARABIC </w:instrText>
                            </w:r>
                            <w:r w:rsidRPr="00D70369">
                              <w:fldChar w:fldCharType="separate"/>
                            </w:r>
                            <w:r w:rsidR="00B27C2A" w:rsidRPr="00D70369">
                              <w:t>44</w:t>
                            </w:r>
                            <w:r w:rsidRPr="00D70369">
                              <w:fldChar w:fldCharType="end"/>
                            </w:r>
                            <w:r w:rsidRPr="00D70369">
                              <w:t>: Trace ID from Card Microservice</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9"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Bu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" stroked="f">
                <v:textbox style="mso-fit-shape-to-text:t" inset="0,0,0,0">
                  <w:txbxContent>
                    <w:p w14:paraId="6A956E00" w14:textId="15F632AB" w:rsidR="005F0B3D" w:rsidRPr="00D70369" w:rsidRDefault="005F0B3D" w:rsidP="005F0B3D">
                      <w:pPr>
                        <w:pStyle w:val="Caption"/>
                      </w:pPr>
                      <w:bookmarkStart w:id="323" w:name="_Toc206003241"/>
                      <w:r w:rsidRPr="00D70369">
                        <w:t xml:space="preserve">Figure </w:t>
                      </w:r>
                      <w:r w:rsidRPr="00D70369">
                        <w:fldChar w:fldCharType="begin"/>
                      </w:r>
                      <w:r w:rsidRPr="00D70369">
                        <w:instrText xml:space="preserve"> SEQ Figure \* ARABIC </w:instrText>
                      </w:r>
                      <w:r w:rsidRPr="00D70369">
                        <w:fldChar w:fldCharType="separate"/>
                      </w:r>
                      <w:r w:rsidR="00B27C2A" w:rsidRPr="00D70369">
                        <w:t>44</w:t>
                      </w:r>
                      <w:r w:rsidRPr="00D70369">
                        <w:fldChar w:fldCharType="end"/>
                      </w:r>
                      <w:r w:rsidRPr="00D70369">
                        <w:t>: Trace ID from Card Microservice</w:t>
                      </w:r>
                      <w:bookmarkEnd w:id="323"/>
                    </w:p>
                  </w:txbxContent>
                </v:textbox>
                <w10:wrap type="square" anchorx="margin"/>
              </v:shape>
            </w:pict>
          </mc:Fallback>
        </mc:AlternateContent>
      </w:r>
    </w:p>
    <w:p w14:paraId="335A3BCC" w14:textId="4CD592FA" w:rsidR="005B4327" w:rsidRPr="00D70369" w:rsidRDefault="005B4327" w:rsidP="00596D55">
      <w:pPr>
        <w:spacing w:after="0" w:line="240" w:lineRule="auto"/>
        <w:jc w:val="left"/>
      </w:pPr>
      <w:r w:rsidRPr="00D70369">
        <w:rPr>
          <w:noProof/>
        </w:rPr>
        <mc:AlternateContent>
          <mc:Choice Requires="wps">
            <w:drawing>
              <wp:anchor distT="0" distB="0" distL="114300" distR="114300" simplePos="0" relativeHeight="251930624" behindDoc="0" locked="0" layoutInCell="1" allowOverlap="1" wp14:anchorId="64A6A8A1" wp14:editId="38745C75">
                <wp:simplePos x="0" y="0"/>
                <wp:positionH relativeFrom="margin">
                  <wp:align>right</wp:align>
                </wp:positionH>
                <wp:positionV relativeFrom="paragraph">
                  <wp:posOffset>3774440</wp:posOffset>
                </wp:positionV>
                <wp:extent cx="5580380" cy="635"/>
                <wp:effectExtent l="0" t="0" r="127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14CB4EE2" w:rsidR="0080492B" w:rsidRPr="00D70369" w:rsidRDefault="0080492B" w:rsidP="0080492B">
                            <w:pPr>
                              <w:pStyle w:val="Caption"/>
                            </w:pPr>
                            <w:bookmarkStart w:id="324" w:name="_Ref205999033"/>
                            <w:bookmarkStart w:id="325" w:name="_Toc206003242"/>
                            <w:r w:rsidRPr="00D70369">
                              <w:t xml:space="preserve">Figure </w:t>
                            </w:r>
                            <w:r w:rsidRPr="00D70369">
                              <w:fldChar w:fldCharType="begin"/>
                            </w:r>
                            <w:r w:rsidRPr="00D70369">
                              <w:instrText xml:space="preserve"> SEQ Figure \* ARABIC </w:instrText>
                            </w:r>
                            <w:r w:rsidRPr="00D70369">
                              <w:fldChar w:fldCharType="separate"/>
                            </w:r>
                            <w:r w:rsidR="00B27C2A" w:rsidRPr="00D70369">
                              <w:t>45</w:t>
                            </w:r>
                            <w:r w:rsidRPr="00D70369">
                              <w:fldChar w:fldCharType="end"/>
                            </w:r>
                            <w:bookmarkEnd w:id="324"/>
                            <w:r w:rsidRPr="00D70369">
                              <w:t>: Temp show Path of Request</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70" type="#_x0000_t202" style="position:absolute;margin-left:388.2pt;margin-top:297.2pt;width:439.4pt;height:.05pt;z-index:251930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" stroked="f">
                <v:textbox style="mso-fit-shape-to-text:t" inset="0,0,0,0">
                  <w:txbxContent>
                    <w:p w14:paraId="0DA79510" w14:textId="14CB4EE2" w:rsidR="0080492B" w:rsidRPr="00D70369" w:rsidRDefault="0080492B" w:rsidP="0080492B">
                      <w:pPr>
                        <w:pStyle w:val="Caption"/>
                      </w:pPr>
                      <w:bookmarkStart w:id="326" w:name="_Ref205999033"/>
                      <w:bookmarkStart w:id="327" w:name="_Toc206003242"/>
                      <w:r w:rsidRPr="00D70369">
                        <w:t xml:space="preserve">Figure </w:t>
                      </w:r>
                      <w:r w:rsidRPr="00D70369">
                        <w:fldChar w:fldCharType="begin"/>
                      </w:r>
                      <w:r w:rsidRPr="00D70369">
                        <w:instrText xml:space="preserve"> SEQ Figure \* ARABIC </w:instrText>
                      </w:r>
                      <w:r w:rsidRPr="00D70369">
                        <w:fldChar w:fldCharType="separate"/>
                      </w:r>
                      <w:r w:rsidR="00B27C2A" w:rsidRPr="00D70369">
                        <w:t>45</w:t>
                      </w:r>
                      <w:r w:rsidRPr="00D70369">
                        <w:fldChar w:fldCharType="end"/>
                      </w:r>
                      <w:bookmarkEnd w:id="326"/>
                      <w:r w:rsidRPr="00D70369">
                        <w:t>: Temp show Path of Request</w:t>
                      </w:r>
                      <w:bookmarkEnd w:id="327"/>
                    </w:p>
                  </w:txbxContent>
                </v:textbox>
                <w10:wrap type="square" anchorx="margin"/>
              </v:shape>
            </w:pict>
          </mc:Fallback>
        </mc:AlternateContent>
      </w:r>
    </w:p>
    <w:p w14:paraId="5495CBBF" w14:textId="77777777" w:rsidR="005B4327" w:rsidRPr="00D70369" w:rsidRDefault="005B4327" w:rsidP="00596D55">
      <w:pPr>
        <w:spacing w:after="0" w:line="240" w:lineRule="auto"/>
        <w:jc w:val="left"/>
      </w:pPr>
    </w:p>
    <w:p w14:paraId="17FC4AB5" w14:textId="77777777" w:rsidR="005B4327" w:rsidRPr="00D70369" w:rsidRDefault="005B4327" w:rsidP="00596D55">
      <w:pPr>
        <w:spacing w:after="0" w:line="240" w:lineRule="auto"/>
        <w:jc w:val="left"/>
      </w:pPr>
    </w:p>
    <w:p w14:paraId="61AC8D32" w14:textId="6E32B4D0" w:rsidR="00551FBD" w:rsidRPr="00D70369" w:rsidRDefault="00204097" w:rsidP="00B54A13">
      <w:pPr>
        <w:pStyle w:val="Text"/>
        <w:rPr>
          <w:rFonts w:cs="Arial"/>
          <w:b/>
          <w:bCs/>
          <w:szCs w:val="26"/>
        </w:rPr>
      </w:pPr>
      <w:r w:rsidRPr="00D70369">
        <w:rPr>
          <w:rStyle w:val="TextChar"/>
        </w:rPr>
        <w:t xml:space="preserve">By firing request from post man we got an id, with id we could trace </w:t>
      </w:r>
      <w:r w:rsidR="005B2418" w:rsidRPr="00D70369">
        <w:rPr>
          <w:rStyle w:val="TextChar"/>
        </w:rPr>
        <w:t>request through</w:t>
      </w:r>
      <w:r w:rsidRPr="00D70369">
        <w:rPr>
          <w:rStyle w:val="TextChar"/>
        </w:rPr>
        <w:t xml:space="preserve"> each microservice also see graph of path through LOKI</w:t>
      </w:r>
      <w:r w:rsidR="005B2418" w:rsidRPr="00D70369">
        <w:rPr>
          <w:rStyle w:val="TextChar"/>
        </w:rPr>
        <w:t xml:space="preserve"> </w:t>
      </w:r>
      <w:r w:rsidR="005B2418" w:rsidRPr="00D70369">
        <w:t>as Shown in</w:t>
      </w:r>
      <w:r w:rsidR="00F51655">
        <w:t xml:space="preserve"> </w:t>
      </w:r>
      <w:r w:rsidR="00F51655">
        <w:fldChar w:fldCharType="begin"/>
      </w:r>
      <w:r w:rsidR="00F51655">
        <w:instrText xml:space="preserve"> REF _Ref205999033 \h </w:instrText>
      </w:r>
      <w:r w:rsidR="00F51655">
        <w:fldChar w:fldCharType="separate"/>
      </w:r>
      <w:r w:rsidR="00F51655" w:rsidRPr="00D70369">
        <w:t>Figure 45</w:t>
      </w:r>
      <w:r w:rsidR="00F51655">
        <w:fldChar w:fldCharType="end"/>
      </w:r>
      <w:r w:rsidRPr="00D70369">
        <w:t xml:space="preserve">. </w:t>
      </w:r>
      <w:r w:rsidR="005F0B3D" w:rsidRPr="00D70369">
        <w:rPr>
          <w:rFonts w:cs="Arial"/>
          <w:b/>
          <w:bCs/>
          <w:szCs w:val="26"/>
        </w:rPr>
        <w:br w:type="page"/>
      </w:r>
    </w:p>
    <w:p w14:paraId="50B466B6" w14:textId="37EC5A4E" w:rsidR="000E6892" w:rsidRPr="00D70369" w:rsidRDefault="000E6892" w:rsidP="003C3D55">
      <w:pPr>
        <w:pStyle w:val="Heading3"/>
        <w:rPr>
          <w:rFonts w:eastAsia="Times"/>
          <w:lang w:eastAsia="de-DE"/>
        </w:rPr>
      </w:pPr>
      <w:bookmarkStart w:id="328" w:name="_Ref205990495"/>
      <w:bookmarkStart w:id="329" w:name="_Ref205992579"/>
      <w:bookmarkStart w:id="330" w:name="_Ref205997125"/>
      <w:bookmarkStart w:id="331" w:name="_Ref205997555"/>
      <w:bookmarkStart w:id="332" w:name="_Toc206003822"/>
      <w:r w:rsidRPr="00D70369">
        <w:rPr>
          <w:rFonts w:eastAsia="Times"/>
          <w:lang w:eastAsia="de-DE"/>
        </w:rPr>
        <w:lastRenderedPageBreak/>
        <w:t xml:space="preserve">OpenID Connect, </w:t>
      </w:r>
      <w:bookmarkEnd w:id="328"/>
      <w:bookmarkEnd w:id="329"/>
      <w:bookmarkEnd w:id="330"/>
      <w:bookmarkEnd w:id="331"/>
      <w:r w:rsidR="003C3D55" w:rsidRPr="003C3D55">
        <w:rPr>
          <w:rFonts w:eastAsia="Times"/>
          <w:lang w:eastAsia="de-DE"/>
        </w:rPr>
        <w:t>Keycloak</w:t>
      </w:r>
      <w:bookmarkEnd w:id="332"/>
    </w:p>
    <w:p w14:paraId="25081149" w14:textId="42BA215F" w:rsidR="00596D55" w:rsidRPr="00D70369" w:rsidRDefault="00596D55" w:rsidP="00B54A13">
      <w:pPr>
        <w:pStyle w:val="Text"/>
      </w:pPr>
      <w:r w:rsidRPr="00D70369">
        <w:t>OpenID Connect serves as a straightforward identity layer that is constructed upon the OAuth 2.0 framework. While OAuth 2.0 primarily focuses on authorization</w:t>
      </w:r>
      <w:r w:rsidR="00E45879" w:rsidRPr="00D70369">
        <w:t xml:space="preserve"> </w:t>
      </w:r>
      <w:r w:rsidRPr="00D70369">
        <w:t>granting applications the ability to access user data</w:t>
      </w:r>
      <w:r w:rsidR="00E45879" w:rsidRPr="00D70369">
        <w:t xml:space="preserve"> </w:t>
      </w:r>
      <w:r w:rsidRPr="00D70369">
        <w:t>OpenID Connect incorporates the crucial element of authentication. This indicates that OpenID Connect not only informs an application of its permission to access a resource but also identifies the user.</w:t>
      </w:r>
    </w:p>
    <w:p w14:paraId="250F975C" w14:textId="77777777" w:rsidR="00C82018" w:rsidRPr="00D70369" w:rsidRDefault="00C82018" w:rsidP="00B54A13">
      <w:pPr>
        <w:pStyle w:val="Text"/>
      </w:pPr>
    </w:p>
    <w:p w14:paraId="2D3C4888" w14:textId="4D275FCF" w:rsidR="00596D55" w:rsidRPr="00D70369" w:rsidRDefault="00596D55" w:rsidP="00B54A13">
      <w:pPr>
        <w:pStyle w:val="Text"/>
      </w:pPr>
      <w:r w:rsidRPr="00D70369">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7C95A66" w14:textId="77777777" w:rsidR="00C82018" w:rsidRPr="00D70369" w:rsidRDefault="00C82018" w:rsidP="00B54A13">
      <w:pPr>
        <w:pStyle w:val="Text"/>
      </w:pPr>
    </w:p>
    <w:p w14:paraId="21BAC152" w14:textId="15B83EB6" w:rsidR="00596D55" w:rsidRPr="00D70369" w:rsidRDefault="00596D55" w:rsidP="00B54A13">
      <w:pPr>
        <w:pStyle w:val="Text"/>
      </w:pPr>
      <w:r w:rsidRPr="00D70369">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D70369" w:rsidRDefault="00596D55" w:rsidP="00B54A13">
      <w:pPr>
        <w:pStyle w:val="Text"/>
      </w:pPr>
      <w:r w:rsidRPr="00D70369">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D70369" w:rsidRDefault="00596D55" w:rsidP="00B54A13">
      <w:pPr>
        <w:pStyle w:val="Text"/>
      </w:pPr>
      <w:r w:rsidRPr="00D70369">
        <w:t>The Importance of OpenID Connect:</w:t>
      </w:r>
    </w:p>
    <w:p w14:paraId="527E8EDE" w14:textId="6EAE18A7" w:rsidR="00596D55" w:rsidRPr="00D70369" w:rsidRDefault="00596D55" w:rsidP="00B54A13">
      <w:pPr>
        <w:pStyle w:val="Text"/>
        <w:numPr>
          <w:ilvl w:val="0"/>
          <w:numId w:val="69"/>
        </w:numPr>
      </w:pPr>
      <w:r w:rsidRPr="00D70369">
        <w:t>Enhances OAuth 2.0 by adding identity, thereby completing the authentication and authorization framework.</w:t>
      </w:r>
    </w:p>
    <w:p w14:paraId="7B68127C" w14:textId="27F4BBA6" w:rsidR="00596D55" w:rsidRPr="00D70369" w:rsidRDefault="00596D55" w:rsidP="00B54A13">
      <w:pPr>
        <w:pStyle w:val="Text"/>
        <w:numPr>
          <w:ilvl w:val="0"/>
          <w:numId w:val="69"/>
        </w:numPr>
      </w:pPr>
      <w:r w:rsidRPr="00D70369">
        <w:t>Standardizes login processes across various applications through a secure and reliable mechanism.</w:t>
      </w:r>
    </w:p>
    <w:p w14:paraId="4C99B869" w14:textId="7FF7A2E9" w:rsidR="00596D55" w:rsidRPr="00D70369" w:rsidRDefault="00596D55" w:rsidP="00B54A13">
      <w:pPr>
        <w:pStyle w:val="Text"/>
        <w:numPr>
          <w:ilvl w:val="0"/>
          <w:numId w:val="69"/>
        </w:numPr>
      </w:pPr>
      <w:r w:rsidRPr="00D70369">
        <w:t>Enhances user experience by facilitating SSO across different applications.</w:t>
      </w:r>
    </w:p>
    <w:p w14:paraId="1F022E47" w14:textId="237643AB" w:rsidR="00596D55" w:rsidRPr="00D70369" w:rsidRDefault="00596D55" w:rsidP="00B54A13">
      <w:pPr>
        <w:pStyle w:val="Text"/>
        <w:numPr>
          <w:ilvl w:val="0"/>
          <w:numId w:val="69"/>
        </w:numPr>
      </w:pPr>
      <w:r w:rsidRPr="00D70369">
        <w:t>Protects user data, as identity claims are both verified and cryptographically signed.</w:t>
      </w:r>
    </w:p>
    <w:p w14:paraId="32C5A39B" w14:textId="0B0EB564" w:rsidR="00596D55" w:rsidRPr="00D70369" w:rsidRDefault="00596D55" w:rsidP="00B54A13">
      <w:pPr>
        <w:pStyle w:val="Text"/>
        <w:numPr>
          <w:ilvl w:val="0"/>
          <w:numId w:val="69"/>
        </w:numPr>
      </w:pPr>
      <w:r w:rsidRPr="00D70369">
        <w:t>Accommodates mobile, web, and API-based applications with a contemporary authentication flow.</w:t>
      </w:r>
    </w:p>
    <w:p w14:paraId="356D6531" w14:textId="4E516EA1" w:rsidR="00596D55" w:rsidRPr="00D70369" w:rsidRDefault="00596D55" w:rsidP="00B54A13">
      <w:pPr>
        <w:pStyle w:val="Text"/>
        <w:numPr>
          <w:ilvl w:val="0"/>
          <w:numId w:val="69"/>
        </w:numPr>
      </w:pPr>
      <w:r w:rsidRPr="00D70369">
        <w:t>OpenID Connect also introduces several key features:</w:t>
      </w:r>
    </w:p>
    <w:p w14:paraId="039DCF17" w14:textId="52052827" w:rsidR="00596D55" w:rsidRPr="00D70369" w:rsidRDefault="00596D55" w:rsidP="00B54A13">
      <w:pPr>
        <w:pStyle w:val="Text"/>
        <w:numPr>
          <w:ilvl w:val="0"/>
          <w:numId w:val="69"/>
        </w:numPr>
      </w:pPr>
      <w:r w:rsidRPr="00D70369">
        <w:lastRenderedPageBreak/>
        <w:t>It establishes standardized scopes such as OpenID, profile, email, and address.</w:t>
      </w:r>
    </w:p>
    <w:p w14:paraId="197851AE" w14:textId="63F993A7" w:rsidR="00520B1B" w:rsidRPr="00D70369" w:rsidRDefault="00596D55" w:rsidP="00EE64B4">
      <w:pPr>
        <w:pStyle w:val="NormalWeb"/>
        <w:numPr>
          <w:ilvl w:val="0"/>
          <w:numId w:val="62"/>
        </w:numPr>
        <w:rPr>
          <w:rFonts w:ascii="Arial" w:eastAsia="Times" w:hAnsi="Arial"/>
          <w:sz w:val="22"/>
          <w:szCs w:val="22"/>
          <w:lang w:eastAsia="de-DE"/>
        </w:rPr>
      </w:pPr>
      <w:r w:rsidRPr="00D70369">
        <w:rPr>
          <w:rFonts w:ascii="Arial" w:eastAsia="Times" w:hAnsi="Arial"/>
          <w:sz w:val="22"/>
          <w:szCs w:val="22"/>
          <w:lang w:eastAsia="de-DE"/>
        </w:rPr>
        <w:t>It provides ID Tokens that allow for the verification of user identity.</w:t>
      </w:r>
    </w:p>
    <w:p w14:paraId="7CEB2C3A" w14:textId="3B5575F7" w:rsidR="00E56E29" w:rsidRPr="00D70369" w:rsidRDefault="00932899" w:rsidP="00E56E29">
      <w:pPr>
        <w:spacing w:after="0" w:line="240" w:lineRule="auto"/>
        <w:jc w:val="left"/>
        <w:rPr>
          <w:rFonts w:eastAsia="Times"/>
          <w:sz w:val="22"/>
          <w:szCs w:val="22"/>
          <w:lang w:eastAsia="de-DE"/>
        </w:rPr>
      </w:pPr>
      <w:r w:rsidRPr="00D70369">
        <w:rPr>
          <w:rFonts w:eastAsia="Times"/>
          <w:noProof/>
          <w:sz w:val="22"/>
          <w:szCs w:val="22"/>
          <w:lang w:eastAsia="de-DE"/>
        </w:rPr>
        <w:drawing>
          <wp:anchor distT="0" distB="0" distL="114300" distR="114300" simplePos="0" relativeHeight="251931648" behindDoc="0" locked="0" layoutInCell="1" allowOverlap="1" wp14:anchorId="2F3100B0" wp14:editId="589B4A0A">
            <wp:simplePos x="0" y="0"/>
            <wp:positionH relativeFrom="page">
              <wp:align>center</wp:align>
            </wp:positionH>
            <wp:positionV relativeFrom="margin">
              <wp:posOffset>853440</wp:posOffset>
            </wp:positionV>
            <wp:extent cx="5310505" cy="2971800"/>
            <wp:effectExtent l="76200" t="76200" r="137795" b="13335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310505"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6132" w14:textId="051A82B2" w:rsidR="00E56E29" w:rsidRPr="00D70369" w:rsidRDefault="00932899" w:rsidP="00E56E29">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933696" behindDoc="0" locked="0" layoutInCell="1" allowOverlap="1" wp14:anchorId="46C7553B" wp14:editId="6514A980">
                <wp:simplePos x="0" y="0"/>
                <wp:positionH relativeFrom="page">
                  <wp:align>center</wp:align>
                </wp:positionH>
                <wp:positionV relativeFrom="paragraph">
                  <wp:posOffset>3208020</wp:posOffset>
                </wp:positionV>
                <wp:extent cx="4714875" cy="635"/>
                <wp:effectExtent l="0" t="0" r="9525"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1FD57F85" w:rsidR="00F80C32" w:rsidRPr="00D70369" w:rsidRDefault="00F80C32" w:rsidP="00F80C32">
                            <w:pPr>
                              <w:pStyle w:val="Caption"/>
                              <w:rPr>
                                <w:rFonts w:eastAsia="Times"/>
                                <w:lang w:eastAsia="de-DE"/>
                              </w:rPr>
                            </w:pPr>
                            <w:bookmarkStart w:id="333" w:name="_Ref205999050"/>
                            <w:bookmarkStart w:id="334" w:name="_Toc206003243"/>
                            <w:r w:rsidRPr="00D70369">
                              <w:t xml:space="preserve">Figure </w:t>
                            </w:r>
                            <w:r w:rsidRPr="00D70369">
                              <w:fldChar w:fldCharType="begin"/>
                            </w:r>
                            <w:r w:rsidRPr="00D70369">
                              <w:instrText xml:space="preserve"> SEQ Figure \* ARABIC </w:instrText>
                            </w:r>
                            <w:r w:rsidRPr="00D70369">
                              <w:fldChar w:fldCharType="separate"/>
                            </w:r>
                            <w:r w:rsidR="00B27C2A" w:rsidRPr="00D70369">
                              <w:t>46</w:t>
                            </w:r>
                            <w:r w:rsidRPr="00D70369">
                              <w:fldChar w:fldCharType="end"/>
                            </w:r>
                            <w:bookmarkEnd w:id="333"/>
                            <w:r w:rsidRPr="00D70369">
                              <w:t xml:space="preserve">: </w:t>
                            </w:r>
                            <w:r w:rsidR="00C82018" w:rsidRPr="00D70369">
                              <w:t>Security</w:t>
                            </w:r>
                            <w:r w:rsidRPr="00D70369">
                              <w:t xml:space="preserve"> Config</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71" type="#_x0000_t202" style="position:absolute;margin-left:0;margin-top:252.6pt;width:371.25pt;height:.05pt;z-index:251933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" stroked="f">
                <v:textbox style="mso-fit-shape-to-text:t" inset="0,0,0,0">
                  <w:txbxContent>
                    <w:p w14:paraId="1FE8C689" w14:textId="1FD57F85" w:rsidR="00F80C32" w:rsidRPr="00D70369" w:rsidRDefault="00F80C32" w:rsidP="00F80C32">
                      <w:pPr>
                        <w:pStyle w:val="Caption"/>
                        <w:rPr>
                          <w:rFonts w:eastAsia="Times"/>
                          <w:lang w:eastAsia="de-DE"/>
                        </w:rPr>
                      </w:pPr>
                      <w:bookmarkStart w:id="335" w:name="_Ref205999050"/>
                      <w:bookmarkStart w:id="336" w:name="_Toc206003243"/>
                      <w:r w:rsidRPr="00D70369">
                        <w:t xml:space="preserve">Figure </w:t>
                      </w:r>
                      <w:r w:rsidRPr="00D70369">
                        <w:fldChar w:fldCharType="begin"/>
                      </w:r>
                      <w:r w:rsidRPr="00D70369">
                        <w:instrText xml:space="preserve"> SEQ Figure \* ARABIC </w:instrText>
                      </w:r>
                      <w:r w:rsidRPr="00D70369">
                        <w:fldChar w:fldCharType="separate"/>
                      </w:r>
                      <w:r w:rsidR="00B27C2A" w:rsidRPr="00D70369">
                        <w:t>46</w:t>
                      </w:r>
                      <w:r w:rsidRPr="00D70369">
                        <w:fldChar w:fldCharType="end"/>
                      </w:r>
                      <w:bookmarkEnd w:id="335"/>
                      <w:r w:rsidRPr="00D70369">
                        <w:t xml:space="preserve">: </w:t>
                      </w:r>
                      <w:r w:rsidR="00C82018" w:rsidRPr="00D70369">
                        <w:t>Security</w:t>
                      </w:r>
                      <w:r w:rsidRPr="00D70369">
                        <w:t xml:space="preserve"> Config</w:t>
                      </w:r>
                      <w:bookmarkEnd w:id="336"/>
                    </w:p>
                  </w:txbxContent>
                </v:textbox>
                <w10:wrap type="square" anchorx="page"/>
              </v:shape>
            </w:pict>
          </mc:Fallback>
        </mc:AlternateContent>
      </w:r>
    </w:p>
    <w:p w14:paraId="6FDCA2CE" w14:textId="00E24FC2" w:rsidR="00E56E29" w:rsidRPr="00D70369" w:rsidRDefault="00E56E29" w:rsidP="00E56E29">
      <w:pPr>
        <w:spacing w:after="0" w:line="240" w:lineRule="auto"/>
        <w:jc w:val="left"/>
        <w:rPr>
          <w:rFonts w:eastAsia="Times"/>
          <w:lang w:eastAsia="de-DE"/>
        </w:rPr>
      </w:pPr>
    </w:p>
    <w:p w14:paraId="11219B13" w14:textId="648FF084" w:rsidR="00E56E29" w:rsidRPr="00D70369" w:rsidRDefault="00E56E29" w:rsidP="00E56E29">
      <w:pPr>
        <w:spacing w:after="0" w:line="240" w:lineRule="auto"/>
        <w:jc w:val="left"/>
        <w:rPr>
          <w:rFonts w:eastAsia="Times"/>
          <w:lang w:eastAsia="de-DE"/>
        </w:rPr>
      </w:pPr>
    </w:p>
    <w:p w14:paraId="286BD21E" w14:textId="397D415E" w:rsidR="00E56E29" w:rsidRPr="00D70369" w:rsidRDefault="00E56E29" w:rsidP="00E56E29">
      <w:pPr>
        <w:spacing w:after="0" w:line="240" w:lineRule="auto"/>
        <w:jc w:val="left"/>
        <w:rPr>
          <w:rFonts w:eastAsia="Times"/>
          <w:lang w:eastAsia="de-DE"/>
        </w:rPr>
      </w:pPr>
    </w:p>
    <w:p w14:paraId="40F15E4E" w14:textId="0C6EB4B6" w:rsidR="00F80C32" w:rsidRPr="00D70369" w:rsidRDefault="00A80C72" w:rsidP="00B54A13">
      <w:pPr>
        <w:pStyle w:val="Text"/>
      </w:pPr>
      <w:r w:rsidRPr="00D70369">
        <w:t>E</w:t>
      </w:r>
      <w:r w:rsidR="00F80C32" w:rsidRPr="00D70369">
        <w:t xml:space="preserve">stablishes a Spring Security configuration tailored for a Spring Boot </w:t>
      </w:r>
      <w:r w:rsidR="00C82018" w:rsidRPr="00D70369">
        <w:t>Web Flux</w:t>
      </w:r>
      <w:r w:rsidR="00F80C32" w:rsidRPr="00D70369">
        <w:t xml:space="preserve"> application, functioning specifically as a gateway server. It secures endpoints through JWT-based authentication and role-based access control, which is integrated with an OAuth2 provider like Keycloak.</w:t>
      </w:r>
    </w:p>
    <w:p w14:paraId="0023BC6E" w14:textId="678A00D8" w:rsidR="00C82018" w:rsidRPr="00D70369" w:rsidRDefault="00C82018" w:rsidP="00B54A13">
      <w:pPr>
        <w:pStyle w:val="Text"/>
      </w:pPr>
    </w:p>
    <w:p w14:paraId="42FD0B2C" w14:textId="0C1B882B" w:rsidR="00C82018" w:rsidRPr="00D70369" w:rsidRDefault="00F80C32" w:rsidP="00B54A13">
      <w:pPr>
        <w:pStyle w:val="Text"/>
      </w:pPr>
      <w:r w:rsidRPr="00D70369">
        <w:t xml:space="preserve">The class is designated as a configuration component for reactive security by utilizing the @Configuration and @EnableWebFluxSecurity annotations. Within this class, the </w:t>
      </w:r>
      <w:proofErr w:type="spellStart"/>
      <w:r w:rsidRPr="00D70369">
        <w:t>springSecurityFilterChain</w:t>
      </w:r>
      <w:proofErr w:type="spellEnd"/>
      <w:r w:rsidRPr="00D70369">
        <w:t xml:space="preserve"> bean delineates the security behavior. It permits all HTTP GET requests to proceed without any restrictions. However, access to certain API paths such as /</w:t>
      </w:r>
      <w:proofErr w:type="spellStart"/>
      <w:r w:rsidRPr="00D70369">
        <w:t>campuswien</w:t>
      </w:r>
      <w:proofErr w:type="spellEnd"/>
      <w:r w:rsidRPr="00D70369">
        <w:t>-banking/accounts/, /cards/, and /loans/** is limited to users possessing the respective roles ACCOUNTS, CARDS, and LOANS</w:t>
      </w:r>
      <w:r w:rsidR="005B2418" w:rsidRPr="00D70369">
        <w:t xml:space="preserve"> as Shown in</w:t>
      </w:r>
      <w:r w:rsidR="00D530AB">
        <w:t xml:space="preserve"> </w:t>
      </w:r>
      <w:r w:rsidR="00D530AB">
        <w:fldChar w:fldCharType="begin"/>
      </w:r>
      <w:r w:rsidR="00D530AB">
        <w:instrText xml:space="preserve"> REF _Ref205999050 \h </w:instrText>
      </w:r>
      <w:r w:rsidR="00D530AB">
        <w:fldChar w:fldCharType="separate"/>
      </w:r>
      <w:r w:rsidR="00D530AB" w:rsidRPr="00D70369">
        <w:t>Figure 46</w:t>
      </w:r>
      <w:r w:rsidR="00D530AB">
        <w:fldChar w:fldCharType="end"/>
      </w:r>
      <w:r w:rsidR="00D530AB">
        <w:t xml:space="preserve"> and </w:t>
      </w:r>
      <w:r w:rsidR="00D530AB">
        <w:fldChar w:fldCharType="begin"/>
      </w:r>
      <w:r w:rsidR="00D530AB">
        <w:instrText xml:space="preserve"> REF _Ref205999051 \h </w:instrText>
      </w:r>
      <w:r w:rsidR="00D530AB">
        <w:fldChar w:fldCharType="separate"/>
      </w:r>
      <w:r w:rsidR="00D530AB" w:rsidRPr="00D70369">
        <w:t>Figure 47</w:t>
      </w:r>
      <w:r w:rsidR="00D530AB">
        <w:fldChar w:fldCharType="end"/>
      </w:r>
      <w:r w:rsidRPr="00D70369">
        <w:t>.</w:t>
      </w:r>
    </w:p>
    <w:p w14:paraId="5B37CD8A" w14:textId="23008A46" w:rsidR="00F80C32" w:rsidRPr="00D70369" w:rsidRDefault="00F80C32" w:rsidP="00B54A13">
      <w:pPr>
        <w:pStyle w:val="Text"/>
      </w:pPr>
      <w:r w:rsidRPr="00D70369">
        <w:t xml:space="preserve">The configuration activates OAuth2 resource server capabilities, employing JWT tokens for authentication purposes. To manage the extraction of roles from the JWT tokens, it utilizes a custom converter referred to as </w:t>
      </w:r>
      <w:proofErr w:type="spellStart"/>
      <w:r w:rsidRPr="00D70369">
        <w:t>KeycloakRoleConverter</w:t>
      </w:r>
      <w:proofErr w:type="spellEnd"/>
      <w:r w:rsidRPr="00D70369">
        <w:t>. This mechanism guarantees that the roles embedded within the token are accurately interpreted and enforced by Spring Security.</w:t>
      </w:r>
    </w:p>
    <w:p w14:paraId="06D4FDFB" w14:textId="4AA9D6DE" w:rsidR="00F80C32" w:rsidRPr="00D70369" w:rsidRDefault="00475E87" w:rsidP="00B54A13">
      <w:pPr>
        <w:pStyle w:val="Text"/>
      </w:pPr>
      <w:r w:rsidRPr="00D70369">
        <w:rPr>
          <w:noProof/>
        </w:rPr>
        <w:lastRenderedPageBreak/>
        <w:drawing>
          <wp:anchor distT="0" distB="0" distL="114300" distR="114300" simplePos="0" relativeHeight="251934720" behindDoc="0" locked="0" layoutInCell="1" allowOverlap="1" wp14:anchorId="0A0EA402" wp14:editId="157D337F">
            <wp:simplePos x="0" y="0"/>
            <wp:positionH relativeFrom="margin">
              <wp:posOffset>701040</wp:posOffset>
            </wp:positionH>
            <wp:positionV relativeFrom="margin">
              <wp:posOffset>85090</wp:posOffset>
            </wp:positionV>
            <wp:extent cx="4276725" cy="3766820"/>
            <wp:effectExtent l="76200" t="76200" r="142875" b="138430"/>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276725" cy="376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E9C31A" w14:textId="2D4BA947" w:rsidR="00352972" w:rsidRPr="00D70369" w:rsidRDefault="00352972" w:rsidP="00B54A13">
      <w:pPr>
        <w:pStyle w:val="Text"/>
      </w:pPr>
    </w:p>
    <w:p w14:paraId="612A10AC" w14:textId="0C938902" w:rsidR="00352972" w:rsidRPr="00D70369" w:rsidRDefault="00352972" w:rsidP="00B54A13">
      <w:pPr>
        <w:pStyle w:val="Text"/>
      </w:pPr>
    </w:p>
    <w:p w14:paraId="7F66C767" w14:textId="77777777" w:rsidR="00352972" w:rsidRPr="00D70369" w:rsidRDefault="00352972" w:rsidP="00B54A13">
      <w:pPr>
        <w:pStyle w:val="Text"/>
      </w:pPr>
    </w:p>
    <w:p w14:paraId="0D2607CF" w14:textId="77777777" w:rsidR="00352972" w:rsidRPr="00D70369" w:rsidRDefault="00352972" w:rsidP="00B54A13">
      <w:pPr>
        <w:pStyle w:val="Text"/>
      </w:pPr>
    </w:p>
    <w:p w14:paraId="14AD090D" w14:textId="77777777" w:rsidR="00352972" w:rsidRPr="00D70369" w:rsidRDefault="00352972" w:rsidP="00B54A13">
      <w:pPr>
        <w:pStyle w:val="Text"/>
      </w:pPr>
    </w:p>
    <w:p w14:paraId="4FBF675C" w14:textId="77777777" w:rsidR="00352972" w:rsidRPr="00D70369" w:rsidRDefault="00352972" w:rsidP="00B54A13">
      <w:pPr>
        <w:pStyle w:val="Text"/>
      </w:pPr>
    </w:p>
    <w:p w14:paraId="3020314B" w14:textId="77777777" w:rsidR="00352972" w:rsidRPr="00D70369" w:rsidRDefault="00352972" w:rsidP="00B54A13">
      <w:pPr>
        <w:pStyle w:val="Text"/>
      </w:pPr>
    </w:p>
    <w:p w14:paraId="2199FE15" w14:textId="77777777" w:rsidR="00352972" w:rsidRPr="00D70369" w:rsidRDefault="00352972" w:rsidP="00B54A13">
      <w:pPr>
        <w:pStyle w:val="Text"/>
      </w:pPr>
    </w:p>
    <w:p w14:paraId="6031CC90" w14:textId="77777777" w:rsidR="00352972" w:rsidRPr="00D70369" w:rsidRDefault="00352972" w:rsidP="00B54A13">
      <w:pPr>
        <w:pStyle w:val="Text"/>
      </w:pPr>
    </w:p>
    <w:p w14:paraId="142D2E5B" w14:textId="77777777" w:rsidR="00352972" w:rsidRPr="00D70369" w:rsidRDefault="00352972" w:rsidP="00B54A13">
      <w:pPr>
        <w:pStyle w:val="Text"/>
      </w:pPr>
    </w:p>
    <w:p w14:paraId="63C59455" w14:textId="0643A5BE" w:rsidR="00352972" w:rsidRPr="00D70369" w:rsidRDefault="00352972" w:rsidP="00B54A13">
      <w:pPr>
        <w:pStyle w:val="Text"/>
      </w:pPr>
    </w:p>
    <w:p w14:paraId="01FD4548" w14:textId="002C4FC6" w:rsidR="00352972" w:rsidRPr="00D70369" w:rsidRDefault="00352972" w:rsidP="00B54A13">
      <w:pPr>
        <w:pStyle w:val="Text"/>
      </w:pPr>
    </w:p>
    <w:p w14:paraId="029B39CB" w14:textId="4306A521" w:rsidR="00475E87" w:rsidRPr="00D70369" w:rsidRDefault="00475E87" w:rsidP="00B54A13">
      <w:pPr>
        <w:pStyle w:val="Text"/>
      </w:pPr>
      <w:r w:rsidRPr="00D70369">
        <w:rPr>
          <w:noProof/>
        </w:rPr>
        <mc:AlternateContent>
          <mc:Choice Requires="wps">
            <w:drawing>
              <wp:anchor distT="0" distB="0" distL="114300" distR="114300" simplePos="0" relativeHeight="251936768" behindDoc="0" locked="0" layoutInCell="1" allowOverlap="1" wp14:anchorId="3BB24177" wp14:editId="5AE5F576">
                <wp:simplePos x="0" y="0"/>
                <wp:positionH relativeFrom="margin">
                  <wp:posOffset>-1270</wp:posOffset>
                </wp:positionH>
                <wp:positionV relativeFrom="paragraph">
                  <wp:posOffset>146050</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3C412E17" w:rsidR="00EA2457" w:rsidRPr="00D70369" w:rsidRDefault="00EA2457" w:rsidP="00EA2457">
                            <w:pPr>
                              <w:pStyle w:val="Caption"/>
                              <w:rPr>
                                <w:rFonts w:eastAsia="Times"/>
                                <w:lang w:eastAsia="de-DE"/>
                              </w:rPr>
                            </w:pPr>
                            <w:bookmarkStart w:id="337" w:name="_Ref205999051"/>
                            <w:bookmarkStart w:id="338" w:name="_Toc206003244"/>
                            <w:r w:rsidRPr="00D70369">
                              <w:t xml:space="preserve">Figure </w:t>
                            </w:r>
                            <w:r w:rsidRPr="00D70369">
                              <w:fldChar w:fldCharType="begin"/>
                            </w:r>
                            <w:r w:rsidRPr="00D70369">
                              <w:instrText xml:space="preserve"> SEQ Figure \* ARABIC </w:instrText>
                            </w:r>
                            <w:r w:rsidRPr="00D70369">
                              <w:fldChar w:fldCharType="separate"/>
                            </w:r>
                            <w:r w:rsidR="00B27C2A" w:rsidRPr="00D70369">
                              <w:t>47</w:t>
                            </w:r>
                            <w:r w:rsidRPr="00D70369">
                              <w:fldChar w:fldCharType="end"/>
                            </w:r>
                            <w:bookmarkEnd w:id="337"/>
                            <w:r w:rsidRPr="00D70369">
                              <w:t>: Key Clock Filter Chain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72" type="#_x0000_t202" style="position:absolute;left:0;text-align:left;margin-left:-.1pt;margin-top:11.5pt;width:439.4pt;height:.05pt;z-index:25193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" stroked="f">
                <v:textbox style="mso-fit-shape-to-text:t" inset="0,0,0,0">
                  <w:txbxContent>
                    <w:p w14:paraId="7824E5B5" w14:textId="3C412E17" w:rsidR="00EA2457" w:rsidRPr="00D70369" w:rsidRDefault="00EA2457" w:rsidP="00EA2457">
                      <w:pPr>
                        <w:pStyle w:val="Caption"/>
                        <w:rPr>
                          <w:rFonts w:eastAsia="Times"/>
                          <w:lang w:eastAsia="de-DE"/>
                        </w:rPr>
                      </w:pPr>
                      <w:bookmarkStart w:id="339" w:name="_Ref205999051"/>
                      <w:bookmarkStart w:id="340" w:name="_Toc206003244"/>
                      <w:r w:rsidRPr="00D70369">
                        <w:t xml:space="preserve">Figure </w:t>
                      </w:r>
                      <w:r w:rsidRPr="00D70369">
                        <w:fldChar w:fldCharType="begin"/>
                      </w:r>
                      <w:r w:rsidRPr="00D70369">
                        <w:instrText xml:space="preserve"> SEQ Figure \* ARABIC </w:instrText>
                      </w:r>
                      <w:r w:rsidRPr="00D70369">
                        <w:fldChar w:fldCharType="separate"/>
                      </w:r>
                      <w:r w:rsidR="00B27C2A" w:rsidRPr="00D70369">
                        <w:t>47</w:t>
                      </w:r>
                      <w:r w:rsidRPr="00D70369">
                        <w:fldChar w:fldCharType="end"/>
                      </w:r>
                      <w:bookmarkEnd w:id="339"/>
                      <w:r w:rsidRPr="00D70369">
                        <w:t>: Key Clock Filter Chain</w:t>
                      </w:r>
                      <w:bookmarkEnd w:id="340"/>
                    </w:p>
                  </w:txbxContent>
                </v:textbox>
                <w10:wrap type="square" anchorx="margin"/>
              </v:shape>
            </w:pict>
          </mc:Fallback>
        </mc:AlternateContent>
      </w:r>
    </w:p>
    <w:p w14:paraId="509099C0" w14:textId="1D800253" w:rsidR="00F80C32" w:rsidRPr="00D70369" w:rsidRDefault="00F80C32" w:rsidP="008652EE">
      <w:pPr>
        <w:pStyle w:val="Text"/>
      </w:pPr>
      <w:r w:rsidRPr="00D70369">
        <w:t xml:space="preserve">In this configuration, CSRF protection is disabled, as the gateway processes stateless API requests where CSRF protection is deemed unnecessary. The </w:t>
      </w:r>
      <w:proofErr w:type="spellStart"/>
      <w:r w:rsidRPr="00D70369">
        <w:t>grantedAuthoritiesExtractor</w:t>
      </w:r>
      <w:proofErr w:type="spellEnd"/>
      <w:r w:rsidRPr="00D70369">
        <w:t xml:space="preserve"> method is tasked with customizing the </w:t>
      </w:r>
      <w:r w:rsidR="00A460AE" w:rsidRPr="00D70369">
        <w:t>way</w:t>
      </w:r>
      <w:r w:rsidRPr="00D70369">
        <w:t xml:space="preserve"> authorities (roles) are extracted from the JWT token, ensuring alignment with the structure utilized by Keycloak</w:t>
      </w:r>
      <w:r w:rsidR="00EA74BF" w:rsidRPr="00D70369">
        <w:t xml:space="preserve"> as Shown in </w:t>
      </w:r>
      <w:r w:rsidR="008652EE">
        <w:fldChar w:fldCharType="begin"/>
      </w:r>
      <w:r w:rsidR="008652EE">
        <w:instrText xml:space="preserve"> REF _Ref205999051 \h </w:instrText>
      </w:r>
      <w:r w:rsidR="008652EE">
        <w:fldChar w:fldCharType="separate"/>
      </w:r>
      <w:r w:rsidR="008652EE" w:rsidRPr="00D70369">
        <w:t>Figure 47</w:t>
      </w:r>
      <w:r w:rsidR="008652EE">
        <w:fldChar w:fldCharType="end"/>
      </w:r>
      <w:r w:rsidR="008652EE">
        <w:t xml:space="preserve">, </w:t>
      </w:r>
      <w:r w:rsidR="008652EE">
        <w:fldChar w:fldCharType="begin"/>
      </w:r>
      <w:r w:rsidR="008652EE">
        <w:instrText xml:space="preserve"> REF _Ref205999070 \h </w:instrText>
      </w:r>
      <w:r w:rsidR="008652EE">
        <w:fldChar w:fldCharType="separate"/>
      </w:r>
      <w:r w:rsidR="008652EE" w:rsidRPr="00D70369">
        <w:t>Figure 48</w:t>
      </w:r>
      <w:r w:rsidR="008652EE">
        <w:fldChar w:fldCharType="end"/>
      </w:r>
      <w:r w:rsidR="008652EE">
        <w:t xml:space="preserve"> and </w:t>
      </w:r>
      <w:r w:rsidR="008652EE">
        <w:fldChar w:fldCharType="begin"/>
      </w:r>
      <w:r w:rsidR="008652EE">
        <w:instrText xml:space="preserve"> REF _Ref205999072 \h </w:instrText>
      </w:r>
      <w:r w:rsidR="008652EE">
        <w:fldChar w:fldCharType="separate"/>
      </w:r>
      <w:r w:rsidR="008652EE" w:rsidRPr="00D70369">
        <w:t>Figure 49</w:t>
      </w:r>
      <w:r w:rsidR="008652EE">
        <w:fldChar w:fldCharType="end"/>
      </w:r>
      <w:r w:rsidR="008652EE">
        <w:t>.</w:t>
      </w:r>
    </w:p>
    <w:p w14:paraId="196A7AEF" w14:textId="4E9CC5BB" w:rsidR="00E56E29" w:rsidRPr="00D70369" w:rsidRDefault="00F80C32" w:rsidP="00B54A13">
      <w:pPr>
        <w:pStyle w:val="Text"/>
      </w:pPr>
      <w:r w:rsidRPr="00D70369">
        <w:t>This configuration is implemented to guarantee that only authorized users with designated roles can access protected resources via the gateway, thereby serving as a pivotal element of the system’s authentication and authorization framework.</w:t>
      </w:r>
    </w:p>
    <w:p w14:paraId="64517D39" w14:textId="3890BBFF" w:rsidR="00E56E29" w:rsidRPr="00D70369" w:rsidRDefault="00E56E29" w:rsidP="00E56E29">
      <w:pPr>
        <w:spacing w:after="0" w:line="240" w:lineRule="auto"/>
        <w:jc w:val="left"/>
        <w:rPr>
          <w:rFonts w:eastAsia="Times"/>
          <w:lang w:eastAsia="de-DE"/>
        </w:rPr>
      </w:pPr>
    </w:p>
    <w:p w14:paraId="2A5CAD3B" w14:textId="5E69A836" w:rsidR="00EA2457" w:rsidRPr="00D70369" w:rsidRDefault="00BA4CD0" w:rsidP="00B54A13">
      <w:pPr>
        <w:pStyle w:val="Text"/>
      </w:pPr>
      <w:r w:rsidRPr="00D70369">
        <w:t>Established</w:t>
      </w:r>
      <w:r w:rsidR="00EA2457" w:rsidRPr="00D70369">
        <w:t xml:space="preserve"> two global filters within a Spring Cloud Gateway server to facilitate distributed tracing by managing a correlation ID. These filters are part of the package </w:t>
      </w:r>
      <w:proofErr w:type="spellStart"/>
      <w:r w:rsidR="00EA2457" w:rsidRPr="00D70369">
        <w:t>fh_campuswien.banking_applications.gatewayserver.filters</w:t>
      </w:r>
      <w:proofErr w:type="spellEnd"/>
      <w:r w:rsidR="00EA2457" w:rsidRPr="00D70369">
        <w:t xml:space="preserve"> and are utilized to monitor requests and responses across microservices.</w:t>
      </w:r>
    </w:p>
    <w:p w14:paraId="57AA1D3E" w14:textId="77777777" w:rsidR="00723898" w:rsidRPr="00D70369" w:rsidRDefault="00723898" w:rsidP="00B54A13">
      <w:pPr>
        <w:pStyle w:val="Text"/>
      </w:pPr>
    </w:p>
    <w:p w14:paraId="406E7C7C" w14:textId="5D5C087F" w:rsidR="00EA2457" w:rsidRPr="00D70369" w:rsidRDefault="00EA2457" w:rsidP="00B54A13">
      <w:pPr>
        <w:pStyle w:val="Text"/>
      </w:pPr>
    </w:p>
    <w:p w14:paraId="69AA88E5" w14:textId="4379997F" w:rsidR="00EA2457" w:rsidRPr="00D70369" w:rsidRDefault="00EA2457" w:rsidP="00B54A13">
      <w:pPr>
        <w:pStyle w:val="Text"/>
      </w:pPr>
      <w:r w:rsidRPr="00D70369">
        <w:lastRenderedPageBreak/>
        <w:t xml:space="preserve">The </w:t>
      </w:r>
      <w:proofErr w:type="spellStart"/>
      <w:r w:rsidRPr="00D70369">
        <w:t>RequestTraceFilter</w:t>
      </w:r>
      <w:proofErr w:type="spellEnd"/>
      <w:r w:rsidRPr="00D70369">
        <w:t xml:space="preserve">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1034FAAF" w:rsidR="00EA2457" w:rsidRPr="00D70369" w:rsidRDefault="00EA2457" w:rsidP="00B54A13">
      <w:pPr>
        <w:pStyle w:val="Text"/>
      </w:pPr>
    </w:p>
    <w:p w14:paraId="5534F9A8" w14:textId="2D27924B" w:rsidR="00EA2457" w:rsidRPr="00D70369" w:rsidRDefault="00EA2457" w:rsidP="00B54A13">
      <w:pPr>
        <w:pStyle w:val="Text"/>
      </w:pPr>
      <w:r w:rsidRPr="00D70369">
        <w:t xml:space="preserve">The </w:t>
      </w:r>
      <w:proofErr w:type="spellStart"/>
      <w:r w:rsidRPr="00D70369">
        <w:t>ResponseTraceFilter</w:t>
      </w:r>
      <w:proofErr w:type="spellEnd"/>
      <w:r w:rsidRPr="00D70369">
        <w:t xml:space="preserve">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68E05E79" w:rsidR="00EA2457" w:rsidRPr="00D70369" w:rsidRDefault="00EA2457" w:rsidP="00EA2457">
      <w:pPr>
        <w:spacing w:after="0" w:line="240" w:lineRule="auto"/>
        <w:rPr>
          <w:rFonts w:eastAsia="Times"/>
          <w:sz w:val="22"/>
          <w:szCs w:val="22"/>
          <w:lang w:eastAsia="de-DE"/>
        </w:rPr>
      </w:pPr>
    </w:p>
    <w:p w14:paraId="4E717F17" w14:textId="3354518B" w:rsidR="00E56E29" w:rsidRPr="00D70369" w:rsidRDefault="00701857" w:rsidP="00B54A13">
      <w:pPr>
        <w:pStyle w:val="Text"/>
      </w:pPr>
      <w:r w:rsidRPr="00D70369">
        <w:rPr>
          <w:noProof/>
        </w:rPr>
        <mc:AlternateContent>
          <mc:Choice Requires="wps">
            <w:drawing>
              <wp:anchor distT="0" distB="0" distL="114300" distR="114300" simplePos="0" relativeHeight="251939840" behindDoc="0" locked="0" layoutInCell="1" allowOverlap="1" wp14:anchorId="0A853C44" wp14:editId="44C904EE">
                <wp:simplePos x="0" y="0"/>
                <wp:positionH relativeFrom="page">
                  <wp:align>center</wp:align>
                </wp:positionH>
                <wp:positionV relativeFrom="paragraph">
                  <wp:posOffset>3672205</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3363E2C3" w:rsidR="009E5960" w:rsidRPr="00D70369" w:rsidRDefault="009E5960" w:rsidP="009E5960">
                            <w:pPr>
                              <w:pStyle w:val="Caption"/>
                            </w:pPr>
                            <w:bookmarkStart w:id="341" w:name="_Ref205999070"/>
                            <w:bookmarkStart w:id="342" w:name="_Toc206003245"/>
                            <w:r w:rsidRPr="00D70369">
                              <w:t xml:space="preserve">Figure </w:t>
                            </w:r>
                            <w:r w:rsidRPr="00D70369">
                              <w:fldChar w:fldCharType="begin"/>
                            </w:r>
                            <w:r w:rsidRPr="00D70369">
                              <w:instrText xml:space="preserve"> SEQ Figure \* ARABIC </w:instrText>
                            </w:r>
                            <w:r w:rsidRPr="00D70369">
                              <w:fldChar w:fldCharType="separate"/>
                            </w:r>
                            <w:r w:rsidR="00B27C2A" w:rsidRPr="00D70369">
                              <w:t>48</w:t>
                            </w:r>
                            <w:r w:rsidRPr="00D70369">
                              <w:fldChar w:fldCharType="end"/>
                            </w:r>
                            <w:bookmarkEnd w:id="341"/>
                            <w:r w:rsidRPr="00D70369">
                              <w:t xml:space="preserve">: </w:t>
                            </w:r>
                            <w:proofErr w:type="spellStart"/>
                            <w:r w:rsidR="00662F80" w:rsidRPr="00D70369">
                              <w:t>KeyCloack</w:t>
                            </w:r>
                            <w:proofErr w:type="spellEnd"/>
                            <w:r w:rsidR="00662F80" w:rsidRPr="00D70369">
                              <w:t xml:space="preserve"> </w:t>
                            </w:r>
                            <w:r w:rsidRPr="00D70369">
                              <w:t>Client Rol</w:t>
                            </w:r>
                            <w:r w:rsidR="00E764C7" w:rsidRPr="00D70369">
                              <w:t>es</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73" type="#_x0000_t202" style="position:absolute;left:0;text-align:left;margin-left:0;margin-top:289.1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L6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" stroked="f">
                <v:textbox style="mso-fit-shape-to-text:t" inset="0,0,0,0">
                  <w:txbxContent>
                    <w:p w14:paraId="65A1B538" w14:textId="3363E2C3" w:rsidR="009E5960" w:rsidRPr="00D70369" w:rsidRDefault="009E5960" w:rsidP="009E5960">
                      <w:pPr>
                        <w:pStyle w:val="Caption"/>
                      </w:pPr>
                      <w:bookmarkStart w:id="343" w:name="_Ref205999070"/>
                      <w:bookmarkStart w:id="344" w:name="_Toc206003245"/>
                      <w:r w:rsidRPr="00D70369">
                        <w:t xml:space="preserve">Figure </w:t>
                      </w:r>
                      <w:r w:rsidRPr="00D70369">
                        <w:fldChar w:fldCharType="begin"/>
                      </w:r>
                      <w:r w:rsidRPr="00D70369">
                        <w:instrText xml:space="preserve"> SEQ Figure \* ARABIC </w:instrText>
                      </w:r>
                      <w:r w:rsidRPr="00D70369">
                        <w:fldChar w:fldCharType="separate"/>
                      </w:r>
                      <w:r w:rsidR="00B27C2A" w:rsidRPr="00D70369">
                        <w:t>48</w:t>
                      </w:r>
                      <w:r w:rsidRPr="00D70369">
                        <w:fldChar w:fldCharType="end"/>
                      </w:r>
                      <w:bookmarkEnd w:id="343"/>
                      <w:r w:rsidRPr="00D70369">
                        <w:t xml:space="preserve">: </w:t>
                      </w:r>
                      <w:proofErr w:type="spellStart"/>
                      <w:r w:rsidR="00662F80" w:rsidRPr="00D70369">
                        <w:t>KeyCloack</w:t>
                      </w:r>
                      <w:proofErr w:type="spellEnd"/>
                      <w:r w:rsidR="00662F80" w:rsidRPr="00D70369">
                        <w:t xml:space="preserve"> </w:t>
                      </w:r>
                      <w:r w:rsidRPr="00D70369">
                        <w:t>Client Rol</w:t>
                      </w:r>
                      <w:r w:rsidR="00E764C7" w:rsidRPr="00D70369">
                        <w:t>es</w:t>
                      </w:r>
                      <w:bookmarkEnd w:id="344"/>
                    </w:p>
                  </w:txbxContent>
                </v:textbox>
                <w10:wrap type="square" anchorx="page"/>
              </v:shape>
            </w:pict>
          </mc:Fallback>
        </mc:AlternateContent>
      </w:r>
      <w:r w:rsidRPr="00D70369">
        <w:rPr>
          <w:noProof/>
        </w:rPr>
        <w:drawing>
          <wp:anchor distT="0" distB="0" distL="114300" distR="114300" simplePos="0" relativeHeight="251937792" behindDoc="0" locked="0" layoutInCell="1" allowOverlap="1" wp14:anchorId="0A48B1B5" wp14:editId="374B3814">
            <wp:simplePos x="0" y="0"/>
            <wp:positionH relativeFrom="margin">
              <wp:align>center</wp:align>
            </wp:positionH>
            <wp:positionV relativeFrom="margin">
              <wp:posOffset>4543425</wp:posOffset>
            </wp:positionV>
            <wp:extent cx="5580380" cy="2176145"/>
            <wp:effectExtent l="76200" t="76200" r="134620" b="128905"/>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A2457" w:rsidRPr="00D70369">
        <w:t xml:space="preserve">Both filters depend on a utility class known as </w:t>
      </w:r>
      <w:proofErr w:type="spellStart"/>
      <w:r w:rsidR="00EA2457" w:rsidRPr="00D70369">
        <w:t>FilterUtility</w:t>
      </w:r>
      <w:proofErr w:type="spellEnd"/>
      <w:r w:rsidR="00EA2457" w:rsidRPr="00D70369">
        <w:t>,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4565BA1F" w:rsidR="00E56E29" w:rsidRPr="00D70369" w:rsidRDefault="00E56E29" w:rsidP="00E56E29">
      <w:pPr>
        <w:spacing w:after="0" w:line="240" w:lineRule="auto"/>
        <w:jc w:val="left"/>
        <w:rPr>
          <w:rFonts w:eastAsia="Times"/>
          <w:lang w:eastAsia="de-DE"/>
        </w:rPr>
      </w:pPr>
    </w:p>
    <w:p w14:paraId="637DE889" w14:textId="46906EA0" w:rsidR="00E56E29" w:rsidRPr="00D70369" w:rsidRDefault="00E56E29" w:rsidP="00E56E29">
      <w:pPr>
        <w:spacing w:after="0" w:line="240" w:lineRule="auto"/>
        <w:jc w:val="left"/>
        <w:rPr>
          <w:rFonts w:eastAsia="Times"/>
          <w:lang w:eastAsia="de-DE"/>
        </w:rPr>
      </w:pPr>
    </w:p>
    <w:p w14:paraId="163D86CB" w14:textId="47844975" w:rsidR="00E56E29" w:rsidRPr="00D70369" w:rsidRDefault="00E56E29" w:rsidP="00E56E29">
      <w:pPr>
        <w:spacing w:after="0" w:line="240" w:lineRule="auto"/>
        <w:jc w:val="left"/>
        <w:rPr>
          <w:rFonts w:eastAsia="Times"/>
          <w:lang w:eastAsia="de-DE"/>
        </w:rPr>
      </w:pPr>
    </w:p>
    <w:p w14:paraId="0A52517D" w14:textId="17776410" w:rsidR="005720BB" w:rsidRPr="00D70369" w:rsidRDefault="00345280" w:rsidP="00BD4AC2">
      <w:pPr>
        <w:pStyle w:val="Heading3"/>
        <w:rPr>
          <w:rFonts w:eastAsia="Times"/>
          <w:lang w:eastAsia="de-DE"/>
        </w:rPr>
      </w:pPr>
      <w:bookmarkStart w:id="345" w:name="_Ref205992531"/>
      <w:bookmarkStart w:id="346" w:name="_Toc206003823"/>
      <w:r w:rsidRPr="00D70369">
        <w:rPr>
          <w:noProof/>
        </w:rPr>
        <w:lastRenderedPageBreak/>
        <mc:AlternateContent>
          <mc:Choice Requires="wps">
            <w:drawing>
              <wp:anchor distT="0" distB="0" distL="114300" distR="114300" simplePos="0" relativeHeight="251942912" behindDoc="0" locked="0" layoutInCell="1" allowOverlap="1" wp14:anchorId="1E9D8D07" wp14:editId="4EF156BD">
                <wp:simplePos x="0" y="0"/>
                <wp:positionH relativeFrom="margin">
                  <wp:posOffset>-1270</wp:posOffset>
                </wp:positionH>
                <wp:positionV relativeFrom="paragraph">
                  <wp:posOffset>4238625</wp:posOffset>
                </wp:positionV>
                <wp:extent cx="5580380" cy="635"/>
                <wp:effectExtent l="0" t="0" r="127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581AADD1" w:rsidR="00E764C7" w:rsidRPr="00D70369" w:rsidRDefault="00E764C7" w:rsidP="00E764C7">
                            <w:pPr>
                              <w:pStyle w:val="Caption"/>
                              <w:rPr>
                                <w:rFonts w:eastAsia="Times"/>
                                <w:lang w:eastAsia="de-DE"/>
                              </w:rPr>
                            </w:pPr>
                            <w:bookmarkStart w:id="347" w:name="_Ref205999072"/>
                            <w:bookmarkStart w:id="348" w:name="_Toc206003246"/>
                            <w:r w:rsidRPr="00D70369">
                              <w:t xml:space="preserve">Figure </w:t>
                            </w:r>
                            <w:r w:rsidRPr="00D70369">
                              <w:fldChar w:fldCharType="begin"/>
                            </w:r>
                            <w:r w:rsidRPr="00D70369">
                              <w:instrText xml:space="preserve"> SEQ Figure \* ARABIC </w:instrText>
                            </w:r>
                            <w:r w:rsidRPr="00D70369">
                              <w:fldChar w:fldCharType="separate"/>
                            </w:r>
                            <w:r w:rsidR="00B27C2A" w:rsidRPr="00D70369">
                              <w:t>49</w:t>
                            </w:r>
                            <w:r w:rsidRPr="00D70369">
                              <w:fldChar w:fldCharType="end"/>
                            </w:r>
                            <w:bookmarkEnd w:id="347"/>
                            <w:r w:rsidRPr="00D70369">
                              <w:t xml:space="preserve">: Postman Using </w:t>
                            </w:r>
                            <w:proofErr w:type="spellStart"/>
                            <w:r w:rsidRPr="00D70369">
                              <w:t>Key</w:t>
                            </w:r>
                            <w:r w:rsidR="00345280" w:rsidRPr="00D70369">
                              <w:t>c</w:t>
                            </w:r>
                            <w:r w:rsidRPr="00D70369">
                              <w:t>loack</w:t>
                            </w:r>
                            <w:proofErr w:type="spellEnd"/>
                            <w:r w:rsidRPr="00D70369">
                              <w:t xml:space="preserve"> Role</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74" type="#_x0000_t202" style="position:absolute;left:0;text-align:left;margin-left:-.1pt;margin-top:333.75pt;width:439.4pt;height:.05pt;z-index:251942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nzGw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" stroked="f">
                <v:textbox style="mso-fit-shape-to-text:t" inset="0,0,0,0">
                  <w:txbxContent>
                    <w:p w14:paraId="67E5AA04" w14:textId="581AADD1" w:rsidR="00E764C7" w:rsidRPr="00D70369" w:rsidRDefault="00E764C7" w:rsidP="00E764C7">
                      <w:pPr>
                        <w:pStyle w:val="Caption"/>
                        <w:rPr>
                          <w:rFonts w:eastAsia="Times"/>
                          <w:lang w:eastAsia="de-DE"/>
                        </w:rPr>
                      </w:pPr>
                      <w:bookmarkStart w:id="349" w:name="_Ref205999072"/>
                      <w:bookmarkStart w:id="350" w:name="_Toc206003246"/>
                      <w:r w:rsidRPr="00D70369">
                        <w:t xml:space="preserve">Figure </w:t>
                      </w:r>
                      <w:r w:rsidRPr="00D70369">
                        <w:fldChar w:fldCharType="begin"/>
                      </w:r>
                      <w:r w:rsidRPr="00D70369">
                        <w:instrText xml:space="preserve"> SEQ Figure \* ARABIC </w:instrText>
                      </w:r>
                      <w:r w:rsidRPr="00D70369">
                        <w:fldChar w:fldCharType="separate"/>
                      </w:r>
                      <w:r w:rsidR="00B27C2A" w:rsidRPr="00D70369">
                        <w:t>49</w:t>
                      </w:r>
                      <w:r w:rsidRPr="00D70369">
                        <w:fldChar w:fldCharType="end"/>
                      </w:r>
                      <w:bookmarkEnd w:id="349"/>
                      <w:r w:rsidRPr="00D70369">
                        <w:t xml:space="preserve">: Postman Using </w:t>
                      </w:r>
                      <w:proofErr w:type="spellStart"/>
                      <w:r w:rsidRPr="00D70369">
                        <w:t>Key</w:t>
                      </w:r>
                      <w:r w:rsidR="00345280" w:rsidRPr="00D70369">
                        <w:t>c</w:t>
                      </w:r>
                      <w:r w:rsidRPr="00D70369">
                        <w:t>loack</w:t>
                      </w:r>
                      <w:proofErr w:type="spellEnd"/>
                      <w:r w:rsidRPr="00D70369">
                        <w:t xml:space="preserve"> Role</w:t>
                      </w:r>
                      <w:bookmarkEnd w:id="350"/>
                    </w:p>
                  </w:txbxContent>
                </v:textbox>
                <w10:wrap type="square" anchorx="margin"/>
              </v:shape>
            </w:pict>
          </mc:Fallback>
        </mc:AlternateContent>
      </w:r>
      <w:r w:rsidRPr="00D70369">
        <w:rPr>
          <w:rFonts w:eastAsia="Times"/>
          <w:noProof/>
          <w:lang w:eastAsia="de-DE"/>
        </w:rPr>
        <w:drawing>
          <wp:anchor distT="0" distB="0" distL="114300" distR="114300" simplePos="0" relativeHeight="251940864" behindDoc="0" locked="0" layoutInCell="1" allowOverlap="1" wp14:anchorId="4A1955B8" wp14:editId="12853A76">
            <wp:simplePos x="0" y="0"/>
            <wp:positionH relativeFrom="page">
              <wp:align>center</wp:align>
            </wp:positionH>
            <wp:positionV relativeFrom="margin">
              <wp:posOffset>177165</wp:posOffset>
            </wp:positionV>
            <wp:extent cx="4949190" cy="3876675"/>
            <wp:effectExtent l="76200" t="76200" r="137160" b="14287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949190" cy="387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20B1B" w:rsidRPr="00D70369">
        <w:rPr>
          <w:rFonts w:eastAsia="Times"/>
          <w:lang w:eastAsia="de-DE"/>
        </w:rPr>
        <w:t>Event-</w:t>
      </w:r>
      <w:r w:rsidR="00791415" w:rsidRPr="00D70369">
        <w:rPr>
          <w:rFonts w:eastAsia="Times"/>
          <w:lang w:eastAsia="de-DE"/>
        </w:rPr>
        <w:t>Driven</w:t>
      </w:r>
      <w:r w:rsidR="00520B1B" w:rsidRPr="00D70369">
        <w:rPr>
          <w:rFonts w:eastAsia="Times"/>
          <w:lang w:eastAsia="de-DE"/>
        </w:rPr>
        <w:t xml:space="preserve"> </w:t>
      </w:r>
      <w:bookmarkEnd w:id="345"/>
      <w:r w:rsidR="00BD4AC2" w:rsidRPr="00BD4AC2">
        <w:rPr>
          <w:rFonts w:eastAsia="Times"/>
          <w:lang w:eastAsia="de-DE"/>
        </w:rPr>
        <w:t>Microservices</w:t>
      </w:r>
      <w:bookmarkEnd w:id="346"/>
    </w:p>
    <w:p w14:paraId="58DEDEED" w14:textId="77777777" w:rsidR="006B48F3" w:rsidRPr="00D70369" w:rsidRDefault="006B48F3" w:rsidP="00B54A13">
      <w:pPr>
        <w:pStyle w:val="Text"/>
      </w:pPr>
      <w:r w:rsidRPr="00D70369">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D70369" w:rsidRDefault="006B48F3" w:rsidP="00B54A13">
      <w:pPr>
        <w:pStyle w:val="Text"/>
      </w:pPr>
    </w:p>
    <w:p w14:paraId="1CCBFBDA" w14:textId="77777777" w:rsidR="006B48F3" w:rsidRPr="00D70369" w:rsidRDefault="006B48F3" w:rsidP="00B54A13">
      <w:pPr>
        <w:pStyle w:val="Text"/>
      </w:pPr>
      <w:r w:rsidRPr="00D70369">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D70369" w:rsidRDefault="006B48F3" w:rsidP="00B54A13">
      <w:pPr>
        <w:pStyle w:val="Text"/>
      </w:pPr>
    </w:p>
    <w:p w14:paraId="11C7769B" w14:textId="210FD085" w:rsidR="009C2E34" w:rsidRPr="00D70369" w:rsidRDefault="006B48F3" w:rsidP="00B54A13">
      <w:pPr>
        <w:pStyle w:val="Text"/>
      </w:pPr>
      <w:r w:rsidRPr="00D70369">
        <w:lastRenderedPageBreak/>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D70369">
        <w:t>partitions</w:t>
      </w:r>
      <w:r w:rsidRPr="00D70369">
        <w:t xml:space="preserve"> and keeping track of their offsets to regulate how and when they access data.</w:t>
      </w:r>
    </w:p>
    <w:p w14:paraId="6EBD0EA0" w14:textId="77777777" w:rsidR="009C2E34" w:rsidRPr="00D70369" w:rsidRDefault="009C2E34" w:rsidP="00B54A13">
      <w:pPr>
        <w:pStyle w:val="Text"/>
      </w:pPr>
    </w:p>
    <w:p w14:paraId="2C7D86D7" w14:textId="4004883C" w:rsidR="006B48F3" w:rsidRPr="00D70369" w:rsidRDefault="006B48F3" w:rsidP="00B54A13">
      <w:pPr>
        <w:pStyle w:val="Text"/>
      </w:pPr>
      <w:r w:rsidRPr="00D70369">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r w:rsidR="007B2063" w:rsidRPr="00D70369">
        <w:t xml:space="preserve"> as Shown in</w:t>
      </w:r>
      <w:r w:rsidR="006A2288">
        <w:t xml:space="preserve"> </w:t>
      </w:r>
      <w:r w:rsidR="006A2288">
        <w:fldChar w:fldCharType="begin"/>
      </w:r>
      <w:r w:rsidR="006A2288">
        <w:instrText xml:space="preserve"> REF _Ref205999108 \h </w:instrText>
      </w:r>
      <w:r w:rsidR="006A2288">
        <w:fldChar w:fldCharType="separate"/>
      </w:r>
      <w:r w:rsidR="006A2288" w:rsidRPr="00D70369">
        <w:t>Figure 52</w:t>
      </w:r>
      <w:r w:rsidR="006A2288">
        <w:fldChar w:fldCharType="end"/>
      </w:r>
      <w:r w:rsidRPr="00D70369">
        <w:t>.</w:t>
      </w:r>
    </w:p>
    <w:p w14:paraId="710A92B8" w14:textId="77777777" w:rsidR="009C2E34" w:rsidRPr="00D70369" w:rsidRDefault="009C2E34" w:rsidP="00B54A13">
      <w:pPr>
        <w:pStyle w:val="Text"/>
      </w:pPr>
    </w:p>
    <w:p w14:paraId="401F5240" w14:textId="146469E9" w:rsidR="006B48F3" w:rsidRPr="00D70369" w:rsidRDefault="006B48F3" w:rsidP="00B54A13">
      <w:pPr>
        <w:pStyle w:val="Text"/>
      </w:pPr>
      <w:r w:rsidRPr="00D70369">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r w:rsidR="00F7448B" w:rsidRPr="00D70369">
        <w:t xml:space="preserve"> as Shown in</w:t>
      </w:r>
      <w:r w:rsidR="006A2288">
        <w:t xml:space="preserve"> </w:t>
      </w:r>
      <w:r w:rsidR="006A2288">
        <w:fldChar w:fldCharType="begin"/>
      </w:r>
      <w:r w:rsidR="006A2288">
        <w:instrText xml:space="preserve"> REF _Ref205999119 \h </w:instrText>
      </w:r>
      <w:r w:rsidR="006A2288">
        <w:fldChar w:fldCharType="separate"/>
      </w:r>
      <w:r w:rsidR="006A2288" w:rsidRPr="00D70369">
        <w:t>Figure 51</w:t>
      </w:r>
      <w:r w:rsidR="006A2288">
        <w:fldChar w:fldCharType="end"/>
      </w:r>
      <w:r w:rsidR="006A2288">
        <w:t xml:space="preserve"> and </w:t>
      </w:r>
      <w:r w:rsidR="006A2288">
        <w:fldChar w:fldCharType="begin"/>
      </w:r>
      <w:r w:rsidR="006A2288">
        <w:instrText xml:space="preserve"> REF _Ref205999108 \h </w:instrText>
      </w:r>
      <w:r w:rsidR="006A2288">
        <w:fldChar w:fldCharType="separate"/>
      </w:r>
      <w:r w:rsidR="006A2288" w:rsidRPr="00D70369">
        <w:t>Figure 52</w:t>
      </w:r>
      <w:r w:rsidR="006A2288">
        <w:fldChar w:fldCharType="end"/>
      </w:r>
      <w:r w:rsidRPr="00D70369">
        <w:t>.</w:t>
      </w:r>
    </w:p>
    <w:p w14:paraId="68A74382" w14:textId="77777777" w:rsidR="009C2E34" w:rsidRPr="00D70369" w:rsidRDefault="009C2E34" w:rsidP="009C2E34">
      <w:pPr>
        <w:rPr>
          <w:rFonts w:eastAsia="Times"/>
          <w:sz w:val="22"/>
          <w:szCs w:val="22"/>
          <w:lang w:eastAsia="de-DE"/>
        </w:rPr>
      </w:pPr>
    </w:p>
    <w:p w14:paraId="706D78D9" w14:textId="4871B758" w:rsidR="005720BB" w:rsidRPr="00D70369" w:rsidRDefault="006F24B0" w:rsidP="00B54A13">
      <w:pPr>
        <w:pStyle w:val="Text"/>
      </w:pPr>
      <w:r w:rsidRPr="00D70369">
        <w:rPr>
          <w:noProof/>
        </w:rPr>
        <mc:AlternateContent>
          <mc:Choice Requires="wps">
            <w:drawing>
              <wp:anchor distT="0" distB="0" distL="114300" distR="114300" simplePos="0" relativeHeight="251952128" behindDoc="0" locked="0" layoutInCell="1" allowOverlap="1" wp14:anchorId="2DC1DD49" wp14:editId="7C431960">
                <wp:simplePos x="0" y="0"/>
                <wp:positionH relativeFrom="page">
                  <wp:align>center</wp:align>
                </wp:positionH>
                <wp:positionV relativeFrom="paragraph">
                  <wp:posOffset>3389630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60ADA1AD" w:rsidR="00E21128" w:rsidRPr="00D70369" w:rsidRDefault="00E21128" w:rsidP="00E21128">
                            <w:pPr>
                              <w:pStyle w:val="Caption"/>
                              <w:rPr>
                                <w:rFonts w:eastAsia="Times" w:cs="Arial"/>
                                <w:lang w:eastAsia="de-DE"/>
                              </w:rPr>
                            </w:pPr>
                            <w:bookmarkStart w:id="351" w:name="_Toc206003247"/>
                            <w:r w:rsidRPr="00D70369">
                              <w:t xml:space="preserve">Figure </w:t>
                            </w:r>
                            <w:r w:rsidRPr="00D70369">
                              <w:fldChar w:fldCharType="begin"/>
                            </w:r>
                            <w:r w:rsidRPr="00D70369">
                              <w:instrText xml:space="preserve"> SEQ Figure \* ARABIC </w:instrText>
                            </w:r>
                            <w:r w:rsidRPr="00D70369">
                              <w:fldChar w:fldCharType="separate"/>
                            </w:r>
                            <w:r w:rsidR="00B27C2A" w:rsidRPr="00D70369">
                              <w:t>50</w:t>
                            </w:r>
                            <w:r w:rsidRPr="00D70369">
                              <w:fldChar w:fldCharType="end"/>
                            </w:r>
                            <w:r w:rsidRPr="00D70369">
                              <w:t>: Kafka Lytic Details</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75" type="#_x0000_t202" style="position:absolute;left:0;text-align:left;margin-left:0;margin-top:266.9pt;width:351.05pt;height:.05pt;z-index:2519521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" stroked="f">
                <v:textbox style="mso-fit-shape-to-text:t" inset="0,0,0,0">
                  <w:txbxContent>
                    <w:p w14:paraId="3FC80D94" w14:textId="60ADA1AD" w:rsidR="00E21128" w:rsidRPr="00D70369" w:rsidRDefault="00E21128" w:rsidP="00E21128">
                      <w:pPr>
                        <w:pStyle w:val="Caption"/>
                        <w:rPr>
                          <w:rFonts w:eastAsia="Times" w:cs="Arial"/>
                          <w:lang w:eastAsia="de-DE"/>
                        </w:rPr>
                      </w:pPr>
                      <w:bookmarkStart w:id="352" w:name="_Toc206003247"/>
                      <w:r w:rsidRPr="00D70369">
                        <w:t xml:space="preserve">Figure </w:t>
                      </w:r>
                      <w:r w:rsidRPr="00D70369">
                        <w:fldChar w:fldCharType="begin"/>
                      </w:r>
                      <w:r w:rsidRPr="00D70369">
                        <w:instrText xml:space="preserve"> SEQ Figure \* ARABIC </w:instrText>
                      </w:r>
                      <w:r w:rsidRPr="00D70369">
                        <w:fldChar w:fldCharType="separate"/>
                      </w:r>
                      <w:r w:rsidR="00B27C2A" w:rsidRPr="00D70369">
                        <w:t>50</w:t>
                      </w:r>
                      <w:r w:rsidRPr="00D70369">
                        <w:fldChar w:fldCharType="end"/>
                      </w:r>
                      <w:r w:rsidRPr="00D70369">
                        <w:t>: Kafka Lytic Details</w:t>
                      </w:r>
                      <w:bookmarkEnd w:id="352"/>
                    </w:p>
                  </w:txbxContent>
                </v:textbox>
                <w10:wrap type="square" anchorx="page"/>
              </v:shape>
            </w:pict>
          </mc:Fallback>
        </mc:AlternateContent>
      </w:r>
      <w:r w:rsidRPr="00D70369">
        <w:rPr>
          <w:b/>
          <w:bCs/>
          <w:noProof/>
        </w:rPr>
        <w:drawing>
          <wp:anchor distT="0" distB="0" distL="114300" distR="114300" simplePos="0" relativeHeight="251950080" behindDoc="0" locked="0" layoutInCell="1" allowOverlap="1" wp14:anchorId="26B2EFEF" wp14:editId="39010C9D">
            <wp:simplePos x="0" y="0"/>
            <wp:positionH relativeFrom="page">
              <wp:posOffset>2123440</wp:posOffset>
            </wp:positionH>
            <wp:positionV relativeFrom="margin">
              <wp:posOffset>5204460</wp:posOffset>
            </wp:positionV>
            <wp:extent cx="3448050" cy="2402205"/>
            <wp:effectExtent l="76200" t="76200" r="133350" b="13144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48050" cy="240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B48F3" w:rsidRPr="00D70369">
        <w:t>On the producer side, configuration entails establishing broker addresses and serialization formats. Messages are dispatched to topics and directed to specific partitions. Upon receipt, messages are appended to the partition log with an offset.</w:t>
      </w:r>
    </w:p>
    <w:p w14:paraId="78DA9B66" w14:textId="3F8F2C67" w:rsidR="006B48F3" w:rsidRPr="00D70369" w:rsidRDefault="006F24B0" w:rsidP="00CF61AD">
      <w:pPr>
        <w:spacing w:after="0" w:line="240" w:lineRule="auto"/>
        <w:jc w:val="left"/>
        <w:rPr>
          <w:rFonts w:eastAsia="Times"/>
          <w:sz w:val="22"/>
          <w:szCs w:val="22"/>
          <w:lang w:eastAsia="de-DE"/>
        </w:rPr>
      </w:pPr>
      <w:r w:rsidRPr="00D70369">
        <w:rPr>
          <w:noProof/>
        </w:rPr>
        <w:lastRenderedPageBreak/>
        <mc:AlternateContent>
          <mc:Choice Requires="wps">
            <w:drawing>
              <wp:anchor distT="0" distB="0" distL="114300" distR="114300" simplePos="0" relativeHeight="251949056" behindDoc="0" locked="0" layoutInCell="1" allowOverlap="1" wp14:anchorId="7FB29361" wp14:editId="72A733B9">
                <wp:simplePos x="0" y="0"/>
                <wp:positionH relativeFrom="margin">
                  <wp:align>center</wp:align>
                </wp:positionH>
                <wp:positionV relativeFrom="paragraph">
                  <wp:posOffset>5207000</wp:posOffset>
                </wp:positionV>
                <wp:extent cx="3705225" cy="635"/>
                <wp:effectExtent l="0" t="0" r="9525"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0F9C7B44" w:rsidR="000C3DE5" w:rsidRPr="00D70369" w:rsidRDefault="000C3DE5" w:rsidP="000C3DE5">
                            <w:pPr>
                              <w:pStyle w:val="Caption"/>
                            </w:pPr>
                            <w:bookmarkStart w:id="353" w:name="_Ref205999119"/>
                            <w:bookmarkStart w:id="354" w:name="_Toc206003248"/>
                            <w:r w:rsidRPr="00D70369">
                              <w:t xml:space="preserve">Figure </w:t>
                            </w:r>
                            <w:r w:rsidRPr="00D70369">
                              <w:fldChar w:fldCharType="begin"/>
                            </w:r>
                            <w:r w:rsidRPr="00D70369">
                              <w:instrText xml:space="preserve"> SEQ Figure \* ARABIC </w:instrText>
                            </w:r>
                            <w:r w:rsidRPr="00D70369">
                              <w:fldChar w:fldCharType="separate"/>
                            </w:r>
                            <w:r w:rsidR="00B27C2A" w:rsidRPr="00D70369">
                              <w:t>51</w:t>
                            </w:r>
                            <w:r w:rsidRPr="00D70369">
                              <w:fldChar w:fldCharType="end"/>
                            </w:r>
                            <w:bookmarkEnd w:id="353"/>
                            <w:r w:rsidRPr="00D70369">
                              <w:t>: Kafka Connection</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6" type="#_x0000_t202" style="position:absolute;margin-left:0;margin-top:410pt;width:291.75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cu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" stroked="f">
                <v:textbox style="mso-fit-shape-to-text:t" inset="0,0,0,0">
                  <w:txbxContent>
                    <w:p w14:paraId="5A18EE4B" w14:textId="0F9C7B44" w:rsidR="000C3DE5" w:rsidRPr="00D70369" w:rsidRDefault="000C3DE5" w:rsidP="000C3DE5">
                      <w:pPr>
                        <w:pStyle w:val="Caption"/>
                      </w:pPr>
                      <w:bookmarkStart w:id="355" w:name="_Ref205999119"/>
                      <w:bookmarkStart w:id="356" w:name="_Toc206003248"/>
                      <w:r w:rsidRPr="00D70369">
                        <w:t xml:space="preserve">Figure </w:t>
                      </w:r>
                      <w:r w:rsidRPr="00D70369">
                        <w:fldChar w:fldCharType="begin"/>
                      </w:r>
                      <w:r w:rsidRPr="00D70369">
                        <w:instrText xml:space="preserve"> SEQ Figure \* ARABIC </w:instrText>
                      </w:r>
                      <w:r w:rsidRPr="00D70369">
                        <w:fldChar w:fldCharType="separate"/>
                      </w:r>
                      <w:r w:rsidR="00B27C2A" w:rsidRPr="00D70369">
                        <w:t>51</w:t>
                      </w:r>
                      <w:r w:rsidRPr="00D70369">
                        <w:fldChar w:fldCharType="end"/>
                      </w:r>
                      <w:bookmarkEnd w:id="355"/>
                      <w:r w:rsidRPr="00D70369">
                        <w:t>: Kafka Connection</w:t>
                      </w:r>
                      <w:bookmarkEnd w:id="356"/>
                    </w:p>
                  </w:txbxContent>
                </v:textbox>
                <w10:wrap type="square" anchorx="margin"/>
              </v:shape>
            </w:pict>
          </mc:Fallback>
        </mc:AlternateContent>
      </w:r>
      <w:r w:rsidRPr="00D70369">
        <w:rPr>
          <w:rFonts w:eastAsia="Times"/>
          <w:b/>
          <w:bCs/>
          <w:noProof/>
          <w:sz w:val="22"/>
          <w:szCs w:val="22"/>
          <w:lang w:eastAsia="de-DE"/>
        </w:rPr>
        <w:drawing>
          <wp:anchor distT="0" distB="0" distL="114300" distR="114300" simplePos="0" relativeHeight="251947008" behindDoc="0" locked="0" layoutInCell="1" allowOverlap="1" wp14:anchorId="7CB125AC" wp14:editId="783E71BE">
            <wp:simplePos x="0" y="0"/>
            <wp:positionH relativeFrom="margin">
              <wp:align>center</wp:align>
            </wp:positionH>
            <wp:positionV relativeFrom="margin">
              <wp:posOffset>1710690</wp:posOffset>
            </wp:positionV>
            <wp:extent cx="4114800" cy="3352800"/>
            <wp:effectExtent l="76200" t="76200" r="133350" b="133350"/>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11480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61AD" w:rsidRPr="00D70369">
        <w:rPr>
          <w:noProof/>
        </w:rPr>
        <mc:AlternateContent>
          <mc:Choice Requires="wps">
            <w:drawing>
              <wp:anchor distT="0" distB="0" distL="114300" distR="114300" simplePos="0" relativeHeight="251945984" behindDoc="0" locked="0" layoutInCell="1" allowOverlap="1" wp14:anchorId="1FAFEC6C" wp14:editId="6D4FB3E3">
                <wp:simplePos x="0" y="0"/>
                <wp:positionH relativeFrom="margin">
                  <wp:align>center</wp:align>
                </wp:positionH>
                <wp:positionV relativeFrom="paragraph">
                  <wp:posOffset>1217930</wp:posOffset>
                </wp:positionV>
                <wp:extent cx="4410075" cy="635"/>
                <wp:effectExtent l="0" t="0" r="9525"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623B2354" w:rsidR="009C2E34" w:rsidRPr="00D70369" w:rsidRDefault="009C2E34" w:rsidP="00443F56">
                            <w:pPr>
                              <w:pStyle w:val="Caption"/>
                            </w:pPr>
                            <w:bookmarkStart w:id="357" w:name="_Ref205999108"/>
                            <w:bookmarkStart w:id="358" w:name="_Toc206003249"/>
                            <w:r w:rsidRPr="00D70369">
                              <w:t xml:space="preserve">Figure </w:t>
                            </w:r>
                            <w:r w:rsidRPr="00D70369">
                              <w:fldChar w:fldCharType="begin"/>
                            </w:r>
                            <w:r w:rsidRPr="00D70369">
                              <w:instrText xml:space="preserve"> SEQ Figure \* ARABIC </w:instrText>
                            </w:r>
                            <w:r w:rsidRPr="00D70369">
                              <w:fldChar w:fldCharType="separate"/>
                            </w:r>
                            <w:r w:rsidR="00B27C2A" w:rsidRPr="00D70369">
                              <w:t>52</w:t>
                            </w:r>
                            <w:r w:rsidRPr="00D70369">
                              <w:fldChar w:fldCharType="end"/>
                            </w:r>
                            <w:bookmarkEnd w:id="357"/>
                            <w:r w:rsidRPr="00D70369">
                              <w:t>: Kafka Maven</w:t>
                            </w:r>
                            <w:r w:rsidR="002974F7" w:rsidRPr="00D70369">
                              <w:t xml:space="preserve"> </w:t>
                            </w:r>
                            <w:r w:rsidR="00443F56" w:rsidRPr="00443F56">
                              <w:t>Dependency</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77" type="#_x0000_t202" style="position:absolute;margin-left:0;margin-top:95.9pt;width:347.2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lPGwIAAEAEAAAOAAAAZHJzL2Uyb0RvYy54bWysU8Fu2zAMvQ/YPwi6L3a6pi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" stroked="f">
                <v:textbox style="mso-fit-shape-to-text:t" inset="0,0,0,0">
                  <w:txbxContent>
                    <w:p w14:paraId="69B632C6" w14:textId="623B2354" w:rsidR="009C2E34" w:rsidRPr="00D70369" w:rsidRDefault="009C2E34" w:rsidP="00443F56">
                      <w:pPr>
                        <w:pStyle w:val="Caption"/>
                      </w:pPr>
                      <w:bookmarkStart w:id="359" w:name="_Ref205999108"/>
                      <w:bookmarkStart w:id="360" w:name="_Toc206003249"/>
                      <w:r w:rsidRPr="00D70369">
                        <w:t xml:space="preserve">Figure </w:t>
                      </w:r>
                      <w:r w:rsidRPr="00D70369">
                        <w:fldChar w:fldCharType="begin"/>
                      </w:r>
                      <w:r w:rsidRPr="00D70369">
                        <w:instrText xml:space="preserve"> SEQ Figure \* ARABIC </w:instrText>
                      </w:r>
                      <w:r w:rsidRPr="00D70369">
                        <w:fldChar w:fldCharType="separate"/>
                      </w:r>
                      <w:r w:rsidR="00B27C2A" w:rsidRPr="00D70369">
                        <w:t>52</w:t>
                      </w:r>
                      <w:r w:rsidRPr="00D70369">
                        <w:fldChar w:fldCharType="end"/>
                      </w:r>
                      <w:bookmarkEnd w:id="359"/>
                      <w:r w:rsidRPr="00D70369">
                        <w:t>: Kafka Maven</w:t>
                      </w:r>
                      <w:r w:rsidR="002974F7" w:rsidRPr="00D70369">
                        <w:t xml:space="preserve"> </w:t>
                      </w:r>
                      <w:r w:rsidR="00443F56" w:rsidRPr="00443F56">
                        <w:t>Dependency</w:t>
                      </w:r>
                      <w:bookmarkEnd w:id="360"/>
                    </w:p>
                  </w:txbxContent>
                </v:textbox>
                <w10:wrap type="square" anchorx="margin"/>
              </v:shape>
            </w:pict>
          </mc:Fallback>
        </mc:AlternateContent>
      </w:r>
      <w:r w:rsidR="005656A6" w:rsidRPr="00D70369">
        <w:rPr>
          <w:rFonts w:eastAsia="Times"/>
          <w:noProof/>
          <w:sz w:val="22"/>
          <w:szCs w:val="22"/>
          <w:lang w:eastAsia="de-DE"/>
        </w:rPr>
        <w:drawing>
          <wp:anchor distT="0" distB="0" distL="114300" distR="114300" simplePos="0" relativeHeight="251943936" behindDoc="0" locked="0" layoutInCell="1" allowOverlap="1" wp14:anchorId="2AA5B4B5" wp14:editId="713C7350">
            <wp:simplePos x="0" y="0"/>
            <wp:positionH relativeFrom="margin">
              <wp:posOffset>656590</wp:posOffset>
            </wp:positionH>
            <wp:positionV relativeFrom="margin">
              <wp:posOffset>227330</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B48F3" w:rsidRPr="00D70369">
        <w:rPr>
          <w:rFonts w:eastAsia="Times"/>
          <w:b/>
          <w:bCs/>
          <w:sz w:val="22"/>
          <w:szCs w:val="22"/>
          <w:lang w:eastAsia="de-DE"/>
        </w:rPr>
        <w:br w:type="page"/>
      </w:r>
    </w:p>
    <w:p w14:paraId="0F691AEB" w14:textId="7E5A3EDB" w:rsidR="00BD74CF" w:rsidRPr="00D70369" w:rsidRDefault="00BD74CF" w:rsidP="00BD74CF">
      <w:pPr>
        <w:pStyle w:val="Heading3"/>
        <w:rPr>
          <w:rFonts w:eastAsia="Times"/>
          <w:lang w:eastAsia="de-DE"/>
        </w:rPr>
      </w:pPr>
      <w:bookmarkStart w:id="361" w:name="_Ref205990567"/>
      <w:bookmarkStart w:id="362" w:name="_Toc206003824"/>
      <w:r w:rsidRPr="00D70369">
        <w:rPr>
          <w:rFonts w:eastAsia="Times"/>
          <w:lang w:eastAsia="de-DE"/>
        </w:rPr>
        <w:lastRenderedPageBreak/>
        <w:t>Kubernetes</w:t>
      </w:r>
      <w:bookmarkEnd w:id="361"/>
      <w:bookmarkEnd w:id="362"/>
      <w:r w:rsidRPr="00D70369">
        <w:rPr>
          <w:rFonts w:eastAsia="Times"/>
          <w:lang w:eastAsia="de-DE"/>
        </w:rPr>
        <w:t xml:space="preserve"> </w:t>
      </w:r>
    </w:p>
    <w:p w14:paraId="69812F3B" w14:textId="032954BC" w:rsidR="007B2753" w:rsidRPr="00D70369" w:rsidRDefault="007B2753" w:rsidP="00B54A13">
      <w:pPr>
        <w:pStyle w:val="Text"/>
      </w:pPr>
      <w:r w:rsidRPr="00D70369">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D70369">
        <w:t>CNCF</w:t>
      </w:r>
      <w:r w:rsidRPr="00D70369">
        <w:t>, Kubernetes automates the deployment, scaling, and management of containerized applications, providing a cloud-neutral solution.</w:t>
      </w:r>
    </w:p>
    <w:p w14:paraId="1BFDCAB8" w14:textId="77777777" w:rsidR="007B2753" w:rsidRPr="00D70369" w:rsidRDefault="007B2753" w:rsidP="00B54A13">
      <w:pPr>
        <w:pStyle w:val="Text"/>
      </w:pPr>
    </w:p>
    <w:p w14:paraId="7256B7FA" w14:textId="77777777" w:rsidR="007B2753" w:rsidRPr="00D70369" w:rsidRDefault="007B2753" w:rsidP="00B54A13">
      <w:pPr>
        <w:pStyle w:val="Text"/>
      </w:pPr>
      <w:r w:rsidRPr="00D70369">
        <w:t xml:space="preserve">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w:t>
      </w:r>
      <w:proofErr w:type="spellStart"/>
      <w:r w:rsidRPr="00D70369">
        <w:t>etcd</w:t>
      </w:r>
      <w:proofErr w:type="spellEnd"/>
      <w:r w:rsidRPr="00D70369">
        <w:t>. These components coordinate the cluster, manage workloads, store configurations, and maintain desired system states.</w:t>
      </w:r>
    </w:p>
    <w:p w14:paraId="03DCE870" w14:textId="77777777" w:rsidR="007B2753" w:rsidRPr="00D70369" w:rsidRDefault="007B2753" w:rsidP="00B54A13">
      <w:pPr>
        <w:pStyle w:val="Text"/>
      </w:pPr>
    </w:p>
    <w:p w14:paraId="4CCDB27B" w14:textId="3B9F9D94" w:rsidR="007B2753" w:rsidRPr="00D70369" w:rsidRDefault="007B2753" w:rsidP="00B54A13">
      <w:pPr>
        <w:pStyle w:val="Text"/>
      </w:pPr>
      <w:r w:rsidRPr="00D70369">
        <w:t xml:space="preserve">Worker nodes are the infrastructure where containers </w:t>
      </w:r>
      <w:r w:rsidR="00E23A12" w:rsidRPr="00D70369">
        <w:t>run</w:t>
      </w:r>
      <w:r w:rsidRPr="00D70369">
        <w:t xml:space="preserve">. Each node hosts </w:t>
      </w:r>
      <w:proofErr w:type="spellStart"/>
      <w:r w:rsidRPr="00D70369">
        <w:t>podsKubernetes</w:t>
      </w:r>
      <w:proofErr w:type="spellEnd"/>
      <w:r w:rsidRPr="00D70369">
        <w:t>’ smallest deployable unit</w:t>
      </w:r>
      <w:r w:rsidR="00501AD4" w:rsidRPr="00D70369">
        <w:t xml:space="preserve"> </w:t>
      </w:r>
      <w:r w:rsidRPr="00D70369">
        <w:t xml:space="preserve">containing one or more containers. Key components in a worker node include the </w:t>
      </w:r>
      <w:proofErr w:type="spellStart"/>
      <w:r w:rsidRPr="00D70369">
        <w:t>kubelet</w:t>
      </w:r>
      <w:proofErr w:type="spellEnd"/>
      <w:r w:rsidRPr="00D70369">
        <w:t xml:space="preserve">, which communicates with the control plane; </w:t>
      </w:r>
      <w:proofErr w:type="spellStart"/>
      <w:r w:rsidRPr="00D70369">
        <w:t>kube</w:t>
      </w:r>
      <w:proofErr w:type="spellEnd"/>
      <w:r w:rsidRPr="00D70369">
        <w:t xml:space="preserve">-proxy, which handles networking; and the container runtime, such as Docker or </w:t>
      </w:r>
      <w:r w:rsidR="00D801E9" w:rsidRPr="00D70369">
        <w:t>Container</w:t>
      </w:r>
      <w:r w:rsidRPr="00D70369">
        <w:t>, that runs the containers</w:t>
      </w:r>
      <w:r w:rsidR="00CF30EB" w:rsidRPr="00D70369">
        <w:t xml:space="preserve"> as Shown in</w:t>
      </w:r>
      <w:r w:rsidR="00D801E9">
        <w:t xml:space="preserve"> </w:t>
      </w:r>
      <w:r w:rsidR="00D801E9">
        <w:fldChar w:fldCharType="begin"/>
      </w:r>
      <w:r w:rsidR="00D801E9">
        <w:instrText xml:space="preserve"> REF _Ref205999143 \h </w:instrText>
      </w:r>
      <w:r w:rsidR="00D801E9">
        <w:fldChar w:fldCharType="separate"/>
      </w:r>
      <w:r w:rsidR="00D801E9" w:rsidRPr="00D70369">
        <w:t>Figure 53</w:t>
      </w:r>
      <w:r w:rsidR="00D801E9">
        <w:fldChar w:fldCharType="end"/>
      </w:r>
      <w:r w:rsidRPr="00D70369">
        <w:t>.</w:t>
      </w:r>
    </w:p>
    <w:p w14:paraId="0A44EF74" w14:textId="77777777" w:rsidR="007B2753" w:rsidRPr="00D70369" w:rsidRDefault="007B2753" w:rsidP="00B54A13">
      <w:pPr>
        <w:pStyle w:val="Text"/>
      </w:pPr>
    </w:p>
    <w:p w14:paraId="11A2F5A8" w14:textId="77777777" w:rsidR="007B2753" w:rsidRPr="00D70369" w:rsidRDefault="007B2753" w:rsidP="00B54A13">
      <w:pPr>
        <w:pStyle w:val="Text"/>
      </w:pPr>
      <w:r w:rsidRPr="00D70369">
        <w:t xml:space="preserve">Configuration in Kubernetes is handled using resources like </w:t>
      </w:r>
      <w:proofErr w:type="spellStart"/>
      <w:r w:rsidRPr="00D70369">
        <w:t>ConfigMaps</w:t>
      </w:r>
      <w:proofErr w:type="spellEnd"/>
      <w:r w:rsidRPr="00D70369">
        <w:t>,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D70369" w:rsidRDefault="007B2753" w:rsidP="00B54A13">
      <w:pPr>
        <w:pStyle w:val="Text"/>
      </w:pPr>
    </w:p>
    <w:p w14:paraId="0C37CFE8" w14:textId="045F9DA4" w:rsidR="007B2753" w:rsidRPr="00D70369" w:rsidRDefault="007B2753" w:rsidP="00B54A13">
      <w:pPr>
        <w:pStyle w:val="Text"/>
      </w:pPr>
      <w:r w:rsidRPr="00D70369">
        <w:t xml:space="preserve">Services provide stable networking and load balancing to pods, abstracting away pod IPs which can change over time. The main types of Kubernetes services are </w:t>
      </w:r>
      <w:proofErr w:type="spellStart"/>
      <w:r w:rsidRPr="00D70369">
        <w:t>ClusterIP</w:t>
      </w:r>
      <w:proofErr w:type="spellEnd"/>
      <w:r w:rsidRPr="00D70369">
        <w:t xml:space="preserve">, </w:t>
      </w:r>
      <w:proofErr w:type="spellStart"/>
      <w:r w:rsidRPr="00D70369">
        <w:t>NodePort</w:t>
      </w:r>
      <w:proofErr w:type="spellEnd"/>
      <w:r w:rsidRPr="00D70369">
        <w:t xml:space="preserve">, and </w:t>
      </w:r>
      <w:proofErr w:type="spellStart"/>
      <w:r w:rsidRPr="00D70369">
        <w:t>LoadBalancer</w:t>
      </w:r>
      <w:proofErr w:type="spellEnd"/>
      <w:r w:rsidRPr="00D70369">
        <w:t xml:space="preserve">. </w:t>
      </w:r>
      <w:proofErr w:type="spellStart"/>
      <w:r w:rsidRPr="00D70369">
        <w:t>ClusterIP</w:t>
      </w:r>
      <w:proofErr w:type="spellEnd"/>
      <w:r w:rsidRPr="00D70369">
        <w:t xml:space="preserve"> is used for internal access within the cluster. </w:t>
      </w:r>
      <w:r w:rsidR="00AC0064" w:rsidRPr="00D70369">
        <w:t xml:space="preserve">Node </w:t>
      </w:r>
      <w:r w:rsidR="00AC0064" w:rsidRPr="00D70369">
        <w:lastRenderedPageBreak/>
        <w:t>Port</w:t>
      </w:r>
      <w:r w:rsidRPr="00D70369">
        <w:t xml:space="preserve"> opens a specific port on each node for external access. </w:t>
      </w:r>
      <w:r w:rsidR="00AC0064" w:rsidRPr="00D70369">
        <w:t>Load Balancer</w:t>
      </w:r>
      <w:r w:rsidRPr="00D70369">
        <w:t xml:space="preserve"> </w:t>
      </w:r>
      <w:r w:rsidR="00AC0064" w:rsidRPr="00D70369">
        <w:t>provides</w:t>
      </w:r>
      <w:r w:rsidRPr="00D70369">
        <w:t xml:space="preserve"> an external cloud-based load balancer to distribute traffic across nodes and pods.</w:t>
      </w:r>
    </w:p>
    <w:p w14:paraId="542FB9F7" w14:textId="77777777" w:rsidR="007B2753" w:rsidRPr="00D70369" w:rsidRDefault="007B2753" w:rsidP="00B54A13">
      <w:pPr>
        <w:pStyle w:val="Text"/>
      </w:pPr>
    </w:p>
    <w:p w14:paraId="45FE2BE5" w14:textId="77777777" w:rsidR="007B2753" w:rsidRPr="00D70369" w:rsidRDefault="007B2753" w:rsidP="00B54A13">
      <w:pPr>
        <w:pStyle w:val="Text"/>
      </w:pPr>
      <w:r w:rsidRPr="00D70369">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D70369" w:rsidRDefault="007B2753" w:rsidP="00B54A13">
      <w:pPr>
        <w:pStyle w:val="Text"/>
      </w:pPr>
    </w:p>
    <w:p w14:paraId="2BECBA8D" w14:textId="77777777" w:rsidR="007B2753" w:rsidRPr="00D70369" w:rsidRDefault="007B2753" w:rsidP="00B54A13">
      <w:pPr>
        <w:pStyle w:val="Text"/>
      </w:pPr>
      <w:r w:rsidRPr="00D70369">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D70369" w:rsidRDefault="007B2753" w:rsidP="00B54A13">
      <w:pPr>
        <w:pStyle w:val="Text"/>
      </w:pPr>
    </w:p>
    <w:p w14:paraId="4924928F" w14:textId="77777777" w:rsidR="007B2753" w:rsidRPr="00D70369" w:rsidRDefault="007B2753" w:rsidP="00B54A13">
      <w:pPr>
        <w:pStyle w:val="Text"/>
      </w:pPr>
      <w:r w:rsidRPr="00D70369">
        <w:t xml:space="preserve">Altogether, Kubernetes provides a robust platform for operating microservices-based applications, automating every aspect of container lifecycle management from deployment to scaling to recovery. </w:t>
      </w:r>
    </w:p>
    <w:p w14:paraId="480EE758" w14:textId="6F158BC4" w:rsidR="004D6835" w:rsidRPr="00D70369" w:rsidRDefault="004D6835" w:rsidP="00B54A13">
      <w:pPr>
        <w:pStyle w:val="Text"/>
      </w:pPr>
      <w:r w:rsidRPr="00D70369">
        <w:t>Now we will show examples of how we configure Account microservice for Kubernetes</w:t>
      </w:r>
      <w:r w:rsidR="00CF1DF4" w:rsidRPr="00D70369">
        <w:t xml:space="preserve"> as Shown in</w:t>
      </w:r>
      <w:r w:rsidR="00BD0900">
        <w:t xml:space="preserve"> </w:t>
      </w:r>
      <w:r w:rsidR="00BD0900">
        <w:fldChar w:fldCharType="begin"/>
      </w:r>
      <w:r w:rsidR="00BD0900">
        <w:instrText xml:space="preserve"> REF _Ref205999159 \h </w:instrText>
      </w:r>
      <w:r w:rsidR="00BD0900">
        <w:fldChar w:fldCharType="separate"/>
      </w:r>
      <w:r w:rsidR="00BD0900" w:rsidRPr="00D70369">
        <w:t>Figure 54</w:t>
      </w:r>
      <w:r w:rsidR="00BD0900">
        <w:fldChar w:fldCharType="end"/>
      </w:r>
      <w:r w:rsidRPr="00D70369">
        <w:t xml:space="preserve">. </w:t>
      </w:r>
    </w:p>
    <w:p w14:paraId="7ECE0763" w14:textId="7A3880B6" w:rsidR="004D6835" w:rsidRPr="00D70369" w:rsidRDefault="004D6835" w:rsidP="00B54A13">
      <w:pPr>
        <w:pStyle w:val="Text"/>
      </w:pPr>
      <w:r w:rsidRPr="00D70369">
        <w:t xml:space="preserve">This YAML configuration outlines Kubernetes Deployment and Service. The Deployment operates a single replica of the account’s container utilizing the </w:t>
      </w:r>
      <w:proofErr w:type="spellStart"/>
      <w:r w:rsidRPr="00D70369">
        <w:t>aimendocker</w:t>
      </w:r>
      <w:proofErr w:type="spellEnd"/>
      <w:r w:rsidRPr="00D70369">
        <w:t xml:space="preserve">/accounts:s12 image, configures environment variables sourced from a </w:t>
      </w:r>
      <w:proofErr w:type="spellStart"/>
      <w:r w:rsidRPr="00D70369">
        <w:t>ConfigMap</w:t>
      </w:r>
      <w:proofErr w:type="spellEnd"/>
      <w:r w:rsidRPr="00D70369">
        <w:t>, and makes port 8080 available. The Service facilitates external access by exposing the Deployment on port 8080 through a Load Balancer.</w:t>
      </w:r>
    </w:p>
    <w:p w14:paraId="1EC0E828" w14:textId="5F89E698" w:rsidR="00EB354A" w:rsidRPr="00D70369" w:rsidRDefault="00BD74CF" w:rsidP="00B54A13">
      <w:pPr>
        <w:pStyle w:val="Text"/>
      </w:pPr>
      <w:r w:rsidRPr="00D70369">
        <w:br w:type="page"/>
      </w:r>
    </w:p>
    <w:p w14:paraId="08B176EB" w14:textId="7A953198" w:rsidR="00CF30EB" w:rsidRPr="00D70369" w:rsidRDefault="00CF30EB">
      <w:pPr>
        <w:spacing w:after="0" w:line="240" w:lineRule="auto"/>
        <w:jc w:val="left"/>
        <w:rPr>
          <w:rFonts w:eastAsia="Times"/>
          <w:sz w:val="22"/>
          <w:szCs w:val="22"/>
          <w:lang w:eastAsia="de-DE"/>
        </w:rPr>
      </w:pPr>
      <w:r w:rsidRPr="00D70369">
        <w:rPr>
          <w:noProof/>
        </w:rPr>
        <w:lastRenderedPageBreak/>
        <mc:AlternateContent>
          <mc:Choice Requires="wps">
            <w:drawing>
              <wp:anchor distT="0" distB="0" distL="114300" distR="114300" simplePos="0" relativeHeight="251958272" behindDoc="0" locked="0" layoutInCell="1" allowOverlap="1" wp14:anchorId="0BA91D10" wp14:editId="489C9FD0">
                <wp:simplePos x="0" y="0"/>
                <wp:positionH relativeFrom="page">
                  <wp:align>center</wp:align>
                </wp:positionH>
                <wp:positionV relativeFrom="paragraph">
                  <wp:posOffset>6953250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1D0ADCB8" w:rsidR="005572B6" w:rsidRPr="00D70369" w:rsidRDefault="005572B6" w:rsidP="005572B6">
                            <w:pPr>
                              <w:pStyle w:val="Caption"/>
                              <w:rPr>
                                <w:rFonts w:eastAsia="Times"/>
                                <w:sz w:val="22"/>
                                <w:szCs w:val="22"/>
                                <w:lang w:eastAsia="de-DE"/>
                              </w:rPr>
                            </w:pPr>
                            <w:bookmarkStart w:id="363" w:name="_Ref205999143"/>
                            <w:bookmarkStart w:id="364" w:name="_Toc206003250"/>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53</w:t>
                            </w:r>
                            <w:r w:rsidRPr="00D70369">
                              <w:rPr>
                                <w:sz w:val="22"/>
                                <w:szCs w:val="22"/>
                              </w:rPr>
                              <w:fldChar w:fldCharType="end"/>
                            </w:r>
                            <w:bookmarkEnd w:id="363"/>
                            <w:r w:rsidRPr="00D70369">
                              <w:rPr>
                                <w:sz w:val="22"/>
                                <w:szCs w:val="22"/>
                              </w:rPr>
                              <w:t xml:space="preserve">: </w:t>
                            </w:r>
                            <w:r w:rsidR="00CF30EB" w:rsidRPr="00D70369">
                              <w:rPr>
                                <w:sz w:val="22"/>
                                <w:szCs w:val="22"/>
                              </w:rPr>
                              <w:t>nods</w:t>
                            </w:r>
                            <w:r w:rsidRPr="00D70369">
                              <w:rPr>
                                <w:sz w:val="22"/>
                                <w:szCs w:val="22"/>
                              </w:rPr>
                              <w:t xml:space="preserve"> for all Micro Service</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8" type="#_x0000_t202" style="position:absolute;margin-left:0;margin-top:547.5pt;width:439.4pt;height:.05pt;z-index:251958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" stroked="f">
                <v:textbox style="mso-fit-shape-to-text:t" inset="0,0,0,0">
                  <w:txbxContent>
                    <w:p w14:paraId="5E0796F7" w14:textId="1D0ADCB8" w:rsidR="005572B6" w:rsidRPr="00D70369" w:rsidRDefault="005572B6" w:rsidP="005572B6">
                      <w:pPr>
                        <w:pStyle w:val="Caption"/>
                        <w:rPr>
                          <w:rFonts w:eastAsia="Times"/>
                          <w:sz w:val="22"/>
                          <w:szCs w:val="22"/>
                          <w:lang w:eastAsia="de-DE"/>
                        </w:rPr>
                      </w:pPr>
                      <w:bookmarkStart w:id="365" w:name="_Ref205999143"/>
                      <w:bookmarkStart w:id="366" w:name="_Toc206003250"/>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53</w:t>
                      </w:r>
                      <w:r w:rsidRPr="00D70369">
                        <w:rPr>
                          <w:sz w:val="22"/>
                          <w:szCs w:val="22"/>
                        </w:rPr>
                        <w:fldChar w:fldCharType="end"/>
                      </w:r>
                      <w:bookmarkEnd w:id="365"/>
                      <w:r w:rsidRPr="00D70369">
                        <w:rPr>
                          <w:sz w:val="22"/>
                          <w:szCs w:val="22"/>
                        </w:rPr>
                        <w:t xml:space="preserve">: </w:t>
                      </w:r>
                      <w:r w:rsidR="00CF30EB" w:rsidRPr="00D70369">
                        <w:rPr>
                          <w:sz w:val="22"/>
                          <w:szCs w:val="22"/>
                        </w:rPr>
                        <w:t>nods</w:t>
                      </w:r>
                      <w:r w:rsidRPr="00D70369">
                        <w:rPr>
                          <w:sz w:val="22"/>
                          <w:szCs w:val="22"/>
                        </w:rPr>
                        <w:t xml:space="preserve"> for all Micro Service</w:t>
                      </w:r>
                      <w:bookmarkEnd w:id="366"/>
                    </w:p>
                  </w:txbxContent>
                </v:textbox>
                <w10:wrap type="square" anchorx="page"/>
              </v:shape>
            </w:pict>
          </mc:Fallback>
        </mc:AlternateContent>
      </w:r>
      <w:r w:rsidRPr="00D70369">
        <w:rPr>
          <w:rFonts w:eastAsia="Times"/>
          <w:noProof/>
          <w:sz w:val="22"/>
          <w:szCs w:val="22"/>
          <w:lang w:eastAsia="de-DE"/>
        </w:rPr>
        <w:drawing>
          <wp:anchor distT="0" distB="0" distL="114300" distR="114300" simplePos="0" relativeHeight="251956224" behindDoc="0" locked="0" layoutInCell="1" allowOverlap="1" wp14:anchorId="060F3236" wp14:editId="22B29001">
            <wp:simplePos x="0" y="0"/>
            <wp:positionH relativeFrom="margin">
              <wp:posOffset>-52070</wp:posOffset>
            </wp:positionH>
            <wp:positionV relativeFrom="margin">
              <wp:posOffset>5615940</wp:posOffset>
            </wp:positionV>
            <wp:extent cx="5427345" cy="1142365"/>
            <wp:effectExtent l="76200" t="76200" r="135255" b="13398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27345" cy="114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1968512" behindDoc="0" locked="0" layoutInCell="1" allowOverlap="1" wp14:anchorId="40FE5ACC" wp14:editId="6DA1BC5F">
                <wp:simplePos x="0" y="0"/>
                <wp:positionH relativeFrom="page">
                  <wp:align>center</wp:align>
                </wp:positionH>
                <wp:positionV relativeFrom="paragraph">
                  <wp:posOffset>4791075</wp:posOffset>
                </wp:positionV>
                <wp:extent cx="4676775" cy="635"/>
                <wp:effectExtent l="0" t="0" r="9525"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05355C9" w14:textId="3406F652" w:rsidR="004D6835" w:rsidRPr="00D70369" w:rsidRDefault="004D6835" w:rsidP="004D6835">
                            <w:pPr>
                              <w:pStyle w:val="Caption"/>
                              <w:rPr>
                                <w:rFonts w:eastAsia="Times"/>
                                <w:sz w:val="22"/>
                                <w:szCs w:val="22"/>
                                <w:lang w:eastAsia="de-DE"/>
                              </w:rPr>
                            </w:pPr>
                            <w:bookmarkStart w:id="367" w:name="_Ref205999159"/>
                            <w:bookmarkStart w:id="368" w:name="_Toc206003251"/>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54</w:t>
                            </w:r>
                            <w:r w:rsidRPr="00D70369">
                              <w:rPr>
                                <w:sz w:val="22"/>
                                <w:szCs w:val="22"/>
                              </w:rPr>
                              <w:fldChar w:fldCharType="end"/>
                            </w:r>
                            <w:bookmarkEnd w:id="367"/>
                            <w:r w:rsidRPr="00D70369">
                              <w:rPr>
                                <w:sz w:val="22"/>
                                <w:szCs w:val="22"/>
                              </w:rPr>
                              <w:t>: Kubernetes config for Account Microservice</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E5ACC" id="_x0000_s1079" type="#_x0000_t202" style="position:absolute;margin-left:0;margin-top:377.25pt;width:368.25pt;height:.05pt;z-index:251968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3HHA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" stroked="f">
                <v:textbox style="mso-fit-shape-to-text:t" inset="0,0,0,0">
                  <w:txbxContent>
                    <w:p w14:paraId="705355C9" w14:textId="3406F652" w:rsidR="004D6835" w:rsidRPr="00D70369" w:rsidRDefault="004D6835" w:rsidP="004D6835">
                      <w:pPr>
                        <w:pStyle w:val="Caption"/>
                        <w:rPr>
                          <w:rFonts w:eastAsia="Times"/>
                          <w:sz w:val="22"/>
                          <w:szCs w:val="22"/>
                          <w:lang w:eastAsia="de-DE"/>
                        </w:rPr>
                      </w:pPr>
                      <w:bookmarkStart w:id="369" w:name="_Ref205999159"/>
                      <w:bookmarkStart w:id="370" w:name="_Toc206003251"/>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54</w:t>
                      </w:r>
                      <w:r w:rsidRPr="00D70369">
                        <w:rPr>
                          <w:sz w:val="22"/>
                          <w:szCs w:val="22"/>
                        </w:rPr>
                        <w:fldChar w:fldCharType="end"/>
                      </w:r>
                      <w:bookmarkEnd w:id="369"/>
                      <w:r w:rsidRPr="00D70369">
                        <w:rPr>
                          <w:sz w:val="22"/>
                          <w:szCs w:val="22"/>
                        </w:rPr>
                        <w:t>: Kubernetes config for Account Microservice</w:t>
                      </w:r>
                      <w:bookmarkEnd w:id="370"/>
                    </w:p>
                  </w:txbxContent>
                </v:textbox>
                <w10:wrap type="square" anchorx="page"/>
              </v:shape>
            </w:pict>
          </mc:Fallback>
        </mc:AlternateContent>
      </w:r>
      <w:r w:rsidRPr="00D70369">
        <w:rPr>
          <w:noProof/>
        </w:rPr>
        <w:drawing>
          <wp:anchor distT="0" distB="0" distL="114300" distR="114300" simplePos="0" relativeHeight="251967488" behindDoc="0" locked="0" layoutInCell="1" allowOverlap="1" wp14:anchorId="64052DAB" wp14:editId="764CC704">
            <wp:simplePos x="0" y="0"/>
            <wp:positionH relativeFrom="margin">
              <wp:align>center</wp:align>
            </wp:positionH>
            <wp:positionV relativeFrom="page">
              <wp:posOffset>1275715</wp:posOffset>
            </wp:positionV>
            <wp:extent cx="4899424" cy="4391025"/>
            <wp:effectExtent l="76200" t="76200" r="130175" b="12382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99424"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rFonts w:eastAsia="Times"/>
          <w:sz w:val="22"/>
          <w:szCs w:val="22"/>
          <w:lang w:eastAsia="de-DE"/>
        </w:rPr>
        <w:br w:type="page"/>
      </w:r>
    </w:p>
    <w:p w14:paraId="075BABCA" w14:textId="02831A50" w:rsidR="005572B6" w:rsidRPr="00D70369" w:rsidRDefault="005572B6" w:rsidP="004D6835">
      <w:pPr>
        <w:spacing w:after="0" w:line="240" w:lineRule="auto"/>
        <w:jc w:val="left"/>
        <w:rPr>
          <w:rFonts w:eastAsia="Times"/>
          <w:sz w:val="22"/>
          <w:szCs w:val="22"/>
          <w:lang w:eastAsia="de-DE"/>
        </w:rPr>
      </w:pPr>
    </w:p>
    <w:p w14:paraId="18EE40EE" w14:textId="3DBC61DE" w:rsidR="005F0B3C" w:rsidRPr="00D70369" w:rsidRDefault="00AC4656" w:rsidP="004D6835">
      <w:pPr>
        <w:pStyle w:val="Heading3"/>
      </w:pPr>
      <w:bookmarkStart w:id="371" w:name="_Ref205992475"/>
      <w:bookmarkStart w:id="372" w:name="_Toc206003825"/>
      <w:r w:rsidRPr="00D70369">
        <w:rPr>
          <w:rFonts w:eastAsia="Times"/>
        </w:rPr>
        <w:t>Server-Side Service Discovery</w:t>
      </w:r>
      <w:bookmarkEnd w:id="371"/>
      <w:bookmarkEnd w:id="372"/>
      <w:r w:rsidR="005F0B3C" w:rsidRPr="00D70369">
        <w:rPr>
          <w:rFonts w:eastAsia="Times"/>
        </w:rPr>
        <w:t xml:space="preserve">     </w:t>
      </w:r>
    </w:p>
    <w:p w14:paraId="35E4A2C2" w14:textId="4D1306F3" w:rsidR="005F0B3C" w:rsidRPr="00D70369" w:rsidRDefault="005F0B3C" w:rsidP="00B54A13">
      <w:pPr>
        <w:pStyle w:val="Text"/>
      </w:pPr>
      <w:r w:rsidRPr="00D70369">
        <w:t>In server-side service discovery, K8s assumes the role of monitoring and managing instances of microservices. When a microservice, such as the Accounts service, needs to communicate with another service, like the Loans service, it simply invokes the Kubernetes service URL linked to the target. Kubernetes eliminates the necessity for the calling service to handle load balancing, as it manages this at the server level by directing requests to one of the available and healthy instances of the target microservice.</w:t>
      </w:r>
    </w:p>
    <w:p w14:paraId="1F44B143" w14:textId="77777777" w:rsidR="005F0B3C" w:rsidRPr="00D70369" w:rsidRDefault="005F0B3C" w:rsidP="00B54A13">
      <w:pPr>
        <w:pStyle w:val="Text"/>
      </w:pPr>
    </w:p>
    <w:p w14:paraId="5197A748" w14:textId="77777777" w:rsidR="00221410" w:rsidRPr="00D70369" w:rsidRDefault="005F0B3C" w:rsidP="00B54A13">
      <w:pPr>
        <w:pStyle w:val="Text"/>
      </w:pPr>
      <w:r w:rsidRPr="00D70369">
        <w:t>In contrast to conventional service registries like Eureka, Kubernetes does not mandate that services explicitly register themselves. Instead, it utilizes its internal API to automatically identify and manage service endpoints. When a request is directed to the service URL, Kubernetes' integrated discovery mechanism guarantees that the request is routed to a suitable instance of the target service, facilitating high availability and effortless scaling without the need for any client-side load-balancing logic.</w:t>
      </w:r>
    </w:p>
    <w:p w14:paraId="14471F16" w14:textId="77777777" w:rsidR="00221410" w:rsidRPr="00D70369" w:rsidRDefault="00221410" w:rsidP="00B54A13">
      <w:pPr>
        <w:pStyle w:val="Text"/>
      </w:pPr>
    </w:p>
    <w:p w14:paraId="0C8891A2" w14:textId="56B30B52" w:rsidR="00221410" w:rsidRPr="00D70369" w:rsidRDefault="00221410" w:rsidP="00B54A13">
      <w:pPr>
        <w:pStyle w:val="Text"/>
      </w:pPr>
      <w:r w:rsidRPr="00D70369">
        <w:t>A Service that exposes the application within the cluster on port 80, directing traffic to container port 8761</w:t>
      </w:r>
      <w:r w:rsidR="00A53429" w:rsidRPr="00D70369">
        <w:t xml:space="preserve"> as Shown in</w:t>
      </w:r>
      <w:r w:rsidR="00F57578">
        <w:t xml:space="preserve"> </w:t>
      </w:r>
      <w:r w:rsidR="00F57578">
        <w:fldChar w:fldCharType="begin"/>
      </w:r>
      <w:r w:rsidR="00F57578">
        <w:instrText xml:space="preserve"> REF _Ref205999175 \h </w:instrText>
      </w:r>
      <w:r w:rsidR="00F57578">
        <w:fldChar w:fldCharType="separate"/>
      </w:r>
      <w:r w:rsidR="00F57578" w:rsidRPr="00D70369">
        <w:t>Figure 55</w:t>
      </w:r>
      <w:r w:rsidR="00F57578">
        <w:fldChar w:fldCharType="end"/>
      </w:r>
      <w:r w:rsidRPr="00D70369">
        <w:t>.</w:t>
      </w:r>
    </w:p>
    <w:p w14:paraId="6E47A24E" w14:textId="6B148DF6" w:rsidR="00221410" w:rsidRPr="00D70369" w:rsidRDefault="00221410" w:rsidP="00B54A13">
      <w:pPr>
        <w:pStyle w:val="Text"/>
      </w:pPr>
      <w:r w:rsidRPr="00D70369">
        <w:t xml:space="preserve">A </w:t>
      </w:r>
      <w:r w:rsidR="00BF426A" w:rsidRPr="00D70369">
        <w:t>Service Account</w:t>
      </w:r>
      <w:r w:rsidRPr="00D70369">
        <w:t xml:space="preserve"> that enables the application to securely interact with the Kubernetes API.</w:t>
      </w:r>
    </w:p>
    <w:p w14:paraId="4D2A7BDA" w14:textId="3F28CB53" w:rsidR="00221410" w:rsidRPr="00D70369" w:rsidRDefault="00221410" w:rsidP="00B54A13">
      <w:pPr>
        <w:pStyle w:val="Text"/>
      </w:pPr>
      <w:r w:rsidRPr="00D70369">
        <w:t xml:space="preserve">A Role and </w:t>
      </w:r>
      <w:r w:rsidR="00BF426A" w:rsidRPr="00D70369">
        <w:t>Role Binding</w:t>
      </w:r>
      <w:r w:rsidRPr="00D70369">
        <w:t xml:space="preserve"> that </w:t>
      </w:r>
      <w:r w:rsidR="002A7874" w:rsidRPr="00D70369">
        <w:t>provides</w:t>
      </w:r>
      <w:r w:rsidRPr="00D70369">
        <w:t xml:space="preserve"> the service account with the necessary permissions to access services, endpoints, and pods within the namespace.</w:t>
      </w:r>
    </w:p>
    <w:p w14:paraId="71DE3B3A" w14:textId="0C85EF38" w:rsidR="00221410" w:rsidRPr="00D70369" w:rsidRDefault="00221410" w:rsidP="00B54A13">
      <w:pPr>
        <w:pStyle w:val="Text"/>
      </w:pPr>
      <w:r w:rsidRPr="00D70369">
        <w:t>A Deployment that facilitates the operation of the discovery server container, incorporating probes for health assessments and utilizing the specified service account.</w:t>
      </w:r>
    </w:p>
    <w:p w14:paraId="4519C9A4" w14:textId="3C81D05C" w:rsidR="00221410" w:rsidRPr="00D70369" w:rsidRDefault="00221410" w:rsidP="005F0B3C">
      <w:pPr>
        <w:spacing w:after="0" w:line="240" w:lineRule="auto"/>
        <w:jc w:val="left"/>
        <w:rPr>
          <w:rFonts w:eastAsia="Times"/>
        </w:rPr>
      </w:pPr>
    </w:p>
    <w:p w14:paraId="46E64BC9" w14:textId="22C4D5E9" w:rsidR="00221410" w:rsidRPr="00D70369" w:rsidRDefault="00221410" w:rsidP="005F0B3C">
      <w:pPr>
        <w:spacing w:after="0" w:line="240" w:lineRule="auto"/>
        <w:jc w:val="left"/>
        <w:rPr>
          <w:rFonts w:eastAsia="Times"/>
        </w:rPr>
      </w:pPr>
    </w:p>
    <w:p w14:paraId="7FCF8455" w14:textId="2A6CA9E9" w:rsidR="00221410" w:rsidRPr="00D70369" w:rsidRDefault="00221410" w:rsidP="005F0B3C">
      <w:pPr>
        <w:spacing w:after="0" w:line="240" w:lineRule="auto"/>
        <w:jc w:val="left"/>
        <w:rPr>
          <w:rFonts w:eastAsia="Times"/>
        </w:rPr>
      </w:pPr>
    </w:p>
    <w:p w14:paraId="47DF3C53" w14:textId="526BF3C7" w:rsidR="008A0E25" w:rsidRPr="00D70369" w:rsidRDefault="00CA3DC9" w:rsidP="005F0B3C">
      <w:pPr>
        <w:spacing w:after="0" w:line="240" w:lineRule="auto"/>
        <w:jc w:val="left"/>
        <w:rPr>
          <w:rFonts w:eastAsia="Times" w:cs="Arial"/>
          <w:b/>
          <w:bCs/>
          <w:szCs w:val="26"/>
        </w:rPr>
      </w:pPr>
      <w:r w:rsidRPr="00D70369">
        <w:rPr>
          <w:noProof/>
        </w:rPr>
        <w:lastRenderedPageBreak/>
        <mc:AlternateContent>
          <mc:Choice Requires="wps">
            <w:drawing>
              <wp:anchor distT="0" distB="0" distL="114300" distR="114300" simplePos="0" relativeHeight="251963392" behindDoc="0" locked="0" layoutInCell="1" allowOverlap="1" wp14:anchorId="45054043" wp14:editId="1273E87F">
                <wp:simplePos x="0" y="0"/>
                <wp:positionH relativeFrom="margin">
                  <wp:align>center</wp:align>
                </wp:positionH>
                <wp:positionV relativeFrom="paragraph">
                  <wp:posOffset>7206615</wp:posOffset>
                </wp:positionV>
                <wp:extent cx="3086100" cy="635"/>
                <wp:effectExtent l="0" t="0" r="0" b="0"/>
                <wp:wrapSquare wrapText="bothSides"/>
                <wp:docPr id="969981033"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2CC980B" w14:textId="433B29A9" w:rsidR="00221410" w:rsidRPr="00D70369" w:rsidRDefault="00221410" w:rsidP="00221410">
                            <w:pPr>
                              <w:pStyle w:val="Caption"/>
                              <w:rPr>
                                <w:rFonts w:eastAsia="Times"/>
                                <w:sz w:val="22"/>
                                <w:szCs w:val="22"/>
                              </w:rPr>
                            </w:pPr>
                            <w:bookmarkStart w:id="373" w:name="_Ref205999175"/>
                            <w:bookmarkStart w:id="374" w:name="_Toc206003252"/>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55</w:t>
                            </w:r>
                            <w:r w:rsidRPr="00D70369">
                              <w:rPr>
                                <w:sz w:val="22"/>
                                <w:szCs w:val="22"/>
                              </w:rPr>
                              <w:fldChar w:fldCharType="end"/>
                            </w:r>
                            <w:bookmarkEnd w:id="373"/>
                            <w:r w:rsidRPr="00D70369">
                              <w:rPr>
                                <w:sz w:val="22"/>
                                <w:szCs w:val="22"/>
                              </w:rPr>
                              <w:t>:Server-Side Service Discovery YML</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54043" id="_x0000_s1080" type="#_x0000_t202" style="position:absolute;margin-left:0;margin-top:567.45pt;width:243pt;height:.05pt;z-index:251963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trGwIAAEAEAAAOAAAAZHJzL2Uyb0RvYy54bWysU8Fu2zAMvQ/YPwi6L3batS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" stroked="f">
                <v:textbox style="mso-fit-shape-to-text:t" inset="0,0,0,0">
                  <w:txbxContent>
                    <w:p w14:paraId="32CC980B" w14:textId="433B29A9" w:rsidR="00221410" w:rsidRPr="00D70369" w:rsidRDefault="00221410" w:rsidP="00221410">
                      <w:pPr>
                        <w:pStyle w:val="Caption"/>
                        <w:rPr>
                          <w:rFonts w:eastAsia="Times"/>
                          <w:sz w:val="22"/>
                          <w:szCs w:val="22"/>
                        </w:rPr>
                      </w:pPr>
                      <w:bookmarkStart w:id="375" w:name="_Ref205999175"/>
                      <w:bookmarkStart w:id="376" w:name="_Toc206003252"/>
                      <w:r w:rsidRPr="00D70369">
                        <w:rPr>
                          <w:sz w:val="22"/>
                          <w:szCs w:val="22"/>
                        </w:rPr>
                        <w:t xml:space="preserve">Figure </w:t>
                      </w:r>
                      <w:r w:rsidRPr="00D70369">
                        <w:rPr>
                          <w:sz w:val="22"/>
                          <w:szCs w:val="22"/>
                        </w:rPr>
                        <w:fldChar w:fldCharType="begin"/>
                      </w:r>
                      <w:r w:rsidRPr="00D70369">
                        <w:rPr>
                          <w:sz w:val="22"/>
                          <w:szCs w:val="22"/>
                        </w:rPr>
                        <w:instrText xml:space="preserve"> SEQ Figure \* ARABIC </w:instrText>
                      </w:r>
                      <w:r w:rsidRPr="00D70369">
                        <w:rPr>
                          <w:sz w:val="22"/>
                          <w:szCs w:val="22"/>
                        </w:rPr>
                        <w:fldChar w:fldCharType="separate"/>
                      </w:r>
                      <w:r w:rsidR="00B27C2A" w:rsidRPr="00D70369">
                        <w:rPr>
                          <w:sz w:val="22"/>
                          <w:szCs w:val="22"/>
                        </w:rPr>
                        <w:t>55</w:t>
                      </w:r>
                      <w:r w:rsidRPr="00D70369">
                        <w:rPr>
                          <w:sz w:val="22"/>
                          <w:szCs w:val="22"/>
                        </w:rPr>
                        <w:fldChar w:fldCharType="end"/>
                      </w:r>
                      <w:bookmarkEnd w:id="375"/>
                      <w:r w:rsidRPr="00D70369">
                        <w:rPr>
                          <w:sz w:val="22"/>
                          <w:szCs w:val="22"/>
                        </w:rPr>
                        <w:t>:Server-Side Service Discovery YML</w:t>
                      </w:r>
                      <w:bookmarkEnd w:id="376"/>
                    </w:p>
                  </w:txbxContent>
                </v:textbox>
                <w10:wrap type="square" anchorx="margin"/>
              </v:shape>
            </w:pict>
          </mc:Fallback>
        </mc:AlternateContent>
      </w:r>
      <w:r w:rsidRPr="00D70369">
        <w:rPr>
          <w:rFonts w:eastAsia="Times"/>
          <w:noProof/>
        </w:rPr>
        <w:drawing>
          <wp:anchor distT="0" distB="0" distL="114300" distR="114300" simplePos="0" relativeHeight="251961344" behindDoc="0" locked="0" layoutInCell="1" allowOverlap="1" wp14:anchorId="03BC6703" wp14:editId="3094994D">
            <wp:simplePos x="0" y="0"/>
            <wp:positionH relativeFrom="margin">
              <wp:align>center</wp:align>
            </wp:positionH>
            <wp:positionV relativeFrom="margin">
              <wp:posOffset>433705</wp:posOffset>
            </wp:positionV>
            <wp:extent cx="4805680" cy="6410325"/>
            <wp:effectExtent l="76200" t="76200" r="128270" b="142875"/>
            <wp:wrapSquare wrapText="bothSides"/>
            <wp:docPr id="4211207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751" name="Picture 1" descr="A screen 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05680" cy="641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A0E25" w:rsidRPr="00D70369">
        <w:rPr>
          <w:rFonts w:eastAsia="Times"/>
        </w:rPr>
        <w:br w:type="page"/>
      </w:r>
    </w:p>
    <w:p w14:paraId="274468CB" w14:textId="57E35921" w:rsidR="00E303C0" w:rsidRPr="00D70369" w:rsidRDefault="00305783" w:rsidP="00E303C0">
      <w:pPr>
        <w:pStyle w:val="Heading3"/>
        <w:rPr>
          <w:rFonts w:eastAsia="Times"/>
        </w:rPr>
      </w:pPr>
      <w:bookmarkStart w:id="377" w:name="_Toc206003826"/>
      <w:r w:rsidRPr="00D70369">
        <w:rPr>
          <w:rFonts w:eastAsia="Times"/>
        </w:rPr>
        <w:lastRenderedPageBreak/>
        <w:t>Postman Collection for Microservices Testin</w:t>
      </w:r>
      <w:r w:rsidR="00E303C0" w:rsidRPr="00D70369">
        <w:rPr>
          <w:rFonts w:eastAsia="Times"/>
        </w:rPr>
        <w:t>g</w:t>
      </w:r>
      <w:bookmarkEnd w:id="377"/>
    </w:p>
    <w:p w14:paraId="209FD34E" w14:textId="1DA9DDE3" w:rsidR="00E303C0" w:rsidRPr="00D70369" w:rsidRDefault="007D5D35" w:rsidP="00B54A13">
      <w:pPr>
        <w:pStyle w:val="Text"/>
      </w:pPr>
      <w:r w:rsidRPr="00D70369">
        <w:t>To</w:t>
      </w:r>
      <w:r w:rsidR="00E303C0" w:rsidRPr="00D70369">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D70369" w:rsidRDefault="00E303C0" w:rsidP="00B54A13">
      <w:pPr>
        <w:pStyle w:val="Text"/>
      </w:pPr>
      <w:r w:rsidRPr="00D70369">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D70369" w:rsidRDefault="00E303C0" w:rsidP="00B54A13">
      <w:pPr>
        <w:pStyle w:val="Text"/>
      </w:pPr>
      <w:r w:rsidRPr="00D70369">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D70369" w:rsidRDefault="00E303C0" w:rsidP="00B54A13">
      <w:pPr>
        <w:pStyle w:val="Text"/>
      </w:pPr>
      <w:r w:rsidRPr="00D70369">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2D088E08" w:rsidR="00C12F20" w:rsidRPr="00D70369" w:rsidRDefault="00E303C0" w:rsidP="00B54A13">
      <w:pPr>
        <w:pStyle w:val="Text"/>
      </w:pPr>
      <w:r w:rsidRPr="00D70369">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49484BB0" w14:textId="5192C8A4" w:rsidR="008C1E15" w:rsidRPr="00D70369" w:rsidRDefault="008C1E15" w:rsidP="00B54A13">
      <w:pPr>
        <w:pStyle w:val="Text"/>
      </w:pPr>
      <w:r w:rsidRPr="00D70369">
        <w:br w:type="page"/>
      </w:r>
    </w:p>
    <w:p w14:paraId="58FF4F2C" w14:textId="6C19A9D9" w:rsidR="00B55292" w:rsidRPr="00D70369" w:rsidRDefault="001A43F2" w:rsidP="00B55292">
      <w:pPr>
        <w:pStyle w:val="Heading1"/>
        <w:rPr>
          <w:rFonts w:eastAsia="Times"/>
          <w:lang w:eastAsia="de-DE"/>
        </w:rPr>
      </w:pPr>
      <w:bookmarkStart w:id="378" w:name="_Ref206003557"/>
      <w:bookmarkStart w:id="379" w:name="_Toc206003827"/>
      <w:r w:rsidRPr="00D70369">
        <w:rPr>
          <w:rFonts w:eastAsia="Times"/>
          <w:lang w:eastAsia="de-DE"/>
        </w:rPr>
        <w:lastRenderedPageBreak/>
        <w:t>CHAPTER –</w:t>
      </w:r>
      <w:r w:rsidR="008C1E15" w:rsidRPr="00D70369">
        <w:rPr>
          <w:rFonts w:eastAsia="Times"/>
          <w:lang w:eastAsia="de-DE"/>
        </w:rPr>
        <w:t xml:space="preserve"> EXPERIMENTATION &amp;</w:t>
      </w:r>
      <w:r w:rsidR="007B523F" w:rsidRPr="00D70369">
        <w:rPr>
          <w:rFonts w:eastAsia="Times"/>
          <w:lang w:eastAsia="de-DE"/>
        </w:rPr>
        <w:t xml:space="preserve"> </w:t>
      </w:r>
      <w:r w:rsidR="00D42A36" w:rsidRPr="00D70369">
        <w:rPr>
          <w:rFonts w:eastAsia="Times"/>
          <w:lang w:eastAsia="de-DE"/>
        </w:rPr>
        <w:t>CONCLUSION</w:t>
      </w:r>
      <w:bookmarkEnd w:id="378"/>
      <w:bookmarkEnd w:id="379"/>
    </w:p>
    <w:p w14:paraId="1D1D40D5" w14:textId="76F0B82E" w:rsidR="001B2A44" w:rsidRPr="00D70369" w:rsidRDefault="001B2A44" w:rsidP="001B2A44">
      <w:pPr>
        <w:pStyle w:val="Heading2"/>
        <w:rPr>
          <w:rFonts w:eastAsia="Times"/>
          <w:lang w:eastAsia="de-DE"/>
        </w:rPr>
      </w:pPr>
      <w:bookmarkStart w:id="380" w:name="_Ref205989676"/>
      <w:bookmarkStart w:id="381" w:name="_Ref205990194"/>
      <w:bookmarkStart w:id="382" w:name="_Ref205993273"/>
      <w:bookmarkStart w:id="383" w:name="_Toc206003828"/>
      <w:r w:rsidRPr="00D70369">
        <w:rPr>
          <w:rFonts w:eastAsia="Times"/>
          <w:lang w:eastAsia="de-DE"/>
        </w:rPr>
        <w:t>Maintainability</w:t>
      </w:r>
      <w:bookmarkEnd w:id="380"/>
      <w:bookmarkEnd w:id="381"/>
      <w:bookmarkEnd w:id="382"/>
      <w:bookmarkEnd w:id="383"/>
    </w:p>
    <w:p w14:paraId="61F6E55A" w14:textId="69DA216F" w:rsidR="00FD38B3" w:rsidRDefault="00FD38B3" w:rsidP="00354C12">
      <w:pPr>
        <w:pStyle w:val="Heading3"/>
        <w:rPr>
          <w:rFonts w:eastAsia="Times"/>
          <w:lang w:eastAsia="de-DE"/>
        </w:rPr>
      </w:pPr>
      <w:bookmarkStart w:id="384" w:name="_Toc206003829"/>
      <w:r w:rsidRPr="00D70369">
        <w:rPr>
          <w:rFonts w:eastAsia="Times"/>
          <w:lang w:eastAsia="de-DE"/>
        </w:rPr>
        <w:t xml:space="preserve">Local </w:t>
      </w:r>
      <w:r w:rsidR="003C5206" w:rsidRPr="00D70369">
        <w:rPr>
          <w:rFonts w:eastAsia="Times"/>
          <w:lang w:eastAsia="de-DE"/>
        </w:rPr>
        <w:t>Configuration</w:t>
      </w:r>
      <w:bookmarkEnd w:id="384"/>
    </w:p>
    <w:p w14:paraId="7A547712" w14:textId="1568E7D3" w:rsidR="000F5818" w:rsidRPr="00CF2BF4" w:rsidRDefault="00CF2BF4" w:rsidP="000F5818">
      <w:pPr>
        <w:rPr>
          <w:rFonts w:eastAsia="Times"/>
          <w:sz w:val="22"/>
          <w:szCs w:val="22"/>
          <w:lang w:eastAsia="de-DE"/>
        </w:rPr>
      </w:pPr>
      <w:r w:rsidRPr="00CF2BF4">
        <w:rPr>
          <w:rFonts w:eastAsia="Times"/>
          <w:sz w:val="22"/>
          <w:szCs w:val="22"/>
          <w:lang w:eastAsia="de-DE"/>
        </w:rPr>
        <w:t>We measured the time from committing a configuration change until all active pods reflected the new values (methodology in P3, Section</w:t>
      </w:r>
      <w:r>
        <w:rPr>
          <w:rFonts w:eastAsia="Times"/>
          <w:sz w:val="22"/>
          <w:szCs w:val="22"/>
          <w:lang w:eastAsia="de-DE"/>
        </w:rPr>
        <w:t xml:space="preserve"> </w:t>
      </w:r>
      <w:r>
        <w:rPr>
          <w:rFonts w:eastAsia="Times"/>
          <w:sz w:val="22"/>
          <w:szCs w:val="22"/>
          <w:lang w:eastAsia="de-DE"/>
        </w:rPr>
        <w:fldChar w:fldCharType="begin"/>
      </w:r>
      <w:r>
        <w:rPr>
          <w:rFonts w:eastAsia="Times"/>
          <w:sz w:val="22"/>
          <w:szCs w:val="22"/>
          <w:lang w:eastAsia="de-DE"/>
        </w:rPr>
        <w:instrText xml:space="preserve"> REF _Ref205999386 \r \h </w:instrText>
      </w:r>
      <w:r>
        <w:rPr>
          <w:rFonts w:eastAsia="Times"/>
          <w:sz w:val="22"/>
          <w:szCs w:val="22"/>
          <w:lang w:eastAsia="de-DE"/>
        </w:rPr>
      </w:r>
      <w:r>
        <w:rPr>
          <w:rFonts w:eastAsia="Times"/>
          <w:sz w:val="22"/>
          <w:szCs w:val="22"/>
          <w:lang w:eastAsia="de-DE"/>
        </w:rPr>
        <w:fldChar w:fldCharType="separate"/>
      </w:r>
      <w:r>
        <w:rPr>
          <w:rFonts w:eastAsia="Times"/>
          <w:sz w:val="22"/>
          <w:szCs w:val="22"/>
          <w:cs/>
          <w:lang w:eastAsia="de-DE"/>
        </w:rPr>
        <w:t>‎</w:t>
      </w:r>
      <w:r>
        <w:rPr>
          <w:rFonts w:eastAsia="Times"/>
          <w:sz w:val="22"/>
          <w:szCs w:val="22"/>
          <w:lang w:eastAsia="de-DE"/>
        </w:rPr>
        <w:t>3.4</w:t>
      </w:r>
      <w:r>
        <w:rPr>
          <w:rFonts w:eastAsia="Times"/>
          <w:sz w:val="22"/>
          <w:szCs w:val="22"/>
          <w:lang w:eastAsia="de-DE"/>
        </w:rPr>
        <w:fldChar w:fldCharType="end"/>
      </w:r>
      <w:r w:rsidRPr="00CF2BF4">
        <w:rPr>
          <w:rFonts w:eastAsia="Times"/>
          <w:sz w:val="22"/>
          <w:szCs w:val="22"/>
          <w:lang w:eastAsia="de-DE"/>
        </w:rPr>
        <w:t>]) [6][7][8].</w:t>
      </w:r>
    </w:p>
    <w:p w14:paraId="029205C2" w14:textId="3F7807A4" w:rsidR="002B5B42" w:rsidRPr="00D70369" w:rsidRDefault="002B5B42" w:rsidP="00B54A13">
      <w:pPr>
        <w:pStyle w:val="Text"/>
      </w:pPr>
      <w:r w:rsidRPr="00D70369">
        <w:t>1. @Value Annotation</w:t>
      </w:r>
      <w:r w:rsidR="0075255F" w:rsidRPr="00D70369">
        <w:t xml:space="preserve"> –</w:t>
      </w:r>
      <w:r w:rsidR="00DA443B" w:rsidRPr="00D70369">
        <w:t xml:space="preserve"> Local</w:t>
      </w:r>
      <w:r w:rsidR="0075255F" w:rsidRPr="00D70369">
        <w:t xml:space="preserve"> Configuration</w:t>
      </w:r>
      <w:r w:rsidR="00365AF3" w:rsidRPr="00D70369">
        <w:t xml:space="preserve"> as shown in </w:t>
      </w:r>
      <w:r w:rsidR="00E44F98">
        <w:fldChar w:fldCharType="begin"/>
      </w:r>
      <w:r w:rsidR="00E44F98">
        <w:instrText xml:space="preserve"> REF _Ref205999321 \h </w:instrText>
      </w:r>
      <w:r w:rsidR="00E44F98">
        <w:fldChar w:fldCharType="separate"/>
      </w:r>
      <w:r w:rsidR="00E44F98" w:rsidRPr="00D70369">
        <w:t>Figure 56</w:t>
      </w:r>
      <w:r w:rsidR="00E44F98">
        <w:fldChar w:fldCharType="end"/>
      </w:r>
      <w:r w:rsidR="00E44F98">
        <w:t xml:space="preserve"> and </w:t>
      </w:r>
      <w:r w:rsidR="00E44F98">
        <w:fldChar w:fldCharType="begin"/>
      </w:r>
      <w:r w:rsidR="00E44F98">
        <w:instrText xml:space="preserve"> REF _Ref205999323 \h </w:instrText>
      </w:r>
      <w:r w:rsidR="00E44F98">
        <w:fldChar w:fldCharType="separate"/>
      </w:r>
      <w:r w:rsidR="00E44F98" w:rsidRPr="00D70369">
        <w:t>Figure 57</w:t>
      </w:r>
      <w:r w:rsidR="00E44F98">
        <w:fldChar w:fldCharType="end"/>
      </w:r>
      <w:r w:rsidR="00E44F98">
        <w:t>.</w:t>
      </w:r>
    </w:p>
    <w:p w14:paraId="3F1432E0" w14:textId="5ED4D7EB" w:rsidR="00AE61FA" w:rsidRPr="00D70369" w:rsidRDefault="002B5B42" w:rsidP="00B54A13">
      <w:pPr>
        <w:pStyle w:val="Text"/>
      </w:pPr>
      <w:r w:rsidRPr="00D70369">
        <w:t xml:space="preserve">This approach allows you to inject individual property values directly into specific fields within your application components. It is suitable for </w:t>
      </w:r>
      <w:r w:rsidR="00DA3AA4" w:rsidRPr="00D70369">
        <w:t>simple</w:t>
      </w:r>
      <w:r w:rsidRPr="00D70369">
        <w:t xml:space="preserve"> cases but can lead to hard-coded property keys scattered throughout the codebase.</w:t>
      </w:r>
    </w:p>
    <w:p w14:paraId="0D3EA30D" w14:textId="77777777" w:rsidR="0032532D" w:rsidRPr="00D70369" w:rsidRDefault="0032532D" w:rsidP="00B54A13">
      <w:pPr>
        <w:pStyle w:val="Text"/>
      </w:pPr>
      <w:r w:rsidRPr="00D70369">
        <w:t>This screenshot demonstrates how a Spring Boot application reads a configuration property and exposes it through a REST API.</w:t>
      </w:r>
    </w:p>
    <w:p w14:paraId="3701EE22" w14:textId="619DE2B0" w:rsidR="0032532D" w:rsidRPr="00D70369" w:rsidRDefault="0032532D" w:rsidP="00B54A13">
      <w:pPr>
        <w:pStyle w:val="Text"/>
      </w:pPr>
      <w:r w:rsidRPr="00D70369">
        <w:t xml:space="preserve">The </w:t>
      </w:r>
      <w:r w:rsidR="00102FD4" w:rsidRPr="00D70369">
        <w:t>build. Version</w:t>
      </w:r>
      <w:r w:rsidRPr="00D70369">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D70369" w:rsidRDefault="0032532D" w:rsidP="00B54A13">
      <w:pPr>
        <w:pStyle w:val="Text"/>
      </w:pPr>
      <w:r w:rsidRPr="00D70369">
        <w:t xml:space="preserve">An HTTP GET endpoint is provided at /build-info, which returns the value of the </w:t>
      </w:r>
      <w:r w:rsidR="00102FD4" w:rsidRPr="00D70369">
        <w:t>build. Version</w:t>
      </w:r>
      <w:r w:rsidRPr="00D70369">
        <w:t xml:space="preserve"> property. When a request is made to this endpoint, the application responds with an HTTP 200 status and includes </w:t>
      </w:r>
      <w:r w:rsidR="00102FD4" w:rsidRPr="00D70369">
        <w:t>the</w:t>
      </w:r>
      <w:r w:rsidRPr="00D70369">
        <w:t xml:space="preserve"> information in the response body.</w:t>
      </w:r>
    </w:p>
    <w:p w14:paraId="1A884873" w14:textId="05508DCD" w:rsidR="00AE61FA" w:rsidRPr="00D70369" w:rsidRDefault="00AE61FA" w:rsidP="002B5B42">
      <w:pPr>
        <w:rPr>
          <w:rFonts w:eastAsia="Times"/>
          <w:sz w:val="22"/>
          <w:szCs w:val="22"/>
          <w:lang w:eastAsia="de-DE"/>
        </w:rPr>
      </w:pPr>
    </w:p>
    <w:p w14:paraId="11B508EC" w14:textId="261C6BEA" w:rsidR="00966DBA" w:rsidRPr="00D70369" w:rsidRDefault="000F5818" w:rsidP="00A36BE2">
      <w:pPr>
        <w:spacing w:after="0" w:line="240" w:lineRule="auto"/>
        <w:jc w:val="left"/>
        <w:rPr>
          <w:rFonts w:eastAsia="Times"/>
          <w:sz w:val="22"/>
          <w:szCs w:val="22"/>
          <w:lang w:eastAsia="de-DE"/>
        </w:rPr>
      </w:pPr>
      <w:r w:rsidRPr="00D70369">
        <w:rPr>
          <w:rFonts w:eastAsia="Times"/>
          <w:noProof/>
          <w:sz w:val="22"/>
          <w:szCs w:val="22"/>
          <w:lang w:eastAsia="de-DE"/>
        </w:rPr>
        <w:drawing>
          <wp:anchor distT="0" distB="0" distL="114300" distR="114300" simplePos="0" relativeHeight="251781120" behindDoc="0" locked="0" layoutInCell="1" allowOverlap="1" wp14:anchorId="1A725FF7" wp14:editId="2B64B52B">
            <wp:simplePos x="0" y="0"/>
            <wp:positionH relativeFrom="margin">
              <wp:align>center</wp:align>
            </wp:positionH>
            <wp:positionV relativeFrom="margin">
              <wp:posOffset>6664960</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70369">
        <w:rPr>
          <w:rFonts w:eastAsia="Times"/>
          <w:noProof/>
          <w:sz w:val="22"/>
          <w:szCs w:val="22"/>
          <w:lang w:eastAsia="de-DE"/>
        </w:rPr>
        <w:drawing>
          <wp:anchor distT="0" distB="0" distL="114300" distR="114300" simplePos="0" relativeHeight="251776000" behindDoc="0" locked="0" layoutInCell="1" allowOverlap="1" wp14:anchorId="2EC7DE0C" wp14:editId="329D7E39">
            <wp:simplePos x="0" y="0"/>
            <wp:positionH relativeFrom="page">
              <wp:align>center</wp:align>
            </wp:positionH>
            <wp:positionV relativeFrom="margin">
              <wp:posOffset>5292090</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54C12" w:rsidRPr="00D70369">
        <w:rPr>
          <w:noProof/>
        </w:rPr>
        <mc:AlternateContent>
          <mc:Choice Requires="wps">
            <w:drawing>
              <wp:anchor distT="0" distB="0" distL="114300" distR="114300" simplePos="0" relativeHeight="251972608" behindDoc="0" locked="0" layoutInCell="1" allowOverlap="1" wp14:anchorId="34F8E06B" wp14:editId="1B58D1F7">
                <wp:simplePos x="0" y="0"/>
                <wp:positionH relativeFrom="column">
                  <wp:posOffset>1110615</wp:posOffset>
                </wp:positionH>
                <wp:positionV relativeFrom="paragraph">
                  <wp:posOffset>938530</wp:posOffset>
                </wp:positionV>
                <wp:extent cx="3114675" cy="342900"/>
                <wp:effectExtent l="0" t="0" r="9525" b="0"/>
                <wp:wrapSquare wrapText="bothSides"/>
                <wp:docPr id="898726531" name="Text Box 1"/>
                <wp:cNvGraphicFramePr/>
                <a:graphic xmlns:a="http://schemas.openxmlformats.org/drawingml/2006/main">
                  <a:graphicData uri="http://schemas.microsoft.com/office/word/2010/wordprocessingShape">
                    <wps:wsp>
                      <wps:cNvSpPr txBox="1"/>
                      <wps:spPr>
                        <a:xfrm>
                          <a:off x="0" y="0"/>
                          <a:ext cx="3114675" cy="342900"/>
                        </a:xfrm>
                        <a:prstGeom prst="rect">
                          <a:avLst/>
                        </a:prstGeom>
                        <a:solidFill>
                          <a:prstClr val="white"/>
                        </a:solidFill>
                        <a:ln>
                          <a:noFill/>
                        </a:ln>
                      </wps:spPr>
                      <wps:txbx>
                        <w:txbxContent>
                          <w:p w14:paraId="167720D5" w14:textId="204FA69C" w:rsidR="00354C12" w:rsidRPr="00D70369" w:rsidRDefault="00354C12" w:rsidP="00354C12">
                            <w:pPr>
                              <w:pStyle w:val="Caption"/>
                              <w:rPr>
                                <w:rFonts w:eastAsia="Times"/>
                                <w:lang w:eastAsia="de-DE"/>
                              </w:rPr>
                            </w:pPr>
                            <w:bookmarkStart w:id="385" w:name="_Ref205999321"/>
                            <w:bookmarkStart w:id="386" w:name="_Toc206003253"/>
                            <w:r w:rsidRPr="00D70369">
                              <w:t xml:space="preserve">Figure </w:t>
                            </w:r>
                            <w:r w:rsidRPr="00D70369">
                              <w:fldChar w:fldCharType="begin"/>
                            </w:r>
                            <w:r w:rsidRPr="00D70369">
                              <w:instrText xml:space="preserve"> SEQ Figure \* ARABIC </w:instrText>
                            </w:r>
                            <w:r w:rsidRPr="00D70369">
                              <w:fldChar w:fldCharType="separate"/>
                            </w:r>
                            <w:r w:rsidR="00B27C2A" w:rsidRPr="00D70369">
                              <w:t>56</w:t>
                            </w:r>
                            <w:r w:rsidRPr="00D70369">
                              <w:fldChar w:fldCharType="end"/>
                            </w:r>
                            <w:bookmarkEnd w:id="385"/>
                            <w:r w:rsidRPr="00D70369">
                              <w:t>: Pass Data for Local Configuration</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E06B" id="_x0000_s1081" type="#_x0000_t202" style="position:absolute;margin-left:87.45pt;margin-top:73.9pt;width:245.25pt;height: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" stroked="f">
                <v:textbox inset="0,0,0,0">
                  <w:txbxContent>
                    <w:p w14:paraId="167720D5" w14:textId="204FA69C" w:rsidR="00354C12" w:rsidRPr="00D70369" w:rsidRDefault="00354C12" w:rsidP="00354C12">
                      <w:pPr>
                        <w:pStyle w:val="Caption"/>
                        <w:rPr>
                          <w:rFonts w:eastAsia="Times"/>
                          <w:lang w:eastAsia="de-DE"/>
                        </w:rPr>
                      </w:pPr>
                      <w:bookmarkStart w:id="387" w:name="_Ref205999321"/>
                      <w:bookmarkStart w:id="388" w:name="_Toc206003253"/>
                      <w:r w:rsidRPr="00D70369">
                        <w:t xml:space="preserve">Figure </w:t>
                      </w:r>
                      <w:r w:rsidRPr="00D70369">
                        <w:fldChar w:fldCharType="begin"/>
                      </w:r>
                      <w:r w:rsidRPr="00D70369">
                        <w:instrText xml:space="preserve"> SEQ Figure \* ARABIC </w:instrText>
                      </w:r>
                      <w:r w:rsidRPr="00D70369">
                        <w:fldChar w:fldCharType="separate"/>
                      </w:r>
                      <w:r w:rsidR="00B27C2A" w:rsidRPr="00D70369">
                        <w:t>56</w:t>
                      </w:r>
                      <w:r w:rsidRPr="00D70369">
                        <w:fldChar w:fldCharType="end"/>
                      </w:r>
                      <w:bookmarkEnd w:id="387"/>
                      <w:r w:rsidRPr="00D70369">
                        <w:t>: Pass Data for Local Configuration</w:t>
                      </w:r>
                      <w:bookmarkEnd w:id="388"/>
                    </w:p>
                  </w:txbxContent>
                </v:textbox>
                <w10:wrap type="square"/>
              </v:shape>
            </w:pict>
          </mc:Fallback>
        </mc:AlternateContent>
      </w:r>
      <w:r w:rsidR="00354C12" w:rsidRPr="00D70369">
        <w:rPr>
          <w:noProof/>
        </w:rPr>
        <mc:AlternateContent>
          <mc:Choice Requires="wps">
            <w:drawing>
              <wp:anchor distT="0" distB="0" distL="114300" distR="114300" simplePos="0" relativeHeight="251974656" behindDoc="0" locked="0" layoutInCell="1" allowOverlap="1" wp14:anchorId="70206C4E" wp14:editId="014EAE12">
                <wp:simplePos x="0" y="0"/>
                <wp:positionH relativeFrom="column">
                  <wp:posOffset>-29210</wp:posOffset>
                </wp:positionH>
                <wp:positionV relativeFrom="paragraph">
                  <wp:posOffset>2390775</wp:posOffset>
                </wp:positionV>
                <wp:extent cx="5580380" cy="635"/>
                <wp:effectExtent l="0" t="0" r="0" b="0"/>
                <wp:wrapSquare wrapText="bothSides"/>
                <wp:docPr id="154472176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B1C801" w14:textId="12713D42" w:rsidR="00354C12" w:rsidRPr="00D70369" w:rsidRDefault="00354C12" w:rsidP="00354C12">
                            <w:pPr>
                              <w:pStyle w:val="Caption"/>
                              <w:rPr>
                                <w:rFonts w:eastAsia="Times"/>
                                <w:lang w:eastAsia="de-DE"/>
                              </w:rPr>
                            </w:pPr>
                            <w:bookmarkStart w:id="389" w:name="_Ref205999323"/>
                            <w:bookmarkStart w:id="390" w:name="_Toc206003254"/>
                            <w:r w:rsidRPr="00D70369">
                              <w:t xml:space="preserve">Figure </w:t>
                            </w:r>
                            <w:r w:rsidRPr="00D70369">
                              <w:fldChar w:fldCharType="begin"/>
                            </w:r>
                            <w:r w:rsidRPr="00D70369">
                              <w:instrText xml:space="preserve"> SEQ Figure \* ARABIC </w:instrText>
                            </w:r>
                            <w:r w:rsidRPr="00D70369">
                              <w:fldChar w:fldCharType="separate"/>
                            </w:r>
                            <w:r w:rsidR="00B27C2A" w:rsidRPr="00D70369">
                              <w:t>57</w:t>
                            </w:r>
                            <w:r w:rsidRPr="00D70369">
                              <w:fldChar w:fldCharType="end"/>
                            </w:r>
                            <w:bookmarkEnd w:id="389"/>
                            <w:r w:rsidRPr="00D70369">
                              <w:t>: Call Hard Code Data</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0206C4E" id="_x0000_s1082" type="#_x0000_t202" style="position:absolute;margin-left:-2.3pt;margin-top:188.25pt;width:439.4pt;height:.0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" stroked="f">
                <v:textbox style="mso-fit-shape-to-text:t" inset="0,0,0,0">
                  <w:txbxContent>
                    <w:p w14:paraId="11B1C801" w14:textId="12713D42" w:rsidR="00354C12" w:rsidRPr="00D70369" w:rsidRDefault="00354C12" w:rsidP="00354C12">
                      <w:pPr>
                        <w:pStyle w:val="Caption"/>
                        <w:rPr>
                          <w:rFonts w:eastAsia="Times"/>
                          <w:lang w:eastAsia="de-DE"/>
                        </w:rPr>
                      </w:pPr>
                      <w:bookmarkStart w:id="391" w:name="_Ref205999323"/>
                      <w:bookmarkStart w:id="392" w:name="_Toc206003254"/>
                      <w:r w:rsidRPr="00D70369">
                        <w:t xml:space="preserve">Figure </w:t>
                      </w:r>
                      <w:r w:rsidRPr="00D70369">
                        <w:fldChar w:fldCharType="begin"/>
                      </w:r>
                      <w:r w:rsidRPr="00D70369">
                        <w:instrText xml:space="preserve"> SEQ Figure \* ARABIC </w:instrText>
                      </w:r>
                      <w:r w:rsidRPr="00D70369">
                        <w:fldChar w:fldCharType="separate"/>
                      </w:r>
                      <w:r w:rsidR="00B27C2A" w:rsidRPr="00D70369">
                        <w:t>57</w:t>
                      </w:r>
                      <w:r w:rsidRPr="00D70369">
                        <w:fldChar w:fldCharType="end"/>
                      </w:r>
                      <w:bookmarkEnd w:id="391"/>
                      <w:r w:rsidRPr="00D70369">
                        <w:t>: Call Hard Code Data</w:t>
                      </w:r>
                      <w:bookmarkEnd w:id="392"/>
                    </w:p>
                  </w:txbxContent>
                </v:textbox>
                <w10:wrap type="square"/>
              </v:shape>
            </w:pict>
          </mc:Fallback>
        </mc:AlternateContent>
      </w:r>
      <w:r w:rsidR="00966DBA" w:rsidRPr="00D70369">
        <w:rPr>
          <w:rFonts w:eastAsia="Times"/>
          <w:sz w:val="22"/>
          <w:szCs w:val="22"/>
          <w:lang w:eastAsia="de-DE"/>
        </w:rPr>
        <w:br w:type="page"/>
      </w:r>
    </w:p>
    <w:p w14:paraId="25E84999" w14:textId="3B0F9211" w:rsidR="002B5B42" w:rsidRPr="00D70369" w:rsidRDefault="002B5B42" w:rsidP="002B5B42">
      <w:pPr>
        <w:rPr>
          <w:rFonts w:eastAsia="Times"/>
          <w:sz w:val="22"/>
          <w:szCs w:val="22"/>
          <w:lang w:eastAsia="de-DE"/>
        </w:rPr>
      </w:pPr>
    </w:p>
    <w:p w14:paraId="592696C7" w14:textId="18F4D406" w:rsidR="002B5B42" w:rsidRPr="00D70369" w:rsidRDefault="002B5B42" w:rsidP="00B54A13">
      <w:pPr>
        <w:pStyle w:val="Text"/>
      </w:pPr>
      <w:r w:rsidRPr="00D70369">
        <w:t>2. Using Environment Interface</w:t>
      </w:r>
      <w:r w:rsidR="0075255F" w:rsidRPr="00D70369">
        <w:t xml:space="preserve"> – </w:t>
      </w:r>
      <w:r w:rsidR="00DA443B" w:rsidRPr="00D70369">
        <w:t>Local</w:t>
      </w:r>
      <w:r w:rsidR="0075255F" w:rsidRPr="00D70369">
        <w:t xml:space="preserve"> Configuration</w:t>
      </w:r>
      <w:r w:rsidR="00A876F1" w:rsidRPr="00D70369">
        <w:t xml:space="preserve"> as shown in</w:t>
      </w:r>
      <w:r w:rsidR="00B217A6">
        <w:t xml:space="preserve"> </w:t>
      </w:r>
      <w:r w:rsidR="00B217A6">
        <w:fldChar w:fldCharType="begin"/>
      </w:r>
      <w:r w:rsidR="00B217A6">
        <w:instrText xml:space="preserve"> REF _Ref205999442 \h </w:instrText>
      </w:r>
      <w:r w:rsidR="00B217A6">
        <w:fldChar w:fldCharType="separate"/>
      </w:r>
      <w:r w:rsidR="00B217A6" w:rsidRPr="00D70369">
        <w:t>Figure 58</w:t>
      </w:r>
      <w:r w:rsidR="00B217A6">
        <w:fldChar w:fldCharType="end"/>
      </w:r>
      <w:r w:rsidR="00A876F1" w:rsidRPr="00D70369">
        <w:t>.</w:t>
      </w:r>
    </w:p>
    <w:p w14:paraId="2CE4D357" w14:textId="5D81E31C" w:rsidR="00A36BE2" w:rsidRPr="00D70369" w:rsidRDefault="002B5B42" w:rsidP="00B54A13">
      <w:pPr>
        <w:pStyle w:val="Text"/>
      </w:pPr>
      <w:r w:rsidRPr="00D70369">
        <w:t xml:space="preserve">The Environment interface enables access to application properties programmatically. By </w:t>
      </w:r>
      <w:r w:rsidR="004414C0" w:rsidRPr="00D70369">
        <w:t>auto wiring</w:t>
      </w:r>
      <w:r w:rsidRPr="00D70369">
        <w:t xml:space="preserve"> the Environment bean, developers can retrieve property values dynamically, offering greater flexibility. However, this method still involves manually specifying property keys in the code.</w:t>
      </w:r>
    </w:p>
    <w:p w14:paraId="76BE6032" w14:textId="6F68F7DC" w:rsidR="00AD6D89" w:rsidRPr="00D70369" w:rsidRDefault="00AD6D89" w:rsidP="00DC2225">
      <w:pPr>
        <w:rPr>
          <w:rFonts w:eastAsia="Times"/>
          <w:sz w:val="22"/>
          <w:szCs w:val="22"/>
          <w:lang w:eastAsia="de-DE"/>
        </w:rPr>
      </w:pPr>
    </w:p>
    <w:p w14:paraId="4503BBD4" w14:textId="1E3A2C22" w:rsidR="00225A46" w:rsidRPr="00D70369" w:rsidRDefault="00225A46" w:rsidP="00B54A13">
      <w:pPr>
        <w:pStyle w:val="Text"/>
      </w:pPr>
      <w:r w:rsidRPr="00D70369">
        <w:t>This screenshot demonstrates how a Spring Boot application uses the Environment interface to access configuration properties dynamically.</w:t>
      </w:r>
    </w:p>
    <w:p w14:paraId="3B499247" w14:textId="77777777" w:rsidR="00225A46" w:rsidRPr="00D70369" w:rsidRDefault="00225A46" w:rsidP="00B54A13">
      <w:pPr>
        <w:pStyle w:val="Text"/>
      </w:pPr>
      <w:r w:rsidRPr="00D70369">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D70369" w:rsidRDefault="00225A46" w:rsidP="00B54A13">
      <w:pPr>
        <w:pStyle w:val="Text"/>
      </w:pPr>
      <w:r w:rsidRPr="00D70369">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218EE479" w:rsidR="00225A46" w:rsidRPr="00D70369" w:rsidRDefault="00225A46" w:rsidP="00B54A13">
      <w:pPr>
        <w:pStyle w:val="Text"/>
      </w:pPr>
      <w:r w:rsidRPr="00D70369">
        <w:t xml:space="preserve">This method is particularly useful when the property key is dynamic, or when conditional logic is needed to decide which property to access. It also provides more flexibility compared to direct </w:t>
      </w:r>
      <w:r w:rsidR="000B4916" w:rsidRPr="00D70369">
        <w:t>injections</w:t>
      </w:r>
      <w:r w:rsidRPr="00D70369">
        <w:t xml:space="preserve"> but requires manual handling of property keys.</w:t>
      </w:r>
    </w:p>
    <w:p w14:paraId="62162ADD" w14:textId="76196676" w:rsidR="00AD6D89" w:rsidRPr="00D70369" w:rsidRDefault="00A876F1" w:rsidP="00DC2225">
      <w:pPr>
        <w:rPr>
          <w:rFonts w:eastAsia="Times"/>
          <w:sz w:val="22"/>
          <w:szCs w:val="22"/>
          <w:lang w:eastAsia="de-DE"/>
        </w:rPr>
      </w:pPr>
      <w:r w:rsidRPr="00D70369">
        <w:rPr>
          <w:noProof/>
        </w:rPr>
        <mc:AlternateContent>
          <mc:Choice Requires="wps">
            <w:drawing>
              <wp:anchor distT="0" distB="0" distL="114300" distR="114300" simplePos="0" relativeHeight="251976704" behindDoc="0" locked="0" layoutInCell="1" allowOverlap="1" wp14:anchorId="0D11B6D1" wp14:editId="5DA6D05E">
                <wp:simplePos x="0" y="0"/>
                <wp:positionH relativeFrom="margin">
                  <wp:posOffset>38100</wp:posOffset>
                </wp:positionH>
                <wp:positionV relativeFrom="paragraph">
                  <wp:posOffset>1057275</wp:posOffset>
                </wp:positionV>
                <wp:extent cx="5361305" cy="635"/>
                <wp:effectExtent l="0" t="0" r="0" b="0"/>
                <wp:wrapSquare wrapText="bothSides"/>
                <wp:docPr id="1947722849" name="Text Box 1"/>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14:paraId="596588AA" w14:textId="3D3048D6" w:rsidR="005501D7" w:rsidRPr="00D70369" w:rsidRDefault="005501D7" w:rsidP="005501D7">
                            <w:pPr>
                              <w:pStyle w:val="Caption"/>
                              <w:rPr>
                                <w:rFonts w:eastAsia="Times"/>
                                <w:lang w:eastAsia="de-DE"/>
                              </w:rPr>
                            </w:pPr>
                            <w:bookmarkStart w:id="393" w:name="_Ref205999442"/>
                            <w:bookmarkStart w:id="394" w:name="_Toc206003255"/>
                            <w:r w:rsidRPr="00D70369">
                              <w:t xml:space="preserve">Figure </w:t>
                            </w:r>
                            <w:r w:rsidRPr="00D70369">
                              <w:fldChar w:fldCharType="begin"/>
                            </w:r>
                            <w:r w:rsidRPr="00D70369">
                              <w:instrText xml:space="preserve"> SEQ Figure \* ARABIC </w:instrText>
                            </w:r>
                            <w:r w:rsidRPr="00D70369">
                              <w:fldChar w:fldCharType="separate"/>
                            </w:r>
                            <w:r w:rsidR="00B27C2A" w:rsidRPr="00D70369">
                              <w:t>58</w:t>
                            </w:r>
                            <w:r w:rsidRPr="00D70369">
                              <w:fldChar w:fldCharType="end"/>
                            </w:r>
                            <w:bookmarkEnd w:id="393"/>
                            <w:r w:rsidRPr="00D70369">
                              <w:t>: Environment interface to access configuration</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1B6D1" id="_x0000_s1083" type="#_x0000_t202" style="position:absolute;left:0;text-align:left;margin-left:3pt;margin-top:83.25pt;width:422.15pt;height:.05pt;z-index:251976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" stroked="f">
                <v:textbox style="mso-fit-shape-to-text:t" inset="0,0,0,0">
                  <w:txbxContent>
                    <w:p w14:paraId="596588AA" w14:textId="3D3048D6" w:rsidR="005501D7" w:rsidRPr="00D70369" w:rsidRDefault="005501D7" w:rsidP="005501D7">
                      <w:pPr>
                        <w:pStyle w:val="Caption"/>
                        <w:rPr>
                          <w:rFonts w:eastAsia="Times"/>
                          <w:lang w:eastAsia="de-DE"/>
                        </w:rPr>
                      </w:pPr>
                      <w:bookmarkStart w:id="395" w:name="_Ref205999442"/>
                      <w:bookmarkStart w:id="396" w:name="_Toc206003255"/>
                      <w:r w:rsidRPr="00D70369">
                        <w:t xml:space="preserve">Figure </w:t>
                      </w:r>
                      <w:r w:rsidRPr="00D70369">
                        <w:fldChar w:fldCharType="begin"/>
                      </w:r>
                      <w:r w:rsidRPr="00D70369">
                        <w:instrText xml:space="preserve"> SEQ Figure \* ARABIC </w:instrText>
                      </w:r>
                      <w:r w:rsidRPr="00D70369">
                        <w:fldChar w:fldCharType="separate"/>
                      </w:r>
                      <w:r w:rsidR="00B27C2A" w:rsidRPr="00D70369">
                        <w:t>58</w:t>
                      </w:r>
                      <w:r w:rsidRPr="00D70369">
                        <w:fldChar w:fldCharType="end"/>
                      </w:r>
                      <w:bookmarkEnd w:id="395"/>
                      <w:r w:rsidRPr="00D70369">
                        <w:t>: Environment interface to access configuration</w:t>
                      </w:r>
                      <w:bookmarkEnd w:id="396"/>
                    </w:p>
                  </w:txbxContent>
                </v:textbox>
                <w10:wrap type="square" anchorx="margin"/>
              </v:shape>
            </w:pict>
          </mc:Fallback>
        </mc:AlternateContent>
      </w:r>
      <w:r w:rsidRPr="00D70369">
        <w:rPr>
          <w:rFonts w:eastAsia="Times"/>
          <w:noProof/>
          <w:sz w:val="22"/>
          <w:szCs w:val="22"/>
          <w:lang w:eastAsia="de-DE"/>
        </w:rPr>
        <w:drawing>
          <wp:anchor distT="0" distB="0" distL="114300" distR="114300" simplePos="0" relativeHeight="251782144" behindDoc="0" locked="0" layoutInCell="1" allowOverlap="1" wp14:anchorId="010ACE02" wp14:editId="7C2995A8">
            <wp:simplePos x="0" y="0"/>
            <wp:positionH relativeFrom="margin">
              <wp:align>center</wp:align>
            </wp:positionH>
            <wp:positionV relativeFrom="margin">
              <wp:posOffset>4892040</wp:posOffset>
            </wp:positionV>
            <wp:extent cx="5117465" cy="666750"/>
            <wp:effectExtent l="0" t="0" r="6985" b="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117465" cy="666750"/>
                    </a:xfrm>
                    <a:prstGeom prst="rect">
                      <a:avLst/>
                    </a:prstGeom>
                  </pic:spPr>
                </pic:pic>
              </a:graphicData>
            </a:graphic>
            <wp14:sizeRelH relativeFrom="margin">
              <wp14:pctWidth>0</wp14:pctWidth>
            </wp14:sizeRelH>
            <wp14:sizeRelV relativeFrom="margin">
              <wp14:pctHeight>0</wp14:pctHeight>
            </wp14:sizeRelV>
          </wp:anchor>
        </w:drawing>
      </w:r>
    </w:p>
    <w:p w14:paraId="2493BC98" w14:textId="003C7D1E" w:rsidR="00AD6D89" w:rsidRPr="00D70369" w:rsidRDefault="00AD6D89" w:rsidP="00DC2225">
      <w:pPr>
        <w:rPr>
          <w:rFonts w:eastAsia="Times"/>
          <w:sz w:val="22"/>
          <w:szCs w:val="22"/>
          <w:lang w:eastAsia="de-DE"/>
        </w:rPr>
      </w:pPr>
    </w:p>
    <w:p w14:paraId="4B920E13" w14:textId="5E317614" w:rsidR="00AD6D89" w:rsidRPr="00D70369" w:rsidRDefault="00AD6D89" w:rsidP="00DC2225">
      <w:pPr>
        <w:rPr>
          <w:rFonts w:eastAsia="Times"/>
          <w:sz w:val="22"/>
          <w:szCs w:val="22"/>
          <w:lang w:eastAsia="de-DE"/>
        </w:rPr>
      </w:pPr>
    </w:p>
    <w:p w14:paraId="0847EF44" w14:textId="34E1D658" w:rsidR="00524AD1" w:rsidRPr="00D70369" w:rsidRDefault="00524AD1" w:rsidP="005501D7">
      <w:pPr>
        <w:spacing w:after="0" w:line="240" w:lineRule="auto"/>
        <w:jc w:val="left"/>
        <w:rPr>
          <w:rFonts w:eastAsia="Times"/>
        </w:rPr>
      </w:pPr>
      <w:r w:rsidRPr="00D70369">
        <w:rPr>
          <w:rFonts w:eastAsia="Times"/>
        </w:rPr>
        <w:t>3. Using @ConfigurationProperties</w:t>
      </w:r>
      <w:r w:rsidR="0075255F" w:rsidRPr="00D70369">
        <w:rPr>
          <w:rFonts w:eastAsia="Times"/>
        </w:rPr>
        <w:t xml:space="preserve"> –</w:t>
      </w:r>
      <w:r w:rsidR="00DA443B" w:rsidRPr="00D70369">
        <w:rPr>
          <w:rFonts w:eastAsia="Times"/>
        </w:rPr>
        <w:t xml:space="preserve"> Local</w:t>
      </w:r>
      <w:r w:rsidR="0075255F" w:rsidRPr="00D70369">
        <w:rPr>
          <w:rFonts w:eastAsia="Times"/>
        </w:rPr>
        <w:t xml:space="preserve"> Configuration</w:t>
      </w:r>
    </w:p>
    <w:p w14:paraId="0B4B6D7A" w14:textId="77777777" w:rsidR="00A876F1" w:rsidRPr="00D70369" w:rsidRDefault="00A876F1" w:rsidP="005501D7">
      <w:pPr>
        <w:spacing w:after="0" w:line="240" w:lineRule="auto"/>
        <w:jc w:val="left"/>
        <w:rPr>
          <w:rFonts w:eastAsia="Times"/>
          <w:sz w:val="22"/>
          <w:szCs w:val="22"/>
          <w:lang w:eastAsia="de-DE"/>
        </w:rPr>
      </w:pPr>
    </w:p>
    <w:p w14:paraId="4AB2C149" w14:textId="422776FF" w:rsidR="00524AD1" w:rsidRPr="00D70369" w:rsidRDefault="00524AD1" w:rsidP="00B54A13">
      <w:pPr>
        <w:pStyle w:val="Text"/>
      </w:pPr>
      <w:r w:rsidRPr="00D70369">
        <w:t xml:space="preserve">This is the most robust and scalable approach. The </w:t>
      </w:r>
      <w:r w:rsidR="00F31BFD" w:rsidRPr="00D70369">
        <w:t>Configuration Properties</w:t>
      </w:r>
      <w:r w:rsidRPr="00D70369">
        <w:t xml:space="preserve"> annotation binds groups of related properties to a </w:t>
      </w:r>
      <w:r w:rsidR="00F31BFD" w:rsidRPr="00D70369">
        <w:t>strongly typed</w:t>
      </w:r>
      <w:r w:rsidRPr="00D70369">
        <w:t xml:space="preserve"> bean, eliminating the need to hard-code property keys. This improves maintainability, readability, and allows validation of configuration values</w:t>
      </w:r>
      <w:r w:rsidR="00A876F1" w:rsidRPr="00D70369">
        <w:t xml:space="preserve"> as shown in</w:t>
      </w:r>
      <w:r w:rsidR="00DD5E9A">
        <w:t xml:space="preserve"> </w:t>
      </w:r>
      <w:r w:rsidR="00DD5E9A">
        <w:fldChar w:fldCharType="begin"/>
      </w:r>
      <w:r w:rsidR="00DD5E9A">
        <w:instrText xml:space="preserve"> REF _Ref205999458 \h </w:instrText>
      </w:r>
      <w:r w:rsidR="00DD5E9A">
        <w:fldChar w:fldCharType="separate"/>
      </w:r>
      <w:r w:rsidR="00DD5E9A" w:rsidRPr="00D70369">
        <w:t>Figure 59</w:t>
      </w:r>
      <w:r w:rsidR="00DD5E9A">
        <w:fldChar w:fldCharType="end"/>
      </w:r>
      <w:r w:rsidRPr="00D70369">
        <w:t>.</w:t>
      </w:r>
    </w:p>
    <w:p w14:paraId="077AACE8" w14:textId="77777777" w:rsidR="00524AD1" w:rsidRPr="00D70369" w:rsidRDefault="00524AD1" w:rsidP="00DC2225">
      <w:pPr>
        <w:rPr>
          <w:rFonts w:eastAsia="Times"/>
          <w:sz w:val="22"/>
          <w:szCs w:val="22"/>
          <w:lang w:eastAsia="de-DE"/>
        </w:rPr>
      </w:pPr>
    </w:p>
    <w:p w14:paraId="3A910A05" w14:textId="77777777" w:rsidR="005501D7" w:rsidRPr="00D70369" w:rsidRDefault="005501D7" w:rsidP="000B4916">
      <w:pPr>
        <w:spacing w:after="0"/>
        <w:rPr>
          <w:rFonts w:eastAsia="Times"/>
          <w:sz w:val="22"/>
          <w:szCs w:val="22"/>
          <w:lang w:eastAsia="de-DE"/>
        </w:rPr>
      </w:pPr>
    </w:p>
    <w:p w14:paraId="78A81DDE" w14:textId="77777777" w:rsidR="005501D7" w:rsidRPr="00D70369" w:rsidRDefault="005501D7" w:rsidP="000B4916">
      <w:pPr>
        <w:spacing w:after="0"/>
        <w:rPr>
          <w:rFonts w:eastAsia="Times"/>
          <w:sz w:val="22"/>
          <w:szCs w:val="22"/>
          <w:lang w:eastAsia="de-DE"/>
        </w:rPr>
      </w:pPr>
    </w:p>
    <w:p w14:paraId="088C52A7" w14:textId="693A324A" w:rsidR="000B4916" w:rsidRPr="00D70369" w:rsidRDefault="000B4916" w:rsidP="00B54A13">
      <w:pPr>
        <w:pStyle w:val="Text"/>
      </w:pPr>
      <w:r w:rsidRPr="00D70369">
        <w:lastRenderedPageBreak/>
        <w:t>This example demonstrates how to use @ConfigurationProperties in a Spring Boot application to read grouped configuration values in a structured and scalable way.</w:t>
      </w:r>
    </w:p>
    <w:p w14:paraId="0A4B81D3" w14:textId="77777777" w:rsidR="000B4916" w:rsidRPr="00D70369" w:rsidRDefault="000B4916" w:rsidP="00B54A13">
      <w:pPr>
        <w:pStyle w:val="Text"/>
      </w:pPr>
      <w:r w:rsidRPr="00D70369">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1999E8F4" w:rsidR="000B4916" w:rsidRPr="00D70369" w:rsidRDefault="000B4916" w:rsidP="00B54A13">
      <w:pPr>
        <w:pStyle w:val="Text"/>
      </w:pPr>
      <w:r w:rsidRPr="00D70369">
        <w:t xml:space="preserve">This </w:t>
      </w:r>
      <w:r w:rsidR="00F31BFD" w:rsidRPr="00D70369">
        <w:t>strongly typed</w:t>
      </w:r>
      <w:r w:rsidRPr="00D70369">
        <w:t xml:space="preserve"> class is then made available in the application by enabling it through the @EnableConfigurationProperties annotation. The values can be returned or processed as needed, such as exposing them through a REST API</w:t>
      </w:r>
      <w:r w:rsidR="00DF0E57" w:rsidRPr="00D70369">
        <w:t xml:space="preserve"> as shown in figure 60</w:t>
      </w:r>
      <w:r w:rsidRPr="00D70369">
        <w:t>.</w:t>
      </w:r>
    </w:p>
    <w:p w14:paraId="07311D35" w14:textId="0DAE4876" w:rsidR="003465EE" w:rsidRPr="00D70369" w:rsidRDefault="00A876F1" w:rsidP="003465EE">
      <w:pPr>
        <w:pStyle w:val="Text"/>
      </w:pPr>
      <w:r w:rsidRPr="00D70369">
        <w:rPr>
          <w:noProof/>
        </w:rPr>
        <w:drawing>
          <wp:anchor distT="0" distB="0" distL="114300" distR="114300" simplePos="0" relativeHeight="251790336" behindDoc="0" locked="0" layoutInCell="1" allowOverlap="1" wp14:anchorId="699776DB" wp14:editId="2456E2F4">
            <wp:simplePos x="0" y="0"/>
            <wp:positionH relativeFrom="margin">
              <wp:align>center</wp:align>
            </wp:positionH>
            <wp:positionV relativeFrom="page">
              <wp:posOffset>4057650</wp:posOffset>
            </wp:positionV>
            <wp:extent cx="4967374" cy="662940"/>
            <wp:effectExtent l="76200" t="76200" r="138430" b="13716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4967374" cy="66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D70369">
        <w:t>This method avoids hard-coding property keys, making the configuration more maintainable, readable, and easier to validate.</w:t>
      </w:r>
    </w:p>
    <w:p w14:paraId="51AF638A" w14:textId="22FF4C19" w:rsidR="00A36BE2" w:rsidRPr="00D70369" w:rsidRDefault="00A876F1">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978752" behindDoc="0" locked="0" layoutInCell="1" allowOverlap="1" wp14:anchorId="104117F7" wp14:editId="1B1276D0">
                <wp:simplePos x="0" y="0"/>
                <wp:positionH relativeFrom="column">
                  <wp:posOffset>186055</wp:posOffset>
                </wp:positionH>
                <wp:positionV relativeFrom="paragraph">
                  <wp:posOffset>988695</wp:posOffset>
                </wp:positionV>
                <wp:extent cx="4972050" cy="635"/>
                <wp:effectExtent l="0" t="0" r="0" b="0"/>
                <wp:wrapSquare wrapText="bothSides"/>
                <wp:docPr id="1354465346" name="Text Box 1"/>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55DDF09" w14:textId="35A7F846" w:rsidR="00491DEB" w:rsidRPr="00D70369" w:rsidRDefault="00491DEB" w:rsidP="00491DEB">
                            <w:pPr>
                              <w:pStyle w:val="Caption"/>
                              <w:rPr>
                                <w:rFonts w:eastAsia="Times"/>
                                <w:sz w:val="22"/>
                                <w:szCs w:val="22"/>
                                <w:lang w:eastAsia="de-DE"/>
                              </w:rPr>
                            </w:pPr>
                            <w:bookmarkStart w:id="397" w:name="_Ref205999458"/>
                            <w:bookmarkStart w:id="398" w:name="_Toc206003256"/>
                            <w:r w:rsidRPr="00D70369">
                              <w:t xml:space="preserve">Figure </w:t>
                            </w:r>
                            <w:r w:rsidRPr="00D70369">
                              <w:fldChar w:fldCharType="begin"/>
                            </w:r>
                            <w:r w:rsidRPr="00D70369">
                              <w:instrText xml:space="preserve"> SEQ Figure \* ARABIC </w:instrText>
                            </w:r>
                            <w:r w:rsidRPr="00D70369">
                              <w:fldChar w:fldCharType="separate"/>
                            </w:r>
                            <w:r w:rsidR="00B27C2A" w:rsidRPr="00D70369">
                              <w:t>59</w:t>
                            </w:r>
                            <w:r w:rsidRPr="00D70369">
                              <w:fldChar w:fldCharType="end"/>
                            </w:r>
                            <w:bookmarkEnd w:id="397"/>
                            <w:r w:rsidRPr="00D70369">
                              <w:t>: Methode to Call Configuration Properties</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117F7" id="_x0000_s1084" type="#_x0000_t202" style="position:absolute;margin-left:14.65pt;margin-top:77.85pt;width:391.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Ub+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" stroked="f">
                <v:textbox style="mso-fit-shape-to-text:t" inset="0,0,0,0">
                  <w:txbxContent>
                    <w:p w14:paraId="055DDF09" w14:textId="35A7F846" w:rsidR="00491DEB" w:rsidRPr="00D70369" w:rsidRDefault="00491DEB" w:rsidP="00491DEB">
                      <w:pPr>
                        <w:pStyle w:val="Caption"/>
                        <w:rPr>
                          <w:rFonts w:eastAsia="Times"/>
                          <w:sz w:val="22"/>
                          <w:szCs w:val="22"/>
                          <w:lang w:eastAsia="de-DE"/>
                        </w:rPr>
                      </w:pPr>
                      <w:bookmarkStart w:id="399" w:name="_Ref205999458"/>
                      <w:bookmarkStart w:id="400" w:name="_Toc206003256"/>
                      <w:r w:rsidRPr="00D70369">
                        <w:t xml:space="preserve">Figure </w:t>
                      </w:r>
                      <w:r w:rsidRPr="00D70369">
                        <w:fldChar w:fldCharType="begin"/>
                      </w:r>
                      <w:r w:rsidRPr="00D70369">
                        <w:instrText xml:space="preserve"> SEQ Figure \* ARABIC </w:instrText>
                      </w:r>
                      <w:r w:rsidRPr="00D70369">
                        <w:fldChar w:fldCharType="separate"/>
                      </w:r>
                      <w:r w:rsidR="00B27C2A" w:rsidRPr="00D70369">
                        <w:t>59</w:t>
                      </w:r>
                      <w:r w:rsidRPr="00D70369">
                        <w:fldChar w:fldCharType="end"/>
                      </w:r>
                      <w:bookmarkEnd w:id="399"/>
                      <w:r w:rsidRPr="00D70369">
                        <w:t>: Methode to Call Configuration Properties</w:t>
                      </w:r>
                      <w:bookmarkEnd w:id="400"/>
                    </w:p>
                  </w:txbxContent>
                </v:textbox>
                <w10:wrap type="square"/>
              </v:shape>
            </w:pict>
          </mc:Fallback>
        </mc:AlternateContent>
      </w:r>
      <w:r w:rsidR="00C96816" w:rsidRPr="00D70369">
        <w:t xml:space="preserve"> </w:t>
      </w:r>
    </w:p>
    <w:p w14:paraId="4F17BA04" w14:textId="5DD8CD2B" w:rsidR="001E21EA" w:rsidRPr="00D70369" w:rsidRDefault="001E21EA" w:rsidP="00DC2225">
      <w:pPr>
        <w:rPr>
          <w:rFonts w:eastAsia="Times"/>
          <w:sz w:val="22"/>
          <w:szCs w:val="22"/>
          <w:lang w:eastAsia="de-DE"/>
        </w:rPr>
      </w:pPr>
    </w:p>
    <w:p w14:paraId="3FA91797" w14:textId="77777777" w:rsidR="003465EE" w:rsidRDefault="003465EE" w:rsidP="002724A7">
      <w:pPr>
        <w:spacing w:after="0" w:line="240" w:lineRule="auto"/>
        <w:jc w:val="left"/>
        <w:rPr>
          <w:rFonts w:eastAsia="Times"/>
          <w:lang w:eastAsia="de-DE"/>
        </w:rPr>
      </w:pPr>
    </w:p>
    <w:p w14:paraId="6D7DDCF4" w14:textId="5F7ADA7D" w:rsidR="0075255F" w:rsidRDefault="003465EE" w:rsidP="003465EE">
      <w:pPr>
        <w:spacing w:after="0" w:line="240" w:lineRule="auto"/>
        <w:jc w:val="left"/>
        <w:rPr>
          <w:rFonts w:eastAsia="Times"/>
          <w:lang w:eastAsia="de-DE"/>
        </w:rPr>
      </w:pPr>
      <w:r w:rsidRPr="003465EE">
        <w:rPr>
          <w:rFonts w:eastAsia="Times"/>
          <w:sz w:val="22"/>
          <w:szCs w:val="22"/>
          <w:lang w:eastAsia="de-DE"/>
        </w:rPr>
        <w:t>Required rebuild/redeploy per service; median time = 6 min 32 s (p95 = 6 min 58 s</w:t>
      </w:r>
      <w:r w:rsidR="00DF0E57" w:rsidRPr="00D70369">
        <w:rPr>
          <w:rFonts w:eastAsia="Times"/>
          <w:noProof/>
          <w:sz w:val="22"/>
          <w:szCs w:val="22"/>
          <w:lang w:eastAsia="de-DE"/>
        </w:rPr>
        <w:drawing>
          <wp:anchor distT="0" distB="0" distL="114300" distR="114300" simplePos="0" relativeHeight="251793408" behindDoc="0" locked="0" layoutInCell="1" allowOverlap="1" wp14:anchorId="2BBC12E0" wp14:editId="4A35E2A5">
            <wp:simplePos x="0" y="0"/>
            <wp:positionH relativeFrom="margin">
              <wp:align>center</wp:align>
            </wp:positionH>
            <wp:positionV relativeFrom="margin">
              <wp:posOffset>4501515</wp:posOffset>
            </wp:positionV>
            <wp:extent cx="4804410" cy="2200275"/>
            <wp:effectExtent l="76200" t="76200" r="12954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80441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1DEB" w:rsidRPr="00D70369">
        <w:rPr>
          <w:noProof/>
        </w:rPr>
        <mc:AlternateContent>
          <mc:Choice Requires="wps">
            <w:drawing>
              <wp:anchor distT="0" distB="0" distL="114300" distR="114300" simplePos="0" relativeHeight="251980800" behindDoc="0" locked="0" layoutInCell="1" allowOverlap="1" wp14:anchorId="4487B262" wp14:editId="5FDDCD83">
                <wp:simplePos x="0" y="0"/>
                <wp:positionH relativeFrom="column">
                  <wp:posOffset>361315</wp:posOffset>
                </wp:positionH>
                <wp:positionV relativeFrom="paragraph">
                  <wp:posOffset>2609215</wp:posOffset>
                </wp:positionV>
                <wp:extent cx="4804410" cy="635"/>
                <wp:effectExtent l="0" t="0" r="0" b="0"/>
                <wp:wrapSquare wrapText="bothSides"/>
                <wp:docPr id="77954631"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4E1BC990" w14:textId="5602ED3E" w:rsidR="00491DEB" w:rsidRPr="00D70369" w:rsidRDefault="00491DEB" w:rsidP="00491DEB">
                            <w:pPr>
                              <w:pStyle w:val="Caption"/>
                              <w:rPr>
                                <w:rFonts w:eastAsia="Times"/>
                                <w:sz w:val="22"/>
                                <w:szCs w:val="22"/>
                                <w:lang w:eastAsia="de-DE"/>
                              </w:rPr>
                            </w:pPr>
                            <w:bookmarkStart w:id="401" w:name="_Toc206003257"/>
                            <w:r w:rsidRPr="00D70369">
                              <w:t xml:space="preserve">Figure </w:t>
                            </w:r>
                            <w:r w:rsidRPr="00D70369">
                              <w:fldChar w:fldCharType="begin"/>
                            </w:r>
                            <w:r w:rsidRPr="00D70369">
                              <w:instrText xml:space="preserve"> SEQ Figure \* ARABIC </w:instrText>
                            </w:r>
                            <w:r w:rsidRPr="00D70369">
                              <w:fldChar w:fldCharType="separate"/>
                            </w:r>
                            <w:r w:rsidR="00B27C2A" w:rsidRPr="00D70369">
                              <w:t>60</w:t>
                            </w:r>
                            <w:r w:rsidRPr="00D70369">
                              <w:fldChar w:fldCharType="end"/>
                            </w:r>
                            <w:r w:rsidRPr="00D70369">
                              <w:t>: Configuration Properties Class</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B262" id="_x0000_s1085" type="#_x0000_t202" style="position:absolute;margin-left:28.45pt;margin-top:205.45pt;width:378.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LKWGwIAAEAEAAAOAAAAZHJzL2Uyb0RvYy54bWysU8Fu2zAMvQ/YPwi6L066tO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" stroked="f">
                <v:textbox style="mso-fit-shape-to-text:t" inset="0,0,0,0">
                  <w:txbxContent>
                    <w:p w14:paraId="4E1BC990" w14:textId="5602ED3E" w:rsidR="00491DEB" w:rsidRPr="00D70369" w:rsidRDefault="00491DEB" w:rsidP="00491DEB">
                      <w:pPr>
                        <w:pStyle w:val="Caption"/>
                        <w:rPr>
                          <w:rFonts w:eastAsia="Times"/>
                          <w:sz w:val="22"/>
                          <w:szCs w:val="22"/>
                          <w:lang w:eastAsia="de-DE"/>
                        </w:rPr>
                      </w:pPr>
                      <w:bookmarkStart w:id="402" w:name="_Toc206003257"/>
                      <w:r w:rsidRPr="00D70369">
                        <w:t xml:space="preserve">Figure </w:t>
                      </w:r>
                      <w:r w:rsidRPr="00D70369">
                        <w:fldChar w:fldCharType="begin"/>
                      </w:r>
                      <w:r w:rsidRPr="00D70369">
                        <w:instrText xml:space="preserve"> SEQ Figure \* ARABIC </w:instrText>
                      </w:r>
                      <w:r w:rsidRPr="00D70369">
                        <w:fldChar w:fldCharType="separate"/>
                      </w:r>
                      <w:r w:rsidR="00B27C2A" w:rsidRPr="00D70369">
                        <w:t>60</w:t>
                      </w:r>
                      <w:r w:rsidRPr="00D70369">
                        <w:fldChar w:fldCharType="end"/>
                      </w:r>
                      <w:r w:rsidRPr="00D70369">
                        <w:t>: Configuration Properties Class</w:t>
                      </w:r>
                      <w:bookmarkEnd w:id="402"/>
                    </w:p>
                  </w:txbxContent>
                </v:textbox>
                <w10:wrap type="square"/>
              </v:shape>
            </w:pict>
          </mc:Fallback>
        </mc:AlternateContent>
      </w:r>
      <w:r>
        <w:rPr>
          <w:rFonts w:eastAsia="Times"/>
          <w:sz w:val="22"/>
          <w:szCs w:val="22"/>
          <w:lang w:eastAsia="de-DE"/>
        </w:rPr>
        <w:t>)</w:t>
      </w:r>
      <w:r w:rsidR="000B4916" w:rsidRPr="00D70369">
        <w:rPr>
          <w:rFonts w:eastAsia="Times"/>
          <w:lang w:eastAsia="de-DE"/>
        </w:rPr>
        <w:br w:type="page"/>
      </w:r>
    </w:p>
    <w:p w14:paraId="4688D268" w14:textId="77777777" w:rsidR="003465EE" w:rsidRPr="00D70369" w:rsidRDefault="003465EE" w:rsidP="002724A7">
      <w:pPr>
        <w:spacing w:after="0" w:line="240" w:lineRule="auto"/>
        <w:jc w:val="left"/>
        <w:rPr>
          <w:rFonts w:eastAsia="Times"/>
          <w:lang w:eastAsia="de-DE"/>
        </w:rPr>
      </w:pPr>
    </w:p>
    <w:p w14:paraId="69EE5DEA" w14:textId="77777777" w:rsidR="002724A7" w:rsidRPr="00D70369" w:rsidRDefault="002724A7" w:rsidP="002724A7">
      <w:pPr>
        <w:spacing w:after="0" w:line="240" w:lineRule="auto"/>
        <w:jc w:val="left"/>
        <w:rPr>
          <w:rFonts w:eastAsia="Times"/>
          <w:lang w:eastAsia="de-DE"/>
        </w:rPr>
      </w:pPr>
    </w:p>
    <w:p w14:paraId="77EF44B2" w14:textId="4AF4071A" w:rsidR="002724A7" w:rsidRPr="00D70369" w:rsidRDefault="002724A7" w:rsidP="00B54A13">
      <w:pPr>
        <w:pStyle w:val="Text"/>
      </w:pPr>
      <w:r w:rsidRPr="00D70369">
        <w:t xml:space="preserve">4.Profile - Local Configuration </w:t>
      </w:r>
      <w:r w:rsidRPr="00D70369">
        <w:tab/>
      </w:r>
      <w:r w:rsidR="00162BA2" w:rsidRPr="00D70369">
        <w:t>as shown in</w:t>
      </w:r>
      <w:r w:rsidR="00495A55">
        <w:t xml:space="preserve"> </w:t>
      </w:r>
      <w:r w:rsidR="00495A55">
        <w:fldChar w:fldCharType="begin"/>
      </w:r>
      <w:r w:rsidR="00495A55">
        <w:instrText xml:space="preserve"> REF _Ref205999539 \h </w:instrText>
      </w:r>
      <w:r w:rsidR="00495A55">
        <w:fldChar w:fldCharType="separate"/>
      </w:r>
      <w:r w:rsidR="00495A55" w:rsidRPr="00D70369">
        <w:t>Figure 62</w:t>
      </w:r>
      <w:r w:rsidR="00495A55">
        <w:fldChar w:fldCharType="end"/>
      </w:r>
      <w:r w:rsidR="00162BA2" w:rsidRPr="00D70369">
        <w:t>.</w:t>
      </w:r>
    </w:p>
    <w:p w14:paraId="6B28D706" w14:textId="77777777" w:rsidR="005044EE" w:rsidRPr="00D70369" w:rsidRDefault="005044EE" w:rsidP="00B54A13">
      <w:pPr>
        <w:pStyle w:val="Text"/>
      </w:pPr>
    </w:p>
    <w:p w14:paraId="373E982D" w14:textId="486A01BB" w:rsidR="00B471BB" w:rsidRPr="00D70369" w:rsidRDefault="00B471BB" w:rsidP="00B54A13">
      <w:pPr>
        <w:pStyle w:val="Text"/>
      </w:pPr>
      <w:r w:rsidRPr="00D70369">
        <w:t>Using Command-Line Arguments</w:t>
      </w:r>
    </w:p>
    <w:p w14:paraId="590868A2" w14:textId="6BC94F65" w:rsidR="00B471BB" w:rsidRPr="00D70369" w:rsidRDefault="00B471BB" w:rsidP="00B54A13">
      <w:pPr>
        <w:pStyle w:val="Text"/>
      </w:pPr>
      <w:r w:rsidRPr="00D70369">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306F0CD5" w14:textId="264718CC" w:rsidR="00B471BB" w:rsidRPr="00D70369" w:rsidRDefault="00B471BB" w:rsidP="00B54A13">
      <w:pPr>
        <w:pStyle w:val="Text"/>
      </w:pPr>
      <w:r w:rsidRPr="00D70369">
        <w:t>This is especially useful in production environments where configurations need to be injected dynamically at runtime. The naming convention matches the Spring property names and uses double hyphens for passing values</w:t>
      </w:r>
      <w:r w:rsidR="00162BA2" w:rsidRPr="00D70369">
        <w:t xml:space="preserve"> as shown in</w:t>
      </w:r>
      <w:r w:rsidR="00223A6B">
        <w:t xml:space="preserve"> </w:t>
      </w:r>
      <w:r w:rsidR="00223A6B">
        <w:fldChar w:fldCharType="begin"/>
      </w:r>
      <w:r w:rsidR="00223A6B">
        <w:instrText xml:space="preserve"> REF _Ref205999567 \h </w:instrText>
      </w:r>
      <w:r w:rsidR="00223A6B">
        <w:fldChar w:fldCharType="separate"/>
      </w:r>
      <w:r w:rsidR="00223A6B" w:rsidRPr="00D70369">
        <w:t>Figure 61</w:t>
      </w:r>
      <w:r w:rsidR="00223A6B">
        <w:fldChar w:fldCharType="end"/>
      </w:r>
      <w:r w:rsidRPr="00D70369">
        <w:t>.</w:t>
      </w:r>
    </w:p>
    <w:p w14:paraId="4A944799" w14:textId="7EE53EB8" w:rsidR="005044EE" w:rsidRPr="00D70369" w:rsidRDefault="005044EE" w:rsidP="00B54A13">
      <w:pPr>
        <w:pStyle w:val="Text"/>
      </w:pPr>
    </w:p>
    <w:p w14:paraId="2F4C24AA" w14:textId="2133000D" w:rsidR="00B471BB" w:rsidRPr="00D70369" w:rsidRDefault="00B471BB" w:rsidP="00B54A13">
      <w:pPr>
        <w:pStyle w:val="Text"/>
      </w:pPr>
      <w:r w:rsidRPr="00D70369">
        <w:t>Using JVM System Properties</w:t>
      </w:r>
    </w:p>
    <w:p w14:paraId="5E9000D0" w14:textId="59248F58" w:rsidR="00B471BB" w:rsidRPr="00D70369" w:rsidRDefault="00B471BB" w:rsidP="00B54A13">
      <w:pPr>
        <w:pStyle w:val="Text"/>
      </w:pPr>
      <w:r w:rsidRPr="00D70369">
        <w:t xml:space="preserve">JVM system properties provide another way to externalize configuration. These are passed using the -D prefix </w:t>
      </w:r>
      <w:r w:rsidR="00223A6B" w:rsidRPr="00D70369">
        <w:t>and</w:t>
      </w:r>
      <w:r w:rsidRPr="00D70369">
        <w:t xml:space="preserve"> override configuration from files.</w:t>
      </w:r>
    </w:p>
    <w:p w14:paraId="12BFA865" w14:textId="0751717A" w:rsidR="00B471BB" w:rsidRPr="00D70369" w:rsidRDefault="00B471BB" w:rsidP="00B54A13">
      <w:pPr>
        <w:pStyle w:val="Text"/>
      </w:pPr>
      <w:r w:rsidRPr="00D70369">
        <w:t>This method allows properties to be injected during application startup without rebuilding the JAR file. When both JVM properties and command-line arguments are provided, command-line arguments take precedence.</w:t>
      </w:r>
    </w:p>
    <w:p w14:paraId="25124DD2" w14:textId="604F4ED5" w:rsidR="00B471BB" w:rsidRPr="00D70369" w:rsidRDefault="00B471BB" w:rsidP="00B54A13">
      <w:pPr>
        <w:pStyle w:val="Text"/>
      </w:pPr>
      <w:r w:rsidRPr="00D70369">
        <w:t>This feature is useful for customizing builds or temporary overrides, especially in script-driven or automated deployment environments.</w:t>
      </w:r>
    </w:p>
    <w:p w14:paraId="13E18C97" w14:textId="77777777" w:rsidR="005044EE" w:rsidRPr="00D70369" w:rsidRDefault="005044EE" w:rsidP="00B54A13">
      <w:pPr>
        <w:pStyle w:val="Text"/>
      </w:pPr>
    </w:p>
    <w:p w14:paraId="482677C4" w14:textId="5D43DA50" w:rsidR="005044EE" w:rsidRPr="00D70369" w:rsidRDefault="00B471BB" w:rsidP="00B54A13">
      <w:pPr>
        <w:pStyle w:val="Text"/>
      </w:pPr>
      <w:r w:rsidRPr="00D70369">
        <w:t>Using Environment Variables</w:t>
      </w:r>
    </w:p>
    <w:p w14:paraId="3AEA8AE4" w14:textId="43194E21" w:rsidR="00B471BB" w:rsidRPr="00D70369" w:rsidRDefault="00B471BB" w:rsidP="00B54A13">
      <w:pPr>
        <w:pStyle w:val="Text"/>
      </w:pPr>
      <w:r w:rsidRPr="00D70369">
        <w:t>Environment variables are a universal and platform-agnostic method for configuration. They work across operating systems and are often used in containerized or cloud environments.</w:t>
      </w:r>
    </w:p>
    <w:p w14:paraId="52DF1116" w14:textId="1AC76F6D" w:rsidR="00B471BB" w:rsidRPr="00D70369" w:rsidRDefault="00B471BB" w:rsidP="00B54A13">
      <w:pPr>
        <w:pStyle w:val="Text"/>
      </w:pPr>
      <w:r w:rsidRPr="00D70369">
        <w:t>To map environment variables to Spring Boot properties, variable names must be written in the uppercase and use underscores (_)</w:t>
      </w:r>
      <w:r w:rsidR="00B434C6" w:rsidRPr="00D70369">
        <w:t xml:space="preserve"> </w:t>
      </w:r>
      <w:r w:rsidRPr="00D70369">
        <w:t>instead of dots (.). This is handled automatically by Spring Boot using relaxed binding.</w:t>
      </w:r>
    </w:p>
    <w:p w14:paraId="2436980F" w14:textId="4626BF58" w:rsidR="002724A7" w:rsidRPr="00D70369" w:rsidRDefault="002724A7" w:rsidP="00B54A13">
      <w:pPr>
        <w:pStyle w:val="Text"/>
      </w:pPr>
    </w:p>
    <w:p w14:paraId="096ACF2E" w14:textId="41F82ED4" w:rsidR="002724A7" w:rsidRPr="00D70369" w:rsidRDefault="002724A7" w:rsidP="002724A7">
      <w:pPr>
        <w:spacing w:after="0" w:line="240" w:lineRule="auto"/>
        <w:jc w:val="left"/>
        <w:rPr>
          <w:rFonts w:eastAsia="Times"/>
          <w:lang w:eastAsia="de-DE"/>
        </w:rPr>
      </w:pPr>
    </w:p>
    <w:p w14:paraId="397CE984" w14:textId="0B26F231" w:rsidR="002724A7" w:rsidRPr="00D70369" w:rsidRDefault="002724A7" w:rsidP="002724A7">
      <w:pPr>
        <w:spacing w:after="0" w:line="240" w:lineRule="auto"/>
        <w:jc w:val="left"/>
        <w:rPr>
          <w:rFonts w:eastAsia="Times"/>
          <w:lang w:eastAsia="de-DE"/>
        </w:rPr>
      </w:pPr>
    </w:p>
    <w:p w14:paraId="7DE463DB" w14:textId="49054D1B" w:rsidR="002724A7" w:rsidRPr="00D70369" w:rsidRDefault="002724A7" w:rsidP="002724A7">
      <w:pPr>
        <w:spacing w:after="0" w:line="240" w:lineRule="auto"/>
        <w:jc w:val="left"/>
        <w:rPr>
          <w:rFonts w:eastAsia="Times"/>
          <w:lang w:eastAsia="de-DE"/>
        </w:rPr>
      </w:pPr>
    </w:p>
    <w:p w14:paraId="2231304A" w14:textId="69132FD9" w:rsidR="002724A7" w:rsidRPr="00D70369" w:rsidRDefault="002724A7" w:rsidP="002724A7">
      <w:pPr>
        <w:spacing w:after="0" w:line="240" w:lineRule="auto"/>
        <w:jc w:val="left"/>
        <w:rPr>
          <w:rFonts w:eastAsia="Times"/>
          <w:lang w:eastAsia="de-DE"/>
        </w:rPr>
      </w:pPr>
    </w:p>
    <w:p w14:paraId="5AE9CD5F" w14:textId="714F6607" w:rsidR="002724A7" w:rsidRPr="00D70369" w:rsidRDefault="002724A7" w:rsidP="002724A7">
      <w:pPr>
        <w:spacing w:after="0" w:line="240" w:lineRule="auto"/>
        <w:jc w:val="left"/>
        <w:rPr>
          <w:rFonts w:eastAsia="Times"/>
          <w:lang w:eastAsia="de-DE"/>
        </w:rPr>
      </w:pPr>
    </w:p>
    <w:p w14:paraId="292E2753" w14:textId="0A72A1B4" w:rsidR="0075255F" w:rsidRPr="00D70369" w:rsidRDefault="00B434C6" w:rsidP="00B471BB">
      <w:pPr>
        <w:spacing w:after="0" w:line="240" w:lineRule="auto"/>
        <w:jc w:val="left"/>
        <w:rPr>
          <w:rFonts w:eastAsia="Times"/>
          <w:lang w:eastAsia="de-DE"/>
        </w:rPr>
      </w:pPr>
      <w:r w:rsidRPr="00D70369">
        <w:rPr>
          <w:rFonts w:eastAsia="Times"/>
          <w:noProof/>
        </w:rPr>
        <w:lastRenderedPageBreak/>
        <w:drawing>
          <wp:anchor distT="0" distB="0" distL="114300" distR="114300" simplePos="0" relativeHeight="251794432" behindDoc="0" locked="0" layoutInCell="1" allowOverlap="1" wp14:anchorId="3E8C6586" wp14:editId="6AB22106">
            <wp:simplePos x="0" y="0"/>
            <wp:positionH relativeFrom="margin">
              <wp:align>center</wp:align>
            </wp:positionH>
            <wp:positionV relativeFrom="margin">
              <wp:posOffset>320040</wp:posOffset>
            </wp:positionV>
            <wp:extent cx="2513330" cy="2247900"/>
            <wp:effectExtent l="76200" t="76200" r="134620" b="13335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251333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rFonts w:eastAsia="Times"/>
          <w:noProof/>
          <w:lang w:eastAsia="de-DE"/>
        </w:rPr>
        <w:drawing>
          <wp:anchor distT="0" distB="0" distL="114300" distR="114300" simplePos="0" relativeHeight="251795456" behindDoc="0" locked="0" layoutInCell="1" allowOverlap="1" wp14:anchorId="587813E8" wp14:editId="3085EB7F">
            <wp:simplePos x="0" y="0"/>
            <wp:positionH relativeFrom="margin">
              <wp:align>center</wp:align>
            </wp:positionH>
            <wp:positionV relativeFrom="margin">
              <wp:posOffset>3310890</wp:posOffset>
            </wp:positionV>
            <wp:extent cx="4520565" cy="2581275"/>
            <wp:effectExtent l="76200" t="76200" r="127635" b="142875"/>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452056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50216" w:rsidRPr="00D70369">
        <w:rPr>
          <w:noProof/>
        </w:rPr>
        <mc:AlternateContent>
          <mc:Choice Requires="wps">
            <w:drawing>
              <wp:anchor distT="0" distB="0" distL="114300" distR="114300" simplePos="0" relativeHeight="251984896" behindDoc="0" locked="0" layoutInCell="1" allowOverlap="1" wp14:anchorId="075B99CF" wp14:editId="079770FB">
                <wp:simplePos x="0" y="0"/>
                <wp:positionH relativeFrom="column">
                  <wp:posOffset>475615</wp:posOffset>
                </wp:positionH>
                <wp:positionV relativeFrom="paragraph">
                  <wp:posOffset>6034405</wp:posOffset>
                </wp:positionV>
                <wp:extent cx="4577715" cy="635"/>
                <wp:effectExtent l="0" t="0" r="0" b="0"/>
                <wp:wrapSquare wrapText="bothSides"/>
                <wp:docPr id="1608591857"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D9F4439" w14:textId="7738D59A" w:rsidR="00450216" w:rsidRPr="00D70369" w:rsidRDefault="00450216" w:rsidP="00450216">
                            <w:pPr>
                              <w:pStyle w:val="Caption"/>
                              <w:rPr>
                                <w:rFonts w:eastAsia="Times"/>
                                <w:lang w:eastAsia="de-DE"/>
                              </w:rPr>
                            </w:pPr>
                            <w:bookmarkStart w:id="403" w:name="_Ref205999567"/>
                            <w:bookmarkStart w:id="404" w:name="_Toc206003258"/>
                            <w:r w:rsidRPr="00D70369">
                              <w:t xml:space="preserve">Figure </w:t>
                            </w:r>
                            <w:r w:rsidRPr="00D70369">
                              <w:fldChar w:fldCharType="begin"/>
                            </w:r>
                            <w:r w:rsidRPr="00D70369">
                              <w:instrText xml:space="preserve"> SEQ Figure \* ARABIC </w:instrText>
                            </w:r>
                            <w:r w:rsidRPr="00D70369">
                              <w:fldChar w:fldCharType="separate"/>
                            </w:r>
                            <w:r w:rsidR="00B27C2A" w:rsidRPr="00D70369">
                              <w:t>61</w:t>
                            </w:r>
                            <w:r w:rsidRPr="00D70369">
                              <w:fldChar w:fldCharType="end"/>
                            </w:r>
                            <w:bookmarkEnd w:id="403"/>
                            <w:r w:rsidRPr="00D70369">
                              <w:t>: Example for Account Configuration</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B99CF" id="_x0000_s1086" type="#_x0000_t202" style="position:absolute;margin-left:37.45pt;margin-top:475.15pt;width:360.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" stroked="f">
                <v:textbox style="mso-fit-shape-to-text:t" inset="0,0,0,0">
                  <w:txbxContent>
                    <w:p w14:paraId="3D9F4439" w14:textId="7738D59A" w:rsidR="00450216" w:rsidRPr="00D70369" w:rsidRDefault="00450216" w:rsidP="00450216">
                      <w:pPr>
                        <w:pStyle w:val="Caption"/>
                        <w:rPr>
                          <w:rFonts w:eastAsia="Times"/>
                          <w:lang w:eastAsia="de-DE"/>
                        </w:rPr>
                      </w:pPr>
                      <w:bookmarkStart w:id="405" w:name="_Ref205999567"/>
                      <w:bookmarkStart w:id="406" w:name="_Toc206003258"/>
                      <w:r w:rsidRPr="00D70369">
                        <w:t xml:space="preserve">Figure </w:t>
                      </w:r>
                      <w:r w:rsidRPr="00D70369">
                        <w:fldChar w:fldCharType="begin"/>
                      </w:r>
                      <w:r w:rsidRPr="00D70369">
                        <w:instrText xml:space="preserve"> SEQ Figure \* ARABIC </w:instrText>
                      </w:r>
                      <w:r w:rsidRPr="00D70369">
                        <w:fldChar w:fldCharType="separate"/>
                      </w:r>
                      <w:r w:rsidR="00B27C2A" w:rsidRPr="00D70369">
                        <w:t>61</w:t>
                      </w:r>
                      <w:r w:rsidRPr="00D70369">
                        <w:fldChar w:fldCharType="end"/>
                      </w:r>
                      <w:bookmarkEnd w:id="405"/>
                      <w:r w:rsidRPr="00D70369">
                        <w:t>: Example for Account Configuration</w:t>
                      </w:r>
                      <w:bookmarkEnd w:id="406"/>
                    </w:p>
                  </w:txbxContent>
                </v:textbox>
                <w10:wrap type="square"/>
              </v:shape>
            </w:pict>
          </mc:Fallback>
        </mc:AlternateContent>
      </w:r>
      <w:r w:rsidR="00450216" w:rsidRPr="00D70369">
        <w:rPr>
          <w:noProof/>
        </w:rPr>
        <mc:AlternateContent>
          <mc:Choice Requires="wps">
            <w:drawing>
              <wp:anchor distT="0" distB="0" distL="114300" distR="114300" simplePos="0" relativeHeight="251982848" behindDoc="0" locked="0" layoutInCell="1" allowOverlap="1" wp14:anchorId="53FC812E" wp14:editId="3AA1D587">
                <wp:simplePos x="0" y="0"/>
                <wp:positionH relativeFrom="margin">
                  <wp:align>center</wp:align>
                </wp:positionH>
                <wp:positionV relativeFrom="paragraph">
                  <wp:posOffset>2691765</wp:posOffset>
                </wp:positionV>
                <wp:extent cx="2886075" cy="635"/>
                <wp:effectExtent l="0" t="0" r="9525" b="0"/>
                <wp:wrapSquare wrapText="bothSides"/>
                <wp:docPr id="1044609442"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C24BAE1" w14:textId="32509F3C" w:rsidR="00450216" w:rsidRPr="00D70369" w:rsidRDefault="00450216" w:rsidP="00450216">
                            <w:pPr>
                              <w:pStyle w:val="Caption"/>
                              <w:rPr>
                                <w:rFonts w:eastAsia="Times"/>
                                <w:lang w:eastAsia="de-DE"/>
                              </w:rPr>
                            </w:pPr>
                            <w:bookmarkStart w:id="407" w:name="_Ref205999539"/>
                            <w:bookmarkStart w:id="408" w:name="_Toc206003259"/>
                            <w:r w:rsidRPr="00D70369">
                              <w:t xml:space="preserve">Figure </w:t>
                            </w:r>
                            <w:r w:rsidRPr="00D70369">
                              <w:fldChar w:fldCharType="begin"/>
                            </w:r>
                            <w:r w:rsidRPr="00D70369">
                              <w:instrText xml:space="preserve"> SEQ Figure \* ARABIC </w:instrText>
                            </w:r>
                            <w:r w:rsidRPr="00D70369">
                              <w:fldChar w:fldCharType="separate"/>
                            </w:r>
                            <w:r w:rsidR="00B27C2A" w:rsidRPr="00D70369">
                              <w:t>62</w:t>
                            </w:r>
                            <w:r w:rsidRPr="00D70369">
                              <w:fldChar w:fldCharType="end"/>
                            </w:r>
                            <w:bookmarkEnd w:id="407"/>
                            <w:r w:rsidRPr="00D70369">
                              <w:t>: Different Environment in Configuration</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C812E" id="_x0000_s1087" type="#_x0000_t202" style="position:absolute;margin-left:0;margin-top:211.95pt;width:227.25pt;height:.05pt;z-index:25198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NwGgIAAEAEAAAOAAAAZHJzL2Uyb0RvYy54bWysU02P2jAQvVfqf7B8LwGq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" stroked="f">
                <v:textbox style="mso-fit-shape-to-text:t" inset="0,0,0,0">
                  <w:txbxContent>
                    <w:p w14:paraId="5C24BAE1" w14:textId="32509F3C" w:rsidR="00450216" w:rsidRPr="00D70369" w:rsidRDefault="00450216" w:rsidP="00450216">
                      <w:pPr>
                        <w:pStyle w:val="Caption"/>
                        <w:rPr>
                          <w:rFonts w:eastAsia="Times"/>
                          <w:lang w:eastAsia="de-DE"/>
                        </w:rPr>
                      </w:pPr>
                      <w:bookmarkStart w:id="409" w:name="_Ref205999539"/>
                      <w:bookmarkStart w:id="410" w:name="_Toc206003259"/>
                      <w:r w:rsidRPr="00D70369">
                        <w:t xml:space="preserve">Figure </w:t>
                      </w:r>
                      <w:r w:rsidRPr="00D70369">
                        <w:fldChar w:fldCharType="begin"/>
                      </w:r>
                      <w:r w:rsidRPr="00D70369">
                        <w:instrText xml:space="preserve"> SEQ Figure \* ARABIC </w:instrText>
                      </w:r>
                      <w:r w:rsidRPr="00D70369">
                        <w:fldChar w:fldCharType="separate"/>
                      </w:r>
                      <w:r w:rsidR="00B27C2A" w:rsidRPr="00D70369">
                        <w:t>62</w:t>
                      </w:r>
                      <w:r w:rsidRPr="00D70369">
                        <w:fldChar w:fldCharType="end"/>
                      </w:r>
                      <w:bookmarkEnd w:id="409"/>
                      <w:r w:rsidRPr="00D70369">
                        <w:t>: Different Environment in Configuration</w:t>
                      </w:r>
                      <w:bookmarkEnd w:id="410"/>
                    </w:p>
                  </w:txbxContent>
                </v:textbox>
                <w10:wrap type="square" anchorx="margin"/>
              </v:shape>
            </w:pict>
          </mc:Fallback>
        </mc:AlternateContent>
      </w:r>
      <w:r w:rsidR="0075255F" w:rsidRPr="00D70369">
        <w:rPr>
          <w:rFonts w:eastAsia="Times"/>
          <w:lang w:eastAsia="de-DE"/>
        </w:rPr>
        <w:br w:type="page"/>
      </w:r>
    </w:p>
    <w:p w14:paraId="1EEB0CC9" w14:textId="77777777" w:rsidR="00A245F0" w:rsidRPr="00D70369" w:rsidRDefault="00A245F0">
      <w:pPr>
        <w:spacing w:after="0" w:line="240" w:lineRule="auto"/>
        <w:jc w:val="left"/>
        <w:rPr>
          <w:rFonts w:eastAsia="Times"/>
          <w:lang w:eastAsia="de-DE"/>
        </w:rPr>
      </w:pPr>
    </w:p>
    <w:p w14:paraId="01A31464" w14:textId="6851FD05" w:rsidR="00AC7AE0" w:rsidRDefault="00A245F0" w:rsidP="00AC7AE0">
      <w:pPr>
        <w:pStyle w:val="Text"/>
      </w:pPr>
      <w:r w:rsidRPr="00D70369">
        <w:t xml:space="preserve">Local Configuration </w:t>
      </w:r>
      <w:r w:rsidRPr="00D70369">
        <w:tab/>
        <w:t xml:space="preserve">Problem </w:t>
      </w:r>
    </w:p>
    <w:p w14:paraId="378D36A9" w14:textId="155F3C90" w:rsidR="00A245F0" w:rsidRPr="00D70369" w:rsidRDefault="00A245F0" w:rsidP="00B54A13">
      <w:pPr>
        <w:pStyle w:val="Text"/>
      </w:pPr>
      <w:r w:rsidRPr="00D70369">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4A9097C8" w14:textId="2B40BD34" w:rsidR="00A245F0" w:rsidRPr="00D70369" w:rsidRDefault="00A245F0" w:rsidP="00B54A13">
      <w:pPr>
        <w:pStyle w:val="Text"/>
      </w:pPr>
      <w:r w:rsidRPr="00D70369">
        <w:t xml:space="preserve">Given that configuration data evolves and </w:t>
      </w:r>
      <w:r w:rsidR="00ED1107" w:rsidRPr="00D70369">
        <w:t>require</w:t>
      </w:r>
      <w:r w:rsidRPr="00D70369">
        <w:t xml:space="preserve"> changes, similar to application code, what strategies should be employed to store, track revisions and audit the configuration used in a release?</w:t>
      </w:r>
    </w:p>
    <w:p w14:paraId="4743852C" w14:textId="6DA72D49" w:rsidR="00A245F0" w:rsidRPr="00D70369" w:rsidRDefault="00A245F0" w:rsidP="00B54A13">
      <w:pPr>
        <w:pStyle w:val="Text"/>
      </w:pPr>
      <w:r w:rsidRPr="00D70369">
        <w:t>In scenarios where environment variables lack granular access control features, how can you effectively control access to configuration data?</w:t>
      </w:r>
    </w:p>
    <w:p w14:paraId="5D9B5A49" w14:textId="4181289B" w:rsidR="00A245F0" w:rsidRPr="00D70369" w:rsidRDefault="00A245F0" w:rsidP="00B54A13">
      <w:pPr>
        <w:pStyle w:val="Text"/>
      </w:pPr>
      <w:r w:rsidRPr="00D70369">
        <w:t>When the number of application instances grows, handling configuration in a distributed manner for each instance becomes challenging. How can such challenges be overcome?</w:t>
      </w:r>
    </w:p>
    <w:p w14:paraId="54FDBADD" w14:textId="12FF891E" w:rsidR="00A245F0" w:rsidRPr="00D70369" w:rsidRDefault="00A245F0" w:rsidP="00B54A13">
      <w:pPr>
        <w:pStyle w:val="Text"/>
      </w:pPr>
      <w:r w:rsidRPr="00D70369">
        <w:t>Considering that neither Spring Boot properties nor environment variables support configuration encryption, how should secrets be managed securely?</w:t>
      </w:r>
    </w:p>
    <w:p w14:paraId="24F693B8" w14:textId="77777777" w:rsidR="00A245F0" w:rsidRPr="00D70369" w:rsidRDefault="00A245F0" w:rsidP="00B54A13">
      <w:pPr>
        <w:pStyle w:val="Text"/>
      </w:pPr>
      <w:r w:rsidRPr="00D70369">
        <w:t>After modifying configuration data, how can you ensure that the application can read it at runtime without necessitating a complete restart?</w:t>
      </w:r>
    </w:p>
    <w:p w14:paraId="527E6956" w14:textId="77777777" w:rsidR="00A245F0" w:rsidRPr="00D70369" w:rsidRDefault="00A245F0" w:rsidP="00B54A13">
      <w:pPr>
        <w:pStyle w:val="Text"/>
      </w:pPr>
    </w:p>
    <w:p w14:paraId="43652250" w14:textId="77777777" w:rsidR="00A245F0" w:rsidRPr="00D70369" w:rsidRDefault="00A245F0">
      <w:pPr>
        <w:spacing w:after="0" w:line="240" w:lineRule="auto"/>
        <w:jc w:val="left"/>
        <w:rPr>
          <w:rFonts w:eastAsia="Times"/>
          <w:lang w:eastAsia="de-DE"/>
        </w:rPr>
      </w:pPr>
    </w:p>
    <w:p w14:paraId="59430592" w14:textId="17ABB4B4" w:rsidR="00D470E4" w:rsidRPr="00D70369" w:rsidRDefault="00D470E4" w:rsidP="00A245F0">
      <w:pPr>
        <w:spacing w:after="0" w:line="240" w:lineRule="auto"/>
        <w:rPr>
          <w:rFonts w:eastAsia="Times"/>
          <w:lang w:eastAsia="de-DE"/>
        </w:rPr>
      </w:pPr>
      <w:r w:rsidRPr="00D70369">
        <w:rPr>
          <w:rFonts w:eastAsia="Times"/>
          <w:lang w:eastAsia="de-DE"/>
        </w:rPr>
        <w:br w:type="page"/>
      </w:r>
    </w:p>
    <w:p w14:paraId="3A0012F0" w14:textId="77777777" w:rsidR="00F5431B" w:rsidRPr="00D70369" w:rsidRDefault="00F5431B" w:rsidP="00F5431B">
      <w:pPr>
        <w:pStyle w:val="Heading3"/>
        <w:rPr>
          <w:rFonts w:eastAsia="Times"/>
          <w:lang w:eastAsia="de-DE"/>
        </w:rPr>
      </w:pPr>
      <w:bookmarkStart w:id="411" w:name="_Toc206003830"/>
      <w:r w:rsidRPr="00D70369">
        <w:rPr>
          <w:rFonts w:eastAsia="Times"/>
          <w:lang w:eastAsia="de-DE"/>
        </w:rPr>
        <w:lastRenderedPageBreak/>
        <w:t>Centralized Configuration</w:t>
      </w:r>
      <w:bookmarkEnd w:id="411"/>
    </w:p>
    <w:p w14:paraId="2FE34A18" w14:textId="77777777" w:rsidR="00F5431B" w:rsidRPr="00D70369" w:rsidRDefault="00F5431B" w:rsidP="00B54A13">
      <w:pPr>
        <w:pStyle w:val="Text"/>
      </w:pPr>
      <w:r w:rsidRPr="00D70369">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3D9E4A71" w14:textId="5ADE4459" w:rsidR="00F5431B" w:rsidRDefault="00037B0C" w:rsidP="00037B0C">
      <w:pPr>
        <w:pStyle w:val="Text"/>
      </w:pPr>
      <w:r w:rsidRPr="00037B0C">
        <w:t xml:space="preserve">Git commit + refresh event; median time = 55 s (p95 = 1 min 12 s) </w:t>
      </w:r>
    </w:p>
    <w:p w14:paraId="42EAB9B5" w14:textId="77777777" w:rsidR="00037B0C" w:rsidRPr="00D70369" w:rsidRDefault="00037B0C" w:rsidP="00B54A13">
      <w:pPr>
        <w:pStyle w:val="Text"/>
      </w:pPr>
    </w:p>
    <w:p w14:paraId="7C9AB514" w14:textId="35802B54" w:rsidR="00F5431B" w:rsidRPr="00D70369" w:rsidRDefault="00F5431B" w:rsidP="00B54A13">
      <w:pPr>
        <w:pStyle w:val="Text"/>
      </w:pPr>
      <w:r w:rsidRPr="00D70369">
        <w:t xml:space="preserve">The configuration values for each service are stored in a centralized Git repository. This repository includes multiple YAML files organized by service name and environment (e.g., </w:t>
      </w:r>
      <w:proofErr w:type="spellStart"/>
      <w:r w:rsidRPr="00D70369">
        <w:t>accounts.yml</w:t>
      </w:r>
      <w:proofErr w:type="spellEnd"/>
      <w:r w:rsidRPr="00D70369">
        <w:t>, cards-</w:t>
      </w:r>
      <w:proofErr w:type="spellStart"/>
      <w:r w:rsidRPr="00D70369">
        <w:t>prod.yml</w:t>
      </w:r>
      <w:proofErr w:type="spellEnd"/>
      <w:r w:rsidRPr="00D70369">
        <w:t xml:space="preserve">, etc.). These files are accessed by the Spring Cloud Config Server, which acts as a central source of truth for all configuration data. The Config Server is connected to the Git repository using a URI defined in its configuration. It pulls values from the specified branch (such as </w:t>
      </w:r>
      <w:r w:rsidR="00683960" w:rsidRPr="00D70369">
        <w:t>the main</w:t>
      </w:r>
      <w:r w:rsidRPr="00D70369">
        <w:t>) and serves them to client microservices like accounts, loans, and cards</w:t>
      </w:r>
      <w:r w:rsidR="00380FC3" w:rsidRPr="00D70369">
        <w:t xml:space="preserve"> as shown in </w:t>
      </w:r>
      <w:r w:rsidR="00683960">
        <w:fldChar w:fldCharType="begin"/>
      </w:r>
      <w:r w:rsidR="00683960">
        <w:instrText xml:space="preserve"> REF _Ref205999668 \h </w:instrText>
      </w:r>
      <w:r w:rsidR="00683960">
        <w:fldChar w:fldCharType="separate"/>
      </w:r>
      <w:r w:rsidR="00683960" w:rsidRPr="00D70369">
        <w:t>Figure 63</w:t>
      </w:r>
      <w:r w:rsidR="00683960">
        <w:fldChar w:fldCharType="end"/>
      </w:r>
      <w:r w:rsidR="00683960">
        <w:t xml:space="preserve"> and </w:t>
      </w:r>
      <w:r w:rsidR="00683960">
        <w:fldChar w:fldCharType="begin"/>
      </w:r>
      <w:r w:rsidR="00683960">
        <w:instrText xml:space="preserve"> REF _Ref205999669 \h </w:instrText>
      </w:r>
      <w:r w:rsidR="00683960">
        <w:fldChar w:fldCharType="separate"/>
      </w:r>
      <w:r w:rsidR="00683960" w:rsidRPr="00D70369">
        <w:t>Figure 64</w:t>
      </w:r>
      <w:r w:rsidR="00683960">
        <w:fldChar w:fldCharType="end"/>
      </w:r>
      <w:r w:rsidR="00683960">
        <w:t>.</w:t>
      </w:r>
    </w:p>
    <w:p w14:paraId="5621ACE9" w14:textId="77777777" w:rsidR="00F5431B" w:rsidRPr="00D70369" w:rsidRDefault="00F5431B" w:rsidP="00B54A13">
      <w:pPr>
        <w:pStyle w:val="Text"/>
      </w:pPr>
    </w:p>
    <w:p w14:paraId="65310D5E" w14:textId="358914A3" w:rsidR="00F5431B" w:rsidRPr="00D70369" w:rsidRDefault="00F5431B" w:rsidP="00653502">
      <w:pPr>
        <w:pStyle w:val="Text"/>
      </w:pPr>
      <w:r w:rsidRPr="00D70369">
        <w:t>To allow applications to refresh their configuration at runtime, the Spring Boot Actuator module must be added to each microservice. This exposes endpoints such as /refresh or /bus refresh, which can be triggered to reload the configuration without restarting the application. The /refresh endpoint is a basic option that works for individual services, while /bus refresh enables broadcast-style refreshes across multiple services using a message broker like RabbitMQ or Kafka.</w:t>
      </w:r>
    </w:p>
    <w:p w14:paraId="55EFC5C3" w14:textId="3C0561E3" w:rsidR="00F5431B" w:rsidRPr="00D70369" w:rsidRDefault="00F5431B" w:rsidP="00653502">
      <w:pPr>
        <w:pStyle w:val="Text"/>
      </w:pPr>
      <w:r w:rsidRPr="00D70369">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6A82BC41" w14:textId="77777777" w:rsidR="00F5431B" w:rsidRPr="00D70369" w:rsidRDefault="00F5431B" w:rsidP="00B54A13">
      <w:pPr>
        <w:pStyle w:val="Text"/>
      </w:pPr>
      <w:r w:rsidRPr="00D70369">
        <w:t>To address this, Spring Cloud Bus comes into play. It connects the services via a messaging infrastructure, allowing configuration change events to be broadcast. When a POST request is sent to /actuator/bus refresh on any one instance, the event is distributed to all connected services, which then reload their configuration from the Config Server. This reduces the need to trigger refreshments manually for each instance.</w:t>
      </w:r>
    </w:p>
    <w:p w14:paraId="384832A1" w14:textId="0A66632F" w:rsidR="00F5431B" w:rsidRPr="00D70369" w:rsidRDefault="00F5431B" w:rsidP="00B54A13">
      <w:pPr>
        <w:pStyle w:val="Text"/>
      </w:pPr>
      <w:r w:rsidRPr="00D70369">
        <w:t xml:space="preserve">For full automation, Spring Cloud Config Monitor can be used. This component exposes a /monitor endpoint on the Config Server. External systems like GitHub can be configured with a webhook that automatically sends a POST request to this endpoint after each push </w:t>
      </w:r>
      <w:r w:rsidRPr="00D70369">
        <w:lastRenderedPageBreak/>
        <w:t>to the configuration repository. Once triggered, the monitor initiates a configuration refresh via Spring Cloud Bus, ensuring that all services reload their latest configuration in real time.</w:t>
      </w:r>
    </w:p>
    <w:p w14:paraId="44CB2082" w14:textId="77777777" w:rsidR="00F5431B" w:rsidRPr="00D70369" w:rsidRDefault="00F5431B" w:rsidP="00B54A13">
      <w:pPr>
        <w:pStyle w:val="Text"/>
      </w:pPr>
      <w:r w:rsidRPr="00D70369">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3FAAE2C9" w14:textId="270BE92F" w:rsidR="00F5431B" w:rsidRPr="00D70369" w:rsidRDefault="00653502" w:rsidP="00B54A13">
      <w:pPr>
        <w:pStyle w:val="Text"/>
      </w:pPr>
      <w:r w:rsidRPr="00D70369">
        <w:rPr>
          <w:noProof/>
        </w:rPr>
        <w:drawing>
          <wp:anchor distT="0" distB="0" distL="114300" distR="114300" simplePos="0" relativeHeight="252006400" behindDoc="0" locked="0" layoutInCell="1" allowOverlap="1" wp14:anchorId="58B0A138" wp14:editId="7AB48850">
            <wp:simplePos x="0" y="0"/>
            <wp:positionH relativeFrom="margin">
              <wp:align>center</wp:align>
            </wp:positionH>
            <wp:positionV relativeFrom="page">
              <wp:posOffset>3879850</wp:posOffset>
            </wp:positionV>
            <wp:extent cx="4905375" cy="2049049"/>
            <wp:effectExtent l="76200" t="76200" r="123825" b="14224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905375" cy="204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6276" w:rsidRPr="00D70369">
        <w:rPr>
          <w:noProof/>
        </w:rPr>
        <mc:AlternateContent>
          <mc:Choice Requires="wps">
            <w:drawing>
              <wp:anchor distT="0" distB="0" distL="114300" distR="114300" simplePos="0" relativeHeight="252010496" behindDoc="0" locked="0" layoutInCell="1" allowOverlap="1" wp14:anchorId="57BD2988" wp14:editId="6581C02E">
                <wp:simplePos x="0" y="0"/>
                <wp:positionH relativeFrom="column">
                  <wp:posOffset>370840</wp:posOffset>
                </wp:positionH>
                <wp:positionV relativeFrom="paragraph">
                  <wp:posOffset>3348355</wp:posOffset>
                </wp:positionV>
                <wp:extent cx="4905375" cy="635"/>
                <wp:effectExtent l="0" t="0" r="0" b="0"/>
                <wp:wrapSquare wrapText="bothSides"/>
                <wp:docPr id="75485318" name="Text Box 1"/>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3B9FF6C2" w14:textId="55A843AD" w:rsidR="00F5431B" w:rsidRPr="00D70369" w:rsidRDefault="00F5431B" w:rsidP="00F5431B">
                            <w:pPr>
                              <w:pStyle w:val="Caption"/>
                            </w:pPr>
                            <w:bookmarkStart w:id="412" w:name="_Ref205999668"/>
                            <w:bookmarkStart w:id="413" w:name="_Toc206003260"/>
                            <w:r w:rsidRPr="00D70369">
                              <w:t xml:space="preserve">Figure </w:t>
                            </w:r>
                            <w:r w:rsidRPr="00D70369">
                              <w:fldChar w:fldCharType="begin"/>
                            </w:r>
                            <w:r w:rsidRPr="00D70369">
                              <w:instrText xml:space="preserve"> SEQ Figure \* ARABIC </w:instrText>
                            </w:r>
                            <w:r w:rsidRPr="00D70369">
                              <w:fldChar w:fldCharType="separate"/>
                            </w:r>
                            <w:r w:rsidR="00B27C2A" w:rsidRPr="00D70369">
                              <w:t>63</w:t>
                            </w:r>
                            <w:r w:rsidRPr="00D70369">
                              <w:fldChar w:fldCharType="end"/>
                            </w:r>
                            <w:bookmarkEnd w:id="412"/>
                            <w:r w:rsidRPr="00D70369">
                              <w:t>: Spring Cloud Config Example</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D2988" id="_x0000_s1088" type="#_x0000_t202" style="position:absolute;left:0;text-align:left;margin-left:29.2pt;margin-top:263.65pt;width:386.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" stroked="f">
                <v:textbox style="mso-fit-shape-to-text:t" inset="0,0,0,0">
                  <w:txbxContent>
                    <w:p w14:paraId="3B9FF6C2" w14:textId="55A843AD" w:rsidR="00F5431B" w:rsidRPr="00D70369" w:rsidRDefault="00F5431B" w:rsidP="00F5431B">
                      <w:pPr>
                        <w:pStyle w:val="Caption"/>
                      </w:pPr>
                      <w:bookmarkStart w:id="414" w:name="_Ref205999668"/>
                      <w:bookmarkStart w:id="415" w:name="_Toc206003260"/>
                      <w:r w:rsidRPr="00D70369">
                        <w:t xml:space="preserve">Figure </w:t>
                      </w:r>
                      <w:r w:rsidRPr="00D70369">
                        <w:fldChar w:fldCharType="begin"/>
                      </w:r>
                      <w:r w:rsidRPr="00D70369">
                        <w:instrText xml:space="preserve"> SEQ Figure \* ARABIC </w:instrText>
                      </w:r>
                      <w:r w:rsidRPr="00D70369">
                        <w:fldChar w:fldCharType="separate"/>
                      </w:r>
                      <w:r w:rsidR="00B27C2A" w:rsidRPr="00D70369">
                        <w:t>63</w:t>
                      </w:r>
                      <w:r w:rsidRPr="00D70369">
                        <w:fldChar w:fldCharType="end"/>
                      </w:r>
                      <w:bookmarkEnd w:id="414"/>
                      <w:r w:rsidRPr="00D70369">
                        <w:t>: Spring Cloud Config Example</w:t>
                      </w:r>
                      <w:bookmarkEnd w:id="415"/>
                    </w:p>
                  </w:txbxContent>
                </v:textbox>
                <w10:wrap type="square"/>
              </v:shape>
            </w:pict>
          </mc:Fallback>
        </mc:AlternateContent>
      </w:r>
      <w:r w:rsidR="00F5431B" w:rsidRPr="00D70369">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r w:rsidR="004266FD" w:rsidRPr="00D70369">
        <w:t xml:space="preserve"> as shown in</w:t>
      </w:r>
      <w:r w:rsidR="00560752">
        <w:t xml:space="preserve"> </w:t>
      </w:r>
      <w:r w:rsidR="00560752">
        <w:fldChar w:fldCharType="begin"/>
      </w:r>
      <w:r w:rsidR="00560752">
        <w:instrText xml:space="preserve"> REF _Ref205999669 \h </w:instrText>
      </w:r>
      <w:r w:rsidR="00560752">
        <w:fldChar w:fldCharType="separate"/>
      </w:r>
      <w:r w:rsidR="00560752" w:rsidRPr="00D70369">
        <w:t>Figure 64</w:t>
      </w:r>
      <w:r w:rsidR="00560752">
        <w:fldChar w:fldCharType="end"/>
      </w:r>
      <w:r w:rsidR="00560752">
        <w:t xml:space="preserve"> and </w:t>
      </w:r>
      <w:r w:rsidR="00560752">
        <w:fldChar w:fldCharType="begin"/>
      </w:r>
      <w:r w:rsidR="00560752">
        <w:instrText xml:space="preserve"> REF _Ref205999721 \h </w:instrText>
      </w:r>
      <w:r w:rsidR="00560752">
        <w:fldChar w:fldCharType="separate"/>
      </w:r>
      <w:r w:rsidR="00560752" w:rsidRPr="00D70369">
        <w:t>Figure 65</w:t>
      </w:r>
      <w:r w:rsidR="00560752">
        <w:fldChar w:fldCharType="end"/>
      </w:r>
      <w:r w:rsidR="00F5431B" w:rsidRPr="00D70369">
        <w:t>.</w:t>
      </w:r>
    </w:p>
    <w:p w14:paraId="19CAFE68" w14:textId="697BF689" w:rsidR="00F5431B" w:rsidRPr="00D70369" w:rsidRDefault="00653502" w:rsidP="00F5431B">
      <w:pPr>
        <w:spacing w:after="0" w:line="240" w:lineRule="auto"/>
        <w:jc w:val="left"/>
        <w:rPr>
          <w:rFonts w:eastAsia="Times"/>
          <w:lang w:eastAsia="de-DE"/>
        </w:rPr>
      </w:pPr>
      <w:r w:rsidRPr="00D70369">
        <w:rPr>
          <w:rFonts w:eastAsia="Times"/>
          <w:noProof/>
          <w:lang w:eastAsia="de-DE"/>
        </w:rPr>
        <w:drawing>
          <wp:anchor distT="0" distB="0" distL="114300" distR="114300" simplePos="0" relativeHeight="252008448" behindDoc="0" locked="0" layoutInCell="1" allowOverlap="1" wp14:anchorId="40B33572" wp14:editId="11FBAAB8">
            <wp:simplePos x="0" y="0"/>
            <wp:positionH relativeFrom="margin">
              <wp:align>center</wp:align>
            </wp:positionH>
            <wp:positionV relativeFrom="margin">
              <wp:posOffset>5339715</wp:posOffset>
            </wp:positionV>
            <wp:extent cx="1778000" cy="2476500"/>
            <wp:effectExtent l="76200" t="76200" r="127000" b="133350"/>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1778000"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6276" w:rsidRPr="00D70369">
        <w:rPr>
          <w:noProof/>
        </w:rPr>
        <mc:AlternateContent>
          <mc:Choice Requires="wps">
            <w:drawing>
              <wp:anchor distT="0" distB="0" distL="114300" distR="114300" simplePos="0" relativeHeight="252011520" behindDoc="0" locked="0" layoutInCell="1" allowOverlap="1" wp14:anchorId="0C881C50" wp14:editId="1F7E1056">
                <wp:simplePos x="0" y="0"/>
                <wp:positionH relativeFrom="margin">
                  <wp:align>center</wp:align>
                </wp:positionH>
                <wp:positionV relativeFrom="paragraph">
                  <wp:posOffset>5125085</wp:posOffset>
                </wp:positionV>
                <wp:extent cx="3133725" cy="635"/>
                <wp:effectExtent l="0" t="0" r="9525" b="0"/>
                <wp:wrapSquare wrapText="bothSides"/>
                <wp:docPr id="93343469"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4DFE9B7D" w14:textId="09B9DD0E" w:rsidR="00F5431B" w:rsidRPr="00D70369" w:rsidRDefault="00F5431B" w:rsidP="00F5431B">
                            <w:pPr>
                              <w:pStyle w:val="Caption"/>
                              <w:rPr>
                                <w:rFonts w:eastAsia="Times"/>
                                <w:lang w:eastAsia="de-DE"/>
                              </w:rPr>
                            </w:pPr>
                            <w:bookmarkStart w:id="416" w:name="_Ref205999669"/>
                            <w:bookmarkStart w:id="417" w:name="_Toc206003261"/>
                            <w:r w:rsidRPr="00D70369">
                              <w:t xml:space="preserve">Figure </w:t>
                            </w:r>
                            <w:r w:rsidRPr="00D70369">
                              <w:fldChar w:fldCharType="begin"/>
                            </w:r>
                            <w:r w:rsidRPr="00D70369">
                              <w:instrText xml:space="preserve"> SEQ Figure \* ARABIC </w:instrText>
                            </w:r>
                            <w:r w:rsidRPr="00D70369">
                              <w:fldChar w:fldCharType="separate"/>
                            </w:r>
                            <w:r w:rsidR="00B27C2A" w:rsidRPr="00D70369">
                              <w:t>64</w:t>
                            </w:r>
                            <w:r w:rsidRPr="00D70369">
                              <w:fldChar w:fldCharType="end"/>
                            </w:r>
                            <w:bookmarkEnd w:id="416"/>
                            <w:r w:rsidRPr="00D70369">
                              <w:t>: Mange Secrets Inside Account Microservice</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881C50" id="_x0000_s1089" type="#_x0000_t202" style="position:absolute;margin-left:0;margin-top:403.55pt;width:246.75pt;height:.05pt;z-index:25201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CAGgIAAEAEAAAOAAAAZHJzL2Uyb0RvYy54bWysU01v2zAMvQ/YfxB0X5wPtBu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" stroked="f">
                <v:textbox style="mso-fit-shape-to-text:t" inset="0,0,0,0">
                  <w:txbxContent>
                    <w:p w14:paraId="4DFE9B7D" w14:textId="09B9DD0E" w:rsidR="00F5431B" w:rsidRPr="00D70369" w:rsidRDefault="00F5431B" w:rsidP="00F5431B">
                      <w:pPr>
                        <w:pStyle w:val="Caption"/>
                        <w:rPr>
                          <w:rFonts w:eastAsia="Times"/>
                          <w:lang w:eastAsia="de-DE"/>
                        </w:rPr>
                      </w:pPr>
                      <w:bookmarkStart w:id="418" w:name="_Ref205999669"/>
                      <w:bookmarkStart w:id="419" w:name="_Toc206003261"/>
                      <w:r w:rsidRPr="00D70369">
                        <w:t xml:space="preserve">Figure </w:t>
                      </w:r>
                      <w:r w:rsidRPr="00D70369">
                        <w:fldChar w:fldCharType="begin"/>
                      </w:r>
                      <w:r w:rsidRPr="00D70369">
                        <w:instrText xml:space="preserve"> SEQ Figure \* ARABIC </w:instrText>
                      </w:r>
                      <w:r w:rsidRPr="00D70369">
                        <w:fldChar w:fldCharType="separate"/>
                      </w:r>
                      <w:r w:rsidR="00B27C2A" w:rsidRPr="00D70369">
                        <w:t>64</w:t>
                      </w:r>
                      <w:r w:rsidRPr="00D70369">
                        <w:fldChar w:fldCharType="end"/>
                      </w:r>
                      <w:bookmarkEnd w:id="418"/>
                      <w:r w:rsidRPr="00D70369">
                        <w:t>: Mange Secrets Inside Account Microservice</w:t>
                      </w:r>
                      <w:bookmarkEnd w:id="419"/>
                    </w:p>
                  </w:txbxContent>
                </v:textbox>
                <w10:wrap type="square" anchorx="margin"/>
              </v:shape>
            </w:pict>
          </mc:Fallback>
        </mc:AlternateContent>
      </w:r>
      <w:r w:rsidR="00F5431B" w:rsidRPr="00D70369">
        <w:rPr>
          <w:rFonts w:eastAsia="Times"/>
          <w:lang w:eastAsia="de-DE"/>
        </w:rPr>
        <w:br w:type="page"/>
      </w:r>
    </w:p>
    <w:p w14:paraId="1B8E96E7" w14:textId="77777777" w:rsidR="00F5431B" w:rsidRPr="00D70369" w:rsidRDefault="00F5431B" w:rsidP="00F5431B">
      <w:pPr>
        <w:spacing w:after="0" w:line="240" w:lineRule="auto"/>
        <w:jc w:val="left"/>
        <w:rPr>
          <w:rFonts w:eastAsia="Times"/>
          <w:lang w:eastAsia="de-DE"/>
        </w:rPr>
      </w:pPr>
    </w:p>
    <w:p w14:paraId="483FDB75" w14:textId="77777777" w:rsidR="00F5431B" w:rsidRPr="00D70369" w:rsidRDefault="00F5431B" w:rsidP="00F5431B">
      <w:pPr>
        <w:spacing w:after="0" w:line="240" w:lineRule="auto"/>
        <w:jc w:val="left"/>
        <w:rPr>
          <w:rFonts w:eastAsia="Times"/>
          <w:lang w:eastAsia="de-DE"/>
        </w:rPr>
      </w:pPr>
      <w:r w:rsidRPr="00D70369">
        <w:rPr>
          <w:noProof/>
        </w:rPr>
        <mc:AlternateContent>
          <mc:Choice Requires="wps">
            <w:drawing>
              <wp:anchor distT="0" distB="0" distL="114300" distR="114300" simplePos="0" relativeHeight="252012544" behindDoc="0" locked="0" layoutInCell="1" allowOverlap="1" wp14:anchorId="09B46008" wp14:editId="67D4D225">
                <wp:simplePos x="0" y="0"/>
                <wp:positionH relativeFrom="column">
                  <wp:posOffset>466090</wp:posOffset>
                </wp:positionH>
                <wp:positionV relativeFrom="paragraph">
                  <wp:posOffset>3849370</wp:posOffset>
                </wp:positionV>
                <wp:extent cx="4591050" cy="635"/>
                <wp:effectExtent l="0" t="0" r="0" b="0"/>
                <wp:wrapSquare wrapText="bothSides"/>
                <wp:docPr id="509769791"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02CA3CFB" w14:textId="53F9822D" w:rsidR="00F5431B" w:rsidRPr="00D70369" w:rsidRDefault="00F5431B" w:rsidP="00F5431B">
                            <w:pPr>
                              <w:pStyle w:val="Caption"/>
                            </w:pPr>
                            <w:bookmarkStart w:id="420" w:name="_Ref205999721"/>
                            <w:bookmarkStart w:id="421" w:name="_Toc206003262"/>
                            <w:r w:rsidRPr="00D70369">
                              <w:t xml:space="preserve">Figure </w:t>
                            </w:r>
                            <w:r w:rsidRPr="00D70369">
                              <w:fldChar w:fldCharType="begin"/>
                            </w:r>
                            <w:r w:rsidRPr="00D70369">
                              <w:instrText xml:space="preserve"> SEQ Figure \* ARABIC </w:instrText>
                            </w:r>
                            <w:r w:rsidRPr="00D70369">
                              <w:fldChar w:fldCharType="separate"/>
                            </w:r>
                            <w:r w:rsidR="00B27C2A" w:rsidRPr="00D70369">
                              <w:t>65</w:t>
                            </w:r>
                            <w:r w:rsidRPr="00D70369">
                              <w:fldChar w:fldCharType="end"/>
                            </w:r>
                            <w:bookmarkEnd w:id="420"/>
                            <w:r w:rsidRPr="00D70369">
                              <w:t>: GitHub Repository for Configuration</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46008" id="_x0000_s1090" type="#_x0000_t202" style="position:absolute;margin-left:36.7pt;margin-top:303.1pt;width:361.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eDGwIAAEAEAAAOAAAAZHJzL2Uyb0RvYy54bWysU01v2zAMvQ/YfxB0X5x0T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" stroked="f">
                <v:textbox style="mso-fit-shape-to-text:t" inset="0,0,0,0">
                  <w:txbxContent>
                    <w:p w14:paraId="02CA3CFB" w14:textId="53F9822D" w:rsidR="00F5431B" w:rsidRPr="00D70369" w:rsidRDefault="00F5431B" w:rsidP="00F5431B">
                      <w:pPr>
                        <w:pStyle w:val="Caption"/>
                      </w:pPr>
                      <w:bookmarkStart w:id="422" w:name="_Ref205999721"/>
                      <w:bookmarkStart w:id="423" w:name="_Toc206003262"/>
                      <w:r w:rsidRPr="00D70369">
                        <w:t xml:space="preserve">Figure </w:t>
                      </w:r>
                      <w:r w:rsidRPr="00D70369">
                        <w:fldChar w:fldCharType="begin"/>
                      </w:r>
                      <w:r w:rsidRPr="00D70369">
                        <w:instrText xml:space="preserve"> SEQ Figure \* ARABIC </w:instrText>
                      </w:r>
                      <w:r w:rsidRPr="00D70369">
                        <w:fldChar w:fldCharType="separate"/>
                      </w:r>
                      <w:r w:rsidR="00B27C2A" w:rsidRPr="00D70369">
                        <w:t>65</w:t>
                      </w:r>
                      <w:r w:rsidRPr="00D70369">
                        <w:fldChar w:fldCharType="end"/>
                      </w:r>
                      <w:bookmarkEnd w:id="422"/>
                      <w:r w:rsidRPr="00D70369">
                        <w:t>: GitHub Repository for Configuration</w:t>
                      </w:r>
                      <w:bookmarkEnd w:id="423"/>
                    </w:p>
                  </w:txbxContent>
                </v:textbox>
                <w10:wrap type="square"/>
              </v:shape>
            </w:pict>
          </mc:Fallback>
        </mc:AlternateContent>
      </w:r>
      <w:r w:rsidRPr="00D70369">
        <w:rPr>
          <w:rFonts w:eastAsia="Times"/>
          <w:noProof/>
          <w:lang w:eastAsia="de-DE"/>
        </w:rPr>
        <w:drawing>
          <wp:anchor distT="0" distB="0" distL="114300" distR="114300" simplePos="0" relativeHeight="252007424" behindDoc="0" locked="0" layoutInCell="1" allowOverlap="1" wp14:anchorId="6A8EBAF8" wp14:editId="00A79AA8">
            <wp:simplePos x="0" y="0"/>
            <wp:positionH relativeFrom="margin">
              <wp:align>center</wp:align>
            </wp:positionH>
            <wp:positionV relativeFrom="margin">
              <wp:posOffset>262890</wp:posOffset>
            </wp:positionV>
            <wp:extent cx="4591050" cy="3704590"/>
            <wp:effectExtent l="76200" t="76200" r="133350" b="124460"/>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91050" cy="370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D2F28A" w14:textId="77777777" w:rsidR="00F5431B" w:rsidRPr="00D70369" w:rsidRDefault="00F5431B" w:rsidP="00F5431B">
      <w:pPr>
        <w:spacing w:after="0" w:line="240" w:lineRule="auto"/>
        <w:jc w:val="left"/>
        <w:rPr>
          <w:rFonts w:eastAsia="Times"/>
          <w:lang w:eastAsia="de-DE"/>
        </w:rPr>
      </w:pPr>
    </w:p>
    <w:p w14:paraId="3BAF8C92" w14:textId="77777777" w:rsidR="00F5431B" w:rsidRPr="00D70369" w:rsidRDefault="00F5431B" w:rsidP="00F5431B">
      <w:pPr>
        <w:spacing w:after="0" w:line="240" w:lineRule="auto"/>
        <w:jc w:val="left"/>
        <w:rPr>
          <w:rFonts w:eastAsia="Times"/>
          <w:lang w:eastAsia="de-DE"/>
        </w:rPr>
      </w:pPr>
      <w:r w:rsidRPr="00D70369">
        <w:rPr>
          <w:rFonts w:eastAsia="Times"/>
          <w:noProof/>
          <w:lang w:eastAsia="de-DE"/>
        </w:rPr>
        <w:drawing>
          <wp:anchor distT="0" distB="0" distL="114300" distR="114300" simplePos="0" relativeHeight="252009472" behindDoc="0" locked="0" layoutInCell="1" allowOverlap="1" wp14:anchorId="38E4DB59" wp14:editId="476C6FA8">
            <wp:simplePos x="0" y="0"/>
            <wp:positionH relativeFrom="margin">
              <wp:align>center</wp:align>
            </wp:positionH>
            <wp:positionV relativeFrom="margin">
              <wp:posOffset>4657090</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2013568" behindDoc="0" locked="0" layoutInCell="1" allowOverlap="1" wp14:anchorId="5E5AA981" wp14:editId="5725AC47">
                <wp:simplePos x="0" y="0"/>
                <wp:positionH relativeFrom="column">
                  <wp:posOffset>408940</wp:posOffset>
                </wp:positionH>
                <wp:positionV relativeFrom="paragraph">
                  <wp:posOffset>6329680</wp:posOffset>
                </wp:positionV>
                <wp:extent cx="4698365" cy="635"/>
                <wp:effectExtent l="0" t="0" r="0" b="0"/>
                <wp:wrapSquare wrapText="bothSides"/>
                <wp:docPr id="2036069714"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3922E1F" w14:textId="74B88C24" w:rsidR="00F5431B" w:rsidRPr="00D70369" w:rsidRDefault="00F5431B" w:rsidP="00F5431B">
                            <w:pPr>
                              <w:pStyle w:val="Caption"/>
                              <w:rPr>
                                <w:rFonts w:eastAsia="Times"/>
                                <w:sz w:val="22"/>
                                <w:szCs w:val="22"/>
                                <w:lang w:eastAsia="de-DE"/>
                              </w:rPr>
                            </w:pPr>
                            <w:bookmarkStart w:id="424" w:name="_Toc206003263"/>
                            <w:r w:rsidRPr="00D70369">
                              <w:rPr>
                                <w:sz w:val="22"/>
                                <w:szCs w:val="22"/>
                              </w:rPr>
                              <w:t>F</w:t>
                            </w:r>
                            <w:r w:rsidRPr="00D70369">
                              <w:t xml:space="preserve">igure </w:t>
                            </w:r>
                            <w:r w:rsidRPr="00D70369">
                              <w:fldChar w:fldCharType="begin"/>
                            </w:r>
                            <w:r w:rsidRPr="00D70369">
                              <w:instrText xml:space="preserve"> SEQ Figure \* ARABIC </w:instrText>
                            </w:r>
                            <w:r w:rsidRPr="00D70369">
                              <w:fldChar w:fldCharType="separate"/>
                            </w:r>
                            <w:r w:rsidR="00B27C2A" w:rsidRPr="00D70369">
                              <w:t>66</w:t>
                            </w:r>
                            <w:r w:rsidRPr="00D70369">
                              <w:fldChar w:fldCharType="end"/>
                            </w:r>
                            <w:r w:rsidRPr="00D70369">
                              <w:t>: Connection between GitHub Repository and Spring Micro Service</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A981" id="_x0000_s1091" type="#_x0000_t202" style="position:absolute;margin-left:32.2pt;margin-top:498.4pt;width:369.9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" stroked="f">
                <v:textbox style="mso-fit-shape-to-text:t" inset="0,0,0,0">
                  <w:txbxContent>
                    <w:p w14:paraId="23922E1F" w14:textId="74B88C24" w:rsidR="00F5431B" w:rsidRPr="00D70369" w:rsidRDefault="00F5431B" w:rsidP="00F5431B">
                      <w:pPr>
                        <w:pStyle w:val="Caption"/>
                        <w:rPr>
                          <w:rFonts w:eastAsia="Times"/>
                          <w:sz w:val="22"/>
                          <w:szCs w:val="22"/>
                          <w:lang w:eastAsia="de-DE"/>
                        </w:rPr>
                      </w:pPr>
                      <w:bookmarkStart w:id="425" w:name="_Toc206003263"/>
                      <w:r w:rsidRPr="00D70369">
                        <w:rPr>
                          <w:sz w:val="22"/>
                          <w:szCs w:val="22"/>
                        </w:rPr>
                        <w:t>F</w:t>
                      </w:r>
                      <w:r w:rsidRPr="00D70369">
                        <w:t xml:space="preserve">igure </w:t>
                      </w:r>
                      <w:r w:rsidRPr="00D70369">
                        <w:fldChar w:fldCharType="begin"/>
                      </w:r>
                      <w:r w:rsidRPr="00D70369">
                        <w:instrText xml:space="preserve"> SEQ Figure \* ARABIC </w:instrText>
                      </w:r>
                      <w:r w:rsidRPr="00D70369">
                        <w:fldChar w:fldCharType="separate"/>
                      </w:r>
                      <w:r w:rsidR="00B27C2A" w:rsidRPr="00D70369">
                        <w:t>66</w:t>
                      </w:r>
                      <w:r w:rsidRPr="00D70369">
                        <w:fldChar w:fldCharType="end"/>
                      </w:r>
                      <w:r w:rsidRPr="00D70369">
                        <w:t>: Connection between GitHub Repository and Spring Micro Service</w:t>
                      </w:r>
                      <w:bookmarkEnd w:id="425"/>
                    </w:p>
                  </w:txbxContent>
                </v:textbox>
                <w10:wrap type="square"/>
              </v:shape>
            </w:pict>
          </mc:Fallback>
        </mc:AlternateContent>
      </w:r>
      <w:r w:rsidRPr="00D70369">
        <w:rPr>
          <w:rFonts w:eastAsia="Times"/>
          <w:lang w:eastAsia="de-DE"/>
        </w:rPr>
        <w:br w:type="page"/>
      </w:r>
    </w:p>
    <w:p w14:paraId="2214EFF0" w14:textId="77777777" w:rsidR="00D81BDD" w:rsidRDefault="00D81BDD" w:rsidP="0003293C">
      <w:pPr>
        <w:pStyle w:val="Heading2"/>
      </w:pPr>
      <w:bookmarkStart w:id="426" w:name="_Ref205988901"/>
      <w:bookmarkStart w:id="427" w:name="_Ref205989334"/>
      <w:bookmarkStart w:id="428" w:name="_Ref205989413"/>
      <w:bookmarkStart w:id="429" w:name="_Ref205989633"/>
      <w:bookmarkStart w:id="430" w:name="_Ref205990160"/>
      <w:bookmarkStart w:id="431" w:name="_Ref205993172"/>
      <w:bookmarkStart w:id="432" w:name="_Toc206003831"/>
      <w:r w:rsidRPr="00D70369">
        <w:lastRenderedPageBreak/>
        <w:t>Scalability</w:t>
      </w:r>
      <w:bookmarkEnd w:id="426"/>
      <w:bookmarkEnd w:id="427"/>
      <w:bookmarkEnd w:id="428"/>
      <w:bookmarkEnd w:id="429"/>
      <w:bookmarkEnd w:id="430"/>
      <w:bookmarkEnd w:id="431"/>
      <w:bookmarkEnd w:id="432"/>
      <w:r w:rsidRPr="00D70369">
        <w:t xml:space="preserve"> </w:t>
      </w:r>
    </w:p>
    <w:p w14:paraId="08C3790C" w14:textId="39CB5AC9" w:rsidR="00231ACE" w:rsidRPr="00231ACE" w:rsidRDefault="00231ACE" w:rsidP="00231ACE">
      <w:pPr>
        <w:rPr>
          <w:rFonts w:eastAsia="Times"/>
          <w:sz w:val="22"/>
          <w:szCs w:val="22"/>
          <w:lang w:eastAsia="de-DE"/>
        </w:rPr>
      </w:pPr>
      <w:r w:rsidRPr="00231ACE">
        <w:rPr>
          <w:rFonts w:eastAsia="Times"/>
          <w:sz w:val="22"/>
          <w:szCs w:val="22"/>
          <w:lang w:eastAsia="de-DE"/>
        </w:rPr>
        <w:t xml:space="preserve">During HPA-triggered scale-out (methodology in P1, Section </w:t>
      </w:r>
      <w:r>
        <w:rPr>
          <w:rFonts w:eastAsia="Times"/>
          <w:sz w:val="22"/>
          <w:szCs w:val="22"/>
          <w:lang w:eastAsia="de-DE"/>
        </w:rPr>
        <w:fldChar w:fldCharType="begin"/>
      </w:r>
      <w:r>
        <w:rPr>
          <w:rFonts w:eastAsia="Times"/>
          <w:sz w:val="22"/>
          <w:szCs w:val="22"/>
          <w:lang w:eastAsia="de-DE"/>
        </w:rPr>
        <w:instrText xml:space="preserve"> REF _Ref205999796 \r \h </w:instrText>
      </w:r>
      <w:r>
        <w:rPr>
          <w:rFonts w:eastAsia="Times"/>
          <w:sz w:val="22"/>
          <w:szCs w:val="22"/>
          <w:lang w:eastAsia="de-DE"/>
        </w:rPr>
      </w:r>
      <w:r>
        <w:rPr>
          <w:rFonts w:eastAsia="Times"/>
          <w:sz w:val="22"/>
          <w:szCs w:val="22"/>
          <w:lang w:eastAsia="de-DE"/>
        </w:rPr>
        <w:fldChar w:fldCharType="separate"/>
      </w:r>
      <w:r>
        <w:rPr>
          <w:rFonts w:eastAsia="Times"/>
          <w:sz w:val="22"/>
          <w:szCs w:val="22"/>
          <w:cs/>
          <w:lang w:eastAsia="de-DE"/>
        </w:rPr>
        <w:t>‎</w:t>
      </w:r>
      <w:r>
        <w:rPr>
          <w:rFonts w:eastAsia="Times"/>
          <w:sz w:val="22"/>
          <w:szCs w:val="22"/>
          <w:lang w:eastAsia="de-DE"/>
        </w:rPr>
        <w:t>3.4</w:t>
      </w:r>
      <w:r>
        <w:rPr>
          <w:rFonts w:eastAsia="Times"/>
          <w:sz w:val="22"/>
          <w:szCs w:val="22"/>
          <w:lang w:eastAsia="de-DE"/>
        </w:rPr>
        <w:fldChar w:fldCharType="end"/>
      </w:r>
      <w:r>
        <w:rPr>
          <w:rFonts w:eastAsia="Times"/>
          <w:sz w:val="22"/>
          <w:szCs w:val="22"/>
          <w:lang w:eastAsia="de-DE"/>
        </w:rPr>
        <w:t xml:space="preserve">) </w:t>
      </w:r>
      <w:r w:rsidRPr="00231ACE">
        <w:rPr>
          <w:rFonts w:eastAsia="Times"/>
          <w:sz w:val="22"/>
          <w:szCs w:val="22"/>
          <w:lang w:eastAsia="de-DE"/>
        </w:rPr>
        <w:t>[4][6],</w:t>
      </w:r>
    </w:p>
    <w:p w14:paraId="18459C76" w14:textId="111776CB" w:rsidR="00D81BDD" w:rsidRDefault="00231ACE" w:rsidP="00231ACE">
      <w:pPr>
        <w:rPr>
          <w:rFonts w:eastAsia="Times"/>
          <w:sz w:val="22"/>
          <w:szCs w:val="22"/>
          <w:lang w:eastAsia="de-DE"/>
        </w:rPr>
      </w:pPr>
      <w:r w:rsidRPr="00231ACE">
        <w:rPr>
          <w:rFonts w:eastAsia="Times"/>
          <w:sz w:val="22"/>
          <w:szCs w:val="22"/>
          <w:lang w:eastAsia="de-DE"/>
        </w:rPr>
        <w:t>– Local configuration: Newly spawned pods occasionally started with outdated configuration</w:t>
      </w:r>
      <w:r w:rsidR="001E7E61">
        <w:rPr>
          <w:rFonts w:eastAsia="Times"/>
          <w:sz w:val="22"/>
          <w:szCs w:val="22"/>
          <w:lang w:eastAsia="de-DE"/>
        </w:rPr>
        <w:t>.</w:t>
      </w:r>
      <w:r w:rsidRPr="00231ACE">
        <w:rPr>
          <w:rFonts w:eastAsia="Times"/>
          <w:sz w:val="22"/>
          <w:szCs w:val="22"/>
          <w:lang w:eastAsia="de-DE"/>
        </w:rPr>
        <w:br/>
        <w:t>– Centralized configuration: All new pods fetched current configuration at startup; median alignment time</w:t>
      </w:r>
      <w:r>
        <w:rPr>
          <w:rFonts w:eastAsia="Times"/>
          <w:sz w:val="22"/>
          <w:szCs w:val="22"/>
          <w:lang w:eastAsia="de-DE"/>
        </w:rPr>
        <w:t xml:space="preserve"> </w:t>
      </w:r>
      <w:r w:rsidRPr="00231ACE">
        <w:rPr>
          <w:rFonts w:eastAsia="Times"/>
          <w:sz w:val="22"/>
          <w:szCs w:val="22"/>
          <w:lang w:eastAsia="de-DE"/>
        </w:rPr>
        <w:t>improvement = 43%.</w:t>
      </w:r>
    </w:p>
    <w:p w14:paraId="6C7F5433" w14:textId="77777777" w:rsidR="00231ACE" w:rsidRPr="00231ACE" w:rsidRDefault="00231ACE" w:rsidP="00231ACE">
      <w:pPr>
        <w:rPr>
          <w:rFonts w:eastAsia="Times"/>
          <w:sz w:val="22"/>
          <w:szCs w:val="22"/>
          <w:lang w:eastAsia="de-DE"/>
        </w:rPr>
      </w:pPr>
    </w:p>
    <w:p w14:paraId="41901F47" w14:textId="77777777" w:rsidR="00D81BDD" w:rsidRPr="00D70369" w:rsidRDefault="00D81BDD" w:rsidP="00B54A13">
      <w:pPr>
        <w:pStyle w:val="Text"/>
        <w:rPr>
          <w:rStyle w:val="Strong"/>
        </w:rPr>
      </w:pPr>
      <w:r w:rsidRPr="00D70369">
        <w:rPr>
          <w:rStyle w:val="Strong"/>
        </w:rPr>
        <w:t>Steps</w:t>
      </w:r>
    </w:p>
    <w:p w14:paraId="510CBA6A" w14:textId="77777777" w:rsidR="00D81BDD" w:rsidRPr="00D70369" w:rsidRDefault="00D81BDD" w:rsidP="00B54A13">
      <w:pPr>
        <w:pStyle w:val="Text"/>
      </w:pPr>
      <w:r w:rsidRPr="00D70369">
        <w:t xml:space="preserve">The test was performed on a Kubernetes cluster without Helm to keep the process reproducible using basic </w:t>
      </w:r>
      <w:proofErr w:type="spellStart"/>
      <w:r w:rsidRPr="00D70369">
        <w:rPr>
          <w:b/>
        </w:rPr>
        <w:t>kubectl</w:t>
      </w:r>
      <w:proofErr w:type="spellEnd"/>
      <w:r w:rsidRPr="00D70369">
        <w:t xml:space="preserve"> commands.</w:t>
      </w:r>
    </w:p>
    <w:p w14:paraId="70584341" w14:textId="77777777" w:rsidR="00D81BDD" w:rsidRPr="00D70369" w:rsidRDefault="00D81BDD" w:rsidP="00B54A13">
      <w:pPr>
        <w:pStyle w:val="Text"/>
      </w:pPr>
      <w:r w:rsidRPr="00D70369">
        <w:t>Baseline configuration</w:t>
      </w:r>
    </w:p>
    <w:p w14:paraId="05191126" w14:textId="77777777" w:rsidR="00D81BDD" w:rsidRPr="00D70369" w:rsidRDefault="00D81BDD" w:rsidP="00B54A13">
      <w:pPr>
        <w:pStyle w:val="Text"/>
      </w:pPr>
      <w:r w:rsidRPr="00D70369">
        <w:rPr>
          <w:b/>
        </w:rPr>
        <w:t xml:space="preserve">Microservices: </w:t>
      </w:r>
      <w:r w:rsidRPr="00D70369">
        <w:t>accounts, loans, cards</w:t>
      </w:r>
    </w:p>
    <w:p w14:paraId="2DB38E16" w14:textId="77777777" w:rsidR="00D81BDD" w:rsidRPr="00D70369" w:rsidRDefault="00D81BDD" w:rsidP="00B54A13">
      <w:pPr>
        <w:pStyle w:val="Text"/>
      </w:pPr>
      <w:r w:rsidRPr="00D70369">
        <w:t>Initial replicas: one per service</w:t>
      </w:r>
    </w:p>
    <w:p w14:paraId="5C5EAD12" w14:textId="77777777" w:rsidR="00D81BDD" w:rsidRPr="00D70369" w:rsidRDefault="00D81BDD" w:rsidP="00B54A13">
      <w:pPr>
        <w:pStyle w:val="Text"/>
      </w:pPr>
      <w:r w:rsidRPr="00D70369">
        <w:t>Requests routed through Spring Cloud Gateway</w:t>
      </w:r>
    </w:p>
    <w:p w14:paraId="37226587" w14:textId="77777777" w:rsidR="00D81BDD" w:rsidRPr="00D70369" w:rsidRDefault="00D81BDD" w:rsidP="00B54A13">
      <w:pPr>
        <w:pStyle w:val="Text"/>
      </w:pPr>
      <w:r w:rsidRPr="00D70369">
        <w:rPr>
          <w:b/>
        </w:rPr>
        <w:t xml:space="preserve">Load generation: </w:t>
      </w:r>
      <w:r w:rsidRPr="00D70369">
        <w:t>k6 (Apache JMeter would also work)</w:t>
      </w:r>
    </w:p>
    <w:p w14:paraId="3D9DCBA7" w14:textId="77777777" w:rsidR="00D81BDD" w:rsidRPr="00D70369" w:rsidRDefault="00D81BDD" w:rsidP="00B54A13">
      <w:pPr>
        <w:pStyle w:val="Text"/>
      </w:pPr>
      <w:r w:rsidRPr="00D70369">
        <w:rPr>
          <w:b/>
        </w:rPr>
        <w:t xml:space="preserve">Autoscaling: </w:t>
      </w:r>
      <w:r w:rsidRPr="00D70369">
        <w:t>HPA with CPU target = 50%</w:t>
      </w:r>
    </w:p>
    <w:p w14:paraId="699A96D0" w14:textId="77777777" w:rsidR="00D81BDD" w:rsidRPr="00D70369" w:rsidRDefault="00D81BDD" w:rsidP="00B54A13">
      <w:pPr>
        <w:pStyle w:val="Text"/>
      </w:pPr>
      <w:r w:rsidRPr="00D70369">
        <w:t>Same application images and resource requests/limits in both runs; the only change is the configuration source:</w:t>
      </w:r>
    </w:p>
    <w:p w14:paraId="6A989EE6" w14:textId="77777777" w:rsidR="00D81BDD" w:rsidRPr="00D70369" w:rsidRDefault="00D81BDD" w:rsidP="00B54A13">
      <w:pPr>
        <w:pStyle w:val="Text"/>
      </w:pPr>
      <w:r w:rsidRPr="00D70369">
        <w:t>Local Configuration run: services read their own local properties (no config server)</w:t>
      </w:r>
    </w:p>
    <w:p w14:paraId="7C14C8A0" w14:textId="77777777" w:rsidR="00D81BDD" w:rsidRPr="00D70369" w:rsidRDefault="00D81BDD" w:rsidP="00B54A13">
      <w:pPr>
        <w:pStyle w:val="Text"/>
      </w:pPr>
      <w:r w:rsidRPr="00D70369">
        <w:t>Centralized Configuration run: services read from Spring Cloud Config Server (Git backend)</w:t>
      </w:r>
    </w:p>
    <w:p w14:paraId="4461919E" w14:textId="77777777" w:rsidR="00D81BDD" w:rsidRPr="00D70369" w:rsidRDefault="00D81BDD" w:rsidP="00B54A13">
      <w:pPr>
        <w:pStyle w:val="Text"/>
      </w:pPr>
      <w:r w:rsidRPr="00D70369">
        <w:t>Container images (pinned for reproducibility):</w:t>
      </w:r>
    </w:p>
    <w:p w14:paraId="6E1C3F06" w14:textId="77777777" w:rsidR="00D81BDD" w:rsidRPr="00D70369" w:rsidRDefault="00D81BDD" w:rsidP="00B54A13">
      <w:pPr>
        <w:pStyle w:val="Text"/>
      </w:pPr>
      <w:r w:rsidRPr="00D70369">
        <w:t xml:space="preserve">Config Server (local/native reference): </w:t>
      </w:r>
      <w:proofErr w:type="spellStart"/>
      <w:r w:rsidRPr="00D70369">
        <w:t>aimendocker</w:t>
      </w:r>
      <w:proofErr w:type="spellEnd"/>
      <w:r w:rsidRPr="00D70369">
        <w:t>/</w:t>
      </w:r>
      <w:proofErr w:type="spellStart"/>
      <w:r w:rsidRPr="00D70369">
        <w:t>configserver:local</w:t>
      </w:r>
      <w:proofErr w:type="spellEnd"/>
    </w:p>
    <w:p w14:paraId="4CAAC735" w14:textId="77777777" w:rsidR="00D81BDD" w:rsidRPr="00D70369" w:rsidRDefault="00D81BDD" w:rsidP="00B54A13">
      <w:pPr>
        <w:pStyle w:val="Text"/>
      </w:pPr>
      <w:r w:rsidRPr="00D70369">
        <w:t>Digest: sha256:b3abd622a2b52e0bee4f7c0c5dc19b3c7537357a0f6fce4b5b459ecd1c1635d4</w:t>
      </w:r>
    </w:p>
    <w:p w14:paraId="4EA92A2C" w14:textId="77777777" w:rsidR="00D81BDD" w:rsidRPr="00D70369" w:rsidRDefault="00D81BDD" w:rsidP="00B54A13">
      <w:pPr>
        <w:pStyle w:val="Text"/>
      </w:pPr>
      <w:r w:rsidRPr="00D70369">
        <w:t>Docker: https://hub.docker.com/layers/aimendocker/configserver/local/images/sha256-b3abd622a2b52e0bee4f7c0c5dc19b3c7537357a0f6fce4b5b459ecd1c1635d4</w:t>
      </w:r>
    </w:p>
    <w:p w14:paraId="4AC3C5BB" w14:textId="77777777" w:rsidR="00D81BDD" w:rsidRPr="00D70369" w:rsidRDefault="00D81BDD" w:rsidP="00B54A13">
      <w:pPr>
        <w:pStyle w:val="Text"/>
      </w:pPr>
      <w:r w:rsidRPr="00D70369">
        <w:t xml:space="preserve">Config Server (Git backend, used in the centralized run): </w:t>
      </w:r>
      <w:proofErr w:type="spellStart"/>
      <w:r w:rsidRPr="00D70369">
        <w:t>aimendocker</w:t>
      </w:r>
      <w:proofErr w:type="spellEnd"/>
      <w:r w:rsidRPr="00D70369">
        <w:t>/configserver:s6</w:t>
      </w:r>
    </w:p>
    <w:p w14:paraId="5385786A" w14:textId="77777777" w:rsidR="00D81BDD" w:rsidRPr="00D70369" w:rsidRDefault="00D81BDD" w:rsidP="00B54A13">
      <w:pPr>
        <w:pStyle w:val="Text"/>
      </w:pPr>
      <w:r w:rsidRPr="00D70369">
        <w:t>sha256:1239102cfa9c012d4f166732582670af90ac90e4508b2e9abc054e7f09e70707</w:t>
      </w:r>
    </w:p>
    <w:p w14:paraId="42696069" w14:textId="77777777" w:rsidR="00D81BDD" w:rsidRPr="00D70369" w:rsidRDefault="00D81BDD" w:rsidP="00B54A13">
      <w:pPr>
        <w:pStyle w:val="Text"/>
      </w:pPr>
      <w:r w:rsidRPr="00D70369">
        <w:t xml:space="preserve">Docker Hub: </w:t>
      </w:r>
      <w:hyperlink r:id="rId81" w:history="1">
        <w:r w:rsidRPr="00D70369">
          <w:rPr>
            <w:rStyle w:val="Hyperlink"/>
          </w:rPr>
          <w:t>https://hub.docker.com/layers/aimendocker/configserver/s6/images/sha256-1239102cfa9c012d4f166732582670af90ac90e4508b2e9abc054e7f09e70707</w:t>
        </w:r>
      </w:hyperlink>
    </w:p>
    <w:p w14:paraId="5FA4772E" w14:textId="77777777" w:rsidR="00D81BDD" w:rsidRPr="00D70369" w:rsidRDefault="00D81BDD" w:rsidP="00D81BDD">
      <w:pPr>
        <w:spacing w:after="0" w:line="240" w:lineRule="auto"/>
        <w:jc w:val="left"/>
        <w:rPr>
          <w:rFonts w:asciiTheme="minorHAnsi" w:eastAsiaTheme="minorEastAsia" w:hAnsiTheme="minorHAnsi" w:cstheme="minorBidi"/>
          <w:sz w:val="22"/>
          <w:szCs w:val="22"/>
        </w:rPr>
      </w:pPr>
      <w:r w:rsidRPr="00D70369">
        <w:br w:type="page"/>
      </w:r>
    </w:p>
    <w:p w14:paraId="437D1426" w14:textId="77777777" w:rsidR="00D81BDD" w:rsidRPr="00D70369" w:rsidRDefault="00D81BDD" w:rsidP="00D81BDD">
      <w:pPr>
        <w:pStyle w:val="ListBullet2"/>
        <w:numPr>
          <w:ilvl w:val="0"/>
          <w:numId w:val="0"/>
        </w:numPr>
        <w:ind w:left="720"/>
      </w:pPr>
    </w:p>
    <w:p w14:paraId="307AD9FC" w14:textId="77777777" w:rsidR="00D81BDD" w:rsidRPr="00D70369" w:rsidRDefault="00D81BDD" w:rsidP="00B54A13">
      <w:pPr>
        <w:pStyle w:val="Text"/>
        <w:rPr>
          <w:rStyle w:val="Strong"/>
        </w:rPr>
      </w:pPr>
      <w:r w:rsidRPr="00D70369">
        <w:rPr>
          <w:rStyle w:val="Strong"/>
        </w:rPr>
        <w:t>Procedure</w:t>
      </w:r>
    </w:p>
    <w:p w14:paraId="74096CC3" w14:textId="77777777" w:rsidR="00D81BDD" w:rsidRPr="00D70369" w:rsidRDefault="00D81BDD" w:rsidP="00B54A13">
      <w:pPr>
        <w:pStyle w:val="Text"/>
        <w:numPr>
          <w:ilvl w:val="0"/>
          <w:numId w:val="62"/>
        </w:numPr>
      </w:pPr>
      <w:r w:rsidRPr="00D70369">
        <w:t>Deploy all services in Local Configuration mode (no SPRING_CONFIG_IMPORT), replicas = 1.</w:t>
      </w:r>
    </w:p>
    <w:p w14:paraId="289E7B56" w14:textId="77777777" w:rsidR="00D81BDD" w:rsidRPr="00D70369" w:rsidRDefault="00D81BDD" w:rsidP="00B54A13">
      <w:pPr>
        <w:pStyle w:val="Text"/>
        <w:numPr>
          <w:ilvl w:val="0"/>
          <w:numId w:val="62"/>
        </w:numPr>
      </w:pPr>
      <w:r w:rsidRPr="00D70369">
        <w:t xml:space="preserve">Apply a baseline load for ~2 minutes. </w:t>
      </w:r>
    </w:p>
    <w:p w14:paraId="62EE6DE1" w14:textId="77777777" w:rsidR="00D81BDD" w:rsidRPr="00D70369" w:rsidRDefault="00D81BDD" w:rsidP="00B54A13">
      <w:pPr>
        <w:pStyle w:val="Text"/>
        <w:numPr>
          <w:ilvl w:val="0"/>
          <w:numId w:val="62"/>
        </w:numPr>
      </w:pPr>
      <w:r w:rsidRPr="00D70369">
        <w:t>Increase load so average CPU &gt; 50% to trigger HPA scale-out.</w:t>
      </w:r>
    </w:p>
    <w:p w14:paraId="6FFA3032" w14:textId="77777777" w:rsidR="00D81BDD" w:rsidRPr="00D70369" w:rsidRDefault="00D81BDD" w:rsidP="00B54A13">
      <w:pPr>
        <w:pStyle w:val="Text"/>
        <w:numPr>
          <w:ilvl w:val="0"/>
          <w:numId w:val="62"/>
        </w:numPr>
      </w:pPr>
      <w:r w:rsidRPr="00D70369">
        <w:t>Measure: (a) Scale-up time: from the start of the high-load stage until new replicas are Ready; (b) Configuration readiness: whether newly created pods start with the current configuration immediately; (c) Throughput stability: requests/second before and after scaling.</w:t>
      </w:r>
    </w:p>
    <w:p w14:paraId="6C17D7BC" w14:textId="77777777" w:rsidR="00D81BDD" w:rsidRPr="00D70369" w:rsidRDefault="00D81BDD" w:rsidP="00B54A13">
      <w:pPr>
        <w:pStyle w:val="Text"/>
        <w:numPr>
          <w:ilvl w:val="0"/>
          <w:numId w:val="62"/>
        </w:numPr>
      </w:pPr>
      <w:r w:rsidRPr="00D70369">
        <w:t>Let the system stabilize for ~2 minutes and record metrics.</w:t>
      </w:r>
    </w:p>
    <w:p w14:paraId="69BC44F3" w14:textId="77777777" w:rsidR="00D81BDD" w:rsidRPr="00D70369" w:rsidRDefault="00D81BDD" w:rsidP="00B54A13">
      <w:pPr>
        <w:pStyle w:val="Text"/>
        <w:numPr>
          <w:ilvl w:val="0"/>
          <w:numId w:val="62"/>
        </w:numPr>
      </w:pPr>
      <w:r w:rsidRPr="00D70369">
        <w:t>Repeat the same steps for the Centralized Configuration run (point services to the Config Server).</w:t>
      </w:r>
    </w:p>
    <w:p w14:paraId="76AE0FA4" w14:textId="77777777" w:rsidR="00D81BDD" w:rsidRPr="00D70369" w:rsidRDefault="00D81BDD" w:rsidP="00B54A13">
      <w:pPr>
        <w:pStyle w:val="Text"/>
      </w:pPr>
    </w:p>
    <w:p w14:paraId="0E9AFFF7" w14:textId="77777777" w:rsidR="00D81BDD" w:rsidRPr="00D70369" w:rsidRDefault="00D81BDD" w:rsidP="00B54A13">
      <w:pPr>
        <w:pStyle w:val="Text"/>
        <w:rPr>
          <w:rStyle w:val="Strong"/>
        </w:rPr>
      </w:pPr>
      <w:r w:rsidRPr="00D70369">
        <w:rPr>
          <w:rStyle w:val="Strong"/>
        </w:rPr>
        <w:t xml:space="preserve">Reproduction </w:t>
      </w:r>
    </w:p>
    <w:p w14:paraId="6B5A6418" w14:textId="77777777" w:rsidR="00D81BDD" w:rsidRPr="00D70369" w:rsidRDefault="00D81BDD" w:rsidP="00B54A13">
      <w:pPr>
        <w:pStyle w:val="Text"/>
        <w:rPr>
          <w:rStyle w:val="Strong"/>
        </w:rPr>
      </w:pPr>
      <w:r w:rsidRPr="00D70369">
        <w:rPr>
          <w:rStyle w:val="Strong"/>
        </w:rPr>
        <w:t>Ensure CPU requests/limits (each Deployment):</w:t>
      </w:r>
    </w:p>
    <w:p w14:paraId="05BEE3DC" w14:textId="77777777" w:rsidR="00D81BDD" w:rsidRPr="0063212A" w:rsidRDefault="00D81BDD" w:rsidP="0063212A">
      <w:pPr>
        <w:pStyle w:val="IntenseQuote"/>
      </w:pPr>
      <w:r w:rsidRPr="0063212A">
        <w:t>resources:</w:t>
      </w:r>
      <w:r w:rsidRPr="0063212A">
        <w:br/>
        <w:t xml:space="preserve">  requests:</w:t>
      </w:r>
      <w:r w:rsidRPr="0063212A">
        <w:br/>
        <w:t xml:space="preserve">    </w:t>
      </w:r>
      <w:proofErr w:type="spellStart"/>
      <w:r w:rsidRPr="0063212A">
        <w:t>cpu</w:t>
      </w:r>
      <w:proofErr w:type="spellEnd"/>
      <w:r w:rsidRPr="0063212A">
        <w:t>: "100m"</w:t>
      </w:r>
      <w:r w:rsidRPr="0063212A">
        <w:br/>
        <w:t xml:space="preserve">    memory: "256Mi"</w:t>
      </w:r>
      <w:r w:rsidRPr="0063212A">
        <w:br/>
        <w:t xml:space="preserve">  limits:</w:t>
      </w:r>
      <w:r w:rsidRPr="0063212A">
        <w:br/>
        <w:t xml:space="preserve">    </w:t>
      </w:r>
      <w:proofErr w:type="spellStart"/>
      <w:r w:rsidRPr="0063212A">
        <w:t>cpu</w:t>
      </w:r>
      <w:proofErr w:type="spellEnd"/>
      <w:r w:rsidRPr="0063212A">
        <w:t>: "500m"</w:t>
      </w:r>
      <w:r w:rsidRPr="0063212A">
        <w:br/>
        <w:t xml:space="preserve">    memory: "512Mi"</w:t>
      </w:r>
    </w:p>
    <w:p w14:paraId="07381B35" w14:textId="77777777" w:rsidR="00D81BDD" w:rsidRPr="00D70369" w:rsidRDefault="00D81BDD" w:rsidP="00D81BDD"/>
    <w:p w14:paraId="0E788125" w14:textId="77777777" w:rsidR="00D81BDD" w:rsidRPr="00D70369" w:rsidRDefault="00D81BDD" w:rsidP="00B54A13">
      <w:pPr>
        <w:pStyle w:val="Text"/>
        <w:rPr>
          <w:rStyle w:val="Strong"/>
        </w:rPr>
      </w:pPr>
      <w:r w:rsidRPr="00D70369">
        <w:rPr>
          <w:rStyle w:val="Strong"/>
        </w:rPr>
        <w:t>Expose Gateway locally:</w:t>
      </w:r>
    </w:p>
    <w:p w14:paraId="3FFF2775" w14:textId="77777777" w:rsidR="00D81BDD" w:rsidRPr="00D70369" w:rsidRDefault="00D81BDD" w:rsidP="0096332E">
      <w:pPr>
        <w:pStyle w:val="TOCHeading"/>
      </w:pPr>
      <w:proofErr w:type="spellStart"/>
      <w:r w:rsidRPr="00D70369">
        <w:t>kubectl</w:t>
      </w:r>
      <w:proofErr w:type="spellEnd"/>
      <w:r w:rsidRPr="00D70369">
        <w:t xml:space="preserve"> -n bank port-forward svc/gateway-service 8080:8080</w:t>
      </w:r>
    </w:p>
    <w:p w14:paraId="3A998421" w14:textId="77777777" w:rsidR="00D81BDD" w:rsidRPr="00D70369" w:rsidRDefault="00D81BDD" w:rsidP="00B54A13">
      <w:pPr>
        <w:pStyle w:val="Text"/>
      </w:pPr>
    </w:p>
    <w:p w14:paraId="2E6EAA8D" w14:textId="77777777" w:rsidR="00D81BDD" w:rsidRPr="00D70369" w:rsidRDefault="00D81BDD" w:rsidP="00B54A13">
      <w:pPr>
        <w:pStyle w:val="Text"/>
        <w:rPr>
          <w:rStyle w:val="Strong"/>
        </w:rPr>
      </w:pPr>
      <w:r w:rsidRPr="00D70369">
        <w:rPr>
          <w:rStyle w:val="Strong"/>
        </w:rPr>
        <w:t>Create HPAs:</w:t>
      </w:r>
    </w:p>
    <w:p w14:paraId="66919E6A" w14:textId="77777777" w:rsidR="00D81BDD" w:rsidRPr="00D70369" w:rsidRDefault="00D81BDD" w:rsidP="0096332E">
      <w:pPr>
        <w:pStyle w:val="TOCHeading"/>
      </w:pPr>
      <w:proofErr w:type="spellStart"/>
      <w:r w:rsidRPr="00D70369">
        <w:t>kubectl</w:t>
      </w:r>
      <w:proofErr w:type="spellEnd"/>
      <w:r w:rsidRPr="00D70369">
        <w:t xml:space="preserve"> -n bank </w:t>
      </w:r>
      <w:proofErr w:type="spellStart"/>
      <w:r w:rsidRPr="00D70369">
        <w:t>autoscale</w:t>
      </w:r>
      <w:proofErr w:type="spellEnd"/>
      <w:r w:rsidRPr="00D70369">
        <w:t xml:space="preserve"> deployment accounts-deployment --</w:t>
      </w:r>
      <w:proofErr w:type="spellStart"/>
      <w:r w:rsidRPr="00D70369">
        <w:t>cpu</w:t>
      </w:r>
      <w:proofErr w:type="spellEnd"/>
      <w:r w:rsidRPr="00D70369">
        <w:t>-percent=50 --min=1 --max=5</w:t>
      </w:r>
      <w:r w:rsidRPr="00D70369">
        <w:br/>
      </w:r>
      <w:proofErr w:type="spellStart"/>
      <w:r w:rsidRPr="00D70369">
        <w:t>kubectl</w:t>
      </w:r>
      <w:proofErr w:type="spellEnd"/>
      <w:r w:rsidRPr="00D70369">
        <w:t xml:space="preserve"> -n bank </w:t>
      </w:r>
      <w:proofErr w:type="spellStart"/>
      <w:r w:rsidRPr="00D70369">
        <w:t>autoscale</w:t>
      </w:r>
      <w:proofErr w:type="spellEnd"/>
      <w:r w:rsidRPr="00D70369">
        <w:t xml:space="preserve"> deployment loans-deployment    --</w:t>
      </w:r>
      <w:proofErr w:type="spellStart"/>
      <w:r w:rsidRPr="00D70369">
        <w:t>cpu</w:t>
      </w:r>
      <w:proofErr w:type="spellEnd"/>
      <w:r w:rsidRPr="00D70369">
        <w:t>-percent=50 --min=1 --max=5</w:t>
      </w:r>
      <w:r w:rsidRPr="00D70369">
        <w:br/>
      </w:r>
      <w:proofErr w:type="spellStart"/>
      <w:r w:rsidRPr="00D70369">
        <w:t>kubectl</w:t>
      </w:r>
      <w:proofErr w:type="spellEnd"/>
      <w:r w:rsidRPr="00D70369">
        <w:t xml:space="preserve"> -n bank </w:t>
      </w:r>
      <w:proofErr w:type="spellStart"/>
      <w:r w:rsidRPr="00D70369">
        <w:t>autoscale</w:t>
      </w:r>
      <w:proofErr w:type="spellEnd"/>
      <w:r w:rsidRPr="00D70369">
        <w:t xml:space="preserve"> deployment cards-deployment    --</w:t>
      </w:r>
      <w:proofErr w:type="spellStart"/>
      <w:r w:rsidRPr="00D70369">
        <w:t>cpu</w:t>
      </w:r>
      <w:proofErr w:type="spellEnd"/>
      <w:r w:rsidRPr="00D70369">
        <w:t>-percent=50 --min=1 --max=5</w:t>
      </w:r>
    </w:p>
    <w:p w14:paraId="7B773560" w14:textId="77777777" w:rsidR="00D81BDD" w:rsidRPr="00D70369" w:rsidRDefault="00D81BDD" w:rsidP="00B54A13">
      <w:pPr>
        <w:pStyle w:val="Text"/>
      </w:pPr>
    </w:p>
    <w:p w14:paraId="2747A128" w14:textId="77777777" w:rsidR="00D81BDD" w:rsidRPr="00D70369" w:rsidRDefault="00D81BDD" w:rsidP="00B54A13">
      <w:pPr>
        <w:pStyle w:val="Text"/>
      </w:pPr>
    </w:p>
    <w:p w14:paraId="01FE49FC" w14:textId="77777777" w:rsidR="00D81BDD" w:rsidRPr="00D70369" w:rsidRDefault="00D81BDD" w:rsidP="00B54A13">
      <w:pPr>
        <w:pStyle w:val="Text"/>
        <w:rPr>
          <w:rStyle w:val="Strong"/>
        </w:rPr>
      </w:pPr>
      <w:r w:rsidRPr="00D70369">
        <w:rPr>
          <w:rStyle w:val="Strong"/>
        </w:rPr>
        <w:t>Compute times:</w:t>
      </w:r>
    </w:p>
    <w:p w14:paraId="136902D8" w14:textId="4FE9F27B" w:rsidR="00D81BDD" w:rsidRPr="00D70369" w:rsidRDefault="00D81BDD" w:rsidP="0096332E">
      <w:pPr>
        <w:pStyle w:val="TOCHeading"/>
      </w:pPr>
      <w:r w:rsidRPr="00D70369">
        <w:t>T1 = start of high-load stage (120 VUs)</w:t>
      </w:r>
      <w:r w:rsidRPr="00D70369">
        <w:br/>
        <w:t xml:space="preserve">T2 = HPA shows </w:t>
      </w:r>
      <w:proofErr w:type="spellStart"/>
      <w:r w:rsidRPr="00D70369">
        <w:t>desiredReplicas</w:t>
      </w:r>
      <w:proofErr w:type="spellEnd"/>
      <w:r w:rsidRPr="00D70369">
        <w:t xml:space="preserve"> &gt; 1</w:t>
      </w:r>
      <w:r w:rsidRPr="00D70369">
        <w:br/>
        <w:t>T3 = new pods Ready=True</w:t>
      </w:r>
      <w:r w:rsidRPr="00D70369">
        <w:br/>
        <w:t>HPA reaction = T2 − T1</w:t>
      </w:r>
      <w:r w:rsidRPr="00D70369">
        <w:br/>
        <w:t>Scale-up = T3 − T1</w:t>
      </w:r>
    </w:p>
    <w:p w14:paraId="3E9ED816" w14:textId="40EB4A96" w:rsidR="00D81BDD" w:rsidRPr="00D70369" w:rsidRDefault="00E31013" w:rsidP="00B54A13">
      <w:pPr>
        <w:pStyle w:val="Text"/>
      </w:pPr>
      <w:r w:rsidRPr="00D70369">
        <w:rPr>
          <w:noProof/>
        </w:rPr>
        <w:drawing>
          <wp:anchor distT="0" distB="0" distL="114300" distR="114300" simplePos="0" relativeHeight="252003328" behindDoc="0" locked="0" layoutInCell="1" allowOverlap="1" wp14:anchorId="772DF382" wp14:editId="1D993177">
            <wp:simplePos x="0" y="0"/>
            <wp:positionH relativeFrom="margin">
              <wp:align>center</wp:align>
            </wp:positionH>
            <wp:positionV relativeFrom="margin">
              <wp:posOffset>2160905</wp:posOffset>
            </wp:positionV>
            <wp:extent cx="5580380" cy="4979670"/>
            <wp:effectExtent l="76200" t="76200" r="134620" b="125730"/>
            <wp:wrapSquare wrapText="bothSides"/>
            <wp:docPr id="13021437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3733" name="Picture 1" descr="A screenshot of a computer program&#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5580380" cy="4979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ED496A3" w14:textId="554B32DE" w:rsidR="00D81BDD" w:rsidRPr="00D70369" w:rsidRDefault="00D81BDD" w:rsidP="00D81BDD">
      <w:pPr>
        <w:spacing w:after="0" w:line="240" w:lineRule="auto"/>
        <w:jc w:val="left"/>
        <w:rPr>
          <w:b/>
          <w:sz w:val="28"/>
        </w:rPr>
      </w:pPr>
      <w:r w:rsidRPr="00D70369">
        <w:br w:type="page"/>
      </w:r>
      <w:r w:rsidRPr="00D70369">
        <w:rPr>
          <w:noProof/>
        </w:rPr>
        <mc:AlternateContent>
          <mc:Choice Requires="wps">
            <w:drawing>
              <wp:anchor distT="0" distB="0" distL="114300" distR="114300" simplePos="0" relativeHeight="252004352" behindDoc="0" locked="0" layoutInCell="1" allowOverlap="1" wp14:anchorId="2A435567" wp14:editId="069D5071">
                <wp:simplePos x="0" y="0"/>
                <wp:positionH relativeFrom="column">
                  <wp:posOffset>-29210</wp:posOffset>
                </wp:positionH>
                <wp:positionV relativeFrom="paragraph">
                  <wp:posOffset>5198745</wp:posOffset>
                </wp:positionV>
                <wp:extent cx="5580380" cy="635"/>
                <wp:effectExtent l="0" t="0" r="0" b="0"/>
                <wp:wrapSquare wrapText="bothSides"/>
                <wp:docPr id="36326337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194265" w14:textId="4E7B2081" w:rsidR="00D81BDD" w:rsidRPr="00D70369" w:rsidRDefault="00D81BDD" w:rsidP="00D81BDD">
                            <w:pPr>
                              <w:pStyle w:val="Caption"/>
                            </w:pPr>
                            <w:bookmarkStart w:id="433" w:name="_Toc206003264"/>
                            <w:r w:rsidRPr="00D70369">
                              <w:t xml:space="preserve">Figure </w:t>
                            </w:r>
                            <w:r w:rsidRPr="00D70369">
                              <w:fldChar w:fldCharType="begin"/>
                            </w:r>
                            <w:r w:rsidRPr="00D70369">
                              <w:instrText xml:space="preserve"> SEQ Figure \* ARABIC </w:instrText>
                            </w:r>
                            <w:r w:rsidRPr="00D70369">
                              <w:fldChar w:fldCharType="separate"/>
                            </w:r>
                            <w:r w:rsidR="00B27C2A" w:rsidRPr="00D70369">
                              <w:t>67</w:t>
                            </w:r>
                            <w:r w:rsidRPr="00D70369">
                              <w:fldChar w:fldCharType="end"/>
                            </w:r>
                            <w:r w:rsidRPr="00D70369">
                              <w:t>: Scalability Test Script Example</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35567" id="_x0000_s1092" type="#_x0000_t202" style="position:absolute;margin-left:-2.3pt;margin-top:409.35pt;width:439.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" stroked="f">
                <v:textbox style="mso-fit-shape-to-text:t" inset="0,0,0,0">
                  <w:txbxContent>
                    <w:p w14:paraId="56194265" w14:textId="4E7B2081" w:rsidR="00D81BDD" w:rsidRPr="00D70369" w:rsidRDefault="00D81BDD" w:rsidP="00D81BDD">
                      <w:pPr>
                        <w:pStyle w:val="Caption"/>
                      </w:pPr>
                      <w:bookmarkStart w:id="434" w:name="_Toc206003264"/>
                      <w:r w:rsidRPr="00D70369">
                        <w:t xml:space="preserve">Figure </w:t>
                      </w:r>
                      <w:r w:rsidRPr="00D70369">
                        <w:fldChar w:fldCharType="begin"/>
                      </w:r>
                      <w:r w:rsidRPr="00D70369">
                        <w:instrText xml:space="preserve"> SEQ Figure \* ARABIC </w:instrText>
                      </w:r>
                      <w:r w:rsidRPr="00D70369">
                        <w:fldChar w:fldCharType="separate"/>
                      </w:r>
                      <w:r w:rsidR="00B27C2A" w:rsidRPr="00D70369">
                        <w:t>67</w:t>
                      </w:r>
                      <w:r w:rsidRPr="00D70369">
                        <w:fldChar w:fldCharType="end"/>
                      </w:r>
                      <w:r w:rsidRPr="00D70369">
                        <w:t>: Scalability Test Script Example</w:t>
                      </w:r>
                      <w:bookmarkEnd w:id="434"/>
                    </w:p>
                  </w:txbxContent>
                </v:textbox>
                <w10:wrap type="square"/>
              </v:shape>
            </w:pict>
          </mc:Fallback>
        </mc:AlternateContent>
      </w:r>
    </w:p>
    <w:p w14:paraId="6CA3D277" w14:textId="77777777" w:rsidR="00D81BDD" w:rsidRPr="00D70369" w:rsidRDefault="00D81BDD" w:rsidP="00B54A13">
      <w:pPr>
        <w:pStyle w:val="Text"/>
        <w:rPr>
          <w:rStyle w:val="Strong"/>
        </w:rPr>
      </w:pPr>
      <w:r w:rsidRPr="00D70369">
        <w:rPr>
          <w:rStyle w:val="Strong"/>
        </w:rPr>
        <w:lastRenderedPageBreak/>
        <w:t>Result</w:t>
      </w:r>
    </w:p>
    <w:p w14:paraId="63CE04C2" w14:textId="00AE928F" w:rsidR="00D81BDD" w:rsidRPr="00D70369" w:rsidRDefault="00D81BDD" w:rsidP="00B54A13">
      <w:pPr>
        <w:pStyle w:val="Text"/>
      </w:pPr>
    </w:p>
    <w:p w14:paraId="15ED995A" w14:textId="14B93D70" w:rsidR="001A3F00" w:rsidRPr="00D70369" w:rsidRDefault="001A3F00" w:rsidP="001A3F00">
      <w:pPr>
        <w:pStyle w:val="Caption"/>
        <w:keepNext/>
      </w:pPr>
      <w:bookmarkStart w:id="435" w:name="_Ref206000176"/>
      <w:bookmarkStart w:id="436" w:name="_Toc205985542"/>
      <w:r w:rsidRPr="00D70369">
        <w:t xml:space="preserve">Table </w:t>
      </w:r>
      <w:r w:rsidRPr="00D70369">
        <w:fldChar w:fldCharType="begin"/>
      </w:r>
      <w:r w:rsidRPr="00D70369">
        <w:instrText xml:space="preserve"> SEQ Table \* ARABIC </w:instrText>
      </w:r>
      <w:r w:rsidRPr="00D70369">
        <w:fldChar w:fldCharType="separate"/>
      </w:r>
      <w:r w:rsidR="00B47BAD" w:rsidRPr="00D70369">
        <w:t>6</w:t>
      </w:r>
      <w:r w:rsidRPr="00D70369">
        <w:fldChar w:fldCharType="end"/>
      </w:r>
      <w:bookmarkEnd w:id="435"/>
      <w:r w:rsidRPr="00D70369">
        <w:t>:Scale-out metrics average of three trials across accounts/loans/cards</w:t>
      </w:r>
      <w:bookmarkEnd w:id="436"/>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1785"/>
        <w:gridCol w:w="1785"/>
        <w:gridCol w:w="1785"/>
        <w:gridCol w:w="1852"/>
        <w:gridCol w:w="2053"/>
      </w:tblGrid>
      <w:tr w:rsidR="00D81BDD" w:rsidRPr="00D70369" w14:paraId="7675D3F0" w14:textId="77777777" w:rsidTr="00EC5725">
        <w:trPr>
          <w:cnfStyle w:val="100000000000" w:firstRow="1" w:lastRow="0" w:firstColumn="0" w:lastColumn="0" w:oddVBand="0" w:evenVBand="0" w:oddHBand="0"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7199651C" w14:textId="77777777" w:rsidR="00D81BDD" w:rsidRPr="00D70369" w:rsidRDefault="00D81BDD" w:rsidP="00B54A13">
            <w:pPr>
              <w:pStyle w:val="Text"/>
            </w:pPr>
            <w:r w:rsidRPr="00D70369">
              <w:t>Setup</w:t>
            </w:r>
          </w:p>
          <w:p w14:paraId="24C8CCD3" w14:textId="77777777" w:rsidR="00D81BDD" w:rsidRPr="00D70369" w:rsidRDefault="00D81BDD" w:rsidP="00B54A13">
            <w:pPr>
              <w:pStyle w:val="Text"/>
            </w:pPr>
            <w:r w:rsidRPr="00D70369">
              <w:tab/>
            </w:r>
          </w:p>
          <w:p w14:paraId="466672A0" w14:textId="77777777" w:rsidR="00D81BDD" w:rsidRPr="00D70369" w:rsidRDefault="00D81BDD" w:rsidP="00B54A13">
            <w:pPr>
              <w:pStyle w:val="Text"/>
            </w:pPr>
          </w:p>
        </w:tc>
        <w:tc>
          <w:tcPr>
            <w:tcW w:w="1785" w:type="dxa"/>
            <w:shd w:val="clear" w:color="auto" w:fill="E7E6E6" w:themeFill="background2"/>
            <w:hideMark/>
          </w:tcPr>
          <w:p w14:paraId="634831E6"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HPA reaction (s)</w:t>
            </w:r>
          </w:p>
        </w:tc>
        <w:tc>
          <w:tcPr>
            <w:tcW w:w="1785" w:type="dxa"/>
            <w:shd w:val="clear" w:color="auto" w:fill="E7E6E6" w:themeFill="background2"/>
            <w:hideMark/>
          </w:tcPr>
          <w:p w14:paraId="63AF3339"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Scale-up (s)</w:t>
            </w:r>
          </w:p>
        </w:tc>
        <w:tc>
          <w:tcPr>
            <w:tcW w:w="1852" w:type="dxa"/>
            <w:shd w:val="clear" w:color="auto" w:fill="E7E6E6" w:themeFill="background2"/>
            <w:hideMark/>
          </w:tcPr>
          <w:p w14:paraId="534CF669"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Precent of fail (%)</w:t>
            </w:r>
          </w:p>
        </w:tc>
        <w:tc>
          <w:tcPr>
            <w:tcW w:w="2053" w:type="dxa"/>
            <w:shd w:val="clear" w:color="auto" w:fill="E7E6E6" w:themeFill="background2"/>
            <w:hideMark/>
          </w:tcPr>
          <w:p w14:paraId="4A95F8C7"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Config ready on new pods?</w:t>
            </w:r>
          </w:p>
        </w:tc>
      </w:tr>
      <w:tr w:rsidR="00D81BDD" w:rsidRPr="00D70369" w14:paraId="63140786" w14:textId="77777777" w:rsidTr="00EC5725">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785" w:type="dxa"/>
            <w:tcBorders>
              <w:top w:val="none" w:sz="0" w:space="0" w:color="auto"/>
              <w:left w:val="none" w:sz="0" w:space="0" w:color="auto"/>
              <w:bottom w:val="none" w:sz="0" w:space="0" w:color="auto"/>
            </w:tcBorders>
            <w:shd w:val="clear" w:color="auto" w:fill="E7E6E6" w:themeFill="background2"/>
            <w:hideMark/>
          </w:tcPr>
          <w:p w14:paraId="2150A2BD" w14:textId="77777777" w:rsidR="00D81BDD" w:rsidRPr="00D70369" w:rsidRDefault="00D81BDD" w:rsidP="00B54A13">
            <w:pPr>
              <w:pStyle w:val="Text"/>
            </w:pPr>
            <w:r w:rsidRPr="00D70369">
              <w:t>Local Configuration</w:t>
            </w:r>
          </w:p>
        </w:tc>
        <w:tc>
          <w:tcPr>
            <w:tcW w:w="1785" w:type="dxa"/>
            <w:tcBorders>
              <w:top w:val="none" w:sz="0" w:space="0" w:color="auto"/>
              <w:bottom w:val="none" w:sz="0" w:space="0" w:color="auto"/>
            </w:tcBorders>
            <w:shd w:val="clear" w:color="auto" w:fill="E7E6E6" w:themeFill="background2"/>
            <w:hideMark/>
          </w:tcPr>
          <w:p w14:paraId="2D7FEC93"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18.3</w:t>
            </w:r>
          </w:p>
        </w:tc>
        <w:tc>
          <w:tcPr>
            <w:tcW w:w="1785" w:type="dxa"/>
            <w:tcBorders>
              <w:top w:val="none" w:sz="0" w:space="0" w:color="auto"/>
              <w:bottom w:val="none" w:sz="0" w:space="0" w:color="auto"/>
            </w:tcBorders>
            <w:shd w:val="clear" w:color="auto" w:fill="E7E6E6" w:themeFill="background2"/>
            <w:hideMark/>
          </w:tcPr>
          <w:p w14:paraId="1FA39AEC"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45.2</w:t>
            </w:r>
          </w:p>
        </w:tc>
        <w:tc>
          <w:tcPr>
            <w:tcW w:w="1852" w:type="dxa"/>
            <w:tcBorders>
              <w:top w:val="none" w:sz="0" w:space="0" w:color="auto"/>
              <w:bottom w:val="none" w:sz="0" w:space="0" w:color="auto"/>
            </w:tcBorders>
            <w:shd w:val="clear" w:color="auto" w:fill="E7E6E6" w:themeFill="background2"/>
            <w:hideMark/>
          </w:tcPr>
          <w:p w14:paraId="627B0934"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0.62</w:t>
            </w:r>
          </w:p>
        </w:tc>
        <w:tc>
          <w:tcPr>
            <w:tcW w:w="2053" w:type="dxa"/>
            <w:tcBorders>
              <w:top w:val="none" w:sz="0" w:space="0" w:color="auto"/>
              <w:bottom w:val="none" w:sz="0" w:space="0" w:color="auto"/>
              <w:right w:val="none" w:sz="0" w:space="0" w:color="auto"/>
            </w:tcBorders>
            <w:shd w:val="clear" w:color="auto" w:fill="E7E6E6" w:themeFill="background2"/>
            <w:hideMark/>
          </w:tcPr>
          <w:p w14:paraId="251CF5F2"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Sometimes stale if changed shortly before scale</w:t>
            </w:r>
          </w:p>
        </w:tc>
      </w:tr>
      <w:tr w:rsidR="00D81BDD" w:rsidRPr="00D70369" w14:paraId="6CEB2936" w14:textId="77777777" w:rsidTr="00EC5725">
        <w:trPr>
          <w:trHeight w:val="1051"/>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12718BE1" w14:textId="77777777" w:rsidR="00D81BDD" w:rsidRPr="00D70369" w:rsidRDefault="00D81BDD" w:rsidP="00B54A13">
            <w:pPr>
              <w:pStyle w:val="Text"/>
            </w:pPr>
            <w:r w:rsidRPr="00D70369">
              <w:t>Centralized Config</w:t>
            </w:r>
          </w:p>
        </w:tc>
        <w:tc>
          <w:tcPr>
            <w:tcW w:w="1785" w:type="dxa"/>
            <w:shd w:val="clear" w:color="auto" w:fill="E7E6E6" w:themeFill="background2"/>
            <w:hideMark/>
          </w:tcPr>
          <w:p w14:paraId="290FF54E"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17.6</w:t>
            </w:r>
          </w:p>
        </w:tc>
        <w:tc>
          <w:tcPr>
            <w:tcW w:w="1785" w:type="dxa"/>
            <w:shd w:val="clear" w:color="auto" w:fill="E7E6E6" w:themeFill="background2"/>
            <w:hideMark/>
          </w:tcPr>
          <w:p w14:paraId="64427E83"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41.9</w:t>
            </w:r>
          </w:p>
        </w:tc>
        <w:tc>
          <w:tcPr>
            <w:tcW w:w="1852" w:type="dxa"/>
            <w:shd w:val="clear" w:color="auto" w:fill="E7E6E6" w:themeFill="background2"/>
            <w:hideMark/>
          </w:tcPr>
          <w:p w14:paraId="65FC44E0"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0.24</w:t>
            </w:r>
          </w:p>
        </w:tc>
        <w:tc>
          <w:tcPr>
            <w:tcW w:w="2053" w:type="dxa"/>
            <w:shd w:val="clear" w:color="auto" w:fill="E7E6E6" w:themeFill="background2"/>
            <w:hideMark/>
          </w:tcPr>
          <w:p w14:paraId="19EB24B0"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Yes (current config at startup)</w:t>
            </w:r>
          </w:p>
        </w:tc>
      </w:tr>
    </w:tbl>
    <w:p w14:paraId="473FAEA0" w14:textId="56A1F950" w:rsidR="00D81BDD" w:rsidRPr="00D70369" w:rsidRDefault="00D81BDD" w:rsidP="00B54A13">
      <w:pPr>
        <w:pStyle w:val="Text"/>
      </w:pPr>
      <w:r w:rsidRPr="00D70369">
        <w:t xml:space="preserve"> </w:t>
      </w:r>
    </w:p>
    <w:p w14:paraId="2C108ADA" w14:textId="00D6D0C8" w:rsidR="001A3F00" w:rsidRPr="00D70369" w:rsidRDefault="001A3F00" w:rsidP="001A3F00">
      <w:pPr>
        <w:pStyle w:val="Caption"/>
        <w:keepNext/>
      </w:pPr>
      <w:bookmarkStart w:id="437" w:name="_Toc205985543"/>
      <w:r w:rsidRPr="00D70369">
        <w:t xml:space="preserve">Table </w:t>
      </w:r>
      <w:r w:rsidRPr="00D70369">
        <w:fldChar w:fldCharType="begin"/>
      </w:r>
      <w:r w:rsidRPr="00D70369">
        <w:instrText xml:space="preserve"> SEQ Table \* ARABIC </w:instrText>
      </w:r>
      <w:r w:rsidRPr="00D70369">
        <w:fldChar w:fldCharType="separate"/>
      </w:r>
      <w:r w:rsidR="00B47BAD" w:rsidRPr="00D70369">
        <w:t>7</w:t>
      </w:r>
      <w:r w:rsidRPr="00D70369">
        <w:fldChar w:fldCharType="end"/>
      </w:r>
      <w:r w:rsidRPr="00D70369">
        <w:t>:Scale-out metrics average of three trials across accounts/loans/cards</w:t>
      </w:r>
      <w:bookmarkEnd w:id="437"/>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2780"/>
      </w:tblGrid>
      <w:tr w:rsidR="00D81BDD" w:rsidRPr="00D70369" w14:paraId="11EF44F6" w14:textId="77777777" w:rsidTr="00EC5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F2F2F2" w:themeFill="background1" w:themeFillShade="F2"/>
            <w:hideMark/>
          </w:tcPr>
          <w:p w14:paraId="711B1547" w14:textId="77777777" w:rsidR="00D81BDD" w:rsidRPr="00D70369" w:rsidRDefault="00D81BDD" w:rsidP="00B54A13">
            <w:pPr>
              <w:pStyle w:val="Text"/>
            </w:pPr>
            <w:r w:rsidRPr="00D70369">
              <w:t>Setup</w:t>
            </w:r>
            <w:r w:rsidRPr="00D70369">
              <w:tab/>
            </w:r>
          </w:p>
        </w:tc>
        <w:tc>
          <w:tcPr>
            <w:tcW w:w="2160" w:type="dxa"/>
            <w:shd w:val="clear" w:color="auto" w:fill="FFFFFF" w:themeFill="background1"/>
            <w:hideMark/>
          </w:tcPr>
          <w:p w14:paraId="370C26E0"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Pre-scale RPS</w:t>
            </w:r>
          </w:p>
        </w:tc>
        <w:tc>
          <w:tcPr>
            <w:tcW w:w="2160" w:type="dxa"/>
            <w:shd w:val="clear" w:color="auto" w:fill="FFFFFF" w:themeFill="background1"/>
            <w:hideMark/>
          </w:tcPr>
          <w:p w14:paraId="683C305F"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Post-scale RPS (steady)</w:t>
            </w:r>
          </w:p>
        </w:tc>
        <w:tc>
          <w:tcPr>
            <w:tcW w:w="2780" w:type="dxa"/>
            <w:shd w:val="clear" w:color="auto" w:fill="FFFFFF" w:themeFill="background1"/>
            <w:hideMark/>
          </w:tcPr>
          <w:p w14:paraId="681893E9"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Notes</w:t>
            </w:r>
          </w:p>
        </w:tc>
      </w:tr>
      <w:tr w:rsidR="00D81BDD" w:rsidRPr="00D70369" w14:paraId="4DCF22FE" w14:textId="77777777" w:rsidTr="00EC5725">
        <w:trPr>
          <w:cnfStyle w:val="000000100000" w:firstRow="0" w:lastRow="0" w:firstColumn="0" w:lastColumn="0" w:oddVBand="0" w:evenVBand="0" w:oddHBand="1" w:evenHBand="0" w:firstRowFirstColumn="0" w:firstRowLastColumn="0" w:lastRowFirstColumn="0" w:lastRowLastColumn="0"/>
          <w:trHeight w:val="1564"/>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tcBorders>
            <w:hideMark/>
          </w:tcPr>
          <w:p w14:paraId="233559C0" w14:textId="77777777" w:rsidR="00D81BDD" w:rsidRPr="00D70369" w:rsidRDefault="00D81BDD" w:rsidP="00B54A13">
            <w:pPr>
              <w:pStyle w:val="Text"/>
            </w:pPr>
            <w:r w:rsidRPr="00D70369">
              <w:t>Local Configuration</w:t>
            </w:r>
          </w:p>
        </w:tc>
        <w:tc>
          <w:tcPr>
            <w:tcW w:w="2160" w:type="dxa"/>
            <w:tcBorders>
              <w:top w:val="none" w:sz="0" w:space="0" w:color="auto"/>
              <w:bottom w:val="none" w:sz="0" w:space="0" w:color="auto"/>
            </w:tcBorders>
            <w:hideMark/>
          </w:tcPr>
          <w:p w14:paraId="50C0E00F"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~85</w:t>
            </w:r>
          </w:p>
        </w:tc>
        <w:tc>
          <w:tcPr>
            <w:tcW w:w="2160" w:type="dxa"/>
            <w:tcBorders>
              <w:top w:val="none" w:sz="0" w:space="0" w:color="auto"/>
              <w:bottom w:val="none" w:sz="0" w:space="0" w:color="auto"/>
            </w:tcBorders>
            <w:hideMark/>
          </w:tcPr>
          <w:p w14:paraId="126079F7"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~255</w:t>
            </w:r>
          </w:p>
        </w:tc>
        <w:tc>
          <w:tcPr>
            <w:tcW w:w="2780" w:type="dxa"/>
            <w:tcBorders>
              <w:top w:val="none" w:sz="0" w:space="0" w:color="auto"/>
              <w:bottom w:val="none" w:sz="0" w:space="0" w:color="auto"/>
              <w:right w:val="none" w:sz="0" w:space="0" w:color="auto"/>
            </w:tcBorders>
            <w:hideMark/>
          </w:tcPr>
          <w:p w14:paraId="1A33BC65"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Short-lived errors during spike; some pods started with stale config requiring refresh</w:t>
            </w:r>
          </w:p>
        </w:tc>
      </w:tr>
      <w:tr w:rsidR="00D81BDD" w:rsidRPr="00D70369" w14:paraId="43D7EABB" w14:textId="77777777" w:rsidTr="00EC5725">
        <w:tc>
          <w:tcPr>
            <w:cnfStyle w:val="001000000000" w:firstRow="0" w:lastRow="0" w:firstColumn="1" w:lastColumn="0" w:oddVBand="0" w:evenVBand="0" w:oddHBand="0" w:evenHBand="0" w:firstRowFirstColumn="0" w:firstRowLastColumn="0" w:lastRowFirstColumn="0" w:lastRowLastColumn="0"/>
            <w:tcW w:w="2160" w:type="dxa"/>
            <w:hideMark/>
          </w:tcPr>
          <w:p w14:paraId="1E7E3BDF" w14:textId="77777777" w:rsidR="00D81BDD" w:rsidRPr="00D70369" w:rsidRDefault="00D81BDD" w:rsidP="00B54A13">
            <w:pPr>
              <w:pStyle w:val="Text"/>
            </w:pPr>
            <w:r w:rsidRPr="00D70369">
              <w:t>Centralized Config</w:t>
            </w:r>
          </w:p>
        </w:tc>
        <w:tc>
          <w:tcPr>
            <w:tcW w:w="2160" w:type="dxa"/>
            <w:hideMark/>
          </w:tcPr>
          <w:p w14:paraId="6BCBAC6E"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~85</w:t>
            </w:r>
          </w:p>
        </w:tc>
        <w:tc>
          <w:tcPr>
            <w:tcW w:w="2160" w:type="dxa"/>
            <w:hideMark/>
          </w:tcPr>
          <w:p w14:paraId="7FA2F0AB"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~275</w:t>
            </w:r>
          </w:p>
        </w:tc>
        <w:tc>
          <w:tcPr>
            <w:tcW w:w="2780" w:type="dxa"/>
            <w:hideMark/>
          </w:tcPr>
          <w:p w14:paraId="28F7C1F0"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Clean scale-out; new pods had current config at start</w:t>
            </w:r>
          </w:p>
        </w:tc>
      </w:tr>
    </w:tbl>
    <w:p w14:paraId="4D54D9E8" w14:textId="77777777" w:rsidR="00D81BDD" w:rsidRPr="00D70369" w:rsidRDefault="00D81BDD" w:rsidP="00B54A13">
      <w:pPr>
        <w:pStyle w:val="Text"/>
      </w:pPr>
    </w:p>
    <w:p w14:paraId="4B38682E" w14:textId="77777777" w:rsidR="00D81BDD" w:rsidRPr="00D70369" w:rsidRDefault="00D81BDD" w:rsidP="00B54A13">
      <w:pPr>
        <w:pStyle w:val="Text"/>
        <w:rPr>
          <w:rStyle w:val="Strong"/>
        </w:rPr>
      </w:pPr>
      <w:r w:rsidRPr="00D70369">
        <w:rPr>
          <w:rStyle w:val="Strong"/>
        </w:rPr>
        <w:t>Discussion</w:t>
      </w:r>
    </w:p>
    <w:p w14:paraId="4E0190D1" w14:textId="77777777" w:rsidR="00D81BDD" w:rsidRPr="00D70369" w:rsidRDefault="00D81BDD" w:rsidP="00B54A13">
      <w:pPr>
        <w:pStyle w:val="Text"/>
      </w:pPr>
      <w:r w:rsidRPr="00D70369">
        <w:t xml:space="preserve">The experiment was conducted on a Kubernetes cluster without the use of Helm, utilizing three services (accounts, loans, cards) behind Spring Cloud Gateway, each with a single replica. Load generation was performed using k6, which involved a brief warm-up phase followed by a higher load stage aimed at exceeding the 50% HPA target, prompting Kubernetes to add replicas, followed by a holding period and a ramp-down. We recorded the duration from the initiation of the high-load phase until the HPA made the decision to scale HPA reaction, the time taken for new pods to become Ready (scale-up), whether </w:t>
      </w:r>
      <w:r w:rsidRPr="00D70369">
        <w:lastRenderedPageBreak/>
        <w:t xml:space="preserve">these new pods initiated with the current configuration, and the speed at which throughput stabilized post-scaling. </w:t>
      </w:r>
    </w:p>
    <w:p w14:paraId="2D1D6F2E" w14:textId="77777777" w:rsidR="00D81BDD" w:rsidRPr="00D70369" w:rsidRDefault="00D81BDD" w:rsidP="00B54A13">
      <w:pPr>
        <w:pStyle w:val="Text"/>
      </w:pPr>
    </w:p>
    <w:p w14:paraId="5D3EF59A" w14:textId="77777777" w:rsidR="00D81BDD" w:rsidRPr="00D70369" w:rsidRDefault="00D81BDD" w:rsidP="00B54A13">
      <w:pPr>
        <w:pStyle w:val="Text"/>
      </w:pPr>
      <w:r w:rsidRPr="00D70369">
        <w:t xml:space="preserve">The test was conducted twice using identical images and resources, with the only variation being the configuration source; the centralized run employed a Git-backed Config Server (imageaimendocker/configserver:s6,digestsha256:1239102cfa9c012d4f166732582670af90ac90e4508b2e9abc054e7f09e70707). </w:t>
      </w:r>
    </w:p>
    <w:p w14:paraId="5360F022" w14:textId="77777777" w:rsidR="00D81BDD" w:rsidRPr="00D70369" w:rsidRDefault="00D81BDD" w:rsidP="00B54A13">
      <w:pPr>
        <w:pStyle w:val="Text"/>
      </w:pPr>
      <w:r w:rsidRPr="00D70369">
        <w:t xml:space="preserve">In our experiments, the raw autoscaling latency was comparable, as scheduling and container startup were the dominant factors: the average HPA reaction time was approximately 18.3 seconds with local configuration compared to 17.6 seconds with centralized configuration; the scale-up to Ready time averaged around 45.2 seconds locally versus 41.9 seconds centrally. </w:t>
      </w:r>
    </w:p>
    <w:p w14:paraId="48E9245D" w14:textId="77777777" w:rsidR="00D81BDD" w:rsidRPr="00D70369" w:rsidRDefault="00D81BDD" w:rsidP="00B54A13">
      <w:pPr>
        <w:pStyle w:val="Text"/>
      </w:pPr>
      <w:r w:rsidRPr="00D70369">
        <w:t xml:space="preserve">The operational distinction became evident immediately after the scale-out: new pods in the centralized configuration consistently started with the current settings and exhibited a lower transient error rate during the load spike (approximately 0.24% compared to 0.62% locally), which resulted in a marginally higher steady post-scale throughput (approximately 275 RPS versus 255 RPS from the same baseline). </w:t>
      </w:r>
    </w:p>
    <w:p w14:paraId="3324DFB9" w14:textId="77777777" w:rsidR="00D81BDD" w:rsidRPr="00D70369" w:rsidRDefault="00D81BDD" w:rsidP="00B54A13">
      <w:pPr>
        <w:pStyle w:val="Text"/>
      </w:pPr>
      <w:r w:rsidRPr="00D70369">
        <w:t>In simpler terms, both configurations scaled at identical speeds, but the centralized configuration ensured that replicas remained aligned with the most recent values, reduced brief spike errors, and facilitated a quicker transition to a stable high-throughput state.</w:t>
      </w:r>
    </w:p>
    <w:p w14:paraId="28A7912D" w14:textId="77777777" w:rsidR="00D81BDD" w:rsidRPr="00D70369" w:rsidRDefault="00D81BDD" w:rsidP="00B54A13">
      <w:pPr>
        <w:pStyle w:val="Text"/>
      </w:pPr>
    </w:p>
    <w:p w14:paraId="3F794470" w14:textId="77777777" w:rsidR="00D81BDD" w:rsidRPr="00D70369" w:rsidRDefault="00D81BDD" w:rsidP="00B54A13">
      <w:pPr>
        <w:pStyle w:val="Text"/>
      </w:pPr>
      <w:r w:rsidRPr="00D70369">
        <w:t>Centralized configuration is the superior strategy for multi-service Kubernetes systems because it ensures configuration consistency at scale, enables rapid and secure changes, and provides built-in versioning, rollback, and auditability. Our experiments showed raw autoscaling speed is the same in both setups, but centralized configuration keeps new replicas aligned with the latest values during scale-out, reduces transient spike errors, and reaches steady throughput faster—meaning fewer unexpected issues during traffic surges. While local configuration can suffice for exceedingly small, rarely changing systems (≤3–5 services) where simplicity is paramount, centralized configuration becomes the preferred choice once you operate across multiple environments, frequently change toggles/endpoints/limits, or require clear rollback and traceability. With Spring Cloud Config (Git-backed), each pod starts with current settings, updates are versioned and reviewable, rollbacks are a single commit, and refreshes can be broadcast via Bus without redeploying images.</w:t>
      </w:r>
      <w:r w:rsidRPr="00D70369">
        <w:br w:type="page"/>
      </w:r>
    </w:p>
    <w:p w14:paraId="1FB5AA44" w14:textId="77777777" w:rsidR="00D81BDD" w:rsidRPr="0003293C" w:rsidRDefault="00D81BDD" w:rsidP="0003293C">
      <w:pPr>
        <w:pStyle w:val="Heading2"/>
        <w:rPr>
          <w:rFonts w:eastAsia="Times"/>
        </w:rPr>
      </w:pPr>
      <w:bookmarkStart w:id="438" w:name="_Ref205987989"/>
      <w:bookmarkStart w:id="439" w:name="_Ref205988452"/>
      <w:bookmarkStart w:id="440" w:name="_Ref205989378"/>
      <w:bookmarkStart w:id="441" w:name="_Ref205989657"/>
      <w:bookmarkStart w:id="442" w:name="_Ref205990174"/>
      <w:bookmarkStart w:id="443" w:name="_Ref205993247"/>
      <w:bookmarkStart w:id="444" w:name="_Toc206003832"/>
      <w:r w:rsidRPr="0003293C">
        <w:rPr>
          <w:rFonts w:eastAsia="Times"/>
        </w:rPr>
        <w:lastRenderedPageBreak/>
        <w:t>Security</w:t>
      </w:r>
      <w:bookmarkEnd w:id="438"/>
      <w:bookmarkEnd w:id="439"/>
      <w:bookmarkEnd w:id="440"/>
      <w:bookmarkEnd w:id="441"/>
      <w:bookmarkEnd w:id="442"/>
      <w:bookmarkEnd w:id="443"/>
      <w:bookmarkEnd w:id="444"/>
    </w:p>
    <w:p w14:paraId="1751B877" w14:textId="77777777" w:rsidR="00D81BDD" w:rsidRPr="00D70369" w:rsidRDefault="00D81BDD" w:rsidP="00B54A13">
      <w:pPr>
        <w:pStyle w:val="Text"/>
      </w:pPr>
    </w:p>
    <w:p w14:paraId="351E64D4" w14:textId="77777777" w:rsidR="00D81BDD" w:rsidRPr="00D70369" w:rsidRDefault="00D81BDD" w:rsidP="00B54A13">
      <w:pPr>
        <w:pStyle w:val="Text"/>
        <w:rPr>
          <w:rStyle w:val="Strong"/>
        </w:rPr>
      </w:pPr>
      <w:r w:rsidRPr="00D70369">
        <w:rPr>
          <w:rStyle w:val="Strong"/>
        </w:rPr>
        <w:t>Keycloak Policy Flip Centralized vs Local Config</w:t>
      </w:r>
    </w:p>
    <w:p w14:paraId="593FDBF9" w14:textId="576DB3A2" w:rsidR="00D81BDD" w:rsidRPr="00D70369" w:rsidRDefault="00D81BDD" w:rsidP="003C3D55">
      <w:pPr>
        <w:pStyle w:val="Text"/>
      </w:pPr>
      <w:r w:rsidRPr="00D70369">
        <w:t xml:space="preserve">Goal. Show the operational difference between centralized and local configuration in a microservices setup by performing a live authorization policy change with Keycloak. We keep roles in </w:t>
      </w:r>
      <w:r w:rsidR="003C3D55" w:rsidRPr="003C3D55">
        <w:t>Keycloak</w:t>
      </w:r>
      <w:r w:rsidRPr="00D70369">
        <w:t xml:space="preserve"> as-is and only externalize which role(s) the gateway requires for a protected route. We then compare how quickly and consistently the new policy is enforced across pods with centralized vs local configuration. </w:t>
      </w:r>
    </w:p>
    <w:p w14:paraId="01E6C24B" w14:textId="77777777" w:rsidR="00D81BDD" w:rsidRPr="00D70369" w:rsidRDefault="00D81BDD" w:rsidP="00B54A13">
      <w:pPr>
        <w:pStyle w:val="Text"/>
        <w:rPr>
          <w:rStyle w:val="Strong"/>
        </w:rPr>
      </w:pPr>
      <w:r w:rsidRPr="00D70369">
        <w:rPr>
          <w:rStyle w:val="Strong"/>
        </w:rPr>
        <w:t xml:space="preserve">Test Idea </w:t>
      </w:r>
    </w:p>
    <w:p w14:paraId="177EC86E" w14:textId="12048FB1" w:rsidR="00D81BDD" w:rsidRPr="00D70369" w:rsidRDefault="00D81BDD" w:rsidP="003B6303">
      <w:pPr>
        <w:pStyle w:val="Text"/>
      </w:pPr>
      <w:r w:rsidRPr="00D70369">
        <w:t xml:space="preserve">We configure the gateway to read the required role for the accounts route from configuration Starting with REQUIRED=ACCOUNTS, a user with ACCOUNTS </w:t>
      </w:r>
      <w:r w:rsidR="00557168" w:rsidRPr="00D70369">
        <w:t>test user</w:t>
      </w:r>
      <w:r w:rsidRPr="00D70369">
        <w:t xml:space="preserve"> is allowed </w:t>
      </w:r>
      <w:r w:rsidR="00557168" w:rsidRPr="00D70369">
        <w:t>1 time and 1 time we change rule, so it</w:t>
      </w:r>
      <w:r w:rsidRPr="00D70369">
        <w:t xml:space="preserve"> denied. We then flip the policy to REQUIRED=LOANS during runtime. With centralized configuration, a single change propagates near-simultaneously to all pods; with local configuration, each instance must be refreshed or restarted, producing a mixed window where some pods still enforce the old rule. We measure policy propagation time and the inconsistency window.</w:t>
      </w:r>
    </w:p>
    <w:p w14:paraId="75DBE968" w14:textId="50A61B0A" w:rsidR="00D81BDD" w:rsidRPr="00D70369" w:rsidRDefault="00D81BDD" w:rsidP="00B54A13">
      <w:pPr>
        <w:pStyle w:val="Text"/>
        <w:rPr>
          <w:rStyle w:val="Strong"/>
        </w:rPr>
      </w:pPr>
      <w:r w:rsidRPr="00D70369">
        <w:rPr>
          <w:rStyle w:val="Strong"/>
        </w:rPr>
        <w:t>Setup</w:t>
      </w:r>
      <w:r w:rsidR="00557168" w:rsidRPr="00D70369">
        <w:rPr>
          <w:rStyle w:val="Strong"/>
        </w:rPr>
        <w:t>s</w:t>
      </w:r>
    </w:p>
    <w:p w14:paraId="7C627E92" w14:textId="699EA391" w:rsidR="00557168" w:rsidRPr="00D70369" w:rsidRDefault="00D81BDD" w:rsidP="00B54A13">
      <w:pPr>
        <w:pStyle w:val="Text"/>
      </w:pPr>
      <w:r w:rsidRPr="00D70369">
        <w:t>Keycloak users/roles:</w:t>
      </w:r>
    </w:p>
    <w:p w14:paraId="6E49386E" w14:textId="2909EF99" w:rsidR="00D81BDD" w:rsidRPr="00D70369" w:rsidRDefault="00D81BDD" w:rsidP="00B54A13">
      <w:pPr>
        <w:pStyle w:val="Text"/>
      </w:pPr>
      <w:r w:rsidRPr="00D70369">
        <w:t xml:space="preserve">• </w:t>
      </w:r>
      <w:r w:rsidR="00557168" w:rsidRPr="00D70369">
        <w:t>test user</w:t>
      </w:r>
      <w:r w:rsidRPr="00D70369">
        <w:t>→ role ACCOUNTS</w:t>
      </w:r>
      <w:r w:rsidR="00557168" w:rsidRPr="00D70369">
        <w:t xml:space="preserve"> then will change it to LOAN</w:t>
      </w:r>
    </w:p>
    <w:p w14:paraId="3E4637A3" w14:textId="77777777" w:rsidR="00D81BDD" w:rsidRPr="00D70369" w:rsidRDefault="00D81BDD" w:rsidP="00B54A13">
      <w:pPr>
        <w:pStyle w:val="Text"/>
      </w:pPr>
      <w:r w:rsidRPr="00D70369">
        <w:t>Gateway route:</w:t>
      </w:r>
    </w:p>
    <w:p w14:paraId="2DEC1C77" w14:textId="54094581" w:rsidR="00D81BDD" w:rsidRPr="00D70369" w:rsidRDefault="00D81BDD" w:rsidP="003B6303">
      <w:pPr>
        <w:pStyle w:val="Text"/>
      </w:pPr>
      <w:r w:rsidRPr="00D70369">
        <w:t>• Protect /</w:t>
      </w:r>
      <w:proofErr w:type="spellStart"/>
      <w:r w:rsidRPr="00D70369">
        <w:t>campuswien</w:t>
      </w:r>
      <w:proofErr w:type="spellEnd"/>
      <w:r w:rsidRPr="00D70369">
        <w:t xml:space="preserve">-banking/accounts/** </w:t>
      </w:r>
    </w:p>
    <w:p w14:paraId="46BB8D85" w14:textId="73AF3751" w:rsidR="00D81BDD" w:rsidRPr="00D70369" w:rsidRDefault="00D81BDD" w:rsidP="00B54A13">
      <w:pPr>
        <w:pStyle w:val="Text"/>
      </w:pPr>
      <w:r w:rsidRPr="00D70369">
        <w:rPr>
          <w:rStyle w:val="Strong"/>
        </w:rPr>
        <w:t xml:space="preserve">Result Tables </w:t>
      </w:r>
    </w:p>
    <w:p w14:paraId="77228536" w14:textId="71C94FC1" w:rsidR="00404CC5" w:rsidRPr="00D70369" w:rsidRDefault="00404CC5" w:rsidP="00404CC5">
      <w:pPr>
        <w:pStyle w:val="Caption"/>
        <w:keepNext/>
      </w:pPr>
      <w:bookmarkStart w:id="445" w:name="_Toc205985544"/>
      <w:r w:rsidRPr="00D70369">
        <w:t xml:space="preserve">Table </w:t>
      </w:r>
      <w:r w:rsidRPr="00D70369">
        <w:fldChar w:fldCharType="begin"/>
      </w:r>
      <w:r w:rsidRPr="00D70369">
        <w:instrText xml:space="preserve"> SEQ Table \* ARABIC </w:instrText>
      </w:r>
      <w:r w:rsidRPr="00D70369">
        <w:fldChar w:fldCharType="separate"/>
      </w:r>
      <w:r w:rsidR="00B47BAD" w:rsidRPr="00D70369">
        <w:t>8</w:t>
      </w:r>
      <w:r w:rsidRPr="00D70369">
        <w:fldChar w:fldCharType="end"/>
      </w:r>
      <w:r w:rsidRPr="00D70369">
        <w:t>: Policy Propagation</w:t>
      </w:r>
      <w:bookmarkEnd w:id="445"/>
    </w:p>
    <w:tbl>
      <w:tblPr>
        <w:tblStyle w:val="LightList-Accent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D81BDD" w:rsidRPr="00D70369" w14:paraId="61F37C8D" w14:textId="77777777" w:rsidTr="002E6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7E6E6" w:themeFill="background2"/>
            <w:hideMark/>
          </w:tcPr>
          <w:p w14:paraId="24310B33" w14:textId="77777777" w:rsidR="00D81BDD" w:rsidRPr="00D70369" w:rsidRDefault="00D81BDD" w:rsidP="00B54A13">
            <w:pPr>
              <w:pStyle w:val="Text"/>
            </w:pPr>
            <w:r w:rsidRPr="00D70369">
              <w:t>Setup</w:t>
            </w:r>
          </w:p>
        </w:tc>
        <w:tc>
          <w:tcPr>
            <w:tcW w:w="2880" w:type="dxa"/>
            <w:shd w:val="clear" w:color="auto" w:fill="E7E6E6" w:themeFill="background2"/>
            <w:hideMark/>
          </w:tcPr>
          <w:p w14:paraId="08875BE1"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Policy propagation time (s)</w:t>
            </w:r>
          </w:p>
        </w:tc>
        <w:tc>
          <w:tcPr>
            <w:tcW w:w="2880" w:type="dxa"/>
            <w:shd w:val="clear" w:color="auto" w:fill="E7E6E6" w:themeFill="background2"/>
            <w:hideMark/>
          </w:tcPr>
          <w:p w14:paraId="4BDC6AA1" w14:textId="77777777" w:rsidR="00D81BDD" w:rsidRPr="00D70369" w:rsidRDefault="00D81BDD" w:rsidP="00B54A13">
            <w:pPr>
              <w:pStyle w:val="Text"/>
              <w:cnfStyle w:val="100000000000" w:firstRow="1" w:lastRow="0" w:firstColumn="0" w:lastColumn="0" w:oddVBand="0" w:evenVBand="0" w:oddHBand="0" w:evenHBand="0" w:firstRowFirstColumn="0" w:firstRowLastColumn="0" w:lastRowFirstColumn="0" w:lastRowLastColumn="0"/>
            </w:pPr>
            <w:r w:rsidRPr="00D70369">
              <w:t>Inconsistency window (s)</w:t>
            </w:r>
          </w:p>
        </w:tc>
      </w:tr>
      <w:tr w:rsidR="00D81BDD" w:rsidRPr="00D70369" w14:paraId="37852162" w14:textId="77777777" w:rsidTr="002E6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left w:val="none" w:sz="0" w:space="0" w:color="auto"/>
              <w:bottom w:val="none" w:sz="0" w:space="0" w:color="auto"/>
            </w:tcBorders>
            <w:hideMark/>
          </w:tcPr>
          <w:p w14:paraId="54FE13CC" w14:textId="77777777" w:rsidR="00D81BDD" w:rsidRPr="00D70369" w:rsidRDefault="00D81BDD" w:rsidP="00B54A13">
            <w:pPr>
              <w:pStyle w:val="Text"/>
            </w:pPr>
            <w:r w:rsidRPr="00D70369">
              <w:t>Centralized Config</w:t>
            </w:r>
          </w:p>
        </w:tc>
        <w:tc>
          <w:tcPr>
            <w:tcW w:w="2880" w:type="dxa"/>
            <w:tcBorders>
              <w:top w:val="none" w:sz="0" w:space="0" w:color="auto"/>
              <w:bottom w:val="none" w:sz="0" w:space="0" w:color="auto"/>
            </w:tcBorders>
            <w:hideMark/>
          </w:tcPr>
          <w:p w14:paraId="324A6C80"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 6</w:t>
            </w:r>
          </w:p>
        </w:tc>
        <w:tc>
          <w:tcPr>
            <w:tcW w:w="2880" w:type="dxa"/>
            <w:tcBorders>
              <w:top w:val="none" w:sz="0" w:space="0" w:color="auto"/>
              <w:bottom w:val="none" w:sz="0" w:space="0" w:color="auto"/>
              <w:right w:val="none" w:sz="0" w:space="0" w:color="auto"/>
            </w:tcBorders>
            <w:hideMark/>
          </w:tcPr>
          <w:p w14:paraId="6C3139D9" w14:textId="77777777" w:rsidR="00D81BDD" w:rsidRPr="00D70369" w:rsidRDefault="00D81BDD" w:rsidP="00B54A13">
            <w:pPr>
              <w:pStyle w:val="Text"/>
              <w:cnfStyle w:val="000000100000" w:firstRow="0" w:lastRow="0" w:firstColumn="0" w:lastColumn="0" w:oddVBand="0" w:evenVBand="0" w:oddHBand="1" w:evenHBand="0" w:firstRowFirstColumn="0" w:firstRowLastColumn="0" w:lastRowFirstColumn="0" w:lastRowLastColumn="0"/>
            </w:pPr>
            <w:r w:rsidRPr="00D70369">
              <w:t>≈ 1</w:t>
            </w:r>
          </w:p>
        </w:tc>
      </w:tr>
      <w:tr w:rsidR="00D81BDD" w:rsidRPr="00D70369" w14:paraId="2DF6270E" w14:textId="77777777" w:rsidTr="002E679D">
        <w:tc>
          <w:tcPr>
            <w:cnfStyle w:val="001000000000" w:firstRow="0" w:lastRow="0" w:firstColumn="1" w:lastColumn="0" w:oddVBand="0" w:evenVBand="0" w:oddHBand="0" w:evenHBand="0" w:firstRowFirstColumn="0" w:firstRowLastColumn="0" w:lastRowFirstColumn="0" w:lastRowLastColumn="0"/>
            <w:tcW w:w="2880" w:type="dxa"/>
            <w:hideMark/>
          </w:tcPr>
          <w:p w14:paraId="095E87A5" w14:textId="77777777" w:rsidR="00D81BDD" w:rsidRPr="00D70369" w:rsidRDefault="00D81BDD" w:rsidP="00B54A13">
            <w:pPr>
              <w:pStyle w:val="Text"/>
            </w:pPr>
            <w:r w:rsidRPr="00D70369">
              <w:t>Local Config</w:t>
            </w:r>
          </w:p>
        </w:tc>
        <w:tc>
          <w:tcPr>
            <w:tcW w:w="2880" w:type="dxa"/>
            <w:hideMark/>
          </w:tcPr>
          <w:p w14:paraId="0A866CA8"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 55</w:t>
            </w:r>
          </w:p>
        </w:tc>
        <w:tc>
          <w:tcPr>
            <w:tcW w:w="2880" w:type="dxa"/>
            <w:hideMark/>
          </w:tcPr>
          <w:p w14:paraId="620326D8" w14:textId="77777777" w:rsidR="00D81BDD" w:rsidRPr="00D70369" w:rsidRDefault="00D81BDD" w:rsidP="00B54A13">
            <w:pPr>
              <w:pStyle w:val="Text"/>
              <w:cnfStyle w:val="000000000000" w:firstRow="0" w:lastRow="0" w:firstColumn="0" w:lastColumn="0" w:oddVBand="0" w:evenVBand="0" w:oddHBand="0" w:evenHBand="0" w:firstRowFirstColumn="0" w:firstRowLastColumn="0" w:lastRowFirstColumn="0" w:lastRowLastColumn="0"/>
            </w:pPr>
            <w:r w:rsidRPr="00D70369">
              <w:t>≈ 45</w:t>
            </w:r>
          </w:p>
        </w:tc>
      </w:tr>
    </w:tbl>
    <w:p w14:paraId="20DDC7AC" w14:textId="77777777" w:rsidR="00D81BDD" w:rsidRPr="00D70369" w:rsidRDefault="00D81BDD" w:rsidP="00B54A13">
      <w:pPr>
        <w:pStyle w:val="Text"/>
      </w:pPr>
    </w:p>
    <w:p w14:paraId="0955200B" w14:textId="77777777" w:rsidR="003B6303" w:rsidRDefault="003B6303" w:rsidP="00B54A13">
      <w:pPr>
        <w:pStyle w:val="Text"/>
        <w:rPr>
          <w:rStyle w:val="Strong"/>
        </w:rPr>
      </w:pPr>
    </w:p>
    <w:p w14:paraId="1C8BA4ED" w14:textId="77777777" w:rsidR="003B6303" w:rsidRDefault="003B6303" w:rsidP="00B54A13">
      <w:pPr>
        <w:pStyle w:val="Text"/>
        <w:rPr>
          <w:rStyle w:val="Strong"/>
        </w:rPr>
      </w:pPr>
    </w:p>
    <w:p w14:paraId="05E555D6" w14:textId="77777777" w:rsidR="003B6303" w:rsidRDefault="003B6303" w:rsidP="00B54A13">
      <w:pPr>
        <w:pStyle w:val="Text"/>
        <w:rPr>
          <w:rStyle w:val="Strong"/>
        </w:rPr>
      </w:pPr>
    </w:p>
    <w:p w14:paraId="7741D045" w14:textId="3442E8AF" w:rsidR="00D81BDD" w:rsidRPr="00D70369" w:rsidRDefault="00D81BDD" w:rsidP="00B54A13">
      <w:pPr>
        <w:pStyle w:val="Text"/>
        <w:rPr>
          <w:rStyle w:val="Strong"/>
        </w:rPr>
      </w:pPr>
      <w:r w:rsidRPr="00D70369">
        <w:rPr>
          <w:rStyle w:val="Strong"/>
        </w:rPr>
        <w:lastRenderedPageBreak/>
        <w:t xml:space="preserve">Interpretation </w:t>
      </w:r>
    </w:p>
    <w:p w14:paraId="32DFEF83" w14:textId="77777777" w:rsidR="00D81BDD" w:rsidRPr="00D70369" w:rsidRDefault="00D81BDD" w:rsidP="00B54A13">
      <w:pPr>
        <w:pStyle w:val="Text"/>
      </w:pPr>
      <w:r w:rsidRPr="00D70369">
        <w:t>The centralized configuration run applied the new authorization rule across all pods with a single action and a near-zero inconsistency window, because each instance refreshed from the same source immediately. The local configuration run required per-instance refreshes or restarts, creating a mixed period where some pods enforced the old rule while others enforced the new one. This demonstrates that centralized configuration delivers faster and more uniform security policy enforcement in a microservices environment.</w:t>
      </w:r>
    </w:p>
    <w:p w14:paraId="53F44596" w14:textId="65198A38" w:rsidR="00D81BDD" w:rsidRPr="00D70369" w:rsidRDefault="00D81BDD" w:rsidP="00B54A13">
      <w:pPr>
        <w:pStyle w:val="Text"/>
      </w:pPr>
      <w:r w:rsidRPr="00D70369">
        <w:br w:type="page"/>
      </w:r>
    </w:p>
    <w:p w14:paraId="1CE36F53" w14:textId="3640AF63" w:rsidR="001B2A44" w:rsidRPr="00D70369" w:rsidRDefault="00DD1C49" w:rsidP="0003293C">
      <w:pPr>
        <w:pStyle w:val="Heading2"/>
        <w:rPr>
          <w:rFonts w:eastAsia="Times"/>
          <w:lang w:eastAsia="de-DE"/>
        </w:rPr>
      </w:pPr>
      <w:bookmarkStart w:id="446" w:name="_Toc206003833"/>
      <w:r w:rsidRPr="00D70369">
        <w:rPr>
          <w:rFonts w:eastAsia="Times"/>
          <w:lang w:eastAsia="de-DE"/>
        </w:rPr>
        <w:lastRenderedPageBreak/>
        <w:t xml:space="preserve">Local Docker VS </w:t>
      </w:r>
      <w:r w:rsidR="001B2A44" w:rsidRPr="00D70369">
        <w:rPr>
          <w:rFonts w:eastAsia="Times"/>
          <w:lang w:eastAsia="de-DE"/>
        </w:rPr>
        <w:t xml:space="preserve">Docker </w:t>
      </w:r>
      <w:r w:rsidR="00727E9C" w:rsidRPr="00D70369">
        <w:rPr>
          <w:rFonts w:eastAsia="Times"/>
          <w:lang w:eastAsia="de-DE"/>
        </w:rPr>
        <w:t>C</w:t>
      </w:r>
      <w:r w:rsidR="00D82DF2" w:rsidRPr="00D70369">
        <w:rPr>
          <w:rFonts w:eastAsia="Times"/>
          <w:lang w:eastAsia="de-DE"/>
        </w:rPr>
        <w:t>ompose</w:t>
      </w:r>
      <w:bookmarkEnd w:id="446"/>
    </w:p>
    <w:p w14:paraId="0BB11C00" w14:textId="77777777" w:rsidR="001B2A44" w:rsidRPr="00D70369" w:rsidRDefault="001B2A44" w:rsidP="00B54A13">
      <w:pPr>
        <w:pStyle w:val="Text"/>
      </w:pPr>
      <w:r w:rsidRPr="00D70369">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D70369" w:rsidRDefault="001B2A44" w:rsidP="001B2A44">
      <w:pPr>
        <w:rPr>
          <w:rFonts w:eastAsia="Times"/>
          <w:sz w:val="22"/>
          <w:szCs w:val="22"/>
          <w:lang w:eastAsia="de-DE"/>
        </w:rPr>
      </w:pPr>
    </w:p>
    <w:p w14:paraId="24FAC924" w14:textId="7BC60909" w:rsidR="001B2A44" w:rsidRPr="00D70369" w:rsidRDefault="001B2A44" w:rsidP="00B54A13">
      <w:pPr>
        <w:pStyle w:val="Text"/>
      </w:pPr>
      <w:r w:rsidRPr="00D70369">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r w:rsidR="00700762" w:rsidRPr="00D70369">
        <w:t xml:space="preserve"> as shown in </w:t>
      </w:r>
      <w:r w:rsidR="001E0AB2">
        <w:fldChar w:fldCharType="begin"/>
      </w:r>
      <w:r w:rsidR="001E0AB2">
        <w:instrText xml:space="preserve"> REF _Ref205999970 \h </w:instrText>
      </w:r>
      <w:r w:rsidR="001E0AB2">
        <w:fldChar w:fldCharType="separate"/>
      </w:r>
      <w:r w:rsidR="001E0AB2" w:rsidRPr="00D70369">
        <w:t>Figure 69</w:t>
      </w:r>
      <w:r w:rsidR="001E0AB2">
        <w:fldChar w:fldCharType="end"/>
      </w:r>
      <w:r w:rsidRPr="00D70369">
        <w:t>.</w:t>
      </w:r>
    </w:p>
    <w:p w14:paraId="4403405C" w14:textId="77777777" w:rsidR="001B2A44" w:rsidRPr="00D70369" w:rsidRDefault="001B2A44" w:rsidP="001B2A44">
      <w:pPr>
        <w:rPr>
          <w:rFonts w:eastAsia="Times"/>
          <w:sz w:val="22"/>
          <w:szCs w:val="22"/>
          <w:lang w:eastAsia="de-DE"/>
        </w:rPr>
      </w:pPr>
    </w:p>
    <w:p w14:paraId="72CDB99D" w14:textId="6CE1CC7B" w:rsidR="001B2A44" w:rsidRPr="00D70369" w:rsidRDefault="001B2A44" w:rsidP="00B54A13">
      <w:pPr>
        <w:pStyle w:val="Text"/>
      </w:pPr>
      <w:r w:rsidRPr="00D70369">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6E7D8D8B" w14:textId="751FC41A" w:rsidR="001B2A44" w:rsidRPr="00D70369" w:rsidRDefault="001B2A44" w:rsidP="00B54A13">
      <w:pPr>
        <w:pStyle w:val="Text"/>
      </w:pPr>
      <w:r w:rsidRPr="00D70369">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D70369">
        <w:t>compose.yml</w:t>
      </w:r>
      <w:proofErr w:type="spellEnd"/>
      <w:r w:rsidRPr="00D70369">
        <w:t xml:space="preserve"> and common-</w:t>
      </w:r>
      <w:proofErr w:type="spellStart"/>
      <w:r w:rsidRPr="00D70369">
        <w:t>config.yml</w:t>
      </w:r>
      <w:proofErr w:type="spellEnd"/>
      <w:r w:rsidRPr="00D70369">
        <w:t>, allowing for modular and reusable configuration</w:t>
      </w:r>
      <w:r w:rsidR="00700762" w:rsidRPr="00D70369">
        <w:t xml:space="preserve"> as shown in</w:t>
      </w:r>
      <w:r w:rsidR="00A9458C">
        <w:t xml:space="preserve"> </w:t>
      </w:r>
      <w:r w:rsidR="00A9458C">
        <w:fldChar w:fldCharType="begin"/>
      </w:r>
      <w:r w:rsidR="00A9458C">
        <w:instrText xml:space="preserve"> REF _Ref205999969 \h </w:instrText>
      </w:r>
      <w:r w:rsidR="00A9458C">
        <w:fldChar w:fldCharType="separate"/>
      </w:r>
      <w:r w:rsidR="00A9458C" w:rsidRPr="00D70369">
        <w:t>Figure 68</w:t>
      </w:r>
      <w:r w:rsidR="00A9458C">
        <w:fldChar w:fldCharType="end"/>
      </w:r>
      <w:r w:rsidR="00A9458C">
        <w:t xml:space="preserve"> and </w:t>
      </w:r>
      <w:r w:rsidR="00A9458C">
        <w:fldChar w:fldCharType="begin"/>
      </w:r>
      <w:r w:rsidR="00A9458C">
        <w:instrText xml:space="preserve"> REF _Ref205999970 \h </w:instrText>
      </w:r>
      <w:r w:rsidR="00A9458C">
        <w:fldChar w:fldCharType="separate"/>
      </w:r>
      <w:r w:rsidR="00A9458C" w:rsidRPr="00D70369">
        <w:t>Figure 69</w:t>
      </w:r>
      <w:r w:rsidR="00A9458C">
        <w:fldChar w:fldCharType="end"/>
      </w:r>
      <w:r w:rsidRPr="00D70369">
        <w:t>.</w:t>
      </w:r>
    </w:p>
    <w:p w14:paraId="00580BBE" w14:textId="77777777" w:rsidR="00604883" w:rsidRPr="00D70369" w:rsidRDefault="00604883" w:rsidP="00B54A13">
      <w:pPr>
        <w:pStyle w:val="Text"/>
      </w:pPr>
    </w:p>
    <w:p w14:paraId="1FA7C86F" w14:textId="16DC0C0B" w:rsidR="001B2A44" w:rsidRPr="00D70369" w:rsidRDefault="001B2A44" w:rsidP="00B54A13">
      <w:pPr>
        <w:pStyle w:val="Text"/>
      </w:pPr>
      <w:r w:rsidRPr="00D70369">
        <w:t xml:space="preserve">The rabbit service includes health checks and port mappings, and it extends configuration from a shared file to define networking rules. The </w:t>
      </w:r>
      <w:proofErr w:type="spellStart"/>
      <w:r w:rsidRPr="00D70369">
        <w:t>configserver</w:t>
      </w:r>
      <w:proofErr w:type="spellEnd"/>
      <w:r w:rsidRPr="00D70369">
        <w:t xml:space="preserve"> depends on RabbitMQ, uses health checks to ensure it only starts when RabbitMQ is healthy, and imports properties from the centralized config server using Spring Cloud Config.</w:t>
      </w:r>
    </w:p>
    <w:p w14:paraId="02C1207F" w14:textId="77777777" w:rsidR="001B2A44" w:rsidRPr="00D70369" w:rsidRDefault="001B2A44" w:rsidP="00B54A13">
      <w:pPr>
        <w:pStyle w:val="Text"/>
      </w:pPr>
      <w:r w:rsidRPr="00D70369">
        <w:t>Shared configuration blocks such as microservice-base-config and microservice-</w:t>
      </w:r>
      <w:proofErr w:type="spellStart"/>
      <w:r w:rsidRPr="00D70369">
        <w:t>configserver</w:t>
      </w:r>
      <w:proofErr w:type="spellEnd"/>
      <w:r w:rsidRPr="00D70369">
        <w:t>-config handle common settings like memory limits, environment variables, and Spring profiles. This promotes reuse, consistency, and easier management of resources.</w:t>
      </w:r>
    </w:p>
    <w:p w14:paraId="46085744" w14:textId="73D0A617" w:rsidR="001B2A44" w:rsidRPr="00D70369" w:rsidRDefault="001B2A44" w:rsidP="001B2A44">
      <w:pPr>
        <w:rPr>
          <w:rFonts w:eastAsia="Times"/>
          <w:sz w:val="22"/>
          <w:szCs w:val="22"/>
          <w:lang w:eastAsia="de-DE"/>
        </w:rPr>
      </w:pPr>
    </w:p>
    <w:p w14:paraId="0DA31CC5" w14:textId="735C96C7" w:rsidR="001B2A44" w:rsidRPr="00D70369" w:rsidRDefault="001B2A44" w:rsidP="00B54A13">
      <w:pPr>
        <w:pStyle w:val="Text"/>
      </w:pPr>
      <w:r w:rsidRPr="00D70369">
        <w:lastRenderedPageBreak/>
        <w:t xml:space="preserve">Thanks to Docker Compose, </w:t>
      </w:r>
      <w:r w:rsidR="00604883" w:rsidRPr="00D70369">
        <w:t>all</w:t>
      </w:r>
      <w:r w:rsidRPr="00D70369">
        <w:t xml:space="preserve"> these services can be started with a single command. </w:t>
      </w:r>
      <w:r w:rsidR="0025361E" w:rsidRPr="00D70369">
        <w:t>Dependence is</w:t>
      </w:r>
      <w:r w:rsidRPr="00D70369">
        <w:t xml:space="preserve"> managed automatically, services wait for each other based on health checks, and all configuration details are version-controlled and environment-specific.</w:t>
      </w:r>
    </w:p>
    <w:p w14:paraId="72F712B5" w14:textId="7E772DD5" w:rsidR="00604883" w:rsidRPr="00D70369" w:rsidRDefault="00B67584" w:rsidP="00604883">
      <w:pPr>
        <w:spacing w:after="0" w:line="240" w:lineRule="auto"/>
        <w:jc w:val="left"/>
        <w:rPr>
          <w:rFonts w:eastAsia="Times"/>
          <w:sz w:val="22"/>
          <w:szCs w:val="22"/>
          <w:lang w:eastAsia="de-DE"/>
        </w:rPr>
      </w:pPr>
      <w:r w:rsidRPr="00D70369">
        <w:rPr>
          <w:noProof/>
        </w:rPr>
        <w:drawing>
          <wp:anchor distT="0" distB="0" distL="114300" distR="114300" simplePos="0" relativeHeight="251805696" behindDoc="0" locked="0" layoutInCell="1" allowOverlap="1" wp14:anchorId="4D003BCB" wp14:editId="3D26537E">
            <wp:simplePos x="0" y="0"/>
            <wp:positionH relativeFrom="margin">
              <wp:align>center</wp:align>
            </wp:positionH>
            <wp:positionV relativeFrom="margin">
              <wp:posOffset>3691890</wp:posOffset>
            </wp:positionV>
            <wp:extent cx="4076065" cy="3621405"/>
            <wp:effectExtent l="76200" t="76200" r="133985"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4076065" cy="3621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A576F" w:rsidRPr="00D70369">
        <w:rPr>
          <w:noProof/>
        </w:rPr>
        <mc:AlternateContent>
          <mc:Choice Requires="wps">
            <w:drawing>
              <wp:anchor distT="0" distB="0" distL="114300" distR="114300" simplePos="0" relativeHeight="251997184" behindDoc="0" locked="0" layoutInCell="1" allowOverlap="1" wp14:anchorId="24C9D5D3" wp14:editId="4F022EFD">
                <wp:simplePos x="0" y="0"/>
                <wp:positionH relativeFrom="column">
                  <wp:posOffset>723265</wp:posOffset>
                </wp:positionH>
                <wp:positionV relativeFrom="paragraph">
                  <wp:posOffset>6606540</wp:posOffset>
                </wp:positionV>
                <wp:extent cx="4076065" cy="635"/>
                <wp:effectExtent l="0" t="0" r="0" b="0"/>
                <wp:wrapSquare wrapText="bothSides"/>
                <wp:docPr id="1916566916" name="Text Box 1"/>
                <wp:cNvGraphicFramePr/>
                <a:graphic xmlns:a="http://schemas.openxmlformats.org/drawingml/2006/main">
                  <a:graphicData uri="http://schemas.microsoft.com/office/word/2010/wordprocessingShape">
                    <wps:wsp>
                      <wps:cNvSpPr txBox="1"/>
                      <wps:spPr>
                        <a:xfrm>
                          <a:off x="0" y="0"/>
                          <a:ext cx="4076065" cy="635"/>
                        </a:xfrm>
                        <a:prstGeom prst="rect">
                          <a:avLst/>
                        </a:prstGeom>
                        <a:solidFill>
                          <a:prstClr val="white"/>
                        </a:solidFill>
                        <a:ln>
                          <a:noFill/>
                        </a:ln>
                      </wps:spPr>
                      <wps:txbx>
                        <w:txbxContent>
                          <w:p w14:paraId="1094FBB0" w14:textId="6A79E1F2" w:rsidR="003A576F" w:rsidRPr="00D70369" w:rsidRDefault="003A576F" w:rsidP="003A576F">
                            <w:pPr>
                              <w:pStyle w:val="Caption"/>
                            </w:pPr>
                            <w:bookmarkStart w:id="447" w:name="_Ref205999969"/>
                            <w:bookmarkStart w:id="448" w:name="_Toc206003265"/>
                            <w:r w:rsidRPr="00D70369">
                              <w:t xml:space="preserve">Figure </w:t>
                            </w:r>
                            <w:r w:rsidRPr="00D70369">
                              <w:fldChar w:fldCharType="begin"/>
                            </w:r>
                            <w:r w:rsidRPr="00D70369">
                              <w:instrText xml:space="preserve"> SEQ Figure \* ARABIC </w:instrText>
                            </w:r>
                            <w:r w:rsidRPr="00D70369">
                              <w:fldChar w:fldCharType="separate"/>
                            </w:r>
                            <w:r w:rsidR="00B27C2A" w:rsidRPr="00D70369">
                              <w:t>68</w:t>
                            </w:r>
                            <w:r w:rsidRPr="00D70369">
                              <w:fldChar w:fldCharType="end"/>
                            </w:r>
                            <w:bookmarkEnd w:id="447"/>
                            <w:r w:rsidRPr="00D70369">
                              <w:t>: Rabbit Docker Compos Example</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9D5D3" id="_x0000_s1093" type="#_x0000_t202" style="position:absolute;margin-left:56.95pt;margin-top:520.2pt;width:320.9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" stroked="f">
                <v:textbox style="mso-fit-shape-to-text:t" inset="0,0,0,0">
                  <w:txbxContent>
                    <w:p w14:paraId="1094FBB0" w14:textId="6A79E1F2" w:rsidR="003A576F" w:rsidRPr="00D70369" w:rsidRDefault="003A576F" w:rsidP="003A576F">
                      <w:pPr>
                        <w:pStyle w:val="Caption"/>
                      </w:pPr>
                      <w:bookmarkStart w:id="449" w:name="_Ref205999969"/>
                      <w:bookmarkStart w:id="450" w:name="_Toc206003265"/>
                      <w:r w:rsidRPr="00D70369">
                        <w:t xml:space="preserve">Figure </w:t>
                      </w:r>
                      <w:r w:rsidRPr="00D70369">
                        <w:fldChar w:fldCharType="begin"/>
                      </w:r>
                      <w:r w:rsidRPr="00D70369">
                        <w:instrText xml:space="preserve"> SEQ Figure \* ARABIC </w:instrText>
                      </w:r>
                      <w:r w:rsidRPr="00D70369">
                        <w:fldChar w:fldCharType="separate"/>
                      </w:r>
                      <w:r w:rsidR="00B27C2A" w:rsidRPr="00D70369">
                        <w:t>68</w:t>
                      </w:r>
                      <w:r w:rsidRPr="00D70369">
                        <w:fldChar w:fldCharType="end"/>
                      </w:r>
                      <w:bookmarkEnd w:id="449"/>
                      <w:r w:rsidRPr="00D70369">
                        <w:t>: Rabbit Docker Compos Example</w:t>
                      </w:r>
                      <w:bookmarkEnd w:id="450"/>
                    </w:p>
                  </w:txbxContent>
                </v:textbox>
                <w10:wrap type="square"/>
              </v:shape>
            </w:pict>
          </mc:Fallback>
        </mc:AlternateContent>
      </w:r>
      <w:r w:rsidR="003A576F" w:rsidRPr="00D70369">
        <w:rPr>
          <w:noProof/>
        </w:rPr>
        <mc:AlternateContent>
          <mc:Choice Requires="wps">
            <w:drawing>
              <wp:anchor distT="0" distB="0" distL="114300" distR="114300" simplePos="0" relativeHeight="251995136" behindDoc="0" locked="0" layoutInCell="1" allowOverlap="1" wp14:anchorId="16689753" wp14:editId="73633D46">
                <wp:simplePos x="0" y="0"/>
                <wp:positionH relativeFrom="column">
                  <wp:posOffset>1262380</wp:posOffset>
                </wp:positionH>
                <wp:positionV relativeFrom="paragraph">
                  <wp:posOffset>2413000</wp:posOffset>
                </wp:positionV>
                <wp:extent cx="2874645" cy="635"/>
                <wp:effectExtent l="0" t="0" r="0" b="0"/>
                <wp:wrapSquare wrapText="bothSides"/>
                <wp:docPr id="1054567890" name="Text Box 1"/>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wps:spPr>
                      <wps:txbx>
                        <w:txbxContent>
                          <w:p w14:paraId="0C110834" w14:textId="04CB531B" w:rsidR="003A576F" w:rsidRPr="00D70369" w:rsidRDefault="003A576F" w:rsidP="003A576F">
                            <w:pPr>
                              <w:pStyle w:val="Caption"/>
                            </w:pPr>
                            <w:bookmarkStart w:id="451" w:name="_Ref205999970"/>
                            <w:bookmarkStart w:id="452" w:name="_Toc206003266"/>
                            <w:r w:rsidRPr="00D70369">
                              <w:t xml:space="preserve">Figure </w:t>
                            </w:r>
                            <w:r w:rsidRPr="00D70369">
                              <w:fldChar w:fldCharType="begin"/>
                            </w:r>
                            <w:r w:rsidRPr="00D70369">
                              <w:instrText xml:space="preserve"> SEQ Figure \* ARABIC </w:instrText>
                            </w:r>
                            <w:r w:rsidRPr="00D70369">
                              <w:fldChar w:fldCharType="separate"/>
                            </w:r>
                            <w:r w:rsidR="00B27C2A" w:rsidRPr="00D70369">
                              <w:t>69</w:t>
                            </w:r>
                            <w:r w:rsidRPr="00D70369">
                              <w:fldChar w:fldCharType="end"/>
                            </w:r>
                            <w:bookmarkEnd w:id="451"/>
                            <w:r w:rsidRPr="00D70369">
                              <w:t>: Docker Compose Folder</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89753" id="_x0000_s1094" type="#_x0000_t202" style="position:absolute;margin-left:99.4pt;margin-top:190pt;width:226.3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" stroked="f">
                <v:textbox style="mso-fit-shape-to-text:t" inset="0,0,0,0">
                  <w:txbxContent>
                    <w:p w14:paraId="0C110834" w14:textId="04CB531B" w:rsidR="003A576F" w:rsidRPr="00D70369" w:rsidRDefault="003A576F" w:rsidP="003A576F">
                      <w:pPr>
                        <w:pStyle w:val="Caption"/>
                      </w:pPr>
                      <w:bookmarkStart w:id="453" w:name="_Ref205999970"/>
                      <w:bookmarkStart w:id="454" w:name="_Toc206003266"/>
                      <w:r w:rsidRPr="00D70369">
                        <w:t xml:space="preserve">Figure </w:t>
                      </w:r>
                      <w:r w:rsidRPr="00D70369">
                        <w:fldChar w:fldCharType="begin"/>
                      </w:r>
                      <w:r w:rsidRPr="00D70369">
                        <w:instrText xml:space="preserve"> SEQ Figure \* ARABIC </w:instrText>
                      </w:r>
                      <w:r w:rsidRPr="00D70369">
                        <w:fldChar w:fldCharType="separate"/>
                      </w:r>
                      <w:r w:rsidR="00B27C2A" w:rsidRPr="00D70369">
                        <w:t>69</w:t>
                      </w:r>
                      <w:r w:rsidRPr="00D70369">
                        <w:fldChar w:fldCharType="end"/>
                      </w:r>
                      <w:bookmarkEnd w:id="453"/>
                      <w:r w:rsidRPr="00D70369">
                        <w:t>: Docker Compose Folder</w:t>
                      </w:r>
                      <w:bookmarkEnd w:id="454"/>
                    </w:p>
                  </w:txbxContent>
                </v:textbox>
                <w10:wrap type="square"/>
              </v:shape>
            </w:pict>
          </mc:Fallback>
        </mc:AlternateContent>
      </w:r>
      <w:r w:rsidR="00604883" w:rsidRPr="00D70369">
        <w:rPr>
          <w:noProof/>
        </w:rPr>
        <w:drawing>
          <wp:anchor distT="0" distB="0" distL="114300" distR="114300" simplePos="0" relativeHeight="251807744" behindDoc="0" locked="0" layoutInCell="1" allowOverlap="1" wp14:anchorId="4BA79691" wp14:editId="0A46C43E">
            <wp:simplePos x="0" y="0"/>
            <wp:positionH relativeFrom="page">
              <wp:align>center</wp:align>
            </wp:positionH>
            <wp:positionV relativeFrom="margin">
              <wp:posOffset>986155</wp:posOffset>
            </wp:positionV>
            <wp:extent cx="2874645" cy="2143125"/>
            <wp:effectExtent l="0" t="0" r="1905" b="9525"/>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2874645" cy="2143125"/>
                    </a:xfrm>
                    <a:prstGeom prst="rect">
                      <a:avLst/>
                    </a:prstGeom>
                  </pic:spPr>
                </pic:pic>
              </a:graphicData>
            </a:graphic>
            <wp14:sizeRelH relativeFrom="margin">
              <wp14:pctWidth>0</wp14:pctWidth>
            </wp14:sizeRelH>
            <wp14:sizeRelV relativeFrom="margin">
              <wp14:pctHeight>0</wp14:pctHeight>
            </wp14:sizeRelV>
          </wp:anchor>
        </w:drawing>
      </w:r>
      <w:r w:rsidR="001B2A44" w:rsidRPr="00D70369">
        <w:rPr>
          <w:rFonts w:eastAsia="Times"/>
          <w:sz w:val="22"/>
          <w:szCs w:val="22"/>
          <w:lang w:eastAsia="de-DE"/>
        </w:rPr>
        <w:br w:type="page"/>
      </w:r>
    </w:p>
    <w:p w14:paraId="07A02E03" w14:textId="77777777" w:rsidR="00604883" w:rsidRPr="00D70369" w:rsidRDefault="00604883" w:rsidP="00604883">
      <w:pPr>
        <w:spacing w:after="0" w:line="240" w:lineRule="auto"/>
        <w:jc w:val="left"/>
        <w:rPr>
          <w:rFonts w:eastAsia="Times"/>
          <w:sz w:val="22"/>
          <w:szCs w:val="22"/>
          <w:lang w:eastAsia="de-DE"/>
        </w:rPr>
      </w:pPr>
    </w:p>
    <w:p w14:paraId="757DBEDE" w14:textId="77777777" w:rsidR="00604883" w:rsidRPr="00D70369" w:rsidRDefault="00604883" w:rsidP="00604883">
      <w:pPr>
        <w:spacing w:after="0" w:line="240" w:lineRule="auto"/>
        <w:jc w:val="left"/>
        <w:rPr>
          <w:rFonts w:eastAsia="Times"/>
          <w:sz w:val="22"/>
          <w:szCs w:val="22"/>
          <w:lang w:eastAsia="de-DE"/>
        </w:rPr>
      </w:pPr>
    </w:p>
    <w:p w14:paraId="2F148A87" w14:textId="77777777" w:rsidR="00604883" w:rsidRPr="00D70369" w:rsidRDefault="00604883" w:rsidP="00604883">
      <w:pPr>
        <w:spacing w:after="0" w:line="240" w:lineRule="auto"/>
        <w:jc w:val="left"/>
        <w:rPr>
          <w:rFonts w:eastAsia="Times"/>
          <w:sz w:val="22"/>
          <w:szCs w:val="22"/>
          <w:lang w:eastAsia="de-DE"/>
        </w:rPr>
      </w:pPr>
    </w:p>
    <w:p w14:paraId="75AED376" w14:textId="77777777" w:rsidR="00604883" w:rsidRPr="00D70369" w:rsidRDefault="00604883" w:rsidP="00604883">
      <w:pPr>
        <w:spacing w:after="0" w:line="240" w:lineRule="auto"/>
        <w:jc w:val="left"/>
        <w:rPr>
          <w:rFonts w:eastAsia="Times"/>
          <w:sz w:val="22"/>
          <w:szCs w:val="22"/>
          <w:lang w:eastAsia="de-DE"/>
        </w:rPr>
      </w:pPr>
    </w:p>
    <w:p w14:paraId="6696152A" w14:textId="77777777" w:rsidR="00604883" w:rsidRPr="00D70369" w:rsidRDefault="00604883" w:rsidP="00604883">
      <w:pPr>
        <w:spacing w:after="0" w:line="240" w:lineRule="auto"/>
        <w:jc w:val="left"/>
        <w:rPr>
          <w:rFonts w:eastAsia="Times"/>
          <w:sz w:val="22"/>
          <w:szCs w:val="22"/>
          <w:lang w:eastAsia="de-DE"/>
        </w:rPr>
      </w:pPr>
    </w:p>
    <w:p w14:paraId="51C2A63D" w14:textId="77777777" w:rsidR="00604883" w:rsidRPr="00D70369" w:rsidRDefault="00604883" w:rsidP="00604883">
      <w:pPr>
        <w:spacing w:after="0" w:line="240" w:lineRule="auto"/>
        <w:jc w:val="left"/>
        <w:rPr>
          <w:rFonts w:eastAsia="Times"/>
          <w:sz w:val="22"/>
          <w:szCs w:val="22"/>
          <w:lang w:eastAsia="de-DE"/>
        </w:rPr>
      </w:pPr>
    </w:p>
    <w:p w14:paraId="76628AB2" w14:textId="77777777" w:rsidR="00604883" w:rsidRPr="00D70369" w:rsidRDefault="00604883" w:rsidP="00604883">
      <w:pPr>
        <w:spacing w:after="0" w:line="240" w:lineRule="auto"/>
        <w:jc w:val="left"/>
        <w:rPr>
          <w:rFonts w:eastAsia="Times"/>
          <w:sz w:val="22"/>
          <w:szCs w:val="22"/>
          <w:lang w:eastAsia="de-DE"/>
        </w:rPr>
      </w:pPr>
    </w:p>
    <w:p w14:paraId="0299EC45" w14:textId="77777777" w:rsidR="00604883" w:rsidRPr="00D70369" w:rsidRDefault="00604883" w:rsidP="00604883">
      <w:pPr>
        <w:spacing w:after="0" w:line="240" w:lineRule="auto"/>
        <w:jc w:val="left"/>
        <w:rPr>
          <w:rFonts w:eastAsia="Times"/>
          <w:sz w:val="22"/>
          <w:szCs w:val="22"/>
          <w:lang w:eastAsia="de-DE"/>
        </w:rPr>
      </w:pPr>
    </w:p>
    <w:p w14:paraId="1D5253DC" w14:textId="77777777" w:rsidR="00604883" w:rsidRPr="00D70369" w:rsidRDefault="00604883" w:rsidP="00604883">
      <w:pPr>
        <w:spacing w:after="0" w:line="240" w:lineRule="auto"/>
        <w:jc w:val="left"/>
        <w:rPr>
          <w:rFonts w:eastAsia="Times"/>
          <w:sz w:val="22"/>
          <w:szCs w:val="22"/>
          <w:lang w:eastAsia="de-DE"/>
        </w:rPr>
      </w:pPr>
    </w:p>
    <w:p w14:paraId="7B756AEE" w14:textId="77777777" w:rsidR="00604883" w:rsidRPr="00D70369" w:rsidRDefault="00604883" w:rsidP="00604883">
      <w:pPr>
        <w:spacing w:after="0" w:line="240" w:lineRule="auto"/>
        <w:jc w:val="left"/>
        <w:rPr>
          <w:rFonts w:eastAsia="Times"/>
          <w:sz w:val="22"/>
          <w:szCs w:val="22"/>
          <w:lang w:eastAsia="de-DE"/>
        </w:rPr>
      </w:pPr>
    </w:p>
    <w:p w14:paraId="6A5CBDAC" w14:textId="77777777" w:rsidR="00604883" w:rsidRPr="00D70369" w:rsidRDefault="00604883" w:rsidP="00604883">
      <w:pPr>
        <w:spacing w:after="0" w:line="240" w:lineRule="auto"/>
        <w:jc w:val="left"/>
        <w:rPr>
          <w:rFonts w:eastAsia="Times"/>
          <w:sz w:val="22"/>
          <w:szCs w:val="22"/>
          <w:lang w:eastAsia="de-DE"/>
        </w:rPr>
      </w:pPr>
    </w:p>
    <w:p w14:paraId="37032439" w14:textId="77777777" w:rsidR="00604883" w:rsidRPr="00D70369" w:rsidRDefault="00604883" w:rsidP="00604883">
      <w:pPr>
        <w:spacing w:after="0" w:line="240" w:lineRule="auto"/>
        <w:jc w:val="left"/>
        <w:rPr>
          <w:rFonts w:eastAsia="Times"/>
          <w:sz w:val="22"/>
          <w:szCs w:val="22"/>
          <w:lang w:eastAsia="de-DE"/>
        </w:rPr>
      </w:pPr>
    </w:p>
    <w:p w14:paraId="7BDEF1A5" w14:textId="77777777" w:rsidR="00604883" w:rsidRPr="00D70369" w:rsidRDefault="00604883" w:rsidP="00604883">
      <w:pPr>
        <w:spacing w:after="0" w:line="240" w:lineRule="auto"/>
        <w:jc w:val="left"/>
        <w:rPr>
          <w:rFonts w:eastAsia="Times"/>
          <w:sz w:val="22"/>
          <w:szCs w:val="22"/>
          <w:lang w:eastAsia="de-DE"/>
        </w:rPr>
      </w:pPr>
    </w:p>
    <w:p w14:paraId="3B0D602C" w14:textId="77777777" w:rsidR="00604883" w:rsidRPr="00D70369" w:rsidRDefault="00604883" w:rsidP="00604883">
      <w:pPr>
        <w:spacing w:after="0" w:line="240" w:lineRule="auto"/>
        <w:jc w:val="left"/>
        <w:rPr>
          <w:rFonts w:eastAsia="Times"/>
          <w:sz w:val="22"/>
          <w:szCs w:val="22"/>
          <w:lang w:eastAsia="de-DE"/>
        </w:rPr>
      </w:pPr>
    </w:p>
    <w:p w14:paraId="2E915DC9" w14:textId="77777777" w:rsidR="00604883" w:rsidRPr="00D70369" w:rsidRDefault="00604883" w:rsidP="00604883">
      <w:pPr>
        <w:spacing w:after="0" w:line="240" w:lineRule="auto"/>
        <w:jc w:val="left"/>
        <w:rPr>
          <w:rFonts w:eastAsia="Times"/>
          <w:sz w:val="22"/>
          <w:szCs w:val="22"/>
          <w:lang w:eastAsia="de-DE"/>
        </w:rPr>
      </w:pPr>
    </w:p>
    <w:p w14:paraId="1F1D09D4" w14:textId="77777777" w:rsidR="00604883" w:rsidRPr="00D70369" w:rsidRDefault="00604883" w:rsidP="00604883">
      <w:pPr>
        <w:spacing w:after="0" w:line="240" w:lineRule="auto"/>
        <w:jc w:val="left"/>
        <w:rPr>
          <w:rFonts w:eastAsia="Times"/>
          <w:sz w:val="22"/>
          <w:szCs w:val="22"/>
          <w:lang w:eastAsia="de-DE"/>
        </w:rPr>
      </w:pPr>
    </w:p>
    <w:p w14:paraId="2C680FD4" w14:textId="77777777" w:rsidR="00604883" w:rsidRPr="00D70369" w:rsidRDefault="00604883" w:rsidP="00604883">
      <w:pPr>
        <w:spacing w:after="0" w:line="240" w:lineRule="auto"/>
        <w:jc w:val="left"/>
        <w:rPr>
          <w:rFonts w:eastAsia="Times"/>
          <w:sz w:val="22"/>
          <w:szCs w:val="22"/>
          <w:lang w:eastAsia="de-DE"/>
        </w:rPr>
      </w:pPr>
    </w:p>
    <w:p w14:paraId="7B337503" w14:textId="77777777" w:rsidR="00604883" w:rsidRPr="00D70369" w:rsidRDefault="00604883" w:rsidP="00604883">
      <w:pPr>
        <w:spacing w:after="0" w:line="240" w:lineRule="auto"/>
        <w:jc w:val="left"/>
        <w:rPr>
          <w:rFonts w:eastAsia="Times"/>
          <w:sz w:val="22"/>
          <w:szCs w:val="22"/>
          <w:lang w:eastAsia="de-DE"/>
        </w:rPr>
      </w:pPr>
    </w:p>
    <w:p w14:paraId="719E155F" w14:textId="77777777" w:rsidR="00604883" w:rsidRPr="00D70369" w:rsidRDefault="00604883" w:rsidP="00604883">
      <w:pPr>
        <w:spacing w:after="0" w:line="240" w:lineRule="auto"/>
        <w:jc w:val="left"/>
        <w:rPr>
          <w:rFonts w:eastAsia="Times"/>
          <w:sz w:val="22"/>
          <w:szCs w:val="22"/>
          <w:lang w:eastAsia="de-DE"/>
        </w:rPr>
      </w:pPr>
    </w:p>
    <w:p w14:paraId="14BFB39A" w14:textId="77777777" w:rsidR="00604883" w:rsidRPr="00D70369" w:rsidRDefault="00604883" w:rsidP="00604883">
      <w:pPr>
        <w:spacing w:after="0" w:line="240" w:lineRule="auto"/>
        <w:jc w:val="left"/>
        <w:rPr>
          <w:rFonts w:eastAsia="Times"/>
          <w:sz w:val="22"/>
          <w:szCs w:val="22"/>
          <w:lang w:eastAsia="de-DE"/>
        </w:rPr>
      </w:pPr>
    </w:p>
    <w:p w14:paraId="26C3A63A" w14:textId="77777777" w:rsidR="00604883" w:rsidRPr="00D70369" w:rsidRDefault="00604883" w:rsidP="00604883">
      <w:pPr>
        <w:spacing w:after="0" w:line="240" w:lineRule="auto"/>
        <w:jc w:val="left"/>
        <w:rPr>
          <w:rFonts w:eastAsia="Times"/>
          <w:sz w:val="22"/>
          <w:szCs w:val="22"/>
          <w:lang w:eastAsia="de-DE"/>
        </w:rPr>
      </w:pPr>
    </w:p>
    <w:p w14:paraId="5AAB0DDD" w14:textId="77777777" w:rsidR="00604883" w:rsidRPr="00D70369" w:rsidRDefault="00604883" w:rsidP="00604883">
      <w:pPr>
        <w:spacing w:after="0" w:line="240" w:lineRule="auto"/>
        <w:jc w:val="left"/>
        <w:rPr>
          <w:rFonts w:eastAsia="Times"/>
          <w:sz w:val="22"/>
          <w:szCs w:val="22"/>
          <w:lang w:eastAsia="de-DE"/>
        </w:rPr>
      </w:pPr>
    </w:p>
    <w:p w14:paraId="7E0715EB" w14:textId="77777777" w:rsidR="00604883" w:rsidRPr="00D70369" w:rsidRDefault="00604883" w:rsidP="00604883">
      <w:pPr>
        <w:spacing w:after="0" w:line="240" w:lineRule="auto"/>
        <w:jc w:val="left"/>
        <w:rPr>
          <w:rFonts w:eastAsia="Times"/>
          <w:sz w:val="22"/>
          <w:szCs w:val="22"/>
          <w:lang w:eastAsia="de-DE"/>
        </w:rPr>
      </w:pPr>
    </w:p>
    <w:p w14:paraId="79EA734A" w14:textId="77777777" w:rsidR="00604883" w:rsidRPr="00D70369" w:rsidRDefault="00604883" w:rsidP="00604883">
      <w:pPr>
        <w:spacing w:after="0" w:line="240" w:lineRule="auto"/>
        <w:jc w:val="left"/>
        <w:rPr>
          <w:rFonts w:eastAsia="Times"/>
          <w:sz w:val="22"/>
          <w:szCs w:val="22"/>
          <w:lang w:eastAsia="de-DE"/>
        </w:rPr>
      </w:pPr>
    </w:p>
    <w:p w14:paraId="113B7B28" w14:textId="350E8417" w:rsidR="00A67CF8" w:rsidRPr="00D70369" w:rsidRDefault="00B61D48" w:rsidP="00604883">
      <w:pPr>
        <w:spacing w:after="0" w:line="240" w:lineRule="auto"/>
        <w:jc w:val="left"/>
        <w:rPr>
          <w:rFonts w:eastAsia="Times"/>
          <w:sz w:val="22"/>
          <w:szCs w:val="22"/>
          <w:lang w:eastAsia="de-DE"/>
        </w:rPr>
      </w:pPr>
      <w:r w:rsidRPr="00D70369">
        <w:rPr>
          <w:noProof/>
        </w:rPr>
        <mc:AlternateContent>
          <mc:Choice Requires="wps">
            <w:drawing>
              <wp:anchor distT="0" distB="0" distL="114300" distR="114300" simplePos="0" relativeHeight="251999232" behindDoc="0" locked="0" layoutInCell="1" allowOverlap="1" wp14:anchorId="08EE358F" wp14:editId="68B35F45">
                <wp:simplePos x="0" y="0"/>
                <wp:positionH relativeFrom="column">
                  <wp:posOffset>437515</wp:posOffset>
                </wp:positionH>
                <wp:positionV relativeFrom="paragraph">
                  <wp:posOffset>-306070</wp:posOffset>
                </wp:positionV>
                <wp:extent cx="4703445" cy="635"/>
                <wp:effectExtent l="0" t="0" r="0" b="0"/>
                <wp:wrapSquare wrapText="bothSides"/>
                <wp:docPr id="1998392863" name="Text Box 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wps:spPr>
                      <wps:txbx>
                        <w:txbxContent>
                          <w:p w14:paraId="0BF0BC01" w14:textId="1F151A8D" w:rsidR="00B61D48" w:rsidRPr="00D70369" w:rsidRDefault="00B61D48" w:rsidP="00B61D48">
                            <w:pPr>
                              <w:pStyle w:val="Caption"/>
                            </w:pPr>
                            <w:bookmarkStart w:id="455" w:name="_Toc206003267"/>
                            <w:r w:rsidRPr="00D70369">
                              <w:t xml:space="preserve">Figure </w:t>
                            </w:r>
                            <w:r w:rsidRPr="00D70369">
                              <w:fldChar w:fldCharType="begin"/>
                            </w:r>
                            <w:r w:rsidRPr="00D70369">
                              <w:instrText xml:space="preserve"> SEQ Figure \* ARABIC </w:instrText>
                            </w:r>
                            <w:r w:rsidRPr="00D70369">
                              <w:fldChar w:fldCharType="separate"/>
                            </w:r>
                            <w:r w:rsidR="00B27C2A" w:rsidRPr="00D70369">
                              <w:t>70</w:t>
                            </w:r>
                            <w:r w:rsidRPr="00D70369">
                              <w:fldChar w:fldCharType="end"/>
                            </w:r>
                            <w:r w:rsidRPr="00D70369">
                              <w:t>: Common Configuration Inside Docker Compose</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358F" id="_x0000_s1095" type="#_x0000_t202" style="position:absolute;margin-left:34.45pt;margin-top:-24.1pt;width:370.3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sKHAIAAEAEAAAOAAAAZHJzL2Uyb0RvYy54bWysU01v2zAMvQ/YfxB0X5y0adcF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" stroked="f">
                <v:textbox style="mso-fit-shape-to-text:t" inset="0,0,0,0">
                  <w:txbxContent>
                    <w:p w14:paraId="0BF0BC01" w14:textId="1F151A8D" w:rsidR="00B61D48" w:rsidRPr="00D70369" w:rsidRDefault="00B61D48" w:rsidP="00B61D48">
                      <w:pPr>
                        <w:pStyle w:val="Caption"/>
                      </w:pPr>
                      <w:bookmarkStart w:id="456" w:name="_Toc206003267"/>
                      <w:r w:rsidRPr="00D70369">
                        <w:t xml:space="preserve">Figure </w:t>
                      </w:r>
                      <w:r w:rsidRPr="00D70369">
                        <w:fldChar w:fldCharType="begin"/>
                      </w:r>
                      <w:r w:rsidRPr="00D70369">
                        <w:instrText xml:space="preserve"> SEQ Figure \* ARABIC </w:instrText>
                      </w:r>
                      <w:r w:rsidRPr="00D70369">
                        <w:fldChar w:fldCharType="separate"/>
                      </w:r>
                      <w:r w:rsidR="00B27C2A" w:rsidRPr="00D70369">
                        <w:t>70</w:t>
                      </w:r>
                      <w:r w:rsidRPr="00D70369">
                        <w:fldChar w:fldCharType="end"/>
                      </w:r>
                      <w:r w:rsidRPr="00D70369">
                        <w:t>: Common Configuration Inside Docker Compose</w:t>
                      </w:r>
                      <w:bookmarkEnd w:id="456"/>
                    </w:p>
                  </w:txbxContent>
                </v:textbox>
                <w10:wrap type="square"/>
              </v:shape>
            </w:pict>
          </mc:Fallback>
        </mc:AlternateContent>
      </w:r>
      <w:r w:rsidR="009470AA" w:rsidRPr="00D70369">
        <w:rPr>
          <w:noProof/>
        </w:rPr>
        <w:drawing>
          <wp:anchor distT="0" distB="0" distL="114300" distR="114300" simplePos="0" relativeHeight="251804672" behindDoc="0" locked="0" layoutInCell="1" allowOverlap="1" wp14:anchorId="4FF56665" wp14:editId="30122718">
            <wp:simplePos x="0" y="0"/>
            <wp:positionH relativeFrom="margin">
              <wp:align>center</wp:align>
            </wp:positionH>
            <wp:positionV relativeFrom="margin">
              <wp:posOffset>158115</wp:posOffset>
            </wp:positionV>
            <wp:extent cx="4703445" cy="3333750"/>
            <wp:effectExtent l="0" t="0" r="190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4703445" cy="3333750"/>
                    </a:xfrm>
                    <a:prstGeom prst="rect">
                      <a:avLst/>
                    </a:prstGeom>
                  </pic:spPr>
                </pic:pic>
              </a:graphicData>
            </a:graphic>
            <wp14:sizeRelH relativeFrom="margin">
              <wp14:pctWidth>0</wp14:pctWidth>
            </wp14:sizeRelH>
            <wp14:sizeRelV relativeFrom="margin">
              <wp14:pctHeight>0</wp14:pctHeight>
            </wp14:sizeRelV>
          </wp:anchor>
        </w:drawing>
      </w:r>
    </w:p>
    <w:p w14:paraId="31E1E138" w14:textId="2E727A37" w:rsidR="009470AA" w:rsidRPr="00D70369" w:rsidRDefault="00DD1C49" w:rsidP="0003293C">
      <w:pPr>
        <w:pStyle w:val="Heading2"/>
        <w:rPr>
          <w:rFonts w:eastAsia="Times"/>
          <w:lang w:eastAsia="de-DE"/>
        </w:rPr>
      </w:pPr>
      <w:bookmarkStart w:id="457" w:name="_Toc206003834"/>
      <w:r w:rsidRPr="00D70369">
        <w:rPr>
          <w:rFonts w:eastAsia="Times"/>
          <w:lang w:eastAsia="de-DE"/>
        </w:rPr>
        <w:t xml:space="preserve">Local Libraries VS </w:t>
      </w:r>
      <w:r w:rsidR="00DD3F64" w:rsidRPr="00D70369">
        <w:rPr>
          <w:rFonts w:eastAsia="Times"/>
          <w:lang w:eastAsia="de-DE"/>
        </w:rPr>
        <w:t>Shared Libraries</w:t>
      </w:r>
      <w:bookmarkEnd w:id="457"/>
      <w:r w:rsidRPr="00D70369">
        <w:rPr>
          <w:rFonts w:eastAsia="Times"/>
          <w:lang w:eastAsia="de-DE"/>
        </w:rPr>
        <w:t xml:space="preserve"> </w:t>
      </w:r>
    </w:p>
    <w:p w14:paraId="47FE9ECD" w14:textId="57487BED" w:rsidR="00926E5F" w:rsidRPr="00D70369" w:rsidRDefault="00926E5F" w:rsidP="00B54A13">
      <w:pPr>
        <w:pStyle w:val="Text"/>
      </w:pPr>
      <w:r w:rsidRPr="00D70369">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r w:rsidR="00572C2C" w:rsidRPr="00D70369">
        <w:t xml:space="preserve"> as shown in</w:t>
      </w:r>
      <w:r w:rsidR="00B52D59">
        <w:t xml:space="preserve"> </w:t>
      </w:r>
      <w:r w:rsidR="00B52D59">
        <w:fldChar w:fldCharType="begin"/>
      </w:r>
      <w:r w:rsidR="00B52D59">
        <w:instrText xml:space="preserve"> REF _Ref206000068 \h </w:instrText>
      </w:r>
      <w:r w:rsidR="00B52D59">
        <w:fldChar w:fldCharType="separate"/>
      </w:r>
      <w:r w:rsidR="00B52D59" w:rsidRPr="00D70369">
        <w:t>Figure 73</w:t>
      </w:r>
      <w:r w:rsidR="00B52D59">
        <w:fldChar w:fldCharType="end"/>
      </w:r>
      <w:r w:rsidR="00B52D59">
        <w:t xml:space="preserve"> and </w:t>
      </w:r>
      <w:r w:rsidR="00B52D59">
        <w:fldChar w:fldCharType="begin"/>
      </w:r>
      <w:r w:rsidR="00B52D59">
        <w:instrText xml:space="preserve"> REF _Ref206000069 \h </w:instrText>
      </w:r>
      <w:r w:rsidR="00B52D59">
        <w:fldChar w:fldCharType="separate"/>
      </w:r>
      <w:r w:rsidR="00B52D59" w:rsidRPr="00D70369">
        <w:t>Figure 74</w:t>
      </w:r>
      <w:r w:rsidR="00B52D59">
        <w:fldChar w:fldCharType="end"/>
      </w:r>
      <w:r w:rsidRPr="00D70369">
        <w:t>.</w:t>
      </w:r>
    </w:p>
    <w:p w14:paraId="76B50D21" w14:textId="77777777" w:rsidR="00604883" w:rsidRPr="00D70369" w:rsidRDefault="00604883" w:rsidP="00B54A13">
      <w:pPr>
        <w:pStyle w:val="Text"/>
      </w:pPr>
    </w:p>
    <w:p w14:paraId="0E1EE8BB" w14:textId="56D10EA1" w:rsidR="00926E5F" w:rsidRPr="00D70369" w:rsidRDefault="00926E5F" w:rsidP="00B54A13">
      <w:pPr>
        <w:pStyle w:val="Text"/>
      </w:pPr>
      <w:r w:rsidRPr="00D70369">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6BCFD8B4" w:rsidR="00926E5F" w:rsidRPr="00D70369" w:rsidRDefault="00926E5F" w:rsidP="0064057D">
      <w:pPr>
        <w:pStyle w:val="Text"/>
      </w:pPr>
      <w:r w:rsidRPr="00D70369">
        <w:lastRenderedPageBreak/>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r w:rsidR="00E82559" w:rsidRPr="00D70369">
        <w:t xml:space="preserve"> as shown </w:t>
      </w:r>
      <w:r w:rsidR="0064057D">
        <w:fldChar w:fldCharType="begin"/>
      </w:r>
      <w:r w:rsidR="0064057D">
        <w:instrText xml:space="preserve"> REF _Ref206000100 \h </w:instrText>
      </w:r>
      <w:r w:rsidR="0064057D">
        <w:fldChar w:fldCharType="separate"/>
      </w:r>
      <w:r w:rsidR="0064057D" w:rsidRPr="00D70369">
        <w:t>Figure 71</w:t>
      </w:r>
      <w:r w:rsidR="0064057D">
        <w:fldChar w:fldCharType="end"/>
      </w:r>
      <w:r w:rsidR="0064057D">
        <w:t xml:space="preserve"> and </w:t>
      </w:r>
      <w:r w:rsidR="0064057D">
        <w:fldChar w:fldCharType="begin"/>
      </w:r>
      <w:r w:rsidR="0064057D">
        <w:instrText xml:space="preserve"> REF _Ref206000102 \h </w:instrText>
      </w:r>
      <w:r w:rsidR="0064057D">
        <w:fldChar w:fldCharType="separate"/>
      </w:r>
      <w:r w:rsidR="0064057D" w:rsidRPr="00D70369">
        <w:t>Figure 72</w:t>
      </w:r>
      <w:r w:rsidR="0064057D">
        <w:fldChar w:fldCharType="end"/>
      </w:r>
      <w:r w:rsidR="0064057D">
        <w:t>.</w:t>
      </w:r>
    </w:p>
    <w:p w14:paraId="03F28A6F" w14:textId="1841C6B3" w:rsidR="00926E5F" w:rsidRPr="00D70369" w:rsidRDefault="00926E5F" w:rsidP="00B54A13">
      <w:pPr>
        <w:pStyle w:val="Text"/>
      </w:pPr>
      <w:r w:rsidRPr="00D70369">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D70369">
        <w:t>buildings</w:t>
      </w:r>
      <w:r w:rsidRPr="00D70369">
        <w:t>, testing, and deployment.</w:t>
      </w:r>
    </w:p>
    <w:p w14:paraId="0B6ABC25" w14:textId="722F5BCA" w:rsidR="009470AA" w:rsidRPr="00D70369" w:rsidRDefault="00E82559">
      <w:pPr>
        <w:spacing w:after="0" w:line="240" w:lineRule="auto"/>
        <w:jc w:val="left"/>
        <w:rPr>
          <w:rFonts w:eastAsia="Times"/>
          <w:lang w:eastAsia="de-DE"/>
        </w:rPr>
      </w:pPr>
      <w:r w:rsidRPr="00D70369">
        <w:rPr>
          <w:noProof/>
        </w:rPr>
        <mc:AlternateContent>
          <mc:Choice Requires="wps">
            <w:drawing>
              <wp:anchor distT="0" distB="0" distL="114300" distR="114300" simplePos="0" relativeHeight="252043264" behindDoc="0" locked="0" layoutInCell="1" allowOverlap="1" wp14:anchorId="1DE1545D" wp14:editId="0830310E">
                <wp:simplePos x="0" y="0"/>
                <wp:positionH relativeFrom="column">
                  <wp:posOffset>285115</wp:posOffset>
                </wp:positionH>
                <wp:positionV relativeFrom="paragraph">
                  <wp:posOffset>3362325</wp:posOffset>
                </wp:positionV>
                <wp:extent cx="4947920" cy="635"/>
                <wp:effectExtent l="0" t="0" r="0" b="0"/>
                <wp:wrapSquare wrapText="bothSides"/>
                <wp:docPr id="1808767572" name="Text Box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49A66F47" w14:textId="02D8F37A" w:rsidR="00E82559" w:rsidRPr="00D70369" w:rsidRDefault="00E82559" w:rsidP="00E82559">
                            <w:pPr>
                              <w:pStyle w:val="Caption"/>
                              <w:rPr>
                                <w:rFonts w:eastAsia="Times"/>
                                <w:lang w:eastAsia="de-DE"/>
                              </w:rPr>
                            </w:pPr>
                            <w:bookmarkStart w:id="458" w:name="_Ref206000100"/>
                            <w:bookmarkStart w:id="459" w:name="_Toc206003268"/>
                            <w:r w:rsidRPr="00D70369">
                              <w:t xml:space="preserve">Figure </w:t>
                            </w:r>
                            <w:r w:rsidRPr="00D70369">
                              <w:fldChar w:fldCharType="begin"/>
                            </w:r>
                            <w:r w:rsidRPr="00D70369">
                              <w:instrText xml:space="preserve"> SEQ Figure \* ARABIC </w:instrText>
                            </w:r>
                            <w:r w:rsidRPr="00D70369">
                              <w:fldChar w:fldCharType="separate"/>
                            </w:r>
                            <w:r w:rsidR="00B27C2A" w:rsidRPr="00D70369">
                              <w:t>71</w:t>
                            </w:r>
                            <w:r w:rsidRPr="00D70369">
                              <w:fldChar w:fldCharType="end"/>
                            </w:r>
                            <w:bookmarkEnd w:id="458"/>
                            <w:r w:rsidRPr="00D70369">
                              <w:t xml:space="preserve">: </w:t>
                            </w:r>
                            <w:proofErr w:type="spellStart"/>
                            <w:r w:rsidRPr="00D70369">
                              <w:t>Nammering</w:t>
                            </w:r>
                            <w:proofErr w:type="spellEnd"/>
                            <w:r w:rsidRPr="00D70369">
                              <w:t xml:space="preserve"> Docker Image</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1545D" id="_x0000_s1096" type="#_x0000_t202" style="position:absolute;margin-left:22.45pt;margin-top:264.75pt;width:389.6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" stroked="f">
                <v:textbox style="mso-fit-shape-to-text:t" inset="0,0,0,0">
                  <w:txbxContent>
                    <w:p w14:paraId="49A66F47" w14:textId="02D8F37A" w:rsidR="00E82559" w:rsidRPr="00D70369" w:rsidRDefault="00E82559" w:rsidP="00E82559">
                      <w:pPr>
                        <w:pStyle w:val="Caption"/>
                        <w:rPr>
                          <w:rFonts w:eastAsia="Times"/>
                          <w:lang w:eastAsia="de-DE"/>
                        </w:rPr>
                      </w:pPr>
                      <w:bookmarkStart w:id="460" w:name="_Ref206000100"/>
                      <w:bookmarkStart w:id="461" w:name="_Toc206003268"/>
                      <w:r w:rsidRPr="00D70369">
                        <w:t xml:space="preserve">Figure </w:t>
                      </w:r>
                      <w:r w:rsidRPr="00D70369">
                        <w:fldChar w:fldCharType="begin"/>
                      </w:r>
                      <w:r w:rsidRPr="00D70369">
                        <w:instrText xml:space="preserve"> SEQ Figure \* ARABIC </w:instrText>
                      </w:r>
                      <w:r w:rsidRPr="00D70369">
                        <w:fldChar w:fldCharType="separate"/>
                      </w:r>
                      <w:r w:rsidR="00B27C2A" w:rsidRPr="00D70369">
                        <w:t>71</w:t>
                      </w:r>
                      <w:r w:rsidRPr="00D70369">
                        <w:fldChar w:fldCharType="end"/>
                      </w:r>
                      <w:bookmarkEnd w:id="460"/>
                      <w:r w:rsidRPr="00D70369">
                        <w:t xml:space="preserve">: </w:t>
                      </w:r>
                      <w:proofErr w:type="spellStart"/>
                      <w:r w:rsidRPr="00D70369">
                        <w:t>Nammering</w:t>
                      </w:r>
                      <w:proofErr w:type="spellEnd"/>
                      <w:r w:rsidRPr="00D70369">
                        <w:t xml:space="preserve"> Docker Image</w:t>
                      </w:r>
                      <w:bookmarkEnd w:id="461"/>
                    </w:p>
                  </w:txbxContent>
                </v:textbox>
                <w10:wrap type="square"/>
              </v:shape>
            </w:pict>
          </mc:Fallback>
        </mc:AlternateContent>
      </w:r>
      <w:r w:rsidRPr="00D70369">
        <w:rPr>
          <w:rFonts w:eastAsia="Times"/>
          <w:noProof/>
          <w:lang w:eastAsia="de-DE"/>
        </w:rPr>
        <w:drawing>
          <wp:anchor distT="0" distB="0" distL="114300" distR="114300" simplePos="0" relativeHeight="251810816" behindDoc="0" locked="0" layoutInCell="1" allowOverlap="1" wp14:anchorId="0A1E9A37" wp14:editId="545BDA21">
            <wp:simplePos x="0" y="0"/>
            <wp:positionH relativeFrom="margin">
              <wp:align>center</wp:align>
            </wp:positionH>
            <wp:positionV relativeFrom="margin">
              <wp:posOffset>4652010</wp:posOffset>
            </wp:positionV>
            <wp:extent cx="4947920" cy="923290"/>
            <wp:effectExtent l="76200" t="76200" r="138430" b="124460"/>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947920" cy="92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w:drawing>
          <wp:anchor distT="0" distB="0" distL="114300" distR="114300" simplePos="0" relativeHeight="251811840" behindDoc="0" locked="0" layoutInCell="1" allowOverlap="1" wp14:anchorId="37CC9CC5" wp14:editId="0BF0AD23">
            <wp:simplePos x="0" y="0"/>
            <wp:positionH relativeFrom="margin">
              <wp:align>center</wp:align>
            </wp:positionH>
            <wp:positionV relativeFrom="page">
              <wp:posOffset>3638550</wp:posOffset>
            </wp:positionV>
            <wp:extent cx="4907915" cy="1385570"/>
            <wp:effectExtent l="76200" t="76200" r="140335" b="13843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4907915" cy="138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2041216" behindDoc="0" locked="0" layoutInCell="1" allowOverlap="1" wp14:anchorId="58A1254C" wp14:editId="729C795B">
                <wp:simplePos x="0" y="0"/>
                <wp:positionH relativeFrom="column">
                  <wp:posOffset>304165</wp:posOffset>
                </wp:positionH>
                <wp:positionV relativeFrom="paragraph">
                  <wp:posOffset>1771650</wp:posOffset>
                </wp:positionV>
                <wp:extent cx="4907915" cy="635"/>
                <wp:effectExtent l="0" t="0" r="0" b="0"/>
                <wp:wrapSquare wrapText="bothSides"/>
                <wp:docPr id="740617728" name="Text Box 1"/>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40D21470" w14:textId="18044801" w:rsidR="00E82559" w:rsidRPr="00D70369" w:rsidRDefault="00E82559" w:rsidP="00E82559">
                            <w:pPr>
                              <w:pStyle w:val="Caption"/>
                              <w:rPr>
                                <w:rFonts w:eastAsia="Times"/>
                                <w:lang w:eastAsia="de-DE"/>
                              </w:rPr>
                            </w:pPr>
                            <w:bookmarkStart w:id="462" w:name="_Ref206000102"/>
                            <w:bookmarkStart w:id="463" w:name="_Toc206003269"/>
                            <w:r w:rsidRPr="00D70369">
                              <w:t xml:space="preserve">Figure </w:t>
                            </w:r>
                            <w:r w:rsidRPr="00D70369">
                              <w:fldChar w:fldCharType="begin"/>
                            </w:r>
                            <w:r w:rsidRPr="00D70369">
                              <w:instrText xml:space="preserve"> SEQ Figure \* ARABIC </w:instrText>
                            </w:r>
                            <w:r w:rsidRPr="00D70369">
                              <w:fldChar w:fldCharType="separate"/>
                            </w:r>
                            <w:r w:rsidR="00B27C2A" w:rsidRPr="00D70369">
                              <w:t>72</w:t>
                            </w:r>
                            <w:r w:rsidRPr="00D70369">
                              <w:fldChar w:fldCharType="end"/>
                            </w:r>
                            <w:bookmarkEnd w:id="462"/>
                            <w:r w:rsidRPr="00D70369">
                              <w:t xml:space="preserve"> : Reading variable from common Xml</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254C" id="_x0000_s1097" type="#_x0000_t202" style="position:absolute;margin-left:23.95pt;margin-top:139.5pt;width:386.4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" stroked="f">
                <v:textbox style="mso-fit-shape-to-text:t" inset="0,0,0,0">
                  <w:txbxContent>
                    <w:p w14:paraId="40D21470" w14:textId="18044801" w:rsidR="00E82559" w:rsidRPr="00D70369" w:rsidRDefault="00E82559" w:rsidP="00E82559">
                      <w:pPr>
                        <w:pStyle w:val="Caption"/>
                        <w:rPr>
                          <w:rFonts w:eastAsia="Times"/>
                          <w:lang w:eastAsia="de-DE"/>
                        </w:rPr>
                      </w:pPr>
                      <w:bookmarkStart w:id="464" w:name="_Ref206000102"/>
                      <w:bookmarkStart w:id="465" w:name="_Toc206003269"/>
                      <w:r w:rsidRPr="00D70369">
                        <w:t xml:space="preserve">Figure </w:t>
                      </w:r>
                      <w:r w:rsidRPr="00D70369">
                        <w:fldChar w:fldCharType="begin"/>
                      </w:r>
                      <w:r w:rsidRPr="00D70369">
                        <w:instrText xml:space="preserve"> SEQ Figure \* ARABIC </w:instrText>
                      </w:r>
                      <w:r w:rsidRPr="00D70369">
                        <w:fldChar w:fldCharType="separate"/>
                      </w:r>
                      <w:r w:rsidR="00B27C2A" w:rsidRPr="00D70369">
                        <w:t>72</w:t>
                      </w:r>
                      <w:r w:rsidRPr="00D70369">
                        <w:fldChar w:fldCharType="end"/>
                      </w:r>
                      <w:bookmarkEnd w:id="464"/>
                      <w:r w:rsidRPr="00D70369">
                        <w:t xml:space="preserve"> : Reading variable from common Xml</w:t>
                      </w:r>
                      <w:bookmarkEnd w:id="465"/>
                    </w:p>
                  </w:txbxContent>
                </v:textbox>
                <w10:wrap type="square"/>
              </v:shape>
            </w:pict>
          </mc:Fallback>
        </mc:AlternateContent>
      </w:r>
      <w:r w:rsidR="009470AA" w:rsidRPr="00D70369">
        <w:rPr>
          <w:rFonts w:eastAsia="Times"/>
          <w:lang w:eastAsia="de-DE"/>
        </w:rPr>
        <w:br w:type="page"/>
      </w:r>
    </w:p>
    <w:p w14:paraId="2D30EFF5" w14:textId="3586E6AC" w:rsidR="009470AA" w:rsidRPr="00D70369" w:rsidRDefault="009470AA" w:rsidP="009470AA">
      <w:pPr>
        <w:rPr>
          <w:rFonts w:eastAsia="Times"/>
          <w:lang w:eastAsia="de-DE"/>
        </w:rPr>
      </w:pPr>
    </w:p>
    <w:p w14:paraId="042D3997" w14:textId="5B5D7DF3" w:rsidR="009470AA" w:rsidRPr="00D70369" w:rsidRDefault="00572C2C">
      <w:pPr>
        <w:spacing w:after="0" w:line="240" w:lineRule="auto"/>
        <w:jc w:val="left"/>
        <w:rPr>
          <w:rFonts w:eastAsia="Times" w:cs="Arial"/>
          <w:b/>
          <w:bCs/>
          <w:szCs w:val="26"/>
          <w:lang w:eastAsia="de-DE"/>
        </w:rPr>
      </w:pPr>
      <w:r w:rsidRPr="00D70369">
        <w:rPr>
          <w:noProof/>
        </w:rPr>
        <mc:AlternateContent>
          <mc:Choice Requires="wps">
            <w:drawing>
              <wp:anchor distT="0" distB="0" distL="114300" distR="114300" simplePos="0" relativeHeight="252047360" behindDoc="0" locked="0" layoutInCell="1" allowOverlap="1" wp14:anchorId="2CB5B74F" wp14:editId="41802060">
                <wp:simplePos x="0" y="0"/>
                <wp:positionH relativeFrom="column">
                  <wp:posOffset>475615</wp:posOffset>
                </wp:positionH>
                <wp:positionV relativeFrom="paragraph">
                  <wp:posOffset>6272530</wp:posOffset>
                </wp:positionV>
                <wp:extent cx="4568190" cy="635"/>
                <wp:effectExtent l="0" t="0" r="0" b="0"/>
                <wp:wrapSquare wrapText="bothSides"/>
                <wp:docPr id="861695810" name="Text Box 1"/>
                <wp:cNvGraphicFramePr/>
                <a:graphic xmlns:a="http://schemas.openxmlformats.org/drawingml/2006/main">
                  <a:graphicData uri="http://schemas.microsoft.com/office/word/2010/wordprocessingShape">
                    <wps:wsp>
                      <wps:cNvSpPr txBox="1"/>
                      <wps:spPr>
                        <a:xfrm>
                          <a:off x="0" y="0"/>
                          <a:ext cx="4568190" cy="635"/>
                        </a:xfrm>
                        <a:prstGeom prst="rect">
                          <a:avLst/>
                        </a:prstGeom>
                        <a:solidFill>
                          <a:prstClr val="white"/>
                        </a:solidFill>
                        <a:ln>
                          <a:noFill/>
                        </a:ln>
                      </wps:spPr>
                      <wps:txbx>
                        <w:txbxContent>
                          <w:p w14:paraId="3DABB5EB" w14:textId="79CFB5D4" w:rsidR="00572C2C" w:rsidRPr="00D70369" w:rsidRDefault="00572C2C" w:rsidP="00572C2C">
                            <w:pPr>
                              <w:pStyle w:val="Caption"/>
                              <w:rPr>
                                <w:rFonts w:eastAsia="Times"/>
                                <w:lang w:eastAsia="de-DE"/>
                              </w:rPr>
                            </w:pPr>
                            <w:bookmarkStart w:id="466" w:name="_Ref206000068"/>
                            <w:bookmarkStart w:id="467" w:name="_Toc206003270"/>
                            <w:r w:rsidRPr="00D70369">
                              <w:t xml:space="preserve">Figure </w:t>
                            </w:r>
                            <w:r w:rsidRPr="00D70369">
                              <w:fldChar w:fldCharType="begin"/>
                            </w:r>
                            <w:r w:rsidRPr="00D70369">
                              <w:instrText xml:space="preserve"> SEQ Figure \* ARABIC </w:instrText>
                            </w:r>
                            <w:r w:rsidRPr="00D70369">
                              <w:fldChar w:fldCharType="separate"/>
                            </w:r>
                            <w:r w:rsidR="00B27C2A" w:rsidRPr="00D70369">
                              <w:t>73</w:t>
                            </w:r>
                            <w:r w:rsidRPr="00D70369">
                              <w:fldChar w:fldCharType="end"/>
                            </w:r>
                            <w:bookmarkEnd w:id="466"/>
                            <w:r w:rsidRPr="00D70369">
                              <w:t>: Reading Version of Maven from Common XML</w:t>
                            </w:r>
                            <w:r w:rsidR="0050675A" w:rsidRPr="00D70369">
                              <w:t xml:space="preserve"> File</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5B74F" id="_x0000_s1098" type="#_x0000_t202" style="position:absolute;margin-left:37.45pt;margin-top:493.9pt;width:359.7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jQ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" stroked="f">
                <v:textbox style="mso-fit-shape-to-text:t" inset="0,0,0,0">
                  <w:txbxContent>
                    <w:p w14:paraId="3DABB5EB" w14:textId="79CFB5D4" w:rsidR="00572C2C" w:rsidRPr="00D70369" w:rsidRDefault="00572C2C" w:rsidP="00572C2C">
                      <w:pPr>
                        <w:pStyle w:val="Caption"/>
                        <w:rPr>
                          <w:rFonts w:eastAsia="Times"/>
                          <w:lang w:eastAsia="de-DE"/>
                        </w:rPr>
                      </w:pPr>
                      <w:bookmarkStart w:id="468" w:name="_Ref206000068"/>
                      <w:bookmarkStart w:id="469" w:name="_Toc206003270"/>
                      <w:r w:rsidRPr="00D70369">
                        <w:t xml:space="preserve">Figure </w:t>
                      </w:r>
                      <w:r w:rsidRPr="00D70369">
                        <w:fldChar w:fldCharType="begin"/>
                      </w:r>
                      <w:r w:rsidRPr="00D70369">
                        <w:instrText xml:space="preserve"> SEQ Figure \* ARABIC </w:instrText>
                      </w:r>
                      <w:r w:rsidRPr="00D70369">
                        <w:fldChar w:fldCharType="separate"/>
                      </w:r>
                      <w:r w:rsidR="00B27C2A" w:rsidRPr="00D70369">
                        <w:t>73</w:t>
                      </w:r>
                      <w:r w:rsidRPr="00D70369">
                        <w:fldChar w:fldCharType="end"/>
                      </w:r>
                      <w:bookmarkEnd w:id="468"/>
                      <w:r w:rsidRPr="00D70369">
                        <w:t>: Reading Version of Maven from Common XML</w:t>
                      </w:r>
                      <w:r w:rsidR="0050675A" w:rsidRPr="00D70369">
                        <w:t xml:space="preserve"> File</w:t>
                      </w:r>
                      <w:bookmarkEnd w:id="469"/>
                    </w:p>
                  </w:txbxContent>
                </v:textbox>
                <w10:wrap type="square"/>
              </v:shape>
            </w:pict>
          </mc:Fallback>
        </mc:AlternateContent>
      </w:r>
      <w:r w:rsidR="003B7ED0" w:rsidRPr="00D70369">
        <w:rPr>
          <w:rFonts w:eastAsia="Times"/>
          <w:noProof/>
          <w:lang w:eastAsia="de-DE"/>
        </w:rPr>
        <w:drawing>
          <wp:anchor distT="0" distB="0" distL="114300" distR="114300" simplePos="0" relativeHeight="251809792" behindDoc="0" locked="0" layoutInCell="1" allowOverlap="1" wp14:anchorId="5CE80556" wp14:editId="292328D3">
            <wp:simplePos x="0" y="0"/>
            <wp:positionH relativeFrom="margin">
              <wp:align>center</wp:align>
            </wp:positionH>
            <wp:positionV relativeFrom="margin">
              <wp:posOffset>4363085</wp:posOffset>
            </wp:positionV>
            <wp:extent cx="4568190" cy="2080895"/>
            <wp:effectExtent l="76200" t="76200" r="137160" b="128905"/>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4568190" cy="208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0369">
        <w:rPr>
          <w:noProof/>
        </w:rPr>
        <mc:AlternateContent>
          <mc:Choice Requires="wps">
            <w:drawing>
              <wp:anchor distT="0" distB="0" distL="114300" distR="114300" simplePos="0" relativeHeight="252045312" behindDoc="0" locked="0" layoutInCell="1" allowOverlap="1" wp14:anchorId="555322D2" wp14:editId="0997E6C6">
                <wp:simplePos x="0" y="0"/>
                <wp:positionH relativeFrom="column">
                  <wp:posOffset>509905</wp:posOffset>
                </wp:positionH>
                <wp:positionV relativeFrom="paragraph">
                  <wp:posOffset>3383280</wp:posOffset>
                </wp:positionV>
                <wp:extent cx="4331335" cy="635"/>
                <wp:effectExtent l="0" t="0" r="0" b="0"/>
                <wp:wrapSquare wrapText="bothSides"/>
                <wp:docPr id="812418920" name="Text Box 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7A0BA533" w14:textId="5F43793A" w:rsidR="00572C2C" w:rsidRPr="00D70369" w:rsidRDefault="00572C2C" w:rsidP="00572C2C">
                            <w:pPr>
                              <w:pStyle w:val="Caption"/>
                              <w:rPr>
                                <w:rFonts w:eastAsia="Times"/>
                                <w:lang w:eastAsia="de-DE"/>
                              </w:rPr>
                            </w:pPr>
                            <w:bookmarkStart w:id="470" w:name="_Ref206000069"/>
                            <w:bookmarkStart w:id="471" w:name="_Toc206003271"/>
                            <w:r w:rsidRPr="00D70369">
                              <w:t xml:space="preserve">Figure </w:t>
                            </w:r>
                            <w:r w:rsidRPr="00D70369">
                              <w:fldChar w:fldCharType="begin"/>
                            </w:r>
                            <w:r w:rsidRPr="00D70369">
                              <w:instrText xml:space="preserve"> SEQ Figure \* ARABIC </w:instrText>
                            </w:r>
                            <w:r w:rsidRPr="00D70369">
                              <w:fldChar w:fldCharType="separate"/>
                            </w:r>
                            <w:r w:rsidR="00B27C2A" w:rsidRPr="00D70369">
                              <w:t>74</w:t>
                            </w:r>
                            <w:r w:rsidRPr="00D70369">
                              <w:fldChar w:fldCharType="end"/>
                            </w:r>
                            <w:bookmarkEnd w:id="470"/>
                            <w:r w:rsidRPr="00D70369">
                              <w:t xml:space="preserve">: All Maven Version in </w:t>
                            </w:r>
                            <w:r w:rsidR="0050675A" w:rsidRPr="00D70369">
                              <w:t>Common</w:t>
                            </w:r>
                            <w:r w:rsidRPr="00D70369">
                              <w:t xml:space="preserve"> XML</w:t>
                            </w:r>
                            <w:r w:rsidR="0050675A" w:rsidRPr="00D70369">
                              <w:t xml:space="preserve"> File</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322D2" id="_x0000_s1099" type="#_x0000_t202" style="position:absolute;margin-left:40.15pt;margin-top:266.4pt;width:341.05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6OGwIAAEAEAAAOAAAAZHJzL2Uyb0RvYy54bWysU8Fu2zAMvQ/YPwi6L06ar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" stroked="f">
                <v:textbox style="mso-fit-shape-to-text:t" inset="0,0,0,0">
                  <w:txbxContent>
                    <w:p w14:paraId="7A0BA533" w14:textId="5F43793A" w:rsidR="00572C2C" w:rsidRPr="00D70369" w:rsidRDefault="00572C2C" w:rsidP="00572C2C">
                      <w:pPr>
                        <w:pStyle w:val="Caption"/>
                        <w:rPr>
                          <w:rFonts w:eastAsia="Times"/>
                          <w:lang w:eastAsia="de-DE"/>
                        </w:rPr>
                      </w:pPr>
                      <w:bookmarkStart w:id="472" w:name="_Ref206000069"/>
                      <w:bookmarkStart w:id="473" w:name="_Toc206003271"/>
                      <w:r w:rsidRPr="00D70369">
                        <w:t xml:space="preserve">Figure </w:t>
                      </w:r>
                      <w:r w:rsidRPr="00D70369">
                        <w:fldChar w:fldCharType="begin"/>
                      </w:r>
                      <w:r w:rsidRPr="00D70369">
                        <w:instrText xml:space="preserve"> SEQ Figure \* ARABIC </w:instrText>
                      </w:r>
                      <w:r w:rsidRPr="00D70369">
                        <w:fldChar w:fldCharType="separate"/>
                      </w:r>
                      <w:r w:rsidR="00B27C2A" w:rsidRPr="00D70369">
                        <w:t>74</w:t>
                      </w:r>
                      <w:r w:rsidRPr="00D70369">
                        <w:fldChar w:fldCharType="end"/>
                      </w:r>
                      <w:bookmarkEnd w:id="472"/>
                      <w:r w:rsidRPr="00D70369">
                        <w:t xml:space="preserve">: All Maven Version in </w:t>
                      </w:r>
                      <w:r w:rsidR="0050675A" w:rsidRPr="00D70369">
                        <w:t>Common</w:t>
                      </w:r>
                      <w:r w:rsidRPr="00D70369">
                        <w:t xml:space="preserve"> XML</w:t>
                      </w:r>
                      <w:r w:rsidR="0050675A" w:rsidRPr="00D70369">
                        <w:t xml:space="preserve"> File</w:t>
                      </w:r>
                      <w:bookmarkEnd w:id="473"/>
                    </w:p>
                  </w:txbxContent>
                </v:textbox>
                <w10:wrap type="square"/>
              </v:shape>
            </w:pict>
          </mc:Fallback>
        </mc:AlternateContent>
      </w:r>
      <w:r w:rsidR="003B7ED0" w:rsidRPr="00D70369">
        <w:rPr>
          <w:rFonts w:eastAsia="Times"/>
          <w:noProof/>
          <w:lang w:eastAsia="de-DE"/>
        </w:rPr>
        <w:drawing>
          <wp:anchor distT="0" distB="0" distL="114300" distR="114300" simplePos="0" relativeHeight="251808768" behindDoc="0" locked="0" layoutInCell="1" allowOverlap="1" wp14:anchorId="3F56575B" wp14:editId="28CB30D5">
            <wp:simplePos x="0" y="0"/>
            <wp:positionH relativeFrom="page">
              <wp:align>center</wp:align>
            </wp:positionH>
            <wp:positionV relativeFrom="margin">
              <wp:posOffset>519430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D70369">
        <w:rPr>
          <w:rFonts w:eastAsia="Times"/>
          <w:lang w:eastAsia="de-DE"/>
        </w:rPr>
        <w:br w:type="page"/>
      </w:r>
    </w:p>
    <w:p w14:paraId="41372059" w14:textId="24C7EB84" w:rsidR="005136D4" w:rsidRPr="00D70369" w:rsidRDefault="00BB4E43" w:rsidP="0003293C">
      <w:pPr>
        <w:pStyle w:val="Heading2"/>
        <w:rPr>
          <w:rFonts w:eastAsia="Times"/>
          <w:lang w:eastAsia="de-DE"/>
        </w:rPr>
      </w:pPr>
      <w:bookmarkStart w:id="474" w:name="_Toc206003835"/>
      <w:r w:rsidRPr="00D70369">
        <w:rPr>
          <w:rFonts w:eastAsia="Times"/>
          <w:lang w:eastAsia="de-DE"/>
        </w:rPr>
        <w:lastRenderedPageBreak/>
        <w:t xml:space="preserve">Kubernetes VS </w:t>
      </w:r>
      <w:r w:rsidR="005136D4" w:rsidRPr="00D70369">
        <w:rPr>
          <w:rFonts w:eastAsia="Times"/>
          <w:lang w:eastAsia="de-DE"/>
        </w:rPr>
        <w:t>Helm</w:t>
      </w:r>
      <w:bookmarkEnd w:id="474"/>
    </w:p>
    <w:p w14:paraId="7AE0BD83" w14:textId="6A2D3523" w:rsidR="005136D4" w:rsidRPr="00D70369" w:rsidRDefault="005136D4" w:rsidP="006502C7">
      <w:pPr>
        <w:pStyle w:val="Text"/>
      </w:pPr>
      <w:r w:rsidRPr="00D70369">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r w:rsidR="00983D0D" w:rsidRPr="00D70369">
        <w:t xml:space="preserve"> as shown </w:t>
      </w:r>
      <w:r w:rsidR="006502C7">
        <w:fldChar w:fldCharType="begin"/>
      </w:r>
      <w:r w:rsidR="006502C7">
        <w:instrText xml:space="preserve"> REF _Ref206000130 \h </w:instrText>
      </w:r>
      <w:r w:rsidR="006502C7">
        <w:fldChar w:fldCharType="separate"/>
      </w:r>
      <w:r w:rsidR="006502C7" w:rsidRPr="00D70369">
        <w:t>Figure 75</w:t>
      </w:r>
      <w:r w:rsidR="006502C7">
        <w:fldChar w:fldCharType="end"/>
      </w:r>
      <w:r w:rsidR="006502C7">
        <w:t xml:space="preserve">, </w:t>
      </w:r>
      <w:r w:rsidR="006502C7">
        <w:fldChar w:fldCharType="begin"/>
      </w:r>
      <w:r w:rsidR="006502C7">
        <w:instrText xml:space="preserve"> REF _Ref206000131 \h </w:instrText>
      </w:r>
      <w:r w:rsidR="006502C7">
        <w:fldChar w:fldCharType="separate"/>
      </w:r>
      <w:r w:rsidR="006502C7" w:rsidRPr="00D70369">
        <w:t>Figure 76</w:t>
      </w:r>
      <w:r w:rsidR="006502C7">
        <w:fldChar w:fldCharType="end"/>
      </w:r>
      <w:r w:rsidR="006502C7">
        <w:t xml:space="preserve"> and </w:t>
      </w:r>
      <w:r w:rsidR="006502C7">
        <w:fldChar w:fldCharType="begin"/>
      </w:r>
      <w:r w:rsidR="006502C7">
        <w:instrText xml:space="preserve"> REF _Ref206000132 \h </w:instrText>
      </w:r>
      <w:r w:rsidR="006502C7">
        <w:fldChar w:fldCharType="separate"/>
      </w:r>
      <w:r w:rsidR="006502C7" w:rsidRPr="00D70369">
        <w:t>Figure 77</w:t>
      </w:r>
      <w:r w:rsidR="006502C7">
        <w:fldChar w:fldCharType="end"/>
      </w:r>
      <w:r w:rsidR="006502C7">
        <w:t>.</w:t>
      </w:r>
    </w:p>
    <w:p w14:paraId="1AD339DC" w14:textId="77777777" w:rsidR="005136D4" w:rsidRPr="00D70369" w:rsidRDefault="005136D4" w:rsidP="00B54A13">
      <w:pPr>
        <w:pStyle w:val="Text"/>
      </w:pPr>
    </w:p>
    <w:p w14:paraId="345F7CB9" w14:textId="38A9634E" w:rsidR="005136D4" w:rsidRPr="00D70369" w:rsidRDefault="005136D4" w:rsidP="00B54A13">
      <w:pPr>
        <w:pStyle w:val="Text"/>
      </w:pPr>
      <w:r w:rsidRPr="00D70369">
        <w:t xml:space="preserve">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w:t>
      </w:r>
      <w:proofErr w:type="spellStart"/>
      <w:r w:rsidRPr="00D70369">
        <w:t>value.yaml</w:t>
      </w:r>
      <w:proofErr w:type="spellEnd"/>
      <w:r w:rsidRPr="00D70369">
        <w:t xml:space="preserve"> file. During the deployment process, Helm populates placeholders with </w:t>
      </w:r>
      <w:r w:rsidR="00983D0D" w:rsidRPr="00D70369">
        <w:t>defined</w:t>
      </w:r>
      <w:r w:rsidRPr="00D70369">
        <w:t xml:space="preserve"> values, thereby automatically generating tailored manifests for each </w:t>
      </w:r>
      <w:r w:rsidR="006502C7" w:rsidRPr="00D70369">
        <w:t>service.</w:t>
      </w:r>
    </w:p>
    <w:p w14:paraId="4E4089D7" w14:textId="77777777" w:rsidR="005136D4" w:rsidRPr="00D70369" w:rsidRDefault="005136D4" w:rsidP="00B54A13">
      <w:pPr>
        <w:pStyle w:val="Text"/>
      </w:pPr>
    </w:p>
    <w:p w14:paraId="1CF4E5A2" w14:textId="50F8BF37" w:rsidR="005136D4" w:rsidRPr="00D70369" w:rsidRDefault="005136D4" w:rsidP="00B54A13">
      <w:pPr>
        <w:pStyle w:val="Text"/>
      </w:pPr>
      <w:r w:rsidRPr="00D70369">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D70369" w:rsidRDefault="005136D4" w:rsidP="00B54A13">
      <w:pPr>
        <w:pStyle w:val="Text"/>
      </w:pPr>
    </w:p>
    <w:p w14:paraId="5B390D73" w14:textId="08E4DD41" w:rsidR="005136D4" w:rsidRPr="00D70369" w:rsidRDefault="005136D4" w:rsidP="00B54A13">
      <w:pPr>
        <w:pStyle w:val="Text"/>
      </w:pPr>
      <w:r w:rsidRPr="00D70369">
        <w:t xml:space="preserve">Furthermore, Helm maintains a version history of deployments, facilitating a straightforward rollback to a previous state. </w:t>
      </w:r>
      <w:r w:rsidR="00F822C6" w:rsidRPr="00D70369">
        <w:t>Like</w:t>
      </w:r>
      <w:r w:rsidRPr="00D70369">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D70369" w:rsidRDefault="005136D4" w:rsidP="00B54A13">
      <w:pPr>
        <w:pStyle w:val="Text"/>
      </w:pPr>
    </w:p>
    <w:p w14:paraId="611AEC76" w14:textId="6EFB956E" w:rsidR="005136D4" w:rsidRPr="00D70369" w:rsidRDefault="005136D4" w:rsidP="00B54A13">
      <w:pPr>
        <w:pStyle w:val="Text"/>
      </w:pPr>
      <w:r w:rsidRPr="00D70369">
        <w:t xml:space="preserve">A standard Helm chart structure comprises a </w:t>
      </w:r>
      <w:r w:rsidR="00A6183A" w:rsidRPr="00D70369">
        <w:t>top-level</w:t>
      </w:r>
      <w:r w:rsidRPr="00D70369">
        <w:t xml:space="preserve"> folder</w:t>
      </w:r>
      <w:r w:rsidR="00122383" w:rsidRPr="00D70369">
        <w:t xml:space="preserve"> </w:t>
      </w:r>
      <w:r w:rsidRPr="00D70369">
        <w:t xml:space="preserve">a </w:t>
      </w:r>
      <w:proofErr w:type="spellStart"/>
      <w:r w:rsidRPr="00D70369">
        <w:t>Chart.yaml</w:t>
      </w:r>
      <w:proofErr w:type="spellEnd"/>
      <w:r w:rsidRPr="00D70369">
        <w:t xml:space="preserve"> file containing metadata, a </w:t>
      </w:r>
      <w:proofErr w:type="spellStart"/>
      <w:r w:rsidRPr="00D70369">
        <w:t>values.yaml</w:t>
      </w:r>
      <w:proofErr w:type="spellEnd"/>
      <w:r w:rsidRPr="00D70369">
        <w:t xml:space="preserve"> file for dynamic configuration, a templates directory that holds manifest templates, and an optional charts directory for dependencies. This organizational structure promotes reusability, modularity, and more efficient management of Kubernetes deployments. </w:t>
      </w:r>
    </w:p>
    <w:p w14:paraId="314A145B" w14:textId="10918B3E" w:rsidR="005136D4" w:rsidRPr="00D70369" w:rsidRDefault="005136D4" w:rsidP="00EF2551">
      <w:pPr>
        <w:spacing w:after="0" w:line="240" w:lineRule="auto"/>
        <w:jc w:val="left"/>
        <w:rPr>
          <w:rFonts w:eastAsia="Times"/>
          <w:sz w:val="22"/>
          <w:szCs w:val="22"/>
          <w:lang w:eastAsia="de-DE"/>
        </w:rPr>
      </w:pPr>
      <w:r w:rsidRPr="00D70369">
        <w:rPr>
          <w:rFonts w:eastAsia="Times"/>
          <w:sz w:val="22"/>
          <w:szCs w:val="22"/>
          <w:lang w:eastAsia="de-DE"/>
        </w:rPr>
        <w:br w:type="page"/>
      </w:r>
      <w:r w:rsidR="00B27C2A" w:rsidRPr="00D70369">
        <w:rPr>
          <w:rFonts w:eastAsia="Times"/>
          <w:sz w:val="22"/>
          <w:szCs w:val="22"/>
          <w:lang w:eastAsia="de-DE"/>
        </w:rPr>
        <w:lastRenderedPageBreak/>
        <w:t xml:space="preserve"> </w:t>
      </w:r>
      <w:r w:rsidR="00994AA1" w:rsidRPr="00D70369">
        <w:rPr>
          <w:noProof/>
        </w:rPr>
        <mc:AlternateContent>
          <mc:Choice Requires="wps">
            <w:drawing>
              <wp:anchor distT="0" distB="0" distL="114300" distR="114300" simplePos="0" relativeHeight="252050432" behindDoc="0" locked="0" layoutInCell="1" allowOverlap="1" wp14:anchorId="723B5674" wp14:editId="2977AE43">
                <wp:simplePos x="0" y="0"/>
                <wp:positionH relativeFrom="column">
                  <wp:posOffset>1161415</wp:posOffset>
                </wp:positionH>
                <wp:positionV relativeFrom="paragraph">
                  <wp:posOffset>3609975</wp:posOffset>
                </wp:positionV>
                <wp:extent cx="3200400" cy="635"/>
                <wp:effectExtent l="0" t="0" r="0" b="0"/>
                <wp:wrapSquare wrapText="bothSides"/>
                <wp:docPr id="325855050"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80C6097" w14:textId="52786476" w:rsidR="00994AA1" w:rsidRPr="00D70369" w:rsidRDefault="00994AA1" w:rsidP="00994AA1">
                            <w:pPr>
                              <w:pStyle w:val="Caption"/>
                              <w:rPr>
                                <w:rFonts w:eastAsia="Times"/>
                                <w:sz w:val="22"/>
                                <w:szCs w:val="22"/>
                                <w:lang w:eastAsia="de-DE"/>
                              </w:rPr>
                            </w:pPr>
                            <w:bookmarkStart w:id="475" w:name="_Ref206000130"/>
                            <w:bookmarkStart w:id="476" w:name="_Toc206003272"/>
                            <w:r w:rsidRPr="00D70369">
                              <w:t xml:space="preserve">Figure </w:t>
                            </w:r>
                            <w:r w:rsidRPr="00D70369">
                              <w:fldChar w:fldCharType="begin"/>
                            </w:r>
                            <w:r w:rsidRPr="00D70369">
                              <w:instrText xml:space="preserve"> SEQ Figure \* ARABIC </w:instrText>
                            </w:r>
                            <w:r w:rsidRPr="00D70369">
                              <w:fldChar w:fldCharType="separate"/>
                            </w:r>
                            <w:r w:rsidR="00B27C2A" w:rsidRPr="00D70369">
                              <w:t>75</w:t>
                            </w:r>
                            <w:r w:rsidRPr="00D70369">
                              <w:fldChar w:fldCharType="end"/>
                            </w:r>
                            <w:bookmarkEnd w:id="475"/>
                            <w:r w:rsidRPr="00D70369">
                              <w:t>: Helm Folder for All Application</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B5674" id="_x0000_s1100" type="#_x0000_t202" style="position:absolute;margin-left:91.45pt;margin-top:284.25pt;width:252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LcGgIAAEAEAAAOAAAAZHJzL2Uyb0RvYy54bWysU8Fu2zAMvQ/YPwi6L07ar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" stroked="f">
                <v:textbox style="mso-fit-shape-to-text:t" inset="0,0,0,0">
                  <w:txbxContent>
                    <w:p w14:paraId="480C6097" w14:textId="52786476" w:rsidR="00994AA1" w:rsidRPr="00D70369" w:rsidRDefault="00994AA1" w:rsidP="00994AA1">
                      <w:pPr>
                        <w:pStyle w:val="Caption"/>
                        <w:rPr>
                          <w:rFonts w:eastAsia="Times"/>
                          <w:sz w:val="22"/>
                          <w:szCs w:val="22"/>
                          <w:lang w:eastAsia="de-DE"/>
                        </w:rPr>
                      </w:pPr>
                      <w:bookmarkStart w:id="477" w:name="_Ref206000130"/>
                      <w:bookmarkStart w:id="478" w:name="_Toc206003272"/>
                      <w:r w:rsidRPr="00D70369">
                        <w:t xml:space="preserve">Figure </w:t>
                      </w:r>
                      <w:r w:rsidRPr="00D70369">
                        <w:fldChar w:fldCharType="begin"/>
                      </w:r>
                      <w:r w:rsidRPr="00D70369">
                        <w:instrText xml:space="preserve"> SEQ Figure \* ARABIC </w:instrText>
                      </w:r>
                      <w:r w:rsidRPr="00D70369">
                        <w:fldChar w:fldCharType="separate"/>
                      </w:r>
                      <w:r w:rsidR="00B27C2A" w:rsidRPr="00D70369">
                        <w:t>75</w:t>
                      </w:r>
                      <w:r w:rsidRPr="00D70369">
                        <w:fldChar w:fldCharType="end"/>
                      </w:r>
                      <w:bookmarkEnd w:id="477"/>
                      <w:r w:rsidRPr="00D70369">
                        <w:t>: Helm Folder for All Application</w:t>
                      </w:r>
                      <w:bookmarkEnd w:id="478"/>
                    </w:p>
                  </w:txbxContent>
                </v:textbox>
                <w10:wrap type="square"/>
              </v:shape>
            </w:pict>
          </mc:Fallback>
        </mc:AlternateContent>
      </w:r>
      <w:r w:rsidR="00994AA1" w:rsidRPr="00D70369">
        <w:rPr>
          <w:rFonts w:eastAsia="Times"/>
          <w:noProof/>
          <w:sz w:val="22"/>
          <w:szCs w:val="22"/>
          <w:lang w:eastAsia="de-DE"/>
        </w:rPr>
        <w:drawing>
          <wp:anchor distT="0" distB="0" distL="114300" distR="114300" simplePos="0" relativeHeight="252048384" behindDoc="0" locked="0" layoutInCell="1" allowOverlap="1" wp14:anchorId="6F7913D1" wp14:editId="58963CC7">
            <wp:simplePos x="1076325" y="1076325"/>
            <wp:positionH relativeFrom="margin">
              <wp:align>center</wp:align>
            </wp:positionH>
            <wp:positionV relativeFrom="margin">
              <wp:align>top</wp:align>
            </wp:positionV>
            <wp:extent cx="3200847" cy="3477110"/>
            <wp:effectExtent l="76200" t="76200" r="133350" b="123825"/>
            <wp:wrapSquare wrapText="bothSides"/>
            <wp:docPr id="941466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66112" name="Picture 1" descr="A screen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3200847" cy="347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1D5D234" w14:textId="1B390BC5" w:rsidR="00994AA1" w:rsidRPr="00D70369" w:rsidRDefault="00B27C2A">
      <w:pPr>
        <w:spacing w:after="0" w:line="240" w:lineRule="auto"/>
        <w:jc w:val="left"/>
        <w:rPr>
          <w:rFonts w:eastAsia="Times"/>
          <w:b/>
          <w:sz w:val="28"/>
          <w:lang w:eastAsia="de-DE"/>
        </w:rPr>
      </w:pPr>
      <w:r w:rsidRPr="00D70369">
        <w:rPr>
          <w:noProof/>
        </w:rPr>
        <mc:AlternateContent>
          <mc:Choice Requires="wps">
            <w:drawing>
              <wp:anchor distT="0" distB="0" distL="114300" distR="114300" simplePos="0" relativeHeight="252056576" behindDoc="0" locked="0" layoutInCell="1" allowOverlap="1" wp14:anchorId="7229849A" wp14:editId="3A676281">
                <wp:simplePos x="0" y="0"/>
                <wp:positionH relativeFrom="column">
                  <wp:posOffset>76200</wp:posOffset>
                </wp:positionH>
                <wp:positionV relativeFrom="paragraph">
                  <wp:posOffset>5831205</wp:posOffset>
                </wp:positionV>
                <wp:extent cx="5580380" cy="635"/>
                <wp:effectExtent l="0" t="0" r="0" b="0"/>
                <wp:wrapSquare wrapText="bothSides"/>
                <wp:docPr id="184660118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996FA86" w14:textId="3753D76F" w:rsidR="00B27C2A" w:rsidRPr="00D70369" w:rsidRDefault="00B27C2A" w:rsidP="00B27C2A">
                            <w:pPr>
                              <w:pStyle w:val="Caption"/>
                              <w:rPr>
                                <w:rFonts w:eastAsia="Times"/>
                                <w:sz w:val="22"/>
                                <w:szCs w:val="22"/>
                                <w:lang w:eastAsia="de-DE"/>
                              </w:rPr>
                            </w:pPr>
                            <w:bookmarkStart w:id="479" w:name="_Ref206000131"/>
                            <w:bookmarkStart w:id="480" w:name="_Toc206003273"/>
                            <w:r w:rsidRPr="00D70369">
                              <w:t xml:space="preserve">Figure </w:t>
                            </w:r>
                            <w:r w:rsidRPr="00D70369">
                              <w:fldChar w:fldCharType="begin"/>
                            </w:r>
                            <w:r w:rsidRPr="00D70369">
                              <w:instrText xml:space="preserve"> SEQ Figure \* ARABIC </w:instrText>
                            </w:r>
                            <w:r w:rsidRPr="00D70369">
                              <w:fldChar w:fldCharType="separate"/>
                            </w:r>
                            <w:r w:rsidRPr="00D70369">
                              <w:t>76</w:t>
                            </w:r>
                            <w:r w:rsidRPr="00D70369">
                              <w:fldChar w:fldCharType="end"/>
                            </w:r>
                            <w:bookmarkEnd w:id="479"/>
                            <w:r w:rsidRPr="00D70369">
                              <w:t>: Helm Environment Common Variable</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9849A" id="_x0000_s1101" type="#_x0000_t202" style="position:absolute;margin-left:6pt;margin-top:459.15pt;width:439.4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EGg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" stroked="f">
                <v:textbox style="mso-fit-shape-to-text:t" inset="0,0,0,0">
                  <w:txbxContent>
                    <w:p w14:paraId="2996FA86" w14:textId="3753D76F" w:rsidR="00B27C2A" w:rsidRPr="00D70369" w:rsidRDefault="00B27C2A" w:rsidP="00B27C2A">
                      <w:pPr>
                        <w:pStyle w:val="Caption"/>
                        <w:rPr>
                          <w:rFonts w:eastAsia="Times"/>
                          <w:sz w:val="22"/>
                          <w:szCs w:val="22"/>
                          <w:lang w:eastAsia="de-DE"/>
                        </w:rPr>
                      </w:pPr>
                      <w:bookmarkStart w:id="481" w:name="_Ref206000131"/>
                      <w:bookmarkStart w:id="482" w:name="_Toc206003273"/>
                      <w:r w:rsidRPr="00D70369">
                        <w:t xml:space="preserve">Figure </w:t>
                      </w:r>
                      <w:r w:rsidRPr="00D70369">
                        <w:fldChar w:fldCharType="begin"/>
                      </w:r>
                      <w:r w:rsidRPr="00D70369">
                        <w:instrText xml:space="preserve"> SEQ Figure \* ARABIC </w:instrText>
                      </w:r>
                      <w:r w:rsidRPr="00D70369">
                        <w:fldChar w:fldCharType="separate"/>
                      </w:r>
                      <w:r w:rsidRPr="00D70369">
                        <w:t>76</w:t>
                      </w:r>
                      <w:r w:rsidRPr="00D70369">
                        <w:fldChar w:fldCharType="end"/>
                      </w:r>
                      <w:bookmarkEnd w:id="481"/>
                      <w:r w:rsidRPr="00D70369">
                        <w:t>: Helm Environment Common Variable</w:t>
                      </w:r>
                      <w:bookmarkEnd w:id="482"/>
                    </w:p>
                  </w:txbxContent>
                </v:textbox>
                <w10:wrap type="square"/>
              </v:shape>
            </w:pict>
          </mc:Fallback>
        </mc:AlternateContent>
      </w:r>
      <w:r w:rsidRPr="00D70369">
        <w:rPr>
          <w:rFonts w:eastAsia="Times"/>
          <w:noProof/>
          <w:sz w:val="22"/>
          <w:szCs w:val="22"/>
          <w:lang w:eastAsia="de-DE"/>
        </w:rPr>
        <w:drawing>
          <wp:anchor distT="0" distB="0" distL="114300" distR="114300" simplePos="0" relativeHeight="252054528" behindDoc="0" locked="0" layoutInCell="1" allowOverlap="1" wp14:anchorId="0CBD8913" wp14:editId="1EB886FB">
            <wp:simplePos x="0" y="0"/>
            <wp:positionH relativeFrom="margin">
              <wp:align>left</wp:align>
            </wp:positionH>
            <wp:positionV relativeFrom="margin">
              <wp:posOffset>4296937</wp:posOffset>
            </wp:positionV>
            <wp:extent cx="5580380" cy="1638300"/>
            <wp:effectExtent l="76200" t="76200" r="134620" b="133350"/>
            <wp:wrapSquare wrapText="bothSides"/>
            <wp:docPr id="1194131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143" name="Picture 1" descr="A screen shot of a computer program&#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5580380"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94AA1" w:rsidRPr="00D70369">
        <w:rPr>
          <w:rFonts w:eastAsia="Times"/>
          <w:lang w:eastAsia="de-DE"/>
        </w:rPr>
        <w:t xml:space="preserve"> </w:t>
      </w:r>
      <w:r w:rsidR="00994AA1" w:rsidRPr="00D70369">
        <w:rPr>
          <w:rFonts w:eastAsia="Times"/>
          <w:lang w:eastAsia="de-DE"/>
        </w:rPr>
        <w:br w:type="page"/>
      </w:r>
    </w:p>
    <w:p w14:paraId="390CD538" w14:textId="76854A79" w:rsidR="00B27C2A" w:rsidRPr="00D70369" w:rsidRDefault="00B27C2A">
      <w:pPr>
        <w:spacing w:after="0" w:line="240" w:lineRule="auto"/>
        <w:jc w:val="left"/>
        <w:rPr>
          <w:rFonts w:eastAsia="Times"/>
          <w:b/>
          <w:sz w:val="28"/>
          <w:lang w:eastAsia="de-DE"/>
        </w:rPr>
      </w:pPr>
      <w:r w:rsidRPr="00D70369">
        <w:rPr>
          <w:noProof/>
        </w:rPr>
        <w:lastRenderedPageBreak/>
        <mc:AlternateContent>
          <mc:Choice Requires="wps">
            <w:drawing>
              <wp:anchor distT="0" distB="0" distL="114300" distR="114300" simplePos="0" relativeHeight="252053504" behindDoc="0" locked="0" layoutInCell="1" allowOverlap="1" wp14:anchorId="6D6C91A9" wp14:editId="0353FC73">
                <wp:simplePos x="0" y="0"/>
                <wp:positionH relativeFrom="margin">
                  <wp:align>right</wp:align>
                </wp:positionH>
                <wp:positionV relativeFrom="paragraph">
                  <wp:posOffset>8098371</wp:posOffset>
                </wp:positionV>
                <wp:extent cx="5580380" cy="635"/>
                <wp:effectExtent l="0" t="0" r="1270" b="0"/>
                <wp:wrapSquare wrapText="bothSides"/>
                <wp:docPr id="178303743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C71874" w14:textId="1552580D" w:rsidR="00994AA1" w:rsidRPr="00D70369" w:rsidRDefault="00994AA1" w:rsidP="00994AA1">
                            <w:pPr>
                              <w:pStyle w:val="Caption"/>
                              <w:rPr>
                                <w:rFonts w:eastAsia="Times"/>
                                <w:lang w:eastAsia="de-DE"/>
                              </w:rPr>
                            </w:pPr>
                            <w:bookmarkStart w:id="483" w:name="_Ref206000132"/>
                            <w:bookmarkStart w:id="484" w:name="_Toc206003274"/>
                            <w:r w:rsidRPr="00D70369">
                              <w:t xml:space="preserve">Figure </w:t>
                            </w:r>
                            <w:r w:rsidRPr="00D70369">
                              <w:fldChar w:fldCharType="begin"/>
                            </w:r>
                            <w:r w:rsidRPr="00D70369">
                              <w:instrText xml:space="preserve"> SEQ Figure \* ARABIC </w:instrText>
                            </w:r>
                            <w:r w:rsidRPr="00D70369">
                              <w:fldChar w:fldCharType="separate"/>
                            </w:r>
                            <w:r w:rsidR="00B27C2A" w:rsidRPr="00D70369">
                              <w:t>77</w:t>
                            </w:r>
                            <w:r w:rsidRPr="00D70369">
                              <w:fldChar w:fldCharType="end"/>
                            </w:r>
                            <w:bookmarkEnd w:id="483"/>
                            <w:r w:rsidRPr="00D70369">
                              <w:t>: Account Helm Chart Example</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C91A9" id="_x0000_s1102" type="#_x0000_t202" style="position:absolute;margin-left:388.2pt;margin-top:637.65pt;width:439.4pt;height:.05pt;z-index:252053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jirGwIAAEAEAAAOAAAAZHJzL2Uyb0RvYy54bWysU8Fu2zAMvQ/YPwi6L05aJ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" stroked="f">
                <v:textbox style="mso-fit-shape-to-text:t" inset="0,0,0,0">
                  <w:txbxContent>
                    <w:p w14:paraId="3EC71874" w14:textId="1552580D" w:rsidR="00994AA1" w:rsidRPr="00D70369" w:rsidRDefault="00994AA1" w:rsidP="00994AA1">
                      <w:pPr>
                        <w:pStyle w:val="Caption"/>
                        <w:rPr>
                          <w:rFonts w:eastAsia="Times"/>
                          <w:lang w:eastAsia="de-DE"/>
                        </w:rPr>
                      </w:pPr>
                      <w:bookmarkStart w:id="485" w:name="_Ref206000132"/>
                      <w:bookmarkStart w:id="486" w:name="_Toc206003274"/>
                      <w:r w:rsidRPr="00D70369">
                        <w:t xml:space="preserve">Figure </w:t>
                      </w:r>
                      <w:r w:rsidRPr="00D70369">
                        <w:fldChar w:fldCharType="begin"/>
                      </w:r>
                      <w:r w:rsidRPr="00D70369">
                        <w:instrText xml:space="preserve"> SEQ Figure \* ARABIC </w:instrText>
                      </w:r>
                      <w:r w:rsidRPr="00D70369">
                        <w:fldChar w:fldCharType="separate"/>
                      </w:r>
                      <w:r w:rsidR="00B27C2A" w:rsidRPr="00D70369">
                        <w:t>77</w:t>
                      </w:r>
                      <w:r w:rsidRPr="00D70369">
                        <w:fldChar w:fldCharType="end"/>
                      </w:r>
                      <w:bookmarkEnd w:id="485"/>
                      <w:r w:rsidRPr="00D70369">
                        <w:t>: Account Helm Chart Example</w:t>
                      </w:r>
                      <w:bookmarkEnd w:id="486"/>
                    </w:p>
                  </w:txbxContent>
                </v:textbox>
                <w10:wrap type="square" anchorx="margin"/>
              </v:shape>
            </w:pict>
          </mc:Fallback>
        </mc:AlternateContent>
      </w:r>
      <w:r w:rsidRPr="00D70369">
        <w:rPr>
          <w:rFonts w:eastAsia="Times"/>
          <w:noProof/>
          <w:lang w:eastAsia="de-DE"/>
        </w:rPr>
        <w:drawing>
          <wp:anchor distT="0" distB="0" distL="114300" distR="114300" simplePos="0" relativeHeight="252051456" behindDoc="0" locked="0" layoutInCell="1" allowOverlap="1" wp14:anchorId="68DA9102" wp14:editId="1E505202">
            <wp:simplePos x="0" y="0"/>
            <wp:positionH relativeFrom="margin">
              <wp:align>center</wp:align>
            </wp:positionH>
            <wp:positionV relativeFrom="margin">
              <wp:align>center</wp:align>
            </wp:positionV>
            <wp:extent cx="5580380" cy="7206615"/>
            <wp:effectExtent l="76200" t="76200" r="134620" b="127635"/>
            <wp:wrapSquare wrapText="bothSides"/>
            <wp:docPr id="187553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2951" name=""/>
                    <pic:cNvPicPr/>
                  </pic:nvPicPr>
                  <pic:blipFill>
                    <a:blip r:embed="rId92">
                      <a:extLst>
                        <a:ext uri="{28A0092B-C50C-407E-A947-70E740481C1C}">
                          <a14:useLocalDpi xmlns:a14="http://schemas.microsoft.com/office/drawing/2010/main" val="0"/>
                        </a:ext>
                      </a:extLst>
                    </a:blip>
                    <a:stretch>
                      <a:fillRect/>
                    </a:stretch>
                  </pic:blipFill>
                  <pic:spPr>
                    <a:xfrm>
                      <a:off x="0" y="0"/>
                      <a:ext cx="5580380" cy="7206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70369">
        <w:rPr>
          <w:rFonts w:eastAsia="Times"/>
          <w:lang w:eastAsia="de-DE"/>
        </w:rPr>
        <w:br w:type="page"/>
      </w:r>
    </w:p>
    <w:p w14:paraId="13B1AAFD" w14:textId="54E1E001" w:rsidR="008D519A" w:rsidRDefault="00B822C5" w:rsidP="008C3570">
      <w:pPr>
        <w:pStyle w:val="Heading2"/>
        <w:rPr>
          <w:rFonts w:eastAsia="Times"/>
          <w:lang w:eastAsia="de-DE"/>
        </w:rPr>
      </w:pPr>
      <w:bookmarkStart w:id="487" w:name="_Toc206003836"/>
      <w:r w:rsidRPr="00D70369">
        <w:rPr>
          <w:rFonts w:eastAsia="Times"/>
          <w:lang w:eastAsia="de-DE"/>
        </w:rPr>
        <w:lastRenderedPageBreak/>
        <w:t>Conclusion</w:t>
      </w:r>
      <w:bookmarkEnd w:id="487"/>
    </w:p>
    <w:p w14:paraId="11584A34" w14:textId="3C0A054F" w:rsidR="00882AB8" w:rsidRPr="00882AB8" w:rsidRDefault="004F404C" w:rsidP="00882AB8">
      <w:pPr>
        <w:rPr>
          <w:rFonts w:eastAsia="Times"/>
          <w:lang w:eastAsia="de-DE"/>
        </w:rPr>
      </w:pPr>
      <w:r>
        <w:rPr>
          <w:rFonts w:eastAsia="Times"/>
          <w:b/>
          <w:bCs/>
          <w:lang w:eastAsia="de-DE"/>
        </w:rPr>
        <w:fldChar w:fldCharType="begin"/>
      </w:r>
      <w:r>
        <w:rPr>
          <w:rFonts w:eastAsia="Times"/>
          <w:lang w:eastAsia="de-DE"/>
        </w:rPr>
        <w:instrText xml:space="preserve"> REF _Ref206000190 \h </w:instrText>
      </w:r>
      <w:r>
        <w:rPr>
          <w:rFonts w:eastAsia="Times"/>
          <w:b/>
          <w:bCs/>
          <w:lang w:eastAsia="de-DE"/>
        </w:rPr>
      </w:r>
      <w:r>
        <w:rPr>
          <w:rFonts w:eastAsia="Times"/>
          <w:b/>
          <w:bCs/>
          <w:lang w:eastAsia="de-DE"/>
        </w:rPr>
        <w:fldChar w:fldCharType="separate"/>
      </w:r>
      <w:r w:rsidRPr="00D70369">
        <w:t>Table 9</w:t>
      </w:r>
      <w:r>
        <w:rPr>
          <w:rFonts w:eastAsia="Times"/>
          <w:b/>
          <w:bCs/>
          <w:lang w:eastAsia="de-DE"/>
        </w:rPr>
        <w:fldChar w:fldCharType="end"/>
      </w:r>
      <w:r>
        <w:rPr>
          <w:rFonts w:eastAsia="Times"/>
          <w:b/>
          <w:bCs/>
          <w:lang w:eastAsia="de-DE"/>
        </w:rPr>
        <w:t xml:space="preserve"> </w:t>
      </w:r>
      <w:r w:rsidR="00882AB8" w:rsidRPr="00882AB8">
        <w:rPr>
          <w:rFonts w:eastAsia="Times"/>
          <w:lang w:eastAsia="de-DE"/>
        </w:rPr>
        <w:t>compares median/p95 times for each experiment</w:t>
      </w:r>
    </w:p>
    <w:p w14:paraId="4D16AA58" w14:textId="77777777" w:rsidR="00E80802" w:rsidRPr="00D70369" w:rsidRDefault="00E80802" w:rsidP="00B54A13">
      <w:pPr>
        <w:pStyle w:val="Text"/>
      </w:pPr>
      <w:r w:rsidRPr="00D70369">
        <w:t>This thesis systematically evaluated the impact of centralized configuration management, implemented via Spring Cloud Config Server, in comparison to local, per-service configuration within Kubernetes-based microservices. The investigation targeted three operational dimensions widely recognized as industry pain points: scalability, security, and maintainability.</w:t>
      </w:r>
    </w:p>
    <w:p w14:paraId="5618A254" w14:textId="77777777" w:rsidR="00E80802" w:rsidRPr="00D70369" w:rsidRDefault="00E80802" w:rsidP="00B54A13">
      <w:pPr>
        <w:pStyle w:val="Text"/>
      </w:pPr>
    </w:p>
    <w:p w14:paraId="618A4F7D" w14:textId="1AA34CF5" w:rsidR="00E80802" w:rsidRPr="00D70369" w:rsidRDefault="00E80802" w:rsidP="00B54A13">
      <w:pPr>
        <w:pStyle w:val="Text"/>
      </w:pPr>
      <w:r w:rsidRPr="00D70369">
        <w:t>Controlled experiments using a representative banking application — consisting of the Accounts, Cards, and Loans microservices behind a Spring Cloud Gateway — demonstrated that centralized configuration produced the most substantial gains in maintainability. The average time for configuration change propagation decreased from approximately 2–3 minutes under the local approach to under 10 seconds with centralization. Git-backed rollback replaced multiple manual edits per service, and complete audit trails improved governance and traceability, collectively reducing operational workload and the likelihood of configuration drift.</w:t>
      </w:r>
    </w:p>
    <w:p w14:paraId="02D043F1" w14:textId="77777777" w:rsidR="00D74BA8" w:rsidRPr="00D70369" w:rsidRDefault="00D74BA8" w:rsidP="00B54A13">
      <w:pPr>
        <w:pStyle w:val="Text"/>
      </w:pPr>
    </w:p>
    <w:p w14:paraId="68E5BA23" w14:textId="16717BB3" w:rsidR="00E80802" w:rsidRPr="00D70369" w:rsidRDefault="00E80802" w:rsidP="00B54A13">
      <w:pPr>
        <w:pStyle w:val="Text"/>
      </w:pPr>
      <w:r w:rsidRPr="00D70369">
        <w:t xml:space="preserve">In scalability testing, both approaches exhibited comparable raw scale-out times; however, centralized configuration ensured that newly instantiated pods during Horizontal Pod </w:t>
      </w:r>
      <w:proofErr w:type="spellStart"/>
      <w:r w:rsidRPr="00D70369">
        <w:t>Autoscaler</w:t>
      </w:r>
      <w:proofErr w:type="spellEnd"/>
      <w:r w:rsidRPr="00D70369">
        <w:t xml:space="preserve"> events consistently started with the latest configuration values. </w:t>
      </w:r>
    </w:p>
    <w:p w14:paraId="487052BB" w14:textId="77777777" w:rsidR="00E80802" w:rsidRPr="00D70369" w:rsidRDefault="00E80802" w:rsidP="00B54A13">
      <w:pPr>
        <w:pStyle w:val="Text"/>
      </w:pPr>
    </w:p>
    <w:p w14:paraId="5022BF15" w14:textId="77777777" w:rsidR="00E80802" w:rsidRPr="00D70369" w:rsidRDefault="00E80802" w:rsidP="00B54A13">
      <w:pPr>
        <w:pStyle w:val="Text"/>
      </w:pPr>
      <w:r w:rsidRPr="00D70369">
        <w:t>Security operations, particularly the enforcement of updated Keycloak access policies, benefited from faster and more uniform propagation across all pods in the centralized setup. This reduced the window of inconsistent authorization enforcement from over one minute in the local configuration to less than 20 seconds. Secret rotation was also marginally smoother under centralization, though the difference was smaller due to the use of Kubernetes Secrets in both configurations.</w:t>
      </w:r>
    </w:p>
    <w:p w14:paraId="58CE2F90" w14:textId="12CD4E55" w:rsidR="00E80802" w:rsidRPr="00D70369" w:rsidRDefault="001158A2" w:rsidP="00B54A13">
      <w:pPr>
        <w:pStyle w:val="Text"/>
      </w:pPr>
      <w:r w:rsidRPr="00D70369">
        <w:t>This thesis provides, to the best of our knowledge, the first empirical, side-by-side evaluation of centralized and local configuration strategies for Kubernetes-based microservices. The implementation encompassed security integration via Keycloak, deployment automation using Docker and Helm, and observability tooling, producing reproducible results that quantify operational differences in scalability, security, and maintainability.</w:t>
      </w:r>
    </w:p>
    <w:p w14:paraId="14D0B291" w14:textId="77777777" w:rsidR="00E80802" w:rsidRPr="00D70369" w:rsidRDefault="00E80802" w:rsidP="00B54A13">
      <w:pPr>
        <w:pStyle w:val="Text"/>
      </w:pPr>
    </w:p>
    <w:p w14:paraId="6E86A4E4" w14:textId="77777777" w:rsidR="00D74BA8" w:rsidRPr="00D70369" w:rsidRDefault="00E80802" w:rsidP="00B54A13">
      <w:pPr>
        <w:pStyle w:val="Text"/>
        <w:rPr>
          <w:rStyle w:val="Strong"/>
          <w:b w:val="0"/>
          <w:bCs w:val="0"/>
        </w:rPr>
      </w:pPr>
      <w:r w:rsidRPr="00D70369">
        <w:rPr>
          <w:rStyle w:val="Strong"/>
          <w:b w:val="0"/>
          <w:bCs w:val="0"/>
        </w:rPr>
        <w:lastRenderedPageBreak/>
        <w:t>These results confirm the working hypothesis: centralized configuration reduces change lead time, minimizes drift, and improves operational consistency without introducing measurable.</w:t>
      </w:r>
    </w:p>
    <w:p w14:paraId="6646A268" w14:textId="728EE225" w:rsidR="00E80802" w:rsidRPr="00D70369" w:rsidRDefault="00E80802" w:rsidP="00B54A13">
      <w:pPr>
        <w:pStyle w:val="Text"/>
        <w:rPr>
          <w:rStyle w:val="Strong"/>
          <w:b w:val="0"/>
          <w:bCs w:val="0"/>
        </w:rPr>
      </w:pPr>
      <w:r w:rsidRPr="00D70369">
        <w:rPr>
          <w:rStyle w:val="Strong"/>
          <w:b w:val="0"/>
          <w:bCs w:val="0"/>
        </w:rPr>
        <w:br/>
        <w:t>Centralized configuration management via Spring Cloud Config Server significantly improves maintainability and provides measurable, empirically verified benefits in scalability and security compared to local configuration in Kubernetes-based microservices, with the maintainability gains being the most pronounced.</w:t>
      </w:r>
    </w:p>
    <w:p w14:paraId="6DEB0761" w14:textId="6259F6DF" w:rsidR="00545AC2" w:rsidRPr="00D70369" w:rsidRDefault="00545AC2" w:rsidP="00545AC2">
      <w:pPr>
        <w:pStyle w:val="Caption"/>
        <w:keepNext/>
      </w:pPr>
      <w:bookmarkStart w:id="488" w:name="_Ref206000190"/>
      <w:bookmarkStart w:id="489" w:name="_Toc205985545"/>
      <w:r w:rsidRPr="00D70369">
        <w:t xml:space="preserve">Table </w:t>
      </w:r>
      <w:r w:rsidRPr="00D70369">
        <w:fldChar w:fldCharType="begin"/>
      </w:r>
      <w:r w:rsidRPr="00D70369">
        <w:instrText xml:space="preserve"> SEQ Table \* ARABIC </w:instrText>
      </w:r>
      <w:r w:rsidRPr="00D70369">
        <w:fldChar w:fldCharType="separate"/>
      </w:r>
      <w:r w:rsidR="00B47BAD" w:rsidRPr="00D70369">
        <w:t>9</w:t>
      </w:r>
      <w:r w:rsidRPr="00D70369">
        <w:fldChar w:fldCharType="end"/>
      </w:r>
      <w:bookmarkEnd w:id="488"/>
      <w:r w:rsidRPr="00D70369">
        <w:t>: Summary of Key Results</w:t>
      </w:r>
      <w:bookmarkEnd w:id="489"/>
    </w:p>
    <w:tbl>
      <w:tblPr>
        <w:tblStyle w:val="TableGrid"/>
        <w:tblpPr w:leftFromText="141" w:rightFromText="141" w:vertAnchor="page" w:horzAnchor="margin" w:tblpY="5656"/>
        <w:tblW w:w="0" w:type="auto"/>
        <w:tblLook w:val="04A0" w:firstRow="1" w:lastRow="0" w:firstColumn="1" w:lastColumn="0" w:noHBand="0" w:noVBand="1"/>
      </w:tblPr>
      <w:tblGrid>
        <w:gridCol w:w="1728"/>
        <w:gridCol w:w="1728"/>
        <w:gridCol w:w="1728"/>
        <w:gridCol w:w="1728"/>
        <w:gridCol w:w="1728"/>
      </w:tblGrid>
      <w:tr w:rsidR="00545AC2" w:rsidRPr="00D70369" w14:paraId="60BA0246" w14:textId="77777777" w:rsidTr="00545AC2">
        <w:tc>
          <w:tcPr>
            <w:tcW w:w="1728" w:type="dxa"/>
            <w:tcBorders>
              <w:top w:val="single" w:sz="4" w:space="0" w:color="auto"/>
              <w:left w:val="single" w:sz="4" w:space="0" w:color="auto"/>
              <w:bottom w:val="single" w:sz="4" w:space="0" w:color="auto"/>
              <w:right w:val="single" w:sz="4" w:space="0" w:color="auto"/>
            </w:tcBorders>
            <w:hideMark/>
          </w:tcPr>
          <w:p w14:paraId="71C9DF27" w14:textId="77777777" w:rsidR="00545AC2" w:rsidRPr="00D70369" w:rsidRDefault="00545AC2" w:rsidP="00B54A13">
            <w:pPr>
              <w:pStyle w:val="Text"/>
            </w:pPr>
            <w:r w:rsidRPr="00D70369">
              <w:t>Dimension</w:t>
            </w:r>
          </w:p>
        </w:tc>
        <w:tc>
          <w:tcPr>
            <w:tcW w:w="1728" w:type="dxa"/>
            <w:tcBorders>
              <w:top w:val="single" w:sz="4" w:space="0" w:color="auto"/>
              <w:left w:val="single" w:sz="4" w:space="0" w:color="auto"/>
              <w:bottom w:val="single" w:sz="4" w:space="0" w:color="auto"/>
              <w:right w:val="single" w:sz="4" w:space="0" w:color="auto"/>
            </w:tcBorders>
            <w:hideMark/>
          </w:tcPr>
          <w:p w14:paraId="6882D659" w14:textId="77777777" w:rsidR="00545AC2" w:rsidRPr="00D70369" w:rsidRDefault="00545AC2" w:rsidP="00B54A13">
            <w:pPr>
              <w:pStyle w:val="Text"/>
            </w:pPr>
            <w:r w:rsidRPr="00D70369">
              <w:t>Metric / Drill</w:t>
            </w:r>
          </w:p>
        </w:tc>
        <w:tc>
          <w:tcPr>
            <w:tcW w:w="1728" w:type="dxa"/>
            <w:tcBorders>
              <w:top w:val="single" w:sz="4" w:space="0" w:color="auto"/>
              <w:left w:val="single" w:sz="4" w:space="0" w:color="auto"/>
              <w:bottom w:val="single" w:sz="4" w:space="0" w:color="auto"/>
              <w:right w:val="single" w:sz="4" w:space="0" w:color="auto"/>
            </w:tcBorders>
            <w:hideMark/>
          </w:tcPr>
          <w:p w14:paraId="7E6605D8" w14:textId="77777777" w:rsidR="00545AC2" w:rsidRPr="00D70369" w:rsidRDefault="00545AC2" w:rsidP="00B54A13">
            <w:pPr>
              <w:pStyle w:val="Text"/>
            </w:pPr>
            <w:r w:rsidRPr="00D70369">
              <w:t>Local Configuration – Baseline</w:t>
            </w:r>
          </w:p>
        </w:tc>
        <w:tc>
          <w:tcPr>
            <w:tcW w:w="1728" w:type="dxa"/>
            <w:tcBorders>
              <w:top w:val="single" w:sz="4" w:space="0" w:color="auto"/>
              <w:left w:val="single" w:sz="4" w:space="0" w:color="auto"/>
              <w:bottom w:val="single" w:sz="4" w:space="0" w:color="auto"/>
              <w:right w:val="single" w:sz="4" w:space="0" w:color="auto"/>
            </w:tcBorders>
            <w:hideMark/>
          </w:tcPr>
          <w:p w14:paraId="2AFB36CA" w14:textId="77777777" w:rsidR="00545AC2" w:rsidRPr="00D70369" w:rsidRDefault="00545AC2" w:rsidP="00B54A13">
            <w:pPr>
              <w:pStyle w:val="Text"/>
            </w:pPr>
            <w:r w:rsidRPr="00D70369">
              <w:t>Centralized Configuration – Treatment</w:t>
            </w:r>
          </w:p>
        </w:tc>
        <w:tc>
          <w:tcPr>
            <w:tcW w:w="1728" w:type="dxa"/>
            <w:tcBorders>
              <w:top w:val="single" w:sz="4" w:space="0" w:color="auto"/>
              <w:left w:val="single" w:sz="4" w:space="0" w:color="auto"/>
              <w:bottom w:val="single" w:sz="4" w:space="0" w:color="auto"/>
              <w:right w:val="single" w:sz="4" w:space="0" w:color="auto"/>
            </w:tcBorders>
            <w:hideMark/>
          </w:tcPr>
          <w:p w14:paraId="0271BF06" w14:textId="77777777" w:rsidR="00545AC2" w:rsidRPr="00D70369" w:rsidRDefault="00545AC2" w:rsidP="00B54A13">
            <w:pPr>
              <w:pStyle w:val="Text"/>
            </w:pPr>
            <w:r w:rsidRPr="00D70369">
              <w:t>Observed Impact</w:t>
            </w:r>
          </w:p>
        </w:tc>
      </w:tr>
      <w:tr w:rsidR="00545AC2" w:rsidRPr="00D70369" w14:paraId="6083C684" w14:textId="77777777" w:rsidTr="00545AC2">
        <w:tc>
          <w:tcPr>
            <w:tcW w:w="1728" w:type="dxa"/>
            <w:tcBorders>
              <w:top w:val="single" w:sz="4" w:space="0" w:color="auto"/>
              <w:left w:val="single" w:sz="4" w:space="0" w:color="auto"/>
              <w:bottom w:val="single" w:sz="4" w:space="0" w:color="auto"/>
              <w:right w:val="single" w:sz="4" w:space="0" w:color="auto"/>
            </w:tcBorders>
            <w:hideMark/>
          </w:tcPr>
          <w:p w14:paraId="5AF62101" w14:textId="77777777" w:rsidR="00545AC2" w:rsidRPr="00D70369" w:rsidRDefault="00545AC2" w:rsidP="00B54A13">
            <w:pPr>
              <w:pStyle w:val="Text"/>
            </w:pPr>
            <w:r w:rsidRPr="00D70369">
              <w:t>Scalability</w:t>
            </w:r>
          </w:p>
        </w:tc>
        <w:tc>
          <w:tcPr>
            <w:tcW w:w="1728" w:type="dxa"/>
            <w:tcBorders>
              <w:top w:val="single" w:sz="4" w:space="0" w:color="auto"/>
              <w:left w:val="single" w:sz="4" w:space="0" w:color="auto"/>
              <w:bottom w:val="single" w:sz="4" w:space="0" w:color="auto"/>
              <w:right w:val="single" w:sz="4" w:space="0" w:color="auto"/>
            </w:tcBorders>
            <w:hideMark/>
          </w:tcPr>
          <w:p w14:paraId="2F5D1196" w14:textId="77777777" w:rsidR="00545AC2" w:rsidRPr="00D70369" w:rsidRDefault="00545AC2" w:rsidP="00B54A13">
            <w:pPr>
              <w:pStyle w:val="Text"/>
            </w:pPr>
            <w:r w:rsidRPr="00D70369">
              <w:t>Time to align scaled pods with current config</w:t>
            </w:r>
          </w:p>
        </w:tc>
        <w:tc>
          <w:tcPr>
            <w:tcW w:w="1728" w:type="dxa"/>
            <w:tcBorders>
              <w:top w:val="single" w:sz="4" w:space="0" w:color="auto"/>
              <w:left w:val="single" w:sz="4" w:space="0" w:color="auto"/>
              <w:bottom w:val="single" w:sz="4" w:space="0" w:color="auto"/>
              <w:right w:val="single" w:sz="4" w:space="0" w:color="auto"/>
            </w:tcBorders>
            <w:hideMark/>
          </w:tcPr>
          <w:p w14:paraId="20786263" w14:textId="77777777" w:rsidR="00545AC2" w:rsidRPr="00D70369" w:rsidRDefault="00545AC2" w:rsidP="00B54A13">
            <w:pPr>
              <w:pStyle w:val="Text"/>
            </w:pPr>
            <w:r w:rsidRPr="00D70369">
              <w:t>58 sec</w:t>
            </w:r>
          </w:p>
        </w:tc>
        <w:tc>
          <w:tcPr>
            <w:tcW w:w="1728" w:type="dxa"/>
            <w:tcBorders>
              <w:top w:val="single" w:sz="4" w:space="0" w:color="auto"/>
              <w:left w:val="single" w:sz="4" w:space="0" w:color="auto"/>
              <w:bottom w:val="single" w:sz="4" w:space="0" w:color="auto"/>
              <w:right w:val="single" w:sz="4" w:space="0" w:color="auto"/>
            </w:tcBorders>
            <w:hideMark/>
          </w:tcPr>
          <w:p w14:paraId="456340F6" w14:textId="77777777" w:rsidR="00545AC2" w:rsidRPr="00D70369" w:rsidRDefault="00545AC2" w:rsidP="00B54A13">
            <w:pPr>
              <w:pStyle w:val="Text"/>
            </w:pPr>
            <w:r w:rsidRPr="00D70369">
              <w:t>27 sec</w:t>
            </w:r>
          </w:p>
        </w:tc>
        <w:tc>
          <w:tcPr>
            <w:tcW w:w="1728" w:type="dxa"/>
            <w:tcBorders>
              <w:top w:val="single" w:sz="4" w:space="0" w:color="auto"/>
              <w:left w:val="single" w:sz="4" w:space="0" w:color="auto"/>
              <w:bottom w:val="single" w:sz="4" w:space="0" w:color="auto"/>
              <w:right w:val="single" w:sz="4" w:space="0" w:color="auto"/>
            </w:tcBorders>
            <w:hideMark/>
          </w:tcPr>
          <w:p w14:paraId="0BC004C6" w14:textId="77777777" w:rsidR="00545AC2" w:rsidRPr="00D70369" w:rsidRDefault="00545AC2" w:rsidP="00B54A13">
            <w:pPr>
              <w:pStyle w:val="Text"/>
            </w:pPr>
            <w:r w:rsidRPr="00D70369">
              <w:t>~53% faster alignment</w:t>
            </w:r>
          </w:p>
        </w:tc>
      </w:tr>
      <w:tr w:rsidR="00545AC2" w:rsidRPr="00D70369" w14:paraId="378E12D6" w14:textId="77777777" w:rsidTr="00545AC2">
        <w:tc>
          <w:tcPr>
            <w:tcW w:w="1728" w:type="dxa"/>
            <w:tcBorders>
              <w:top w:val="single" w:sz="4" w:space="0" w:color="auto"/>
              <w:left w:val="single" w:sz="4" w:space="0" w:color="auto"/>
              <w:bottom w:val="single" w:sz="4" w:space="0" w:color="auto"/>
              <w:right w:val="single" w:sz="4" w:space="0" w:color="auto"/>
            </w:tcBorders>
          </w:tcPr>
          <w:p w14:paraId="3A63A4B3" w14:textId="77777777" w:rsidR="00545AC2" w:rsidRPr="00D70369" w:rsidRDefault="00545AC2" w:rsidP="00B54A13">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1BB22C57" w14:textId="77777777" w:rsidR="00545AC2" w:rsidRPr="00D70369" w:rsidRDefault="00545AC2" w:rsidP="00B54A13">
            <w:pPr>
              <w:pStyle w:val="Text"/>
            </w:pPr>
            <w:r w:rsidRPr="00D70369">
              <w:t>Transient error window during HPA ramp-up</w:t>
            </w:r>
          </w:p>
        </w:tc>
        <w:tc>
          <w:tcPr>
            <w:tcW w:w="1728" w:type="dxa"/>
            <w:tcBorders>
              <w:top w:val="single" w:sz="4" w:space="0" w:color="auto"/>
              <w:left w:val="single" w:sz="4" w:space="0" w:color="auto"/>
              <w:bottom w:val="single" w:sz="4" w:space="0" w:color="auto"/>
              <w:right w:val="single" w:sz="4" w:space="0" w:color="auto"/>
            </w:tcBorders>
            <w:hideMark/>
          </w:tcPr>
          <w:p w14:paraId="1D5BB9C2" w14:textId="77777777" w:rsidR="00545AC2" w:rsidRPr="00D70369" w:rsidRDefault="00545AC2" w:rsidP="00B54A13">
            <w:pPr>
              <w:pStyle w:val="Text"/>
            </w:pPr>
            <w:r w:rsidRPr="00D70369">
              <w:t>10–12 sec, some 4xx/5xx errors</w:t>
            </w:r>
          </w:p>
        </w:tc>
        <w:tc>
          <w:tcPr>
            <w:tcW w:w="1728" w:type="dxa"/>
            <w:tcBorders>
              <w:top w:val="single" w:sz="4" w:space="0" w:color="auto"/>
              <w:left w:val="single" w:sz="4" w:space="0" w:color="auto"/>
              <w:bottom w:val="single" w:sz="4" w:space="0" w:color="auto"/>
              <w:right w:val="single" w:sz="4" w:space="0" w:color="auto"/>
            </w:tcBorders>
            <w:hideMark/>
          </w:tcPr>
          <w:p w14:paraId="62F20B23" w14:textId="77777777" w:rsidR="00545AC2" w:rsidRPr="00D70369" w:rsidRDefault="00545AC2" w:rsidP="00B54A13">
            <w:pPr>
              <w:pStyle w:val="Text"/>
            </w:pPr>
            <w:r w:rsidRPr="00D70369">
              <w:t>3–4 sec, minimal errors</w:t>
            </w:r>
          </w:p>
        </w:tc>
        <w:tc>
          <w:tcPr>
            <w:tcW w:w="1728" w:type="dxa"/>
            <w:tcBorders>
              <w:top w:val="single" w:sz="4" w:space="0" w:color="auto"/>
              <w:left w:val="single" w:sz="4" w:space="0" w:color="auto"/>
              <w:bottom w:val="single" w:sz="4" w:space="0" w:color="auto"/>
              <w:right w:val="single" w:sz="4" w:space="0" w:color="auto"/>
            </w:tcBorders>
            <w:hideMark/>
          </w:tcPr>
          <w:p w14:paraId="7AA21860" w14:textId="77777777" w:rsidR="00545AC2" w:rsidRPr="00D70369" w:rsidRDefault="00545AC2" w:rsidP="00B54A13">
            <w:pPr>
              <w:pStyle w:val="Text"/>
            </w:pPr>
            <w:r w:rsidRPr="00D70369">
              <w:t>Reduced stabilization issues</w:t>
            </w:r>
          </w:p>
        </w:tc>
      </w:tr>
      <w:tr w:rsidR="00545AC2" w:rsidRPr="00D70369" w14:paraId="75939F1D" w14:textId="77777777" w:rsidTr="00545AC2">
        <w:tc>
          <w:tcPr>
            <w:tcW w:w="1728" w:type="dxa"/>
            <w:tcBorders>
              <w:top w:val="single" w:sz="4" w:space="0" w:color="auto"/>
              <w:left w:val="single" w:sz="4" w:space="0" w:color="auto"/>
              <w:bottom w:val="single" w:sz="4" w:space="0" w:color="auto"/>
              <w:right w:val="single" w:sz="4" w:space="0" w:color="auto"/>
            </w:tcBorders>
            <w:hideMark/>
          </w:tcPr>
          <w:p w14:paraId="60756E3D" w14:textId="77777777" w:rsidR="00545AC2" w:rsidRPr="00D70369" w:rsidRDefault="00545AC2" w:rsidP="00B54A13">
            <w:pPr>
              <w:pStyle w:val="Text"/>
            </w:pPr>
            <w:r w:rsidRPr="00D70369">
              <w:t>Security</w:t>
            </w:r>
          </w:p>
        </w:tc>
        <w:tc>
          <w:tcPr>
            <w:tcW w:w="1728" w:type="dxa"/>
            <w:tcBorders>
              <w:top w:val="single" w:sz="4" w:space="0" w:color="auto"/>
              <w:left w:val="single" w:sz="4" w:space="0" w:color="auto"/>
              <w:bottom w:val="single" w:sz="4" w:space="0" w:color="auto"/>
              <w:right w:val="single" w:sz="4" w:space="0" w:color="auto"/>
            </w:tcBorders>
            <w:hideMark/>
          </w:tcPr>
          <w:p w14:paraId="1412F37A" w14:textId="77777777" w:rsidR="00545AC2" w:rsidRPr="00D70369" w:rsidRDefault="00545AC2" w:rsidP="00B54A13">
            <w:pPr>
              <w:pStyle w:val="Text"/>
            </w:pPr>
            <w:r w:rsidRPr="00D70369">
              <w:t>Keycloak policy propagation (median)</w:t>
            </w:r>
          </w:p>
        </w:tc>
        <w:tc>
          <w:tcPr>
            <w:tcW w:w="1728" w:type="dxa"/>
            <w:tcBorders>
              <w:top w:val="single" w:sz="4" w:space="0" w:color="auto"/>
              <w:left w:val="single" w:sz="4" w:space="0" w:color="auto"/>
              <w:bottom w:val="single" w:sz="4" w:space="0" w:color="auto"/>
              <w:right w:val="single" w:sz="4" w:space="0" w:color="auto"/>
            </w:tcBorders>
            <w:hideMark/>
          </w:tcPr>
          <w:p w14:paraId="36135694" w14:textId="77777777" w:rsidR="00545AC2" w:rsidRPr="00D70369" w:rsidRDefault="00545AC2" w:rsidP="00B54A13">
            <w:pPr>
              <w:pStyle w:val="Text"/>
            </w:pPr>
            <w:r w:rsidRPr="00D70369">
              <w:t>21 sec</w:t>
            </w:r>
          </w:p>
        </w:tc>
        <w:tc>
          <w:tcPr>
            <w:tcW w:w="1728" w:type="dxa"/>
            <w:tcBorders>
              <w:top w:val="single" w:sz="4" w:space="0" w:color="auto"/>
              <w:left w:val="single" w:sz="4" w:space="0" w:color="auto"/>
              <w:bottom w:val="single" w:sz="4" w:space="0" w:color="auto"/>
              <w:right w:val="single" w:sz="4" w:space="0" w:color="auto"/>
            </w:tcBorders>
            <w:hideMark/>
          </w:tcPr>
          <w:p w14:paraId="1EED3BA4" w14:textId="77777777" w:rsidR="00545AC2" w:rsidRPr="00D70369" w:rsidRDefault="00545AC2" w:rsidP="00B54A13">
            <w:pPr>
              <w:pStyle w:val="Text"/>
            </w:pPr>
            <w:r w:rsidRPr="00D70369">
              <w:t>9 sec</w:t>
            </w:r>
          </w:p>
        </w:tc>
        <w:tc>
          <w:tcPr>
            <w:tcW w:w="1728" w:type="dxa"/>
            <w:tcBorders>
              <w:top w:val="single" w:sz="4" w:space="0" w:color="auto"/>
              <w:left w:val="single" w:sz="4" w:space="0" w:color="auto"/>
              <w:bottom w:val="single" w:sz="4" w:space="0" w:color="auto"/>
              <w:right w:val="single" w:sz="4" w:space="0" w:color="auto"/>
            </w:tcBorders>
            <w:hideMark/>
          </w:tcPr>
          <w:p w14:paraId="0E15CE2F" w14:textId="77777777" w:rsidR="00545AC2" w:rsidRPr="00D70369" w:rsidRDefault="00545AC2" w:rsidP="00B54A13">
            <w:pPr>
              <w:pStyle w:val="Text"/>
            </w:pPr>
            <w:r w:rsidRPr="00D70369">
              <w:t>~57% faster enforcement</w:t>
            </w:r>
          </w:p>
        </w:tc>
      </w:tr>
      <w:tr w:rsidR="00545AC2" w:rsidRPr="00D70369" w14:paraId="46CB9AF2" w14:textId="77777777" w:rsidTr="00545AC2">
        <w:tc>
          <w:tcPr>
            <w:tcW w:w="1728" w:type="dxa"/>
            <w:tcBorders>
              <w:top w:val="single" w:sz="4" w:space="0" w:color="auto"/>
              <w:left w:val="single" w:sz="4" w:space="0" w:color="auto"/>
              <w:bottom w:val="single" w:sz="4" w:space="0" w:color="auto"/>
              <w:right w:val="single" w:sz="4" w:space="0" w:color="auto"/>
            </w:tcBorders>
          </w:tcPr>
          <w:p w14:paraId="3B4C04A9" w14:textId="77777777" w:rsidR="00545AC2" w:rsidRPr="00D70369" w:rsidRDefault="00545AC2" w:rsidP="00B54A13">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6E5B9B3D" w14:textId="77777777" w:rsidR="00545AC2" w:rsidRPr="00D70369" w:rsidRDefault="00545AC2" w:rsidP="00B54A13">
            <w:pPr>
              <w:pStyle w:val="Text"/>
            </w:pPr>
            <w:r w:rsidRPr="00D70369">
              <w:t>Secret rotation downtime</w:t>
            </w:r>
          </w:p>
        </w:tc>
        <w:tc>
          <w:tcPr>
            <w:tcW w:w="1728" w:type="dxa"/>
            <w:tcBorders>
              <w:top w:val="single" w:sz="4" w:space="0" w:color="auto"/>
              <w:left w:val="single" w:sz="4" w:space="0" w:color="auto"/>
              <w:bottom w:val="single" w:sz="4" w:space="0" w:color="auto"/>
              <w:right w:val="single" w:sz="4" w:space="0" w:color="auto"/>
            </w:tcBorders>
            <w:hideMark/>
          </w:tcPr>
          <w:p w14:paraId="4B5F56D0" w14:textId="77777777" w:rsidR="00545AC2" w:rsidRPr="00D70369" w:rsidRDefault="00545AC2" w:rsidP="00B54A13">
            <w:pPr>
              <w:pStyle w:val="Text"/>
            </w:pPr>
            <w:r w:rsidRPr="00D70369">
              <w:t>None</w:t>
            </w:r>
          </w:p>
        </w:tc>
        <w:tc>
          <w:tcPr>
            <w:tcW w:w="1728" w:type="dxa"/>
            <w:tcBorders>
              <w:top w:val="single" w:sz="4" w:space="0" w:color="auto"/>
              <w:left w:val="single" w:sz="4" w:space="0" w:color="auto"/>
              <w:bottom w:val="single" w:sz="4" w:space="0" w:color="auto"/>
              <w:right w:val="single" w:sz="4" w:space="0" w:color="auto"/>
            </w:tcBorders>
            <w:hideMark/>
          </w:tcPr>
          <w:p w14:paraId="239259E2" w14:textId="77777777" w:rsidR="00545AC2" w:rsidRPr="00D70369" w:rsidRDefault="00545AC2" w:rsidP="00B54A13">
            <w:pPr>
              <w:pStyle w:val="Text"/>
            </w:pPr>
            <w:r w:rsidRPr="00D70369">
              <w:t>None</w:t>
            </w:r>
          </w:p>
        </w:tc>
        <w:tc>
          <w:tcPr>
            <w:tcW w:w="1728" w:type="dxa"/>
            <w:tcBorders>
              <w:top w:val="single" w:sz="4" w:space="0" w:color="auto"/>
              <w:left w:val="single" w:sz="4" w:space="0" w:color="auto"/>
              <w:bottom w:val="single" w:sz="4" w:space="0" w:color="auto"/>
              <w:right w:val="single" w:sz="4" w:space="0" w:color="auto"/>
            </w:tcBorders>
            <w:hideMark/>
          </w:tcPr>
          <w:p w14:paraId="408EF14B" w14:textId="77777777" w:rsidR="00545AC2" w:rsidRPr="00D70369" w:rsidRDefault="00545AC2" w:rsidP="00B54A13">
            <w:pPr>
              <w:pStyle w:val="Text"/>
            </w:pPr>
            <w:r w:rsidRPr="00D70369">
              <w:t>Equal (K8s Secrets used in both)</w:t>
            </w:r>
          </w:p>
        </w:tc>
      </w:tr>
      <w:tr w:rsidR="00545AC2" w:rsidRPr="00D70369" w14:paraId="2A925B8D" w14:textId="77777777" w:rsidTr="00545AC2">
        <w:tc>
          <w:tcPr>
            <w:tcW w:w="1728" w:type="dxa"/>
            <w:tcBorders>
              <w:top w:val="single" w:sz="4" w:space="0" w:color="auto"/>
              <w:left w:val="single" w:sz="4" w:space="0" w:color="auto"/>
              <w:bottom w:val="single" w:sz="4" w:space="0" w:color="auto"/>
              <w:right w:val="single" w:sz="4" w:space="0" w:color="auto"/>
            </w:tcBorders>
            <w:hideMark/>
          </w:tcPr>
          <w:p w14:paraId="0C040172" w14:textId="77777777" w:rsidR="00545AC2" w:rsidRPr="00D70369" w:rsidRDefault="00545AC2" w:rsidP="00B54A13">
            <w:pPr>
              <w:pStyle w:val="Text"/>
            </w:pPr>
            <w:r w:rsidRPr="00D70369">
              <w:t>Maintainability</w:t>
            </w:r>
          </w:p>
        </w:tc>
        <w:tc>
          <w:tcPr>
            <w:tcW w:w="1728" w:type="dxa"/>
            <w:tcBorders>
              <w:top w:val="single" w:sz="4" w:space="0" w:color="auto"/>
              <w:left w:val="single" w:sz="4" w:space="0" w:color="auto"/>
              <w:bottom w:val="single" w:sz="4" w:space="0" w:color="auto"/>
              <w:right w:val="single" w:sz="4" w:space="0" w:color="auto"/>
            </w:tcBorders>
            <w:hideMark/>
          </w:tcPr>
          <w:p w14:paraId="10B8297D" w14:textId="77777777" w:rsidR="00545AC2" w:rsidRPr="00D70369" w:rsidRDefault="00545AC2" w:rsidP="00B54A13">
            <w:pPr>
              <w:pStyle w:val="Text"/>
            </w:pPr>
            <w:r w:rsidRPr="00D70369">
              <w:t>Config change propagation time</w:t>
            </w:r>
          </w:p>
        </w:tc>
        <w:tc>
          <w:tcPr>
            <w:tcW w:w="1728" w:type="dxa"/>
            <w:tcBorders>
              <w:top w:val="single" w:sz="4" w:space="0" w:color="auto"/>
              <w:left w:val="single" w:sz="4" w:space="0" w:color="auto"/>
              <w:bottom w:val="single" w:sz="4" w:space="0" w:color="auto"/>
              <w:right w:val="single" w:sz="4" w:space="0" w:color="auto"/>
            </w:tcBorders>
            <w:hideMark/>
          </w:tcPr>
          <w:p w14:paraId="041C674C" w14:textId="77777777" w:rsidR="00545AC2" w:rsidRPr="00D70369" w:rsidRDefault="00545AC2" w:rsidP="00B54A13">
            <w:pPr>
              <w:pStyle w:val="Text"/>
            </w:pPr>
            <w:r w:rsidRPr="00D70369">
              <w:t>4 min 12 sec (redeploy)</w:t>
            </w:r>
          </w:p>
        </w:tc>
        <w:tc>
          <w:tcPr>
            <w:tcW w:w="1728" w:type="dxa"/>
            <w:tcBorders>
              <w:top w:val="single" w:sz="4" w:space="0" w:color="auto"/>
              <w:left w:val="single" w:sz="4" w:space="0" w:color="auto"/>
              <w:bottom w:val="single" w:sz="4" w:space="0" w:color="auto"/>
              <w:right w:val="single" w:sz="4" w:space="0" w:color="auto"/>
            </w:tcBorders>
            <w:hideMark/>
          </w:tcPr>
          <w:p w14:paraId="50B37BA4" w14:textId="77777777" w:rsidR="00545AC2" w:rsidRPr="00D70369" w:rsidRDefault="00545AC2" w:rsidP="00B54A13">
            <w:pPr>
              <w:pStyle w:val="Text"/>
            </w:pPr>
            <w:r w:rsidRPr="00D70369">
              <w:t>15 sec (Git commit + refresh)</w:t>
            </w:r>
          </w:p>
        </w:tc>
        <w:tc>
          <w:tcPr>
            <w:tcW w:w="1728" w:type="dxa"/>
            <w:tcBorders>
              <w:top w:val="single" w:sz="4" w:space="0" w:color="auto"/>
              <w:left w:val="single" w:sz="4" w:space="0" w:color="auto"/>
              <w:bottom w:val="single" w:sz="4" w:space="0" w:color="auto"/>
              <w:right w:val="single" w:sz="4" w:space="0" w:color="auto"/>
            </w:tcBorders>
            <w:hideMark/>
          </w:tcPr>
          <w:p w14:paraId="109B22CA" w14:textId="77777777" w:rsidR="00545AC2" w:rsidRPr="00D70369" w:rsidRDefault="00545AC2" w:rsidP="00B54A13">
            <w:pPr>
              <w:pStyle w:val="Text"/>
            </w:pPr>
            <w:r w:rsidRPr="00D70369">
              <w:t>~94% faster rollout</w:t>
            </w:r>
          </w:p>
        </w:tc>
      </w:tr>
      <w:tr w:rsidR="00545AC2" w:rsidRPr="00D70369" w14:paraId="5922F1A5" w14:textId="77777777" w:rsidTr="00545AC2">
        <w:tc>
          <w:tcPr>
            <w:tcW w:w="1728" w:type="dxa"/>
            <w:tcBorders>
              <w:top w:val="single" w:sz="4" w:space="0" w:color="auto"/>
              <w:left w:val="single" w:sz="4" w:space="0" w:color="auto"/>
              <w:bottom w:val="single" w:sz="4" w:space="0" w:color="auto"/>
              <w:right w:val="single" w:sz="4" w:space="0" w:color="auto"/>
            </w:tcBorders>
          </w:tcPr>
          <w:p w14:paraId="4BCF0497" w14:textId="77777777" w:rsidR="00545AC2" w:rsidRPr="00D70369" w:rsidRDefault="00545AC2" w:rsidP="00B54A13">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5FF002EC" w14:textId="77777777" w:rsidR="00545AC2" w:rsidRPr="00D70369" w:rsidRDefault="00545AC2" w:rsidP="00B54A13">
            <w:pPr>
              <w:pStyle w:val="Text"/>
            </w:pPr>
            <w:r w:rsidRPr="00D70369">
              <w:t>Rollback effort</w:t>
            </w:r>
          </w:p>
        </w:tc>
        <w:tc>
          <w:tcPr>
            <w:tcW w:w="1728" w:type="dxa"/>
            <w:tcBorders>
              <w:top w:val="single" w:sz="4" w:space="0" w:color="auto"/>
              <w:left w:val="single" w:sz="4" w:space="0" w:color="auto"/>
              <w:bottom w:val="single" w:sz="4" w:space="0" w:color="auto"/>
              <w:right w:val="single" w:sz="4" w:space="0" w:color="auto"/>
            </w:tcBorders>
            <w:hideMark/>
          </w:tcPr>
          <w:p w14:paraId="15AD116C" w14:textId="77777777" w:rsidR="00545AC2" w:rsidRPr="00D70369" w:rsidRDefault="00545AC2" w:rsidP="00B54A13">
            <w:pPr>
              <w:pStyle w:val="Text"/>
            </w:pPr>
            <w:r w:rsidRPr="00D70369">
              <w:t>Multiple edits + redeploys</w:t>
            </w:r>
          </w:p>
        </w:tc>
        <w:tc>
          <w:tcPr>
            <w:tcW w:w="1728" w:type="dxa"/>
            <w:tcBorders>
              <w:top w:val="single" w:sz="4" w:space="0" w:color="auto"/>
              <w:left w:val="single" w:sz="4" w:space="0" w:color="auto"/>
              <w:bottom w:val="single" w:sz="4" w:space="0" w:color="auto"/>
              <w:right w:val="single" w:sz="4" w:space="0" w:color="auto"/>
            </w:tcBorders>
            <w:hideMark/>
          </w:tcPr>
          <w:p w14:paraId="2B820F1D" w14:textId="77777777" w:rsidR="00545AC2" w:rsidRPr="00D70369" w:rsidRDefault="00545AC2" w:rsidP="00B54A13">
            <w:pPr>
              <w:pStyle w:val="Text"/>
            </w:pPr>
            <w:r w:rsidRPr="00D70369">
              <w:t>Single Git revert</w:t>
            </w:r>
          </w:p>
        </w:tc>
        <w:tc>
          <w:tcPr>
            <w:tcW w:w="1728" w:type="dxa"/>
            <w:tcBorders>
              <w:top w:val="single" w:sz="4" w:space="0" w:color="auto"/>
              <w:left w:val="single" w:sz="4" w:space="0" w:color="auto"/>
              <w:bottom w:val="single" w:sz="4" w:space="0" w:color="auto"/>
              <w:right w:val="single" w:sz="4" w:space="0" w:color="auto"/>
            </w:tcBorders>
            <w:hideMark/>
          </w:tcPr>
          <w:p w14:paraId="378A8BD3" w14:textId="77777777" w:rsidR="00545AC2" w:rsidRPr="00D70369" w:rsidRDefault="00545AC2" w:rsidP="00B54A13">
            <w:pPr>
              <w:pStyle w:val="Text"/>
            </w:pPr>
            <w:r w:rsidRPr="00D70369">
              <w:t>Major operator effort reduction</w:t>
            </w:r>
          </w:p>
        </w:tc>
      </w:tr>
      <w:tr w:rsidR="00545AC2" w:rsidRPr="00D70369" w14:paraId="45770781" w14:textId="77777777" w:rsidTr="00545AC2">
        <w:tc>
          <w:tcPr>
            <w:tcW w:w="1728" w:type="dxa"/>
            <w:tcBorders>
              <w:top w:val="single" w:sz="4" w:space="0" w:color="auto"/>
              <w:left w:val="single" w:sz="4" w:space="0" w:color="auto"/>
              <w:bottom w:val="single" w:sz="4" w:space="0" w:color="auto"/>
              <w:right w:val="single" w:sz="4" w:space="0" w:color="auto"/>
            </w:tcBorders>
          </w:tcPr>
          <w:p w14:paraId="2C9D3889" w14:textId="77777777" w:rsidR="00545AC2" w:rsidRPr="00D70369" w:rsidRDefault="00545AC2" w:rsidP="00B54A13">
            <w:pPr>
              <w:pStyle w:val="Text"/>
            </w:pPr>
          </w:p>
        </w:tc>
        <w:tc>
          <w:tcPr>
            <w:tcW w:w="1728" w:type="dxa"/>
            <w:tcBorders>
              <w:top w:val="single" w:sz="4" w:space="0" w:color="auto"/>
              <w:left w:val="single" w:sz="4" w:space="0" w:color="auto"/>
              <w:bottom w:val="single" w:sz="4" w:space="0" w:color="auto"/>
              <w:right w:val="single" w:sz="4" w:space="0" w:color="auto"/>
            </w:tcBorders>
            <w:hideMark/>
          </w:tcPr>
          <w:p w14:paraId="268EA155" w14:textId="77777777" w:rsidR="00545AC2" w:rsidRPr="00D70369" w:rsidRDefault="00545AC2" w:rsidP="00B54A13">
            <w:pPr>
              <w:pStyle w:val="Text"/>
            </w:pPr>
            <w:r w:rsidRPr="00D70369">
              <w:t>Auditability</w:t>
            </w:r>
          </w:p>
        </w:tc>
        <w:tc>
          <w:tcPr>
            <w:tcW w:w="1728" w:type="dxa"/>
            <w:tcBorders>
              <w:top w:val="single" w:sz="4" w:space="0" w:color="auto"/>
              <w:left w:val="single" w:sz="4" w:space="0" w:color="auto"/>
              <w:bottom w:val="single" w:sz="4" w:space="0" w:color="auto"/>
              <w:right w:val="single" w:sz="4" w:space="0" w:color="auto"/>
            </w:tcBorders>
            <w:hideMark/>
          </w:tcPr>
          <w:p w14:paraId="48D0113F" w14:textId="77777777" w:rsidR="00545AC2" w:rsidRPr="00D70369" w:rsidRDefault="00545AC2" w:rsidP="00B54A13">
            <w:pPr>
              <w:pStyle w:val="Text"/>
            </w:pPr>
            <w:r w:rsidRPr="00D70369">
              <w:t>Manual notes</w:t>
            </w:r>
          </w:p>
        </w:tc>
        <w:tc>
          <w:tcPr>
            <w:tcW w:w="1728" w:type="dxa"/>
            <w:tcBorders>
              <w:top w:val="single" w:sz="4" w:space="0" w:color="auto"/>
              <w:left w:val="single" w:sz="4" w:space="0" w:color="auto"/>
              <w:bottom w:val="single" w:sz="4" w:space="0" w:color="auto"/>
              <w:right w:val="single" w:sz="4" w:space="0" w:color="auto"/>
            </w:tcBorders>
            <w:hideMark/>
          </w:tcPr>
          <w:p w14:paraId="71326FC8" w14:textId="77777777" w:rsidR="00545AC2" w:rsidRPr="00D70369" w:rsidRDefault="00545AC2" w:rsidP="00B54A13">
            <w:pPr>
              <w:pStyle w:val="Text"/>
            </w:pPr>
            <w:r w:rsidRPr="00D70369">
              <w:t>Full Git history + authorship</w:t>
            </w:r>
          </w:p>
        </w:tc>
        <w:tc>
          <w:tcPr>
            <w:tcW w:w="1728" w:type="dxa"/>
            <w:tcBorders>
              <w:top w:val="single" w:sz="4" w:space="0" w:color="auto"/>
              <w:left w:val="single" w:sz="4" w:space="0" w:color="auto"/>
              <w:bottom w:val="single" w:sz="4" w:space="0" w:color="auto"/>
              <w:right w:val="single" w:sz="4" w:space="0" w:color="auto"/>
            </w:tcBorders>
            <w:hideMark/>
          </w:tcPr>
          <w:p w14:paraId="36F739F4" w14:textId="77777777" w:rsidR="00545AC2" w:rsidRPr="00D70369" w:rsidRDefault="00545AC2" w:rsidP="00B54A13">
            <w:pPr>
              <w:pStyle w:val="Text"/>
            </w:pPr>
            <w:r w:rsidRPr="00D70369">
              <w:t>Complete traceability</w:t>
            </w:r>
          </w:p>
        </w:tc>
      </w:tr>
    </w:tbl>
    <w:p w14:paraId="4FABCB8B" w14:textId="4FC918F1" w:rsidR="00186A6C" w:rsidRPr="00844143" w:rsidRDefault="00186A6C" w:rsidP="00844143">
      <w:pPr>
        <w:spacing w:after="0" w:line="240" w:lineRule="auto"/>
        <w:jc w:val="left"/>
        <w:rPr>
          <w:rStyle w:val="Strong"/>
          <w:rFonts w:eastAsia="Times"/>
          <w:bCs w:val="0"/>
          <w:caps/>
          <w:sz w:val="28"/>
        </w:rPr>
      </w:pPr>
    </w:p>
    <w:p w14:paraId="245FA252" w14:textId="7DF8DFBA" w:rsidR="007B523F" w:rsidRPr="00D70369" w:rsidRDefault="00A74DDE" w:rsidP="00EF7CCA">
      <w:pPr>
        <w:pStyle w:val="Heading1"/>
        <w:rPr>
          <w:rStyle w:val="Strong"/>
          <w:rFonts w:eastAsia="Times"/>
          <w:b/>
          <w:bCs w:val="0"/>
        </w:rPr>
      </w:pPr>
      <w:bookmarkStart w:id="490" w:name="_Toc206003839"/>
      <w:r w:rsidRPr="00D70369">
        <w:rPr>
          <w:rStyle w:val="Strong"/>
          <w:rFonts w:eastAsia="Times"/>
          <w:b/>
          <w:bCs w:val="0"/>
        </w:rPr>
        <w:t>FUTURE WORK</w:t>
      </w:r>
      <w:bookmarkEnd w:id="490"/>
    </w:p>
    <w:p w14:paraId="1838AD66" w14:textId="2CBD5B32" w:rsidR="00B822C5" w:rsidRPr="00D70369" w:rsidRDefault="00B822C5" w:rsidP="00B54A13">
      <w:pPr>
        <w:pStyle w:val="Text"/>
      </w:pPr>
      <w:r w:rsidRPr="00D70369">
        <w:t>Building upon the findings of this thesis, several directions offer significant potential for extending and deepening the research:</w:t>
      </w:r>
    </w:p>
    <w:p w14:paraId="47A18B71" w14:textId="77777777" w:rsidR="008F0AC7" w:rsidRPr="00D70369" w:rsidRDefault="008F0AC7" w:rsidP="00B54A13">
      <w:pPr>
        <w:pStyle w:val="Text"/>
      </w:pPr>
    </w:p>
    <w:p w14:paraId="5160E677" w14:textId="77777777" w:rsidR="00B822C5" w:rsidRPr="00D70369" w:rsidRDefault="00B822C5" w:rsidP="00B54A13">
      <w:pPr>
        <w:pStyle w:val="Text"/>
      </w:pPr>
      <w:r w:rsidRPr="00D70369">
        <w:t>Helm-Based Centralized Configuration</w:t>
      </w:r>
    </w:p>
    <w:p w14:paraId="0D7636DB" w14:textId="77777777" w:rsidR="00B822C5" w:rsidRPr="00D70369" w:rsidRDefault="00B822C5" w:rsidP="00B54A13">
      <w:pPr>
        <w:pStyle w:val="Text"/>
      </w:pPr>
      <w:r w:rsidRPr="00D70369">
        <w:t>While this study focused on Spring Cloud Config Server, recent DevOps trends increasingly adopt Helm as both a deployment and configuration management mechanism in Kubernetes. Future experiments could investigate Helm’s templating capabilities for centralized configuration injection, parameter overrides, and environment-specific value propagation, comparing its maintainability, scalability, and operational resilience against the current approach.</w:t>
      </w:r>
    </w:p>
    <w:p w14:paraId="0B2317F3" w14:textId="77777777" w:rsidR="00B822C5" w:rsidRPr="00D70369" w:rsidRDefault="00B822C5" w:rsidP="00B54A13">
      <w:pPr>
        <w:pStyle w:val="Text"/>
      </w:pPr>
    </w:p>
    <w:p w14:paraId="5C5A7515" w14:textId="77777777" w:rsidR="00B822C5" w:rsidRPr="00D70369" w:rsidRDefault="00B822C5" w:rsidP="00B54A13">
      <w:pPr>
        <w:pStyle w:val="Text"/>
      </w:pPr>
      <w:r w:rsidRPr="00D70369">
        <w:t>Dynamic Autoscaling Under Realistic Load Patterns</w:t>
      </w:r>
    </w:p>
    <w:p w14:paraId="154A7C20" w14:textId="77777777" w:rsidR="00B822C5" w:rsidRPr="00D70369" w:rsidRDefault="00B822C5" w:rsidP="00B54A13">
      <w:pPr>
        <w:pStyle w:val="Text"/>
      </w:pPr>
      <w:r w:rsidRPr="00D70369">
        <w:t>The scalability experiments conducted here used controlled load spikes. A natural extension would be to integrate event-driven Horizontal Pod Autoscaling (HPA) and KEDA-based autoscaling that responds to external triggers such as Kafka message queues, database load, or API call volume. This would enable measuring configuration synchronization speed and stability under unpredictable, high-variance workloads.</w:t>
      </w:r>
    </w:p>
    <w:p w14:paraId="658894C4" w14:textId="77777777" w:rsidR="00B822C5" w:rsidRPr="00D70369" w:rsidRDefault="00B822C5" w:rsidP="00B54A13">
      <w:pPr>
        <w:pStyle w:val="Text"/>
      </w:pPr>
    </w:p>
    <w:p w14:paraId="43C0056F" w14:textId="77777777" w:rsidR="00B822C5" w:rsidRPr="00D70369" w:rsidRDefault="00B822C5" w:rsidP="00B54A13">
      <w:pPr>
        <w:pStyle w:val="Text"/>
      </w:pPr>
      <w:r w:rsidRPr="00D70369">
        <w:t>Hybrid Configuration Models</w:t>
      </w:r>
    </w:p>
    <w:p w14:paraId="389D522F" w14:textId="77777777" w:rsidR="00B822C5" w:rsidRPr="00D70369" w:rsidRDefault="00B822C5" w:rsidP="00B54A13">
      <w:pPr>
        <w:pStyle w:val="Text"/>
      </w:pPr>
      <w:r w:rsidRPr="00D70369">
        <w:t>An area worth exploring is a hybrid configuration strategy that combines the reliability of local fallbacks with the flexibility of centralized updates. This could mitigate the risks of central control-plane outages while maintaining the operational advantages found in this research.</w:t>
      </w:r>
    </w:p>
    <w:p w14:paraId="0666AD45" w14:textId="77777777" w:rsidR="00B822C5" w:rsidRPr="00D70369" w:rsidRDefault="00B822C5" w:rsidP="00B54A13">
      <w:pPr>
        <w:pStyle w:val="Text"/>
      </w:pPr>
    </w:p>
    <w:p w14:paraId="2C11DB87" w14:textId="77777777" w:rsidR="00B822C5" w:rsidRPr="00D70369" w:rsidRDefault="00B822C5" w:rsidP="00B54A13">
      <w:pPr>
        <w:pStyle w:val="Text"/>
      </w:pPr>
      <w:r w:rsidRPr="00D70369">
        <w:t>Security and Compliance Enhancements</w:t>
      </w:r>
    </w:p>
    <w:p w14:paraId="441F8B02" w14:textId="77777777" w:rsidR="00B822C5" w:rsidRPr="00D70369" w:rsidRDefault="00B822C5" w:rsidP="00B54A13">
      <w:pPr>
        <w:pStyle w:val="Text"/>
      </w:pPr>
      <w:r w:rsidRPr="00D70369">
        <w:t>Extending Keycloak integration to include dynamic RBAC/ABAC policy changes, OIDC claims transformations, and security audit automation would allow testing how centralized configuration interacts with evolving compliance requirements such as GDPR or ISO 27001.</w:t>
      </w:r>
    </w:p>
    <w:p w14:paraId="092491B7" w14:textId="77777777" w:rsidR="00B822C5" w:rsidRPr="00D70369" w:rsidRDefault="00B822C5" w:rsidP="00B54A13">
      <w:pPr>
        <w:pStyle w:val="Text"/>
      </w:pPr>
    </w:p>
    <w:p w14:paraId="23B82571" w14:textId="77777777" w:rsidR="00882E18" w:rsidRPr="00D70369" w:rsidRDefault="00882E18" w:rsidP="00B54A13">
      <w:pPr>
        <w:pStyle w:val="Text"/>
      </w:pPr>
    </w:p>
    <w:p w14:paraId="77499785" w14:textId="77777777" w:rsidR="00882E18" w:rsidRPr="00D70369" w:rsidRDefault="00882E18" w:rsidP="00B54A13">
      <w:pPr>
        <w:pStyle w:val="Text"/>
      </w:pPr>
    </w:p>
    <w:p w14:paraId="5AF6BF9E" w14:textId="6A8123DC" w:rsidR="00B822C5" w:rsidRPr="00D70369" w:rsidRDefault="00B822C5" w:rsidP="00B54A13">
      <w:pPr>
        <w:pStyle w:val="Text"/>
      </w:pPr>
      <w:r w:rsidRPr="00D70369">
        <w:t>Observability-Driven Configuration Decisions</w:t>
      </w:r>
    </w:p>
    <w:p w14:paraId="4721FBB2" w14:textId="77777777" w:rsidR="00B822C5" w:rsidRPr="00D70369" w:rsidRDefault="00B822C5" w:rsidP="00B54A13">
      <w:pPr>
        <w:pStyle w:val="Text"/>
      </w:pPr>
      <w:r w:rsidRPr="00D70369">
        <w:t>Integrating Prometheus/Grafana-based observability into the configuration workflow could enable adaptive configuration changes based on live performance metrics — effectively moving towards self-optimizing microservices.</w:t>
      </w:r>
    </w:p>
    <w:p w14:paraId="7DC1B9B2" w14:textId="77777777" w:rsidR="00B822C5" w:rsidRPr="00D70369" w:rsidRDefault="00B822C5" w:rsidP="00B54A13">
      <w:pPr>
        <w:pStyle w:val="Text"/>
      </w:pPr>
    </w:p>
    <w:p w14:paraId="0BFDE04C" w14:textId="77777777" w:rsidR="00B822C5" w:rsidRPr="00D70369" w:rsidRDefault="00B822C5" w:rsidP="00B54A13">
      <w:pPr>
        <w:pStyle w:val="Text"/>
      </w:pPr>
      <w:r w:rsidRPr="00D70369">
        <w:t>Multi-Cluster and Geo-Distributed Deployments</w:t>
      </w:r>
    </w:p>
    <w:p w14:paraId="128E3A7F" w14:textId="555619DF" w:rsidR="008F0AC7" w:rsidRPr="00D70369" w:rsidRDefault="00B822C5" w:rsidP="00844143">
      <w:pPr>
        <w:pStyle w:val="Text"/>
        <w:sectPr w:rsidR="008F0AC7" w:rsidRPr="00D70369" w:rsidSect="00E14B43">
          <w:headerReference w:type="default" r:id="rId93"/>
          <w:headerReference w:type="first" r:id="rId94"/>
          <w:pgSz w:w="11907" w:h="16840" w:code="9"/>
          <w:pgMar w:top="1701" w:right="1418" w:bottom="1134" w:left="1701" w:header="567" w:footer="1134" w:gutter="0"/>
          <w:cols w:space="720"/>
        </w:sectPr>
      </w:pPr>
      <w:r w:rsidRPr="00D70369">
        <w:t>Investigating centralized configuration strategies for multi-cluster and geo-distributed deployments could reveal insights into optimizing resource allocation and management across diverse environments.</w:t>
      </w:r>
      <w:r w:rsidR="000B65A3" w:rsidRPr="00D70369">
        <w:br w:type="page"/>
      </w:r>
    </w:p>
    <w:p w14:paraId="07B0A642" w14:textId="77777777" w:rsidR="005F55AC" w:rsidRPr="00D70369" w:rsidRDefault="007B7F57" w:rsidP="005F55AC">
      <w:pPr>
        <w:pStyle w:val="FHCWDAEbene1OhneNr"/>
        <w:rPr>
          <w:lang w:val="en-US"/>
        </w:rPr>
      </w:pPr>
      <w:bookmarkStart w:id="491" w:name="_Toc206003841"/>
      <w:r w:rsidRPr="00D70369">
        <w:rPr>
          <w:lang w:val="en-US"/>
        </w:rPr>
        <w:lastRenderedPageBreak/>
        <w:t>List of Figures</w:t>
      </w:r>
      <w:bookmarkEnd w:id="491"/>
    </w:p>
    <w:p w14:paraId="6C3B86DA" w14:textId="0BC6D041" w:rsidR="00BD4AC2" w:rsidRDefault="00213C9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r w:rsidRPr="00D70369">
        <w:fldChar w:fldCharType="begin"/>
      </w:r>
      <w:r w:rsidRPr="00D70369">
        <w:instrText xml:space="preserve"> TOC \h \z \c "Figure" </w:instrText>
      </w:r>
      <w:r w:rsidRPr="00D70369">
        <w:fldChar w:fldCharType="separate"/>
      </w:r>
      <w:hyperlink w:anchor="_Toc206003198" w:history="1">
        <w:r w:rsidR="00BD4AC2" w:rsidRPr="003E4B9F">
          <w:rPr>
            <w:rStyle w:val="Hyperlink"/>
            <w:noProof/>
          </w:rPr>
          <w:t>Figure 1: Strangler Fig pattern</w:t>
        </w:r>
        <w:r w:rsidR="00BD4AC2">
          <w:rPr>
            <w:noProof/>
            <w:webHidden/>
          </w:rPr>
          <w:tab/>
        </w:r>
        <w:r w:rsidR="00BD4AC2">
          <w:rPr>
            <w:noProof/>
            <w:webHidden/>
          </w:rPr>
          <w:fldChar w:fldCharType="begin"/>
        </w:r>
        <w:r w:rsidR="00BD4AC2">
          <w:rPr>
            <w:noProof/>
            <w:webHidden/>
          </w:rPr>
          <w:instrText xml:space="preserve"> PAGEREF _Toc206003198 \h </w:instrText>
        </w:r>
        <w:r w:rsidR="00BD4AC2">
          <w:rPr>
            <w:noProof/>
            <w:webHidden/>
          </w:rPr>
        </w:r>
        <w:r w:rsidR="00BD4AC2">
          <w:rPr>
            <w:noProof/>
            <w:webHidden/>
          </w:rPr>
          <w:fldChar w:fldCharType="separate"/>
        </w:r>
        <w:r w:rsidR="00BD4AC2">
          <w:rPr>
            <w:noProof/>
            <w:webHidden/>
          </w:rPr>
          <w:t>11</w:t>
        </w:r>
        <w:r w:rsidR="00BD4AC2">
          <w:rPr>
            <w:noProof/>
            <w:webHidden/>
          </w:rPr>
          <w:fldChar w:fldCharType="end"/>
        </w:r>
      </w:hyperlink>
    </w:p>
    <w:p w14:paraId="42B1568D" w14:textId="7D1F871A"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199" w:history="1">
        <w:r w:rsidRPr="003E4B9F">
          <w:rPr>
            <w:rStyle w:val="Hyperlink"/>
            <w:noProof/>
          </w:rPr>
          <w:t>Figure 2: Microservices vs. Monolith Outline</w:t>
        </w:r>
        <w:r>
          <w:rPr>
            <w:noProof/>
            <w:webHidden/>
          </w:rPr>
          <w:tab/>
        </w:r>
        <w:r>
          <w:rPr>
            <w:noProof/>
            <w:webHidden/>
          </w:rPr>
          <w:fldChar w:fldCharType="begin"/>
        </w:r>
        <w:r>
          <w:rPr>
            <w:noProof/>
            <w:webHidden/>
          </w:rPr>
          <w:instrText xml:space="preserve"> PAGEREF _Toc206003199 \h </w:instrText>
        </w:r>
        <w:r>
          <w:rPr>
            <w:noProof/>
            <w:webHidden/>
          </w:rPr>
        </w:r>
        <w:r>
          <w:rPr>
            <w:noProof/>
            <w:webHidden/>
          </w:rPr>
          <w:fldChar w:fldCharType="separate"/>
        </w:r>
        <w:r>
          <w:rPr>
            <w:noProof/>
            <w:webHidden/>
          </w:rPr>
          <w:t>22</w:t>
        </w:r>
        <w:r>
          <w:rPr>
            <w:noProof/>
            <w:webHidden/>
          </w:rPr>
          <w:fldChar w:fldCharType="end"/>
        </w:r>
      </w:hyperlink>
    </w:p>
    <w:p w14:paraId="285234B8" w14:textId="2FE97FAC"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00" w:history="1">
        <w:r w:rsidRPr="003E4B9F">
          <w:rPr>
            <w:rStyle w:val="Hyperlink"/>
            <w:noProof/>
          </w:rPr>
          <w:t>Figure 3 : Monolithic vs. SOA vs. Microservices</w:t>
        </w:r>
        <w:r>
          <w:rPr>
            <w:noProof/>
            <w:webHidden/>
          </w:rPr>
          <w:tab/>
        </w:r>
        <w:r>
          <w:rPr>
            <w:noProof/>
            <w:webHidden/>
          </w:rPr>
          <w:fldChar w:fldCharType="begin"/>
        </w:r>
        <w:r>
          <w:rPr>
            <w:noProof/>
            <w:webHidden/>
          </w:rPr>
          <w:instrText xml:space="preserve"> PAGEREF _Toc206003200 \h </w:instrText>
        </w:r>
        <w:r>
          <w:rPr>
            <w:noProof/>
            <w:webHidden/>
          </w:rPr>
        </w:r>
        <w:r>
          <w:rPr>
            <w:noProof/>
            <w:webHidden/>
          </w:rPr>
          <w:fldChar w:fldCharType="separate"/>
        </w:r>
        <w:r>
          <w:rPr>
            <w:noProof/>
            <w:webHidden/>
          </w:rPr>
          <w:t>23</w:t>
        </w:r>
        <w:r>
          <w:rPr>
            <w:noProof/>
            <w:webHidden/>
          </w:rPr>
          <w:fldChar w:fldCharType="end"/>
        </w:r>
      </w:hyperlink>
    </w:p>
    <w:p w14:paraId="74BD33FB" w14:textId="72026679"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01" w:history="1">
        <w:r w:rsidRPr="003E4B9F">
          <w:rPr>
            <w:rStyle w:val="Hyperlink"/>
            <w:noProof/>
          </w:rPr>
          <w:t>Figure 4: Challenges in Microservices</w:t>
        </w:r>
        <w:r>
          <w:rPr>
            <w:noProof/>
            <w:webHidden/>
          </w:rPr>
          <w:tab/>
        </w:r>
        <w:r>
          <w:rPr>
            <w:noProof/>
            <w:webHidden/>
          </w:rPr>
          <w:fldChar w:fldCharType="begin"/>
        </w:r>
        <w:r>
          <w:rPr>
            <w:noProof/>
            <w:webHidden/>
          </w:rPr>
          <w:instrText xml:space="preserve"> PAGEREF _Toc206003201 \h </w:instrText>
        </w:r>
        <w:r>
          <w:rPr>
            <w:noProof/>
            <w:webHidden/>
          </w:rPr>
        </w:r>
        <w:r>
          <w:rPr>
            <w:noProof/>
            <w:webHidden/>
          </w:rPr>
          <w:fldChar w:fldCharType="separate"/>
        </w:r>
        <w:r>
          <w:rPr>
            <w:noProof/>
            <w:webHidden/>
          </w:rPr>
          <w:t>31</w:t>
        </w:r>
        <w:r>
          <w:rPr>
            <w:noProof/>
            <w:webHidden/>
          </w:rPr>
          <w:fldChar w:fldCharType="end"/>
        </w:r>
      </w:hyperlink>
    </w:p>
    <w:p w14:paraId="19802CC8" w14:textId="77174CA4"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02" w:history="1">
        <w:r w:rsidRPr="003E4B9F">
          <w:rPr>
            <w:rStyle w:val="Hyperlink"/>
            <w:noProof/>
          </w:rPr>
          <w:t>Figure 5: Architecture Overview</w:t>
        </w:r>
        <w:r>
          <w:rPr>
            <w:noProof/>
            <w:webHidden/>
          </w:rPr>
          <w:tab/>
        </w:r>
        <w:r>
          <w:rPr>
            <w:noProof/>
            <w:webHidden/>
          </w:rPr>
          <w:fldChar w:fldCharType="begin"/>
        </w:r>
        <w:r>
          <w:rPr>
            <w:noProof/>
            <w:webHidden/>
          </w:rPr>
          <w:instrText xml:space="preserve"> PAGEREF _Toc206003202 \h </w:instrText>
        </w:r>
        <w:r>
          <w:rPr>
            <w:noProof/>
            <w:webHidden/>
          </w:rPr>
        </w:r>
        <w:r>
          <w:rPr>
            <w:noProof/>
            <w:webHidden/>
          </w:rPr>
          <w:fldChar w:fldCharType="separate"/>
        </w:r>
        <w:r>
          <w:rPr>
            <w:noProof/>
            <w:webHidden/>
          </w:rPr>
          <w:t>50</w:t>
        </w:r>
        <w:r>
          <w:rPr>
            <w:noProof/>
            <w:webHidden/>
          </w:rPr>
          <w:fldChar w:fldCharType="end"/>
        </w:r>
      </w:hyperlink>
    </w:p>
    <w:p w14:paraId="6542AD3A" w14:textId="74407B05"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03" w:history="1">
        <w:r w:rsidRPr="003E4B9F">
          <w:rPr>
            <w:rStyle w:val="Hyperlink"/>
            <w:noProof/>
          </w:rPr>
          <w:t>Figure 6: Bank Application flow case study</w:t>
        </w:r>
        <w:r>
          <w:rPr>
            <w:noProof/>
            <w:webHidden/>
          </w:rPr>
          <w:tab/>
        </w:r>
        <w:r>
          <w:rPr>
            <w:noProof/>
            <w:webHidden/>
          </w:rPr>
          <w:fldChar w:fldCharType="begin"/>
        </w:r>
        <w:r>
          <w:rPr>
            <w:noProof/>
            <w:webHidden/>
          </w:rPr>
          <w:instrText xml:space="preserve"> PAGEREF _Toc206003203 \h </w:instrText>
        </w:r>
        <w:r>
          <w:rPr>
            <w:noProof/>
            <w:webHidden/>
          </w:rPr>
        </w:r>
        <w:r>
          <w:rPr>
            <w:noProof/>
            <w:webHidden/>
          </w:rPr>
          <w:fldChar w:fldCharType="separate"/>
        </w:r>
        <w:r>
          <w:rPr>
            <w:noProof/>
            <w:webHidden/>
          </w:rPr>
          <w:t>54</w:t>
        </w:r>
        <w:r>
          <w:rPr>
            <w:noProof/>
            <w:webHidden/>
          </w:rPr>
          <w:fldChar w:fldCharType="end"/>
        </w:r>
      </w:hyperlink>
    </w:p>
    <w:p w14:paraId="49FC693B" w14:textId="1C05324B"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04" w:history="1">
        <w:r w:rsidRPr="003E4B9F">
          <w:rPr>
            <w:rStyle w:val="Hyperlink"/>
            <w:noProof/>
          </w:rPr>
          <w:t>Figure 7: Microservices in Application</w:t>
        </w:r>
        <w:r>
          <w:rPr>
            <w:noProof/>
            <w:webHidden/>
          </w:rPr>
          <w:tab/>
        </w:r>
        <w:r>
          <w:rPr>
            <w:noProof/>
            <w:webHidden/>
          </w:rPr>
          <w:fldChar w:fldCharType="begin"/>
        </w:r>
        <w:r>
          <w:rPr>
            <w:noProof/>
            <w:webHidden/>
          </w:rPr>
          <w:instrText xml:space="preserve"> PAGEREF _Toc206003204 \h </w:instrText>
        </w:r>
        <w:r>
          <w:rPr>
            <w:noProof/>
            <w:webHidden/>
          </w:rPr>
        </w:r>
        <w:r>
          <w:rPr>
            <w:noProof/>
            <w:webHidden/>
          </w:rPr>
          <w:fldChar w:fldCharType="separate"/>
        </w:r>
        <w:r>
          <w:rPr>
            <w:noProof/>
            <w:webHidden/>
          </w:rPr>
          <w:t>55</w:t>
        </w:r>
        <w:r>
          <w:rPr>
            <w:noProof/>
            <w:webHidden/>
          </w:rPr>
          <w:fldChar w:fldCharType="end"/>
        </w:r>
      </w:hyperlink>
    </w:p>
    <w:p w14:paraId="735DCA22" w14:textId="26088AE8"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05" w:history="1">
        <w:r w:rsidRPr="003E4B9F">
          <w:rPr>
            <w:rStyle w:val="Hyperlink"/>
            <w:noProof/>
          </w:rPr>
          <w:t>Figure 8: Account Maven Dependency Example</w:t>
        </w:r>
        <w:r>
          <w:rPr>
            <w:noProof/>
            <w:webHidden/>
          </w:rPr>
          <w:tab/>
        </w:r>
        <w:r>
          <w:rPr>
            <w:noProof/>
            <w:webHidden/>
          </w:rPr>
          <w:fldChar w:fldCharType="begin"/>
        </w:r>
        <w:r>
          <w:rPr>
            <w:noProof/>
            <w:webHidden/>
          </w:rPr>
          <w:instrText xml:space="preserve"> PAGEREF _Toc206003205 \h </w:instrText>
        </w:r>
        <w:r>
          <w:rPr>
            <w:noProof/>
            <w:webHidden/>
          </w:rPr>
        </w:r>
        <w:r>
          <w:rPr>
            <w:noProof/>
            <w:webHidden/>
          </w:rPr>
          <w:fldChar w:fldCharType="separate"/>
        </w:r>
        <w:r>
          <w:rPr>
            <w:noProof/>
            <w:webHidden/>
          </w:rPr>
          <w:t>56</w:t>
        </w:r>
        <w:r>
          <w:rPr>
            <w:noProof/>
            <w:webHidden/>
          </w:rPr>
          <w:fldChar w:fldCharType="end"/>
        </w:r>
      </w:hyperlink>
    </w:p>
    <w:p w14:paraId="7020620D" w14:textId="27FBD566"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06" w:history="1">
        <w:r w:rsidRPr="003E4B9F">
          <w:rPr>
            <w:rStyle w:val="Hyperlink"/>
            <w:noProof/>
          </w:rPr>
          <w:t xml:space="preserve">Figure 9: </w:t>
        </w:r>
        <w:r w:rsidRPr="003E4B9F">
          <w:rPr>
            <w:rStyle w:val="Hyperlink"/>
            <w:rFonts w:eastAsia="Times"/>
            <w:noProof/>
            <w:lang w:eastAsia="de-DE"/>
          </w:rPr>
          <w:t xml:space="preserve">Customer Class </w:t>
        </w:r>
        <w:r w:rsidRPr="003E4B9F">
          <w:rPr>
            <w:rStyle w:val="Hyperlink"/>
            <w:noProof/>
          </w:rPr>
          <w:t>Entity Example</w:t>
        </w:r>
        <w:r>
          <w:rPr>
            <w:noProof/>
            <w:webHidden/>
          </w:rPr>
          <w:tab/>
        </w:r>
        <w:r>
          <w:rPr>
            <w:noProof/>
            <w:webHidden/>
          </w:rPr>
          <w:fldChar w:fldCharType="begin"/>
        </w:r>
        <w:r>
          <w:rPr>
            <w:noProof/>
            <w:webHidden/>
          </w:rPr>
          <w:instrText xml:space="preserve"> PAGEREF _Toc206003206 \h </w:instrText>
        </w:r>
        <w:r>
          <w:rPr>
            <w:noProof/>
            <w:webHidden/>
          </w:rPr>
        </w:r>
        <w:r>
          <w:rPr>
            <w:noProof/>
            <w:webHidden/>
          </w:rPr>
          <w:fldChar w:fldCharType="separate"/>
        </w:r>
        <w:r>
          <w:rPr>
            <w:noProof/>
            <w:webHidden/>
          </w:rPr>
          <w:t>58</w:t>
        </w:r>
        <w:r>
          <w:rPr>
            <w:noProof/>
            <w:webHidden/>
          </w:rPr>
          <w:fldChar w:fldCharType="end"/>
        </w:r>
      </w:hyperlink>
    </w:p>
    <w:p w14:paraId="255E758D" w14:textId="5CB3E245"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07" w:history="1">
        <w:r w:rsidRPr="003E4B9F">
          <w:rPr>
            <w:rStyle w:val="Hyperlink"/>
            <w:noProof/>
          </w:rPr>
          <w:t>Figure 10: Customer Class Base Entity Example</w:t>
        </w:r>
        <w:r>
          <w:rPr>
            <w:noProof/>
            <w:webHidden/>
          </w:rPr>
          <w:tab/>
        </w:r>
        <w:r>
          <w:rPr>
            <w:noProof/>
            <w:webHidden/>
          </w:rPr>
          <w:fldChar w:fldCharType="begin"/>
        </w:r>
        <w:r>
          <w:rPr>
            <w:noProof/>
            <w:webHidden/>
          </w:rPr>
          <w:instrText xml:space="preserve"> PAGEREF _Toc206003207 \h </w:instrText>
        </w:r>
        <w:r>
          <w:rPr>
            <w:noProof/>
            <w:webHidden/>
          </w:rPr>
        </w:r>
        <w:r>
          <w:rPr>
            <w:noProof/>
            <w:webHidden/>
          </w:rPr>
          <w:fldChar w:fldCharType="separate"/>
        </w:r>
        <w:r>
          <w:rPr>
            <w:noProof/>
            <w:webHidden/>
          </w:rPr>
          <w:t>58</w:t>
        </w:r>
        <w:r>
          <w:rPr>
            <w:noProof/>
            <w:webHidden/>
          </w:rPr>
          <w:fldChar w:fldCharType="end"/>
        </w:r>
      </w:hyperlink>
    </w:p>
    <w:p w14:paraId="33D05A32" w14:textId="18A770E6"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08" w:history="1">
        <w:r w:rsidRPr="003E4B9F">
          <w:rPr>
            <w:rStyle w:val="Hyperlink"/>
            <w:noProof/>
          </w:rPr>
          <w:t>Figure 11: Data Transfer Object Example</w:t>
        </w:r>
        <w:r>
          <w:rPr>
            <w:noProof/>
            <w:webHidden/>
          </w:rPr>
          <w:tab/>
        </w:r>
        <w:r>
          <w:rPr>
            <w:noProof/>
            <w:webHidden/>
          </w:rPr>
          <w:fldChar w:fldCharType="begin"/>
        </w:r>
        <w:r>
          <w:rPr>
            <w:noProof/>
            <w:webHidden/>
          </w:rPr>
          <w:instrText xml:space="preserve"> PAGEREF _Toc206003208 \h </w:instrText>
        </w:r>
        <w:r>
          <w:rPr>
            <w:noProof/>
            <w:webHidden/>
          </w:rPr>
        </w:r>
        <w:r>
          <w:rPr>
            <w:noProof/>
            <w:webHidden/>
          </w:rPr>
          <w:fldChar w:fldCharType="separate"/>
        </w:r>
        <w:r>
          <w:rPr>
            <w:noProof/>
            <w:webHidden/>
          </w:rPr>
          <w:t>59</w:t>
        </w:r>
        <w:r>
          <w:rPr>
            <w:noProof/>
            <w:webHidden/>
          </w:rPr>
          <w:fldChar w:fldCharType="end"/>
        </w:r>
      </w:hyperlink>
    </w:p>
    <w:p w14:paraId="5B20FDF0" w14:textId="06D5FB45"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09" w:history="1">
        <w:r w:rsidRPr="003E4B9F">
          <w:rPr>
            <w:rStyle w:val="Hyperlink"/>
            <w:noProof/>
          </w:rPr>
          <w:t>Figure 12: Account Repository Example</w:t>
        </w:r>
        <w:r>
          <w:rPr>
            <w:noProof/>
            <w:webHidden/>
          </w:rPr>
          <w:tab/>
        </w:r>
        <w:r>
          <w:rPr>
            <w:noProof/>
            <w:webHidden/>
          </w:rPr>
          <w:fldChar w:fldCharType="begin"/>
        </w:r>
        <w:r>
          <w:rPr>
            <w:noProof/>
            <w:webHidden/>
          </w:rPr>
          <w:instrText xml:space="preserve"> PAGEREF _Toc206003209 \h </w:instrText>
        </w:r>
        <w:r>
          <w:rPr>
            <w:noProof/>
            <w:webHidden/>
          </w:rPr>
        </w:r>
        <w:r>
          <w:rPr>
            <w:noProof/>
            <w:webHidden/>
          </w:rPr>
          <w:fldChar w:fldCharType="separate"/>
        </w:r>
        <w:r>
          <w:rPr>
            <w:noProof/>
            <w:webHidden/>
          </w:rPr>
          <w:t>60</w:t>
        </w:r>
        <w:r>
          <w:rPr>
            <w:noProof/>
            <w:webHidden/>
          </w:rPr>
          <w:fldChar w:fldCharType="end"/>
        </w:r>
      </w:hyperlink>
    </w:p>
    <w:p w14:paraId="1BBACEDC" w14:textId="7A1CA8E0"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10" w:history="1">
        <w:r w:rsidRPr="003E4B9F">
          <w:rPr>
            <w:rStyle w:val="Hyperlink"/>
            <w:noProof/>
          </w:rPr>
          <w:t>Figure 13: CardsFeignClient Example</w:t>
        </w:r>
        <w:r>
          <w:rPr>
            <w:noProof/>
            <w:webHidden/>
          </w:rPr>
          <w:tab/>
        </w:r>
        <w:r>
          <w:rPr>
            <w:noProof/>
            <w:webHidden/>
          </w:rPr>
          <w:fldChar w:fldCharType="begin"/>
        </w:r>
        <w:r>
          <w:rPr>
            <w:noProof/>
            <w:webHidden/>
          </w:rPr>
          <w:instrText xml:space="preserve"> PAGEREF _Toc206003210 \h </w:instrText>
        </w:r>
        <w:r>
          <w:rPr>
            <w:noProof/>
            <w:webHidden/>
          </w:rPr>
        </w:r>
        <w:r>
          <w:rPr>
            <w:noProof/>
            <w:webHidden/>
          </w:rPr>
          <w:fldChar w:fldCharType="separate"/>
        </w:r>
        <w:r>
          <w:rPr>
            <w:noProof/>
            <w:webHidden/>
          </w:rPr>
          <w:t>61</w:t>
        </w:r>
        <w:r>
          <w:rPr>
            <w:noProof/>
            <w:webHidden/>
          </w:rPr>
          <w:fldChar w:fldCharType="end"/>
        </w:r>
      </w:hyperlink>
    </w:p>
    <w:p w14:paraId="689E8C43" w14:textId="4183BDE6"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11" w:history="1">
        <w:r w:rsidRPr="003E4B9F">
          <w:rPr>
            <w:rStyle w:val="Hyperlink"/>
            <w:noProof/>
          </w:rPr>
          <w:t>Figure 14:CardsFallBack Example</w:t>
        </w:r>
        <w:r>
          <w:rPr>
            <w:noProof/>
            <w:webHidden/>
          </w:rPr>
          <w:tab/>
        </w:r>
        <w:r>
          <w:rPr>
            <w:noProof/>
            <w:webHidden/>
          </w:rPr>
          <w:fldChar w:fldCharType="begin"/>
        </w:r>
        <w:r>
          <w:rPr>
            <w:noProof/>
            <w:webHidden/>
          </w:rPr>
          <w:instrText xml:space="preserve"> PAGEREF _Toc206003211 \h </w:instrText>
        </w:r>
        <w:r>
          <w:rPr>
            <w:noProof/>
            <w:webHidden/>
          </w:rPr>
        </w:r>
        <w:r>
          <w:rPr>
            <w:noProof/>
            <w:webHidden/>
          </w:rPr>
          <w:fldChar w:fldCharType="separate"/>
        </w:r>
        <w:r>
          <w:rPr>
            <w:noProof/>
            <w:webHidden/>
          </w:rPr>
          <w:t>61</w:t>
        </w:r>
        <w:r>
          <w:rPr>
            <w:noProof/>
            <w:webHidden/>
          </w:rPr>
          <w:fldChar w:fldCharType="end"/>
        </w:r>
      </w:hyperlink>
    </w:p>
    <w:p w14:paraId="2577C4FA" w14:textId="34AD047F"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12" w:history="1">
        <w:r w:rsidRPr="003E4B9F">
          <w:rPr>
            <w:rStyle w:val="Hyperlink"/>
            <w:noProof/>
          </w:rPr>
          <w:t>Figure 15: Account Controller Class Example</w:t>
        </w:r>
        <w:r>
          <w:rPr>
            <w:noProof/>
            <w:webHidden/>
          </w:rPr>
          <w:tab/>
        </w:r>
        <w:r>
          <w:rPr>
            <w:noProof/>
            <w:webHidden/>
          </w:rPr>
          <w:fldChar w:fldCharType="begin"/>
        </w:r>
        <w:r>
          <w:rPr>
            <w:noProof/>
            <w:webHidden/>
          </w:rPr>
          <w:instrText xml:space="preserve"> PAGEREF _Toc206003212 \h </w:instrText>
        </w:r>
        <w:r>
          <w:rPr>
            <w:noProof/>
            <w:webHidden/>
          </w:rPr>
        </w:r>
        <w:r>
          <w:rPr>
            <w:noProof/>
            <w:webHidden/>
          </w:rPr>
          <w:fldChar w:fldCharType="separate"/>
        </w:r>
        <w:r>
          <w:rPr>
            <w:noProof/>
            <w:webHidden/>
          </w:rPr>
          <w:t>62</w:t>
        </w:r>
        <w:r>
          <w:rPr>
            <w:noProof/>
            <w:webHidden/>
          </w:rPr>
          <w:fldChar w:fldCharType="end"/>
        </w:r>
      </w:hyperlink>
    </w:p>
    <w:p w14:paraId="7ECC6E1A" w14:textId="4515E833"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13" w:history="1">
        <w:r w:rsidRPr="003E4B9F">
          <w:rPr>
            <w:rStyle w:val="Hyperlink"/>
            <w:noProof/>
          </w:rPr>
          <w:t>Figure 16: Resource Not Found Exception Class Example</w:t>
        </w:r>
        <w:r>
          <w:rPr>
            <w:noProof/>
            <w:webHidden/>
          </w:rPr>
          <w:tab/>
        </w:r>
        <w:r>
          <w:rPr>
            <w:noProof/>
            <w:webHidden/>
          </w:rPr>
          <w:fldChar w:fldCharType="begin"/>
        </w:r>
        <w:r>
          <w:rPr>
            <w:noProof/>
            <w:webHidden/>
          </w:rPr>
          <w:instrText xml:space="preserve"> PAGEREF _Toc206003213 \h </w:instrText>
        </w:r>
        <w:r>
          <w:rPr>
            <w:noProof/>
            <w:webHidden/>
          </w:rPr>
        </w:r>
        <w:r>
          <w:rPr>
            <w:noProof/>
            <w:webHidden/>
          </w:rPr>
          <w:fldChar w:fldCharType="separate"/>
        </w:r>
        <w:r>
          <w:rPr>
            <w:noProof/>
            <w:webHidden/>
          </w:rPr>
          <w:t>64</w:t>
        </w:r>
        <w:r>
          <w:rPr>
            <w:noProof/>
            <w:webHidden/>
          </w:rPr>
          <w:fldChar w:fldCharType="end"/>
        </w:r>
      </w:hyperlink>
    </w:p>
    <w:p w14:paraId="03A8DFFF" w14:textId="7E3D5B82"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14" w:history="1">
        <w:r w:rsidRPr="003E4B9F">
          <w:rPr>
            <w:rStyle w:val="Hyperlink"/>
            <w:noProof/>
          </w:rPr>
          <w:t>Figure 17: Global Exception Class Example</w:t>
        </w:r>
        <w:r>
          <w:rPr>
            <w:noProof/>
            <w:webHidden/>
          </w:rPr>
          <w:tab/>
        </w:r>
        <w:r>
          <w:rPr>
            <w:noProof/>
            <w:webHidden/>
          </w:rPr>
          <w:fldChar w:fldCharType="begin"/>
        </w:r>
        <w:r>
          <w:rPr>
            <w:noProof/>
            <w:webHidden/>
          </w:rPr>
          <w:instrText xml:space="preserve"> PAGEREF _Toc206003214 \h </w:instrText>
        </w:r>
        <w:r>
          <w:rPr>
            <w:noProof/>
            <w:webHidden/>
          </w:rPr>
        </w:r>
        <w:r>
          <w:rPr>
            <w:noProof/>
            <w:webHidden/>
          </w:rPr>
          <w:fldChar w:fldCharType="separate"/>
        </w:r>
        <w:r>
          <w:rPr>
            <w:noProof/>
            <w:webHidden/>
          </w:rPr>
          <w:t>64</w:t>
        </w:r>
        <w:r>
          <w:rPr>
            <w:noProof/>
            <w:webHidden/>
          </w:rPr>
          <w:fldChar w:fldCharType="end"/>
        </w:r>
      </w:hyperlink>
    </w:p>
    <w:p w14:paraId="00A5F98E" w14:textId="15E98255"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15" w:history="1">
        <w:r w:rsidRPr="003E4B9F">
          <w:rPr>
            <w:rStyle w:val="Hyperlink"/>
            <w:noProof/>
          </w:rPr>
          <w:t>Figure 18: Application YML file Example</w:t>
        </w:r>
        <w:r>
          <w:rPr>
            <w:noProof/>
            <w:webHidden/>
          </w:rPr>
          <w:tab/>
        </w:r>
        <w:r>
          <w:rPr>
            <w:noProof/>
            <w:webHidden/>
          </w:rPr>
          <w:fldChar w:fldCharType="begin"/>
        </w:r>
        <w:r>
          <w:rPr>
            <w:noProof/>
            <w:webHidden/>
          </w:rPr>
          <w:instrText xml:space="preserve"> PAGEREF _Toc206003215 \h </w:instrText>
        </w:r>
        <w:r>
          <w:rPr>
            <w:noProof/>
            <w:webHidden/>
          </w:rPr>
        </w:r>
        <w:r>
          <w:rPr>
            <w:noProof/>
            <w:webHidden/>
          </w:rPr>
          <w:fldChar w:fldCharType="separate"/>
        </w:r>
        <w:r>
          <w:rPr>
            <w:noProof/>
            <w:webHidden/>
          </w:rPr>
          <w:t>65</w:t>
        </w:r>
        <w:r>
          <w:rPr>
            <w:noProof/>
            <w:webHidden/>
          </w:rPr>
          <w:fldChar w:fldCharType="end"/>
        </w:r>
      </w:hyperlink>
    </w:p>
    <w:p w14:paraId="7A636DBC" w14:textId="54F52C71"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16" w:history="1">
        <w:r w:rsidRPr="003E4B9F">
          <w:rPr>
            <w:rStyle w:val="Hyperlink"/>
            <w:noProof/>
          </w:rPr>
          <w:t>Figure 19: Entity Model</w:t>
        </w:r>
        <w:r>
          <w:rPr>
            <w:noProof/>
            <w:webHidden/>
          </w:rPr>
          <w:tab/>
        </w:r>
        <w:r>
          <w:rPr>
            <w:noProof/>
            <w:webHidden/>
          </w:rPr>
          <w:fldChar w:fldCharType="begin"/>
        </w:r>
        <w:r>
          <w:rPr>
            <w:noProof/>
            <w:webHidden/>
          </w:rPr>
          <w:instrText xml:space="preserve"> PAGEREF _Toc206003216 \h </w:instrText>
        </w:r>
        <w:r>
          <w:rPr>
            <w:noProof/>
            <w:webHidden/>
          </w:rPr>
        </w:r>
        <w:r>
          <w:rPr>
            <w:noProof/>
            <w:webHidden/>
          </w:rPr>
          <w:fldChar w:fldCharType="separate"/>
        </w:r>
        <w:r>
          <w:rPr>
            <w:noProof/>
            <w:webHidden/>
          </w:rPr>
          <w:t>66</w:t>
        </w:r>
        <w:r>
          <w:rPr>
            <w:noProof/>
            <w:webHidden/>
          </w:rPr>
          <w:fldChar w:fldCharType="end"/>
        </w:r>
      </w:hyperlink>
    </w:p>
    <w:p w14:paraId="5375CB7E" w14:textId="69E019AE"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17" w:history="1">
        <w:r w:rsidRPr="003E4B9F">
          <w:rPr>
            <w:rStyle w:val="Hyperlink"/>
            <w:noProof/>
          </w:rPr>
          <w:t>Figure 20: API Example for Account micro service 1</w:t>
        </w:r>
        <w:r>
          <w:rPr>
            <w:noProof/>
            <w:webHidden/>
          </w:rPr>
          <w:tab/>
        </w:r>
        <w:r>
          <w:rPr>
            <w:noProof/>
            <w:webHidden/>
          </w:rPr>
          <w:fldChar w:fldCharType="begin"/>
        </w:r>
        <w:r>
          <w:rPr>
            <w:noProof/>
            <w:webHidden/>
          </w:rPr>
          <w:instrText xml:space="preserve"> PAGEREF _Toc206003217 \h </w:instrText>
        </w:r>
        <w:r>
          <w:rPr>
            <w:noProof/>
            <w:webHidden/>
          </w:rPr>
        </w:r>
        <w:r>
          <w:rPr>
            <w:noProof/>
            <w:webHidden/>
          </w:rPr>
          <w:fldChar w:fldCharType="separate"/>
        </w:r>
        <w:r>
          <w:rPr>
            <w:noProof/>
            <w:webHidden/>
          </w:rPr>
          <w:t>68</w:t>
        </w:r>
        <w:r>
          <w:rPr>
            <w:noProof/>
            <w:webHidden/>
          </w:rPr>
          <w:fldChar w:fldCharType="end"/>
        </w:r>
      </w:hyperlink>
    </w:p>
    <w:p w14:paraId="690C9270" w14:textId="7D52F5A7"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18" w:history="1">
        <w:r w:rsidRPr="003E4B9F">
          <w:rPr>
            <w:rStyle w:val="Hyperlink"/>
            <w:noProof/>
          </w:rPr>
          <w:t>Figure 21: API Example for Account micro service 2</w:t>
        </w:r>
        <w:r>
          <w:rPr>
            <w:noProof/>
            <w:webHidden/>
          </w:rPr>
          <w:tab/>
        </w:r>
        <w:r>
          <w:rPr>
            <w:noProof/>
            <w:webHidden/>
          </w:rPr>
          <w:fldChar w:fldCharType="begin"/>
        </w:r>
        <w:r>
          <w:rPr>
            <w:noProof/>
            <w:webHidden/>
          </w:rPr>
          <w:instrText xml:space="preserve"> PAGEREF _Toc206003218 \h </w:instrText>
        </w:r>
        <w:r>
          <w:rPr>
            <w:noProof/>
            <w:webHidden/>
          </w:rPr>
        </w:r>
        <w:r>
          <w:rPr>
            <w:noProof/>
            <w:webHidden/>
          </w:rPr>
          <w:fldChar w:fldCharType="separate"/>
        </w:r>
        <w:r>
          <w:rPr>
            <w:noProof/>
            <w:webHidden/>
          </w:rPr>
          <w:t>69</w:t>
        </w:r>
        <w:r>
          <w:rPr>
            <w:noProof/>
            <w:webHidden/>
          </w:rPr>
          <w:fldChar w:fldCharType="end"/>
        </w:r>
      </w:hyperlink>
    </w:p>
    <w:p w14:paraId="225AC195" w14:textId="0DC31DBB"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19" w:history="1">
        <w:r w:rsidRPr="003E4B9F">
          <w:rPr>
            <w:rStyle w:val="Hyperlink"/>
            <w:noProof/>
          </w:rPr>
          <w:t>Figure 22: API Example for Account micro service 3</w:t>
        </w:r>
        <w:r>
          <w:rPr>
            <w:noProof/>
            <w:webHidden/>
          </w:rPr>
          <w:tab/>
        </w:r>
        <w:r>
          <w:rPr>
            <w:noProof/>
            <w:webHidden/>
          </w:rPr>
          <w:fldChar w:fldCharType="begin"/>
        </w:r>
        <w:r>
          <w:rPr>
            <w:noProof/>
            <w:webHidden/>
          </w:rPr>
          <w:instrText xml:space="preserve"> PAGEREF _Toc206003219 \h </w:instrText>
        </w:r>
        <w:r>
          <w:rPr>
            <w:noProof/>
            <w:webHidden/>
          </w:rPr>
        </w:r>
        <w:r>
          <w:rPr>
            <w:noProof/>
            <w:webHidden/>
          </w:rPr>
          <w:fldChar w:fldCharType="separate"/>
        </w:r>
        <w:r>
          <w:rPr>
            <w:noProof/>
            <w:webHidden/>
          </w:rPr>
          <w:t>70</w:t>
        </w:r>
        <w:r>
          <w:rPr>
            <w:noProof/>
            <w:webHidden/>
          </w:rPr>
          <w:fldChar w:fldCharType="end"/>
        </w:r>
      </w:hyperlink>
    </w:p>
    <w:p w14:paraId="0EC14461" w14:textId="005A9A72"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20" w:history="1">
        <w:r w:rsidRPr="003E4B9F">
          <w:rPr>
            <w:rStyle w:val="Hyperlink"/>
            <w:noProof/>
          </w:rPr>
          <w:t>Figure 23: API Example for Account micro service 4</w:t>
        </w:r>
        <w:r>
          <w:rPr>
            <w:noProof/>
            <w:webHidden/>
          </w:rPr>
          <w:tab/>
        </w:r>
        <w:r>
          <w:rPr>
            <w:noProof/>
            <w:webHidden/>
          </w:rPr>
          <w:fldChar w:fldCharType="begin"/>
        </w:r>
        <w:r>
          <w:rPr>
            <w:noProof/>
            <w:webHidden/>
          </w:rPr>
          <w:instrText xml:space="preserve"> PAGEREF _Toc206003220 \h </w:instrText>
        </w:r>
        <w:r>
          <w:rPr>
            <w:noProof/>
            <w:webHidden/>
          </w:rPr>
        </w:r>
        <w:r>
          <w:rPr>
            <w:noProof/>
            <w:webHidden/>
          </w:rPr>
          <w:fldChar w:fldCharType="separate"/>
        </w:r>
        <w:r>
          <w:rPr>
            <w:noProof/>
            <w:webHidden/>
          </w:rPr>
          <w:t>71</w:t>
        </w:r>
        <w:r>
          <w:rPr>
            <w:noProof/>
            <w:webHidden/>
          </w:rPr>
          <w:fldChar w:fldCharType="end"/>
        </w:r>
      </w:hyperlink>
    </w:p>
    <w:p w14:paraId="2768E926" w14:textId="6E667274"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21" w:history="1">
        <w:r w:rsidRPr="003E4B9F">
          <w:rPr>
            <w:rStyle w:val="Hyperlink"/>
            <w:noProof/>
          </w:rPr>
          <w:t>Figure 24: Account Info for Docker Image</w:t>
        </w:r>
        <w:r>
          <w:rPr>
            <w:noProof/>
            <w:webHidden/>
          </w:rPr>
          <w:tab/>
        </w:r>
        <w:r>
          <w:rPr>
            <w:noProof/>
            <w:webHidden/>
          </w:rPr>
          <w:fldChar w:fldCharType="begin"/>
        </w:r>
        <w:r>
          <w:rPr>
            <w:noProof/>
            <w:webHidden/>
          </w:rPr>
          <w:instrText xml:space="preserve"> PAGEREF _Toc206003221 \h </w:instrText>
        </w:r>
        <w:r>
          <w:rPr>
            <w:noProof/>
            <w:webHidden/>
          </w:rPr>
        </w:r>
        <w:r>
          <w:rPr>
            <w:noProof/>
            <w:webHidden/>
          </w:rPr>
          <w:fldChar w:fldCharType="separate"/>
        </w:r>
        <w:r>
          <w:rPr>
            <w:noProof/>
            <w:webHidden/>
          </w:rPr>
          <w:t>72</w:t>
        </w:r>
        <w:r>
          <w:rPr>
            <w:noProof/>
            <w:webHidden/>
          </w:rPr>
          <w:fldChar w:fldCharType="end"/>
        </w:r>
      </w:hyperlink>
    </w:p>
    <w:p w14:paraId="7EC51B36" w14:textId="51D6D0EE"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22" w:history="1">
        <w:r w:rsidRPr="003E4B9F">
          <w:rPr>
            <w:rStyle w:val="Hyperlink"/>
            <w:noProof/>
          </w:rPr>
          <w:t>Figure 25 : Docker Image for Microservices</w:t>
        </w:r>
        <w:r>
          <w:rPr>
            <w:noProof/>
            <w:webHidden/>
          </w:rPr>
          <w:tab/>
        </w:r>
        <w:r>
          <w:rPr>
            <w:noProof/>
            <w:webHidden/>
          </w:rPr>
          <w:fldChar w:fldCharType="begin"/>
        </w:r>
        <w:r>
          <w:rPr>
            <w:noProof/>
            <w:webHidden/>
          </w:rPr>
          <w:instrText xml:space="preserve"> PAGEREF _Toc206003222 \h </w:instrText>
        </w:r>
        <w:r>
          <w:rPr>
            <w:noProof/>
            <w:webHidden/>
          </w:rPr>
        </w:r>
        <w:r>
          <w:rPr>
            <w:noProof/>
            <w:webHidden/>
          </w:rPr>
          <w:fldChar w:fldCharType="separate"/>
        </w:r>
        <w:r>
          <w:rPr>
            <w:noProof/>
            <w:webHidden/>
          </w:rPr>
          <w:t>73</w:t>
        </w:r>
        <w:r>
          <w:rPr>
            <w:noProof/>
            <w:webHidden/>
          </w:rPr>
          <w:fldChar w:fldCharType="end"/>
        </w:r>
      </w:hyperlink>
    </w:p>
    <w:p w14:paraId="6AB1E099" w14:textId="36E032C9"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23" w:history="1">
        <w:r w:rsidRPr="003E4B9F">
          <w:rPr>
            <w:rStyle w:val="Hyperlink"/>
            <w:noProof/>
          </w:rPr>
          <w:t xml:space="preserve">Figure 26: </w:t>
        </w:r>
        <w:r w:rsidRPr="003E4B9F">
          <w:rPr>
            <w:rStyle w:val="Hyperlink"/>
            <w:rFonts w:eastAsia="Times"/>
            <w:noProof/>
            <w:lang w:eastAsia="de-DE"/>
          </w:rPr>
          <w:t xml:space="preserve">Config </w:t>
        </w:r>
        <w:r w:rsidRPr="003E4B9F">
          <w:rPr>
            <w:rStyle w:val="Hyperlink"/>
            <w:noProof/>
          </w:rPr>
          <w:t>Server GitHub</w:t>
        </w:r>
        <w:r>
          <w:rPr>
            <w:noProof/>
            <w:webHidden/>
          </w:rPr>
          <w:tab/>
        </w:r>
        <w:r>
          <w:rPr>
            <w:noProof/>
            <w:webHidden/>
          </w:rPr>
          <w:fldChar w:fldCharType="begin"/>
        </w:r>
        <w:r>
          <w:rPr>
            <w:noProof/>
            <w:webHidden/>
          </w:rPr>
          <w:instrText xml:space="preserve"> PAGEREF _Toc206003223 \h </w:instrText>
        </w:r>
        <w:r>
          <w:rPr>
            <w:noProof/>
            <w:webHidden/>
          </w:rPr>
        </w:r>
        <w:r>
          <w:rPr>
            <w:noProof/>
            <w:webHidden/>
          </w:rPr>
          <w:fldChar w:fldCharType="separate"/>
        </w:r>
        <w:r>
          <w:rPr>
            <w:noProof/>
            <w:webHidden/>
          </w:rPr>
          <w:t>75</w:t>
        </w:r>
        <w:r>
          <w:rPr>
            <w:noProof/>
            <w:webHidden/>
          </w:rPr>
          <w:fldChar w:fldCharType="end"/>
        </w:r>
      </w:hyperlink>
    </w:p>
    <w:p w14:paraId="450242B2" w14:textId="42E46B18"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24" w:history="1">
        <w:r w:rsidRPr="003E4B9F">
          <w:rPr>
            <w:rStyle w:val="Hyperlink"/>
            <w:noProof/>
          </w:rPr>
          <w:t>Figure 27: Config Application YAML File</w:t>
        </w:r>
        <w:r>
          <w:rPr>
            <w:noProof/>
            <w:webHidden/>
          </w:rPr>
          <w:tab/>
        </w:r>
        <w:r>
          <w:rPr>
            <w:noProof/>
            <w:webHidden/>
          </w:rPr>
          <w:fldChar w:fldCharType="begin"/>
        </w:r>
        <w:r>
          <w:rPr>
            <w:noProof/>
            <w:webHidden/>
          </w:rPr>
          <w:instrText xml:space="preserve"> PAGEREF _Toc206003224 \h </w:instrText>
        </w:r>
        <w:r>
          <w:rPr>
            <w:noProof/>
            <w:webHidden/>
          </w:rPr>
        </w:r>
        <w:r>
          <w:rPr>
            <w:noProof/>
            <w:webHidden/>
          </w:rPr>
          <w:fldChar w:fldCharType="separate"/>
        </w:r>
        <w:r>
          <w:rPr>
            <w:noProof/>
            <w:webHidden/>
          </w:rPr>
          <w:t>76</w:t>
        </w:r>
        <w:r>
          <w:rPr>
            <w:noProof/>
            <w:webHidden/>
          </w:rPr>
          <w:fldChar w:fldCharType="end"/>
        </w:r>
      </w:hyperlink>
    </w:p>
    <w:p w14:paraId="02C57CD6" w14:textId="5FA09E23"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25" w:history="1">
        <w:r w:rsidRPr="003E4B9F">
          <w:rPr>
            <w:rStyle w:val="Hyperlink"/>
            <w:noProof/>
          </w:rPr>
          <w:t>Figure 28: Eureka Discovery</w:t>
        </w:r>
        <w:r>
          <w:rPr>
            <w:noProof/>
            <w:webHidden/>
          </w:rPr>
          <w:tab/>
        </w:r>
        <w:r>
          <w:rPr>
            <w:noProof/>
            <w:webHidden/>
          </w:rPr>
          <w:fldChar w:fldCharType="begin"/>
        </w:r>
        <w:r>
          <w:rPr>
            <w:noProof/>
            <w:webHidden/>
          </w:rPr>
          <w:instrText xml:space="preserve"> PAGEREF _Toc206003225 \h </w:instrText>
        </w:r>
        <w:r>
          <w:rPr>
            <w:noProof/>
            <w:webHidden/>
          </w:rPr>
        </w:r>
        <w:r>
          <w:rPr>
            <w:noProof/>
            <w:webHidden/>
          </w:rPr>
          <w:fldChar w:fldCharType="separate"/>
        </w:r>
        <w:r>
          <w:rPr>
            <w:noProof/>
            <w:webHidden/>
          </w:rPr>
          <w:t>77</w:t>
        </w:r>
        <w:r>
          <w:rPr>
            <w:noProof/>
            <w:webHidden/>
          </w:rPr>
          <w:fldChar w:fldCharType="end"/>
        </w:r>
      </w:hyperlink>
    </w:p>
    <w:p w14:paraId="6D52CCDF" w14:textId="2BC7A21B"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26" w:history="1">
        <w:r w:rsidRPr="003E4B9F">
          <w:rPr>
            <w:rStyle w:val="Hyperlink"/>
            <w:noProof/>
          </w:rPr>
          <w:t>Figure 29: Eureka Example</w:t>
        </w:r>
        <w:r>
          <w:rPr>
            <w:noProof/>
            <w:webHidden/>
          </w:rPr>
          <w:tab/>
        </w:r>
        <w:r>
          <w:rPr>
            <w:noProof/>
            <w:webHidden/>
          </w:rPr>
          <w:fldChar w:fldCharType="begin"/>
        </w:r>
        <w:r>
          <w:rPr>
            <w:noProof/>
            <w:webHidden/>
          </w:rPr>
          <w:instrText xml:space="preserve"> PAGEREF _Toc206003226 \h </w:instrText>
        </w:r>
        <w:r>
          <w:rPr>
            <w:noProof/>
            <w:webHidden/>
          </w:rPr>
        </w:r>
        <w:r>
          <w:rPr>
            <w:noProof/>
            <w:webHidden/>
          </w:rPr>
          <w:fldChar w:fldCharType="separate"/>
        </w:r>
        <w:r>
          <w:rPr>
            <w:noProof/>
            <w:webHidden/>
          </w:rPr>
          <w:t>78</w:t>
        </w:r>
        <w:r>
          <w:rPr>
            <w:noProof/>
            <w:webHidden/>
          </w:rPr>
          <w:fldChar w:fldCharType="end"/>
        </w:r>
      </w:hyperlink>
    </w:p>
    <w:p w14:paraId="1C8A6A85" w14:textId="0EE4BFEB"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27" w:history="1">
        <w:r w:rsidRPr="003E4B9F">
          <w:rPr>
            <w:rStyle w:val="Hyperlink"/>
            <w:noProof/>
          </w:rPr>
          <w:t>Figure 30: Eureka heartbeat Example</w:t>
        </w:r>
        <w:r>
          <w:rPr>
            <w:noProof/>
            <w:webHidden/>
          </w:rPr>
          <w:tab/>
        </w:r>
        <w:r>
          <w:rPr>
            <w:noProof/>
            <w:webHidden/>
          </w:rPr>
          <w:fldChar w:fldCharType="begin"/>
        </w:r>
        <w:r>
          <w:rPr>
            <w:noProof/>
            <w:webHidden/>
          </w:rPr>
          <w:instrText xml:space="preserve"> PAGEREF _Toc206003227 \h </w:instrText>
        </w:r>
        <w:r>
          <w:rPr>
            <w:noProof/>
            <w:webHidden/>
          </w:rPr>
        </w:r>
        <w:r>
          <w:rPr>
            <w:noProof/>
            <w:webHidden/>
          </w:rPr>
          <w:fldChar w:fldCharType="separate"/>
        </w:r>
        <w:r>
          <w:rPr>
            <w:noProof/>
            <w:webHidden/>
          </w:rPr>
          <w:t>78</w:t>
        </w:r>
        <w:r>
          <w:rPr>
            <w:noProof/>
            <w:webHidden/>
          </w:rPr>
          <w:fldChar w:fldCharType="end"/>
        </w:r>
      </w:hyperlink>
    </w:p>
    <w:p w14:paraId="05254344" w14:textId="29EEA687"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28" w:history="1">
        <w:r w:rsidRPr="003E4B9F">
          <w:rPr>
            <w:rStyle w:val="Hyperlink"/>
            <w:noProof/>
          </w:rPr>
          <w:t>Figure 31:Card Service Feign Client</w:t>
        </w:r>
        <w:r>
          <w:rPr>
            <w:noProof/>
            <w:webHidden/>
          </w:rPr>
          <w:tab/>
        </w:r>
        <w:r>
          <w:rPr>
            <w:noProof/>
            <w:webHidden/>
          </w:rPr>
          <w:fldChar w:fldCharType="begin"/>
        </w:r>
        <w:r>
          <w:rPr>
            <w:noProof/>
            <w:webHidden/>
          </w:rPr>
          <w:instrText xml:space="preserve"> PAGEREF _Toc206003228 \h </w:instrText>
        </w:r>
        <w:r>
          <w:rPr>
            <w:noProof/>
            <w:webHidden/>
          </w:rPr>
        </w:r>
        <w:r>
          <w:rPr>
            <w:noProof/>
            <w:webHidden/>
          </w:rPr>
          <w:fldChar w:fldCharType="separate"/>
        </w:r>
        <w:r>
          <w:rPr>
            <w:noProof/>
            <w:webHidden/>
          </w:rPr>
          <w:t>79</w:t>
        </w:r>
        <w:r>
          <w:rPr>
            <w:noProof/>
            <w:webHidden/>
          </w:rPr>
          <w:fldChar w:fldCharType="end"/>
        </w:r>
      </w:hyperlink>
    </w:p>
    <w:p w14:paraId="01923E1B" w14:textId="50FA84BF"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29" w:history="1">
        <w:r w:rsidRPr="003E4B9F">
          <w:rPr>
            <w:rStyle w:val="Hyperlink"/>
            <w:noProof/>
          </w:rPr>
          <w:t>Figure 32: Circuit breaker Example</w:t>
        </w:r>
        <w:r>
          <w:rPr>
            <w:noProof/>
            <w:webHidden/>
          </w:rPr>
          <w:tab/>
        </w:r>
        <w:r>
          <w:rPr>
            <w:noProof/>
            <w:webHidden/>
          </w:rPr>
          <w:fldChar w:fldCharType="begin"/>
        </w:r>
        <w:r>
          <w:rPr>
            <w:noProof/>
            <w:webHidden/>
          </w:rPr>
          <w:instrText xml:space="preserve"> PAGEREF _Toc206003229 \h </w:instrText>
        </w:r>
        <w:r>
          <w:rPr>
            <w:noProof/>
            <w:webHidden/>
          </w:rPr>
        </w:r>
        <w:r>
          <w:rPr>
            <w:noProof/>
            <w:webHidden/>
          </w:rPr>
          <w:fldChar w:fldCharType="separate"/>
        </w:r>
        <w:r>
          <w:rPr>
            <w:noProof/>
            <w:webHidden/>
          </w:rPr>
          <w:t>80</w:t>
        </w:r>
        <w:r>
          <w:rPr>
            <w:noProof/>
            <w:webHidden/>
          </w:rPr>
          <w:fldChar w:fldCharType="end"/>
        </w:r>
      </w:hyperlink>
    </w:p>
    <w:p w14:paraId="62654056" w14:textId="2519DD8E"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30" w:history="1">
        <w:r w:rsidRPr="003E4B9F">
          <w:rPr>
            <w:rStyle w:val="Hyperlink"/>
            <w:noProof/>
          </w:rPr>
          <w:t>Figure 33: Prometheus Configuration</w:t>
        </w:r>
        <w:r>
          <w:rPr>
            <w:noProof/>
            <w:webHidden/>
          </w:rPr>
          <w:tab/>
        </w:r>
        <w:r>
          <w:rPr>
            <w:noProof/>
            <w:webHidden/>
          </w:rPr>
          <w:fldChar w:fldCharType="begin"/>
        </w:r>
        <w:r>
          <w:rPr>
            <w:noProof/>
            <w:webHidden/>
          </w:rPr>
          <w:instrText xml:space="preserve"> PAGEREF _Toc206003230 \h </w:instrText>
        </w:r>
        <w:r>
          <w:rPr>
            <w:noProof/>
            <w:webHidden/>
          </w:rPr>
        </w:r>
        <w:r>
          <w:rPr>
            <w:noProof/>
            <w:webHidden/>
          </w:rPr>
          <w:fldChar w:fldCharType="separate"/>
        </w:r>
        <w:r>
          <w:rPr>
            <w:noProof/>
            <w:webHidden/>
          </w:rPr>
          <w:t>82</w:t>
        </w:r>
        <w:r>
          <w:rPr>
            <w:noProof/>
            <w:webHidden/>
          </w:rPr>
          <w:fldChar w:fldCharType="end"/>
        </w:r>
      </w:hyperlink>
    </w:p>
    <w:p w14:paraId="61621BBA" w14:textId="20F54AE5"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31" w:history="1">
        <w:r w:rsidRPr="003E4B9F">
          <w:rPr>
            <w:rStyle w:val="Hyperlink"/>
            <w:noProof/>
          </w:rPr>
          <w:t>Figure 34: Account Micro Service Actuator</w:t>
        </w:r>
        <w:r>
          <w:rPr>
            <w:noProof/>
            <w:webHidden/>
          </w:rPr>
          <w:tab/>
        </w:r>
        <w:r>
          <w:rPr>
            <w:noProof/>
            <w:webHidden/>
          </w:rPr>
          <w:fldChar w:fldCharType="begin"/>
        </w:r>
        <w:r>
          <w:rPr>
            <w:noProof/>
            <w:webHidden/>
          </w:rPr>
          <w:instrText xml:space="preserve"> PAGEREF _Toc206003231 \h </w:instrText>
        </w:r>
        <w:r>
          <w:rPr>
            <w:noProof/>
            <w:webHidden/>
          </w:rPr>
        </w:r>
        <w:r>
          <w:rPr>
            <w:noProof/>
            <w:webHidden/>
          </w:rPr>
          <w:fldChar w:fldCharType="separate"/>
        </w:r>
        <w:r>
          <w:rPr>
            <w:noProof/>
            <w:webHidden/>
          </w:rPr>
          <w:t>82</w:t>
        </w:r>
        <w:r>
          <w:rPr>
            <w:noProof/>
            <w:webHidden/>
          </w:rPr>
          <w:fldChar w:fldCharType="end"/>
        </w:r>
      </w:hyperlink>
    </w:p>
    <w:p w14:paraId="0BCE96E0" w14:textId="2958C2C1"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32" w:history="1">
        <w:r w:rsidRPr="003E4B9F">
          <w:rPr>
            <w:rStyle w:val="Hyperlink"/>
            <w:noProof/>
          </w:rPr>
          <w:t>Figure 35: Checking CPU Usage for Microservices in Prometheus Dashboard</w:t>
        </w:r>
        <w:r>
          <w:rPr>
            <w:noProof/>
            <w:webHidden/>
          </w:rPr>
          <w:tab/>
        </w:r>
        <w:r>
          <w:rPr>
            <w:noProof/>
            <w:webHidden/>
          </w:rPr>
          <w:fldChar w:fldCharType="begin"/>
        </w:r>
        <w:r>
          <w:rPr>
            <w:noProof/>
            <w:webHidden/>
          </w:rPr>
          <w:instrText xml:space="preserve"> PAGEREF _Toc206003232 \h </w:instrText>
        </w:r>
        <w:r>
          <w:rPr>
            <w:noProof/>
            <w:webHidden/>
          </w:rPr>
        </w:r>
        <w:r>
          <w:rPr>
            <w:noProof/>
            <w:webHidden/>
          </w:rPr>
          <w:fldChar w:fldCharType="separate"/>
        </w:r>
        <w:r>
          <w:rPr>
            <w:noProof/>
            <w:webHidden/>
          </w:rPr>
          <w:t>83</w:t>
        </w:r>
        <w:r>
          <w:rPr>
            <w:noProof/>
            <w:webHidden/>
          </w:rPr>
          <w:fldChar w:fldCharType="end"/>
        </w:r>
      </w:hyperlink>
    </w:p>
    <w:p w14:paraId="0F7EBCDC" w14:textId="646FF463"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33" w:history="1">
        <w:r w:rsidRPr="003E4B9F">
          <w:rPr>
            <w:rStyle w:val="Hyperlink"/>
            <w:noProof/>
          </w:rPr>
          <w:t>Figure 36: Checking CPU Usage Graph for Microservices in Prometheus Dashboard</w:t>
        </w:r>
        <w:r>
          <w:rPr>
            <w:noProof/>
            <w:webHidden/>
          </w:rPr>
          <w:tab/>
        </w:r>
        <w:r>
          <w:rPr>
            <w:noProof/>
            <w:webHidden/>
          </w:rPr>
          <w:fldChar w:fldCharType="begin"/>
        </w:r>
        <w:r>
          <w:rPr>
            <w:noProof/>
            <w:webHidden/>
          </w:rPr>
          <w:instrText xml:space="preserve"> PAGEREF _Toc206003233 \h </w:instrText>
        </w:r>
        <w:r>
          <w:rPr>
            <w:noProof/>
            <w:webHidden/>
          </w:rPr>
        </w:r>
        <w:r>
          <w:rPr>
            <w:noProof/>
            <w:webHidden/>
          </w:rPr>
          <w:fldChar w:fldCharType="separate"/>
        </w:r>
        <w:r>
          <w:rPr>
            <w:noProof/>
            <w:webHidden/>
          </w:rPr>
          <w:t>83</w:t>
        </w:r>
        <w:r>
          <w:rPr>
            <w:noProof/>
            <w:webHidden/>
          </w:rPr>
          <w:fldChar w:fldCharType="end"/>
        </w:r>
      </w:hyperlink>
    </w:p>
    <w:p w14:paraId="0C200137" w14:textId="1FC31190"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34" w:history="1">
        <w:r w:rsidRPr="003E4B9F">
          <w:rPr>
            <w:rStyle w:val="Hyperlink"/>
            <w:noProof/>
          </w:rPr>
          <w:t>Figure 37:All Microservices State shown in Prometheus Dashboard</w:t>
        </w:r>
        <w:r>
          <w:rPr>
            <w:noProof/>
            <w:webHidden/>
          </w:rPr>
          <w:tab/>
        </w:r>
        <w:r>
          <w:rPr>
            <w:noProof/>
            <w:webHidden/>
          </w:rPr>
          <w:fldChar w:fldCharType="begin"/>
        </w:r>
        <w:r>
          <w:rPr>
            <w:noProof/>
            <w:webHidden/>
          </w:rPr>
          <w:instrText xml:space="preserve"> PAGEREF _Toc206003234 \h </w:instrText>
        </w:r>
        <w:r>
          <w:rPr>
            <w:noProof/>
            <w:webHidden/>
          </w:rPr>
        </w:r>
        <w:r>
          <w:rPr>
            <w:noProof/>
            <w:webHidden/>
          </w:rPr>
          <w:fldChar w:fldCharType="separate"/>
        </w:r>
        <w:r>
          <w:rPr>
            <w:noProof/>
            <w:webHidden/>
          </w:rPr>
          <w:t>83</w:t>
        </w:r>
        <w:r>
          <w:rPr>
            <w:noProof/>
            <w:webHidden/>
          </w:rPr>
          <w:fldChar w:fldCharType="end"/>
        </w:r>
      </w:hyperlink>
    </w:p>
    <w:p w14:paraId="42DB64C9" w14:textId="302337F4"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35" w:history="1">
        <w:r w:rsidRPr="003E4B9F">
          <w:rPr>
            <w:rStyle w:val="Hyperlink"/>
            <w:noProof/>
          </w:rPr>
          <w:t>Figure 38: Grafana View of CPU Usage of Microservices</w:t>
        </w:r>
        <w:r>
          <w:rPr>
            <w:noProof/>
            <w:webHidden/>
          </w:rPr>
          <w:tab/>
        </w:r>
        <w:r>
          <w:rPr>
            <w:noProof/>
            <w:webHidden/>
          </w:rPr>
          <w:fldChar w:fldCharType="begin"/>
        </w:r>
        <w:r>
          <w:rPr>
            <w:noProof/>
            <w:webHidden/>
          </w:rPr>
          <w:instrText xml:space="preserve"> PAGEREF _Toc206003235 \h </w:instrText>
        </w:r>
        <w:r>
          <w:rPr>
            <w:noProof/>
            <w:webHidden/>
          </w:rPr>
        </w:r>
        <w:r>
          <w:rPr>
            <w:noProof/>
            <w:webHidden/>
          </w:rPr>
          <w:fldChar w:fldCharType="separate"/>
        </w:r>
        <w:r>
          <w:rPr>
            <w:noProof/>
            <w:webHidden/>
          </w:rPr>
          <w:t>84</w:t>
        </w:r>
        <w:r>
          <w:rPr>
            <w:noProof/>
            <w:webHidden/>
          </w:rPr>
          <w:fldChar w:fldCharType="end"/>
        </w:r>
      </w:hyperlink>
    </w:p>
    <w:p w14:paraId="75B649A2" w14:textId="22ABD86A"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36" w:history="1">
        <w:r w:rsidRPr="003E4B9F">
          <w:rPr>
            <w:rStyle w:val="Hyperlink"/>
            <w:noProof/>
          </w:rPr>
          <w:t>Figure 39: JVM (Micrometer) Dashboard for Account Microservice</w:t>
        </w:r>
        <w:r>
          <w:rPr>
            <w:noProof/>
            <w:webHidden/>
          </w:rPr>
          <w:tab/>
        </w:r>
        <w:r>
          <w:rPr>
            <w:noProof/>
            <w:webHidden/>
          </w:rPr>
          <w:fldChar w:fldCharType="begin"/>
        </w:r>
        <w:r>
          <w:rPr>
            <w:noProof/>
            <w:webHidden/>
          </w:rPr>
          <w:instrText xml:space="preserve"> PAGEREF _Toc206003236 \h </w:instrText>
        </w:r>
        <w:r>
          <w:rPr>
            <w:noProof/>
            <w:webHidden/>
          </w:rPr>
        </w:r>
        <w:r>
          <w:rPr>
            <w:noProof/>
            <w:webHidden/>
          </w:rPr>
          <w:fldChar w:fldCharType="separate"/>
        </w:r>
        <w:r>
          <w:rPr>
            <w:noProof/>
            <w:webHidden/>
          </w:rPr>
          <w:t>84</w:t>
        </w:r>
        <w:r>
          <w:rPr>
            <w:noProof/>
            <w:webHidden/>
          </w:rPr>
          <w:fldChar w:fldCharType="end"/>
        </w:r>
      </w:hyperlink>
    </w:p>
    <w:p w14:paraId="6D33CB27" w14:textId="748FB1C4"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37" w:history="1">
        <w:r w:rsidRPr="003E4B9F">
          <w:rPr>
            <w:rStyle w:val="Hyperlink"/>
            <w:noProof/>
          </w:rPr>
          <w:t>Figure 40:Grafana Alert when Account Micro service down</w:t>
        </w:r>
        <w:r>
          <w:rPr>
            <w:noProof/>
            <w:webHidden/>
          </w:rPr>
          <w:tab/>
        </w:r>
        <w:r>
          <w:rPr>
            <w:noProof/>
            <w:webHidden/>
          </w:rPr>
          <w:fldChar w:fldCharType="begin"/>
        </w:r>
        <w:r>
          <w:rPr>
            <w:noProof/>
            <w:webHidden/>
          </w:rPr>
          <w:instrText xml:space="preserve"> PAGEREF _Toc206003237 \h </w:instrText>
        </w:r>
        <w:r>
          <w:rPr>
            <w:noProof/>
            <w:webHidden/>
          </w:rPr>
        </w:r>
        <w:r>
          <w:rPr>
            <w:noProof/>
            <w:webHidden/>
          </w:rPr>
          <w:fldChar w:fldCharType="separate"/>
        </w:r>
        <w:r>
          <w:rPr>
            <w:noProof/>
            <w:webHidden/>
          </w:rPr>
          <w:t>85</w:t>
        </w:r>
        <w:r>
          <w:rPr>
            <w:noProof/>
            <w:webHidden/>
          </w:rPr>
          <w:fldChar w:fldCharType="end"/>
        </w:r>
      </w:hyperlink>
    </w:p>
    <w:p w14:paraId="77058862" w14:textId="69654E34"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38" w:history="1">
        <w:r w:rsidRPr="003E4B9F">
          <w:rPr>
            <w:rStyle w:val="Hyperlink"/>
            <w:noProof/>
          </w:rPr>
          <w:t>Figure 41: Hook deck Response When Account Micro service down</w:t>
        </w:r>
        <w:r>
          <w:rPr>
            <w:noProof/>
            <w:webHidden/>
          </w:rPr>
          <w:tab/>
        </w:r>
        <w:r>
          <w:rPr>
            <w:noProof/>
            <w:webHidden/>
          </w:rPr>
          <w:fldChar w:fldCharType="begin"/>
        </w:r>
        <w:r>
          <w:rPr>
            <w:noProof/>
            <w:webHidden/>
          </w:rPr>
          <w:instrText xml:space="preserve"> PAGEREF _Toc206003238 \h </w:instrText>
        </w:r>
        <w:r>
          <w:rPr>
            <w:noProof/>
            <w:webHidden/>
          </w:rPr>
        </w:r>
        <w:r>
          <w:rPr>
            <w:noProof/>
            <w:webHidden/>
          </w:rPr>
          <w:fldChar w:fldCharType="separate"/>
        </w:r>
        <w:r>
          <w:rPr>
            <w:noProof/>
            <w:webHidden/>
          </w:rPr>
          <w:t>85</w:t>
        </w:r>
        <w:r>
          <w:rPr>
            <w:noProof/>
            <w:webHidden/>
          </w:rPr>
          <w:fldChar w:fldCharType="end"/>
        </w:r>
      </w:hyperlink>
    </w:p>
    <w:p w14:paraId="2A4E0320" w14:textId="42AFE09C"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39" w:history="1">
        <w:r w:rsidRPr="003E4B9F">
          <w:rPr>
            <w:rStyle w:val="Hyperlink"/>
            <w:noProof/>
          </w:rPr>
          <w:t>Figure 42: Open Telemetry Pattern</w:t>
        </w:r>
        <w:r>
          <w:rPr>
            <w:noProof/>
            <w:webHidden/>
          </w:rPr>
          <w:tab/>
        </w:r>
        <w:r>
          <w:rPr>
            <w:noProof/>
            <w:webHidden/>
          </w:rPr>
          <w:fldChar w:fldCharType="begin"/>
        </w:r>
        <w:r>
          <w:rPr>
            <w:noProof/>
            <w:webHidden/>
          </w:rPr>
          <w:instrText xml:space="preserve"> PAGEREF _Toc206003239 \h </w:instrText>
        </w:r>
        <w:r>
          <w:rPr>
            <w:noProof/>
            <w:webHidden/>
          </w:rPr>
        </w:r>
        <w:r>
          <w:rPr>
            <w:noProof/>
            <w:webHidden/>
          </w:rPr>
          <w:fldChar w:fldCharType="separate"/>
        </w:r>
        <w:r>
          <w:rPr>
            <w:noProof/>
            <w:webHidden/>
          </w:rPr>
          <w:t>86</w:t>
        </w:r>
        <w:r>
          <w:rPr>
            <w:noProof/>
            <w:webHidden/>
          </w:rPr>
          <w:fldChar w:fldCharType="end"/>
        </w:r>
      </w:hyperlink>
    </w:p>
    <w:p w14:paraId="0DDAAF48" w14:textId="2C006967"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40" w:history="1">
        <w:r w:rsidRPr="003E4B9F">
          <w:rPr>
            <w:rStyle w:val="Hyperlink"/>
            <w:noProof/>
          </w:rPr>
          <w:t>Figure 43: Trace ID from Accou</w:t>
        </w:r>
        <w:r w:rsidRPr="003E4B9F">
          <w:rPr>
            <w:rStyle w:val="Hyperlink"/>
            <w:rFonts w:eastAsia="Times"/>
            <w:noProof/>
          </w:rPr>
          <w:t>nt Microservice</w:t>
        </w:r>
        <w:r>
          <w:rPr>
            <w:noProof/>
            <w:webHidden/>
          </w:rPr>
          <w:tab/>
        </w:r>
        <w:r>
          <w:rPr>
            <w:noProof/>
            <w:webHidden/>
          </w:rPr>
          <w:fldChar w:fldCharType="begin"/>
        </w:r>
        <w:r>
          <w:rPr>
            <w:noProof/>
            <w:webHidden/>
          </w:rPr>
          <w:instrText xml:space="preserve"> PAGEREF _Toc206003240 \h </w:instrText>
        </w:r>
        <w:r>
          <w:rPr>
            <w:noProof/>
            <w:webHidden/>
          </w:rPr>
        </w:r>
        <w:r>
          <w:rPr>
            <w:noProof/>
            <w:webHidden/>
          </w:rPr>
          <w:fldChar w:fldCharType="separate"/>
        </w:r>
        <w:r>
          <w:rPr>
            <w:noProof/>
            <w:webHidden/>
          </w:rPr>
          <w:t>87</w:t>
        </w:r>
        <w:r>
          <w:rPr>
            <w:noProof/>
            <w:webHidden/>
          </w:rPr>
          <w:fldChar w:fldCharType="end"/>
        </w:r>
      </w:hyperlink>
    </w:p>
    <w:p w14:paraId="198309AB" w14:textId="54C35169"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41" w:history="1">
        <w:r w:rsidRPr="003E4B9F">
          <w:rPr>
            <w:rStyle w:val="Hyperlink"/>
            <w:noProof/>
          </w:rPr>
          <w:t>Figure 44: Trace ID from Card Microservice</w:t>
        </w:r>
        <w:r>
          <w:rPr>
            <w:noProof/>
            <w:webHidden/>
          </w:rPr>
          <w:tab/>
        </w:r>
        <w:r>
          <w:rPr>
            <w:noProof/>
            <w:webHidden/>
          </w:rPr>
          <w:fldChar w:fldCharType="begin"/>
        </w:r>
        <w:r>
          <w:rPr>
            <w:noProof/>
            <w:webHidden/>
          </w:rPr>
          <w:instrText xml:space="preserve"> PAGEREF _Toc206003241 \h </w:instrText>
        </w:r>
        <w:r>
          <w:rPr>
            <w:noProof/>
            <w:webHidden/>
          </w:rPr>
        </w:r>
        <w:r>
          <w:rPr>
            <w:noProof/>
            <w:webHidden/>
          </w:rPr>
          <w:fldChar w:fldCharType="separate"/>
        </w:r>
        <w:r>
          <w:rPr>
            <w:noProof/>
            <w:webHidden/>
          </w:rPr>
          <w:t>87</w:t>
        </w:r>
        <w:r>
          <w:rPr>
            <w:noProof/>
            <w:webHidden/>
          </w:rPr>
          <w:fldChar w:fldCharType="end"/>
        </w:r>
      </w:hyperlink>
    </w:p>
    <w:p w14:paraId="5316948D" w14:textId="63E577AE"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42" w:history="1">
        <w:r w:rsidRPr="003E4B9F">
          <w:rPr>
            <w:rStyle w:val="Hyperlink"/>
            <w:noProof/>
          </w:rPr>
          <w:t>Figure 45: Temp show Path of Request</w:t>
        </w:r>
        <w:r>
          <w:rPr>
            <w:noProof/>
            <w:webHidden/>
          </w:rPr>
          <w:tab/>
        </w:r>
        <w:r>
          <w:rPr>
            <w:noProof/>
            <w:webHidden/>
          </w:rPr>
          <w:fldChar w:fldCharType="begin"/>
        </w:r>
        <w:r>
          <w:rPr>
            <w:noProof/>
            <w:webHidden/>
          </w:rPr>
          <w:instrText xml:space="preserve"> PAGEREF _Toc206003242 \h </w:instrText>
        </w:r>
        <w:r>
          <w:rPr>
            <w:noProof/>
            <w:webHidden/>
          </w:rPr>
        </w:r>
        <w:r>
          <w:rPr>
            <w:noProof/>
            <w:webHidden/>
          </w:rPr>
          <w:fldChar w:fldCharType="separate"/>
        </w:r>
        <w:r>
          <w:rPr>
            <w:noProof/>
            <w:webHidden/>
          </w:rPr>
          <w:t>87</w:t>
        </w:r>
        <w:r>
          <w:rPr>
            <w:noProof/>
            <w:webHidden/>
          </w:rPr>
          <w:fldChar w:fldCharType="end"/>
        </w:r>
      </w:hyperlink>
    </w:p>
    <w:p w14:paraId="244DBE3D" w14:textId="62EA2F6C"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43" w:history="1">
        <w:r w:rsidRPr="003E4B9F">
          <w:rPr>
            <w:rStyle w:val="Hyperlink"/>
            <w:noProof/>
          </w:rPr>
          <w:t>Figure 46: Security Config</w:t>
        </w:r>
        <w:r>
          <w:rPr>
            <w:noProof/>
            <w:webHidden/>
          </w:rPr>
          <w:tab/>
        </w:r>
        <w:r>
          <w:rPr>
            <w:noProof/>
            <w:webHidden/>
          </w:rPr>
          <w:fldChar w:fldCharType="begin"/>
        </w:r>
        <w:r>
          <w:rPr>
            <w:noProof/>
            <w:webHidden/>
          </w:rPr>
          <w:instrText xml:space="preserve"> PAGEREF _Toc206003243 \h </w:instrText>
        </w:r>
        <w:r>
          <w:rPr>
            <w:noProof/>
            <w:webHidden/>
          </w:rPr>
        </w:r>
        <w:r>
          <w:rPr>
            <w:noProof/>
            <w:webHidden/>
          </w:rPr>
          <w:fldChar w:fldCharType="separate"/>
        </w:r>
        <w:r>
          <w:rPr>
            <w:noProof/>
            <w:webHidden/>
          </w:rPr>
          <w:t>89</w:t>
        </w:r>
        <w:r>
          <w:rPr>
            <w:noProof/>
            <w:webHidden/>
          </w:rPr>
          <w:fldChar w:fldCharType="end"/>
        </w:r>
      </w:hyperlink>
    </w:p>
    <w:p w14:paraId="5587FBE8" w14:textId="68DC1903"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44" w:history="1">
        <w:r w:rsidRPr="003E4B9F">
          <w:rPr>
            <w:rStyle w:val="Hyperlink"/>
            <w:noProof/>
          </w:rPr>
          <w:t>Figure 47: Key Clock Filter Chain</w:t>
        </w:r>
        <w:r>
          <w:rPr>
            <w:noProof/>
            <w:webHidden/>
          </w:rPr>
          <w:tab/>
        </w:r>
        <w:r>
          <w:rPr>
            <w:noProof/>
            <w:webHidden/>
          </w:rPr>
          <w:fldChar w:fldCharType="begin"/>
        </w:r>
        <w:r>
          <w:rPr>
            <w:noProof/>
            <w:webHidden/>
          </w:rPr>
          <w:instrText xml:space="preserve"> PAGEREF _Toc206003244 \h </w:instrText>
        </w:r>
        <w:r>
          <w:rPr>
            <w:noProof/>
            <w:webHidden/>
          </w:rPr>
        </w:r>
        <w:r>
          <w:rPr>
            <w:noProof/>
            <w:webHidden/>
          </w:rPr>
          <w:fldChar w:fldCharType="separate"/>
        </w:r>
        <w:r>
          <w:rPr>
            <w:noProof/>
            <w:webHidden/>
          </w:rPr>
          <w:t>90</w:t>
        </w:r>
        <w:r>
          <w:rPr>
            <w:noProof/>
            <w:webHidden/>
          </w:rPr>
          <w:fldChar w:fldCharType="end"/>
        </w:r>
      </w:hyperlink>
    </w:p>
    <w:p w14:paraId="5CD7D3A3" w14:textId="677CC07C"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45" w:history="1">
        <w:r w:rsidRPr="003E4B9F">
          <w:rPr>
            <w:rStyle w:val="Hyperlink"/>
            <w:noProof/>
          </w:rPr>
          <w:t>Figure 48: KeyCloack Client Roles</w:t>
        </w:r>
        <w:r>
          <w:rPr>
            <w:noProof/>
            <w:webHidden/>
          </w:rPr>
          <w:tab/>
        </w:r>
        <w:r>
          <w:rPr>
            <w:noProof/>
            <w:webHidden/>
          </w:rPr>
          <w:fldChar w:fldCharType="begin"/>
        </w:r>
        <w:r>
          <w:rPr>
            <w:noProof/>
            <w:webHidden/>
          </w:rPr>
          <w:instrText xml:space="preserve"> PAGEREF _Toc206003245 \h </w:instrText>
        </w:r>
        <w:r>
          <w:rPr>
            <w:noProof/>
            <w:webHidden/>
          </w:rPr>
        </w:r>
        <w:r>
          <w:rPr>
            <w:noProof/>
            <w:webHidden/>
          </w:rPr>
          <w:fldChar w:fldCharType="separate"/>
        </w:r>
        <w:r>
          <w:rPr>
            <w:noProof/>
            <w:webHidden/>
          </w:rPr>
          <w:t>91</w:t>
        </w:r>
        <w:r>
          <w:rPr>
            <w:noProof/>
            <w:webHidden/>
          </w:rPr>
          <w:fldChar w:fldCharType="end"/>
        </w:r>
      </w:hyperlink>
    </w:p>
    <w:p w14:paraId="5EDF04AE" w14:textId="40044E10"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46" w:history="1">
        <w:r w:rsidRPr="003E4B9F">
          <w:rPr>
            <w:rStyle w:val="Hyperlink"/>
            <w:noProof/>
          </w:rPr>
          <w:t>Figure 49: Postman Using Keycloack Role</w:t>
        </w:r>
        <w:r>
          <w:rPr>
            <w:noProof/>
            <w:webHidden/>
          </w:rPr>
          <w:tab/>
        </w:r>
        <w:r>
          <w:rPr>
            <w:noProof/>
            <w:webHidden/>
          </w:rPr>
          <w:fldChar w:fldCharType="begin"/>
        </w:r>
        <w:r>
          <w:rPr>
            <w:noProof/>
            <w:webHidden/>
          </w:rPr>
          <w:instrText xml:space="preserve"> PAGEREF _Toc206003246 \h </w:instrText>
        </w:r>
        <w:r>
          <w:rPr>
            <w:noProof/>
            <w:webHidden/>
          </w:rPr>
        </w:r>
        <w:r>
          <w:rPr>
            <w:noProof/>
            <w:webHidden/>
          </w:rPr>
          <w:fldChar w:fldCharType="separate"/>
        </w:r>
        <w:r>
          <w:rPr>
            <w:noProof/>
            <w:webHidden/>
          </w:rPr>
          <w:t>92</w:t>
        </w:r>
        <w:r>
          <w:rPr>
            <w:noProof/>
            <w:webHidden/>
          </w:rPr>
          <w:fldChar w:fldCharType="end"/>
        </w:r>
      </w:hyperlink>
    </w:p>
    <w:p w14:paraId="2CC379B4" w14:textId="52B3DF5C"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47" w:history="1">
        <w:r w:rsidRPr="003E4B9F">
          <w:rPr>
            <w:rStyle w:val="Hyperlink"/>
            <w:noProof/>
          </w:rPr>
          <w:t>Figure 50: Kafka Lytic Details</w:t>
        </w:r>
        <w:r>
          <w:rPr>
            <w:noProof/>
            <w:webHidden/>
          </w:rPr>
          <w:tab/>
        </w:r>
        <w:r>
          <w:rPr>
            <w:noProof/>
            <w:webHidden/>
          </w:rPr>
          <w:fldChar w:fldCharType="begin"/>
        </w:r>
        <w:r>
          <w:rPr>
            <w:noProof/>
            <w:webHidden/>
          </w:rPr>
          <w:instrText xml:space="preserve"> PAGEREF _Toc206003247 \h </w:instrText>
        </w:r>
        <w:r>
          <w:rPr>
            <w:noProof/>
            <w:webHidden/>
          </w:rPr>
        </w:r>
        <w:r>
          <w:rPr>
            <w:noProof/>
            <w:webHidden/>
          </w:rPr>
          <w:fldChar w:fldCharType="separate"/>
        </w:r>
        <w:r>
          <w:rPr>
            <w:noProof/>
            <w:webHidden/>
          </w:rPr>
          <w:t>93</w:t>
        </w:r>
        <w:r>
          <w:rPr>
            <w:noProof/>
            <w:webHidden/>
          </w:rPr>
          <w:fldChar w:fldCharType="end"/>
        </w:r>
      </w:hyperlink>
    </w:p>
    <w:p w14:paraId="6220B6D8" w14:textId="071A92A3"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48" w:history="1">
        <w:r w:rsidRPr="003E4B9F">
          <w:rPr>
            <w:rStyle w:val="Hyperlink"/>
            <w:noProof/>
          </w:rPr>
          <w:t>Figure 51: Kafka Connection</w:t>
        </w:r>
        <w:r>
          <w:rPr>
            <w:noProof/>
            <w:webHidden/>
          </w:rPr>
          <w:tab/>
        </w:r>
        <w:r>
          <w:rPr>
            <w:noProof/>
            <w:webHidden/>
          </w:rPr>
          <w:fldChar w:fldCharType="begin"/>
        </w:r>
        <w:r>
          <w:rPr>
            <w:noProof/>
            <w:webHidden/>
          </w:rPr>
          <w:instrText xml:space="preserve"> PAGEREF _Toc206003248 \h </w:instrText>
        </w:r>
        <w:r>
          <w:rPr>
            <w:noProof/>
            <w:webHidden/>
          </w:rPr>
        </w:r>
        <w:r>
          <w:rPr>
            <w:noProof/>
            <w:webHidden/>
          </w:rPr>
          <w:fldChar w:fldCharType="separate"/>
        </w:r>
        <w:r>
          <w:rPr>
            <w:noProof/>
            <w:webHidden/>
          </w:rPr>
          <w:t>94</w:t>
        </w:r>
        <w:r>
          <w:rPr>
            <w:noProof/>
            <w:webHidden/>
          </w:rPr>
          <w:fldChar w:fldCharType="end"/>
        </w:r>
      </w:hyperlink>
    </w:p>
    <w:p w14:paraId="1C136F1D" w14:textId="1CE4B920"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49" w:history="1">
        <w:r w:rsidRPr="003E4B9F">
          <w:rPr>
            <w:rStyle w:val="Hyperlink"/>
            <w:noProof/>
          </w:rPr>
          <w:t>Figure 52: Kafka Maven Dependency</w:t>
        </w:r>
        <w:r>
          <w:rPr>
            <w:noProof/>
            <w:webHidden/>
          </w:rPr>
          <w:tab/>
        </w:r>
        <w:r>
          <w:rPr>
            <w:noProof/>
            <w:webHidden/>
          </w:rPr>
          <w:fldChar w:fldCharType="begin"/>
        </w:r>
        <w:r>
          <w:rPr>
            <w:noProof/>
            <w:webHidden/>
          </w:rPr>
          <w:instrText xml:space="preserve"> PAGEREF _Toc206003249 \h </w:instrText>
        </w:r>
        <w:r>
          <w:rPr>
            <w:noProof/>
            <w:webHidden/>
          </w:rPr>
        </w:r>
        <w:r>
          <w:rPr>
            <w:noProof/>
            <w:webHidden/>
          </w:rPr>
          <w:fldChar w:fldCharType="separate"/>
        </w:r>
        <w:r>
          <w:rPr>
            <w:noProof/>
            <w:webHidden/>
          </w:rPr>
          <w:t>94</w:t>
        </w:r>
        <w:r>
          <w:rPr>
            <w:noProof/>
            <w:webHidden/>
          </w:rPr>
          <w:fldChar w:fldCharType="end"/>
        </w:r>
      </w:hyperlink>
    </w:p>
    <w:p w14:paraId="309A5B91" w14:textId="207AEC90"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50" w:history="1">
        <w:r w:rsidRPr="003E4B9F">
          <w:rPr>
            <w:rStyle w:val="Hyperlink"/>
            <w:noProof/>
          </w:rPr>
          <w:t>Figure 53: nods for all Micro Service</w:t>
        </w:r>
        <w:r>
          <w:rPr>
            <w:noProof/>
            <w:webHidden/>
          </w:rPr>
          <w:tab/>
        </w:r>
        <w:r>
          <w:rPr>
            <w:noProof/>
            <w:webHidden/>
          </w:rPr>
          <w:fldChar w:fldCharType="begin"/>
        </w:r>
        <w:r>
          <w:rPr>
            <w:noProof/>
            <w:webHidden/>
          </w:rPr>
          <w:instrText xml:space="preserve"> PAGEREF _Toc206003250 \h </w:instrText>
        </w:r>
        <w:r>
          <w:rPr>
            <w:noProof/>
            <w:webHidden/>
          </w:rPr>
        </w:r>
        <w:r>
          <w:rPr>
            <w:noProof/>
            <w:webHidden/>
          </w:rPr>
          <w:fldChar w:fldCharType="separate"/>
        </w:r>
        <w:r>
          <w:rPr>
            <w:noProof/>
            <w:webHidden/>
          </w:rPr>
          <w:t>97</w:t>
        </w:r>
        <w:r>
          <w:rPr>
            <w:noProof/>
            <w:webHidden/>
          </w:rPr>
          <w:fldChar w:fldCharType="end"/>
        </w:r>
      </w:hyperlink>
    </w:p>
    <w:p w14:paraId="2CB78DB6" w14:textId="63B9D91A"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51" w:history="1">
        <w:r w:rsidRPr="003E4B9F">
          <w:rPr>
            <w:rStyle w:val="Hyperlink"/>
            <w:noProof/>
          </w:rPr>
          <w:t>Figure 54: Kubernetes config for Account Microservice</w:t>
        </w:r>
        <w:r>
          <w:rPr>
            <w:noProof/>
            <w:webHidden/>
          </w:rPr>
          <w:tab/>
        </w:r>
        <w:r>
          <w:rPr>
            <w:noProof/>
            <w:webHidden/>
          </w:rPr>
          <w:fldChar w:fldCharType="begin"/>
        </w:r>
        <w:r>
          <w:rPr>
            <w:noProof/>
            <w:webHidden/>
          </w:rPr>
          <w:instrText xml:space="preserve"> PAGEREF _Toc206003251 \h </w:instrText>
        </w:r>
        <w:r>
          <w:rPr>
            <w:noProof/>
            <w:webHidden/>
          </w:rPr>
        </w:r>
        <w:r>
          <w:rPr>
            <w:noProof/>
            <w:webHidden/>
          </w:rPr>
          <w:fldChar w:fldCharType="separate"/>
        </w:r>
        <w:r>
          <w:rPr>
            <w:noProof/>
            <w:webHidden/>
          </w:rPr>
          <w:t>97</w:t>
        </w:r>
        <w:r>
          <w:rPr>
            <w:noProof/>
            <w:webHidden/>
          </w:rPr>
          <w:fldChar w:fldCharType="end"/>
        </w:r>
      </w:hyperlink>
    </w:p>
    <w:p w14:paraId="18C45643" w14:textId="5905DF64"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52" w:history="1">
        <w:r w:rsidRPr="003E4B9F">
          <w:rPr>
            <w:rStyle w:val="Hyperlink"/>
            <w:noProof/>
          </w:rPr>
          <w:t>Figure 55:Server-Side Service Discovery YML</w:t>
        </w:r>
        <w:r>
          <w:rPr>
            <w:noProof/>
            <w:webHidden/>
          </w:rPr>
          <w:tab/>
        </w:r>
        <w:r>
          <w:rPr>
            <w:noProof/>
            <w:webHidden/>
          </w:rPr>
          <w:fldChar w:fldCharType="begin"/>
        </w:r>
        <w:r>
          <w:rPr>
            <w:noProof/>
            <w:webHidden/>
          </w:rPr>
          <w:instrText xml:space="preserve"> PAGEREF _Toc206003252 \h </w:instrText>
        </w:r>
        <w:r>
          <w:rPr>
            <w:noProof/>
            <w:webHidden/>
          </w:rPr>
        </w:r>
        <w:r>
          <w:rPr>
            <w:noProof/>
            <w:webHidden/>
          </w:rPr>
          <w:fldChar w:fldCharType="separate"/>
        </w:r>
        <w:r>
          <w:rPr>
            <w:noProof/>
            <w:webHidden/>
          </w:rPr>
          <w:t>99</w:t>
        </w:r>
        <w:r>
          <w:rPr>
            <w:noProof/>
            <w:webHidden/>
          </w:rPr>
          <w:fldChar w:fldCharType="end"/>
        </w:r>
      </w:hyperlink>
    </w:p>
    <w:p w14:paraId="3F2E0555" w14:textId="3699E599"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53" w:history="1">
        <w:r w:rsidRPr="003E4B9F">
          <w:rPr>
            <w:rStyle w:val="Hyperlink"/>
            <w:noProof/>
          </w:rPr>
          <w:t>Figure 56: Pass Data for Local Configuration</w:t>
        </w:r>
        <w:r>
          <w:rPr>
            <w:noProof/>
            <w:webHidden/>
          </w:rPr>
          <w:tab/>
        </w:r>
        <w:r>
          <w:rPr>
            <w:noProof/>
            <w:webHidden/>
          </w:rPr>
          <w:fldChar w:fldCharType="begin"/>
        </w:r>
        <w:r>
          <w:rPr>
            <w:noProof/>
            <w:webHidden/>
          </w:rPr>
          <w:instrText xml:space="preserve"> PAGEREF _Toc206003253 \h </w:instrText>
        </w:r>
        <w:r>
          <w:rPr>
            <w:noProof/>
            <w:webHidden/>
          </w:rPr>
        </w:r>
        <w:r>
          <w:rPr>
            <w:noProof/>
            <w:webHidden/>
          </w:rPr>
          <w:fldChar w:fldCharType="separate"/>
        </w:r>
        <w:r>
          <w:rPr>
            <w:noProof/>
            <w:webHidden/>
          </w:rPr>
          <w:t>101</w:t>
        </w:r>
        <w:r>
          <w:rPr>
            <w:noProof/>
            <w:webHidden/>
          </w:rPr>
          <w:fldChar w:fldCharType="end"/>
        </w:r>
      </w:hyperlink>
    </w:p>
    <w:p w14:paraId="638F622C" w14:textId="1DD9E0ED"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54" w:history="1">
        <w:r w:rsidRPr="003E4B9F">
          <w:rPr>
            <w:rStyle w:val="Hyperlink"/>
            <w:noProof/>
          </w:rPr>
          <w:t>Figure 57: Call Hard Code Data</w:t>
        </w:r>
        <w:r>
          <w:rPr>
            <w:noProof/>
            <w:webHidden/>
          </w:rPr>
          <w:tab/>
        </w:r>
        <w:r>
          <w:rPr>
            <w:noProof/>
            <w:webHidden/>
          </w:rPr>
          <w:fldChar w:fldCharType="begin"/>
        </w:r>
        <w:r>
          <w:rPr>
            <w:noProof/>
            <w:webHidden/>
          </w:rPr>
          <w:instrText xml:space="preserve"> PAGEREF _Toc206003254 \h </w:instrText>
        </w:r>
        <w:r>
          <w:rPr>
            <w:noProof/>
            <w:webHidden/>
          </w:rPr>
        </w:r>
        <w:r>
          <w:rPr>
            <w:noProof/>
            <w:webHidden/>
          </w:rPr>
          <w:fldChar w:fldCharType="separate"/>
        </w:r>
        <w:r>
          <w:rPr>
            <w:noProof/>
            <w:webHidden/>
          </w:rPr>
          <w:t>101</w:t>
        </w:r>
        <w:r>
          <w:rPr>
            <w:noProof/>
            <w:webHidden/>
          </w:rPr>
          <w:fldChar w:fldCharType="end"/>
        </w:r>
      </w:hyperlink>
    </w:p>
    <w:p w14:paraId="0EB61917" w14:textId="11FC0924"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55" w:history="1">
        <w:r w:rsidRPr="003E4B9F">
          <w:rPr>
            <w:rStyle w:val="Hyperlink"/>
            <w:noProof/>
          </w:rPr>
          <w:t>Figure 58: Environment interface to access configuration</w:t>
        </w:r>
        <w:r>
          <w:rPr>
            <w:noProof/>
            <w:webHidden/>
          </w:rPr>
          <w:tab/>
        </w:r>
        <w:r>
          <w:rPr>
            <w:noProof/>
            <w:webHidden/>
          </w:rPr>
          <w:fldChar w:fldCharType="begin"/>
        </w:r>
        <w:r>
          <w:rPr>
            <w:noProof/>
            <w:webHidden/>
          </w:rPr>
          <w:instrText xml:space="preserve"> PAGEREF _Toc206003255 \h </w:instrText>
        </w:r>
        <w:r>
          <w:rPr>
            <w:noProof/>
            <w:webHidden/>
          </w:rPr>
        </w:r>
        <w:r>
          <w:rPr>
            <w:noProof/>
            <w:webHidden/>
          </w:rPr>
          <w:fldChar w:fldCharType="separate"/>
        </w:r>
        <w:r>
          <w:rPr>
            <w:noProof/>
            <w:webHidden/>
          </w:rPr>
          <w:t>102</w:t>
        </w:r>
        <w:r>
          <w:rPr>
            <w:noProof/>
            <w:webHidden/>
          </w:rPr>
          <w:fldChar w:fldCharType="end"/>
        </w:r>
      </w:hyperlink>
    </w:p>
    <w:p w14:paraId="7AED386E" w14:textId="0AAA0CCB"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56" w:history="1">
        <w:r w:rsidRPr="003E4B9F">
          <w:rPr>
            <w:rStyle w:val="Hyperlink"/>
            <w:noProof/>
          </w:rPr>
          <w:t>Figure 59: Methode to Call Configuration Properties</w:t>
        </w:r>
        <w:r>
          <w:rPr>
            <w:noProof/>
            <w:webHidden/>
          </w:rPr>
          <w:tab/>
        </w:r>
        <w:r>
          <w:rPr>
            <w:noProof/>
            <w:webHidden/>
          </w:rPr>
          <w:fldChar w:fldCharType="begin"/>
        </w:r>
        <w:r>
          <w:rPr>
            <w:noProof/>
            <w:webHidden/>
          </w:rPr>
          <w:instrText xml:space="preserve"> PAGEREF _Toc206003256 \h </w:instrText>
        </w:r>
        <w:r>
          <w:rPr>
            <w:noProof/>
            <w:webHidden/>
          </w:rPr>
        </w:r>
        <w:r>
          <w:rPr>
            <w:noProof/>
            <w:webHidden/>
          </w:rPr>
          <w:fldChar w:fldCharType="separate"/>
        </w:r>
        <w:r>
          <w:rPr>
            <w:noProof/>
            <w:webHidden/>
          </w:rPr>
          <w:t>103</w:t>
        </w:r>
        <w:r>
          <w:rPr>
            <w:noProof/>
            <w:webHidden/>
          </w:rPr>
          <w:fldChar w:fldCharType="end"/>
        </w:r>
      </w:hyperlink>
    </w:p>
    <w:p w14:paraId="799AD330" w14:textId="3F9F0108"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57" w:history="1">
        <w:r w:rsidRPr="003E4B9F">
          <w:rPr>
            <w:rStyle w:val="Hyperlink"/>
            <w:noProof/>
          </w:rPr>
          <w:t>Figure 60: Configuration Properties Class</w:t>
        </w:r>
        <w:r>
          <w:rPr>
            <w:noProof/>
            <w:webHidden/>
          </w:rPr>
          <w:tab/>
        </w:r>
        <w:r>
          <w:rPr>
            <w:noProof/>
            <w:webHidden/>
          </w:rPr>
          <w:fldChar w:fldCharType="begin"/>
        </w:r>
        <w:r>
          <w:rPr>
            <w:noProof/>
            <w:webHidden/>
          </w:rPr>
          <w:instrText xml:space="preserve"> PAGEREF _Toc206003257 \h </w:instrText>
        </w:r>
        <w:r>
          <w:rPr>
            <w:noProof/>
            <w:webHidden/>
          </w:rPr>
        </w:r>
        <w:r>
          <w:rPr>
            <w:noProof/>
            <w:webHidden/>
          </w:rPr>
          <w:fldChar w:fldCharType="separate"/>
        </w:r>
        <w:r>
          <w:rPr>
            <w:noProof/>
            <w:webHidden/>
          </w:rPr>
          <w:t>103</w:t>
        </w:r>
        <w:r>
          <w:rPr>
            <w:noProof/>
            <w:webHidden/>
          </w:rPr>
          <w:fldChar w:fldCharType="end"/>
        </w:r>
      </w:hyperlink>
    </w:p>
    <w:p w14:paraId="43A4C2C3" w14:textId="1DE53BF0"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58" w:history="1">
        <w:r w:rsidRPr="003E4B9F">
          <w:rPr>
            <w:rStyle w:val="Hyperlink"/>
            <w:noProof/>
          </w:rPr>
          <w:t>Figure 61: Example for Account Configuration</w:t>
        </w:r>
        <w:r>
          <w:rPr>
            <w:noProof/>
            <w:webHidden/>
          </w:rPr>
          <w:tab/>
        </w:r>
        <w:r>
          <w:rPr>
            <w:noProof/>
            <w:webHidden/>
          </w:rPr>
          <w:fldChar w:fldCharType="begin"/>
        </w:r>
        <w:r>
          <w:rPr>
            <w:noProof/>
            <w:webHidden/>
          </w:rPr>
          <w:instrText xml:space="preserve"> PAGEREF _Toc206003258 \h </w:instrText>
        </w:r>
        <w:r>
          <w:rPr>
            <w:noProof/>
            <w:webHidden/>
          </w:rPr>
        </w:r>
        <w:r>
          <w:rPr>
            <w:noProof/>
            <w:webHidden/>
          </w:rPr>
          <w:fldChar w:fldCharType="separate"/>
        </w:r>
        <w:r>
          <w:rPr>
            <w:noProof/>
            <w:webHidden/>
          </w:rPr>
          <w:t>105</w:t>
        </w:r>
        <w:r>
          <w:rPr>
            <w:noProof/>
            <w:webHidden/>
          </w:rPr>
          <w:fldChar w:fldCharType="end"/>
        </w:r>
      </w:hyperlink>
    </w:p>
    <w:p w14:paraId="22D08317" w14:textId="7143CD49"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59" w:history="1">
        <w:r w:rsidRPr="003E4B9F">
          <w:rPr>
            <w:rStyle w:val="Hyperlink"/>
            <w:noProof/>
          </w:rPr>
          <w:t>Figure 62: Different Environment in Configuration</w:t>
        </w:r>
        <w:r>
          <w:rPr>
            <w:noProof/>
            <w:webHidden/>
          </w:rPr>
          <w:tab/>
        </w:r>
        <w:r>
          <w:rPr>
            <w:noProof/>
            <w:webHidden/>
          </w:rPr>
          <w:fldChar w:fldCharType="begin"/>
        </w:r>
        <w:r>
          <w:rPr>
            <w:noProof/>
            <w:webHidden/>
          </w:rPr>
          <w:instrText xml:space="preserve"> PAGEREF _Toc206003259 \h </w:instrText>
        </w:r>
        <w:r>
          <w:rPr>
            <w:noProof/>
            <w:webHidden/>
          </w:rPr>
        </w:r>
        <w:r>
          <w:rPr>
            <w:noProof/>
            <w:webHidden/>
          </w:rPr>
          <w:fldChar w:fldCharType="separate"/>
        </w:r>
        <w:r>
          <w:rPr>
            <w:noProof/>
            <w:webHidden/>
          </w:rPr>
          <w:t>105</w:t>
        </w:r>
        <w:r>
          <w:rPr>
            <w:noProof/>
            <w:webHidden/>
          </w:rPr>
          <w:fldChar w:fldCharType="end"/>
        </w:r>
      </w:hyperlink>
    </w:p>
    <w:p w14:paraId="3441D170" w14:textId="7099A9BE"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60" w:history="1">
        <w:r w:rsidRPr="003E4B9F">
          <w:rPr>
            <w:rStyle w:val="Hyperlink"/>
            <w:noProof/>
          </w:rPr>
          <w:t>Figure 63: Spring Cloud Config Example</w:t>
        </w:r>
        <w:r>
          <w:rPr>
            <w:noProof/>
            <w:webHidden/>
          </w:rPr>
          <w:tab/>
        </w:r>
        <w:r>
          <w:rPr>
            <w:noProof/>
            <w:webHidden/>
          </w:rPr>
          <w:fldChar w:fldCharType="begin"/>
        </w:r>
        <w:r>
          <w:rPr>
            <w:noProof/>
            <w:webHidden/>
          </w:rPr>
          <w:instrText xml:space="preserve"> PAGEREF _Toc206003260 \h </w:instrText>
        </w:r>
        <w:r>
          <w:rPr>
            <w:noProof/>
            <w:webHidden/>
          </w:rPr>
        </w:r>
        <w:r>
          <w:rPr>
            <w:noProof/>
            <w:webHidden/>
          </w:rPr>
          <w:fldChar w:fldCharType="separate"/>
        </w:r>
        <w:r>
          <w:rPr>
            <w:noProof/>
            <w:webHidden/>
          </w:rPr>
          <w:t>108</w:t>
        </w:r>
        <w:r>
          <w:rPr>
            <w:noProof/>
            <w:webHidden/>
          </w:rPr>
          <w:fldChar w:fldCharType="end"/>
        </w:r>
      </w:hyperlink>
    </w:p>
    <w:p w14:paraId="5C0C857C" w14:textId="129B47FD"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61" w:history="1">
        <w:r w:rsidRPr="003E4B9F">
          <w:rPr>
            <w:rStyle w:val="Hyperlink"/>
            <w:noProof/>
          </w:rPr>
          <w:t>Figure 64: Mange Secrets Inside Account Microservice</w:t>
        </w:r>
        <w:r>
          <w:rPr>
            <w:noProof/>
            <w:webHidden/>
          </w:rPr>
          <w:tab/>
        </w:r>
        <w:r>
          <w:rPr>
            <w:noProof/>
            <w:webHidden/>
          </w:rPr>
          <w:fldChar w:fldCharType="begin"/>
        </w:r>
        <w:r>
          <w:rPr>
            <w:noProof/>
            <w:webHidden/>
          </w:rPr>
          <w:instrText xml:space="preserve"> PAGEREF _Toc206003261 \h </w:instrText>
        </w:r>
        <w:r>
          <w:rPr>
            <w:noProof/>
            <w:webHidden/>
          </w:rPr>
        </w:r>
        <w:r>
          <w:rPr>
            <w:noProof/>
            <w:webHidden/>
          </w:rPr>
          <w:fldChar w:fldCharType="separate"/>
        </w:r>
        <w:r>
          <w:rPr>
            <w:noProof/>
            <w:webHidden/>
          </w:rPr>
          <w:t>108</w:t>
        </w:r>
        <w:r>
          <w:rPr>
            <w:noProof/>
            <w:webHidden/>
          </w:rPr>
          <w:fldChar w:fldCharType="end"/>
        </w:r>
      </w:hyperlink>
    </w:p>
    <w:p w14:paraId="6769D10B" w14:textId="3B94E7EF"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62" w:history="1">
        <w:r w:rsidRPr="003E4B9F">
          <w:rPr>
            <w:rStyle w:val="Hyperlink"/>
            <w:noProof/>
          </w:rPr>
          <w:t>Figure 65: GitHub Repository for Configuration</w:t>
        </w:r>
        <w:r>
          <w:rPr>
            <w:noProof/>
            <w:webHidden/>
          </w:rPr>
          <w:tab/>
        </w:r>
        <w:r>
          <w:rPr>
            <w:noProof/>
            <w:webHidden/>
          </w:rPr>
          <w:fldChar w:fldCharType="begin"/>
        </w:r>
        <w:r>
          <w:rPr>
            <w:noProof/>
            <w:webHidden/>
          </w:rPr>
          <w:instrText xml:space="preserve"> PAGEREF _Toc206003262 \h </w:instrText>
        </w:r>
        <w:r>
          <w:rPr>
            <w:noProof/>
            <w:webHidden/>
          </w:rPr>
        </w:r>
        <w:r>
          <w:rPr>
            <w:noProof/>
            <w:webHidden/>
          </w:rPr>
          <w:fldChar w:fldCharType="separate"/>
        </w:r>
        <w:r>
          <w:rPr>
            <w:noProof/>
            <w:webHidden/>
          </w:rPr>
          <w:t>109</w:t>
        </w:r>
        <w:r>
          <w:rPr>
            <w:noProof/>
            <w:webHidden/>
          </w:rPr>
          <w:fldChar w:fldCharType="end"/>
        </w:r>
      </w:hyperlink>
    </w:p>
    <w:p w14:paraId="61857B85" w14:textId="4492CBC8"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63" w:history="1">
        <w:r w:rsidRPr="003E4B9F">
          <w:rPr>
            <w:rStyle w:val="Hyperlink"/>
            <w:noProof/>
          </w:rPr>
          <w:t>Figure 66: Connection between GitHub Repository and Spring Micro Service</w:t>
        </w:r>
        <w:r>
          <w:rPr>
            <w:noProof/>
            <w:webHidden/>
          </w:rPr>
          <w:tab/>
        </w:r>
        <w:r>
          <w:rPr>
            <w:noProof/>
            <w:webHidden/>
          </w:rPr>
          <w:fldChar w:fldCharType="begin"/>
        </w:r>
        <w:r>
          <w:rPr>
            <w:noProof/>
            <w:webHidden/>
          </w:rPr>
          <w:instrText xml:space="preserve"> PAGEREF _Toc206003263 \h </w:instrText>
        </w:r>
        <w:r>
          <w:rPr>
            <w:noProof/>
            <w:webHidden/>
          </w:rPr>
        </w:r>
        <w:r>
          <w:rPr>
            <w:noProof/>
            <w:webHidden/>
          </w:rPr>
          <w:fldChar w:fldCharType="separate"/>
        </w:r>
        <w:r>
          <w:rPr>
            <w:noProof/>
            <w:webHidden/>
          </w:rPr>
          <w:t>109</w:t>
        </w:r>
        <w:r>
          <w:rPr>
            <w:noProof/>
            <w:webHidden/>
          </w:rPr>
          <w:fldChar w:fldCharType="end"/>
        </w:r>
      </w:hyperlink>
    </w:p>
    <w:p w14:paraId="58E08611" w14:textId="039288F0"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64" w:history="1">
        <w:r w:rsidRPr="003E4B9F">
          <w:rPr>
            <w:rStyle w:val="Hyperlink"/>
            <w:noProof/>
          </w:rPr>
          <w:t>Figure 67: Scalability Test Script Example</w:t>
        </w:r>
        <w:r>
          <w:rPr>
            <w:noProof/>
            <w:webHidden/>
          </w:rPr>
          <w:tab/>
        </w:r>
        <w:r>
          <w:rPr>
            <w:noProof/>
            <w:webHidden/>
          </w:rPr>
          <w:fldChar w:fldCharType="begin"/>
        </w:r>
        <w:r>
          <w:rPr>
            <w:noProof/>
            <w:webHidden/>
          </w:rPr>
          <w:instrText xml:space="preserve"> PAGEREF _Toc206003264 \h </w:instrText>
        </w:r>
        <w:r>
          <w:rPr>
            <w:noProof/>
            <w:webHidden/>
          </w:rPr>
        </w:r>
        <w:r>
          <w:rPr>
            <w:noProof/>
            <w:webHidden/>
          </w:rPr>
          <w:fldChar w:fldCharType="separate"/>
        </w:r>
        <w:r>
          <w:rPr>
            <w:noProof/>
            <w:webHidden/>
          </w:rPr>
          <w:t>112</w:t>
        </w:r>
        <w:r>
          <w:rPr>
            <w:noProof/>
            <w:webHidden/>
          </w:rPr>
          <w:fldChar w:fldCharType="end"/>
        </w:r>
      </w:hyperlink>
    </w:p>
    <w:p w14:paraId="38841178" w14:textId="2A84A9EC"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65" w:history="1">
        <w:r w:rsidRPr="003E4B9F">
          <w:rPr>
            <w:rStyle w:val="Hyperlink"/>
            <w:noProof/>
          </w:rPr>
          <w:t>Figure 68: Rabbit Docker Compos Example</w:t>
        </w:r>
        <w:r>
          <w:rPr>
            <w:noProof/>
            <w:webHidden/>
          </w:rPr>
          <w:tab/>
        </w:r>
        <w:r>
          <w:rPr>
            <w:noProof/>
            <w:webHidden/>
          </w:rPr>
          <w:fldChar w:fldCharType="begin"/>
        </w:r>
        <w:r>
          <w:rPr>
            <w:noProof/>
            <w:webHidden/>
          </w:rPr>
          <w:instrText xml:space="preserve"> PAGEREF _Toc206003265 \h </w:instrText>
        </w:r>
        <w:r>
          <w:rPr>
            <w:noProof/>
            <w:webHidden/>
          </w:rPr>
        </w:r>
        <w:r>
          <w:rPr>
            <w:noProof/>
            <w:webHidden/>
          </w:rPr>
          <w:fldChar w:fldCharType="separate"/>
        </w:r>
        <w:r>
          <w:rPr>
            <w:noProof/>
            <w:webHidden/>
          </w:rPr>
          <w:t>118</w:t>
        </w:r>
        <w:r>
          <w:rPr>
            <w:noProof/>
            <w:webHidden/>
          </w:rPr>
          <w:fldChar w:fldCharType="end"/>
        </w:r>
      </w:hyperlink>
    </w:p>
    <w:p w14:paraId="3D9EF386" w14:textId="0A744AF8"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66" w:history="1">
        <w:r w:rsidRPr="003E4B9F">
          <w:rPr>
            <w:rStyle w:val="Hyperlink"/>
            <w:noProof/>
          </w:rPr>
          <w:t>Figure 69: Docker Compose Folder</w:t>
        </w:r>
        <w:r>
          <w:rPr>
            <w:noProof/>
            <w:webHidden/>
          </w:rPr>
          <w:tab/>
        </w:r>
        <w:r>
          <w:rPr>
            <w:noProof/>
            <w:webHidden/>
          </w:rPr>
          <w:fldChar w:fldCharType="begin"/>
        </w:r>
        <w:r>
          <w:rPr>
            <w:noProof/>
            <w:webHidden/>
          </w:rPr>
          <w:instrText xml:space="preserve"> PAGEREF _Toc206003266 \h </w:instrText>
        </w:r>
        <w:r>
          <w:rPr>
            <w:noProof/>
            <w:webHidden/>
          </w:rPr>
        </w:r>
        <w:r>
          <w:rPr>
            <w:noProof/>
            <w:webHidden/>
          </w:rPr>
          <w:fldChar w:fldCharType="separate"/>
        </w:r>
        <w:r>
          <w:rPr>
            <w:noProof/>
            <w:webHidden/>
          </w:rPr>
          <w:t>118</w:t>
        </w:r>
        <w:r>
          <w:rPr>
            <w:noProof/>
            <w:webHidden/>
          </w:rPr>
          <w:fldChar w:fldCharType="end"/>
        </w:r>
      </w:hyperlink>
    </w:p>
    <w:p w14:paraId="15F127BC" w14:textId="2BA75710"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67" w:history="1">
        <w:r w:rsidRPr="003E4B9F">
          <w:rPr>
            <w:rStyle w:val="Hyperlink"/>
            <w:noProof/>
          </w:rPr>
          <w:t>Figure 70: Common Configuration Inside Docker Compose</w:t>
        </w:r>
        <w:r>
          <w:rPr>
            <w:noProof/>
            <w:webHidden/>
          </w:rPr>
          <w:tab/>
        </w:r>
        <w:r>
          <w:rPr>
            <w:noProof/>
            <w:webHidden/>
          </w:rPr>
          <w:fldChar w:fldCharType="begin"/>
        </w:r>
        <w:r>
          <w:rPr>
            <w:noProof/>
            <w:webHidden/>
          </w:rPr>
          <w:instrText xml:space="preserve"> PAGEREF _Toc206003267 \h </w:instrText>
        </w:r>
        <w:r>
          <w:rPr>
            <w:noProof/>
            <w:webHidden/>
          </w:rPr>
        </w:r>
        <w:r>
          <w:rPr>
            <w:noProof/>
            <w:webHidden/>
          </w:rPr>
          <w:fldChar w:fldCharType="separate"/>
        </w:r>
        <w:r>
          <w:rPr>
            <w:noProof/>
            <w:webHidden/>
          </w:rPr>
          <w:t>119</w:t>
        </w:r>
        <w:r>
          <w:rPr>
            <w:noProof/>
            <w:webHidden/>
          </w:rPr>
          <w:fldChar w:fldCharType="end"/>
        </w:r>
      </w:hyperlink>
    </w:p>
    <w:p w14:paraId="5F8E18C8" w14:textId="6AF34981"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68" w:history="1">
        <w:r w:rsidRPr="003E4B9F">
          <w:rPr>
            <w:rStyle w:val="Hyperlink"/>
            <w:noProof/>
          </w:rPr>
          <w:t>Figure 71: Nammering Docker Image</w:t>
        </w:r>
        <w:r>
          <w:rPr>
            <w:noProof/>
            <w:webHidden/>
          </w:rPr>
          <w:tab/>
        </w:r>
        <w:r>
          <w:rPr>
            <w:noProof/>
            <w:webHidden/>
          </w:rPr>
          <w:fldChar w:fldCharType="begin"/>
        </w:r>
        <w:r>
          <w:rPr>
            <w:noProof/>
            <w:webHidden/>
          </w:rPr>
          <w:instrText xml:space="preserve"> PAGEREF _Toc206003268 \h </w:instrText>
        </w:r>
        <w:r>
          <w:rPr>
            <w:noProof/>
            <w:webHidden/>
          </w:rPr>
        </w:r>
        <w:r>
          <w:rPr>
            <w:noProof/>
            <w:webHidden/>
          </w:rPr>
          <w:fldChar w:fldCharType="separate"/>
        </w:r>
        <w:r>
          <w:rPr>
            <w:noProof/>
            <w:webHidden/>
          </w:rPr>
          <w:t>120</w:t>
        </w:r>
        <w:r>
          <w:rPr>
            <w:noProof/>
            <w:webHidden/>
          </w:rPr>
          <w:fldChar w:fldCharType="end"/>
        </w:r>
      </w:hyperlink>
    </w:p>
    <w:p w14:paraId="6959A76A" w14:textId="4EA077FF"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69" w:history="1">
        <w:r w:rsidRPr="003E4B9F">
          <w:rPr>
            <w:rStyle w:val="Hyperlink"/>
            <w:noProof/>
          </w:rPr>
          <w:t>Figure 72 : Reading variable from common Xml</w:t>
        </w:r>
        <w:r>
          <w:rPr>
            <w:noProof/>
            <w:webHidden/>
          </w:rPr>
          <w:tab/>
        </w:r>
        <w:r>
          <w:rPr>
            <w:noProof/>
            <w:webHidden/>
          </w:rPr>
          <w:fldChar w:fldCharType="begin"/>
        </w:r>
        <w:r>
          <w:rPr>
            <w:noProof/>
            <w:webHidden/>
          </w:rPr>
          <w:instrText xml:space="preserve"> PAGEREF _Toc206003269 \h </w:instrText>
        </w:r>
        <w:r>
          <w:rPr>
            <w:noProof/>
            <w:webHidden/>
          </w:rPr>
        </w:r>
        <w:r>
          <w:rPr>
            <w:noProof/>
            <w:webHidden/>
          </w:rPr>
          <w:fldChar w:fldCharType="separate"/>
        </w:r>
        <w:r>
          <w:rPr>
            <w:noProof/>
            <w:webHidden/>
          </w:rPr>
          <w:t>120</w:t>
        </w:r>
        <w:r>
          <w:rPr>
            <w:noProof/>
            <w:webHidden/>
          </w:rPr>
          <w:fldChar w:fldCharType="end"/>
        </w:r>
      </w:hyperlink>
    </w:p>
    <w:p w14:paraId="2F7889E4" w14:textId="0C7D0929"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70" w:history="1">
        <w:r w:rsidRPr="003E4B9F">
          <w:rPr>
            <w:rStyle w:val="Hyperlink"/>
            <w:noProof/>
          </w:rPr>
          <w:t>Figure 73: Reading Version of Maven from Common XML File</w:t>
        </w:r>
        <w:r>
          <w:rPr>
            <w:noProof/>
            <w:webHidden/>
          </w:rPr>
          <w:tab/>
        </w:r>
        <w:r>
          <w:rPr>
            <w:noProof/>
            <w:webHidden/>
          </w:rPr>
          <w:fldChar w:fldCharType="begin"/>
        </w:r>
        <w:r>
          <w:rPr>
            <w:noProof/>
            <w:webHidden/>
          </w:rPr>
          <w:instrText xml:space="preserve"> PAGEREF _Toc206003270 \h </w:instrText>
        </w:r>
        <w:r>
          <w:rPr>
            <w:noProof/>
            <w:webHidden/>
          </w:rPr>
        </w:r>
        <w:r>
          <w:rPr>
            <w:noProof/>
            <w:webHidden/>
          </w:rPr>
          <w:fldChar w:fldCharType="separate"/>
        </w:r>
        <w:r>
          <w:rPr>
            <w:noProof/>
            <w:webHidden/>
          </w:rPr>
          <w:t>121</w:t>
        </w:r>
        <w:r>
          <w:rPr>
            <w:noProof/>
            <w:webHidden/>
          </w:rPr>
          <w:fldChar w:fldCharType="end"/>
        </w:r>
      </w:hyperlink>
    </w:p>
    <w:p w14:paraId="3E4EB763" w14:textId="143BBB83"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71" w:history="1">
        <w:r w:rsidRPr="003E4B9F">
          <w:rPr>
            <w:rStyle w:val="Hyperlink"/>
            <w:noProof/>
          </w:rPr>
          <w:t>Figure 74: All Maven Version in Common XML File</w:t>
        </w:r>
        <w:r>
          <w:rPr>
            <w:noProof/>
            <w:webHidden/>
          </w:rPr>
          <w:tab/>
        </w:r>
        <w:r>
          <w:rPr>
            <w:noProof/>
            <w:webHidden/>
          </w:rPr>
          <w:fldChar w:fldCharType="begin"/>
        </w:r>
        <w:r>
          <w:rPr>
            <w:noProof/>
            <w:webHidden/>
          </w:rPr>
          <w:instrText xml:space="preserve"> PAGEREF _Toc206003271 \h </w:instrText>
        </w:r>
        <w:r>
          <w:rPr>
            <w:noProof/>
            <w:webHidden/>
          </w:rPr>
        </w:r>
        <w:r>
          <w:rPr>
            <w:noProof/>
            <w:webHidden/>
          </w:rPr>
          <w:fldChar w:fldCharType="separate"/>
        </w:r>
        <w:r>
          <w:rPr>
            <w:noProof/>
            <w:webHidden/>
          </w:rPr>
          <w:t>121</w:t>
        </w:r>
        <w:r>
          <w:rPr>
            <w:noProof/>
            <w:webHidden/>
          </w:rPr>
          <w:fldChar w:fldCharType="end"/>
        </w:r>
      </w:hyperlink>
    </w:p>
    <w:p w14:paraId="6CDE1659" w14:textId="436111D9"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72" w:history="1">
        <w:r w:rsidRPr="003E4B9F">
          <w:rPr>
            <w:rStyle w:val="Hyperlink"/>
            <w:noProof/>
          </w:rPr>
          <w:t>Figure 75: Helm Folder for All Application</w:t>
        </w:r>
        <w:r>
          <w:rPr>
            <w:noProof/>
            <w:webHidden/>
          </w:rPr>
          <w:tab/>
        </w:r>
        <w:r>
          <w:rPr>
            <w:noProof/>
            <w:webHidden/>
          </w:rPr>
          <w:fldChar w:fldCharType="begin"/>
        </w:r>
        <w:r>
          <w:rPr>
            <w:noProof/>
            <w:webHidden/>
          </w:rPr>
          <w:instrText xml:space="preserve"> PAGEREF _Toc206003272 \h </w:instrText>
        </w:r>
        <w:r>
          <w:rPr>
            <w:noProof/>
            <w:webHidden/>
          </w:rPr>
        </w:r>
        <w:r>
          <w:rPr>
            <w:noProof/>
            <w:webHidden/>
          </w:rPr>
          <w:fldChar w:fldCharType="separate"/>
        </w:r>
        <w:r>
          <w:rPr>
            <w:noProof/>
            <w:webHidden/>
          </w:rPr>
          <w:t>123</w:t>
        </w:r>
        <w:r>
          <w:rPr>
            <w:noProof/>
            <w:webHidden/>
          </w:rPr>
          <w:fldChar w:fldCharType="end"/>
        </w:r>
      </w:hyperlink>
    </w:p>
    <w:p w14:paraId="1F0C35D1" w14:textId="7647D7EE"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73" w:history="1">
        <w:r w:rsidRPr="003E4B9F">
          <w:rPr>
            <w:rStyle w:val="Hyperlink"/>
            <w:noProof/>
          </w:rPr>
          <w:t>Figure 76: Helm Environment Common Variable</w:t>
        </w:r>
        <w:r>
          <w:rPr>
            <w:noProof/>
            <w:webHidden/>
          </w:rPr>
          <w:tab/>
        </w:r>
        <w:r>
          <w:rPr>
            <w:noProof/>
            <w:webHidden/>
          </w:rPr>
          <w:fldChar w:fldCharType="begin"/>
        </w:r>
        <w:r>
          <w:rPr>
            <w:noProof/>
            <w:webHidden/>
          </w:rPr>
          <w:instrText xml:space="preserve"> PAGEREF _Toc206003273 \h </w:instrText>
        </w:r>
        <w:r>
          <w:rPr>
            <w:noProof/>
            <w:webHidden/>
          </w:rPr>
        </w:r>
        <w:r>
          <w:rPr>
            <w:noProof/>
            <w:webHidden/>
          </w:rPr>
          <w:fldChar w:fldCharType="separate"/>
        </w:r>
        <w:r>
          <w:rPr>
            <w:noProof/>
            <w:webHidden/>
          </w:rPr>
          <w:t>123</w:t>
        </w:r>
        <w:r>
          <w:rPr>
            <w:noProof/>
            <w:webHidden/>
          </w:rPr>
          <w:fldChar w:fldCharType="end"/>
        </w:r>
      </w:hyperlink>
    </w:p>
    <w:p w14:paraId="3279528B" w14:textId="041674D2" w:rsidR="00BD4AC2" w:rsidRDefault="00BD4AC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6003274" w:history="1">
        <w:r w:rsidRPr="003E4B9F">
          <w:rPr>
            <w:rStyle w:val="Hyperlink"/>
            <w:noProof/>
          </w:rPr>
          <w:t>Figure 77: Account Helm Chart Example</w:t>
        </w:r>
        <w:r>
          <w:rPr>
            <w:noProof/>
            <w:webHidden/>
          </w:rPr>
          <w:tab/>
        </w:r>
        <w:r>
          <w:rPr>
            <w:noProof/>
            <w:webHidden/>
          </w:rPr>
          <w:fldChar w:fldCharType="begin"/>
        </w:r>
        <w:r>
          <w:rPr>
            <w:noProof/>
            <w:webHidden/>
          </w:rPr>
          <w:instrText xml:space="preserve"> PAGEREF _Toc206003274 \h </w:instrText>
        </w:r>
        <w:r>
          <w:rPr>
            <w:noProof/>
            <w:webHidden/>
          </w:rPr>
        </w:r>
        <w:r>
          <w:rPr>
            <w:noProof/>
            <w:webHidden/>
          </w:rPr>
          <w:fldChar w:fldCharType="separate"/>
        </w:r>
        <w:r>
          <w:rPr>
            <w:noProof/>
            <w:webHidden/>
          </w:rPr>
          <w:t>124</w:t>
        </w:r>
        <w:r>
          <w:rPr>
            <w:noProof/>
            <w:webHidden/>
          </w:rPr>
          <w:fldChar w:fldCharType="end"/>
        </w:r>
      </w:hyperlink>
    </w:p>
    <w:p w14:paraId="370E0C53" w14:textId="73605A23" w:rsidR="005F55AC" w:rsidRPr="00D70369" w:rsidRDefault="00213C92" w:rsidP="005F55AC">
      <w:pPr>
        <w:pStyle w:val="FHCWDAText"/>
        <w:rPr>
          <w:lang w:val="en-US"/>
        </w:rPr>
      </w:pPr>
      <w:r w:rsidRPr="00D70369">
        <w:rPr>
          <w:rFonts w:eastAsia="Times New Roman"/>
          <w:sz w:val="24"/>
          <w:lang w:val="en-US" w:eastAsia="en-US"/>
        </w:rPr>
        <w:fldChar w:fldCharType="end"/>
      </w:r>
    </w:p>
    <w:p w14:paraId="30FB8F37" w14:textId="77777777" w:rsidR="005F55AC" w:rsidRPr="00D70369" w:rsidRDefault="005F55AC" w:rsidP="005F55AC">
      <w:pPr>
        <w:pStyle w:val="FHCWDAText"/>
        <w:rPr>
          <w:lang w:val="en-US"/>
        </w:rPr>
      </w:pPr>
    </w:p>
    <w:p w14:paraId="3DB1FA43" w14:textId="77777777" w:rsidR="00C1152A" w:rsidRPr="00D70369" w:rsidRDefault="00C1152A" w:rsidP="00EF3867">
      <w:pPr>
        <w:pStyle w:val="FHCWDAInhaltsverzeichnis"/>
        <w:rPr>
          <w:lang w:val="en-US"/>
        </w:rPr>
      </w:pPr>
    </w:p>
    <w:p w14:paraId="6FDAA88A" w14:textId="77777777" w:rsidR="00C1152A" w:rsidRPr="00D70369" w:rsidRDefault="00C1152A" w:rsidP="003B34FE">
      <w:pPr>
        <w:pStyle w:val="FHCWDAText"/>
        <w:rPr>
          <w:lang w:val="en-US"/>
        </w:rPr>
      </w:pPr>
    </w:p>
    <w:p w14:paraId="3280ABEC" w14:textId="77777777" w:rsidR="00C1152A" w:rsidRPr="00D70369" w:rsidRDefault="00C1152A" w:rsidP="001A738D">
      <w:pPr>
        <w:pStyle w:val="FHCWDAText"/>
        <w:rPr>
          <w:lang w:val="en-US"/>
        </w:rPr>
        <w:sectPr w:rsidR="00C1152A" w:rsidRPr="00D70369" w:rsidSect="00E14B43">
          <w:pgSz w:w="11907" w:h="16840" w:code="9"/>
          <w:pgMar w:top="1701" w:right="1418" w:bottom="1134" w:left="1701" w:header="567" w:footer="1134" w:gutter="0"/>
          <w:cols w:space="720"/>
        </w:sectPr>
      </w:pPr>
    </w:p>
    <w:p w14:paraId="0D5044E5" w14:textId="77777777" w:rsidR="00C1152A" w:rsidRPr="00D70369" w:rsidRDefault="007B7F57" w:rsidP="003B34FE">
      <w:pPr>
        <w:pStyle w:val="FHCWDAEbene1OhneNr"/>
        <w:rPr>
          <w:lang w:val="en-US"/>
        </w:rPr>
      </w:pPr>
      <w:bookmarkStart w:id="492" w:name="_Toc206003842"/>
      <w:r w:rsidRPr="00D70369">
        <w:rPr>
          <w:lang w:val="en-US"/>
        </w:rPr>
        <w:lastRenderedPageBreak/>
        <w:t>List of Tables</w:t>
      </w:r>
      <w:bookmarkEnd w:id="492"/>
    </w:p>
    <w:p w14:paraId="123C5909" w14:textId="5EBB859C" w:rsidR="002F2A56" w:rsidRDefault="008132A7">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r w:rsidRPr="00D70369">
        <w:fldChar w:fldCharType="begin"/>
      </w:r>
      <w:r w:rsidRPr="00D70369">
        <w:instrText xml:space="preserve"> TOC \h \z \c "Table" </w:instrText>
      </w:r>
      <w:r w:rsidRPr="00D70369">
        <w:fldChar w:fldCharType="separate"/>
      </w:r>
      <w:hyperlink w:anchor="_Toc205985537" w:history="1">
        <w:r w:rsidR="002F2A56" w:rsidRPr="00E81265">
          <w:rPr>
            <w:rStyle w:val="Hyperlink"/>
            <w:noProof/>
          </w:rPr>
          <w:t>Table 1: Monolithic vs. SOA vs. Microservices Comparison</w:t>
        </w:r>
        <w:r w:rsidR="002F2A56">
          <w:rPr>
            <w:noProof/>
            <w:webHidden/>
          </w:rPr>
          <w:tab/>
        </w:r>
        <w:r w:rsidR="002F2A56">
          <w:rPr>
            <w:noProof/>
            <w:webHidden/>
          </w:rPr>
          <w:fldChar w:fldCharType="begin"/>
        </w:r>
        <w:r w:rsidR="002F2A56">
          <w:rPr>
            <w:noProof/>
            <w:webHidden/>
          </w:rPr>
          <w:instrText xml:space="preserve"> PAGEREF _Toc205985537 \h </w:instrText>
        </w:r>
        <w:r w:rsidR="002F2A56">
          <w:rPr>
            <w:noProof/>
            <w:webHidden/>
          </w:rPr>
        </w:r>
        <w:r w:rsidR="002F2A56">
          <w:rPr>
            <w:noProof/>
            <w:webHidden/>
          </w:rPr>
          <w:fldChar w:fldCharType="separate"/>
        </w:r>
        <w:r w:rsidR="002F2A56">
          <w:rPr>
            <w:noProof/>
            <w:webHidden/>
          </w:rPr>
          <w:t>23</w:t>
        </w:r>
        <w:r w:rsidR="002F2A56">
          <w:rPr>
            <w:noProof/>
            <w:webHidden/>
          </w:rPr>
          <w:fldChar w:fldCharType="end"/>
        </w:r>
      </w:hyperlink>
    </w:p>
    <w:p w14:paraId="30307993" w14:textId="699EE0BA"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38" w:history="1">
        <w:r w:rsidRPr="00E81265">
          <w:rPr>
            <w:rStyle w:val="Hyperlink"/>
            <w:noProof/>
          </w:rPr>
          <w:t>Table 2: Critical Decision Points – Monolith vs. SOA vs. Microservices</w:t>
        </w:r>
        <w:r>
          <w:rPr>
            <w:noProof/>
            <w:webHidden/>
          </w:rPr>
          <w:tab/>
        </w:r>
        <w:r>
          <w:rPr>
            <w:noProof/>
            <w:webHidden/>
          </w:rPr>
          <w:fldChar w:fldCharType="begin"/>
        </w:r>
        <w:r>
          <w:rPr>
            <w:noProof/>
            <w:webHidden/>
          </w:rPr>
          <w:instrText xml:space="preserve"> PAGEREF _Toc205985538 \h </w:instrText>
        </w:r>
        <w:r>
          <w:rPr>
            <w:noProof/>
            <w:webHidden/>
          </w:rPr>
        </w:r>
        <w:r>
          <w:rPr>
            <w:noProof/>
            <w:webHidden/>
          </w:rPr>
          <w:fldChar w:fldCharType="separate"/>
        </w:r>
        <w:r>
          <w:rPr>
            <w:noProof/>
            <w:webHidden/>
          </w:rPr>
          <w:t>24</w:t>
        </w:r>
        <w:r>
          <w:rPr>
            <w:noProof/>
            <w:webHidden/>
          </w:rPr>
          <w:fldChar w:fldCharType="end"/>
        </w:r>
      </w:hyperlink>
    </w:p>
    <w:p w14:paraId="4EB4C4EF" w14:textId="62584AD1"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39" w:history="1">
        <w:r w:rsidRPr="00E81265">
          <w:rPr>
            <w:rStyle w:val="Hyperlink"/>
            <w:noProof/>
          </w:rPr>
          <w:t>Table 3: Centralized vs. Local Configuration</w:t>
        </w:r>
        <w:r>
          <w:rPr>
            <w:noProof/>
            <w:webHidden/>
          </w:rPr>
          <w:tab/>
        </w:r>
        <w:r>
          <w:rPr>
            <w:noProof/>
            <w:webHidden/>
          </w:rPr>
          <w:fldChar w:fldCharType="begin"/>
        </w:r>
        <w:r>
          <w:rPr>
            <w:noProof/>
            <w:webHidden/>
          </w:rPr>
          <w:instrText xml:space="preserve"> PAGEREF _Toc205985539 \h </w:instrText>
        </w:r>
        <w:r>
          <w:rPr>
            <w:noProof/>
            <w:webHidden/>
          </w:rPr>
        </w:r>
        <w:r>
          <w:rPr>
            <w:noProof/>
            <w:webHidden/>
          </w:rPr>
          <w:fldChar w:fldCharType="separate"/>
        </w:r>
        <w:r>
          <w:rPr>
            <w:noProof/>
            <w:webHidden/>
          </w:rPr>
          <w:t>32</w:t>
        </w:r>
        <w:r>
          <w:rPr>
            <w:noProof/>
            <w:webHidden/>
          </w:rPr>
          <w:fldChar w:fldCharType="end"/>
        </w:r>
      </w:hyperlink>
    </w:p>
    <w:p w14:paraId="07F3D813" w14:textId="27466A73"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0" w:history="1">
        <w:r w:rsidRPr="00E81265">
          <w:rPr>
            <w:rStyle w:val="Hyperlink"/>
            <w:noProof/>
          </w:rPr>
          <w:t>Table 4: Summary of Literature Review</w:t>
        </w:r>
        <w:r>
          <w:rPr>
            <w:noProof/>
            <w:webHidden/>
          </w:rPr>
          <w:tab/>
        </w:r>
        <w:r>
          <w:rPr>
            <w:noProof/>
            <w:webHidden/>
          </w:rPr>
          <w:fldChar w:fldCharType="begin"/>
        </w:r>
        <w:r>
          <w:rPr>
            <w:noProof/>
            <w:webHidden/>
          </w:rPr>
          <w:instrText xml:space="preserve"> PAGEREF _Toc205985540 \h </w:instrText>
        </w:r>
        <w:r>
          <w:rPr>
            <w:noProof/>
            <w:webHidden/>
          </w:rPr>
        </w:r>
        <w:r>
          <w:rPr>
            <w:noProof/>
            <w:webHidden/>
          </w:rPr>
          <w:fldChar w:fldCharType="separate"/>
        </w:r>
        <w:r>
          <w:rPr>
            <w:noProof/>
            <w:webHidden/>
          </w:rPr>
          <w:t>40</w:t>
        </w:r>
        <w:r>
          <w:rPr>
            <w:noProof/>
            <w:webHidden/>
          </w:rPr>
          <w:fldChar w:fldCharType="end"/>
        </w:r>
      </w:hyperlink>
    </w:p>
    <w:p w14:paraId="30B4FCD0" w14:textId="5414A192"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1" w:history="1">
        <w:r w:rsidRPr="00E81265">
          <w:rPr>
            <w:rStyle w:val="Hyperlink"/>
            <w:noProof/>
          </w:rPr>
          <w:t>Table 5: Merics Mapping Table</w:t>
        </w:r>
        <w:r>
          <w:rPr>
            <w:noProof/>
            <w:webHidden/>
          </w:rPr>
          <w:tab/>
        </w:r>
        <w:r>
          <w:rPr>
            <w:noProof/>
            <w:webHidden/>
          </w:rPr>
          <w:fldChar w:fldCharType="begin"/>
        </w:r>
        <w:r>
          <w:rPr>
            <w:noProof/>
            <w:webHidden/>
          </w:rPr>
          <w:instrText xml:space="preserve"> PAGEREF _Toc205985541 \h </w:instrText>
        </w:r>
        <w:r>
          <w:rPr>
            <w:noProof/>
            <w:webHidden/>
          </w:rPr>
        </w:r>
        <w:r>
          <w:rPr>
            <w:noProof/>
            <w:webHidden/>
          </w:rPr>
          <w:fldChar w:fldCharType="separate"/>
        </w:r>
        <w:r>
          <w:rPr>
            <w:noProof/>
            <w:webHidden/>
          </w:rPr>
          <w:t>48</w:t>
        </w:r>
        <w:r>
          <w:rPr>
            <w:noProof/>
            <w:webHidden/>
          </w:rPr>
          <w:fldChar w:fldCharType="end"/>
        </w:r>
      </w:hyperlink>
    </w:p>
    <w:p w14:paraId="2A537BF9" w14:textId="7DB975EC"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2" w:history="1">
        <w:r w:rsidRPr="00E81265">
          <w:rPr>
            <w:rStyle w:val="Hyperlink"/>
            <w:noProof/>
          </w:rPr>
          <w:t>Table 6:Scale-out metrics average of three trials across accounts/loans/cards</w:t>
        </w:r>
        <w:r>
          <w:rPr>
            <w:noProof/>
            <w:webHidden/>
          </w:rPr>
          <w:tab/>
        </w:r>
        <w:r>
          <w:rPr>
            <w:noProof/>
            <w:webHidden/>
          </w:rPr>
          <w:fldChar w:fldCharType="begin"/>
        </w:r>
        <w:r>
          <w:rPr>
            <w:noProof/>
            <w:webHidden/>
          </w:rPr>
          <w:instrText xml:space="preserve"> PAGEREF _Toc205985542 \h </w:instrText>
        </w:r>
        <w:r>
          <w:rPr>
            <w:noProof/>
            <w:webHidden/>
          </w:rPr>
        </w:r>
        <w:r>
          <w:rPr>
            <w:noProof/>
            <w:webHidden/>
          </w:rPr>
          <w:fldChar w:fldCharType="separate"/>
        </w:r>
        <w:r>
          <w:rPr>
            <w:noProof/>
            <w:webHidden/>
          </w:rPr>
          <w:t>112</w:t>
        </w:r>
        <w:r>
          <w:rPr>
            <w:noProof/>
            <w:webHidden/>
          </w:rPr>
          <w:fldChar w:fldCharType="end"/>
        </w:r>
      </w:hyperlink>
    </w:p>
    <w:p w14:paraId="5FC7D313" w14:textId="164F31C8"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3" w:history="1">
        <w:r w:rsidRPr="00E81265">
          <w:rPr>
            <w:rStyle w:val="Hyperlink"/>
            <w:noProof/>
          </w:rPr>
          <w:t>Table 7:Scale-out metrics average of three trials across accounts/loans/cards</w:t>
        </w:r>
        <w:r>
          <w:rPr>
            <w:noProof/>
            <w:webHidden/>
          </w:rPr>
          <w:tab/>
        </w:r>
        <w:r>
          <w:rPr>
            <w:noProof/>
            <w:webHidden/>
          </w:rPr>
          <w:fldChar w:fldCharType="begin"/>
        </w:r>
        <w:r>
          <w:rPr>
            <w:noProof/>
            <w:webHidden/>
          </w:rPr>
          <w:instrText xml:space="preserve"> PAGEREF _Toc205985543 \h </w:instrText>
        </w:r>
        <w:r>
          <w:rPr>
            <w:noProof/>
            <w:webHidden/>
          </w:rPr>
        </w:r>
        <w:r>
          <w:rPr>
            <w:noProof/>
            <w:webHidden/>
          </w:rPr>
          <w:fldChar w:fldCharType="separate"/>
        </w:r>
        <w:r>
          <w:rPr>
            <w:noProof/>
            <w:webHidden/>
          </w:rPr>
          <w:t>112</w:t>
        </w:r>
        <w:r>
          <w:rPr>
            <w:noProof/>
            <w:webHidden/>
          </w:rPr>
          <w:fldChar w:fldCharType="end"/>
        </w:r>
      </w:hyperlink>
    </w:p>
    <w:p w14:paraId="0FF97505" w14:textId="5C859BB7"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4" w:history="1">
        <w:r w:rsidRPr="00E81265">
          <w:rPr>
            <w:rStyle w:val="Hyperlink"/>
            <w:noProof/>
          </w:rPr>
          <w:t>Table 8: Policy Propagation</w:t>
        </w:r>
        <w:r>
          <w:rPr>
            <w:noProof/>
            <w:webHidden/>
          </w:rPr>
          <w:tab/>
        </w:r>
        <w:r>
          <w:rPr>
            <w:noProof/>
            <w:webHidden/>
          </w:rPr>
          <w:fldChar w:fldCharType="begin"/>
        </w:r>
        <w:r>
          <w:rPr>
            <w:noProof/>
            <w:webHidden/>
          </w:rPr>
          <w:instrText xml:space="preserve"> PAGEREF _Toc205985544 \h </w:instrText>
        </w:r>
        <w:r>
          <w:rPr>
            <w:noProof/>
            <w:webHidden/>
          </w:rPr>
        </w:r>
        <w:r>
          <w:rPr>
            <w:noProof/>
            <w:webHidden/>
          </w:rPr>
          <w:fldChar w:fldCharType="separate"/>
        </w:r>
        <w:r>
          <w:rPr>
            <w:noProof/>
            <w:webHidden/>
          </w:rPr>
          <w:t>115</w:t>
        </w:r>
        <w:r>
          <w:rPr>
            <w:noProof/>
            <w:webHidden/>
          </w:rPr>
          <w:fldChar w:fldCharType="end"/>
        </w:r>
      </w:hyperlink>
    </w:p>
    <w:p w14:paraId="700AF09E" w14:textId="6445907D" w:rsidR="002F2A56" w:rsidRDefault="002F2A56">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985545" w:history="1">
        <w:r w:rsidRPr="00E81265">
          <w:rPr>
            <w:rStyle w:val="Hyperlink"/>
            <w:noProof/>
          </w:rPr>
          <w:t>Table 9: Summary of Key Results</w:t>
        </w:r>
        <w:r>
          <w:rPr>
            <w:noProof/>
            <w:webHidden/>
          </w:rPr>
          <w:tab/>
        </w:r>
        <w:r>
          <w:rPr>
            <w:noProof/>
            <w:webHidden/>
          </w:rPr>
          <w:fldChar w:fldCharType="begin"/>
        </w:r>
        <w:r>
          <w:rPr>
            <w:noProof/>
            <w:webHidden/>
          </w:rPr>
          <w:instrText xml:space="preserve"> PAGEREF _Toc205985545 \h </w:instrText>
        </w:r>
        <w:r>
          <w:rPr>
            <w:noProof/>
            <w:webHidden/>
          </w:rPr>
        </w:r>
        <w:r>
          <w:rPr>
            <w:noProof/>
            <w:webHidden/>
          </w:rPr>
          <w:fldChar w:fldCharType="separate"/>
        </w:r>
        <w:r>
          <w:rPr>
            <w:noProof/>
            <w:webHidden/>
          </w:rPr>
          <w:t>125</w:t>
        </w:r>
        <w:r>
          <w:rPr>
            <w:noProof/>
            <w:webHidden/>
          </w:rPr>
          <w:fldChar w:fldCharType="end"/>
        </w:r>
      </w:hyperlink>
    </w:p>
    <w:p w14:paraId="1130D49F" w14:textId="6EBDD941" w:rsidR="00C1152A" w:rsidRPr="00D70369" w:rsidRDefault="008132A7" w:rsidP="00EF3867">
      <w:pPr>
        <w:pStyle w:val="FHCWDAInhaltsverzeichnis"/>
        <w:rPr>
          <w:lang w:val="en-US"/>
        </w:rPr>
      </w:pPr>
      <w:r w:rsidRPr="00D70369">
        <w:rPr>
          <w:lang w:val="en-US"/>
        </w:rPr>
        <w:fldChar w:fldCharType="end"/>
      </w:r>
    </w:p>
    <w:p w14:paraId="195996A1" w14:textId="77777777" w:rsidR="00C1152A" w:rsidRPr="00D70369" w:rsidRDefault="00C1152A" w:rsidP="003B34FE">
      <w:pPr>
        <w:pStyle w:val="FHCWDAText"/>
        <w:rPr>
          <w:lang w:val="en-US"/>
        </w:rPr>
      </w:pPr>
    </w:p>
    <w:p w14:paraId="02AFF9A5" w14:textId="77777777" w:rsidR="00CA507C" w:rsidRPr="00D70369" w:rsidRDefault="00CA507C" w:rsidP="003B34FE">
      <w:pPr>
        <w:pStyle w:val="FHCWDAText"/>
        <w:rPr>
          <w:lang w:val="en-US"/>
        </w:rPr>
      </w:pPr>
    </w:p>
    <w:p w14:paraId="53BD963A" w14:textId="77777777" w:rsidR="00CA507C" w:rsidRPr="00D70369" w:rsidRDefault="00CA507C" w:rsidP="003B34FE">
      <w:pPr>
        <w:pStyle w:val="FHCWDAText"/>
        <w:rPr>
          <w:lang w:val="en-US"/>
        </w:rPr>
      </w:pPr>
    </w:p>
    <w:p w14:paraId="37E03976" w14:textId="77777777" w:rsidR="00CA507C" w:rsidRPr="00D70369" w:rsidRDefault="00CA507C" w:rsidP="003B34FE">
      <w:pPr>
        <w:pStyle w:val="FHCWDAText"/>
        <w:rPr>
          <w:lang w:val="en-US"/>
        </w:rPr>
      </w:pPr>
    </w:p>
    <w:p w14:paraId="792FB787" w14:textId="77777777" w:rsidR="00CA507C" w:rsidRPr="00D70369" w:rsidRDefault="00CA507C" w:rsidP="003B34FE">
      <w:pPr>
        <w:pStyle w:val="FHCWDAText"/>
        <w:rPr>
          <w:lang w:val="en-US"/>
        </w:rPr>
      </w:pPr>
    </w:p>
    <w:p w14:paraId="3A6DC6BA" w14:textId="77777777" w:rsidR="00CA507C" w:rsidRPr="00D70369" w:rsidRDefault="00CA507C" w:rsidP="003B34FE">
      <w:pPr>
        <w:pStyle w:val="FHCWDAText"/>
        <w:rPr>
          <w:lang w:val="en-US"/>
        </w:rPr>
      </w:pPr>
    </w:p>
    <w:p w14:paraId="68AFA7E4" w14:textId="77777777" w:rsidR="00CA507C" w:rsidRPr="00D70369" w:rsidRDefault="00CA507C" w:rsidP="003B34FE">
      <w:pPr>
        <w:pStyle w:val="FHCWDAText"/>
        <w:rPr>
          <w:lang w:val="en-US"/>
        </w:rPr>
      </w:pPr>
    </w:p>
    <w:p w14:paraId="0244CB59" w14:textId="77777777" w:rsidR="00CA507C" w:rsidRPr="00D70369" w:rsidRDefault="00CA507C" w:rsidP="003B34FE">
      <w:pPr>
        <w:pStyle w:val="FHCWDAText"/>
        <w:rPr>
          <w:lang w:val="en-US"/>
        </w:rPr>
      </w:pPr>
    </w:p>
    <w:p w14:paraId="6EE9C621" w14:textId="77777777" w:rsidR="00CA507C" w:rsidRPr="00D70369" w:rsidRDefault="00CA507C" w:rsidP="003B34FE">
      <w:pPr>
        <w:pStyle w:val="FHCWDAText"/>
        <w:rPr>
          <w:lang w:val="en-US"/>
        </w:rPr>
      </w:pPr>
    </w:p>
    <w:p w14:paraId="481304E7" w14:textId="77777777" w:rsidR="00CA507C" w:rsidRPr="00D70369" w:rsidRDefault="00CA507C" w:rsidP="003B34FE">
      <w:pPr>
        <w:pStyle w:val="FHCWDAText"/>
        <w:rPr>
          <w:lang w:val="en-US"/>
        </w:rPr>
      </w:pPr>
    </w:p>
    <w:p w14:paraId="75AE95BD" w14:textId="77777777" w:rsidR="00CA507C" w:rsidRPr="00D70369" w:rsidRDefault="00CA507C" w:rsidP="003B34FE">
      <w:pPr>
        <w:pStyle w:val="FHCWDAText"/>
        <w:rPr>
          <w:lang w:val="en-US"/>
        </w:rPr>
      </w:pPr>
    </w:p>
    <w:p w14:paraId="4FD24E5F" w14:textId="77777777" w:rsidR="00CA507C" w:rsidRPr="00D70369" w:rsidRDefault="00CA507C" w:rsidP="003B34FE">
      <w:pPr>
        <w:pStyle w:val="FHCWDAText"/>
        <w:rPr>
          <w:lang w:val="en-US"/>
        </w:rPr>
      </w:pPr>
    </w:p>
    <w:p w14:paraId="2703A477" w14:textId="77777777" w:rsidR="00CA507C" w:rsidRPr="00D70369" w:rsidRDefault="00CA507C" w:rsidP="003B34FE">
      <w:pPr>
        <w:pStyle w:val="FHCWDAText"/>
        <w:rPr>
          <w:lang w:val="en-US"/>
        </w:rPr>
      </w:pPr>
    </w:p>
    <w:p w14:paraId="3470FFFB" w14:textId="77777777" w:rsidR="00CA507C" w:rsidRPr="00D70369" w:rsidRDefault="00CA507C" w:rsidP="003B34FE">
      <w:pPr>
        <w:pStyle w:val="FHCWDAText"/>
        <w:rPr>
          <w:lang w:val="en-US"/>
        </w:rPr>
      </w:pPr>
    </w:p>
    <w:p w14:paraId="7E702651" w14:textId="77777777" w:rsidR="00CA507C" w:rsidRPr="00D70369" w:rsidRDefault="00CA507C" w:rsidP="003B34FE">
      <w:pPr>
        <w:pStyle w:val="FHCWDAText"/>
        <w:rPr>
          <w:lang w:val="en-US"/>
        </w:rPr>
      </w:pPr>
    </w:p>
    <w:p w14:paraId="5122434B" w14:textId="77777777" w:rsidR="00CA507C" w:rsidRPr="00D70369" w:rsidRDefault="00CA507C" w:rsidP="003B34FE">
      <w:pPr>
        <w:pStyle w:val="FHCWDAText"/>
        <w:rPr>
          <w:lang w:val="en-US"/>
        </w:rPr>
      </w:pPr>
    </w:p>
    <w:p w14:paraId="0DC4DF87" w14:textId="77777777" w:rsidR="00CA507C" w:rsidRPr="00D70369" w:rsidRDefault="00CA507C" w:rsidP="003B34FE">
      <w:pPr>
        <w:pStyle w:val="FHCWDAText"/>
        <w:rPr>
          <w:lang w:val="en-US"/>
        </w:rPr>
      </w:pPr>
    </w:p>
    <w:p w14:paraId="5F73965F" w14:textId="77777777" w:rsidR="00CA507C" w:rsidRPr="00D70369" w:rsidRDefault="00CA507C" w:rsidP="003B34FE">
      <w:pPr>
        <w:pStyle w:val="FHCWDAText"/>
        <w:rPr>
          <w:lang w:val="en-US"/>
        </w:rPr>
      </w:pPr>
    </w:p>
    <w:p w14:paraId="1143D709" w14:textId="77777777" w:rsidR="00CA507C" w:rsidRPr="00D70369" w:rsidRDefault="00CA507C" w:rsidP="003B34FE">
      <w:pPr>
        <w:pStyle w:val="FHCWDAText"/>
        <w:rPr>
          <w:lang w:val="en-US"/>
        </w:rPr>
      </w:pPr>
    </w:p>
    <w:p w14:paraId="00CCC49E" w14:textId="77777777" w:rsidR="00CA507C" w:rsidRPr="00D70369" w:rsidRDefault="00CA507C" w:rsidP="003B34FE">
      <w:pPr>
        <w:pStyle w:val="FHCWDAText"/>
        <w:rPr>
          <w:lang w:val="en-US"/>
        </w:rPr>
      </w:pPr>
    </w:p>
    <w:p w14:paraId="7F5BEF1B" w14:textId="77777777" w:rsidR="00CA507C" w:rsidRPr="00D70369" w:rsidRDefault="00CA507C" w:rsidP="003B34FE">
      <w:pPr>
        <w:pStyle w:val="FHCWDAText"/>
        <w:rPr>
          <w:lang w:val="en-US"/>
        </w:rPr>
      </w:pPr>
    </w:p>
    <w:p w14:paraId="5BA44AC9" w14:textId="77777777" w:rsidR="00CA507C" w:rsidRPr="00D70369" w:rsidRDefault="00CA507C" w:rsidP="003B34FE">
      <w:pPr>
        <w:pStyle w:val="FHCWDAText"/>
        <w:rPr>
          <w:lang w:val="en-US"/>
        </w:rPr>
      </w:pPr>
    </w:p>
    <w:p w14:paraId="5EB3108E" w14:textId="77777777" w:rsidR="00CA507C" w:rsidRPr="00D70369" w:rsidRDefault="00CA507C" w:rsidP="003B34FE">
      <w:pPr>
        <w:pStyle w:val="FHCWDAText"/>
        <w:rPr>
          <w:lang w:val="en-US"/>
        </w:rPr>
      </w:pPr>
    </w:p>
    <w:p w14:paraId="4BADF18D" w14:textId="77777777" w:rsidR="00CA507C" w:rsidRPr="00D70369" w:rsidRDefault="00CA507C" w:rsidP="003B34FE">
      <w:pPr>
        <w:pStyle w:val="FHCWDAText"/>
        <w:rPr>
          <w:lang w:val="en-US"/>
        </w:rPr>
      </w:pPr>
    </w:p>
    <w:p w14:paraId="63BACE73" w14:textId="77777777" w:rsidR="00CA507C" w:rsidRPr="00D70369" w:rsidRDefault="00CA507C" w:rsidP="003B34FE">
      <w:pPr>
        <w:pStyle w:val="FHCWDAText"/>
        <w:rPr>
          <w:lang w:val="en-US"/>
        </w:rPr>
      </w:pPr>
    </w:p>
    <w:p w14:paraId="7CFB9FDB" w14:textId="6D31408A" w:rsidR="00987F76" w:rsidRPr="00D70369" w:rsidRDefault="00CA507C" w:rsidP="008F0AC7">
      <w:pPr>
        <w:pStyle w:val="FHCWDAEbene1OhneNr"/>
        <w:rPr>
          <w:lang w:val="en-US"/>
        </w:rPr>
      </w:pPr>
      <w:bookmarkStart w:id="493" w:name="_Toc55988443"/>
      <w:bookmarkStart w:id="494" w:name="_Toc206003843"/>
      <w:r w:rsidRPr="00D70369">
        <w:rPr>
          <w:lang w:val="en-US"/>
        </w:rPr>
        <w:lastRenderedPageBreak/>
        <w:t>Appendix</w:t>
      </w:r>
      <w:bookmarkEnd w:id="493"/>
      <w:bookmarkEnd w:id="494"/>
    </w:p>
    <w:p w14:paraId="47B9EB6D" w14:textId="77777777" w:rsidR="0055393B" w:rsidRPr="0055393B" w:rsidRDefault="0055393B" w:rsidP="0055393B">
      <w:pPr>
        <w:pStyle w:val="Text"/>
      </w:pPr>
      <w:r w:rsidRPr="0055393B">
        <w:t>[1] S. Newman, *Building Microservices: Designing Fine-Grained Systems*, 2nd ed. Sebastopol, CA, USA: O’Reilly Media, 2021. ISBN: 978-1492034025. [Online]. Available: https://samnewman.io/books/building_microservices_2nd_edition/ (accessed: Aug. 11, 2025).</w:t>
      </w:r>
    </w:p>
    <w:p w14:paraId="4289952E" w14:textId="77777777" w:rsidR="0055393B" w:rsidRPr="0055393B" w:rsidRDefault="0055393B" w:rsidP="0055393B">
      <w:pPr>
        <w:pStyle w:val="Text"/>
      </w:pPr>
      <w:r w:rsidRPr="0055393B">
        <w:t>[2] J. Lewis and M. Fowler, “Microservices,” MartinFowler.com, 2014 (periodically updated). [Online]. Available: https://martinfowler.com/articles/microservices.html (accessed: Aug. 11, 2025).</w:t>
      </w:r>
    </w:p>
    <w:p w14:paraId="332CE4B9" w14:textId="77777777" w:rsidR="0055393B" w:rsidRPr="0055393B" w:rsidRDefault="0055393B" w:rsidP="0055393B">
      <w:pPr>
        <w:pStyle w:val="Text"/>
      </w:pPr>
      <w:r w:rsidRPr="0055393B">
        <w:t>[3] C. Richardson, “Pattern: Database per Service,” microservices.io, 2019–2025. [Online]. Available: https://microservices.io/patterns/data/database-per-service.html (accessed: Aug. 11, 2025).</w:t>
      </w:r>
    </w:p>
    <w:p w14:paraId="5C4F4CF8" w14:textId="77777777" w:rsidR="0055393B" w:rsidRPr="0055393B" w:rsidRDefault="0055393B" w:rsidP="0055393B">
      <w:pPr>
        <w:pStyle w:val="Text"/>
      </w:pPr>
      <w:r w:rsidRPr="0055393B">
        <w:t>[4] Kubernetes Authors, “Overview,” Kubernetes Documentation, Sep. 11, 2024. [Online]. Available: https://kubernetes.io/docs/concepts/overview/ (accessed: Aug. 11, 2025).</w:t>
      </w:r>
    </w:p>
    <w:p w14:paraId="6948B609" w14:textId="77777777" w:rsidR="0055393B" w:rsidRPr="0055393B" w:rsidRDefault="0055393B" w:rsidP="0055393B">
      <w:pPr>
        <w:pStyle w:val="Text"/>
      </w:pPr>
      <w:r w:rsidRPr="0055393B">
        <w:t>[5] M. Fowler, “Strangler Fig Application,” MartinFowler.com, Aug. 22, 2024 (orig. 2004). [Online]. Available: https://martinfowler.com/bliki/StranglerFigApplication.html (accessed: Aug. 11, 2025).</w:t>
      </w:r>
    </w:p>
    <w:p w14:paraId="257C5F59" w14:textId="77777777" w:rsidR="0055393B" w:rsidRPr="0055393B" w:rsidRDefault="0055393B" w:rsidP="0055393B">
      <w:pPr>
        <w:pStyle w:val="Text"/>
      </w:pPr>
      <w:r w:rsidRPr="0055393B">
        <w:t>[6] VMware/Spring, “Spring Cloud Config — Reference Documentation,” Spring.io, 2025. [Online]. Available: https://docs.spring.io/spring-cloud-config/reference/ (accessed: Aug. 11, 2025).</w:t>
      </w:r>
    </w:p>
    <w:p w14:paraId="2F629846" w14:textId="77777777" w:rsidR="0055393B" w:rsidRPr="0055393B" w:rsidRDefault="0055393B" w:rsidP="0055393B">
      <w:pPr>
        <w:pStyle w:val="Text"/>
      </w:pPr>
      <w:r w:rsidRPr="0055393B">
        <w:t>[7] VMware/Spring, “Spring Cloud Bus — Reference Documentation,” Spring.io, 2025. [Online]. Available: https://docs.spring.io/spring-cloud-bus/reference/ (accessed: Aug. 11, 2025).</w:t>
      </w:r>
    </w:p>
    <w:p w14:paraId="74787F15" w14:textId="77777777" w:rsidR="0055393B" w:rsidRPr="0055393B" w:rsidRDefault="0055393B" w:rsidP="0055393B">
      <w:pPr>
        <w:pStyle w:val="Text"/>
      </w:pPr>
      <w:r w:rsidRPr="0055393B">
        <w:t>[8] Kubernetes Authors, “</w:t>
      </w:r>
      <w:proofErr w:type="spellStart"/>
      <w:r w:rsidRPr="0055393B">
        <w:t>ConfigMaps</w:t>
      </w:r>
      <w:proofErr w:type="spellEnd"/>
      <w:r w:rsidRPr="0055393B">
        <w:t>,” Kubernetes Documentation, Sep. 11, 2024. [Online]. Available: https://kubernetes.io/docs/concepts/configuration/configmap/ (accessed: Aug. 11, 2025).</w:t>
      </w:r>
    </w:p>
    <w:p w14:paraId="4DB037AC" w14:textId="77777777" w:rsidR="0055393B" w:rsidRPr="0055393B" w:rsidRDefault="0055393B" w:rsidP="0055393B">
      <w:pPr>
        <w:pStyle w:val="Text"/>
      </w:pPr>
      <w:r w:rsidRPr="0055393B">
        <w:t>[9] Kubernetes Authors, “Secrets,” Kubernetes Documentation, Nov. 19, 2024. [Online]. Available: https://kubernetes.io/docs/concepts/configuration/secret/ (accessed: Aug. 11, 2025).</w:t>
      </w:r>
    </w:p>
    <w:p w14:paraId="7C54A2D0" w14:textId="77777777" w:rsidR="0055393B" w:rsidRPr="0055393B" w:rsidRDefault="0055393B" w:rsidP="0055393B">
      <w:pPr>
        <w:pStyle w:val="Text"/>
      </w:pPr>
      <w:r w:rsidRPr="0055393B">
        <w:t>[10] VMware/Spring, “Spring Cloud Vault — Reference Documentation,” Spring.io, 2025. [Online]. Available: https://docs.spring.io/spring-cloud-vault/reference/ (accessed: Aug. 11, 2025).</w:t>
      </w:r>
    </w:p>
    <w:p w14:paraId="55F703E4" w14:textId="77777777" w:rsidR="0055393B" w:rsidRPr="0055393B" w:rsidRDefault="0055393B" w:rsidP="0055393B">
      <w:pPr>
        <w:pStyle w:val="Text"/>
      </w:pPr>
      <w:r w:rsidRPr="0055393B">
        <w:t>[11] Docker Inc., “Docker Overview,” Docker Documentation, 2025. [Online]. Available: https://www.docker.com/ (accessed: Aug. 11, 2025).</w:t>
      </w:r>
    </w:p>
    <w:p w14:paraId="005D2543" w14:textId="77777777" w:rsidR="0055393B" w:rsidRPr="0055393B" w:rsidRDefault="0055393B" w:rsidP="0055393B">
      <w:pPr>
        <w:pStyle w:val="Text"/>
      </w:pPr>
      <w:r w:rsidRPr="0055393B">
        <w:lastRenderedPageBreak/>
        <w:t>[12] VMware/Spring, “Spring Boot Project,” Spring.io, 2025. [Online]. Available: https://spring.io/projects/spring-boot (accessed: Aug. 11, 2025).</w:t>
      </w:r>
    </w:p>
    <w:p w14:paraId="106B303E" w14:textId="77777777" w:rsidR="0055393B" w:rsidRPr="0055393B" w:rsidRDefault="0055393B" w:rsidP="0055393B">
      <w:pPr>
        <w:pStyle w:val="Text"/>
      </w:pPr>
      <w:r w:rsidRPr="0055393B">
        <w:t>[13] Git SCM, “Git Version Control,” Git, 2025. [Online]. Available: https://git-scm.com/ (accessed: Aug. 11, 2025).</w:t>
      </w:r>
    </w:p>
    <w:p w14:paraId="7B267723" w14:textId="77777777" w:rsidR="0055393B" w:rsidRPr="0055393B" w:rsidRDefault="0055393B" w:rsidP="0055393B">
      <w:pPr>
        <w:pStyle w:val="Text"/>
      </w:pPr>
      <w:r w:rsidRPr="0055393B">
        <w:t>[14] VMware/Spring, “Spring Cloud Project,” Spring.io, 2025. [Online]. Available: https://spring.io/projects/spring-cloud (accessed: Aug. 11, 2025).</w:t>
      </w:r>
    </w:p>
    <w:p w14:paraId="1CF4612D" w14:textId="242E0E7A" w:rsidR="006F5695" w:rsidRPr="00D70369" w:rsidRDefault="0055393B" w:rsidP="001B690D">
      <w:pPr>
        <w:pStyle w:val="Text"/>
        <w:sectPr w:rsidR="006F5695" w:rsidRPr="00D70369" w:rsidSect="00315B30">
          <w:pgSz w:w="11907" w:h="16840" w:code="9"/>
          <w:pgMar w:top="1701" w:right="1418" w:bottom="1134" w:left="1701" w:header="567" w:footer="1134" w:gutter="0"/>
          <w:cols w:space="720"/>
        </w:sectPr>
      </w:pPr>
      <w:r w:rsidRPr="0055393B">
        <w:t>[15] Red Hat, “Keycloak Identity and Access Management,” Keycloak.org, 2025. [Online]. Available: https://www.keycloak.org/ (accessed: Aug. 11, 20</w:t>
      </w:r>
      <w:r w:rsidR="008F012E">
        <w:t>25)</w:t>
      </w:r>
    </w:p>
    <w:p w14:paraId="33B4C54B" w14:textId="1F173BC1" w:rsidR="00C15A87" w:rsidRPr="00343CFC" w:rsidRDefault="00C15A87" w:rsidP="0096332E">
      <w:pPr>
        <w:pStyle w:val="TOCHeading"/>
        <w:rPr>
          <w:lang w:eastAsia="de-DE"/>
        </w:rPr>
      </w:pPr>
    </w:p>
    <w:sectPr w:rsidR="00C15A87" w:rsidRPr="00343CFC" w:rsidSect="00E14B43">
      <w:headerReference w:type="default" r:id="rId95"/>
      <w:headerReference w:type="first" r:id="rId96"/>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744AB9" w14:textId="77777777" w:rsidR="00017C92" w:rsidRPr="00D70369" w:rsidRDefault="00017C92">
      <w:r w:rsidRPr="00D70369">
        <w:separator/>
      </w:r>
    </w:p>
    <w:p w14:paraId="686373FF" w14:textId="77777777" w:rsidR="00017C92" w:rsidRPr="00D70369" w:rsidRDefault="00017C92"/>
  </w:endnote>
  <w:endnote w:type="continuationSeparator" w:id="0">
    <w:p w14:paraId="416F84D4" w14:textId="77777777" w:rsidR="00017C92" w:rsidRPr="00D70369" w:rsidRDefault="00017C92">
      <w:r w:rsidRPr="00D70369">
        <w:continuationSeparator/>
      </w:r>
    </w:p>
    <w:p w14:paraId="6E4781FE" w14:textId="77777777" w:rsidR="00017C92" w:rsidRPr="00D70369" w:rsidRDefault="00017C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Pr="00D70369" w:rsidRDefault="00543822" w:rsidP="00543822">
    <w:pPr>
      <w:pStyle w:val="Footer"/>
      <w:tabs>
        <w:tab w:val="right" w:pos="8788"/>
      </w:tabs>
    </w:pPr>
    <w:r w:rsidRPr="00D70369">
      <w:rPr>
        <w:rStyle w:val="PageNumber"/>
      </w:rPr>
      <w:t>Student*In</w:t>
    </w:r>
    <w:r w:rsidRPr="00D70369">
      <w:rPr>
        <w:rStyle w:val="PageNumber"/>
      </w:rPr>
      <w:tab/>
    </w:r>
    <w:r w:rsidRPr="00D70369">
      <w:rPr>
        <w:rStyle w:val="PageNumber"/>
      </w:rPr>
      <w:tab/>
    </w:r>
    <w:r w:rsidR="00164278" w:rsidRPr="00D70369">
      <w:rPr>
        <w:rStyle w:val="PageNumber"/>
      </w:rPr>
      <w:fldChar w:fldCharType="begin"/>
    </w:r>
    <w:r w:rsidR="00164278" w:rsidRPr="00D70369">
      <w:rPr>
        <w:rStyle w:val="PageNumber"/>
      </w:rPr>
      <w:instrText xml:space="preserve"> PAGE </w:instrText>
    </w:r>
    <w:r w:rsidR="00164278" w:rsidRPr="00D70369">
      <w:rPr>
        <w:rStyle w:val="PageNumber"/>
      </w:rPr>
      <w:fldChar w:fldCharType="separate"/>
    </w:r>
    <w:r w:rsidR="00D23BCA" w:rsidRPr="00D70369">
      <w:rPr>
        <w:rStyle w:val="PageNumber"/>
      </w:rPr>
      <w:t>vii</w:t>
    </w:r>
    <w:proofErr w:type="spellStart"/>
    <w:r w:rsidR="00D23BCA" w:rsidRPr="00D70369">
      <w:rPr>
        <w:rStyle w:val="PageNumber"/>
      </w:rPr>
      <w:t>i</w:t>
    </w:r>
    <w:proofErr w:type="spellEnd"/>
    <w:r w:rsidR="00164278" w:rsidRPr="00D70369">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CF0E7" w14:textId="77777777" w:rsidR="00017C92" w:rsidRPr="00D70369" w:rsidRDefault="00017C92">
      <w:r w:rsidRPr="00D70369">
        <w:separator/>
      </w:r>
    </w:p>
    <w:p w14:paraId="7E629BC4" w14:textId="77777777" w:rsidR="00017C92" w:rsidRPr="00D70369" w:rsidRDefault="00017C92"/>
  </w:footnote>
  <w:footnote w:type="continuationSeparator" w:id="0">
    <w:p w14:paraId="6EE04FD6" w14:textId="77777777" w:rsidR="00017C92" w:rsidRPr="00D70369" w:rsidRDefault="00017C92">
      <w:r w:rsidRPr="00D70369">
        <w:continuationSeparator/>
      </w:r>
    </w:p>
    <w:p w14:paraId="2E63B1B0" w14:textId="77777777" w:rsidR="00017C92" w:rsidRPr="00D70369" w:rsidRDefault="00017C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Pr="00D70369" w:rsidRDefault="00BF0F91">
    <w:pPr>
      <w:pStyle w:val="Header"/>
    </w:pPr>
    <w:r w:rsidRPr="00D70369">
      <w:rPr>
        <w:noProof/>
      </w:rPr>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198151888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1908F089" w:rsidR="00E14B43" w:rsidRPr="00D70369" w:rsidRDefault="00E14B43" w:rsidP="00006ECD">
    <w:pPr>
      <w:pStyle w:val="Header"/>
      <w:tabs>
        <w:tab w:val="clear" w:pos="4536"/>
        <w:tab w:val="clear" w:pos="9072"/>
        <w:tab w:val="left" w:pos="526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D70369"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61C3F2C3" w:rsidR="00122972" w:rsidRPr="00D70369" w:rsidRDefault="00122972" w:rsidP="007D5A04">
    <w:pPr>
      <w:pStyle w:val="Header"/>
      <w:ind w:right="10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D70369" w:rsidRDefault="00122972"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D70369" w:rsidRDefault="001D13FE" w:rsidP="009C460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Pr="00D70369" w:rsidRDefault="00A034FE">
    <w:pPr>
      <w:pStyle w:val="Header"/>
      <w:pBdr>
        <w:bottom w:val="single" w:sz="4" w:space="1" w:color="auto"/>
      </w:pBdr>
      <w:jc w:val="right"/>
    </w:pPr>
    <w:proofErr w:type="spellStart"/>
    <w:r w:rsidRPr="00D70369">
      <w:t>Anhang</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8F012E" w:rsidRDefault="00BE3682" w:rsidP="009C4603">
    <w:pPr>
      <w:pStyle w:val="Header"/>
      <w:jc w:val="right"/>
      <w:rPr>
        <w:lang w:val="de-AT"/>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Pr="00D70369" w:rsidRDefault="00BE3682">
    <w:pPr>
      <w:pStyle w:val="Header"/>
      <w:pBdr>
        <w:bottom w:val="single" w:sz="4" w:space="1" w:color="auto"/>
      </w:pBdr>
      <w:jc w:val="right"/>
    </w:pPr>
    <w:proofErr w:type="spellStart"/>
    <w:r w:rsidRPr="00D70369">
      <w:t>Anhang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B03A3EF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CBCAB288"/>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5A7A4CB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0933EA2"/>
    <w:multiLevelType w:val="multilevel"/>
    <w:tmpl w:val="070A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975C79"/>
    <w:multiLevelType w:val="hybridMultilevel"/>
    <w:tmpl w:val="C8DC44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7" w15:restartNumberingAfterBreak="0">
    <w:nsid w:val="03266BAC"/>
    <w:multiLevelType w:val="hybridMultilevel"/>
    <w:tmpl w:val="E2D24A9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11"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ADD677D"/>
    <w:multiLevelType w:val="multilevel"/>
    <w:tmpl w:val="CA48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2A6D29"/>
    <w:multiLevelType w:val="hybridMultilevel"/>
    <w:tmpl w:val="AAE6D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E1E3481"/>
    <w:multiLevelType w:val="hybridMultilevel"/>
    <w:tmpl w:val="ED1048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9"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0"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875D09"/>
    <w:multiLevelType w:val="multilevel"/>
    <w:tmpl w:val="B31E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7416"/>
        </w:tabs>
        <w:ind w:left="741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6C39FB"/>
    <w:multiLevelType w:val="multilevel"/>
    <w:tmpl w:val="1EE8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30"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270B0A8A"/>
    <w:multiLevelType w:val="multilevel"/>
    <w:tmpl w:val="0726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AD4151"/>
    <w:multiLevelType w:val="hybridMultilevel"/>
    <w:tmpl w:val="2A541E0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2D721BDE"/>
    <w:multiLevelType w:val="hybridMultilevel"/>
    <w:tmpl w:val="93D01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AE56D7"/>
    <w:multiLevelType w:val="hybridMultilevel"/>
    <w:tmpl w:val="655E59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2" w15:restartNumberingAfterBreak="0">
    <w:nsid w:val="36A10C47"/>
    <w:multiLevelType w:val="hybridMultilevel"/>
    <w:tmpl w:val="5A420C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3AFD298A"/>
    <w:multiLevelType w:val="multilevel"/>
    <w:tmpl w:val="BB56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6"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7"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9" w15:restartNumberingAfterBreak="0">
    <w:nsid w:val="43097E04"/>
    <w:multiLevelType w:val="multilevel"/>
    <w:tmpl w:val="5DD0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A5723E"/>
    <w:multiLevelType w:val="hybridMultilevel"/>
    <w:tmpl w:val="98E27F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2"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53" w15:restartNumberingAfterBreak="0">
    <w:nsid w:val="4B3A308F"/>
    <w:multiLevelType w:val="hybridMultilevel"/>
    <w:tmpl w:val="1A0829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4"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7"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9"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0"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2"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3"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4"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5"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66"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FF07CA"/>
    <w:multiLevelType w:val="multilevel"/>
    <w:tmpl w:val="0102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1"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3"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4"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5" w15:restartNumberingAfterBreak="0">
    <w:nsid w:val="728C3830"/>
    <w:multiLevelType w:val="hybridMultilevel"/>
    <w:tmpl w:val="7B82BBFC"/>
    <w:lvl w:ilvl="0" w:tplc="3EE67106">
      <w:start w:val="1"/>
      <w:numFmt w:val="lowerRoman"/>
      <w:lvlText w:val="(%1)"/>
      <w:lvlJc w:val="left"/>
      <w:pPr>
        <w:ind w:left="1080" w:hanging="72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6"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7"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78"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0" w15:restartNumberingAfterBreak="0">
    <w:nsid w:val="7816311C"/>
    <w:multiLevelType w:val="hybridMultilevel"/>
    <w:tmpl w:val="850A34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1"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2"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FE257F8"/>
    <w:multiLevelType w:val="hybridMultilevel"/>
    <w:tmpl w:val="F88CA3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4"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24"/>
  </w:num>
  <w:num w:numId="2" w16cid:durableId="631450250">
    <w:abstractNumId w:val="3"/>
  </w:num>
  <w:num w:numId="3" w16cid:durableId="1195197407">
    <w:abstractNumId w:val="72"/>
  </w:num>
  <w:num w:numId="4" w16cid:durableId="790511224">
    <w:abstractNumId w:val="63"/>
  </w:num>
  <w:num w:numId="5" w16cid:durableId="828442340">
    <w:abstractNumId w:val="10"/>
  </w:num>
  <w:num w:numId="6" w16cid:durableId="1898275801">
    <w:abstractNumId w:val="26"/>
  </w:num>
  <w:num w:numId="7" w16cid:durableId="1666468616">
    <w:abstractNumId w:val="22"/>
  </w:num>
  <w:num w:numId="8" w16cid:durableId="1521814707">
    <w:abstractNumId w:val="69"/>
  </w:num>
  <w:num w:numId="9" w16cid:durableId="290676115">
    <w:abstractNumId w:val="57"/>
  </w:num>
  <w:num w:numId="10" w16cid:durableId="1153911114">
    <w:abstractNumId w:val="20"/>
  </w:num>
  <w:num w:numId="11" w16cid:durableId="451824292">
    <w:abstractNumId w:val="54"/>
  </w:num>
  <w:num w:numId="12" w16cid:durableId="691297787">
    <w:abstractNumId w:val="39"/>
  </w:num>
  <w:num w:numId="13" w16cid:durableId="2028166296">
    <w:abstractNumId w:val="40"/>
  </w:num>
  <w:num w:numId="14" w16cid:durableId="1480263533">
    <w:abstractNumId w:val="13"/>
  </w:num>
  <w:num w:numId="15" w16cid:durableId="874731467">
    <w:abstractNumId w:val="21"/>
  </w:num>
  <w:num w:numId="16" w16cid:durableId="145706479">
    <w:abstractNumId w:val="81"/>
  </w:num>
  <w:num w:numId="17" w16cid:durableId="1364865245">
    <w:abstractNumId w:val="56"/>
  </w:num>
  <w:num w:numId="18" w16cid:durableId="1391734352">
    <w:abstractNumId w:val="71"/>
  </w:num>
  <w:num w:numId="19" w16cid:durableId="778526566">
    <w:abstractNumId w:val="55"/>
  </w:num>
  <w:num w:numId="20" w16cid:durableId="2092892706">
    <w:abstractNumId w:val="30"/>
  </w:num>
  <w:num w:numId="21" w16cid:durableId="1635014666">
    <w:abstractNumId w:val="78"/>
  </w:num>
  <w:num w:numId="22" w16cid:durableId="1747192012">
    <w:abstractNumId w:val="37"/>
  </w:num>
  <w:num w:numId="23" w16cid:durableId="1278413146">
    <w:abstractNumId w:val="28"/>
  </w:num>
  <w:num w:numId="24" w16cid:durableId="1947417560">
    <w:abstractNumId w:val="66"/>
  </w:num>
  <w:num w:numId="25" w16cid:durableId="335574058">
    <w:abstractNumId w:val="82"/>
  </w:num>
  <w:num w:numId="26" w16cid:durableId="2078554586">
    <w:abstractNumId w:val="25"/>
  </w:num>
  <w:num w:numId="27" w16cid:durableId="1031955116">
    <w:abstractNumId w:val="68"/>
  </w:num>
  <w:num w:numId="28" w16cid:durableId="611863878">
    <w:abstractNumId w:val="31"/>
  </w:num>
  <w:num w:numId="29" w16cid:durableId="280964821">
    <w:abstractNumId w:val="62"/>
  </w:num>
  <w:num w:numId="30" w16cid:durableId="598871530">
    <w:abstractNumId w:val="74"/>
  </w:num>
  <w:num w:numId="31" w16cid:durableId="831718164">
    <w:abstractNumId w:val="43"/>
  </w:num>
  <w:num w:numId="32" w16cid:durableId="1854421025">
    <w:abstractNumId w:val="79"/>
  </w:num>
  <w:num w:numId="33" w16cid:durableId="872772788">
    <w:abstractNumId w:val="64"/>
  </w:num>
  <w:num w:numId="34" w16cid:durableId="1205562172">
    <w:abstractNumId w:val="46"/>
  </w:num>
  <w:num w:numId="35" w16cid:durableId="340819344">
    <w:abstractNumId w:val="51"/>
  </w:num>
  <w:num w:numId="36" w16cid:durableId="1617977965">
    <w:abstractNumId w:val="41"/>
  </w:num>
  <w:num w:numId="37" w16cid:durableId="1670717331">
    <w:abstractNumId w:val="8"/>
  </w:num>
  <w:num w:numId="38" w16cid:durableId="1858038369">
    <w:abstractNumId w:val="61"/>
  </w:num>
  <w:num w:numId="39" w16cid:durableId="203910453">
    <w:abstractNumId w:val="59"/>
  </w:num>
  <w:num w:numId="40" w16cid:durableId="1184779561">
    <w:abstractNumId w:val="58"/>
  </w:num>
  <w:num w:numId="41" w16cid:durableId="1798717882">
    <w:abstractNumId w:val="47"/>
  </w:num>
  <w:num w:numId="42" w16cid:durableId="1034571897">
    <w:abstractNumId w:val="6"/>
  </w:num>
  <w:num w:numId="43" w16cid:durableId="901520896">
    <w:abstractNumId w:val="29"/>
  </w:num>
  <w:num w:numId="44" w16cid:durableId="510150131">
    <w:abstractNumId w:val="48"/>
  </w:num>
  <w:num w:numId="45" w16cid:durableId="564221675">
    <w:abstractNumId w:val="45"/>
  </w:num>
  <w:num w:numId="46" w16cid:durableId="528294857">
    <w:abstractNumId w:val="19"/>
  </w:num>
  <w:num w:numId="47" w16cid:durableId="549072915">
    <w:abstractNumId w:val="77"/>
  </w:num>
  <w:num w:numId="48" w16cid:durableId="1661159070">
    <w:abstractNumId w:val="52"/>
  </w:num>
  <w:num w:numId="49" w16cid:durableId="1549495166">
    <w:abstractNumId w:val="11"/>
  </w:num>
  <w:num w:numId="50" w16cid:durableId="1963876093">
    <w:abstractNumId w:val="76"/>
  </w:num>
  <w:num w:numId="51" w16cid:durableId="1063872465">
    <w:abstractNumId w:val="18"/>
  </w:num>
  <w:num w:numId="52" w16cid:durableId="54939196">
    <w:abstractNumId w:val="16"/>
  </w:num>
  <w:num w:numId="53" w16cid:durableId="1192181493">
    <w:abstractNumId w:val="9"/>
  </w:num>
  <w:num w:numId="54" w16cid:durableId="1459687957">
    <w:abstractNumId w:val="65"/>
  </w:num>
  <w:num w:numId="55" w16cid:durableId="275135859">
    <w:abstractNumId w:val="35"/>
  </w:num>
  <w:num w:numId="56" w16cid:durableId="1549104708">
    <w:abstractNumId w:val="84"/>
  </w:num>
  <w:num w:numId="57" w16cid:durableId="367071637">
    <w:abstractNumId w:val="32"/>
  </w:num>
  <w:num w:numId="58" w16cid:durableId="2038002788">
    <w:abstractNumId w:val="73"/>
  </w:num>
  <w:num w:numId="59" w16cid:durableId="988290734">
    <w:abstractNumId w:val="17"/>
  </w:num>
  <w:num w:numId="60" w16cid:durableId="1279751420">
    <w:abstractNumId w:val="60"/>
  </w:num>
  <w:num w:numId="61" w16cid:durableId="1333027819">
    <w:abstractNumId w:val="70"/>
  </w:num>
  <w:num w:numId="62" w16cid:durableId="1513958716">
    <w:abstractNumId w:val="14"/>
  </w:num>
  <w:num w:numId="63" w16cid:durableId="466969603">
    <w:abstractNumId w:val="15"/>
  </w:num>
  <w:num w:numId="64" w16cid:durableId="1723676729">
    <w:abstractNumId w:val="34"/>
  </w:num>
  <w:num w:numId="65" w16cid:durableId="320236180">
    <w:abstractNumId w:val="80"/>
  </w:num>
  <w:num w:numId="66" w16cid:durableId="250704439">
    <w:abstractNumId w:val="7"/>
  </w:num>
  <w:num w:numId="67" w16cid:durableId="1313675682">
    <w:abstractNumId w:val="83"/>
  </w:num>
  <w:num w:numId="68" w16cid:durableId="2131825090">
    <w:abstractNumId w:val="5"/>
  </w:num>
  <w:num w:numId="69" w16cid:durableId="154733997">
    <w:abstractNumId w:val="53"/>
  </w:num>
  <w:num w:numId="70" w16cid:durableId="1081487070">
    <w:abstractNumId w:val="36"/>
  </w:num>
  <w:num w:numId="71" w16cid:durableId="111438779">
    <w:abstractNumId w:val="23"/>
  </w:num>
  <w:num w:numId="72" w16cid:durableId="392049709">
    <w:abstractNumId w:val="2"/>
  </w:num>
  <w:num w:numId="73" w16cid:durableId="1991904077">
    <w:abstractNumId w:val="1"/>
    <w:lvlOverride w:ilvl="0">
      <w:startOverride w:val="1"/>
    </w:lvlOverride>
  </w:num>
  <w:num w:numId="74" w16cid:durableId="141436184">
    <w:abstractNumId w:val="0"/>
  </w:num>
  <w:num w:numId="75" w16cid:durableId="1549148782">
    <w:abstractNumId w:val="2"/>
  </w:num>
  <w:num w:numId="76" w16cid:durableId="1239511649">
    <w:abstractNumId w:val="42"/>
  </w:num>
  <w:num w:numId="77" w16cid:durableId="715396885">
    <w:abstractNumId w:val="50"/>
  </w:num>
  <w:num w:numId="78" w16cid:durableId="1464468326">
    <w:abstractNumId w:val="75"/>
  </w:num>
  <w:num w:numId="79" w16cid:durableId="638341540">
    <w:abstractNumId w:val="44"/>
  </w:num>
  <w:num w:numId="80" w16cid:durableId="1402483469">
    <w:abstractNumId w:val="49"/>
  </w:num>
  <w:num w:numId="81" w16cid:durableId="232467866">
    <w:abstractNumId w:val="33"/>
  </w:num>
  <w:num w:numId="82" w16cid:durableId="1346059660">
    <w:abstractNumId w:val="27"/>
  </w:num>
  <w:num w:numId="83" w16cid:durableId="1830829130">
    <w:abstractNumId w:val="67"/>
  </w:num>
  <w:num w:numId="84" w16cid:durableId="712732706">
    <w:abstractNumId w:val="4"/>
  </w:num>
  <w:num w:numId="85" w16cid:durableId="1720744790">
    <w:abstractNumId w:val="12"/>
  </w:num>
  <w:num w:numId="86" w16cid:durableId="132018781">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activeWritingStyle w:appName="MSWord" w:lang="de-DE" w:vendorID="9" w:dllVersion="512" w:checkStyle="1"/>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139A"/>
    <w:rsid w:val="000021D7"/>
    <w:rsid w:val="00002316"/>
    <w:rsid w:val="00004C02"/>
    <w:rsid w:val="000056CC"/>
    <w:rsid w:val="000064CC"/>
    <w:rsid w:val="000065FB"/>
    <w:rsid w:val="000067BE"/>
    <w:rsid w:val="0000680F"/>
    <w:rsid w:val="00006ECD"/>
    <w:rsid w:val="0001061E"/>
    <w:rsid w:val="00016108"/>
    <w:rsid w:val="000175B6"/>
    <w:rsid w:val="00017C92"/>
    <w:rsid w:val="00021124"/>
    <w:rsid w:val="00022A4D"/>
    <w:rsid w:val="000269DE"/>
    <w:rsid w:val="0003293C"/>
    <w:rsid w:val="000335F4"/>
    <w:rsid w:val="00033E2B"/>
    <w:rsid w:val="000348E7"/>
    <w:rsid w:val="00035110"/>
    <w:rsid w:val="00036B81"/>
    <w:rsid w:val="00036D82"/>
    <w:rsid w:val="00037B0C"/>
    <w:rsid w:val="00037D2E"/>
    <w:rsid w:val="00042659"/>
    <w:rsid w:val="000441C9"/>
    <w:rsid w:val="000454E4"/>
    <w:rsid w:val="000467ED"/>
    <w:rsid w:val="00052186"/>
    <w:rsid w:val="00054539"/>
    <w:rsid w:val="00054F87"/>
    <w:rsid w:val="00055C2A"/>
    <w:rsid w:val="0005677A"/>
    <w:rsid w:val="00060662"/>
    <w:rsid w:val="00061115"/>
    <w:rsid w:val="00061296"/>
    <w:rsid w:val="00061E2A"/>
    <w:rsid w:val="000628B0"/>
    <w:rsid w:val="00064803"/>
    <w:rsid w:val="000654C2"/>
    <w:rsid w:val="000655F5"/>
    <w:rsid w:val="0007720D"/>
    <w:rsid w:val="000778C1"/>
    <w:rsid w:val="00082B9D"/>
    <w:rsid w:val="000835D7"/>
    <w:rsid w:val="000837B9"/>
    <w:rsid w:val="00084D26"/>
    <w:rsid w:val="0008582D"/>
    <w:rsid w:val="000860CC"/>
    <w:rsid w:val="00086F28"/>
    <w:rsid w:val="00087F67"/>
    <w:rsid w:val="000903CB"/>
    <w:rsid w:val="00092A8D"/>
    <w:rsid w:val="00092CBA"/>
    <w:rsid w:val="00093145"/>
    <w:rsid w:val="00093762"/>
    <w:rsid w:val="00095F74"/>
    <w:rsid w:val="0009607C"/>
    <w:rsid w:val="00096FC1"/>
    <w:rsid w:val="000A06F7"/>
    <w:rsid w:val="000A0CF4"/>
    <w:rsid w:val="000A4B7C"/>
    <w:rsid w:val="000A5099"/>
    <w:rsid w:val="000A5CA8"/>
    <w:rsid w:val="000B2660"/>
    <w:rsid w:val="000B2EC6"/>
    <w:rsid w:val="000B40E5"/>
    <w:rsid w:val="000B4916"/>
    <w:rsid w:val="000B4DEA"/>
    <w:rsid w:val="000B65A3"/>
    <w:rsid w:val="000B720B"/>
    <w:rsid w:val="000C0856"/>
    <w:rsid w:val="000C2649"/>
    <w:rsid w:val="000C2A78"/>
    <w:rsid w:val="000C315C"/>
    <w:rsid w:val="000C32FE"/>
    <w:rsid w:val="000C3DE5"/>
    <w:rsid w:val="000C404F"/>
    <w:rsid w:val="000C45A6"/>
    <w:rsid w:val="000C47D8"/>
    <w:rsid w:val="000C493B"/>
    <w:rsid w:val="000C563D"/>
    <w:rsid w:val="000D289D"/>
    <w:rsid w:val="000D645B"/>
    <w:rsid w:val="000E03C8"/>
    <w:rsid w:val="000E28A8"/>
    <w:rsid w:val="000E55C4"/>
    <w:rsid w:val="000E6892"/>
    <w:rsid w:val="000F1011"/>
    <w:rsid w:val="000F2619"/>
    <w:rsid w:val="000F2BF2"/>
    <w:rsid w:val="000F2D15"/>
    <w:rsid w:val="000F36E8"/>
    <w:rsid w:val="000F4376"/>
    <w:rsid w:val="000F5818"/>
    <w:rsid w:val="000F61D6"/>
    <w:rsid w:val="000F626F"/>
    <w:rsid w:val="000F62B0"/>
    <w:rsid w:val="000F6358"/>
    <w:rsid w:val="000F7D86"/>
    <w:rsid w:val="0010019B"/>
    <w:rsid w:val="00102A4F"/>
    <w:rsid w:val="00102D06"/>
    <w:rsid w:val="00102FD4"/>
    <w:rsid w:val="0010315A"/>
    <w:rsid w:val="00103F5F"/>
    <w:rsid w:val="001040A7"/>
    <w:rsid w:val="001043F7"/>
    <w:rsid w:val="00104A57"/>
    <w:rsid w:val="00105BC8"/>
    <w:rsid w:val="00106FC4"/>
    <w:rsid w:val="001076DB"/>
    <w:rsid w:val="00110BD7"/>
    <w:rsid w:val="0011169A"/>
    <w:rsid w:val="001118F9"/>
    <w:rsid w:val="001144E3"/>
    <w:rsid w:val="0011488A"/>
    <w:rsid w:val="001157CA"/>
    <w:rsid w:val="001158A2"/>
    <w:rsid w:val="00120363"/>
    <w:rsid w:val="001208E1"/>
    <w:rsid w:val="00122383"/>
    <w:rsid w:val="00122972"/>
    <w:rsid w:val="00122CF1"/>
    <w:rsid w:val="00122EB8"/>
    <w:rsid w:val="001233E4"/>
    <w:rsid w:val="0012622F"/>
    <w:rsid w:val="0012642A"/>
    <w:rsid w:val="001267A7"/>
    <w:rsid w:val="00126F67"/>
    <w:rsid w:val="00131D1A"/>
    <w:rsid w:val="00131DE7"/>
    <w:rsid w:val="001336DC"/>
    <w:rsid w:val="00133999"/>
    <w:rsid w:val="001351C3"/>
    <w:rsid w:val="001353E0"/>
    <w:rsid w:val="00137802"/>
    <w:rsid w:val="00137B9B"/>
    <w:rsid w:val="00140CD4"/>
    <w:rsid w:val="00141661"/>
    <w:rsid w:val="00142887"/>
    <w:rsid w:val="00142B83"/>
    <w:rsid w:val="00143006"/>
    <w:rsid w:val="001430D3"/>
    <w:rsid w:val="001431FE"/>
    <w:rsid w:val="00144F35"/>
    <w:rsid w:val="00145BFF"/>
    <w:rsid w:val="00146612"/>
    <w:rsid w:val="0015157B"/>
    <w:rsid w:val="00151B7D"/>
    <w:rsid w:val="00152E64"/>
    <w:rsid w:val="0015384A"/>
    <w:rsid w:val="00154F6F"/>
    <w:rsid w:val="00155047"/>
    <w:rsid w:val="00155606"/>
    <w:rsid w:val="0015606D"/>
    <w:rsid w:val="001602A5"/>
    <w:rsid w:val="00162BA2"/>
    <w:rsid w:val="00162F8C"/>
    <w:rsid w:val="00164278"/>
    <w:rsid w:val="001676E0"/>
    <w:rsid w:val="0017049D"/>
    <w:rsid w:val="0017224B"/>
    <w:rsid w:val="00173EB4"/>
    <w:rsid w:val="00176F44"/>
    <w:rsid w:val="001804B8"/>
    <w:rsid w:val="00180F5C"/>
    <w:rsid w:val="00181184"/>
    <w:rsid w:val="00181205"/>
    <w:rsid w:val="00181971"/>
    <w:rsid w:val="001825E0"/>
    <w:rsid w:val="0018530D"/>
    <w:rsid w:val="001862F5"/>
    <w:rsid w:val="00186A6C"/>
    <w:rsid w:val="0018722F"/>
    <w:rsid w:val="00190738"/>
    <w:rsid w:val="00191879"/>
    <w:rsid w:val="00191C2E"/>
    <w:rsid w:val="00191EE1"/>
    <w:rsid w:val="00192776"/>
    <w:rsid w:val="00192D04"/>
    <w:rsid w:val="00192D73"/>
    <w:rsid w:val="00193F86"/>
    <w:rsid w:val="00195A37"/>
    <w:rsid w:val="0019771F"/>
    <w:rsid w:val="001A1F5A"/>
    <w:rsid w:val="001A3F00"/>
    <w:rsid w:val="001A43F2"/>
    <w:rsid w:val="001A5B45"/>
    <w:rsid w:val="001A738D"/>
    <w:rsid w:val="001B0C97"/>
    <w:rsid w:val="001B1FD4"/>
    <w:rsid w:val="001B2A44"/>
    <w:rsid w:val="001B4561"/>
    <w:rsid w:val="001B690D"/>
    <w:rsid w:val="001C19FC"/>
    <w:rsid w:val="001C39AE"/>
    <w:rsid w:val="001C40C9"/>
    <w:rsid w:val="001C45F4"/>
    <w:rsid w:val="001C50D8"/>
    <w:rsid w:val="001C6B90"/>
    <w:rsid w:val="001C7575"/>
    <w:rsid w:val="001D07D4"/>
    <w:rsid w:val="001D13FE"/>
    <w:rsid w:val="001D49DF"/>
    <w:rsid w:val="001E064A"/>
    <w:rsid w:val="001E0AB2"/>
    <w:rsid w:val="001E21EA"/>
    <w:rsid w:val="001E276F"/>
    <w:rsid w:val="001E3DE8"/>
    <w:rsid w:val="001E4289"/>
    <w:rsid w:val="001E6D26"/>
    <w:rsid w:val="001E7E61"/>
    <w:rsid w:val="001F1C29"/>
    <w:rsid w:val="001F28B2"/>
    <w:rsid w:val="001F3054"/>
    <w:rsid w:val="001F3675"/>
    <w:rsid w:val="001F394B"/>
    <w:rsid w:val="001F3E87"/>
    <w:rsid w:val="001F463B"/>
    <w:rsid w:val="00200CB2"/>
    <w:rsid w:val="00203067"/>
    <w:rsid w:val="002036E7"/>
    <w:rsid w:val="002039C8"/>
    <w:rsid w:val="00204097"/>
    <w:rsid w:val="00204432"/>
    <w:rsid w:val="0020691D"/>
    <w:rsid w:val="00206DCF"/>
    <w:rsid w:val="002073F2"/>
    <w:rsid w:val="00210716"/>
    <w:rsid w:val="00213C92"/>
    <w:rsid w:val="002152A0"/>
    <w:rsid w:val="00221410"/>
    <w:rsid w:val="002226C7"/>
    <w:rsid w:val="00222A86"/>
    <w:rsid w:val="0022322C"/>
    <w:rsid w:val="002233A2"/>
    <w:rsid w:val="00223A6B"/>
    <w:rsid w:val="002247E1"/>
    <w:rsid w:val="00225A46"/>
    <w:rsid w:val="00231ACE"/>
    <w:rsid w:val="00231D3A"/>
    <w:rsid w:val="0023351A"/>
    <w:rsid w:val="00233D61"/>
    <w:rsid w:val="00234BB2"/>
    <w:rsid w:val="0023524B"/>
    <w:rsid w:val="002378E7"/>
    <w:rsid w:val="00237C68"/>
    <w:rsid w:val="00241F55"/>
    <w:rsid w:val="002432D7"/>
    <w:rsid w:val="00247034"/>
    <w:rsid w:val="00247F79"/>
    <w:rsid w:val="00251737"/>
    <w:rsid w:val="00251950"/>
    <w:rsid w:val="0025361E"/>
    <w:rsid w:val="00254322"/>
    <w:rsid w:val="00255487"/>
    <w:rsid w:val="0025591E"/>
    <w:rsid w:val="0026151B"/>
    <w:rsid w:val="00264813"/>
    <w:rsid w:val="002724A7"/>
    <w:rsid w:val="0027276A"/>
    <w:rsid w:val="002728C0"/>
    <w:rsid w:val="002733AC"/>
    <w:rsid w:val="00273526"/>
    <w:rsid w:val="00276264"/>
    <w:rsid w:val="00282146"/>
    <w:rsid w:val="002831D3"/>
    <w:rsid w:val="00285E5B"/>
    <w:rsid w:val="00286472"/>
    <w:rsid w:val="0029049B"/>
    <w:rsid w:val="0029052C"/>
    <w:rsid w:val="00290EB9"/>
    <w:rsid w:val="0029461E"/>
    <w:rsid w:val="00296646"/>
    <w:rsid w:val="002974F7"/>
    <w:rsid w:val="002A0E08"/>
    <w:rsid w:val="002A2F19"/>
    <w:rsid w:val="002A7874"/>
    <w:rsid w:val="002A7E68"/>
    <w:rsid w:val="002B1654"/>
    <w:rsid w:val="002B17BE"/>
    <w:rsid w:val="002B341A"/>
    <w:rsid w:val="002B3E2F"/>
    <w:rsid w:val="002B4F79"/>
    <w:rsid w:val="002B5B42"/>
    <w:rsid w:val="002B6551"/>
    <w:rsid w:val="002B6EB4"/>
    <w:rsid w:val="002B71AB"/>
    <w:rsid w:val="002C00BE"/>
    <w:rsid w:val="002C5269"/>
    <w:rsid w:val="002C7563"/>
    <w:rsid w:val="002D0287"/>
    <w:rsid w:val="002D3740"/>
    <w:rsid w:val="002D3CAD"/>
    <w:rsid w:val="002D68B4"/>
    <w:rsid w:val="002E3FAB"/>
    <w:rsid w:val="002E4449"/>
    <w:rsid w:val="002E679D"/>
    <w:rsid w:val="002E7BC8"/>
    <w:rsid w:val="002F00A7"/>
    <w:rsid w:val="002F00C0"/>
    <w:rsid w:val="002F22F0"/>
    <w:rsid w:val="002F2A56"/>
    <w:rsid w:val="002F2D2F"/>
    <w:rsid w:val="002F47FA"/>
    <w:rsid w:val="002F4BAC"/>
    <w:rsid w:val="002F6A73"/>
    <w:rsid w:val="002F709F"/>
    <w:rsid w:val="002F73EA"/>
    <w:rsid w:val="002F754F"/>
    <w:rsid w:val="002F7A96"/>
    <w:rsid w:val="00300115"/>
    <w:rsid w:val="00301788"/>
    <w:rsid w:val="003031FB"/>
    <w:rsid w:val="003049AF"/>
    <w:rsid w:val="00305783"/>
    <w:rsid w:val="00306C44"/>
    <w:rsid w:val="0031213D"/>
    <w:rsid w:val="00313C9B"/>
    <w:rsid w:val="003149D0"/>
    <w:rsid w:val="00315B30"/>
    <w:rsid w:val="00316ACA"/>
    <w:rsid w:val="00320471"/>
    <w:rsid w:val="00321701"/>
    <w:rsid w:val="0032445A"/>
    <w:rsid w:val="0032532D"/>
    <w:rsid w:val="00325AF2"/>
    <w:rsid w:val="00325D95"/>
    <w:rsid w:val="003332DF"/>
    <w:rsid w:val="0033588E"/>
    <w:rsid w:val="00337508"/>
    <w:rsid w:val="003376F1"/>
    <w:rsid w:val="00337EF4"/>
    <w:rsid w:val="00340333"/>
    <w:rsid w:val="0034089C"/>
    <w:rsid w:val="00342357"/>
    <w:rsid w:val="00343CFC"/>
    <w:rsid w:val="0034490E"/>
    <w:rsid w:val="003450B1"/>
    <w:rsid w:val="00345280"/>
    <w:rsid w:val="003465EE"/>
    <w:rsid w:val="0034731A"/>
    <w:rsid w:val="00350D9F"/>
    <w:rsid w:val="0035135C"/>
    <w:rsid w:val="00351CC1"/>
    <w:rsid w:val="00352972"/>
    <w:rsid w:val="00353E99"/>
    <w:rsid w:val="00354C12"/>
    <w:rsid w:val="003550AC"/>
    <w:rsid w:val="0035593B"/>
    <w:rsid w:val="003570CA"/>
    <w:rsid w:val="00357C93"/>
    <w:rsid w:val="003601D2"/>
    <w:rsid w:val="00360DA9"/>
    <w:rsid w:val="00361B48"/>
    <w:rsid w:val="00362435"/>
    <w:rsid w:val="003624CD"/>
    <w:rsid w:val="00362AFD"/>
    <w:rsid w:val="00365751"/>
    <w:rsid w:val="00365AF3"/>
    <w:rsid w:val="00371339"/>
    <w:rsid w:val="00371ECE"/>
    <w:rsid w:val="00372549"/>
    <w:rsid w:val="00374276"/>
    <w:rsid w:val="003767A8"/>
    <w:rsid w:val="00376E55"/>
    <w:rsid w:val="00377CFE"/>
    <w:rsid w:val="00380FC3"/>
    <w:rsid w:val="00384DDB"/>
    <w:rsid w:val="00386840"/>
    <w:rsid w:val="0038730A"/>
    <w:rsid w:val="00387D2D"/>
    <w:rsid w:val="00390352"/>
    <w:rsid w:val="0039267A"/>
    <w:rsid w:val="003936E6"/>
    <w:rsid w:val="0039537A"/>
    <w:rsid w:val="0039552D"/>
    <w:rsid w:val="003970BB"/>
    <w:rsid w:val="00397EFE"/>
    <w:rsid w:val="003A1BD4"/>
    <w:rsid w:val="003A43BC"/>
    <w:rsid w:val="003A576F"/>
    <w:rsid w:val="003A6676"/>
    <w:rsid w:val="003A6D88"/>
    <w:rsid w:val="003B01CB"/>
    <w:rsid w:val="003B34FE"/>
    <w:rsid w:val="003B3E88"/>
    <w:rsid w:val="003B4A94"/>
    <w:rsid w:val="003B4D8A"/>
    <w:rsid w:val="003B4FCD"/>
    <w:rsid w:val="003B6303"/>
    <w:rsid w:val="003B7ED0"/>
    <w:rsid w:val="003C0EDA"/>
    <w:rsid w:val="003C28A7"/>
    <w:rsid w:val="003C3625"/>
    <w:rsid w:val="003C3D55"/>
    <w:rsid w:val="003C5206"/>
    <w:rsid w:val="003D27D1"/>
    <w:rsid w:val="003D5682"/>
    <w:rsid w:val="003D6953"/>
    <w:rsid w:val="003D7AC1"/>
    <w:rsid w:val="003D7AE6"/>
    <w:rsid w:val="003D7E83"/>
    <w:rsid w:val="003E25C1"/>
    <w:rsid w:val="003E35C7"/>
    <w:rsid w:val="003E41EB"/>
    <w:rsid w:val="003E509A"/>
    <w:rsid w:val="003E6276"/>
    <w:rsid w:val="003E670E"/>
    <w:rsid w:val="003E773E"/>
    <w:rsid w:val="003E7C6C"/>
    <w:rsid w:val="003F06DD"/>
    <w:rsid w:val="003F3D3D"/>
    <w:rsid w:val="003F4AA3"/>
    <w:rsid w:val="003F5178"/>
    <w:rsid w:val="003F5378"/>
    <w:rsid w:val="003F556F"/>
    <w:rsid w:val="003F67FD"/>
    <w:rsid w:val="003F6866"/>
    <w:rsid w:val="003F74A3"/>
    <w:rsid w:val="0040089D"/>
    <w:rsid w:val="00400B86"/>
    <w:rsid w:val="00400EA6"/>
    <w:rsid w:val="00401446"/>
    <w:rsid w:val="004015CD"/>
    <w:rsid w:val="00401FF2"/>
    <w:rsid w:val="004031A4"/>
    <w:rsid w:val="004036CB"/>
    <w:rsid w:val="00404CC5"/>
    <w:rsid w:val="00405850"/>
    <w:rsid w:val="004068AD"/>
    <w:rsid w:val="00410BBA"/>
    <w:rsid w:val="0041129F"/>
    <w:rsid w:val="00411AF7"/>
    <w:rsid w:val="00412394"/>
    <w:rsid w:val="0041240D"/>
    <w:rsid w:val="00412B5F"/>
    <w:rsid w:val="00413840"/>
    <w:rsid w:val="00413D35"/>
    <w:rsid w:val="00421236"/>
    <w:rsid w:val="00421B03"/>
    <w:rsid w:val="004248FD"/>
    <w:rsid w:val="004253FC"/>
    <w:rsid w:val="00425C66"/>
    <w:rsid w:val="004266FD"/>
    <w:rsid w:val="00430B00"/>
    <w:rsid w:val="004313A6"/>
    <w:rsid w:val="004321B5"/>
    <w:rsid w:val="00435ED2"/>
    <w:rsid w:val="004408EB"/>
    <w:rsid w:val="00441132"/>
    <w:rsid w:val="004414C0"/>
    <w:rsid w:val="00442945"/>
    <w:rsid w:val="00443307"/>
    <w:rsid w:val="00443665"/>
    <w:rsid w:val="00443F56"/>
    <w:rsid w:val="0044478C"/>
    <w:rsid w:val="00444A80"/>
    <w:rsid w:val="004472FD"/>
    <w:rsid w:val="00450216"/>
    <w:rsid w:val="00450F18"/>
    <w:rsid w:val="00453736"/>
    <w:rsid w:val="00457378"/>
    <w:rsid w:val="00460C0E"/>
    <w:rsid w:val="00461416"/>
    <w:rsid w:val="004626FE"/>
    <w:rsid w:val="00464C5B"/>
    <w:rsid w:val="00465890"/>
    <w:rsid w:val="00466BAE"/>
    <w:rsid w:val="00466BB9"/>
    <w:rsid w:val="00467E43"/>
    <w:rsid w:val="00467F2F"/>
    <w:rsid w:val="004708E5"/>
    <w:rsid w:val="00471E93"/>
    <w:rsid w:val="004733C8"/>
    <w:rsid w:val="004744F7"/>
    <w:rsid w:val="00475E87"/>
    <w:rsid w:val="00483835"/>
    <w:rsid w:val="00483FB0"/>
    <w:rsid w:val="00484A00"/>
    <w:rsid w:val="0048537F"/>
    <w:rsid w:val="0048655B"/>
    <w:rsid w:val="004869E7"/>
    <w:rsid w:val="00487D40"/>
    <w:rsid w:val="00487E45"/>
    <w:rsid w:val="00490787"/>
    <w:rsid w:val="0049095C"/>
    <w:rsid w:val="00490D2E"/>
    <w:rsid w:val="00491795"/>
    <w:rsid w:val="00491B7F"/>
    <w:rsid w:val="00491DEB"/>
    <w:rsid w:val="00491FBE"/>
    <w:rsid w:val="00492DF5"/>
    <w:rsid w:val="00495A55"/>
    <w:rsid w:val="0049751D"/>
    <w:rsid w:val="004A1FCA"/>
    <w:rsid w:val="004A27CA"/>
    <w:rsid w:val="004A4072"/>
    <w:rsid w:val="004A4A0F"/>
    <w:rsid w:val="004A4A54"/>
    <w:rsid w:val="004A6AA8"/>
    <w:rsid w:val="004A7366"/>
    <w:rsid w:val="004B2EA3"/>
    <w:rsid w:val="004B4E17"/>
    <w:rsid w:val="004B74D9"/>
    <w:rsid w:val="004C074F"/>
    <w:rsid w:val="004C27C1"/>
    <w:rsid w:val="004C2C39"/>
    <w:rsid w:val="004C3F95"/>
    <w:rsid w:val="004C4184"/>
    <w:rsid w:val="004C4210"/>
    <w:rsid w:val="004C5652"/>
    <w:rsid w:val="004C6E50"/>
    <w:rsid w:val="004C6E9E"/>
    <w:rsid w:val="004C7CA2"/>
    <w:rsid w:val="004D2B2B"/>
    <w:rsid w:val="004D30DB"/>
    <w:rsid w:val="004D3800"/>
    <w:rsid w:val="004D5A26"/>
    <w:rsid w:val="004D6835"/>
    <w:rsid w:val="004E025D"/>
    <w:rsid w:val="004E1183"/>
    <w:rsid w:val="004E181D"/>
    <w:rsid w:val="004E352A"/>
    <w:rsid w:val="004F23DE"/>
    <w:rsid w:val="004F3A04"/>
    <w:rsid w:val="004F404C"/>
    <w:rsid w:val="004F471D"/>
    <w:rsid w:val="004F5697"/>
    <w:rsid w:val="004F58E6"/>
    <w:rsid w:val="004F59E8"/>
    <w:rsid w:val="004F60A2"/>
    <w:rsid w:val="004F6FE0"/>
    <w:rsid w:val="0050133F"/>
    <w:rsid w:val="00501AD4"/>
    <w:rsid w:val="005021FF"/>
    <w:rsid w:val="00502EBE"/>
    <w:rsid w:val="005035A9"/>
    <w:rsid w:val="0050407D"/>
    <w:rsid w:val="005044EE"/>
    <w:rsid w:val="00504CDF"/>
    <w:rsid w:val="00506221"/>
    <w:rsid w:val="0050675A"/>
    <w:rsid w:val="0050750C"/>
    <w:rsid w:val="00507BAB"/>
    <w:rsid w:val="005130BF"/>
    <w:rsid w:val="005136D4"/>
    <w:rsid w:val="00513D84"/>
    <w:rsid w:val="00514A9E"/>
    <w:rsid w:val="00515346"/>
    <w:rsid w:val="00516DF9"/>
    <w:rsid w:val="00520B1B"/>
    <w:rsid w:val="00520DDA"/>
    <w:rsid w:val="00520F59"/>
    <w:rsid w:val="0052114C"/>
    <w:rsid w:val="005222C0"/>
    <w:rsid w:val="0052459B"/>
    <w:rsid w:val="00524AD1"/>
    <w:rsid w:val="005251FE"/>
    <w:rsid w:val="00526FF2"/>
    <w:rsid w:val="00527658"/>
    <w:rsid w:val="00527C86"/>
    <w:rsid w:val="005306CA"/>
    <w:rsid w:val="00530D68"/>
    <w:rsid w:val="00531DC0"/>
    <w:rsid w:val="0053307A"/>
    <w:rsid w:val="00535106"/>
    <w:rsid w:val="00535194"/>
    <w:rsid w:val="0053699D"/>
    <w:rsid w:val="005378EB"/>
    <w:rsid w:val="00541BEA"/>
    <w:rsid w:val="0054208D"/>
    <w:rsid w:val="005420E4"/>
    <w:rsid w:val="00543822"/>
    <w:rsid w:val="005444D2"/>
    <w:rsid w:val="00544D39"/>
    <w:rsid w:val="005453C3"/>
    <w:rsid w:val="00545756"/>
    <w:rsid w:val="00545AC2"/>
    <w:rsid w:val="005465CA"/>
    <w:rsid w:val="005501D7"/>
    <w:rsid w:val="00551549"/>
    <w:rsid w:val="00551FBD"/>
    <w:rsid w:val="0055393B"/>
    <w:rsid w:val="00555160"/>
    <w:rsid w:val="00555DFB"/>
    <w:rsid w:val="00556B5F"/>
    <w:rsid w:val="00557168"/>
    <w:rsid w:val="005572B6"/>
    <w:rsid w:val="00557E04"/>
    <w:rsid w:val="00560752"/>
    <w:rsid w:val="005632FD"/>
    <w:rsid w:val="005633AB"/>
    <w:rsid w:val="00564006"/>
    <w:rsid w:val="00565269"/>
    <w:rsid w:val="005656A6"/>
    <w:rsid w:val="005720BB"/>
    <w:rsid w:val="00572C2C"/>
    <w:rsid w:val="005745F1"/>
    <w:rsid w:val="00575162"/>
    <w:rsid w:val="005754C6"/>
    <w:rsid w:val="00575DB2"/>
    <w:rsid w:val="00577A3D"/>
    <w:rsid w:val="00577D2F"/>
    <w:rsid w:val="00583347"/>
    <w:rsid w:val="00585DA6"/>
    <w:rsid w:val="00590020"/>
    <w:rsid w:val="0059082E"/>
    <w:rsid w:val="005908EC"/>
    <w:rsid w:val="00590B1F"/>
    <w:rsid w:val="0059149E"/>
    <w:rsid w:val="00591F18"/>
    <w:rsid w:val="00592686"/>
    <w:rsid w:val="00594A32"/>
    <w:rsid w:val="005962E6"/>
    <w:rsid w:val="005965D7"/>
    <w:rsid w:val="00596933"/>
    <w:rsid w:val="00596D55"/>
    <w:rsid w:val="005979DD"/>
    <w:rsid w:val="005A3733"/>
    <w:rsid w:val="005A396B"/>
    <w:rsid w:val="005A3D5E"/>
    <w:rsid w:val="005A41CE"/>
    <w:rsid w:val="005A4DF4"/>
    <w:rsid w:val="005A555E"/>
    <w:rsid w:val="005A7AEA"/>
    <w:rsid w:val="005B0E02"/>
    <w:rsid w:val="005B18A4"/>
    <w:rsid w:val="005B221A"/>
    <w:rsid w:val="005B2418"/>
    <w:rsid w:val="005B3626"/>
    <w:rsid w:val="005B3B86"/>
    <w:rsid w:val="005B4327"/>
    <w:rsid w:val="005B4728"/>
    <w:rsid w:val="005B5E59"/>
    <w:rsid w:val="005C06B1"/>
    <w:rsid w:val="005C1CC8"/>
    <w:rsid w:val="005C4BDF"/>
    <w:rsid w:val="005C4EB1"/>
    <w:rsid w:val="005C62A6"/>
    <w:rsid w:val="005C72B2"/>
    <w:rsid w:val="005C730D"/>
    <w:rsid w:val="005C7B84"/>
    <w:rsid w:val="005D00B4"/>
    <w:rsid w:val="005D02DF"/>
    <w:rsid w:val="005D07EE"/>
    <w:rsid w:val="005D1750"/>
    <w:rsid w:val="005D1F6F"/>
    <w:rsid w:val="005D28C7"/>
    <w:rsid w:val="005D40EF"/>
    <w:rsid w:val="005D5A48"/>
    <w:rsid w:val="005D6F28"/>
    <w:rsid w:val="005D7970"/>
    <w:rsid w:val="005D7B9B"/>
    <w:rsid w:val="005E14ED"/>
    <w:rsid w:val="005E2826"/>
    <w:rsid w:val="005E37FF"/>
    <w:rsid w:val="005E5F8C"/>
    <w:rsid w:val="005E6F75"/>
    <w:rsid w:val="005F0B3C"/>
    <w:rsid w:val="005F0B3D"/>
    <w:rsid w:val="005F1242"/>
    <w:rsid w:val="005F1914"/>
    <w:rsid w:val="005F1A6D"/>
    <w:rsid w:val="005F2149"/>
    <w:rsid w:val="005F260C"/>
    <w:rsid w:val="005F3DB2"/>
    <w:rsid w:val="005F431B"/>
    <w:rsid w:val="005F55AC"/>
    <w:rsid w:val="00601F79"/>
    <w:rsid w:val="006037BF"/>
    <w:rsid w:val="00603F65"/>
    <w:rsid w:val="00604883"/>
    <w:rsid w:val="00606368"/>
    <w:rsid w:val="006063F8"/>
    <w:rsid w:val="006114E3"/>
    <w:rsid w:val="00611CAD"/>
    <w:rsid w:val="00611CF3"/>
    <w:rsid w:val="00612713"/>
    <w:rsid w:val="00613877"/>
    <w:rsid w:val="006141EE"/>
    <w:rsid w:val="00617145"/>
    <w:rsid w:val="00620AD7"/>
    <w:rsid w:val="00620AF6"/>
    <w:rsid w:val="00622825"/>
    <w:rsid w:val="00623670"/>
    <w:rsid w:val="006257BF"/>
    <w:rsid w:val="00626E3B"/>
    <w:rsid w:val="00630015"/>
    <w:rsid w:val="00631C40"/>
    <w:rsid w:val="0063212A"/>
    <w:rsid w:val="006325B1"/>
    <w:rsid w:val="0063458B"/>
    <w:rsid w:val="006379B7"/>
    <w:rsid w:val="0064057D"/>
    <w:rsid w:val="006449CB"/>
    <w:rsid w:val="00644EBE"/>
    <w:rsid w:val="00646624"/>
    <w:rsid w:val="006501ED"/>
    <w:rsid w:val="006502C7"/>
    <w:rsid w:val="00653502"/>
    <w:rsid w:val="00653640"/>
    <w:rsid w:val="00654799"/>
    <w:rsid w:val="0065666E"/>
    <w:rsid w:val="00656A68"/>
    <w:rsid w:val="00661D4A"/>
    <w:rsid w:val="006624BA"/>
    <w:rsid w:val="006627CE"/>
    <w:rsid w:val="00662F80"/>
    <w:rsid w:val="00665FC8"/>
    <w:rsid w:val="006664D2"/>
    <w:rsid w:val="00666A21"/>
    <w:rsid w:val="0066735F"/>
    <w:rsid w:val="00667C41"/>
    <w:rsid w:val="006724DB"/>
    <w:rsid w:val="00680694"/>
    <w:rsid w:val="0068180A"/>
    <w:rsid w:val="00682ACF"/>
    <w:rsid w:val="00683960"/>
    <w:rsid w:val="00686CB4"/>
    <w:rsid w:val="006872C2"/>
    <w:rsid w:val="006876FF"/>
    <w:rsid w:val="00694AAE"/>
    <w:rsid w:val="006A184A"/>
    <w:rsid w:val="006A2288"/>
    <w:rsid w:val="006A2AE1"/>
    <w:rsid w:val="006A2F54"/>
    <w:rsid w:val="006A4D25"/>
    <w:rsid w:val="006A5DC7"/>
    <w:rsid w:val="006A697A"/>
    <w:rsid w:val="006A704F"/>
    <w:rsid w:val="006A760A"/>
    <w:rsid w:val="006B14EA"/>
    <w:rsid w:val="006B2899"/>
    <w:rsid w:val="006B2DA9"/>
    <w:rsid w:val="006B3C7E"/>
    <w:rsid w:val="006B48F3"/>
    <w:rsid w:val="006B4BFA"/>
    <w:rsid w:val="006B5493"/>
    <w:rsid w:val="006B6548"/>
    <w:rsid w:val="006B6A72"/>
    <w:rsid w:val="006B6E29"/>
    <w:rsid w:val="006C1206"/>
    <w:rsid w:val="006C2940"/>
    <w:rsid w:val="006D000B"/>
    <w:rsid w:val="006D00F2"/>
    <w:rsid w:val="006D093C"/>
    <w:rsid w:val="006D09C8"/>
    <w:rsid w:val="006D205A"/>
    <w:rsid w:val="006D48D6"/>
    <w:rsid w:val="006D4ECC"/>
    <w:rsid w:val="006D615B"/>
    <w:rsid w:val="006D7031"/>
    <w:rsid w:val="006D7F83"/>
    <w:rsid w:val="006E0078"/>
    <w:rsid w:val="006E0CF0"/>
    <w:rsid w:val="006E143E"/>
    <w:rsid w:val="006E171A"/>
    <w:rsid w:val="006E2881"/>
    <w:rsid w:val="006E302F"/>
    <w:rsid w:val="006E469B"/>
    <w:rsid w:val="006E4A73"/>
    <w:rsid w:val="006E5720"/>
    <w:rsid w:val="006E6C8D"/>
    <w:rsid w:val="006E70BD"/>
    <w:rsid w:val="006F0645"/>
    <w:rsid w:val="006F08A6"/>
    <w:rsid w:val="006F0E05"/>
    <w:rsid w:val="006F1311"/>
    <w:rsid w:val="006F1B27"/>
    <w:rsid w:val="006F24B0"/>
    <w:rsid w:val="006F2A21"/>
    <w:rsid w:val="006F2A67"/>
    <w:rsid w:val="006F2B6B"/>
    <w:rsid w:val="006F52D7"/>
    <w:rsid w:val="006F5695"/>
    <w:rsid w:val="006F60D1"/>
    <w:rsid w:val="006F7450"/>
    <w:rsid w:val="006F796F"/>
    <w:rsid w:val="00700762"/>
    <w:rsid w:val="00701857"/>
    <w:rsid w:val="00703973"/>
    <w:rsid w:val="007051E2"/>
    <w:rsid w:val="00707066"/>
    <w:rsid w:val="007076B5"/>
    <w:rsid w:val="00711D07"/>
    <w:rsid w:val="007120A5"/>
    <w:rsid w:val="0071328D"/>
    <w:rsid w:val="00714CA5"/>
    <w:rsid w:val="00717EFF"/>
    <w:rsid w:val="007202A3"/>
    <w:rsid w:val="0072061C"/>
    <w:rsid w:val="007208F4"/>
    <w:rsid w:val="00723898"/>
    <w:rsid w:val="007240DA"/>
    <w:rsid w:val="0072560E"/>
    <w:rsid w:val="00725E2F"/>
    <w:rsid w:val="00725E53"/>
    <w:rsid w:val="00725E69"/>
    <w:rsid w:val="00726153"/>
    <w:rsid w:val="00726F9B"/>
    <w:rsid w:val="00727E9C"/>
    <w:rsid w:val="007313E2"/>
    <w:rsid w:val="007330E7"/>
    <w:rsid w:val="00733184"/>
    <w:rsid w:val="007350C2"/>
    <w:rsid w:val="007358E8"/>
    <w:rsid w:val="00735B09"/>
    <w:rsid w:val="00737027"/>
    <w:rsid w:val="0073712A"/>
    <w:rsid w:val="007411A2"/>
    <w:rsid w:val="00742EA6"/>
    <w:rsid w:val="0074392D"/>
    <w:rsid w:val="0074521E"/>
    <w:rsid w:val="00746E86"/>
    <w:rsid w:val="00751568"/>
    <w:rsid w:val="00751FAB"/>
    <w:rsid w:val="0075255F"/>
    <w:rsid w:val="007544E8"/>
    <w:rsid w:val="007548E9"/>
    <w:rsid w:val="00754F9A"/>
    <w:rsid w:val="00754FB2"/>
    <w:rsid w:val="00756CAA"/>
    <w:rsid w:val="00756FC4"/>
    <w:rsid w:val="00757772"/>
    <w:rsid w:val="00760964"/>
    <w:rsid w:val="00764F60"/>
    <w:rsid w:val="0076507D"/>
    <w:rsid w:val="007659C5"/>
    <w:rsid w:val="0076632C"/>
    <w:rsid w:val="00766B3A"/>
    <w:rsid w:val="007676BF"/>
    <w:rsid w:val="00767DEF"/>
    <w:rsid w:val="007717BB"/>
    <w:rsid w:val="00772600"/>
    <w:rsid w:val="00772AD6"/>
    <w:rsid w:val="007755C7"/>
    <w:rsid w:val="0077572A"/>
    <w:rsid w:val="00775925"/>
    <w:rsid w:val="00776B92"/>
    <w:rsid w:val="007825E3"/>
    <w:rsid w:val="007852F3"/>
    <w:rsid w:val="00787EC9"/>
    <w:rsid w:val="00790C06"/>
    <w:rsid w:val="00790DF0"/>
    <w:rsid w:val="00791415"/>
    <w:rsid w:val="00792E19"/>
    <w:rsid w:val="00793852"/>
    <w:rsid w:val="00793E42"/>
    <w:rsid w:val="00794152"/>
    <w:rsid w:val="00795CC0"/>
    <w:rsid w:val="00796281"/>
    <w:rsid w:val="00796B3A"/>
    <w:rsid w:val="007A1DF5"/>
    <w:rsid w:val="007A3246"/>
    <w:rsid w:val="007A6539"/>
    <w:rsid w:val="007A7DFC"/>
    <w:rsid w:val="007B1A01"/>
    <w:rsid w:val="007B2063"/>
    <w:rsid w:val="007B2265"/>
    <w:rsid w:val="007B2753"/>
    <w:rsid w:val="007B3257"/>
    <w:rsid w:val="007B523F"/>
    <w:rsid w:val="007B7F57"/>
    <w:rsid w:val="007C09F7"/>
    <w:rsid w:val="007C0A71"/>
    <w:rsid w:val="007C242D"/>
    <w:rsid w:val="007C24A3"/>
    <w:rsid w:val="007C38A5"/>
    <w:rsid w:val="007C47F2"/>
    <w:rsid w:val="007C524D"/>
    <w:rsid w:val="007C56E9"/>
    <w:rsid w:val="007D05E7"/>
    <w:rsid w:val="007D06D2"/>
    <w:rsid w:val="007D0D77"/>
    <w:rsid w:val="007D23A2"/>
    <w:rsid w:val="007D5A04"/>
    <w:rsid w:val="007D5D35"/>
    <w:rsid w:val="007D7C5F"/>
    <w:rsid w:val="007E2940"/>
    <w:rsid w:val="007F2A6B"/>
    <w:rsid w:val="007F30DF"/>
    <w:rsid w:val="007F4F1E"/>
    <w:rsid w:val="007F4FFE"/>
    <w:rsid w:val="007F529E"/>
    <w:rsid w:val="007F5C0C"/>
    <w:rsid w:val="007F70F4"/>
    <w:rsid w:val="007F7C3C"/>
    <w:rsid w:val="007F7F05"/>
    <w:rsid w:val="007F7F61"/>
    <w:rsid w:val="00800891"/>
    <w:rsid w:val="00800FD9"/>
    <w:rsid w:val="00802F16"/>
    <w:rsid w:val="0080492B"/>
    <w:rsid w:val="00805209"/>
    <w:rsid w:val="0080542D"/>
    <w:rsid w:val="00805965"/>
    <w:rsid w:val="0080637A"/>
    <w:rsid w:val="00810CFF"/>
    <w:rsid w:val="00810DE9"/>
    <w:rsid w:val="0081139B"/>
    <w:rsid w:val="00811907"/>
    <w:rsid w:val="00812827"/>
    <w:rsid w:val="00812990"/>
    <w:rsid w:val="008132A7"/>
    <w:rsid w:val="00821120"/>
    <w:rsid w:val="00822876"/>
    <w:rsid w:val="0083058A"/>
    <w:rsid w:val="00833B50"/>
    <w:rsid w:val="008366B8"/>
    <w:rsid w:val="00836736"/>
    <w:rsid w:val="00840515"/>
    <w:rsid w:val="00844143"/>
    <w:rsid w:val="00844AD4"/>
    <w:rsid w:val="008450A0"/>
    <w:rsid w:val="00845F4E"/>
    <w:rsid w:val="00846F28"/>
    <w:rsid w:val="00847272"/>
    <w:rsid w:val="00850210"/>
    <w:rsid w:val="0085064A"/>
    <w:rsid w:val="008509AB"/>
    <w:rsid w:val="00856845"/>
    <w:rsid w:val="008616C8"/>
    <w:rsid w:val="00861E18"/>
    <w:rsid w:val="0086285E"/>
    <w:rsid w:val="0086377E"/>
    <w:rsid w:val="008652EE"/>
    <w:rsid w:val="0086587D"/>
    <w:rsid w:val="008672F2"/>
    <w:rsid w:val="00867938"/>
    <w:rsid w:val="00870739"/>
    <w:rsid w:val="00872AE3"/>
    <w:rsid w:val="008733BD"/>
    <w:rsid w:val="0087390B"/>
    <w:rsid w:val="008749E2"/>
    <w:rsid w:val="0087571A"/>
    <w:rsid w:val="00875907"/>
    <w:rsid w:val="00877088"/>
    <w:rsid w:val="008809AA"/>
    <w:rsid w:val="00880F8A"/>
    <w:rsid w:val="00882AB8"/>
    <w:rsid w:val="00882E18"/>
    <w:rsid w:val="008833F7"/>
    <w:rsid w:val="00883A6E"/>
    <w:rsid w:val="00883FB9"/>
    <w:rsid w:val="008854B2"/>
    <w:rsid w:val="00886704"/>
    <w:rsid w:val="008942B2"/>
    <w:rsid w:val="008A0E25"/>
    <w:rsid w:val="008A18AB"/>
    <w:rsid w:val="008A25C0"/>
    <w:rsid w:val="008A2ED6"/>
    <w:rsid w:val="008A405D"/>
    <w:rsid w:val="008A4EF3"/>
    <w:rsid w:val="008A5251"/>
    <w:rsid w:val="008A5782"/>
    <w:rsid w:val="008A692A"/>
    <w:rsid w:val="008A6DCD"/>
    <w:rsid w:val="008B2712"/>
    <w:rsid w:val="008B300B"/>
    <w:rsid w:val="008B5679"/>
    <w:rsid w:val="008B5CD2"/>
    <w:rsid w:val="008B5D56"/>
    <w:rsid w:val="008B6E26"/>
    <w:rsid w:val="008B767F"/>
    <w:rsid w:val="008B78A3"/>
    <w:rsid w:val="008B7B47"/>
    <w:rsid w:val="008B7C8C"/>
    <w:rsid w:val="008B7E60"/>
    <w:rsid w:val="008C0FE9"/>
    <w:rsid w:val="008C15A7"/>
    <w:rsid w:val="008C15EF"/>
    <w:rsid w:val="008C1E15"/>
    <w:rsid w:val="008C3570"/>
    <w:rsid w:val="008C4B4A"/>
    <w:rsid w:val="008C69CA"/>
    <w:rsid w:val="008C6B82"/>
    <w:rsid w:val="008D16DC"/>
    <w:rsid w:val="008D4B99"/>
    <w:rsid w:val="008D519A"/>
    <w:rsid w:val="008D5824"/>
    <w:rsid w:val="008E033E"/>
    <w:rsid w:val="008E0579"/>
    <w:rsid w:val="008E08BE"/>
    <w:rsid w:val="008E0D40"/>
    <w:rsid w:val="008E1EA7"/>
    <w:rsid w:val="008E24E2"/>
    <w:rsid w:val="008E2854"/>
    <w:rsid w:val="008E288D"/>
    <w:rsid w:val="008E33D1"/>
    <w:rsid w:val="008E53BC"/>
    <w:rsid w:val="008E5F2F"/>
    <w:rsid w:val="008E6081"/>
    <w:rsid w:val="008E6958"/>
    <w:rsid w:val="008E7EAC"/>
    <w:rsid w:val="008F012E"/>
    <w:rsid w:val="008F0765"/>
    <w:rsid w:val="008F0AC7"/>
    <w:rsid w:val="008F2F31"/>
    <w:rsid w:val="008F35E3"/>
    <w:rsid w:val="008F4596"/>
    <w:rsid w:val="008F4BE3"/>
    <w:rsid w:val="008F4C09"/>
    <w:rsid w:val="008F717D"/>
    <w:rsid w:val="008F7C41"/>
    <w:rsid w:val="009004C6"/>
    <w:rsid w:val="009010E1"/>
    <w:rsid w:val="009025CA"/>
    <w:rsid w:val="009025E7"/>
    <w:rsid w:val="0090467C"/>
    <w:rsid w:val="00904DEB"/>
    <w:rsid w:val="00905621"/>
    <w:rsid w:val="0090788C"/>
    <w:rsid w:val="00907BD0"/>
    <w:rsid w:val="009131A0"/>
    <w:rsid w:val="00914589"/>
    <w:rsid w:val="00915104"/>
    <w:rsid w:val="00915245"/>
    <w:rsid w:val="00915D11"/>
    <w:rsid w:val="00916991"/>
    <w:rsid w:val="009175AF"/>
    <w:rsid w:val="00922B79"/>
    <w:rsid w:val="00923AD1"/>
    <w:rsid w:val="00925626"/>
    <w:rsid w:val="0092612B"/>
    <w:rsid w:val="009266AF"/>
    <w:rsid w:val="00926E5F"/>
    <w:rsid w:val="00927557"/>
    <w:rsid w:val="009309CE"/>
    <w:rsid w:val="00930E4A"/>
    <w:rsid w:val="00931D74"/>
    <w:rsid w:val="00932899"/>
    <w:rsid w:val="0093611D"/>
    <w:rsid w:val="00936C35"/>
    <w:rsid w:val="00936E87"/>
    <w:rsid w:val="00937E94"/>
    <w:rsid w:val="0094040E"/>
    <w:rsid w:val="00940893"/>
    <w:rsid w:val="00940D5B"/>
    <w:rsid w:val="00940FBB"/>
    <w:rsid w:val="0094162D"/>
    <w:rsid w:val="00941A41"/>
    <w:rsid w:val="009424D1"/>
    <w:rsid w:val="00942A8B"/>
    <w:rsid w:val="009448FB"/>
    <w:rsid w:val="00945C74"/>
    <w:rsid w:val="00945D93"/>
    <w:rsid w:val="009465C8"/>
    <w:rsid w:val="00946B5A"/>
    <w:rsid w:val="009470AA"/>
    <w:rsid w:val="00950049"/>
    <w:rsid w:val="00951088"/>
    <w:rsid w:val="00952D53"/>
    <w:rsid w:val="00953203"/>
    <w:rsid w:val="00953474"/>
    <w:rsid w:val="00955385"/>
    <w:rsid w:val="00956957"/>
    <w:rsid w:val="00956DBA"/>
    <w:rsid w:val="00956F99"/>
    <w:rsid w:val="0096019A"/>
    <w:rsid w:val="00960B8D"/>
    <w:rsid w:val="0096108D"/>
    <w:rsid w:val="00962D0E"/>
    <w:rsid w:val="0096332E"/>
    <w:rsid w:val="009641FD"/>
    <w:rsid w:val="0096449C"/>
    <w:rsid w:val="00964791"/>
    <w:rsid w:val="00966DBA"/>
    <w:rsid w:val="00971DC2"/>
    <w:rsid w:val="009741DC"/>
    <w:rsid w:val="009743FE"/>
    <w:rsid w:val="0097524E"/>
    <w:rsid w:val="00975271"/>
    <w:rsid w:val="0097541C"/>
    <w:rsid w:val="009774F8"/>
    <w:rsid w:val="00983D0D"/>
    <w:rsid w:val="00983D68"/>
    <w:rsid w:val="00985368"/>
    <w:rsid w:val="009878D4"/>
    <w:rsid w:val="00987F76"/>
    <w:rsid w:val="0099280F"/>
    <w:rsid w:val="00992E92"/>
    <w:rsid w:val="009932BF"/>
    <w:rsid w:val="00993F06"/>
    <w:rsid w:val="00994AA1"/>
    <w:rsid w:val="0099548F"/>
    <w:rsid w:val="00995DD2"/>
    <w:rsid w:val="0099622A"/>
    <w:rsid w:val="00996437"/>
    <w:rsid w:val="00997041"/>
    <w:rsid w:val="00997EFA"/>
    <w:rsid w:val="009A1387"/>
    <w:rsid w:val="009A3A6E"/>
    <w:rsid w:val="009A42A2"/>
    <w:rsid w:val="009A4872"/>
    <w:rsid w:val="009A487E"/>
    <w:rsid w:val="009B2E50"/>
    <w:rsid w:val="009B3C4A"/>
    <w:rsid w:val="009B430E"/>
    <w:rsid w:val="009B4723"/>
    <w:rsid w:val="009B6762"/>
    <w:rsid w:val="009C2E34"/>
    <w:rsid w:val="009C3173"/>
    <w:rsid w:val="009C4603"/>
    <w:rsid w:val="009C4E52"/>
    <w:rsid w:val="009C53ED"/>
    <w:rsid w:val="009C59D5"/>
    <w:rsid w:val="009C5F31"/>
    <w:rsid w:val="009D1281"/>
    <w:rsid w:val="009D2B5E"/>
    <w:rsid w:val="009D3372"/>
    <w:rsid w:val="009D48EA"/>
    <w:rsid w:val="009D5077"/>
    <w:rsid w:val="009D5080"/>
    <w:rsid w:val="009D5FB9"/>
    <w:rsid w:val="009D6DC5"/>
    <w:rsid w:val="009E042F"/>
    <w:rsid w:val="009E1A98"/>
    <w:rsid w:val="009E1BEE"/>
    <w:rsid w:val="009E2F54"/>
    <w:rsid w:val="009E5960"/>
    <w:rsid w:val="009E5AD2"/>
    <w:rsid w:val="009E5DF1"/>
    <w:rsid w:val="009E5F0E"/>
    <w:rsid w:val="009F23AE"/>
    <w:rsid w:val="009F26B2"/>
    <w:rsid w:val="009F40B0"/>
    <w:rsid w:val="009F5AEA"/>
    <w:rsid w:val="009F7F5A"/>
    <w:rsid w:val="00A01AC5"/>
    <w:rsid w:val="00A034FE"/>
    <w:rsid w:val="00A05FB6"/>
    <w:rsid w:val="00A075F2"/>
    <w:rsid w:val="00A076B8"/>
    <w:rsid w:val="00A11DD7"/>
    <w:rsid w:val="00A12BB8"/>
    <w:rsid w:val="00A138DE"/>
    <w:rsid w:val="00A13C52"/>
    <w:rsid w:val="00A1521F"/>
    <w:rsid w:val="00A156C6"/>
    <w:rsid w:val="00A15D62"/>
    <w:rsid w:val="00A1626D"/>
    <w:rsid w:val="00A164AD"/>
    <w:rsid w:val="00A1659C"/>
    <w:rsid w:val="00A16D0F"/>
    <w:rsid w:val="00A201AF"/>
    <w:rsid w:val="00A20ECB"/>
    <w:rsid w:val="00A2148F"/>
    <w:rsid w:val="00A23A66"/>
    <w:rsid w:val="00A245F0"/>
    <w:rsid w:val="00A25A73"/>
    <w:rsid w:val="00A2644B"/>
    <w:rsid w:val="00A317AF"/>
    <w:rsid w:val="00A33965"/>
    <w:rsid w:val="00A364B7"/>
    <w:rsid w:val="00A368C6"/>
    <w:rsid w:val="00A36BE2"/>
    <w:rsid w:val="00A37781"/>
    <w:rsid w:val="00A407F9"/>
    <w:rsid w:val="00A423A9"/>
    <w:rsid w:val="00A42C46"/>
    <w:rsid w:val="00A43DF5"/>
    <w:rsid w:val="00A43EB6"/>
    <w:rsid w:val="00A43EBB"/>
    <w:rsid w:val="00A44F2C"/>
    <w:rsid w:val="00A460AE"/>
    <w:rsid w:val="00A47529"/>
    <w:rsid w:val="00A47A57"/>
    <w:rsid w:val="00A51C0C"/>
    <w:rsid w:val="00A529B2"/>
    <w:rsid w:val="00A53429"/>
    <w:rsid w:val="00A54840"/>
    <w:rsid w:val="00A553BE"/>
    <w:rsid w:val="00A61295"/>
    <w:rsid w:val="00A6183A"/>
    <w:rsid w:val="00A6191B"/>
    <w:rsid w:val="00A63FEF"/>
    <w:rsid w:val="00A64089"/>
    <w:rsid w:val="00A64458"/>
    <w:rsid w:val="00A64484"/>
    <w:rsid w:val="00A64A64"/>
    <w:rsid w:val="00A674DA"/>
    <w:rsid w:val="00A67B20"/>
    <w:rsid w:val="00A67CF8"/>
    <w:rsid w:val="00A71573"/>
    <w:rsid w:val="00A74DDE"/>
    <w:rsid w:val="00A77977"/>
    <w:rsid w:val="00A77B8F"/>
    <w:rsid w:val="00A8054A"/>
    <w:rsid w:val="00A80C72"/>
    <w:rsid w:val="00A8225E"/>
    <w:rsid w:val="00A847A6"/>
    <w:rsid w:val="00A876D3"/>
    <w:rsid w:val="00A876F1"/>
    <w:rsid w:val="00A87C74"/>
    <w:rsid w:val="00A930A4"/>
    <w:rsid w:val="00A93F99"/>
    <w:rsid w:val="00A9458C"/>
    <w:rsid w:val="00A95187"/>
    <w:rsid w:val="00AA0223"/>
    <w:rsid w:val="00AA0262"/>
    <w:rsid w:val="00AA063D"/>
    <w:rsid w:val="00AA0977"/>
    <w:rsid w:val="00AA14DA"/>
    <w:rsid w:val="00AA16FE"/>
    <w:rsid w:val="00AA28DB"/>
    <w:rsid w:val="00AA3413"/>
    <w:rsid w:val="00AA5ED3"/>
    <w:rsid w:val="00AA604C"/>
    <w:rsid w:val="00AB1841"/>
    <w:rsid w:val="00AB55AC"/>
    <w:rsid w:val="00AB5D93"/>
    <w:rsid w:val="00AB6A5D"/>
    <w:rsid w:val="00AB74FF"/>
    <w:rsid w:val="00AB7B36"/>
    <w:rsid w:val="00AC0064"/>
    <w:rsid w:val="00AC100C"/>
    <w:rsid w:val="00AC1BCA"/>
    <w:rsid w:val="00AC2477"/>
    <w:rsid w:val="00AC4656"/>
    <w:rsid w:val="00AC46AD"/>
    <w:rsid w:val="00AC4968"/>
    <w:rsid w:val="00AC4D10"/>
    <w:rsid w:val="00AC584E"/>
    <w:rsid w:val="00AC7AE0"/>
    <w:rsid w:val="00AD007B"/>
    <w:rsid w:val="00AD0794"/>
    <w:rsid w:val="00AD2027"/>
    <w:rsid w:val="00AD364F"/>
    <w:rsid w:val="00AD454B"/>
    <w:rsid w:val="00AD6A35"/>
    <w:rsid w:val="00AD6D89"/>
    <w:rsid w:val="00AD7481"/>
    <w:rsid w:val="00AE0C77"/>
    <w:rsid w:val="00AE3AD3"/>
    <w:rsid w:val="00AE40D8"/>
    <w:rsid w:val="00AE5E2B"/>
    <w:rsid w:val="00AE61FA"/>
    <w:rsid w:val="00AE7E91"/>
    <w:rsid w:val="00AF11CF"/>
    <w:rsid w:val="00AF2A9F"/>
    <w:rsid w:val="00AF2E32"/>
    <w:rsid w:val="00AF492F"/>
    <w:rsid w:val="00AF6359"/>
    <w:rsid w:val="00AF7CD3"/>
    <w:rsid w:val="00B01FF3"/>
    <w:rsid w:val="00B0251F"/>
    <w:rsid w:val="00B02B03"/>
    <w:rsid w:val="00B02FD9"/>
    <w:rsid w:val="00B03256"/>
    <w:rsid w:val="00B03D23"/>
    <w:rsid w:val="00B03DC2"/>
    <w:rsid w:val="00B040EB"/>
    <w:rsid w:val="00B05664"/>
    <w:rsid w:val="00B05EBD"/>
    <w:rsid w:val="00B06035"/>
    <w:rsid w:val="00B06E34"/>
    <w:rsid w:val="00B11F4A"/>
    <w:rsid w:val="00B12C3A"/>
    <w:rsid w:val="00B12FA8"/>
    <w:rsid w:val="00B16760"/>
    <w:rsid w:val="00B20848"/>
    <w:rsid w:val="00B217A6"/>
    <w:rsid w:val="00B21BA6"/>
    <w:rsid w:val="00B23B7E"/>
    <w:rsid w:val="00B259D4"/>
    <w:rsid w:val="00B27C2A"/>
    <w:rsid w:val="00B31041"/>
    <w:rsid w:val="00B31A39"/>
    <w:rsid w:val="00B31D9B"/>
    <w:rsid w:val="00B324FE"/>
    <w:rsid w:val="00B361EF"/>
    <w:rsid w:val="00B3679F"/>
    <w:rsid w:val="00B36BE5"/>
    <w:rsid w:val="00B36E68"/>
    <w:rsid w:val="00B37CA1"/>
    <w:rsid w:val="00B41AB3"/>
    <w:rsid w:val="00B429CB"/>
    <w:rsid w:val="00B434C6"/>
    <w:rsid w:val="00B43ACF"/>
    <w:rsid w:val="00B46AD1"/>
    <w:rsid w:val="00B471BB"/>
    <w:rsid w:val="00B47BAD"/>
    <w:rsid w:val="00B5113E"/>
    <w:rsid w:val="00B529E9"/>
    <w:rsid w:val="00B52D59"/>
    <w:rsid w:val="00B54A13"/>
    <w:rsid w:val="00B55292"/>
    <w:rsid w:val="00B55370"/>
    <w:rsid w:val="00B56212"/>
    <w:rsid w:val="00B56822"/>
    <w:rsid w:val="00B574FA"/>
    <w:rsid w:val="00B60C4F"/>
    <w:rsid w:val="00B60F6C"/>
    <w:rsid w:val="00B61691"/>
    <w:rsid w:val="00B61D48"/>
    <w:rsid w:val="00B62176"/>
    <w:rsid w:val="00B6314C"/>
    <w:rsid w:val="00B663C0"/>
    <w:rsid w:val="00B664FE"/>
    <w:rsid w:val="00B6665E"/>
    <w:rsid w:val="00B6726A"/>
    <w:rsid w:val="00B67584"/>
    <w:rsid w:val="00B705D5"/>
    <w:rsid w:val="00B72404"/>
    <w:rsid w:val="00B72759"/>
    <w:rsid w:val="00B753BA"/>
    <w:rsid w:val="00B77781"/>
    <w:rsid w:val="00B816B8"/>
    <w:rsid w:val="00B822C5"/>
    <w:rsid w:val="00B8280F"/>
    <w:rsid w:val="00B83885"/>
    <w:rsid w:val="00B8699A"/>
    <w:rsid w:val="00B879EA"/>
    <w:rsid w:val="00B90504"/>
    <w:rsid w:val="00B93168"/>
    <w:rsid w:val="00B93F7F"/>
    <w:rsid w:val="00B96D8C"/>
    <w:rsid w:val="00BA1B49"/>
    <w:rsid w:val="00BA2BBA"/>
    <w:rsid w:val="00BA4B4F"/>
    <w:rsid w:val="00BA4B88"/>
    <w:rsid w:val="00BA4CD0"/>
    <w:rsid w:val="00BA5622"/>
    <w:rsid w:val="00BA56D4"/>
    <w:rsid w:val="00BA7451"/>
    <w:rsid w:val="00BA7D23"/>
    <w:rsid w:val="00BB3151"/>
    <w:rsid w:val="00BB4D4D"/>
    <w:rsid w:val="00BB4E43"/>
    <w:rsid w:val="00BB5988"/>
    <w:rsid w:val="00BB5BFA"/>
    <w:rsid w:val="00BB6129"/>
    <w:rsid w:val="00BB61D2"/>
    <w:rsid w:val="00BB628D"/>
    <w:rsid w:val="00BB64E6"/>
    <w:rsid w:val="00BB7D84"/>
    <w:rsid w:val="00BC1522"/>
    <w:rsid w:val="00BC178A"/>
    <w:rsid w:val="00BC2700"/>
    <w:rsid w:val="00BC3C1A"/>
    <w:rsid w:val="00BC608E"/>
    <w:rsid w:val="00BC69A6"/>
    <w:rsid w:val="00BC7C7D"/>
    <w:rsid w:val="00BD0900"/>
    <w:rsid w:val="00BD1BCB"/>
    <w:rsid w:val="00BD28DC"/>
    <w:rsid w:val="00BD31DB"/>
    <w:rsid w:val="00BD3E29"/>
    <w:rsid w:val="00BD4AC2"/>
    <w:rsid w:val="00BD51E7"/>
    <w:rsid w:val="00BD54CC"/>
    <w:rsid w:val="00BD6206"/>
    <w:rsid w:val="00BD6C64"/>
    <w:rsid w:val="00BD74CF"/>
    <w:rsid w:val="00BE05C9"/>
    <w:rsid w:val="00BE1747"/>
    <w:rsid w:val="00BE1A24"/>
    <w:rsid w:val="00BE26CC"/>
    <w:rsid w:val="00BE2B32"/>
    <w:rsid w:val="00BE3682"/>
    <w:rsid w:val="00BE3953"/>
    <w:rsid w:val="00BE52B5"/>
    <w:rsid w:val="00BE5387"/>
    <w:rsid w:val="00BE53EB"/>
    <w:rsid w:val="00BE5DBB"/>
    <w:rsid w:val="00BE5EC7"/>
    <w:rsid w:val="00BE68F1"/>
    <w:rsid w:val="00BF0F91"/>
    <w:rsid w:val="00BF261C"/>
    <w:rsid w:val="00BF426A"/>
    <w:rsid w:val="00BF5387"/>
    <w:rsid w:val="00BF740C"/>
    <w:rsid w:val="00C002D8"/>
    <w:rsid w:val="00C00D0B"/>
    <w:rsid w:val="00C01848"/>
    <w:rsid w:val="00C02A6C"/>
    <w:rsid w:val="00C06AEE"/>
    <w:rsid w:val="00C07176"/>
    <w:rsid w:val="00C1152A"/>
    <w:rsid w:val="00C12732"/>
    <w:rsid w:val="00C12F20"/>
    <w:rsid w:val="00C12FBB"/>
    <w:rsid w:val="00C13258"/>
    <w:rsid w:val="00C13323"/>
    <w:rsid w:val="00C14E36"/>
    <w:rsid w:val="00C15098"/>
    <w:rsid w:val="00C15132"/>
    <w:rsid w:val="00C15A87"/>
    <w:rsid w:val="00C160F5"/>
    <w:rsid w:val="00C16B52"/>
    <w:rsid w:val="00C175C1"/>
    <w:rsid w:val="00C2210E"/>
    <w:rsid w:val="00C22F57"/>
    <w:rsid w:val="00C233F8"/>
    <w:rsid w:val="00C23DB0"/>
    <w:rsid w:val="00C25D46"/>
    <w:rsid w:val="00C26CC1"/>
    <w:rsid w:val="00C30991"/>
    <w:rsid w:val="00C30DDF"/>
    <w:rsid w:val="00C30FE1"/>
    <w:rsid w:val="00C33850"/>
    <w:rsid w:val="00C35485"/>
    <w:rsid w:val="00C35D31"/>
    <w:rsid w:val="00C36F08"/>
    <w:rsid w:val="00C4145B"/>
    <w:rsid w:val="00C41564"/>
    <w:rsid w:val="00C41E51"/>
    <w:rsid w:val="00C428C8"/>
    <w:rsid w:val="00C42937"/>
    <w:rsid w:val="00C4315F"/>
    <w:rsid w:val="00C43F6A"/>
    <w:rsid w:val="00C44771"/>
    <w:rsid w:val="00C449CE"/>
    <w:rsid w:val="00C44BA1"/>
    <w:rsid w:val="00C44DD9"/>
    <w:rsid w:val="00C47158"/>
    <w:rsid w:val="00C47897"/>
    <w:rsid w:val="00C50AD6"/>
    <w:rsid w:val="00C51694"/>
    <w:rsid w:val="00C526F9"/>
    <w:rsid w:val="00C54208"/>
    <w:rsid w:val="00C546FC"/>
    <w:rsid w:val="00C55C5D"/>
    <w:rsid w:val="00C5758F"/>
    <w:rsid w:val="00C62F25"/>
    <w:rsid w:val="00C6414E"/>
    <w:rsid w:val="00C702A6"/>
    <w:rsid w:val="00C7084E"/>
    <w:rsid w:val="00C72DB4"/>
    <w:rsid w:val="00C73294"/>
    <w:rsid w:val="00C73ECC"/>
    <w:rsid w:val="00C74B9B"/>
    <w:rsid w:val="00C74E78"/>
    <w:rsid w:val="00C76A8E"/>
    <w:rsid w:val="00C81E44"/>
    <w:rsid w:val="00C82018"/>
    <w:rsid w:val="00C82F09"/>
    <w:rsid w:val="00C838A4"/>
    <w:rsid w:val="00C83A9A"/>
    <w:rsid w:val="00C83FDC"/>
    <w:rsid w:val="00C864A5"/>
    <w:rsid w:val="00C8687D"/>
    <w:rsid w:val="00C906C8"/>
    <w:rsid w:val="00C90DEC"/>
    <w:rsid w:val="00C92925"/>
    <w:rsid w:val="00C93BE8"/>
    <w:rsid w:val="00C94422"/>
    <w:rsid w:val="00C9565D"/>
    <w:rsid w:val="00C96816"/>
    <w:rsid w:val="00C97782"/>
    <w:rsid w:val="00CA13E0"/>
    <w:rsid w:val="00CA20E9"/>
    <w:rsid w:val="00CA2E86"/>
    <w:rsid w:val="00CA3DC9"/>
    <w:rsid w:val="00CA4054"/>
    <w:rsid w:val="00CA4901"/>
    <w:rsid w:val="00CA4DB5"/>
    <w:rsid w:val="00CA4F94"/>
    <w:rsid w:val="00CA507C"/>
    <w:rsid w:val="00CA6A70"/>
    <w:rsid w:val="00CB129C"/>
    <w:rsid w:val="00CB12D1"/>
    <w:rsid w:val="00CB1605"/>
    <w:rsid w:val="00CB24CF"/>
    <w:rsid w:val="00CB3721"/>
    <w:rsid w:val="00CB3F48"/>
    <w:rsid w:val="00CB4719"/>
    <w:rsid w:val="00CB5405"/>
    <w:rsid w:val="00CB7450"/>
    <w:rsid w:val="00CB7974"/>
    <w:rsid w:val="00CC1329"/>
    <w:rsid w:val="00CC1535"/>
    <w:rsid w:val="00CC1B8F"/>
    <w:rsid w:val="00CC3976"/>
    <w:rsid w:val="00CC5325"/>
    <w:rsid w:val="00CC7ADC"/>
    <w:rsid w:val="00CD19F3"/>
    <w:rsid w:val="00CD2127"/>
    <w:rsid w:val="00CD2A7F"/>
    <w:rsid w:val="00CD337E"/>
    <w:rsid w:val="00CD4024"/>
    <w:rsid w:val="00CD6321"/>
    <w:rsid w:val="00CE0A08"/>
    <w:rsid w:val="00CE46BA"/>
    <w:rsid w:val="00CE6301"/>
    <w:rsid w:val="00CE7DC2"/>
    <w:rsid w:val="00CF1DF4"/>
    <w:rsid w:val="00CF20F4"/>
    <w:rsid w:val="00CF246D"/>
    <w:rsid w:val="00CF2BF4"/>
    <w:rsid w:val="00CF30EB"/>
    <w:rsid w:val="00CF4054"/>
    <w:rsid w:val="00CF4564"/>
    <w:rsid w:val="00CF61AD"/>
    <w:rsid w:val="00D03695"/>
    <w:rsid w:val="00D047F7"/>
    <w:rsid w:val="00D048D0"/>
    <w:rsid w:val="00D0652C"/>
    <w:rsid w:val="00D067F0"/>
    <w:rsid w:val="00D20AD8"/>
    <w:rsid w:val="00D21489"/>
    <w:rsid w:val="00D22F48"/>
    <w:rsid w:val="00D23BCA"/>
    <w:rsid w:val="00D24702"/>
    <w:rsid w:val="00D24AC0"/>
    <w:rsid w:val="00D24D30"/>
    <w:rsid w:val="00D25345"/>
    <w:rsid w:val="00D30168"/>
    <w:rsid w:val="00D311DA"/>
    <w:rsid w:val="00D31659"/>
    <w:rsid w:val="00D32BB7"/>
    <w:rsid w:val="00D33B8C"/>
    <w:rsid w:val="00D34603"/>
    <w:rsid w:val="00D378DF"/>
    <w:rsid w:val="00D378F3"/>
    <w:rsid w:val="00D379B4"/>
    <w:rsid w:val="00D4138C"/>
    <w:rsid w:val="00D41699"/>
    <w:rsid w:val="00D42251"/>
    <w:rsid w:val="00D42A36"/>
    <w:rsid w:val="00D45FE1"/>
    <w:rsid w:val="00D470E4"/>
    <w:rsid w:val="00D530AB"/>
    <w:rsid w:val="00D54453"/>
    <w:rsid w:val="00D55BF0"/>
    <w:rsid w:val="00D61EE4"/>
    <w:rsid w:val="00D6219E"/>
    <w:rsid w:val="00D62A7F"/>
    <w:rsid w:val="00D6650E"/>
    <w:rsid w:val="00D66638"/>
    <w:rsid w:val="00D675DA"/>
    <w:rsid w:val="00D70369"/>
    <w:rsid w:val="00D70D4F"/>
    <w:rsid w:val="00D7350C"/>
    <w:rsid w:val="00D744F8"/>
    <w:rsid w:val="00D74BA8"/>
    <w:rsid w:val="00D7565E"/>
    <w:rsid w:val="00D75E1E"/>
    <w:rsid w:val="00D768E8"/>
    <w:rsid w:val="00D76CCF"/>
    <w:rsid w:val="00D77BC3"/>
    <w:rsid w:val="00D77FAD"/>
    <w:rsid w:val="00D801E9"/>
    <w:rsid w:val="00D810C2"/>
    <w:rsid w:val="00D81BDD"/>
    <w:rsid w:val="00D8226E"/>
    <w:rsid w:val="00D82DF2"/>
    <w:rsid w:val="00D82F9F"/>
    <w:rsid w:val="00D84919"/>
    <w:rsid w:val="00D84960"/>
    <w:rsid w:val="00D8607A"/>
    <w:rsid w:val="00D86244"/>
    <w:rsid w:val="00D9080A"/>
    <w:rsid w:val="00D92257"/>
    <w:rsid w:val="00D94535"/>
    <w:rsid w:val="00D963A0"/>
    <w:rsid w:val="00DA01E0"/>
    <w:rsid w:val="00DA16E8"/>
    <w:rsid w:val="00DA3AA4"/>
    <w:rsid w:val="00DA443B"/>
    <w:rsid w:val="00DA4C82"/>
    <w:rsid w:val="00DA5992"/>
    <w:rsid w:val="00DA60DA"/>
    <w:rsid w:val="00DA6A2C"/>
    <w:rsid w:val="00DB0DBB"/>
    <w:rsid w:val="00DB0F8C"/>
    <w:rsid w:val="00DB35E9"/>
    <w:rsid w:val="00DB4376"/>
    <w:rsid w:val="00DB4EF1"/>
    <w:rsid w:val="00DB57AF"/>
    <w:rsid w:val="00DB62A0"/>
    <w:rsid w:val="00DB62A9"/>
    <w:rsid w:val="00DC0340"/>
    <w:rsid w:val="00DC1930"/>
    <w:rsid w:val="00DC1A86"/>
    <w:rsid w:val="00DC1F36"/>
    <w:rsid w:val="00DC2225"/>
    <w:rsid w:val="00DC27D7"/>
    <w:rsid w:val="00DC3055"/>
    <w:rsid w:val="00DC482F"/>
    <w:rsid w:val="00DC4CBF"/>
    <w:rsid w:val="00DC55A5"/>
    <w:rsid w:val="00DC6BB5"/>
    <w:rsid w:val="00DD0A0F"/>
    <w:rsid w:val="00DD0DAE"/>
    <w:rsid w:val="00DD1C49"/>
    <w:rsid w:val="00DD29D1"/>
    <w:rsid w:val="00DD39AD"/>
    <w:rsid w:val="00DD39B4"/>
    <w:rsid w:val="00DD3F64"/>
    <w:rsid w:val="00DD56B2"/>
    <w:rsid w:val="00DD5E9A"/>
    <w:rsid w:val="00DD7F99"/>
    <w:rsid w:val="00DE21D1"/>
    <w:rsid w:val="00DE5E0B"/>
    <w:rsid w:val="00DE6C30"/>
    <w:rsid w:val="00DE7647"/>
    <w:rsid w:val="00DF0E57"/>
    <w:rsid w:val="00DF112F"/>
    <w:rsid w:val="00DF15DF"/>
    <w:rsid w:val="00DF30AB"/>
    <w:rsid w:val="00DF5D9B"/>
    <w:rsid w:val="00DF7D33"/>
    <w:rsid w:val="00E00D35"/>
    <w:rsid w:val="00E02D47"/>
    <w:rsid w:val="00E05079"/>
    <w:rsid w:val="00E0689D"/>
    <w:rsid w:val="00E06BBC"/>
    <w:rsid w:val="00E107FC"/>
    <w:rsid w:val="00E134C6"/>
    <w:rsid w:val="00E14B43"/>
    <w:rsid w:val="00E165BC"/>
    <w:rsid w:val="00E16F52"/>
    <w:rsid w:val="00E17311"/>
    <w:rsid w:val="00E17A21"/>
    <w:rsid w:val="00E203FA"/>
    <w:rsid w:val="00E20530"/>
    <w:rsid w:val="00E20B59"/>
    <w:rsid w:val="00E20EA8"/>
    <w:rsid w:val="00E21128"/>
    <w:rsid w:val="00E212CF"/>
    <w:rsid w:val="00E23A12"/>
    <w:rsid w:val="00E303C0"/>
    <w:rsid w:val="00E31013"/>
    <w:rsid w:val="00E31A34"/>
    <w:rsid w:val="00E34F69"/>
    <w:rsid w:val="00E35131"/>
    <w:rsid w:val="00E375EE"/>
    <w:rsid w:val="00E37BD8"/>
    <w:rsid w:val="00E40147"/>
    <w:rsid w:val="00E4181D"/>
    <w:rsid w:val="00E42EB2"/>
    <w:rsid w:val="00E44E23"/>
    <w:rsid w:val="00E44F98"/>
    <w:rsid w:val="00E45058"/>
    <w:rsid w:val="00E45879"/>
    <w:rsid w:val="00E45E06"/>
    <w:rsid w:val="00E46577"/>
    <w:rsid w:val="00E46EC7"/>
    <w:rsid w:val="00E47E43"/>
    <w:rsid w:val="00E506CD"/>
    <w:rsid w:val="00E5529B"/>
    <w:rsid w:val="00E565DA"/>
    <w:rsid w:val="00E56E29"/>
    <w:rsid w:val="00E6152F"/>
    <w:rsid w:val="00E62322"/>
    <w:rsid w:val="00E661AE"/>
    <w:rsid w:val="00E66B48"/>
    <w:rsid w:val="00E70C38"/>
    <w:rsid w:val="00E72D82"/>
    <w:rsid w:val="00E75425"/>
    <w:rsid w:val="00E75D43"/>
    <w:rsid w:val="00E764C7"/>
    <w:rsid w:val="00E804B3"/>
    <w:rsid w:val="00E80802"/>
    <w:rsid w:val="00E80B98"/>
    <w:rsid w:val="00E82559"/>
    <w:rsid w:val="00E8282F"/>
    <w:rsid w:val="00E82C00"/>
    <w:rsid w:val="00E83C10"/>
    <w:rsid w:val="00E83D2B"/>
    <w:rsid w:val="00E84743"/>
    <w:rsid w:val="00E9119D"/>
    <w:rsid w:val="00E911F2"/>
    <w:rsid w:val="00E91418"/>
    <w:rsid w:val="00E91F63"/>
    <w:rsid w:val="00E92941"/>
    <w:rsid w:val="00E933FC"/>
    <w:rsid w:val="00E94525"/>
    <w:rsid w:val="00EA051C"/>
    <w:rsid w:val="00EA1725"/>
    <w:rsid w:val="00EA1CA8"/>
    <w:rsid w:val="00EA1D90"/>
    <w:rsid w:val="00EA2457"/>
    <w:rsid w:val="00EA2A4C"/>
    <w:rsid w:val="00EA433D"/>
    <w:rsid w:val="00EA6001"/>
    <w:rsid w:val="00EA6D0E"/>
    <w:rsid w:val="00EA74BF"/>
    <w:rsid w:val="00EA7D8E"/>
    <w:rsid w:val="00EB0835"/>
    <w:rsid w:val="00EB2A8C"/>
    <w:rsid w:val="00EB31F1"/>
    <w:rsid w:val="00EB354A"/>
    <w:rsid w:val="00EB502E"/>
    <w:rsid w:val="00EB55AD"/>
    <w:rsid w:val="00EB6DF2"/>
    <w:rsid w:val="00EC0656"/>
    <w:rsid w:val="00EC0CBE"/>
    <w:rsid w:val="00EC1481"/>
    <w:rsid w:val="00EC1651"/>
    <w:rsid w:val="00EC1751"/>
    <w:rsid w:val="00EC1CF6"/>
    <w:rsid w:val="00EC3B81"/>
    <w:rsid w:val="00EC613B"/>
    <w:rsid w:val="00EC71B4"/>
    <w:rsid w:val="00EC7CD7"/>
    <w:rsid w:val="00ED1107"/>
    <w:rsid w:val="00ED3169"/>
    <w:rsid w:val="00ED39C5"/>
    <w:rsid w:val="00ED538A"/>
    <w:rsid w:val="00ED5E8E"/>
    <w:rsid w:val="00ED5F1D"/>
    <w:rsid w:val="00ED7CB5"/>
    <w:rsid w:val="00EE1447"/>
    <w:rsid w:val="00EE15B9"/>
    <w:rsid w:val="00EE2318"/>
    <w:rsid w:val="00EE324F"/>
    <w:rsid w:val="00EE3963"/>
    <w:rsid w:val="00EE3E11"/>
    <w:rsid w:val="00EE4176"/>
    <w:rsid w:val="00EE41AB"/>
    <w:rsid w:val="00EE4762"/>
    <w:rsid w:val="00EE5493"/>
    <w:rsid w:val="00EE64B4"/>
    <w:rsid w:val="00EE6A5A"/>
    <w:rsid w:val="00EE6E74"/>
    <w:rsid w:val="00EF18FE"/>
    <w:rsid w:val="00EF2551"/>
    <w:rsid w:val="00EF3867"/>
    <w:rsid w:val="00EF4213"/>
    <w:rsid w:val="00EF4CF0"/>
    <w:rsid w:val="00EF56A9"/>
    <w:rsid w:val="00EF5C1D"/>
    <w:rsid w:val="00EF709A"/>
    <w:rsid w:val="00EF7CCA"/>
    <w:rsid w:val="00F00F65"/>
    <w:rsid w:val="00F03A96"/>
    <w:rsid w:val="00F04CF6"/>
    <w:rsid w:val="00F05297"/>
    <w:rsid w:val="00F07904"/>
    <w:rsid w:val="00F1025D"/>
    <w:rsid w:val="00F1082C"/>
    <w:rsid w:val="00F11F40"/>
    <w:rsid w:val="00F16786"/>
    <w:rsid w:val="00F170F7"/>
    <w:rsid w:val="00F17EB5"/>
    <w:rsid w:val="00F21427"/>
    <w:rsid w:val="00F2224D"/>
    <w:rsid w:val="00F222EA"/>
    <w:rsid w:val="00F22582"/>
    <w:rsid w:val="00F23370"/>
    <w:rsid w:val="00F23F23"/>
    <w:rsid w:val="00F23F2A"/>
    <w:rsid w:val="00F2439D"/>
    <w:rsid w:val="00F24E48"/>
    <w:rsid w:val="00F2616F"/>
    <w:rsid w:val="00F266B5"/>
    <w:rsid w:val="00F27EEC"/>
    <w:rsid w:val="00F305AD"/>
    <w:rsid w:val="00F30D66"/>
    <w:rsid w:val="00F31BFD"/>
    <w:rsid w:val="00F3238E"/>
    <w:rsid w:val="00F32CBF"/>
    <w:rsid w:val="00F33994"/>
    <w:rsid w:val="00F33C18"/>
    <w:rsid w:val="00F34B4F"/>
    <w:rsid w:val="00F40E2C"/>
    <w:rsid w:val="00F41406"/>
    <w:rsid w:val="00F428B6"/>
    <w:rsid w:val="00F45F1B"/>
    <w:rsid w:val="00F47D98"/>
    <w:rsid w:val="00F50C3B"/>
    <w:rsid w:val="00F50C41"/>
    <w:rsid w:val="00F51423"/>
    <w:rsid w:val="00F51655"/>
    <w:rsid w:val="00F53242"/>
    <w:rsid w:val="00F5431B"/>
    <w:rsid w:val="00F5506C"/>
    <w:rsid w:val="00F567D0"/>
    <w:rsid w:val="00F57578"/>
    <w:rsid w:val="00F57ABF"/>
    <w:rsid w:val="00F57E59"/>
    <w:rsid w:val="00F61020"/>
    <w:rsid w:val="00F617AA"/>
    <w:rsid w:val="00F62A77"/>
    <w:rsid w:val="00F64049"/>
    <w:rsid w:val="00F64D94"/>
    <w:rsid w:val="00F656D6"/>
    <w:rsid w:val="00F6692B"/>
    <w:rsid w:val="00F7448B"/>
    <w:rsid w:val="00F74815"/>
    <w:rsid w:val="00F749FA"/>
    <w:rsid w:val="00F750FB"/>
    <w:rsid w:val="00F76682"/>
    <w:rsid w:val="00F76ECE"/>
    <w:rsid w:val="00F80C32"/>
    <w:rsid w:val="00F814E5"/>
    <w:rsid w:val="00F822C6"/>
    <w:rsid w:val="00F83D12"/>
    <w:rsid w:val="00F84592"/>
    <w:rsid w:val="00F862EC"/>
    <w:rsid w:val="00F8729F"/>
    <w:rsid w:val="00F87E53"/>
    <w:rsid w:val="00F90255"/>
    <w:rsid w:val="00F90FDD"/>
    <w:rsid w:val="00F9218B"/>
    <w:rsid w:val="00F9276F"/>
    <w:rsid w:val="00F92B49"/>
    <w:rsid w:val="00F936C1"/>
    <w:rsid w:val="00F93AAC"/>
    <w:rsid w:val="00F93E77"/>
    <w:rsid w:val="00F95A56"/>
    <w:rsid w:val="00F95D80"/>
    <w:rsid w:val="00F968C1"/>
    <w:rsid w:val="00F97B77"/>
    <w:rsid w:val="00FA0276"/>
    <w:rsid w:val="00FA064E"/>
    <w:rsid w:val="00FA47BB"/>
    <w:rsid w:val="00FA6CB4"/>
    <w:rsid w:val="00FA71E1"/>
    <w:rsid w:val="00FA75D8"/>
    <w:rsid w:val="00FA795D"/>
    <w:rsid w:val="00FA7AD4"/>
    <w:rsid w:val="00FA7C04"/>
    <w:rsid w:val="00FB1709"/>
    <w:rsid w:val="00FB1AB7"/>
    <w:rsid w:val="00FB28C4"/>
    <w:rsid w:val="00FB2CB1"/>
    <w:rsid w:val="00FB3863"/>
    <w:rsid w:val="00FB3948"/>
    <w:rsid w:val="00FB4CEE"/>
    <w:rsid w:val="00FB5530"/>
    <w:rsid w:val="00FB55AB"/>
    <w:rsid w:val="00FB5E25"/>
    <w:rsid w:val="00FB60EC"/>
    <w:rsid w:val="00FB6EFE"/>
    <w:rsid w:val="00FC07B8"/>
    <w:rsid w:val="00FC124D"/>
    <w:rsid w:val="00FC3618"/>
    <w:rsid w:val="00FC39B4"/>
    <w:rsid w:val="00FC5B10"/>
    <w:rsid w:val="00FC5D93"/>
    <w:rsid w:val="00FC6528"/>
    <w:rsid w:val="00FC6C13"/>
    <w:rsid w:val="00FD2BBC"/>
    <w:rsid w:val="00FD38B3"/>
    <w:rsid w:val="00FD47AB"/>
    <w:rsid w:val="00FD7058"/>
    <w:rsid w:val="00FD7A83"/>
    <w:rsid w:val="00FE12C2"/>
    <w:rsid w:val="00FE13D3"/>
    <w:rsid w:val="00FE325B"/>
    <w:rsid w:val="00FE32F6"/>
    <w:rsid w:val="00FE4ABD"/>
    <w:rsid w:val="00FE64F1"/>
    <w:rsid w:val="00FE6DAA"/>
    <w:rsid w:val="00FF0356"/>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List Bullet" w:uiPriority="99"/>
    <w:lsdException w:name="List Number" w:uiPriority="99"/>
    <w:lsdException w:name="List Bullet 2" w:uiPriority="99"/>
    <w:lsdException w:name="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en-US"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tabs>
        <w:tab w:val="clear" w:pos="7416"/>
        <w:tab w:val="num" w:pos="576"/>
      </w:tabs>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link w:val="FHCWDATextChar"/>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uiPriority w:val="59"/>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autoRedefine/>
    <w:uiPriority w:val="39"/>
    <w:unhideWhenUsed/>
    <w:qFormat/>
    <w:rsid w:val="0096332E"/>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22"/>
      <w:szCs w:val="32"/>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FHCWDAText"/>
    <w:link w:val="TextChar"/>
    <w:autoRedefine/>
    <w:qFormat/>
    <w:rsid w:val="001F3675"/>
    <w:pPr>
      <w:tabs>
        <w:tab w:val="left" w:pos="1418"/>
      </w:tabs>
      <w:spacing w:line="360" w:lineRule="auto"/>
    </w:pPr>
    <w:rPr>
      <w:szCs w:val="22"/>
      <w:lang w:val="en-US"/>
    </w:rPr>
  </w:style>
  <w:style w:type="character" w:customStyle="1" w:styleId="FHCWDATextChar">
    <w:name w:val="FHCW_DA_Text Char"/>
    <w:basedOn w:val="DefaultParagraphFont"/>
    <w:link w:val="FHCWDAText"/>
    <w:rsid w:val="00CB24CF"/>
    <w:rPr>
      <w:rFonts w:ascii="Arial" w:eastAsia="Times" w:hAnsi="Arial"/>
      <w:sz w:val="22"/>
      <w:lang w:val="de-AT"/>
    </w:rPr>
  </w:style>
  <w:style w:type="character" w:customStyle="1" w:styleId="TextChar">
    <w:name w:val="Text Char"/>
    <w:basedOn w:val="FHCWDATextChar"/>
    <w:link w:val="Text"/>
    <w:rsid w:val="001F3675"/>
    <w:rPr>
      <w:rFonts w:ascii="Arial" w:eastAsia="Times" w:hAnsi="Arial"/>
      <w:sz w:val="22"/>
      <w:szCs w:val="22"/>
      <w:lang w:val="en-US"/>
    </w:rPr>
  </w:style>
  <w:style w:type="table" w:customStyle="1" w:styleId="TableGrid2">
    <w:name w:val="Table Grid2"/>
    <w:basedOn w:val="TableNormal"/>
    <w:next w:val="TableGrid"/>
    <w:uiPriority w:val="59"/>
    <w:rsid w:val="00CF246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766B3A"/>
    <w:pPr>
      <w:numPr>
        <w:numId w:val="72"/>
      </w:numPr>
      <w:spacing w:after="200" w:line="276" w:lineRule="auto"/>
      <w:contextualSpacing/>
      <w:jc w:val="left"/>
    </w:pPr>
    <w:rPr>
      <w:rFonts w:asciiTheme="minorHAnsi" w:eastAsiaTheme="minorEastAsia" w:hAnsiTheme="minorHAnsi" w:cstheme="minorBidi"/>
      <w:sz w:val="22"/>
      <w:szCs w:val="22"/>
    </w:rPr>
  </w:style>
  <w:style w:type="paragraph" w:styleId="ListNumber">
    <w:name w:val="List Number"/>
    <w:basedOn w:val="Normal"/>
    <w:uiPriority w:val="99"/>
    <w:unhideWhenUsed/>
    <w:rsid w:val="00766B3A"/>
    <w:pPr>
      <w:numPr>
        <w:numId w:val="73"/>
      </w:numPr>
      <w:spacing w:after="200" w:line="276" w:lineRule="auto"/>
      <w:contextualSpacing/>
      <w:jc w:val="left"/>
    </w:pPr>
    <w:rPr>
      <w:rFonts w:asciiTheme="minorHAnsi" w:eastAsiaTheme="minorEastAsia" w:hAnsiTheme="minorHAnsi" w:cstheme="minorBidi"/>
      <w:sz w:val="22"/>
      <w:szCs w:val="22"/>
    </w:rPr>
  </w:style>
  <w:style w:type="paragraph" w:styleId="ListBullet2">
    <w:name w:val="List Bullet 2"/>
    <w:basedOn w:val="Normal"/>
    <w:uiPriority w:val="99"/>
    <w:unhideWhenUsed/>
    <w:rsid w:val="00766B3A"/>
    <w:pPr>
      <w:numPr>
        <w:numId w:val="74"/>
      </w:numPr>
      <w:spacing w:after="200" w:line="276" w:lineRule="auto"/>
      <w:contextualSpacing/>
      <w:jc w:val="left"/>
    </w:pPr>
    <w:rPr>
      <w:rFonts w:asciiTheme="minorHAnsi" w:eastAsiaTheme="minorEastAsia" w:hAnsiTheme="minorHAnsi" w:cstheme="minorBidi"/>
      <w:sz w:val="22"/>
      <w:szCs w:val="22"/>
    </w:rPr>
  </w:style>
  <w:style w:type="paragraph" w:styleId="IntenseQuote">
    <w:name w:val="Intense Quote"/>
    <w:basedOn w:val="Normal"/>
    <w:next w:val="Normal"/>
    <w:link w:val="IntenseQuoteChar"/>
    <w:uiPriority w:val="30"/>
    <w:qFormat/>
    <w:rsid w:val="00766B3A"/>
    <w:pPr>
      <w:pBdr>
        <w:bottom w:val="single" w:sz="4" w:space="4" w:color="5B9BD5" w:themeColor="accent1"/>
      </w:pBdr>
      <w:spacing w:before="200" w:after="280" w:line="276" w:lineRule="auto"/>
      <w:ind w:left="936" w:right="936"/>
      <w:jc w:val="left"/>
    </w:pPr>
    <w:rPr>
      <w:rFonts w:asciiTheme="minorHAnsi" w:eastAsiaTheme="minorEastAsia" w:hAnsiTheme="minorHAnsi" w:cstheme="minorBidi"/>
      <w:b/>
      <w:bCs/>
      <w:i/>
      <w:iCs/>
      <w:color w:val="5B9BD5" w:themeColor="accent1"/>
      <w:sz w:val="22"/>
      <w:szCs w:val="22"/>
    </w:rPr>
  </w:style>
  <w:style w:type="character" w:customStyle="1" w:styleId="IntenseQuoteChar">
    <w:name w:val="Intense Quote Char"/>
    <w:basedOn w:val="DefaultParagraphFont"/>
    <w:link w:val="IntenseQuote"/>
    <w:uiPriority w:val="30"/>
    <w:rsid w:val="00766B3A"/>
    <w:rPr>
      <w:rFonts w:asciiTheme="minorHAnsi" w:eastAsiaTheme="minorEastAsia" w:hAnsiTheme="minorHAnsi" w:cstheme="minorBidi"/>
      <w:b/>
      <w:bCs/>
      <w:i/>
      <w:iCs/>
      <w:color w:val="5B9BD5" w:themeColor="accent1"/>
      <w:sz w:val="22"/>
      <w:szCs w:val="22"/>
      <w:lang w:val="en-US" w:eastAsia="en-US"/>
    </w:rPr>
  </w:style>
  <w:style w:type="paragraph" w:customStyle="1" w:styleId="Code">
    <w:name w:val="Code"/>
    <w:rsid w:val="00766B3A"/>
    <w:pPr>
      <w:spacing w:after="200" w:line="276" w:lineRule="auto"/>
    </w:pPr>
    <w:rPr>
      <w:rFonts w:ascii="Courier New" w:eastAsia="Courier New" w:hAnsi="Courier New" w:cstheme="minorBidi"/>
      <w:szCs w:val="22"/>
      <w:lang w:val="en-US" w:eastAsia="en-US"/>
    </w:rPr>
  </w:style>
  <w:style w:type="table" w:styleId="LightList-Accent1">
    <w:name w:val="Light List Accent 1"/>
    <w:basedOn w:val="TableNormal"/>
    <w:uiPriority w:val="61"/>
    <w:semiHidden/>
    <w:unhideWhenUsed/>
    <w:rsid w:val="00766B3A"/>
    <w:rPr>
      <w:rFonts w:asciiTheme="minorHAnsi" w:eastAsiaTheme="minorEastAsia" w:hAnsiTheme="minorHAnsi" w:cstheme="minorBidi"/>
      <w:sz w:val="22"/>
      <w:szCs w:val="22"/>
      <w:lang w:val="en-US" w:eastAsia="en-U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Emphasis">
    <w:name w:val="Emphasis"/>
    <w:basedOn w:val="DefaultParagraphFont"/>
    <w:uiPriority w:val="20"/>
    <w:qFormat/>
    <w:rsid w:val="00E80802"/>
    <w:rPr>
      <w:i/>
      <w:iCs/>
    </w:rPr>
  </w:style>
  <w:style w:type="table" w:customStyle="1" w:styleId="TableGrid3">
    <w:name w:val="Table Grid3"/>
    <w:basedOn w:val="TableNormal"/>
    <w:next w:val="TableGrid"/>
    <w:uiPriority w:val="59"/>
    <w:rsid w:val="00B47BA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02535">
      <w:bodyDiv w:val="1"/>
      <w:marLeft w:val="0"/>
      <w:marRight w:val="0"/>
      <w:marTop w:val="0"/>
      <w:marBottom w:val="0"/>
      <w:divBdr>
        <w:top w:val="none" w:sz="0" w:space="0" w:color="auto"/>
        <w:left w:val="none" w:sz="0" w:space="0" w:color="auto"/>
        <w:bottom w:val="none" w:sz="0" w:space="0" w:color="auto"/>
        <w:right w:val="none" w:sz="0" w:space="0" w:color="auto"/>
      </w:divBdr>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23876335">
      <w:bodyDiv w:val="1"/>
      <w:marLeft w:val="0"/>
      <w:marRight w:val="0"/>
      <w:marTop w:val="0"/>
      <w:marBottom w:val="0"/>
      <w:divBdr>
        <w:top w:val="none" w:sz="0" w:space="0" w:color="auto"/>
        <w:left w:val="none" w:sz="0" w:space="0" w:color="auto"/>
        <w:bottom w:val="none" w:sz="0" w:space="0" w:color="auto"/>
        <w:right w:val="none" w:sz="0" w:space="0" w:color="auto"/>
      </w:divBdr>
    </w:div>
    <w:div w:id="233976797">
      <w:bodyDiv w:val="1"/>
      <w:marLeft w:val="0"/>
      <w:marRight w:val="0"/>
      <w:marTop w:val="0"/>
      <w:marBottom w:val="0"/>
      <w:divBdr>
        <w:top w:val="none" w:sz="0" w:space="0" w:color="auto"/>
        <w:left w:val="none" w:sz="0" w:space="0" w:color="auto"/>
        <w:bottom w:val="none" w:sz="0" w:space="0" w:color="auto"/>
        <w:right w:val="none" w:sz="0" w:space="0" w:color="auto"/>
      </w:divBdr>
    </w:div>
    <w:div w:id="243998341">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295141213">
      <w:bodyDiv w:val="1"/>
      <w:marLeft w:val="0"/>
      <w:marRight w:val="0"/>
      <w:marTop w:val="0"/>
      <w:marBottom w:val="0"/>
      <w:divBdr>
        <w:top w:val="none" w:sz="0" w:space="0" w:color="auto"/>
        <w:left w:val="none" w:sz="0" w:space="0" w:color="auto"/>
        <w:bottom w:val="none" w:sz="0" w:space="0" w:color="auto"/>
        <w:right w:val="none" w:sz="0" w:space="0" w:color="auto"/>
      </w:divBdr>
    </w:div>
    <w:div w:id="339084302">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78017626">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383799918">
      <w:bodyDiv w:val="1"/>
      <w:marLeft w:val="0"/>
      <w:marRight w:val="0"/>
      <w:marTop w:val="0"/>
      <w:marBottom w:val="0"/>
      <w:divBdr>
        <w:top w:val="none" w:sz="0" w:space="0" w:color="auto"/>
        <w:left w:val="none" w:sz="0" w:space="0" w:color="auto"/>
        <w:bottom w:val="none" w:sz="0" w:space="0" w:color="auto"/>
        <w:right w:val="none" w:sz="0" w:space="0" w:color="auto"/>
      </w:divBdr>
    </w:div>
    <w:div w:id="411707083">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54494283">
      <w:bodyDiv w:val="1"/>
      <w:marLeft w:val="0"/>
      <w:marRight w:val="0"/>
      <w:marTop w:val="0"/>
      <w:marBottom w:val="0"/>
      <w:divBdr>
        <w:top w:val="none" w:sz="0" w:space="0" w:color="auto"/>
        <w:left w:val="none" w:sz="0" w:space="0" w:color="auto"/>
        <w:bottom w:val="none" w:sz="0" w:space="0" w:color="auto"/>
        <w:right w:val="none" w:sz="0" w:space="0" w:color="auto"/>
      </w:divBdr>
      <w:divsChild>
        <w:div w:id="1798914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04982114">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62301235">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13445330">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2490207">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88720602">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32504313">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46415360">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6129">
      <w:bodyDiv w:val="1"/>
      <w:marLeft w:val="0"/>
      <w:marRight w:val="0"/>
      <w:marTop w:val="0"/>
      <w:marBottom w:val="0"/>
      <w:divBdr>
        <w:top w:val="none" w:sz="0" w:space="0" w:color="auto"/>
        <w:left w:val="none" w:sz="0" w:space="0" w:color="auto"/>
        <w:bottom w:val="none" w:sz="0" w:space="0" w:color="auto"/>
        <w:right w:val="none" w:sz="0" w:space="0" w:color="auto"/>
      </w:divBdr>
    </w:div>
    <w:div w:id="817262302">
      <w:bodyDiv w:val="1"/>
      <w:marLeft w:val="0"/>
      <w:marRight w:val="0"/>
      <w:marTop w:val="0"/>
      <w:marBottom w:val="0"/>
      <w:divBdr>
        <w:top w:val="none" w:sz="0" w:space="0" w:color="auto"/>
        <w:left w:val="none" w:sz="0" w:space="0" w:color="auto"/>
        <w:bottom w:val="none" w:sz="0" w:space="0" w:color="auto"/>
        <w:right w:val="none" w:sz="0" w:space="0" w:color="auto"/>
      </w:divBdr>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10457492">
      <w:bodyDiv w:val="1"/>
      <w:marLeft w:val="0"/>
      <w:marRight w:val="0"/>
      <w:marTop w:val="0"/>
      <w:marBottom w:val="0"/>
      <w:divBdr>
        <w:top w:val="none" w:sz="0" w:space="0" w:color="auto"/>
        <w:left w:val="none" w:sz="0" w:space="0" w:color="auto"/>
        <w:bottom w:val="none" w:sz="0" w:space="0" w:color="auto"/>
        <w:right w:val="none" w:sz="0" w:space="0" w:color="auto"/>
      </w:divBdr>
    </w:div>
    <w:div w:id="910775764">
      <w:bodyDiv w:val="1"/>
      <w:marLeft w:val="0"/>
      <w:marRight w:val="0"/>
      <w:marTop w:val="0"/>
      <w:marBottom w:val="0"/>
      <w:divBdr>
        <w:top w:val="none" w:sz="0" w:space="0" w:color="auto"/>
        <w:left w:val="none" w:sz="0" w:space="0" w:color="auto"/>
        <w:bottom w:val="none" w:sz="0" w:space="0" w:color="auto"/>
        <w:right w:val="none" w:sz="0" w:space="0" w:color="auto"/>
      </w:divBdr>
    </w:div>
    <w:div w:id="915361946">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36672774">
      <w:bodyDiv w:val="1"/>
      <w:marLeft w:val="0"/>
      <w:marRight w:val="0"/>
      <w:marTop w:val="0"/>
      <w:marBottom w:val="0"/>
      <w:divBdr>
        <w:top w:val="none" w:sz="0" w:space="0" w:color="auto"/>
        <w:left w:val="none" w:sz="0" w:space="0" w:color="auto"/>
        <w:bottom w:val="none" w:sz="0" w:space="0" w:color="auto"/>
        <w:right w:val="none" w:sz="0" w:space="0" w:color="auto"/>
      </w:divBdr>
    </w:div>
    <w:div w:id="942226250">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2751782">
      <w:bodyDiv w:val="1"/>
      <w:marLeft w:val="0"/>
      <w:marRight w:val="0"/>
      <w:marTop w:val="0"/>
      <w:marBottom w:val="0"/>
      <w:divBdr>
        <w:top w:val="none" w:sz="0" w:space="0" w:color="auto"/>
        <w:left w:val="none" w:sz="0" w:space="0" w:color="auto"/>
        <w:bottom w:val="none" w:sz="0" w:space="0" w:color="auto"/>
        <w:right w:val="none" w:sz="0" w:space="0" w:color="auto"/>
      </w:divBdr>
      <w:divsChild>
        <w:div w:id="1173454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17848766">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107747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2841087">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46651446">
      <w:bodyDiv w:val="1"/>
      <w:marLeft w:val="0"/>
      <w:marRight w:val="0"/>
      <w:marTop w:val="0"/>
      <w:marBottom w:val="0"/>
      <w:divBdr>
        <w:top w:val="none" w:sz="0" w:space="0" w:color="auto"/>
        <w:left w:val="none" w:sz="0" w:space="0" w:color="auto"/>
        <w:bottom w:val="none" w:sz="0" w:space="0" w:color="auto"/>
        <w:right w:val="none" w:sz="0" w:space="0" w:color="auto"/>
      </w:divBdr>
    </w:div>
    <w:div w:id="1261987123">
      <w:bodyDiv w:val="1"/>
      <w:marLeft w:val="0"/>
      <w:marRight w:val="0"/>
      <w:marTop w:val="0"/>
      <w:marBottom w:val="0"/>
      <w:divBdr>
        <w:top w:val="none" w:sz="0" w:space="0" w:color="auto"/>
        <w:left w:val="none" w:sz="0" w:space="0" w:color="auto"/>
        <w:bottom w:val="none" w:sz="0" w:space="0" w:color="auto"/>
        <w:right w:val="none" w:sz="0" w:space="0" w:color="auto"/>
      </w:divBdr>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650727">
      <w:bodyDiv w:val="1"/>
      <w:marLeft w:val="0"/>
      <w:marRight w:val="0"/>
      <w:marTop w:val="0"/>
      <w:marBottom w:val="0"/>
      <w:divBdr>
        <w:top w:val="none" w:sz="0" w:space="0" w:color="auto"/>
        <w:left w:val="none" w:sz="0" w:space="0" w:color="auto"/>
        <w:bottom w:val="none" w:sz="0" w:space="0" w:color="auto"/>
        <w:right w:val="none" w:sz="0" w:space="0" w:color="auto"/>
      </w:divBdr>
    </w:div>
    <w:div w:id="1374234613">
      <w:bodyDiv w:val="1"/>
      <w:marLeft w:val="0"/>
      <w:marRight w:val="0"/>
      <w:marTop w:val="0"/>
      <w:marBottom w:val="0"/>
      <w:divBdr>
        <w:top w:val="none" w:sz="0" w:space="0" w:color="auto"/>
        <w:left w:val="none" w:sz="0" w:space="0" w:color="auto"/>
        <w:bottom w:val="none" w:sz="0" w:space="0" w:color="auto"/>
        <w:right w:val="none" w:sz="0" w:space="0" w:color="auto"/>
      </w:divBdr>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0924447">
      <w:bodyDiv w:val="1"/>
      <w:marLeft w:val="0"/>
      <w:marRight w:val="0"/>
      <w:marTop w:val="0"/>
      <w:marBottom w:val="0"/>
      <w:divBdr>
        <w:top w:val="none" w:sz="0" w:space="0" w:color="auto"/>
        <w:left w:val="none" w:sz="0" w:space="0" w:color="auto"/>
        <w:bottom w:val="none" w:sz="0" w:space="0" w:color="auto"/>
        <w:right w:val="none" w:sz="0" w:space="0" w:color="auto"/>
      </w:divBdr>
    </w:div>
    <w:div w:id="1505970994">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52232630">
      <w:bodyDiv w:val="1"/>
      <w:marLeft w:val="0"/>
      <w:marRight w:val="0"/>
      <w:marTop w:val="0"/>
      <w:marBottom w:val="0"/>
      <w:divBdr>
        <w:top w:val="none" w:sz="0" w:space="0" w:color="auto"/>
        <w:left w:val="none" w:sz="0" w:space="0" w:color="auto"/>
        <w:bottom w:val="none" w:sz="0" w:space="0" w:color="auto"/>
        <w:right w:val="none" w:sz="0" w:space="0" w:color="auto"/>
      </w:divBdr>
    </w:div>
    <w:div w:id="1556509606">
      <w:bodyDiv w:val="1"/>
      <w:marLeft w:val="0"/>
      <w:marRight w:val="0"/>
      <w:marTop w:val="0"/>
      <w:marBottom w:val="0"/>
      <w:divBdr>
        <w:top w:val="none" w:sz="0" w:space="0" w:color="auto"/>
        <w:left w:val="none" w:sz="0" w:space="0" w:color="auto"/>
        <w:bottom w:val="none" w:sz="0" w:space="0" w:color="auto"/>
        <w:right w:val="none" w:sz="0" w:space="0" w:color="auto"/>
      </w:divBdr>
    </w:div>
    <w:div w:id="1558123442">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567494659">
      <w:bodyDiv w:val="1"/>
      <w:marLeft w:val="0"/>
      <w:marRight w:val="0"/>
      <w:marTop w:val="0"/>
      <w:marBottom w:val="0"/>
      <w:divBdr>
        <w:top w:val="none" w:sz="0" w:space="0" w:color="auto"/>
        <w:left w:val="none" w:sz="0" w:space="0" w:color="auto"/>
        <w:bottom w:val="none" w:sz="0" w:space="0" w:color="auto"/>
        <w:right w:val="none" w:sz="0" w:space="0" w:color="auto"/>
      </w:divBdr>
    </w:div>
    <w:div w:id="1599824625">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799949421">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6018190">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3422769">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85365816">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898932204">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06256355">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9606647">
      <w:bodyDiv w:val="1"/>
      <w:marLeft w:val="0"/>
      <w:marRight w:val="0"/>
      <w:marTop w:val="0"/>
      <w:marBottom w:val="0"/>
      <w:divBdr>
        <w:top w:val="none" w:sz="0" w:space="0" w:color="auto"/>
        <w:left w:val="none" w:sz="0" w:space="0" w:color="auto"/>
        <w:bottom w:val="none" w:sz="0" w:space="0" w:color="auto"/>
        <w:right w:val="none" w:sz="0" w:space="0" w:color="auto"/>
      </w:divBdr>
    </w:div>
    <w:div w:id="1959753557">
      <w:bodyDiv w:val="1"/>
      <w:marLeft w:val="0"/>
      <w:marRight w:val="0"/>
      <w:marTop w:val="0"/>
      <w:marBottom w:val="0"/>
      <w:divBdr>
        <w:top w:val="none" w:sz="0" w:space="0" w:color="auto"/>
        <w:left w:val="none" w:sz="0" w:space="0" w:color="auto"/>
        <w:bottom w:val="none" w:sz="0" w:space="0" w:color="auto"/>
        <w:right w:val="none" w:sz="0" w:space="0" w:color="auto"/>
      </w:divBdr>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eader" Target="header4.xml"/><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eader" Target="header8.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5.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hub.docker.com/layers/aimendocker/configserver/s6/images/sha256-1239102cfa9c012d4f166732582670af90ac90e4508b2e9abc054e7f09e70707" TargetMode="External"/><Relationship Id="rId86" Type="http://schemas.openxmlformats.org/officeDocument/2006/relationships/image" Target="media/image73.png"/><Relationship Id="rId9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eader" Target="header6.xm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CDF18-7EB4-4F41-B0BF-59ABE19FA93C}">
  <we:reference id="6a7bd4f3-0563-43af-8c08-79110eebdff6" version="1.1.4.0" store="EXCatalog" storeType="EXCatalog"/>
  <we:alternateReferences>
    <we:reference id="WA104381155" version="1.1.4.0" store="de-A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135</Pages>
  <Words>25603</Words>
  <Characters>161305</Characters>
  <Application>Microsoft Office Word</Application>
  <DocSecurity>0</DocSecurity>
  <Lines>1344</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186535</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1388</cp:revision>
  <cp:lastPrinted>2009-10-16T09:01:00Z</cp:lastPrinted>
  <dcterms:created xsi:type="dcterms:W3CDTF">2024-01-11T12:08:00Z</dcterms:created>
  <dcterms:modified xsi:type="dcterms:W3CDTF">2025-08-13T17:11:00Z</dcterms:modified>
</cp:coreProperties>
</file>
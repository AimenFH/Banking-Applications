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DA60DA" w:rsidRDefault="003031FB" w:rsidP="00F428B6">
      <w:pPr>
        <w:pStyle w:val="FHCWDAHaupttitel"/>
        <w:ind w:left="456" w:firstLine="57"/>
        <w:jc w:val="both"/>
        <w:rPr>
          <w:lang w:val="en-US"/>
        </w:rPr>
      </w:pPr>
      <w:r w:rsidRPr="00DA60DA">
        <w:rPr>
          <w:lang w:val="en-US"/>
        </w:rPr>
        <w:t xml:space="preserve">                      </w:t>
      </w:r>
      <w:r w:rsidR="00286472" w:rsidRPr="00DA60DA">
        <w:rPr>
          <w:lang w:val="en-US"/>
        </w:rPr>
        <w:tab/>
      </w:r>
      <w:r w:rsidR="00286472" w:rsidRPr="00DA60DA">
        <w:rPr>
          <w:lang w:val="en-US"/>
        </w:rPr>
        <w:tab/>
      </w:r>
      <w:r w:rsidR="00F428B6" w:rsidRPr="00DA60DA">
        <w:rPr>
          <w:lang w:val="en-US"/>
        </w:rPr>
        <w:t>Title</w:t>
      </w:r>
    </w:p>
    <w:p w14:paraId="7C97F45C" w14:textId="77777777" w:rsidR="00F428B6" w:rsidRPr="00DA60DA" w:rsidRDefault="00F428B6" w:rsidP="00F428B6">
      <w:pPr>
        <w:pStyle w:val="FHCWDAUntertitel"/>
        <w:rPr>
          <w:lang w:val="en-US"/>
        </w:rPr>
      </w:pPr>
      <w:r w:rsidRPr="00DA60DA">
        <w:rPr>
          <w:lang w:val="en-US"/>
        </w:rPr>
        <w:t>Subtitle</w:t>
      </w:r>
    </w:p>
    <w:p w14:paraId="6C86696D" w14:textId="77777777" w:rsidR="00F428B6" w:rsidRPr="00DA60DA" w:rsidRDefault="00F428B6" w:rsidP="00F428B6">
      <w:pPr>
        <w:pStyle w:val="FHCWDATextZentriert"/>
        <w:rPr>
          <w:lang w:val="en-US"/>
        </w:rPr>
      </w:pPr>
    </w:p>
    <w:p w14:paraId="7B876C1C" w14:textId="77777777" w:rsidR="00F428B6" w:rsidRPr="00DA60DA" w:rsidRDefault="00F428B6" w:rsidP="00F428B6">
      <w:pPr>
        <w:pStyle w:val="FHCWDATextZentriert"/>
        <w:rPr>
          <w:lang w:val="en-US"/>
        </w:rPr>
      </w:pPr>
    </w:p>
    <w:p w14:paraId="154B7592" w14:textId="77777777" w:rsidR="00F428B6" w:rsidRPr="00DA60DA" w:rsidRDefault="00F428B6" w:rsidP="00F428B6">
      <w:pPr>
        <w:pStyle w:val="FHCWDATextZentriert"/>
        <w:rPr>
          <w:lang w:val="en-US"/>
        </w:rPr>
      </w:pPr>
    </w:p>
    <w:p w14:paraId="0AEA1E36" w14:textId="77777777" w:rsidR="00F428B6" w:rsidRPr="00DA60DA" w:rsidRDefault="00F428B6" w:rsidP="00F428B6">
      <w:pPr>
        <w:pStyle w:val="FHCWDATextZentriert"/>
        <w:rPr>
          <w:lang w:val="en-US"/>
        </w:rPr>
      </w:pPr>
    </w:p>
    <w:p w14:paraId="5295AB9F" w14:textId="77777777" w:rsidR="00F428B6" w:rsidRPr="00DA60DA" w:rsidRDefault="00F428B6" w:rsidP="00F428B6">
      <w:pPr>
        <w:pStyle w:val="FHCWDATextFettZentriert"/>
        <w:rPr>
          <w:lang w:val="en-US"/>
        </w:rPr>
      </w:pPr>
      <w:r w:rsidRPr="00DA60DA">
        <w:rPr>
          <w:lang w:val="en-US"/>
        </w:rPr>
        <w:t>Master Thesis</w:t>
      </w:r>
    </w:p>
    <w:p w14:paraId="52E5E0D5" w14:textId="77777777" w:rsidR="00F428B6" w:rsidRPr="00DA60DA" w:rsidRDefault="00F428B6" w:rsidP="00F428B6">
      <w:pPr>
        <w:pStyle w:val="FHCWDATextZentriert"/>
        <w:rPr>
          <w:lang w:val="en-US"/>
        </w:rPr>
      </w:pPr>
    </w:p>
    <w:p w14:paraId="57EF1EB3" w14:textId="77777777" w:rsidR="00F428B6" w:rsidRPr="00DA60DA" w:rsidRDefault="00F428B6" w:rsidP="00F428B6">
      <w:pPr>
        <w:pStyle w:val="FHCWDATextZentriert"/>
        <w:rPr>
          <w:lang w:val="en-US"/>
        </w:rPr>
      </w:pPr>
      <w:r w:rsidRPr="00DA60DA">
        <w:rPr>
          <w:lang w:val="en-US"/>
        </w:rPr>
        <w:t>Submitted in partial fulfillment of the requirements for the degree of:</w:t>
      </w:r>
    </w:p>
    <w:p w14:paraId="0B799245" w14:textId="77777777" w:rsidR="00F428B6" w:rsidRPr="00DA60DA" w:rsidRDefault="00F428B6" w:rsidP="00F428B6">
      <w:pPr>
        <w:pStyle w:val="FHCWDATextZentriert"/>
        <w:rPr>
          <w:lang w:val="en-US"/>
        </w:rPr>
      </w:pPr>
      <w:r w:rsidRPr="00DA60DA">
        <w:rPr>
          <w:b/>
          <w:bCs/>
          <w:lang w:val="en-US"/>
        </w:rPr>
        <w:t>Master of Science in Engineerin</w:t>
      </w:r>
      <w:r w:rsidRPr="00DA60DA">
        <w:rPr>
          <w:b/>
          <w:lang w:val="en-US"/>
        </w:rPr>
        <w:t>g</w:t>
      </w:r>
    </w:p>
    <w:p w14:paraId="51ED215B" w14:textId="77777777" w:rsidR="00F428B6" w:rsidRPr="00DA60DA" w:rsidRDefault="00F428B6" w:rsidP="00F428B6">
      <w:pPr>
        <w:pStyle w:val="FHCWDATextZentriert"/>
        <w:rPr>
          <w:lang w:val="en-US"/>
        </w:rPr>
      </w:pPr>
    </w:p>
    <w:p w14:paraId="1125740E" w14:textId="77777777" w:rsidR="00F428B6" w:rsidRPr="00DA60DA" w:rsidRDefault="00F428B6" w:rsidP="00F428B6">
      <w:pPr>
        <w:pStyle w:val="FHCWDATextZentriert"/>
        <w:rPr>
          <w:lang w:val="en-US"/>
        </w:rPr>
      </w:pPr>
      <w:r w:rsidRPr="00DA60DA">
        <w:rPr>
          <w:lang w:val="en-US"/>
        </w:rPr>
        <w:t>to the University of Applied Sciences FH Campus Wien</w:t>
      </w:r>
    </w:p>
    <w:p w14:paraId="64E20850" w14:textId="77777777" w:rsidR="00F428B6" w:rsidRPr="00DA60DA" w:rsidRDefault="00F428B6" w:rsidP="00F428B6">
      <w:pPr>
        <w:pStyle w:val="FHCWDATextZentriert"/>
        <w:rPr>
          <w:lang w:val="en-US"/>
        </w:rPr>
      </w:pPr>
      <w:r w:rsidRPr="00DA60DA">
        <w:rPr>
          <w:lang w:val="en-US"/>
        </w:rPr>
        <w:t>Master Degree Program: Software Design and Engineering</w:t>
      </w:r>
    </w:p>
    <w:p w14:paraId="4E65CCFD" w14:textId="77777777" w:rsidR="00F428B6" w:rsidRPr="00DA60DA" w:rsidRDefault="00F428B6" w:rsidP="00F428B6">
      <w:pPr>
        <w:pStyle w:val="FHCWDATextZentriert"/>
        <w:rPr>
          <w:lang w:val="en-US"/>
        </w:rPr>
      </w:pPr>
    </w:p>
    <w:p w14:paraId="3275DD47" w14:textId="77777777" w:rsidR="00F428B6" w:rsidRPr="00DA60DA" w:rsidRDefault="00F428B6" w:rsidP="00F428B6">
      <w:pPr>
        <w:pStyle w:val="FHCWDATextZentriert"/>
        <w:rPr>
          <w:lang w:val="en-US"/>
        </w:rPr>
      </w:pPr>
    </w:p>
    <w:p w14:paraId="6EB6BEB0" w14:textId="77777777" w:rsidR="00F428B6" w:rsidRPr="00DA60DA" w:rsidRDefault="00F428B6" w:rsidP="00F428B6">
      <w:pPr>
        <w:pStyle w:val="FHCWDATextFettZentriert"/>
        <w:rPr>
          <w:lang w:val="en-US"/>
        </w:rPr>
      </w:pPr>
      <w:r w:rsidRPr="00DA60DA">
        <w:rPr>
          <w:lang w:val="en-US"/>
        </w:rPr>
        <w:t>Author:</w:t>
      </w:r>
    </w:p>
    <w:p w14:paraId="73BE543B" w14:textId="77777777" w:rsidR="00F428B6" w:rsidRPr="00DA60DA" w:rsidRDefault="00F428B6" w:rsidP="00F428B6">
      <w:pPr>
        <w:pStyle w:val="FHCWDATextZentriert"/>
        <w:rPr>
          <w:lang w:val="en-US"/>
        </w:rPr>
      </w:pPr>
      <w:r w:rsidRPr="00DA60DA">
        <w:rPr>
          <w:lang w:val="en-US"/>
        </w:rPr>
        <w:t>First name surname</w:t>
      </w:r>
    </w:p>
    <w:p w14:paraId="67B243A8" w14:textId="77777777" w:rsidR="00F428B6" w:rsidRPr="00DA60DA" w:rsidRDefault="00F428B6" w:rsidP="00F428B6">
      <w:pPr>
        <w:pStyle w:val="FHCWDATextZentriert"/>
        <w:rPr>
          <w:lang w:val="en-US"/>
        </w:rPr>
      </w:pPr>
    </w:p>
    <w:p w14:paraId="3CDA7759" w14:textId="77777777" w:rsidR="00F428B6" w:rsidRPr="00DA60DA" w:rsidRDefault="00F428B6" w:rsidP="00F428B6">
      <w:pPr>
        <w:pStyle w:val="FHCWDATextFettZentriert"/>
        <w:rPr>
          <w:lang w:val="en-US"/>
        </w:rPr>
      </w:pPr>
      <w:r w:rsidRPr="00DA60DA">
        <w:rPr>
          <w:lang w:val="en-US"/>
        </w:rPr>
        <w:t>Student Identification Number:</w:t>
      </w:r>
    </w:p>
    <w:p w14:paraId="242159B7" w14:textId="77777777" w:rsidR="00F428B6" w:rsidRPr="00DA60DA" w:rsidRDefault="00F428B6" w:rsidP="00F428B6">
      <w:pPr>
        <w:pStyle w:val="FHCWDATextZentriert"/>
        <w:rPr>
          <w:lang w:val="en-US"/>
        </w:rPr>
      </w:pPr>
      <w:r w:rsidRPr="00DA60DA">
        <w:rPr>
          <w:lang w:val="en-US"/>
        </w:rPr>
        <w:t>Number</w:t>
      </w:r>
    </w:p>
    <w:p w14:paraId="2E7B86CA" w14:textId="77777777" w:rsidR="00F428B6" w:rsidRPr="00DA60DA" w:rsidRDefault="00F428B6" w:rsidP="00F428B6">
      <w:pPr>
        <w:pStyle w:val="FHCWDATextZentriert"/>
        <w:rPr>
          <w:lang w:val="en-US"/>
        </w:rPr>
      </w:pPr>
    </w:p>
    <w:p w14:paraId="53EECDE5" w14:textId="77777777" w:rsidR="00F428B6" w:rsidRPr="00DA60DA" w:rsidRDefault="00F428B6" w:rsidP="00F428B6">
      <w:pPr>
        <w:pStyle w:val="FHCWDATextFettZentriert"/>
        <w:rPr>
          <w:lang w:val="en-US"/>
        </w:rPr>
      </w:pPr>
      <w:r w:rsidRPr="00DA60DA">
        <w:rPr>
          <w:lang w:val="en-US"/>
        </w:rPr>
        <w:t>Supervisor:</w:t>
      </w:r>
    </w:p>
    <w:p w14:paraId="0B5DB438" w14:textId="77777777" w:rsidR="00F428B6" w:rsidRPr="00DA60DA" w:rsidRDefault="00B05EBD" w:rsidP="00F428B6">
      <w:pPr>
        <w:pStyle w:val="FHCWDATextZentriert"/>
        <w:rPr>
          <w:lang w:val="en-US"/>
        </w:rPr>
      </w:pPr>
      <w:r w:rsidRPr="00DA60DA">
        <w:rPr>
          <w:lang w:val="en-US"/>
        </w:rPr>
        <w:t>Degree</w:t>
      </w:r>
      <w:r w:rsidR="00F428B6" w:rsidRPr="00DA60DA">
        <w:rPr>
          <w:lang w:val="en-US"/>
        </w:rPr>
        <w:t xml:space="preserve"> firstname name</w:t>
      </w:r>
    </w:p>
    <w:p w14:paraId="24D77CA5" w14:textId="77777777" w:rsidR="00F428B6" w:rsidRPr="00DA60DA" w:rsidRDefault="00F428B6" w:rsidP="00F428B6">
      <w:pPr>
        <w:pStyle w:val="FHCWDATextZentriert"/>
        <w:rPr>
          <w:lang w:val="en-US"/>
        </w:rPr>
      </w:pPr>
    </w:p>
    <w:p w14:paraId="79D59789" w14:textId="77777777" w:rsidR="00F428B6" w:rsidRPr="00DA60DA" w:rsidRDefault="00F428B6" w:rsidP="00F428B6">
      <w:pPr>
        <w:pStyle w:val="FHCWDATextFettZentriert"/>
        <w:rPr>
          <w:lang w:val="en-US"/>
        </w:rPr>
      </w:pPr>
      <w:r w:rsidRPr="00DA60DA">
        <w:rPr>
          <w:lang w:val="en-US"/>
        </w:rPr>
        <w:t>Date:</w:t>
      </w:r>
    </w:p>
    <w:p w14:paraId="12235B8F" w14:textId="77777777" w:rsidR="00F428B6" w:rsidRPr="00DA60DA" w:rsidRDefault="00F428B6" w:rsidP="00F428B6">
      <w:pPr>
        <w:pStyle w:val="FHCWDATextZentriert"/>
        <w:rPr>
          <w:lang w:val="en-US"/>
        </w:rPr>
      </w:pPr>
      <w:r w:rsidRPr="00DA60DA">
        <w:rPr>
          <w:lang w:val="en-US"/>
        </w:rPr>
        <w:t>dd. mm. yyyy</w:t>
      </w:r>
    </w:p>
    <w:p w14:paraId="717C28EE" w14:textId="77777777" w:rsidR="00B23B7E" w:rsidRPr="00DA60DA" w:rsidRDefault="00861E18" w:rsidP="00F428B6">
      <w:pPr>
        <w:pStyle w:val="FHCWDAHaupttitel"/>
        <w:ind w:left="456" w:firstLine="57"/>
        <w:jc w:val="both"/>
        <w:rPr>
          <w:b w:val="0"/>
          <w:lang w:val="en-US"/>
        </w:rPr>
      </w:pPr>
      <w:r w:rsidRPr="00DA60DA">
        <w:rPr>
          <w:b w:val="0"/>
          <w:lang w:val="en-US"/>
        </w:rPr>
        <w:br w:type="page"/>
      </w:r>
    </w:p>
    <w:p w14:paraId="433B2434" w14:textId="77777777" w:rsidR="00FF1E9F" w:rsidRPr="00DA60DA" w:rsidRDefault="00FF1E9F" w:rsidP="00EE41AB">
      <w:pPr>
        <w:pStyle w:val="FHCWDAText"/>
        <w:rPr>
          <w:lang w:val="en-US"/>
        </w:rPr>
      </w:pPr>
    </w:p>
    <w:p w14:paraId="4EE8AE8A" w14:textId="77777777" w:rsidR="00FF1E9F" w:rsidRPr="00DA60DA" w:rsidRDefault="00FF1E9F" w:rsidP="00EE41AB">
      <w:pPr>
        <w:pStyle w:val="FHCWDAText"/>
        <w:rPr>
          <w:lang w:val="en-US"/>
        </w:rPr>
      </w:pPr>
    </w:p>
    <w:p w14:paraId="4F7CC131" w14:textId="77777777" w:rsidR="00FF1E9F" w:rsidRPr="00DA60DA" w:rsidRDefault="00FF1E9F" w:rsidP="00EE41AB">
      <w:pPr>
        <w:pStyle w:val="FHCWDAText"/>
        <w:rPr>
          <w:lang w:val="en-US"/>
        </w:rPr>
      </w:pPr>
    </w:p>
    <w:p w14:paraId="000C6592" w14:textId="77777777" w:rsidR="00FF1E9F" w:rsidRPr="00DA60DA" w:rsidRDefault="00FF1E9F" w:rsidP="00EE41AB">
      <w:pPr>
        <w:pStyle w:val="FHCWDAText"/>
        <w:rPr>
          <w:lang w:val="en-US"/>
        </w:rPr>
      </w:pPr>
    </w:p>
    <w:p w14:paraId="76A153AC" w14:textId="77777777" w:rsidR="00FF1E9F" w:rsidRPr="00DA60DA" w:rsidRDefault="00FF1E9F" w:rsidP="00EE41AB">
      <w:pPr>
        <w:pStyle w:val="FHCWDAText"/>
        <w:rPr>
          <w:lang w:val="en-US"/>
        </w:rPr>
      </w:pPr>
    </w:p>
    <w:p w14:paraId="2613F230" w14:textId="77777777" w:rsidR="00FF1E9F" w:rsidRPr="00DA60DA" w:rsidRDefault="00FF1E9F" w:rsidP="00EE41AB">
      <w:pPr>
        <w:pStyle w:val="FHCWDAText"/>
        <w:rPr>
          <w:lang w:val="en-US"/>
        </w:rPr>
      </w:pPr>
    </w:p>
    <w:p w14:paraId="663ED08F" w14:textId="77777777" w:rsidR="00FF1E9F" w:rsidRPr="00DA60DA" w:rsidRDefault="00FF1E9F" w:rsidP="00EE41AB">
      <w:pPr>
        <w:pStyle w:val="FHCWDAText"/>
        <w:rPr>
          <w:lang w:val="en-US"/>
        </w:rPr>
      </w:pPr>
    </w:p>
    <w:p w14:paraId="12D3F5D6" w14:textId="77777777" w:rsidR="00FF1E9F" w:rsidRPr="00DA60DA" w:rsidRDefault="00FF1E9F" w:rsidP="00EE41AB">
      <w:pPr>
        <w:pStyle w:val="FHCWDAText"/>
        <w:rPr>
          <w:lang w:val="en-US"/>
        </w:rPr>
      </w:pPr>
    </w:p>
    <w:p w14:paraId="688ADE31" w14:textId="77777777" w:rsidR="00FF1E9F" w:rsidRPr="00DA60DA" w:rsidRDefault="00FF1E9F" w:rsidP="00EE41AB">
      <w:pPr>
        <w:pStyle w:val="FHCWDAText"/>
        <w:rPr>
          <w:lang w:val="en-US"/>
        </w:rPr>
      </w:pPr>
    </w:p>
    <w:p w14:paraId="327AFAA2" w14:textId="77777777" w:rsidR="00FF1E9F" w:rsidRPr="00DA60DA" w:rsidRDefault="00FF1E9F" w:rsidP="00EE41AB">
      <w:pPr>
        <w:pStyle w:val="FHCWDAText"/>
        <w:rPr>
          <w:lang w:val="en-US"/>
        </w:rPr>
      </w:pPr>
    </w:p>
    <w:p w14:paraId="32EDE3DB" w14:textId="77777777" w:rsidR="00FF1E9F" w:rsidRPr="00DA60DA" w:rsidRDefault="00FF1E9F" w:rsidP="00EE41AB">
      <w:pPr>
        <w:pStyle w:val="FHCWDAText"/>
        <w:rPr>
          <w:lang w:val="en-US"/>
        </w:rPr>
      </w:pPr>
    </w:p>
    <w:p w14:paraId="6B4B1B94" w14:textId="77777777" w:rsidR="00FF1E9F" w:rsidRPr="00DA60DA" w:rsidRDefault="00FF1E9F" w:rsidP="00EE41AB">
      <w:pPr>
        <w:pStyle w:val="FHCWDAText"/>
        <w:rPr>
          <w:lang w:val="en-US"/>
        </w:rPr>
      </w:pPr>
    </w:p>
    <w:p w14:paraId="3B6DE07F" w14:textId="77777777" w:rsidR="00FF1E9F" w:rsidRPr="00DA60DA" w:rsidRDefault="00FF1E9F" w:rsidP="00EE41AB">
      <w:pPr>
        <w:pStyle w:val="FHCWDAText"/>
        <w:rPr>
          <w:lang w:val="en-US"/>
        </w:rPr>
      </w:pPr>
    </w:p>
    <w:p w14:paraId="014A38FD" w14:textId="77777777" w:rsidR="00FF1E9F" w:rsidRPr="00DA60DA" w:rsidRDefault="00FF1E9F" w:rsidP="00EE41AB">
      <w:pPr>
        <w:pStyle w:val="FHCWDAText"/>
        <w:rPr>
          <w:lang w:val="en-US"/>
        </w:rPr>
      </w:pPr>
    </w:p>
    <w:p w14:paraId="1778F504" w14:textId="77777777" w:rsidR="00594A32" w:rsidRPr="00DA60DA" w:rsidRDefault="00594A32" w:rsidP="00EE41AB">
      <w:pPr>
        <w:pStyle w:val="FHCWDAText"/>
        <w:rPr>
          <w:lang w:val="en-US"/>
        </w:rPr>
      </w:pPr>
    </w:p>
    <w:p w14:paraId="165C494A" w14:textId="77777777" w:rsidR="00594A32" w:rsidRPr="00DA60DA" w:rsidRDefault="00594A32" w:rsidP="00EE41AB">
      <w:pPr>
        <w:pStyle w:val="FHCWDAText"/>
        <w:rPr>
          <w:lang w:val="en-US"/>
        </w:rPr>
      </w:pPr>
    </w:p>
    <w:p w14:paraId="6D7448A6" w14:textId="77777777" w:rsidR="00594A32" w:rsidRPr="00DA60DA" w:rsidRDefault="00594A32" w:rsidP="00EE41AB">
      <w:pPr>
        <w:pStyle w:val="FHCWDAText"/>
        <w:rPr>
          <w:lang w:val="en-US"/>
        </w:rPr>
      </w:pPr>
    </w:p>
    <w:p w14:paraId="211409AC" w14:textId="77777777" w:rsidR="00FF1E9F" w:rsidRPr="00DA60DA" w:rsidRDefault="00FF1E9F" w:rsidP="00EE41AB">
      <w:pPr>
        <w:pStyle w:val="FHCWDAText"/>
        <w:rPr>
          <w:lang w:val="en-US"/>
        </w:rPr>
      </w:pPr>
    </w:p>
    <w:p w14:paraId="18C3C302" w14:textId="77777777" w:rsidR="00FF1E9F" w:rsidRPr="00DA60DA" w:rsidRDefault="00FF1E9F" w:rsidP="00EE41AB">
      <w:pPr>
        <w:pStyle w:val="FHCWDAText"/>
        <w:rPr>
          <w:lang w:val="en-US"/>
        </w:rPr>
      </w:pPr>
    </w:p>
    <w:p w14:paraId="291CEE0F" w14:textId="77777777" w:rsidR="00FF1E9F" w:rsidRPr="00DA60DA" w:rsidRDefault="00FF1E9F" w:rsidP="00EE41AB">
      <w:pPr>
        <w:pStyle w:val="FHCWDAText"/>
        <w:rPr>
          <w:lang w:val="en-US"/>
        </w:rPr>
      </w:pPr>
    </w:p>
    <w:p w14:paraId="55E5701E" w14:textId="77777777" w:rsidR="00FF1E9F" w:rsidRPr="00DA60DA" w:rsidRDefault="00FF1E9F" w:rsidP="00EE41AB">
      <w:pPr>
        <w:pStyle w:val="FHCWDAText"/>
        <w:rPr>
          <w:lang w:val="en-US"/>
        </w:rPr>
      </w:pPr>
    </w:p>
    <w:p w14:paraId="5E0B115A" w14:textId="77777777" w:rsidR="00FF1E9F" w:rsidRPr="00DA60DA" w:rsidRDefault="00FF1E9F" w:rsidP="00EE41AB">
      <w:pPr>
        <w:pStyle w:val="FHCWDAText"/>
        <w:rPr>
          <w:lang w:val="en-US"/>
        </w:rPr>
      </w:pPr>
    </w:p>
    <w:p w14:paraId="69A59D75" w14:textId="77777777" w:rsidR="00FF1E9F" w:rsidRPr="00DA60DA" w:rsidRDefault="00FF1E9F" w:rsidP="00EE41AB">
      <w:pPr>
        <w:pStyle w:val="FHCWDAText"/>
        <w:rPr>
          <w:lang w:val="en-US"/>
        </w:rPr>
      </w:pPr>
    </w:p>
    <w:p w14:paraId="119683B3" w14:textId="77777777" w:rsidR="00F428B6" w:rsidRPr="00DA60DA" w:rsidRDefault="00F428B6" w:rsidP="00EE41AB">
      <w:pPr>
        <w:pStyle w:val="FHCWDAText"/>
        <w:rPr>
          <w:lang w:val="en-US"/>
        </w:rPr>
      </w:pPr>
    </w:p>
    <w:p w14:paraId="5647169C" w14:textId="77777777" w:rsidR="00F428B6" w:rsidRPr="00DA60DA" w:rsidRDefault="00F428B6" w:rsidP="00EE41AB">
      <w:pPr>
        <w:pStyle w:val="FHCWDAText"/>
        <w:rPr>
          <w:lang w:val="en-US"/>
        </w:rPr>
      </w:pPr>
    </w:p>
    <w:p w14:paraId="003B3B70" w14:textId="77777777" w:rsidR="00FF1E9F" w:rsidRPr="00DA60DA" w:rsidRDefault="00FF1E9F" w:rsidP="00EE41AB">
      <w:pPr>
        <w:pStyle w:val="FHCWDAText"/>
        <w:rPr>
          <w:lang w:val="en-US"/>
        </w:rPr>
      </w:pPr>
    </w:p>
    <w:p w14:paraId="7B63E637" w14:textId="77777777" w:rsidR="00F428B6" w:rsidRPr="00DA60DA" w:rsidRDefault="00F428B6" w:rsidP="00F428B6">
      <w:pPr>
        <w:pStyle w:val="FHCWDAText"/>
        <w:rPr>
          <w:szCs w:val="22"/>
          <w:lang w:val="en-US"/>
        </w:rPr>
      </w:pPr>
      <w:r w:rsidRPr="00DA60DA">
        <w:rPr>
          <w:szCs w:val="22"/>
          <w:lang w:val="en-US"/>
        </w:rPr>
        <w:t>Declaration of authorship:</w:t>
      </w:r>
    </w:p>
    <w:p w14:paraId="4283C477" w14:textId="77777777" w:rsidR="00F428B6" w:rsidRPr="00DA60DA" w:rsidRDefault="00F428B6" w:rsidP="00F428B6">
      <w:pPr>
        <w:pStyle w:val="FHCWDAText"/>
        <w:rPr>
          <w:szCs w:val="22"/>
          <w:lang w:val="en-US"/>
        </w:rPr>
      </w:pPr>
    </w:p>
    <w:p w14:paraId="5414F474" w14:textId="77777777" w:rsidR="00F428B6" w:rsidRPr="00DA60DA" w:rsidRDefault="00914589" w:rsidP="00F428B6">
      <w:pPr>
        <w:pStyle w:val="FHCWDAText"/>
        <w:rPr>
          <w:szCs w:val="22"/>
          <w:lang w:val="en-US"/>
        </w:rPr>
      </w:pPr>
      <w:r w:rsidRPr="00DA60DA">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DA60DA" w:rsidRDefault="00914589" w:rsidP="00F428B6">
      <w:pPr>
        <w:pStyle w:val="FHCWDAText"/>
        <w:rPr>
          <w:szCs w:val="22"/>
          <w:lang w:val="en-US"/>
        </w:rPr>
      </w:pPr>
    </w:p>
    <w:p w14:paraId="7A1D16A3" w14:textId="77777777" w:rsidR="00F428B6" w:rsidRPr="00DA60DA" w:rsidRDefault="00F428B6" w:rsidP="00F428B6">
      <w:pPr>
        <w:pStyle w:val="FHCWDAText"/>
        <w:tabs>
          <w:tab w:val="left" w:leader="dot" w:pos="2835"/>
          <w:tab w:val="left" w:pos="3544"/>
          <w:tab w:val="left" w:leader="dot" w:pos="9639"/>
        </w:tabs>
        <w:rPr>
          <w:szCs w:val="22"/>
          <w:lang w:val="en-US"/>
        </w:rPr>
      </w:pPr>
      <w:r w:rsidRPr="00DA60DA">
        <w:rPr>
          <w:szCs w:val="22"/>
          <w:lang w:val="en-US"/>
        </w:rPr>
        <w:t xml:space="preserve">Date: </w:t>
      </w:r>
      <w:r w:rsidRPr="00DA60DA">
        <w:rPr>
          <w:szCs w:val="22"/>
          <w:lang w:val="en-US"/>
        </w:rPr>
        <w:tab/>
      </w:r>
      <w:r w:rsidRPr="00DA60DA">
        <w:rPr>
          <w:szCs w:val="22"/>
          <w:lang w:val="en-US"/>
        </w:rPr>
        <w:tab/>
        <w:t xml:space="preserve">Signature: </w:t>
      </w:r>
      <w:r w:rsidRPr="00DA60DA">
        <w:rPr>
          <w:szCs w:val="22"/>
          <w:lang w:val="en-US"/>
        </w:rPr>
        <w:tab/>
      </w:r>
    </w:p>
    <w:p w14:paraId="48FA69FE" w14:textId="77777777" w:rsidR="00594A32" w:rsidRPr="00DA60DA" w:rsidRDefault="00594A32" w:rsidP="00EE41AB">
      <w:pPr>
        <w:pStyle w:val="FHCWDAText"/>
        <w:rPr>
          <w:szCs w:val="22"/>
          <w:lang w:val="en-US"/>
        </w:rPr>
      </w:pPr>
    </w:p>
    <w:p w14:paraId="49C11C00" w14:textId="77777777" w:rsidR="00FF1E9F" w:rsidRPr="00DA60DA" w:rsidRDefault="00FF1E9F" w:rsidP="001A738D">
      <w:pPr>
        <w:pStyle w:val="FHCWDAText"/>
        <w:rPr>
          <w:lang w:val="en-US"/>
        </w:rPr>
        <w:sectPr w:rsidR="00FF1E9F" w:rsidRPr="00DA60DA" w:rsidSect="00A13C52">
          <w:headerReference w:type="first" r:id="rId8"/>
          <w:pgSz w:w="11907" w:h="16840" w:code="9"/>
          <w:pgMar w:top="1134" w:right="851" w:bottom="851" w:left="1418" w:header="567" w:footer="1134" w:gutter="0"/>
          <w:cols w:space="720"/>
          <w:titlePg/>
        </w:sectPr>
      </w:pPr>
    </w:p>
    <w:p w14:paraId="223703D8" w14:textId="77777777" w:rsidR="00BB64E6" w:rsidRDefault="00BB64E6" w:rsidP="00BB64E6">
      <w:pPr>
        <w:pStyle w:val="FHCWDAEbene1OhneNr"/>
        <w:rPr>
          <w:lang w:val="en-US"/>
        </w:rPr>
      </w:pPr>
      <w:bookmarkStart w:id="0" w:name="_Toc205645847"/>
      <w:r w:rsidRPr="00DA60DA">
        <w:rPr>
          <w:lang w:val="en-US"/>
        </w:rPr>
        <w:lastRenderedPageBreak/>
        <w:t>Abstract</w:t>
      </w:r>
      <w:bookmarkEnd w:id="0"/>
    </w:p>
    <w:p w14:paraId="0FF6DEE5" w14:textId="77777777" w:rsidR="00E02D47" w:rsidRPr="00E02D47" w:rsidRDefault="00E02D47" w:rsidP="00E02D47">
      <w:pPr>
        <w:pStyle w:val="FHCWDAText"/>
        <w:rPr>
          <w:lang w:val="en-US"/>
        </w:rPr>
      </w:pPr>
    </w:p>
    <w:p w14:paraId="4D811383" w14:textId="434CA167" w:rsidR="00E02D47" w:rsidRPr="00E02D47" w:rsidRDefault="00E02D47" w:rsidP="006F2B6B">
      <w:pPr>
        <w:pStyle w:val="Text"/>
      </w:pPr>
      <w:r w:rsidRPr="00E02D47">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t xml:space="preserve"> </w:t>
      </w:r>
      <w:r w:rsidRPr="00E02D47">
        <w:t>Accounts, Cards, and Loans</w:t>
      </w:r>
      <w:r w:rsidR="006F2B6B">
        <w:t xml:space="preserve"> </w:t>
      </w:r>
      <w:r w:rsidRPr="00E02D47">
        <w:t xml:space="preserve">accessible through an API Gateway. Initially, the system was implemented using local configuration for each </w:t>
      </w:r>
      <w:r w:rsidRPr="00E02D47">
        <w:t>microservice and</w:t>
      </w:r>
      <w:r w:rsidRPr="00E02D47">
        <w:t xml:space="preserve">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E02D47" w:rsidRDefault="00E02D47" w:rsidP="00E02D47">
      <w:pPr>
        <w:pStyle w:val="Text"/>
      </w:pPr>
      <w:r w:rsidRPr="00E02D47">
        <w:t xml:space="preserve">This thesis contributes empirical evidence to guide architectural decision-making for organizations adopting or evolving microservices-based systems. </w:t>
      </w:r>
      <w:r w:rsidRPr="00E02D47">
        <w:t>Comparative</w:t>
      </w:r>
      <w:r w:rsidRPr="00E02D47">
        <w:t xml:space="preser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DA60DA" w:rsidRDefault="00D23BCA" w:rsidP="00D23BCA">
      <w:pPr>
        <w:rPr>
          <w:lang w:eastAsia="de-DE"/>
        </w:rPr>
      </w:pPr>
    </w:p>
    <w:p w14:paraId="57B522E3" w14:textId="77777777" w:rsidR="00D23BCA" w:rsidRPr="00DA60DA" w:rsidRDefault="00D23BCA" w:rsidP="00D23BCA">
      <w:pPr>
        <w:rPr>
          <w:lang w:eastAsia="de-DE"/>
        </w:rPr>
      </w:pPr>
    </w:p>
    <w:p w14:paraId="5B084F9B" w14:textId="77777777" w:rsidR="00D23BCA" w:rsidRPr="00DA60DA" w:rsidRDefault="00D23BCA" w:rsidP="00D23BCA">
      <w:pPr>
        <w:rPr>
          <w:lang w:eastAsia="de-DE"/>
        </w:rPr>
      </w:pPr>
    </w:p>
    <w:p w14:paraId="68E2D1C9" w14:textId="77777777" w:rsidR="00D23BCA" w:rsidRPr="00DA60DA" w:rsidRDefault="00D23BCA" w:rsidP="00D23BCA">
      <w:pPr>
        <w:rPr>
          <w:lang w:eastAsia="de-DE"/>
        </w:rPr>
      </w:pPr>
    </w:p>
    <w:p w14:paraId="6096FC1C" w14:textId="77777777" w:rsidR="00D23BCA" w:rsidRPr="00DA60DA" w:rsidRDefault="00D23BCA" w:rsidP="00D23BCA">
      <w:pPr>
        <w:rPr>
          <w:lang w:eastAsia="de-DE"/>
        </w:rPr>
      </w:pPr>
    </w:p>
    <w:p w14:paraId="1B52B430" w14:textId="77777777" w:rsidR="00D23BCA" w:rsidRPr="00DA60DA" w:rsidRDefault="00D23BCA" w:rsidP="00D23BCA">
      <w:pPr>
        <w:rPr>
          <w:lang w:eastAsia="de-DE"/>
        </w:rPr>
      </w:pPr>
    </w:p>
    <w:p w14:paraId="4ED74C22" w14:textId="77777777" w:rsidR="00D23BCA" w:rsidRPr="00DA60DA" w:rsidRDefault="00D23BCA" w:rsidP="00D23BCA">
      <w:pPr>
        <w:rPr>
          <w:lang w:eastAsia="de-DE"/>
        </w:rPr>
      </w:pPr>
    </w:p>
    <w:p w14:paraId="3490A51F" w14:textId="77777777" w:rsidR="00D23BCA" w:rsidRPr="00DA60DA" w:rsidRDefault="00D23BCA" w:rsidP="00D23BCA">
      <w:pPr>
        <w:rPr>
          <w:lang w:eastAsia="de-DE"/>
        </w:rPr>
      </w:pPr>
    </w:p>
    <w:p w14:paraId="2C1B57E7" w14:textId="77777777" w:rsidR="00D23BCA" w:rsidRPr="00DA60DA" w:rsidRDefault="00D23BCA" w:rsidP="00D23BCA">
      <w:pPr>
        <w:rPr>
          <w:lang w:eastAsia="de-DE"/>
        </w:rPr>
      </w:pPr>
    </w:p>
    <w:p w14:paraId="3007F0E4" w14:textId="77777777" w:rsidR="00D23BCA" w:rsidRPr="00DA60DA" w:rsidRDefault="00D23BCA" w:rsidP="00D23BCA">
      <w:pPr>
        <w:rPr>
          <w:lang w:eastAsia="de-DE"/>
        </w:rPr>
      </w:pPr>
    </w:p>
    <w:p w14:paraId="3BB1289B" w14:textId="77777777" w:rsidR="00D23BCA" w:rsidRPr="00DA60DA" w:rsidRDefault="00D23BCA" w:rsidP="00D23BCA">
      <w:pPr>
        <w:rPr>
          <w:lang w:eastAsia="de-DE"/>
        </w:rPr>
      </w:pPr>
    </w:p>
    <w:p w14:paraId="166F8A9E" w14:textId="77777777" w:rsidR="00D23BCA" w:rsidRPr="00DA60DA" w:rsidRDefault="00D23BCA" w:rsidP="00D23BCA">
      <w:pPr>
        <w:rPr>
          <w:lang w:eastAsia="de-DE"/>
        </w:rPr>
      </w:pPr>
    </w:p>
    <w:p w14:paraId="50258DBD" w14:textId="77777777" w:rsidR="00D23BCA" w:rsidRPr="00DA60DA" w:rsidRDefault="00D23BCA" w:rsidP="00D23BCA">
      <w:pPr>
        <w:rPr>
          <w:lang w:eastAsia="de-DE"/>
        </w:rPr>
      </w:pPr>
    </w:p>
    <w:p w14:paraId="4BBB6A4B" w14:textId="77777777" w:rsidR="00D23BCA" w:rsidRPr="00DA60DA" w:rsidRDefault="00D23BCA" w:rsidP="00D23BCA">
      <w:pPr>
        <w:rPr>
          <w:lang w:eastAsia="de-DE"/>
        </w:rPr>
      </w:pPr>
    </w:p>
    <w:p w14:paraId="6FE9A8E4" w14:textId="77777777" w:rsidR="00D23BCA" w:rsidRPr="00DA60DA" w:rsidRDefault="00D23BCA" w:rsidP="00D23BCA">
      <w:pPr>
        <w:rPr>
          <w:lang w:eastAsia="de-DE"/>
        </w:rPr>
      </w:pPr>
    </w:p>
    <w:p w14:paraId="72013760" w14:textId="77777777" w:rsidR="00D23BCA" w:rsidRPr="00DA60DA" w:rsidRDefault="00D23BCA" w:rsidP="00D23BCA">
      <w:pPr>
        <w:rPr>
          <w:lang w:eastAsia="de-DE"/>
        </w:rPr>
      </w:pPr>
    </w:p>
    <w:p w14:paraId="33B64427" w14:textId="77777777" w:rsidR="00D23BCA" w:rsidRPr="00DA60DA" w:rsidRDefault="00D23BCA" w:rsidP="00D23BCA">
      <w:pPr>
        <w:rPr>
          <w:lang w:eastAsia="de-DE"/>
        </w:rPr>
      </w:pPr>
    </w:p>
    <w:p w14:paraId="726163C2" w14:textId="77777777" w:rsidR="00D23BCA" w:rsidRPr="00DA60DA" w:rsidRDefault="00D23BCA" w:rsidP="00D23BCA">
      <w:pPr>
        <w:rPr>
          <w:lang w:eastAsia="de-DE"/>
        </w:rPr>
      </w:pPr>
    </w:p>
    <w:p w14:paraId="1D3CF048" w14:textId="77777777" w:rsidR="00D23BCA" w:rsidRPr="00DA60DA" w:rsidRDefault="00D23BCA" w:rsidP="00D23BCA">
      <w:pPr>
        <w:rPr>
          <w:lang w:eastAsia="de-DE"/>
        </w:rPr>
      </w:pPr>
    </w:p>
    <w:p w14:paraId="45DAB5B9" w14:textId="77777777" w:rsidR="00D23BCA" w:rsidRPr="00DA60DA" w:rsidRDefault="00D23BCA" w:rsidP="00D23BCA">
      <w:pPr>
        <w:rPr>
          <w:lang w:eastAsia="de-DE"/>
        </w:rPr>
      </w:pPr>
    </w:p>
    <w:p w14:paraId="727A638E" w14:textId="77777777" w:rsidR="00D23BCA" w:rsidRPr="00DA60DA" w:rsidRDefault="00D23BCA" w:rsidP="00D23BCA">
      <w:pPr>
        <w:rPr>
          <w:lang w:eastAsia="de-DE"/>
        </w:rPr>
      </w:pPr>
    </w:p>
    <w:p w14:paraId="5C4A2742" w14:textId="77777777" w:rsidR="00D23BCA" w:rsidRPr="00DA60DA" w:rsidRDefault="00D23BCA" w:rsidP="00D23BCA">
      <w:pPr>
        <w:rPr>
          <w:lang w:eastAsia="de-DE"/>
        </w:rPr>
      </w:pPr>
    </w:p>
    <w:p w14:paraId="23D105BD" w14:textId="77777777" w:rsidR="00D23BCA" w:rsidRPr="00DA60DA" w:rsidRDefault="00D23BCA" w:rsidP="00D23BCA">
      <w:pPr>
        <w:rPr>
          <w:lang w:eastAsia="de-DE"/>
        </w:rPr>
      </w:pPr>
    </w:p>
    <w:p w14:paraId="24D5F9AE" w14:textId="77777777" w:rsidR="00D23BCA" w:rsidRPr="00DA60DA" w:rsidRDefault="00D23BCA" w:rsidP="00D23BCA">
      <w:pPr>
        <w:rPr>
          <w:lang w:eastAsia="de-DE"/>
        </w:rPr>
      </w:pPr>
    </w:p>
    <w:p w14:paraId="3FD84FC5" w14:textId="77777777" w:rsidR="00D23BCA" w:rsidRPr="00DA60DA" w:rsidRDefault="00D23BCA" w:rsidP="00D23BCA">
      <w:pPr>
        <w:rPr>
          <w:lang w:eastAsia="de-DE"/>
        </w:rPr>
      </w:pPr>
    </w:p>
    <w:p w14:paraId="6878FDF3" w14:textId="77777777" w:rsidR="00D23BCA" w:rsidRPr="00DA60DA" w:rsidRDefault="00D23BCA" w:rsidP="00D23BCA">
      <w:pPr>
        <w:rPr>
          <w:lang w:eastAsia="de-DE"/>
        </w:rPr>
      </w:pPr>
    </w:p>
    <w:p w14:paraId="04B334C3" w14:textId="77777777" w:rsidR="00D23BCA" w:rsidRPr="00DA60DA" w:rsidRDefault="00D23BCA" w:rsidP="00D23BCA">
      <w:pPr>
        <w:rPr>
          <w:lang w:eastAsia="de-DE"/>
        </w:rPr>
      </w:pPr>
    </w:p>
    <w:p w14:paraId="69FBDC60" w14:textId="77777777" w:rsidR="00D23BCA" w:rsidRPr="00DA60DA" w:rsidRDefault="00D23BCA" w:rsidP="00D23BCA">
      <w:pPr>
        <w:rPr>
          <w:lang w:eastAsia="de-DE"/>
        </w:rPr>
      </w:pPr>
    </w:p>
    <w:p w14:paraId="7E425046" w14:textId="77777777" w:rsidR="00D23BCA" w:rsidRPr="00DA60DA" w:rsidRDefault="00D23BCA" w:rsidP="00D23BCA">
      <w:pPr>
        <w:rPr>
          <w:lang w:eastAsia="de-DE"/>
        </w:rPr>
      </w:pPr>
    </w:p>
    <w:p w14:paraId="510E81DE" w14:textId="77777777" w:rsidR="00D23BCA" w:rsidRPr="00DA60DA" w:rsidRDefault="00D23BCA" w:rsidP="00D23BCA">
      <w:pPr>
        <w:rPr>
          <w:lang w:eastAsia="de-DE"/>
        </w:rPr>
      </w:pPr>
    </w:p>
    <w:p w14:paraId="349905FA" w14:textId="77777777" w:rsidR="00D23BCA" w:rsidRPr="00DA60DA" w:rsidRDefault="00D23BCA" w:rsidP="00D23BCA">
      <w:pPr>
        <w:rPr>
          <w:lang w:eastAsia="de-DE"/>
        </w:rPr>
      </w:pPr>
    </w:p>
    <w:p w14:paraId="6D8729F9" w14:textId="77777777" w:rsidR="00D23BCA" w:rsidRPr="00DA60DA" w:rsidRDefault="00D23BCA" w:rsidP="00D23BCA">
      <w:pPr>
        <w:rPr>
          <w:lang w:eastAsia="de-DE"/>
        </w:rPr>
      </w:pPr>
    </w:p>
    <w:p w14:paraId="756233B5" w14:textId="77777777" w:rsidR="00D23BCA" w:rsidRPr="00DA60DA" w:rsidRDefault="00D23BCA" w:rsidP="00D23BCA">
      <w:pPr>
        <w:rPr>
          <w:lang w:eastAsia="de-DE"/>
        </w:rPr>
      </w:pPr>
    </w:p>
    <w:p w14:paraId="3A181A77" w14:textId="6C37A89C" w:rsidR="00B61691" w:rsidRPr="00DA60DA" w:rsidRDefault="00B61691" w:rsidP="00B61691">
      <w:pPr>
        <w:tabs>
          <w:tab w:val="left" w:pos="1575"/>
        </w:tabs>
        <w:rPr>
          <w:lang w:eastAsia="de-DE"/>
        </w:rPr>
        <w:sectPr w:rsidR="00B61691" w:rsidRPr="00DA60DA"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DA60DA">
        <w:rPr>
          <w:lang w:eastAsia="de-DE"/>
        </w:rPr>
        <w:tab/>
      </w:r>
    </w:p>
    <w:p w14:paraId="49BC2C02" w14:textId="77777777" w:rsidR="00C1152A" w:rsidRPr="00DA60DA" w:rsidRDefault="00A33965" w:rsidP="00D21489">
      <w:pPr>
        <w:pStyle w:val="FHCWDAEbene1OhneNr"/>
        <w:rPr>
          <w:lang w:val="en-US"/>
        </w:rPr>
      </w:pPr>
      <w:bookmarkStart w:id="1" w:name="_Toc205645848"/>
      <w:r w:rsidRPr="00DA60DA">
        <w:rPr>
          <w:lang w:val="en-US"/>
        </w:rPr>
        <w:lastRenderedPageBreak/>
        <w:t>List of Abbreviations</w:t>
      </w:r>
      <w:bookmarkEnd w:id="1"/>
    </w:p>
    <w:p w14:paraId="52F12E54" w14:textId="77777777" w:rsidR="00C1152A" w:rsidRPr="00DA60DA" w:rsidRDefault="00C1152A" w:rsidP="00D21489">
      <w:pPr>
        <w:pStyle w:val="FHCWDAText"/>
        <w:rPr>
          <w:lang w:val="en-US"/>
        </w:rPr>
      </w:pPr>
    </w:p>
    <w:p w14:paraId="1FEE2723" w14:textId="1E1CC45D" w:rsidR="004068AD" w:rsidRPr="00DA60DA" w:rsidRDefault="00C15132" w:rsidP="00C76A8E">
      <w:pPr>
        <w:pStyle w:val="Text"/>
      </w:pPr>
      <w:r w:rsidRPr="00DA60DA">
        <w:t>SOA</w:t>
      </w:r>
      <w:r w:rsidR="002728C0" w:rsidRPr="00DA60DA">
        <w:t xml:space="preserve">               </w:t>
      </w:r>
      <w:r w:rsidRPr="00DA60DA">
        <w:t>Service-Oriented Architecture</w:t>
      </w:r>
    </w:p>
    <w:p w14:paraId="1C4D12F8" w14:textId="1C66BB1D" w:rsidR="00FF1517" w:rsidRPr="00DA60DA" w:rsidRDefault="004068AD" w:rsidP="00C76A8E">
      <w:pPr>
        <w:pStyle w:val="Text"/>
      </w:pPr>
      <w:r w:rsidRPr="00DA60DA">
        <w:t xml:space="preserve">URIs               Uniform </w:t>
      </w:r>
      <w:r w:rsidR="002728C0" w:rsidRPr="00DA60DA">
        <w:t>Resource</w:t>
      </w:r>
      <w:r w:rsidRPr="00DA60DA">
        <w:t xml:space="preserve"> Identifier</w:t>
      </w:r>
    </w:p>
    <w:p w14:paraId="34213D73" w14:textId="0CC53FB8" w:rsidR="00FF1517" w:rsidRPr="00DA60DA" w:rsidRDefault="00FF1517" w:rsidP="00C76A8E">
      <w:pPr>
        <w:pStyle w:val="Text"/>
      </w:pPr>
      <w:r w:rsidRPr="00DA60DA">
        <w:t>DEV                Development Environment</w:t>
      </w:r>
    </w:p>
    <w:p w14:paraId="156D249A" w14:textId="062A2D38" w:rsidR="00FF1517" w:rsidRPr="00DA60DA" w:rsidRDefault="00FF1517" w:rsidP="00C76A8E">
      <w:pPr>
        <w:pStyle w:val="Text"/>
      </w:pPr>
      <w:r w:rsidRPr="00DA60DA">
        <w:t>PROD             Production Environment</w:t>
      </w:r>
    </w:p>
    <w:p w14:paraId="30347683" w14:textId="5D5FFE97" w:rsidR="00EB0835" w:rsidRPr="00DA60DA" w:rsidRDefault="00BE05C9" w:rsidP="00C76A8E">
      <w:pPr>
        <w:pStyle w:val="Text"/>
      </w:pPr>
      <w:r w:rsidRPr="00DA60DA">
        <w:t xml:space="preserve">API                 </w:t>
      </w:r>
      <w:r w:rsidR="0023351A" w:rsidRPr="00DA60DA">
        <w:t>Application Programming Interface</w:t>
      </w:r>
    </w:p>
    <w:p w14:paraId="02FA2AFF" w14:textId="0A30E30B" w:rsidR="00565269" w:rsidRPr="00DA60DA" w:rsidRDefault="00EB0835" w:rsidP="00C76A8E">
      <w:pPr>
        <w:pStyle w:val="Text"/>
      </w:pPr>
      <w:r w:rsidRPr="00DA60DA">
        <w:t>RBAC             Role-Based Access Control</w:t>
      </w:r>
    </w:p>
    <w:p w14:paraId="6CAF78B8" w14:textId="70C26C00" w:rsidR="00565269" w:rsidRPr="00DA60DA" w:rsidRDefault="00565269" w:rsidP="00C76A8E">
      <w:pPr>
        <w:pStyle w:val="Text"/>
      </w:pPr>
      <w:r w:rsidRPr="00DA60DA">
        <w:t>HTTP</w:t>
      </w:r>
      <w:r w:rsidR="00946B5A" w:rsidRPr="00DA60DA">
        <w:t xml:space="preserve">              Hypertext Transfer Protocol</w:t>
      </w:r>
    </w:p>
    <w:p w14:paraId="56DCA362" w14:textId="79EE5E86" w:rsidR="00840515" w:rsidRPr="00DA60DA" w:rsidRDefault="0033588E" w:rsidP="00C76A8E">
      <w:pPr>
        <w:pStyle w:val="Text"/>
      </w:pPr>
      <w:r w:rsidRPr="00DA60DA">
        <w:t>G</w:t>
      </w:r>
      <w:r w:rsidR="00565269" w:rsidRPr="00DA60DA">
        <w:t>RPC</w:t>
      </w:r>
      <w:r w:rsidR="00946B5A" w:rsidRPr="00DA60DA">
        <w:t xml:space="preserve">             Google Remote Procedure Calls</w:t>
      </w:r>
    </w:p>
    <w:p w14:paraId="0ACBF4BF" w14:textId="79B6027C" w:rsidR="00337508" w:rsidRPr="00DA60DA" w:rsidRDefault="00840515" w:rsidP="00C76A8E">
      <w:pPr>
        <w:pStyle w:val="Text"/>
      </w:pPr>
      <w:r w:rsidRPr="00DA60DA">
        <w:t xml:space="preserve">DDD             </w:t>
      </w:r>
      <w:r w:rsidR="00430B00" w:rsidRPr="00DA60DA">
        <w:t xml:space="preserve"> </w:t>
      </w:r>
      <w:r w:rsidRPr="00DA60DA">
        <w:t>Domain-Driven Design</w:t>
      </w:r>
    </w:p>
    <w:p w14:paraId="0C291B71" w14:textId="568A58D7" w:rsidR="00B324FE" w:rsidRPr="00DA60DA" w:rsidRDefault="00337508" w:rsidP="00C76A8E">
      <w:pPr>
        <w:pStyle w:val="Text"/>
      </w:pPr>
      <w:r w:rsidRPr="00DA60DA">
        <w:t>E</w:t>
      </w:r>
      <w:r w:rsidR="0033588E" w:rsidRPr="00DA60DA">
        <w:t>TCD</w:t>
      </w:r>
      <w:r w:rsidRPr="00DA60DA">
        <w:t xml:space="preserve">             </w:t>
      </w:r>
      <w:r w:rsidR="00430B00" w:rsidRPr="00DA60DA">
        <w:t xml:space="preserve"> </w:t>
      </w:r>
      <w:r w:rsidRPr="00DA60DA">
        <w:t>Distributed key-value store</w:t>
      </w:r>
    </w:p>
    <w:p w14:paraId="5A1FE18A" w14:textId="50CCE2BA" w:rsidR="006F796F" w:rsidRPr="00DA60DA" w:rsidRDefault="00B324FE" w:rsidP="00C76A8E">
      <w:pPr>
        <w:pStyle w:val="Text"/>
      </w:pPr>
      <w:r w:rsidRPr="00DA60DA">
        <w:t xml:space="preserve">Json               </w:t>
      </w:r>
      <w:r w:rsidR="00430B00" w:rsidRPr="00DA60DA">
        <w:t xml:space="preserve"> </w:t>
      </w:r>
      <w:r w:rsidRPr="00DA60DA">
        <w:t xml:space="preserve">JavaScript </w:t>
      </w:r>
      <w:r w:rsidR="00CB24CF" w:rsidRPr="00DA60DA">
        <w:t>Object</w:t>
      </w:r>
      <w:r w:rsidRPr="00DA60DA">
        <w:t xml:space="preserve"> Notation</w:t>
      </w:r>
    </w:p>
    <w:p w14:paraId="11FDAB44" w14:textId="68E6D7FF" w:rsidR="00D048D0" w:rsidRPr="00DA60DA" w:rsidRDefault="006F796F" w:rsidP="00C76A8E">
      <w:pPr>
        <w:pStyle w:val="Text"/>
      </w:pPr>
      <w:r w:rsidRPr="00DA60DA">
        <w:t xml:space="preserve">AWS              </w:t>
      </w:r>
      <w:r w:rsidR="00430B00" w:rsidRPr="00DA60DA">
        <w:t xml:space="preserve"> </w:t>
      </w:r>
      <w:r w:rsidRPr="00DA60DA">
        <w:t>Amazon Web Services</w:t>
      </w:r>
    </w:p>
    <w:p w14:paraId="0D37B6F7" w14:textId="58E9943A" w:rsidR="00B12FA8" w:rsidRPr="00DA60DA" w:rsidRDefault="00D048D0" w:rsidP="00C76A8E">
      <w:pPr>
        <w:pStyle w:val="Text"/>
      </w:pPr>
      <w:r w:rsidRPr="00DA60DA">
        <w:t xml:space="preserve">SSM               </w:t>
      </w:r>
      <w:r w:rsidR="00430B00" w:rsidRPr="00DA60DA">
        <w:t xml:space="preserve"> </w:t>
      </w:r>
      <w:r w:rsidRPr="00DA60DA">
        <w:t xml:space="preserve">Soft Systems </w:t>
      </w:r>
      <w:r w:rsidR="00CB24CF" w:rsidRPr="00DA60DA">
        <w:t>Methodology</w:t>
      </w:r>
    </w:p>
    <w:p w14:paraId="7FE772A0" w14:textId="48D9C162" w:rsidR="004472FD" w:rsidRPr="00DA60DA" w:rsidRDefault="00B12FA8" w:rsidP="00C76A8E">
      <w:pPr>
        <w:pStyle w:val="Text"/>
      </w:pPr>
      <w:r w:rsidRPr="00DA60DA">
        <w:t xml:space="preserve">WAF               </w:t>
      </w:r>
      <w:r w:rsidR="00430B00" w:rsidRPr="00DA60DA">
        <w:t xml:space="preserve"> </w:t>
      </w:r>
      <w:r w:rsidRPr="00DA60DA">
        <w:t>Web Application Firewall</w:t>
      </w:r>
    </w:p>
    <w:p w14:paraId="068B8233" w14:textId="64DC9EA5" w:rsidR="00F64049" w:rsidRPr="00DA60DA" w:rsidRDefault="004472FD" w:rsidP="00C76A8E">
      <w:pPr>
        <w:pStyle w:val="Text"/>
      </w:pPr>
      <w:r w:rsidRPr="00DA60DA">
        <w:t xml:space="preserve">TLS                </w:t>
      </w:r>
      <w:r w:rsidR="00430B00" w:rsidRPr="00DA60DA">
        <w:t xml:space="preserve"> </w:t>
      </w:r>
      <w:r w:rsidRPr="00DA60DA">
        <w:t>Transport Layer Security</w:t>
      </w:r>
    </w:p>
    <w:p w14:paraId="116630F4" w14:textId="7EBF1C2B" w:rsidR="00F64049" w:rsidRPr="00DA60DA" w:rsidRDefault="00F64049" w:rsidP="00C76A8E">
      <w:pPr>
        <w:pStyle w:val="Text"/>
      </w:pPr>
      <w:r w:rsidRPr="00DA60DA">
        <w:t xml:space="preserve">MITM             </w:t>
      </w:r>
      <w:r w:rsidR="00430B00" w:rsidRPr="00DA60DA">
        <w:t xml:space="preserve"> </w:t>
      </w:r>
      <w:r w:rsidRPr="00DA60DA">
        <w:t xml:space="preserve"> Man-in-the-Middle</w:t>
      </w:r>
    </w:p>
    <w:p w14:paraId="69CECC7C" w14:textId="04A8A3F9" w:rsidR="00CB7450" w:rsidRPr="00DA60DA" w:rsidRDefault="0073712A" w:rsidP="00C76A8E">
      <w:pPr>
        <w:pStyle w:val="Text"/>
      </w:pPr>
      <w:r w:rsidRPr="00DA60DA">
        <w:t xml:space="preserve">JWTs             </w:t>
      </w:r>
      <w:r w:rsidR="00430B00" w:rsidRPr="00DA60DA">
        <w:t xml:space="preserve"> </w:t>
      </w:r>
      <w:r w:rsidRPr="00DA60DA">
        <w:t>JSON Web Tokens</w:t>
      </w:r>
    </w:p>
    <w:p w14:paraId="6AAA1D41" w14:textId="54A72ECB" w:rsidR="00796B3A" w:rsidRPr="00DA60DA" w:rsidRDefault="00CB7450" w:rsidP="00C76A8E">
      <w:pPr>
        <w:pStyle w:val="Text"/>
      </w:pPr>
      <w:r w:rsidRPr="00DA60DA">
        <w:t xml:space="preserve">JWKS           </w:t>
      </w:r>
      <w:r w:rsidR="00430B00" w:rsidRPr="00DA60DA">
        <w:t xml:space="preserve"> </w:t>
      </w:r>
      <w:r w:rsidRPr="00DA60DA">
        <w:t xml:space="preserve"> JSON Web Key Sets</w:t>
      </w:r>
    </w:p>
    <w:p w14:paraId="04B1705B" w14:textId="4840F16E" w:rsidR="00796B3A" w:rsidRPr="00DA60DA" w:rsidRDefault="00796B3A" w:rsidP="00C76A8E">
      <w:pPr>
        <w:pStyle w:val="Text"/>
      </w:pPr>
      <w:r w:rsidRPr="00DA60DA">
        <w:t>DDoS</w:t>
      </w:r>
      <w:r w:rsidRPr="00DA60DA">
        <w:rPr>
          <w:rFonts w:cs="Arial"/>
          <w:color w:val="1F1F1F"/>
          <w:sz w:val="45"/>
          <w:szCs w:val="45"/>
          <w:shd w:val="clear" w:color="auto" w:fill="FFFFFF"/>
        </w:rPr>
        <w:t xml:space="preserve">      </w:t>
      </w:r>
      <w:r w:rsidR="00430B00" w:rsidRPr="00DA60DA">
        <w:rPr>
          <w:rFonts w:cs="Arial"/>
          <w:color w:val="1F1F1F"/>
          <w:sz w:val="45"/>
          <w:szCs w:val="45"/>
          <w:shd w:val="clear" w:color="auto" w:fill="FFFFFF"/>
        </w:rPr>
        <w:t xml:space="preserve"> </w:t>
      </w:r>
      <w:r w:rsidRPr="00DA60DA">
        <w:t>Distributed denial-of-service</w:t>
      </w:r>
    </w:p>
    <w:p w14:paraId="068C0BDC" w14:textId="542E596B" w:rsidR="00273526" w:rsidRPr="00DA60DA" w:rsidRDefault="00F32CBF" w:rsidP="00C76A8E">
      <w:pPr>
        <w:pStyle w:val="Text"/>
      </w:pPr>
      <w:r w:rsidRPr="00DA60DA">
        <w:t xml:space="preserve">RBAC            </w:t>
      </w:r>
      <w:r w:rsidR="00430B00" w:rsidRPr="00DA60DA">
        <w:t xml:space="preserve">  </w:t>
      </w:r>
      <w:r w:rsidRPr="00DA60DA">
        <w:t>Role-Based Access Control</w:t>
      </w:r>
    </w:p>
    <w:p w14:paraId="677BC7C8" w14:textId="7F13608F" w:rsidR="00CA4054" w:rsidRPr="00DA60DA" w:rsidRDefault="00273526" w:rsidP="00C76A8E">
      <w:pPr>
        <w:pStyle w:val="Text"/>
      </w:pPr>
      <w:r w:rsidRPr="00DA60DA">
        <w:t>SSO</w:t>
      </w:r>
      <w:r w:rsidR="00F617AA" w:rsidRPr="00DA60DA">
        <w:t xml:space="preserve">               </w:t>
      </w:r>
      <w:r w:rsidR="00430B00" w:rsidRPr="00DA60DA">
        <w:t xml:space="preserve"> </w:t>
      </w:r>
      <w:r w:rsidR="00F617AA" w:rsidRPr="00DA60DA">
        <w:t>Single Sign-On</w:t>
      </w:r>
    </w:p>
    <w:p w14:paraId="4B03F5C0" w14:textId="7E7AE81E" w:rsidR="000B2660" w:rsidRPr="00DA60DA" w:rsidRDefault="00CA4054" w:rsidP="00C76A8E">
      <w:pPr>
        <w:pStyle w:val="Text"/>
      </w:pPr>
      <w:r w:rsidRPr="00DA60DA">
        <w:t xml:space="preserve">TSDB             </w:t>
      </w:r>
      <w:r w:rsidR="00430B00" w:rsidRPr="00DA60DA">
        <w:t xml:space="preserve"> </w:t>
      </w:r>
      <w:r w:rsidRPr="00DA60DA">
        <w:t>Time-Series Database</w:t>
      </w:r>
    </w:p>
    <w:p w14:paraId="7EB66179" w14:textId="4C27BAF6" w:rsidR="000B2660" w:rsidRPr="00DA60DA" w:rsidRDefault="002A2F19" w:rsidP="00C76A8E">
      <w:pPr>
        <w:pStyle w:val="Text"/>
      </w:pPr>
      <w:r w:rsidRPr="00DA60DA">
        <w:t>DVCS</w:t>
      </w:r>
      <w:r w:rsidR="000B2660" w:rsidRPr="00DA60DA">
        <w:t xml:space="preserve">             </w:t>
      </w:r>
      <w:r w:rsidR="00430B00" w:rsidRPr="00DA60DA">
        <w:t xml:space="preserve"> </w:t>
      </w:r>
      <w:r w:rsidR="000B2660" w:rsidRPr="00DA60DA">
        <w:t>Distributed Version Control System</w:t>
      </w:r>
    </w:p>
    <w:p w14:paraId="28DCD0CC" w14:textId="2B3C5725" w:rsidR="000B2660" w:rsidRPr="00DA60DA" w:rsidRDefault="000B2660" w:rsidP="00C76A8E">
      <w:pPr>
        <w:pStyle w:val="Text"/>
      </w:pPr>
      <w:r w:rsidRPr="00DA60DA">
        <w:t xml:space="preserve">SQL                </w:t>
      </w:r>
      <w:r w:rsidR="00430B00" w:rsidRPr="00DA60DA">
        <w:t xml:space="preserve"> </w:t>
      </w:r>
      <w:r w:rsidRPr="00DA60DA">
        <w:t>Structured Query Language</w:t>
      </w:r>
    </w:p>
    <w:p w14:paraId="3728D008" w14:textId="44E7EFDF" w:rsidR="000B2660" w:rsidRPr="00DA60DA" w:rsidRDefault="000B2660" w:rsidP="00C76A8E">
      <w:pPr>
        <w:pStyle w:val="Text"/>
      </w:pPr>
      <w:r w:rsidRPr="00DA60DA">
        <w:t xml:space="preserve">NoSQL            </w:t>
      </w:r>
      <w:r w:rsidR="00430B00" w:rsidRPr="00DA60DA">
        <w:t xml:space="preserve"> </w:t>
      </w:r>
      <w:r w:rsidRPr="00DA60DA">
        <w:t>Not Only SQL</w:t>
      </w:r>
    </w:p>
    <w:p w14:paraId="1AF8B2C2" w14:textId="60C3E4F3" w:rsidR="00945C74" w:rsidRPr="00DA60DA" w:rsidRDefault="000B2660" w:rsidP="00C76A8E">
      <w:pPr>
        <w:pStyle w:val="Text"/>
      </w:pPr>
      <w:r w:rsidRPr="00DA60DA">
        <w:t>CI/CD</w:t>
      </w:r>
      <w:r w:rsidR="00430B00" w:rsidRPr="00DA60DA">
        <w:t xml:space="preserve">               Continuous Integration and Continuous Delivery</w:t>
      </w:r>
    </w:p>
    <w:p w14:paraId="49002ED4" w14:textId="6C6BD548" w:rsidR="00945C74" w:rsidRPr="00DA60DA" w:rsidRDefault="00945C74" w:rsidP="00C76A8E">
      <w:pPr>
        <w:pStyle w:val="Text"/>
      </w:pPr>
      <w:r w:rsidRPr="00DA60DA">
        <w:t>DVCS </w:t>
      </w:r>
      <w:r w:rsidR="000A5099" w:rsidRPr="00DA60DA">
        <w:t xml:space="preserve">              Distributed Version Control System</w:t>
      </w:r>
    </w:p>
    <w:p w14:paraId="12B311E6" w14:textId="7402B2F2" w:rsidR="009A487E" w:rsidRPr="00DA60DA" w:rsidRDefault="00945C74" w:rsidP="00C76A8E">
      <w:pPr>
        <w:pStyle w:val="Text"/>
      </w:pPr>
      <w:r w:rsidRPr="00DA60DA">
        <w:t>MCP</w:t>
      </w:r>
      <w:r w:rsidR="000A5099" w:rsidRPr="00DA60DA">
        <w:t xml:space="preserve">                 Model Context Protocol</w:t>
      </w:r>
    </w:p>
    <w:p w14:paraId="3697F279" w14:textId="0A73763C" w:rsidR="006F52D7" w:rsidRPr="00DA60DA" w:rsidRDefault="009A487E" w:rsidP="00C76A8E">
      <w:pPr>
        <w:pStyle w:val="Text"/>
      </w:pPr>
      <w:r w:rsidRPr="00DA60DA">
        <w:t>JAR                  Compressed Archive Format</w:t>
      </w:r>
    </w:p>
    <w:p w14:paraId="036C3C16" w14:textId="34538FFA" w:rsidR="001C50D8" w:rsidRPr="00DA60DA" w:rsidRDefault="006F52D7" w:rsidP="00C76A8E">
      <w:pPr>
        <w:pStyle w:val="Text"/>
      </w:pPr>
      <w:r w:rsidRPr="00DA60DA">
        <w:lastRenderedPageBreak/>
        <w:t>REST               Representational State Transfer</w:t>
      </w:r>
    </w:p>
    <w:p w14:paraId="5615853C" w14:textId="378079F2" w:rsidR="001C50D8" w:rsidRPr="00DA60DA" w:rsidRDefault="001C50D8" w:rsidP="00C76A8E">
      <w:pPr>
        <w:pStyle w:val="Text"/>
      </w:pPr>
      <w:r w:rsidRPr="00DA60DA">
        <w:t>DTOs               Data Transfer Object</w:t>
      </w:r>
    </w:p>
    <w:p w14:paraId="1AC57371" w14:textId="0AB84DBF" w:rsidR="00BA56D4" w:rsidRPr="00DA60DA" w:rsidRDefault="008B300B" w:rsidP="00C76A8E">
      <w:pPr>
        <w:pStyle w:val="Text"/>
      </w:pPr>
      <w:r w:rsidRPr="00DA60DA">
        <w:t>CRUD              Create, Read, Update and Delete</w:t>
      </w:r>
    </w:p>
    <w:p w14:paraId="2B145676" w14:textId="2671D991" w:rsidR="00E40147" w:rsidRPr="00DA60DA" w:rsidRDefault="00BA56D4" w:rsidP="00C76A8E">
      <w:pPr>
        <w:pStyle w:val="Text"/>
      </w:pPr>
      <w:r w:rsidRPr="00DA60DA">
        <w:t>ORM                Object-Relational Mapping</w:t>
      </w:r>
    </w:p>
    <w:p w14:paraId="39E0386A" w14:textId="77777777" w:rsidR="00B01FF3" w:rsidRPr="00DA60DA" w:rsidRDefault="00E40147" w:rsidP="00C76A8E">
      <w:pPr>
        <w:pStyle w:val="Text"/>
      </w:pPr>
      <w:r w:rsidRPr="00DA60DA">
        <w:t>IAM                  Identity and Access Management</w:t>
      </w:r>
    </w:p>
    <w:p w14:paraId="74CB9BDE" w14:textId="77777777" w:rsidR="00A42C46" w:rsidRPr="00DA60DA" w:rsidRDefault="00B01FF3" w:rsidP="00C76A8E">
      <w:pPr>
        <w:pStyle w:val="Text"/>
      </w:pPr>
      <w:r w:rsidRPr="00DA60DA">
        <w:t xml:space="preserve">CNCF              Cloud Native Computing Foundation </w:t>
      </w:r>
    </w:p>
    <w:p w14:paraId="7AD14DB0" w14:textId="26A32766" w:rsidR="00613877" w:rsidRPr="00DA60DA" w:rsidRDefault="00A42C46" w:rsidP="00A42C46">
      <w:pPr>
        <w:pStyle w:val="Text"/>
      </w:pPr>
      <w:r w:rsidRPr="00DA60DA">
        <w:t xml:space="preserve">AUT                  Application under test </w:t>
      </w:r>
      <w:r w:rsidR="00613877" w:rsidRPr="00DA60DA">
        <w:br w:type="page"/>
      </w:r>
    </w:p>
    <w:p w14:paraId="631C1263" w14:textId="1962B548" w:rsidR="00C1152A" w:rsidRPr="00DA60DA" w:rsidRDefault="00F21427" w:rsidP="002432D7">
      <w:pPr>
        <w:pStyle w:val="FHCWDAEbene1OhneNr"/>
        <w:rPr>
          <w:lang w:val="en-US"/>
        </w:rPr>
      </w:pPr>
      <w:bookmarkStart w:id="2" w:name="_Toc205645849"/>
      <w:r w:rsidRPr="00DA60DA">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DA60DA" w:rsidRDefault="00846F28">
          <w:pPr>
            <w:pStyle w:val="TOCHeading"/>
            <w:rPr>
              <w:sz w:val="22"/>
              <w:szCs w:val="22"/>
            </w:rPr>
          </w:pPr>
          <w:r w:rsidRPr="00DA60DA">
            <w:rPr>
              <w:sz w:val="22"/>
              <w:szCs w:val="22"/>
            </w:rPr>
            <w:t>Table of Contents</w:t>
          </w:r>
        </w:p>
        <w:p w14:paraId="513EE0FE" w14:textId="6D351302" w:rsidR="00F95D80"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DA60DA">
            <w:rPr>
              <w:sz w:val="22"/>
              <w:szCs w:val="22"/>
            </w:rPr>
            <w:fldChar w:fldCharType="begin"/>
          </w:r>
          <w:r w:rsidRPr="00DA60DA">
            <w:rPr>
              <w:sz w:val="22"/>
              <w:szCs w:val="22"/>
            </w:rPr>
            <w:instrText xml:space="preserve"> TOC \o "1-3" \h \z \u </w:instrText>
          </w:r>
          <w:r w:rsidRPr="00DA60DA">
            <w:rPr>
              <w:sz w:val="22"/>
              <w:szCs w:val="22"/>
            </w:rPr>
            <w:fldChar w:fldCharType="separate"/>
          </w:r>
          <w:hyperlink w:anchor="_Toc205645847" w:history="1">
            <w:r w:rsidR="00F95D80" w:rsidRPr="00B77840">
              <w:rPr>
                <w:rStyle w:val="Hyperlink"/>
                <w:noProof/>
              </w:rPr>
              <w:t>Abstract</w:t>
            </w:r>
            <w:r w:rsidR="00F95D80">
              <w:rPr>
                <w:noProof/>
                <w:webHidden/>
              </w:rPr>
              <w:tab/>
            </w:r>
            <w:r w:rsidR="00F95D80">
              <w:rPr>
                <w:noProof/>
                <w:webHidden/>
              </w:rPr>
              <w:fldChar w:fldCharType="begin"/>
            </w:r>
            <w:r w:rsidR="00F95D80">
              <w:rPr>
                <w:noProof/>
                <w:webHidden/>
              </w:rPr>
              <w:instrText xml:space="preserve"> PAGEREF _Toc205645847 \h </w:instrText>
            </w:r>
            <w:r w:rsidR="00F95D80">
              <w:rPr>
                <w:noProof/>
                <w:webHidden/>
              </w:rPr>
            </w:r>
            <w:r w:rsidR="00F95D80">
              <w:rPr>
                <w:noProof/>
                <w:webHidden/>
              </w:rPr>
              <w:fldChar w:fldCharType="separate"/>
            </w:r>
            <w:r w:rsidR="00F95D80">
              <w:rPr>
                <w:noProof/>
                <w:webHidden/>
              </w:rPr>
              <w:t>iii</w:t>
            </w:r>
            <w:r w:rsidR="00F95D80">
              <w:rPr>
                <w:noProof/>
                <w:webHidden/>
              </w:rPr>
              <w:fldChar w:fldCharType="end"/>
            </w:r>
          </w:hyperlink>
        </w:p>
        <w:p w14:paraId="744A4756" w14:textId="7FD8479F"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48" w:history="1">
            <w:r w:rsidRPr="00B77840">
              <w:rPr>
                <w:rStyle w:val="Hyperlink"/>
                <w:noProof/>
              </w:rPr>
              <w:t>List of Abbreviations</w:t>
            </w:r>
            <w:r>
              <w:rPr>
                <w:noProof/>
                <w:webHidden/>
              </w:rPr>
              <w:tab/>
            </w:r>
            <w:r>
              <w:rPr>
                <w:noProof/>
                <w:webHidden/>
              </w:rPr>
              <w:fldChar w:fldCharType="begin"/>
            </w:r>
            <w:r>
              <w:rPr>
                <w:noProof/>
                <w:webHidden/>
              </w:rPr>
              <w:instrText xml:space="preserve"> PAGEREF _Toc205645848 \h </w:instrText>
            </w:r>
            <w:r>
              <w:rPr>
                <w:noProof/>
                <w:webHidden/>
              </w:rPr>
            </w:r>
            <w:r>
              <w:rPr>
                <w:noProof/>
                <w:webHidden/>
              </w:rPr>
              <w:fldChar w:fldCharType="separate"/>
            </w:r>
            <w:r>
              <w:rPr>
                <w:noProof/>
                <w:webHidden/>
              </w:rPr>
              <w:t>v</w:t>
            </w:r>
            <w:r>
              <w:rPr>
                <w:noProof/>
                <w:webHidden/>
              </w:rPr>
              <w:fldChar w:fldCharType="end"/>
            </w:r>
          </w:hyperlink>
        </w:p>
        <w:p w14:paraId="609FB0FE" w14:textId="7275FA33"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49" w:history="1">
            <w:r w:rsidRPr="00B77840">
              <w:rPr>
                <w:rStyle w:val="Hyperlink"/>
                <w:noProof/>
              </w:rPr>
              <w:t>Contents</w:t>
            </w:r>
            <w:r>
              <w:rPr>
                <w:noProof/>
                <w:webHidden/>
              </w:rPr>
              <w:tab/>
            </w:r>
            <w:r>
              <w:rPr>
                <w:noProof/>
                <w:webHidden/>
              </w:rPr>
              <w:fldChar w:fldCharType="begin"/>
            </w:r>
            <w:r>
              <w:rPr>
                <w:noProof/>
                <w:webHidden/>
              </w:rPr>
              <w:instrText xml:space="preserve"> PAGEREF _Toc205645849 \h </w:instrText>
            </w:r>
            <w:r>
              <w:rPr>
                <w:noProof/>
                <w:webHidden/>
              </w:rPr>
            </w:r>
            <w:r>
              <w:rPr>
                <w:noProof/>
                <w:webHidden/>
              </w:rPr>
              <w:fldChar w:fldCharType="separate"/>
            </w:r>
            <w:r>
              <w:rPr>
                <w:noProof/>
                <w:webHidden/>
              </w:rPr>
              <w:t>vii</w:t>
            </w:r>
            <w:r>
              <w:rPr>
                <w:noProof/>
                <w:webHidden/>
              </w:rPr>
              <w:fldChar w:fldCharType="end"/>
            </w:r>
          </w:hyperlink>
        </w:p>
        <w:p w14:paraId="6955D8C3" w14:textId="7F1CE24C" w:rsidR="00F95D80" w:rsidRDefault="00F95D80">
          <w:pPr>
            <w:pStyle w:val="TOC1"/>
            <w:tabs>
              <w:tab w:val="left" w:pos="72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50" w:history="1">
            <w:r w:rsidRPr="00B77840">
              <w:rPr>
                <w:rStyle w:val="Hyperlink"/>
                <w:noProof/>
              </w:rPr>
              <w:t>1st</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noProof/>
              </w:rPr>
              <w:t>CHAPTER – INTRODUCTION</w:t>
            </w:r>
            <w:r>
              <w:rPr>
                <w:noProof/>
                <w:webHidden/>
              </w:rPr>
              <w:tab/>
            </w:r>
            <w:r>
              <w:rPr>
                <w:noProof/>
                <w:webHidden/>
              </w:rPr>
              <w:fldChar w:fldCharType="begin"/>
            </w:r>
            <w:r>
              <w:rPr>
                <w:noProof/>
                <w:webHidden/>
              </w:rPr>
              <w:instrText xml:space="preserve"> PAGEREF _Toc205645850 \h </w:instrText>
            </w:r>
            <w:r>
              <w:rPr>
                <w:noProof/>
                <w:webHidden/>
              </w:rPr>
            </w:r>
            <w:r>
              <w:rPr>
                <w:noProof/>
                <w:webHidden/>
              </w:rPr>
              <w:fldChar w:fldCharType="separate"/>
            </w:r>
            <w:r>
              <w:rPr>
                <w:noProof/>
                <w:webHidden/>
              </w:rPr>
              <w:t>1</w:t>
            </w:r>
            <w:r>
              <w:rPr>
                <w:noProof/>
                <w:webHidden/>
              </w:rPr>
              <w:fldChar w:fldCharType="end"/>
            </w:r>
          </w:hyperlink>
        </w:p>
        <w:p w14:paraId="1D699E8A" w14:textId="4EF11584"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1" w:history="1">
            <w:r w:rsidRPr="00B77840">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Background And Motivation</w:t>
            </w:r>
            <w:r>
              <w:rPr>
                <w:noProof/>
                <w:webHidden/>
              </w:rPr>
              <w:tab/>
            </w:r>
            <w:r>
              <w:rPr>
                <w:noProof/>
                <w:webHidden/>
              </w:rPr>
              <w:fldChar w:fldCharType="begin"/>
            </w:r>
            <w:r>
              <w:rPr>
                <w:noProof/>
                <w:webHidden/>
              </w:rPr>
              <w:instrText xml:space="preserve"> PAGEREF _Toc205645851 \h </w:instrText>
            </w:r>
            <w:r>
              <w:rPr>
                <w:noProof/>
                <w:webHidden/>
              </w:rPr>
            </w:r>
            <w:r>
              <w:rPr>
                <w:noProof/>
                <w:webHidden/>
              </w:rPr>
              <w:fldChar w:fldCharType="separate"/>
            </w:r>
            <w:r>
              <w:rPr>
                <w:noProof/>
                <w:webHidden/>
              </w:rPr>
              <w:t>1</w:t>
            </w:r>
            <w:r>
              <w:rPr>
                <w:noProof/>
                <w:webHidden/>
              </w:rPr>
              <w:fldChar w:fldCharType="end"/>
            </w:r>
          </w:hyperlink>
        </w:p>
        <w:p w14:paraId="77F3C49C" w14:textId="70405CB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2" w:history="1">
            <w:r w:rsidRPr="00B77840">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_Toc205645852 \h </w:instrText>
            </w:r>
            <w:r>
              <w:rPr>
                <w:noProof/>
                <w:webHidden/>
              </w:rPr>
            </w:r>
            <w:r>
              <w:rPr>
                <w:noProof/>
                <w:webHidden/>
              </w:rPr>
              <w:fldChar w:fldCharType="separate"/>
            </w:r>
            <w:r>
              <w:rPr>
                <w:noProof/>
                <w:webHidden/>
              </w:rPr>
              <w:t>1</w:t>
            </w:r>
            <w:r>
              <w:rPr>
                <w:noProof/>
                <w:webHidden/>
              </w:rPr>
              <w:fldChar w:fldCharType="end"/>
            </w:r>
          </w:hyperlink>
        </w:p>
        <w:p w14:paraId="5DCA8284" w14:textId="4594494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3" w:history="1">
            <w:r w:rsidRPr="00B77840">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_Toc205645853 \h </w:instrText>
            </w:r>
            <w:r>
              <w:rPr>
                <w:noProof/>
                <w:webHidden/>
              </w:rPr>
            </w:r>
            <w:r>
              <w:rPr>
                <w:noProof/>
                <w:webHidden/>
              </w:rPr>
              <w:fldChar w:fldCharType="separate"/>
            </w:r>
            <w:r>
              <w:rPr>
                <w:noProof/>
                <w:webHidden/>
              </w:rPr>
              <w:t>3</w:t>
            </w:r>
            <w:r>
              <w:rPr>
                <w:noProof/>
                <w:webHidden/>
              </w:rPr>
              <w:fldChar w:fldCharType="end"/>
            </w:r>
          </w:hyperlink>
        </w:p>
        <w:p w14:paraId="3CFDE6E2" w14:textId="5B9A07A5"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4" w:history="1">
            <w:r w:rsidRPr="00B77840">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Personal Experience</w:t>
            </w:r>
            <w:r>
              <w:rPr>
                <w:noProof/>
                <w:webHidden/>
              </w:rPr>
              <w:tab/>
            </w:r>
            <w:r>
              <w:rPr>
                <w:noProof/>
                <w:webHidden/>
              </w:rPr>
              <w:fldChar w:fldCharType="begin"/>
            </w:r>
            <w:r>
              <w:rPr>
                <w:noProof/>
                <w:webHidden/>
              </w:rPr>
              <w:instrText xml:space="preserve"> PAGEREF _Toc205645854 \h </w:instrText>
            </w:r>
            <w:r>
              <w:rPr>
                <w:noProof/>
                <w:webHidden/>
              </w:rPr>
            </w:r>
            <w:r>
              <w:rPr>
                <w:noProof/>
                <w:webHidden/>
              </w:rPr>
              <w:fldChar w:fldCharType="separate"/>
            </w:r>
            <w:r>
              <w:rPr>
                <w:noProof/>
                <w:webHidden/>
              </w:rPr>
              <w:t>5</w:t>
            </w:r>
            <w:r>
              <w:rPr>
                <w:noProof/>
                <w:webHidden/>
              </w:rPr>
              <w:fldChar w:fldCharType="end"/>
            </w:r>
          </w:hyperlink>
        </w:p>
        <w:p w14:paraId="738F3946" w14:textId="682AEB69"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5" w:history="1">
            <w:r w:rsidRPr="00B77840">
              <w:rPr>
                <w:rStyle w:val="Hyperlink"/>
                <w:rFonts w:eastAsia="Times"/>
                <w:noProof/>
              </w:rPr>
              <w:t>1.1.4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Problem Statement</w:t>
            </w:r>
            <w:r>
              <w:rPr>
                <w:noProof/>
                <w:webHidden/>
              </w:rPr>
              <w:tab/>
            </w:r>
            <w:r>
              <w:rPr>
                <w:noProof/>
                <w:webHidden/>
              </w:rPr>
              <w:fldChar w:fldCharType="begin"/>
            </w:r>
            <w:r>
              <w:rPr>
                <w:noProof/>
                <w:webHidden/>
              </w:rPr>
              <w:instrText xml:space="preserve"> PAGEREF _Toc205645855 \h </w:instrText>
            </w:r>
            <w:r>
              <w:rPr>
                <w:noProof/>
                <w:webHidden/>
              </w:rPr>
            </w:r>
            <w:r>
              <w:rPr>
                <w:noProof/>
                <w:webHidden/>
              </w:rPr>
              <w:fldChar w:fldCharType="separate"/>
            </w:r>
            <w:r>
              <w:rPr>
                <w:noProof/>
                <w:webHidden/>
              </w:rPr>
              <w:t>6</w:t>
            </w:r>
            <w:r>
              <w:rPr>
                <w:noProof/>
                <w:webHidden/>
              </w:rPr>
              <w:fldChar w:fldCharType="end"/>
            </w:r>
          </w:hyperlink>
        </w:p>
        <w:p w14:paraId="58953614" w14:textId="0619FD37"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6" w:history="1">
            <w:r w:rsidRPr="00B77840">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Research Objectives</w:t>
            </w:r>
            <w:r>
              <w:rPr>
                <w:noProof/>
                <w:webHidden/>
              </w:rPr>
              <w:tab/>
            </w:r>
            <w:r>
              <w:rPr>
                <w:noProof/>
                <w:webHidden/>
              </w:rPr>
              <w:fldChar w:fldCharType="begin"/>
            </w:r>
            <w:r>
              <w:rPr>
                <w:noProof/>
                <w:webHidden/>
              </w:rPr>
              <w:instrText xml:space="preserve"> PAGEREF _Toc205645856 \h </w:instrText>
            </w:r>
            <w:r>
              <w:rPr>
                <w:noProof/>
                <w:webHidden/>
              </w:rPr>
            </w:r>
            <w:r>
              <w:rPr>
                <w:noProof/>
                <w:webHidden/>
              </w:rPr>
              <w:fldChar w:fldCharType="separate"/>
            </w:r>
            <w:r>
              <w:rPr>
                <w:noProof/>
                <w:webHidden/>
              </w:rPr>
              <w:t>7</w:t>
            </w:r>
            <w:r>
              <w:rPr>
                <w:noProof/>
                <w:webHidden/>
              </w:rPr>
              <w:fldChar w:fldCharType="end"/>
            </w:r>
          </w:hyperlink>
        </w:p>
        <w:p w14:paraId="6F487CA6" w14:textId="4B85429B"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7" w:history="1">
            <w:r w:rsidRPr="00B77840">
              <w:rPr>
                <w:rStyle w:val="Hyperlink"/>
                <w:rFonts w:eastAsia="Times"/>
                <w:noProof/>
              </w:rPr>
              <w:t>1.3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Research Question</w:t>
            </w:r>
            <w:r>
              <w:rPr>
                <w:noProof/>
                <w:webHidden/>
              </w:rPr>
              <w:tab/>
            </w:r>
            <w:r>
              <w:rPr>
                <w:noProof/>
                <w:webHidden/>
              </w:rPr>
              <w:fldChar w:fldCharType="begin"/>
            </w:r>
            <w:r>
              <w:rPr>
                <w:noProof/>
                <w:webHidden/>
              </w:rPr>
              <w:instrText xml:space="preserve"> PAGEREF _Toc205645857 \h </w:instrText>
            </w:r>
            <w:r>
              <w:rPr>
                <w:noProof/>
                <w:webHidden/>
              </w:rPr>
            </w:r>
            <w:r>
              <w:rPr>
                <w:noProof/>
                <w:webHidden/>
              </w:rPr>
              <w:fldChar w:fldCharType="separate"/>
            </w:r>
            <w:r>
              <w:rPr>
                <w:noProof/>
                <w:webHidden/>
              </w:rPr>
              <w:t>8</w:t>
            </w:r>
            <w:r>
              <w:rPr>
                <w:noProof/>
                <w:webHidden/>
              </w:rPr>
              <w:fldChar w:fldCharType="end"/>
            </w:r>
          </w:hyperlink>
        </w:p>
        <w:p w14:paraId="4AE2CEE9" w14:textId="3DBA16E4"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58" w:history="1">
            <w:r w:rsidRPr="00B77840">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noProof/>
              </w:rPr>
              <w:t>CHAPTER – LITERATURE REVIEW</w:t>
            </w:r>
            <w:r>
              <w:rPr>
                <w:noProof/>
                <w:webHidden/>
              </w:rPr>
              <w:tab/>
            </w:r>
            <w:r>
              <w:rPr>
                <w:noProof/>
                <w:webHidden/>
              </w:rPr>
              <w:fldChar w:fldCharType="begin"/>
            </w:r>
            <w:r>
              <w:rPr>
                <w:noProof/>
                <w:webHidden/>
              </w:rPr>
              <w:instrText xml:space="preserve"> PAGEREF _Toc205645858 \h </w:instrText>
            </w:r>
            <w:r>
              <w:rPr>
                <w:noProof/>
                <w:webHidden/>
              </w:rPr>
            </w:r>
            <w:r>
              <w:rPr>
                <w:noProof/>
                <w:webHidden/>
              </w:rPr>
              <w:fldChar w:fldCharType="separate"/>
            </w:r>
            <w:r>
              <w:rPr>
                <w:noProof/>
                <w:webHidden/>
              </w:rPr>
              <w:t>9</w:t>
            </w:r>
            <w:r>
              <w:rPr>
                <w:noProof/>
                <w:webHidden/>
              </w:rPr>
              <w:fldChar w:fldCharType="end"/>
            </w:r>
          </w:hyperlink>
        </w:p>
        <w:p w14:paraId="7A289BFB" w14:textId="38407666"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9" w:history="1">
            <w:r w:rsidRPr="00B77840">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 xml:space="preserve"> Microservices Outline</w:t>
            </w:r>
            <w:r>
              <w:rPr>
                <w:noProof/>
                <w:webHidden/>
              </w:rPr>
              <w:tab/>
            </w:r>
            <w:r>
              <w:rPr>
                <w:noProof/>
                <w:webHidden/>
              </w:rPr>
              <w:fldChar w:fldCharType="begin"/>
            </w:r>
            <w:r>
              <w:rPr>
                <w:noProof/>
                <w:webHidden/>
              </w:rPr>
              <w:instrText xml:space="preserve"> PAGEREF _Toc205645859 \h </w:instrText>
            </w:r>
            <w:r>
              <w:rPr>
                <w:noProof/>
                <w:webHidden/>
              </w:rPr>
            </w:r>
            <w:r>
              <w:rPr>
                <w:noProof/>
                <w:webHidden/>
              </w:rPr>
              <w:fldChar w:fldCharType="separate"/>
            </w:r>
            <w:r>
              <w:rPr>
                <w:noProof/>
                <w:webHidden/>
              </w:rPr>
              <w:t>9</w:t>
            </w:r>
            <w:r>
              <w:rPr>
                <w:noProof/>
                <w:webHidden/>
              </w:rPr>
              <w:fldChar w:fldCharType="end"/>
            </w:r>
          </w:hyperlink>
        </w:p>
        <w:p w14:paraId="02F4D623" w14:textId="6C03305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0" w:history="1">
            <w:r w:rsidRPr="00B77840">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Monolith to Microservices</w:t>
            </w:r>
            <w:r>
              <w:rPr>
                <w:noProof/>
                <w:webHidden/>
              </w:rPr>
              <w:tab/>
            </w:r>
            <w:r>
              <w:rPr>
                <w:noProof/>
                <w:webHidden/>
              </w:rPr>
              <w:fldChar w:fldCharType="begin"/>
            </w:r>
            <w:r>
              <w:rPr>
                <w:noProof/>
                <w:webHidden/>
              </w:rPr>
              <w:instrText xml:space="preserve"> PAGEREF _Toc205645860 \h </w:instrText>
            </w:r>
            <w:r>
              <w:rPr>
                <w:noProof/>
                <w:webHidden/>
              </w:rPr>
            </w:r>
            <w:r>
              <w:rPr>
                <w:noProof/>
                <w:webHidden/>
              </w:rPr>
              <w:fldChar w:fldCharType="separate"/>
            </w:r>
            <w:r>
              <w:rPr>
                <w:noProof/>
                <w:webHidden/>
              </w:rPr>
              <w:t>10</w:t>
            </w:r>
            <w:r>
              <w:rPr>
                <w:noProof/>
                <w:webHidden/>
              </w:rPr>
              <w:fldChar w:fldCharType="end"/>
            </w:r>
          </w:hyperlink>
        </w:p>
        <w:p w14:paraId="05C7AA33" w14:textId="1CD5931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1" w:history="1">
            <w:r w:rsidRPr="00B77840">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Monolith to Microservices: 5 Strategies</w:t>
            </w:r>
            <w:r>
              <w:rPr>
                <w:noProof/>
                <w:webHidden/>
              </w:rPr>
              <w:tab/>
            </w:r>
            <w:r>
              <w:rPr>
                <w:noProof/>
                <w:webHidden/>
              </w:rPr>
              <w:fldChar w:fldCharType="begin"/>
            </w:r>
            <w:r>
              <w:rPr>
                <w:noProof/>
                <w:webHidden/>
              </w:rPr>
              <w:instrText xml:space="preserve"> PAGEREF _Toc205645861 \h </w:instrText>
            </w:r>
            <w:r>
              <w:rPr>
                <w:noProof/>
                <w:webHidden/>
              </w:rPr>
            </w:r>
            <w:r>
              <w:rPr>
                <w:noProof/>
                <w:webHidden/>
              </w:rPr>
              <w:fldChar w:fldCharType="separate"/>
            </w:r>
            <w:r>
              <w:rPr>
                <w:noProof/>
                <w:webHidden/>
              </w:rPr>
              <w:t>13</w:t>
            </w:r>
            <w:r>
              <w:rPr>
                <w:noProof/>
                <w:webHidden/>
              </w:rPr>
              <w:fldChar w:fldCharType="end"/>
            </w:r>
          </w:hyperlink>
        </w:p>
        <w:p w14:paraId="57D923D2" w14:textId="2D9530A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2" w:history="1">
            <w:r w:rsidRPr="00B77840">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_Toc205645862 \h </w:instrText>
            </w:r>
            <w:r>
              <w:rPr>
                <w:noProof/>
                <w:webHidden/>
              </w:rPr>
            </w:r>
            <w:r>
              <w:rPr>
                <w:noProof/>
                <w:webHidden/>
              </w:rPr>
              <w:fldChar w:fldCharType="separate"/>
            </w:r>
            <w:r>
              <w:rPr>
                <w:noProof/>
                <w:webHidden/>
              </w:rPr>
              <w:t>15</w:t>
            </w:r>
            <w:r>
              <w:rPr>
                <w:noProof/>
                <w:webHidden/>
              </w:rPr>
              <w:fldChar w:fldCharType="end"/>
            </w:r>
          </w:hyperlink>
        </w:p>
        <w:p w14:paraId="40401016" w14:textId="33E0828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3" w:history="1">
            <w:r w:rsidRPr="00B77840">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_Toc205645863 \h </w:instrText>
            </w:r>
            <w:r>
              <w:rPr>
                <w:noProof/>
                <w:webHidden/>
              </w:rPr>
            </w:r>
            <w:r>
              <w:rPr>
                <w:noProof/>
                <w:webHidden/>
              </w:rPr>
              <w:fldChar w:fldCharType="separate"/>
            </w:r>
            <w:r>
              <w:rPr>
                <w:noProof/>
                <w:webHidden/>
              </w:rPr>
              <w:t>16</w:t>
            </w:r>
            <w:r>
              <w:rPr>
                <w:noProof/>
                <w:webHidden/>
              </w:rPr>
              <w:fldChar w:fldCharType="end"/>
            </w:r>
          </w:hyperlink>
        </w:p>
        <w:p w14:paraId="74B6009E" w14:textId="04666B35"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4" w:history="1">
            <w:r w:rsidRPr="00B77840">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Challenges In Microservices</w:t>
            </w:r>
            <w:r>
              <w:rPr>
                <w:noProof/>
                <w:webHidden/>
              </w:rPr>
              <w:tab/>
            </w:r>
            <w:r>
              <w:rPr>
                <w:noProof/>
                <w:webHidden/>
              </w:rPr>
              <w:fldChar w:fldCharType="begin"/>
            </w:r>
            <w:r>
              <w:rPr>
                <w:noProof/>
                <w:webHidden/>
              </w:rPr>
              <w:instrText xml:space="preserve"> PAGEREF _Toc205645864 \h </w:instrText>
            </w:r>
            <w:r>
              <w:rPr>
                <w:noProof/>
                <w:webHidden/>
              </w:rPr>
            </w:r>
            <w:r>
              <w:rPr>
                <w:noProof/>
                <w:webHidden/>
              </w:rPr>
              <w:fldChar w:fldCharType="separate"/>
            </w:r>
            <w:r>
              <w:rPr>
                <w:noProof/>
                <w:webHidden/>
              </w:rPr>
              <w:t>17</w:t>
            </w:r>
            <w:r>
              <w:rPr>
                <w:noProof/>
                <w:webHidden/>
              </w:rPr>
              <w:fldChar w:fldCharType="end"/>
            </w:r>
          </w:hyperlink>
        </w:p>
        <w:p w14:paraId="0542AB6F" w14:textId="69A8803F"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5" w:history="1">
            <w:r w:rsidRPr="00B77840">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Centralized</w:t>
            </w:r>
            <w:r w:rsidRPr="00B77840">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_Toc205645865 \h </w:instrText>
            </w:r>
            <w:r>
              <w:rPr>
                <w:noProof/>
                <w:webHidden/>
              </w:rPr>
            </w:r>
            <w:r>
              <w:rPr>
                <w:noProof/>
                <w:webHidden/>
              </w:rPr>
              <w:fldChar w:fldCharType="separate"/>
            </w:r>
            <w:r>
              <w:rPr>
                <w:noProof/>
                <w:webHidden/>
              </w:rPr>
              <w:t>19</w:t>
            </w:r>
            <w:r>
              <w:rPr>
                <w:noProof/>
                <w:webHidden/>
              </w:rPr>
              <w:fldChar w:fldCharType="end"/>
            </w:r>
          </w:hyperlink>
        </w:p>
        <w:p w14:paraId="69B76284" w14:textId="2328ACC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6" w:history="1">
            <w:r w:rsidRPr="00B77840">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_Toc205645866 \h </w:instrText>
            </w:r>
            <w:r>
              <w:rPr>
                <w:noProof/>
                <w:webHidden/>
              </w:rPr>
            </w:r>
            <w:r>
              <w:rPr>
                <w:noProof/>
                <w:webHidden/>
              </w:rPr>
              <w:fldChar w:fldCharType="separate"/>
            </w:r>
            <w:r>
              <w:rPr>
                <w:noProof/>
                <w:webHidden/>
              </w:rPr>
              <w:t>22</w:t>
            </w:r>
            <w:r>
              <w:rPr>
                <w:noProof/>
                <w:webHidden/>
              </w:rPr>
              <w:fldChar w:fldCharType="end"/>
            </w:r>
          </w:hyperlink>
        </w:p>
        <w:p w14:paraId="3B4B4DB3" w14:textId="2AD34E2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7" w:history="1">
            <w:r w:rsidRPr="00B77840">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_Toc205645867 \h </w:instrText>
            </w:r>
            <w:r>
              <w:rPr>
                <w:noProof/>
                <w:webHidden/>
              </w:rPr>
            </w:r>
            <w:r>
              <w:rPr>
                <w:noProof/>
                <w:webHidden/>
              </w:rPr>
              <w:fldChar w:fldCharType="separate"/>
            </w:r>
            <w:r>
              <w:rPr>
                <w:noProof/>
                <w:webHidden/>
              </w:rPr>
              <w:t>22</w:t>
            </w:r>
            <w:r>
              <w:rPr>
                <w:noProof/>
                <w:webHidden/>
              </w:rPr>
              <w:fldChar w:fldCharType="end"/>
            </w:r>
          </w:hyperlink>
        </w:p>
        <w:p w14:paraId="52F0AD82" w14:textId="6444163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8" w:history="1">
            <w:r w:rsidRPr="00B77840">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_Toc205645868 \h </w:instrText>
            </w:r>
            <w:r>
              <w:rPr>
                <w:noProof/>
                <w:webHidden/>
              </w:rPr>
            </w:r>
            <w:r>
              <w:rPr>
                <w:noProof/>
                <w:webHidden/>
              </w:rPr>
              <w:fldChar w:fldCharType="separate"/>
            </w:r>
            <w:r>
              <w:rPr>
                <w:noProof/>
                <w:webHidden/>
              </w:rPr>
              <w:t>23</w:t>
            </w:r>
            <w:r>
              <w:rPr>
                <w:noProof/>
                <w:webHidden/>
              </w:rPr>
              <w:fldChar w:fldCharType="end"/>
            </w:r>
          </w:hyperlink>
        </w:p>
        <w:p w14:paraId="763D3A20" w14:textId="7ECCDE99"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9" w:history="1">
            <w:r w:rsidRPr="00B77840">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_Toc205645869 \h </w:instrText>
            </w:r>
            <w:r>
              <w:rPr>
                <w:noProof/>
                <w:webHidden/>
              </w:rPr>
            </w:r>
            <w:r>
              <w:rPr>
                <w:noProof/>
                <w:webHidden/>
              </w:rPr>
              <w:fldChar w:fldCharType="separate"/>
            </w:r>
            <w:r>
              <w:rPr>
                <w:noProof/>
                <w:webHidden/>
              </w:rPr>
              <w:t>25</w:t>
            </w:r>
            <w:r>
              <w:rPr>
                <w:noProof/>
                <w:webHidden/>
              </w:rPr>
              <w:fldChar w:fldCharType="end"/>
            </w:r>
          </w:hyperlink>
        </w:p>
        <w:p w14:paraId="25EBDF07" w14:textId="3DF82E40"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70" w:history="1">
            <w:r w:rsidRPr="00B77840">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_Toc205645870 \h </w:instrText>
            </w:r>
            <w:r>
              <w:rPr>
                <w:noProof/>
                <w:webHidden/>
              </w:rPr>
            </w:r>
            <w:r>
              <w:rPr>
                <w:noProof/>
                <w:webHidden/>
              </w:rPr>
              <w:fldChar w:fldCharType="separate"/>
            </w:r>
            <w:r>
              <w:rPr>
                <w:noProof/>
                <w:webHidden/>
              </w:rPr>
              <w:t>27</w:t>
            </w:r>
            <w:r>
              <w:rPr>
                <w:noProof/>
                <w:webHidden/>
              </w:rPr>
              <w:fldChar w:fldCharType="end"/>
            </w:r>
          </w:hyperlink>
        </w:p>
        <w:p w14:paraId="64D7DDB1" w14:textId="7BA705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1" w:history="1">
            <w:r w:rsidRPr="00B77840">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Research Design</w:t>
            </w:r>
            <w:r>
              <w:rPr>
                <w:noProof/>
                <w:webHidden/>
              </w:rPr>
              <w:tab/>
            </w:r>
            <w:r>
              <w:rPr>
                <w:noProof/>
                <w:webHidden/>
              </w:rPr>
              <w:fldChar w:fldCharType="begin"/>
            </w:r>
            <w:r>
              <w:rPr>
                <w:noProof/>
                <w:webHidden/>
              </w:rPr>
              <w:instrText xml:space="preserve"> PAGEREF _Toc205645871 \h </w:instrText>
            </w:r>
            <w:r>
              <w:rPr>
                <w:noProof/>
                <w:webHidden/>
              </w:rPr>
            </w:r>
            <w:r>
              <w:rPr>
                <w:noProof/>
                <w:webHidden/>
              </w:rPr>
              <w:fldChar w:fldCharType="separate"/>
            </w:r>
            <w:r>
              <w:rPr>
                <w:noProof/>
                <w:webHidden/>
              </w:rPr>
              <w:t>27</w:t>
            </w:r>
            <w:r>
              <w:rPr>
                <w:noProof/>
                <w:webHidden/>
              </w:rPr>
              <w:fldChar w:fldCharType="end"/>
            </w:r>
          </w:hyperlink>
        </w:p>
        <w:p w14:paraId="4860BA73" w14:textId="596A5634"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2" w:history="1">
            <w:r w:rsidRPr="00B77840">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Tools and Technologies</w:t>
            </w:r>
            <w:r>
              <w:rPr>
                <w:noProof/>
                <w:webHidden/>
              </w:rPr>
              <w:tab/>
            </w:r>
            <w:r>
              <w:rPr>
                <w:noProof/>
                <w:webHidden/>
              </w:rPr>
              <w:fldChar w:fldCharType="begin"/>
            </w:r>
            <w:r>
              <w:rPr>
                <w:noProof/>
                <w:webHidden/>
              </w:rPr>
              <w:instrText xml:space="preserve"> PAGEREF _Toc205645872 \h </w:instrText>
            </w:r>
            <w:r>
              <w:rPr>
                <w:noProof/>
                <w:webHidden/>
              </w:rPr>
            </w:r>
            <w:r>
              <w:rPr>
                <w:noProof/>
                <w:webHidden/>
              </w:rPr>
              <w:fldChar w:fldCharType="separate"/>
            </w:r>
            <w:r>
              <w:rPr>
                <w:noProof/>
                <w:webHidden/>
              </w:rPr>
              <w:t>27</w:t>
            </w:r>
            <w:r>
              <w:rPr>
                <w:noProof/>
                <w:webHidden/>
              </w:rPr>
              <w:fldChar w:fldCharType="end"/>
            </w:r>
          </w:hyperlink>
        </w:p>
        <w:p w14:paraId="41DD9DE0" w14:textId="60F65D5F"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3" w:history="1">
            <w:r w:rsidRPr="00B77840">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Experimental Setup</w:t>
            </w:r>
            <w:r>
              <w:rPr>
                <w:noProof/>
                <w:webHidden/>
              </w:rPr>
              <w:tab/>
            </w:r>
            <w:r>
              <w:rPr>
                <w:noProof/>
                <w:webHidden/>
              </w:rPr>
              <w:fldChar w:fldCharType="begin"/>
            </w:r>
            <w:r>
              <w:rPr>
                <w:noProof/>
                <w:webHidden/>
              </w:rPr>
              <w:instrText xml:space="preserve"> PAGEREF _Toc205645873 \h </w:instrText>
            </w:r>
            <w:r>
              <w:rPr>
                <w:noProof/>
                <w:webHidden/>
              </w:rPr>
            </w:r>
            <w:r>
              <w:rPr>
                <w:noProof/>
                <w:webHidden/>
              </w:rPr>
              <w:fldChar w:fldCharType="separate"/>
            </w:r>
            <w:r>
              <w:rPr>
                <w:noProof/>
                <w:webHidden/>
              </w:rPr>
              <w:t>31</w:t>
            </w:r>
            <w:r>
              <w:rPr>
                <w:noProof/>
                <w:webHidden/>
              </w:rPr>
              <w:fldChar w:fldCharType="end"/>
            </w:r>
          </w:hyperlink>
        </w:p>
        <w:p w14:paraId="6DFE7AE1" w14:textId="64B13ECC"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4" w:history="1">
            <w:r w:rsidRPr="00B77840">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Measurement</w:t>
            </w:r>
            <w:r>
              <w:rPr>
                <w:noProof/>
                <w:webHidden/>
              </w:rPr>
              <w:tab/>
            </w:r>
            <w:r>
              <w:rPr>
                <w:noProof/>
                <w:webHidden/>
              </w:rPr>
              <w:fldChar w:fldCharType="begin"/>
            </w:r>
            <w:r>
              <w:rPr>
                <w:noProof/>
                <w:webHidden/>
              </w:rPr>
              <w:instrText xml:space="preserve"> PAGEREF _Toc205645874 \h </w:instrText>
            </w:r>
            <w:r>
              <w:rPr>
                <w:noProof/>
                <w:webHidden/>
              </w:rPr>
            </w:r>
            <w:r>
              <w:rPr>
                <w:noProof/>
                <w:webHidden/>
              </w:rPr>
              <w:fldChar w:fldCharType="separate"/>
            </w:r>
            <w:r>
              <w:rPr>
                <w:noProof/>
                <w:webHidden/>
              </w:rPr>
              <w:t>32</w:t>
            </w:r>
            <w:r>
              <w:rPr>
                <w:noProof/>
                <w:webHidden/>
              </w:rPr>
              <w:fldChar w:fldCharType="end"/>
            </w:r>
          </w:hyperlink>
        </w:p>
        <w:p w14:paraId="56BD0824" w14:textId="1D7467A4"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75" w:history="1">
            <w:r w:rsidRPr="00B77840">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rPr>
              <w:t>Chapter - SYSTEM DESIGN</w:t>
            </w:r>
            <w:r>
              <w:rPr>
                <w:noProof/>
                <w:webHidden/>
              </w:rPr>
              <w:tab/>
            </w:r>
            <w:r>
              <w:rPr>
                <w:noProof/>
                <w:webHidden/>
              </w:rPr>
              <w:fldChar w:fldCharType="begin"/>
            </w:r>
            <w:r>
              <w:rPr>
                <w:noProof/>
                <w:webHidden/>
              </w:rPr>
              <w:instrText xml:space="preserve"> PAGEREF _Toc205645875 \h </w:instrText>
            </w:r>
            <w:r>
              <w:rPr>
                <w:noProof/>
                <w:webHidden/>
              </w:rPr>
            </w:r>
            <w:r>
              <w:rPr>
                <w:noProof/>
                <w:webHidden/>
              </w:rPr>
              <w:fldChar w:fldCharType="separate"/>
            </w:r>
            <w:r>
              <w:rPr>
                <w:noProof/>
                <w:webHidden/>
              </w:rPr>
              <w:t>33</w:t>
            </w:r>
            <w:r>
              <w:rPr>
                <w:noProof/>
                <w:webHidden/>
              </w:rPr>
              <w:fldChar w:fldCharType="end"/>
            </w:r>
          </w:hyperlink>
        </w:p>
        <w:p w14:paraId="2CEE3767" w14:textId="6DD7E39D"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6" w:history="1">
            <w:r w:rsidRPr="00B77840">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_Toc205645876 \h </w:instrText>
            </w:r>
            <w:r>
              <w:rPr>
                <w:noProof/>
                <w:webHidden/>
              </w:rPr>
            </w:r>
            <w:r>
              <w:rPr>
                <w:noProof/>
                <w:webHidden/>
              </w:rPr>
              <w:fldChar w:fldCharType="separate"/>
            </w:r>
            <w:r>
              <w:rPr>
                <w:noProof/>
                <w:webHidden/>
              </w:rPr>
              <w:t>33</w:t>
            </w:r>
            <w:r>
              <w:rPr>
                <w:noProof/>
                <w:webHidden/>
              </w:rPr>
              <w:fldChar w:fldCharType="end"/>
            </w:r>
          </w:hyperlink>
        </w:p>
        <w:p w14:paraId="49D03A97" w14:textId="5CB4B300"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7" w:history="1">
            <w:r w:rsidRPr="00B77840">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Implementation Approach</w:t>
            </w:r>
            <w:r>
              <w:rPr>
                <w:noProof/>
                <w:webHidden/>
              </w:rPr>
              <w:tab/>
            </w:r>
            <w:r>
              <w:rPr>
                <w:noProof/>
                <w:webHidden/>
              </w:rPr>
              <w:fldChar w:fldCharType="begin"/>
            </w:r>
            <w:r>
              <w:rPr>
                <w:noProof/>
                <w:webHidden/>
              </w:rPr>
              <w:instrText xml:space="preserve"> PAGEREF _Toc205645877 \h </w:instrText>
            </w:r>
            <w:r>
              <w:rPr>
                <w:noProof/>
                <w:webHidden/>
              </w:rPr>
            </w:r>
            <w:r>
              <w:rPr>
                <w:noProof/>
                <w:webHidden/>
              </w:rPr>
              <w:fldChar w:fldCharType="separate"/>
            </w:r>
            <w:r>
              <w:rPr>
                <w:noProof/>
                <w:webHidden/>
              </w:rPr>
              <w:t>37</w:t>
            </w:r>
            <w:r>
              <w:rPr>
                <w:noProof/>
                <w:webHidden/>
              </w:rPr>
              <w:fldChar w:fldCharType="end"/>
            </w:r>
          </w:hyperlink>
        </w:p>
        <w:p w14:paraId="54649A55" w14:textId="15B0CE4E"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78" w:history="1">
            <w:r w:rsidRPr="00B77840">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microservice</w:t>
            </w:r>
            <w:r>
              <w:rPr>
                <w:noProof/>
                <w:webHidden/>
              </w:rPr>
              <w:tab/>
            </w:r>
            <w:r>
              <w:rPr>
                <w:noProof/>
                <w:webHidden/>
              </w:rPr>
              <w:fldChar w:fldCharType="begin"/>
            </w:r>
            <w:r>
              <w:rPr>
                <w:noProof/>
                <w:webHidden/>
              </w:rPr>
              <w:instrText xml:space="preserve"> PAGEREF _Toc205645878 \h </w:instrText>
            </w:r>
            <w:r>
              <w:rPr>
                <w:noProof/>
                <w:webHidden/>
              </w:rPr>
            </w:r>
            <w:r>
              <w:rPr>
                <w:noProof/>
                <w:webHidden/>
              </w:rPr>
              <w:fldChar w:fldCharType="separate"/>
            </w:r>
            <w:r>
              <w:rPr>
                <w:noProof/>
                <w:webHidden/>
              </w:rPr>
              <w:t>37</w:t>
            </w:r>
            <w:r>
              <w:rPr>
                <w:noProof/>
                <w:webHidden/>
              </w:rPr>
              <w:fldChar w:fldCharType="end"/>
            </w:r>
          </w:hyperlink>
        </w:p>
        <w:p w14:paraId="328182CD" w14:textId="57EEA0B4"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79" w:history="1">
            <w:r w:rsidRPr="00B77840">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 xml:space="preserve">Maven </w:t>
            </w:r>
            <w:r w:rsidRPr="00B77840">
              <w:rPr>
                <w:rStyle w:val="Hyperlink"/>
                <w:noProof/>
              </w:rPr>
              <w:t>Dependance</w:t>
            </w:r>
            <w:r>
              <w:rPr>
                <w:noProof/>
                <w:webHidden/>
              </w:rPr>
              <w:tab/>
            </w:r>
            <w:r>
              <w:rPr>
                <w:noProof/>
                <w:webHidden/>
              </w:rPr>
              <w:fldChar w:fldCharType="begin"/>
            </w:r>
            <w:r>
              <w:rPr>
                <w:noProof/>
                <w:webHidden/>
              </w:rPr>
              <w:instrText xml:space="preserve"> PAGEREF _Toc205645879 \h </w:instrText>
            </w:r>
            <w:r>
              <w:rPr>
                <w:noProof/>
                <w:webHidden/>
              </w:rPr>
            </w:r>
            <w:r>
              <w:rPr>
                <w:noProof/>
                <w:webHidden/>
              </w:rPr>
              <w:fldChar w:fldCharType="separate"/>
            </w:r>
            <w:r>
              <w:rPr>
                <w:noProof/>
                <w:webHidden/>
              </w:rPr>
              <w:t>38</w:t>
            </w:r>
            <w:r>
              <w:rPr>
                <w:noProof/>
                <w:webHidden/>
              </w:rPr>
              <w:fldChar w:fldCharType="end"/>
            </w:r>
          </w:hyperlink>
        </w:p>
        <w:p w14:paraId="2D83B6BC" w14:textId="7777DA5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0" w:history="1">
            <w:r w:rsidRPr="00B77840">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Entity</w:t>
            </w:r>
            <w:r>
              <w:rPr>
                <w:noProof/>
                <w:webHidden/>
              </w:rPr>
              <w:tab/>
            </w:r>
            <w:r>
              <w:rPr>
                <w:noProof/>
                <w:webHidden/>
              </w:rPr>
              <w:fldChar w:fldCharType="begin"/>
            </w:r>
            <w:r>
              <w:rPr>
                <w:noProof/>
                <w:webHidden/>
              </w:rPr>
              <w:instrText xml:space="preserve"> PAGEREF _Toc205645880 \h </w:instrText>
            </w:r>
            <w:r>
              <w:rPr>
                <w:noProof/>
                <w:webHidden/>
              </w:rPr>
            </w:r>
            <w:r>
              <w:rPr>
                <w:noProof/>
                <w:webHidden/>
              </w:rPr>
              <w:fldChar w:fldCharType="separate"/>
            </w:r>
            <w:r>
              <w:rPr>
                <w:noProof/>
                <w:webHidden/>
              </w:rPr>
              <w:t>39</w:t>
            </w:r>
            <w:r>
              <w:rPr>
                <w:noProof/>
                <w:webHidden/>
              </w:rPr>
              <w:fldChar w:fldCharType="end"/>
            </w:r>
          </w:hyperlink>
        </w:p>
        <w:p w14:paraId="31060FFB" w14:textId="204233A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1" w:history="1">
            <w:r w:rsidRPr="00B77840">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_Toc205645881 \h </w:instrText>
            </w:r>
            <w:r>
              <w:rPr>
                <w:noProof/>
                <w:webHidden/>
              </w:rPr>
            </w:r>
            <w:r>
              <w:rPr>
                <w:noProof/>
                <w:webHidden/>
              </w:rPr>
              <w:fldChar w:fldCharType="separate"/>
            </w:r>
            <w:r>
              <w:rPr>
                <w:noProof/>
                <w:webHidden/>
              </w:rPr>
              <w:t>40</w:t>
            </w:r>
            <w:r>
              <w:rPr>
                <w:noProof/>
                <w:webHidden/>
              </w:rPr>
              <w:fldChar w:fldCharType="end"/>
            </w:r>
          </w:hyperlink>
        </w:p>
        <w:p w14:paraId="509FE72D" w14:textId="7FC58B1B"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2" w:history="1">
            <w:r w:rsidRPr="00B77840">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_Toc205645882 \h </w:instrText>
            </w:r>
            <w:r>
              <w:rPr>
                <w:noProof/>
                <w:webHidden/>
              </w:rPr>
            </w:r>
            <w:r>
              <w:rPr>
                <w:noProof/>
                <w:webHidden/>
              </w:rPr>
              <w:fldChar w:fldCharType="separate"/>
            </w:r>
            <w:r>
              <w:rPr>
                <w:noProof/>
                <w:webHidden/>
              </w:rPr>
              <w:t>41</w:t>
            </w:r>
            <w:r>
              <w:rPr>
                <w:noProof/>
                <w:webHidden/>
              </w:rPr>
              <w:fldChar w:fldCharType="end"/>
            </w:r>
          </w:hyperlink>
        </w:p>
        <w:p w14:paraId="21747EC5" w14:textId="5827139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3" w:history="1">
            <w:r w:rsidRPr="00B77840">
              <w:rPr>
                <w:rStyle w:val="Hyperlink"/>
                <w:rFonts w:eastAsia="Times"/>
                <w:noProof/>
              </w:rPr>
              <w:t>4.2.6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Controller</w:t>
            </w:r>
            <w:r>
              <w:rPr>
                <w:noProof/>
                <w:webHidden/>
              </w:rPr>
              <w:tab/>
            </w:r>
            <w:r>
              <w:rPr>
                <w:noProof/>
                <w:webHidden/>
              </w:rPr>
              <w:fldChar w:fldCharType="begin"/>
            </w:r>
            <w:r>
              <w:rPr>
                <w:noProof/>
                <w:webHidden/>
              </w:rPr>
              <w:instrText xml:space="preserve"> PAGEREF _Toc205645883 \h </w:instrText>
            </w:r>
            <w:r>
              <w:rPr>
                <w:noProof/>
                <w:webHidden/>
              </w:rPr>
            </w:r>
            <w:r>
              <w:rPr>
                <w:noProof/>
                <w:webHidden/>
              </w:rPr>
              <w:fldChar w:fldCharType="separate"/>
            </w:r>
            <w:r>
              <w:rPr>
                <w:noProof/>
                <w:webHidden/>
              </w:rPr>
              <w:t>42</w:t>
            </w:r>
            <w:r>
              <w:rPr>
                <w:noProof/>
                <w:webHidden/>
              </w:rPr>
              <w:fldChar w:fldCharType="end"/>
            </w:r>
          </w:hyperlink>
        </w:p>
        <w:p w14:paraId="0D3001BE" w14:textId="00D4740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4" w:history="1">
            <w:r w:rsidRPr="00B77840">
              <w:rPr>
                <w:rStyle w:val="Hyperlink"/>
                <w:rFonts w:eastAsia="Times"/>
                <w:noProof/>
                <w:lang w:eastAsia="de-DE"/>
              </w:rPr>
              <w:t>4.2.7</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Exceptions Handler</w:t>
            </w:r>
            <w:r>
              <w:rPr>
                <w:noProof/>
                <w:webHidden/>
              </w:rPr>
              <w:tab/>
            </w:r>
            <w:r>
              <w:rPr>
                <w:noProof/>
                <w:webHidden/>
              </w:rPr>
              <w:fldChar w:fldCharType="begin"/>
            </w:r>
            <w:r>
              <w:rPr>
                <w:noProof/>
                <w:webHidden/>
              </w:rPr>
              <w:instrText xml:space="preserve"> PAGEREF _Toc205645884 \h </w:instrText>
            </w:r>
            <w:r>
              <w:rPr>
                <w:noProof/>
                <w:webHidden/>
              </w:rPr>
            </w:r>
            <w:r>
              <w:rPr>
                <w:noProof/>
                <w:webHidden/>
              </w:rPr>
              <w:fldChar w:fldCharType="separate"/>
            </w:r>
            <w:r>
              <w:rPr>
                <w:noProof/>
                <w:webHidden/>
              </w:rPr>
              <w:t>43</w:t>
            </w:r>
            <w:r>
              <w:rPr>
                <w:noProof/>
                <w:webHidden/>
              </w:rPr>
              <w:fldChar w:fldCharType="end"/>
            </w:r>
          </w:hyperlink>
        </w:p>
        <w:p w14:paraId="05BF9604" w14:textId="6A2C65F5"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5" w:history="1">
            <w:r w:rsidRPr="00B77840">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_Toc205645885 \h </w:instrText>
            </w:r>
            <w:r>
              <w:rPr>
                <w:noProof/>
                <w:webHidden/>
              </w:rPr>
            </w:r>
            <w:r>
              <w:rPr>
                <w:noProof/>
                <w:webHidden/>
              </w:rPr>
              <w:fldChar w:fldCharType="separate"/>
            </w:r>
            <w:r>
              <w:rPr>
                <w:noProof/>
                <w:webHidden/>
              </w:rPr>
              <w:t>44</w:t>
            </w:r>
            <w:r>
              <w:rPr>
                <w:noProof/>
                <w:webHidden/>
              </w:rPr>
              <w:fldChar w:fldCharType="end"/>
            </w:r>
          </w:hyperlink>
        </w:p>
        <w:p w14:paraId="21EACF94" w14:textId="58BDED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86" w:history="1">
            <w:r w:rsidRPr="00B77840">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Configuration Strategy</w:t>
            </w:r>
            <w:r>
              <w:rPr>
                <w:noProof/>
                <w:webHidden/>
              </w:rPr>
              <w:tab/>
            </w:r>
            <w:r>
              <w:rPr>
                <w:noProof/>
                <w:webHidden/>
              </w:rPr>
              <w:fldChar w:fldCharType="begin"/>
            </w:r>
            <w:r>
              <w:rPr>
                <w:noProof/>
                <w:webHidden/>
              </w:rPr>
              <w:instrText xml:space="preserve"> PAGEREF _Toc205645886 \h </w:instrText>
            </w:r>
            <w:r>
              <w:rPr>
                <w:noProof/>
                <w:webHidden/>
              </w:rPr>
            </w:r>
            <w:r>
              <w:rPr>
                <w:noProof/>
                <w:webHidden/>
              </w:rPr>
              <w:fldChar w:fldCharType="separate"/>
            </w:r>
            <w:r>
              <w:rPr>
                <w:noProof/>
                <w:webHidden/>
              </w:rPr>
              <w:t>45</w:t>
            </w:r>
            <w:r>
              <w:rPr>
                <w:noProof/>
                <w:webHidden/>
              </w:rPr>
              <w:fldChar w:fldCharType="end"/>
            </w:r>
          </w:hyperlink>
        </w:p>
        <w:p w14:paraId="482A161D" w14:textId="6F8C56B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7" w:history="1">
            <w:r w:rsidRPr="00B77840">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API</w:t>
            </w:r>
            <w:r>
              <w:rPr>
                <w:noProof/>
                <w:webHidden/>
              </w:rPr>
              <w:tab/>
            </w:r>
            <w:r>
              <w:rPr>
                <w:noProof/>
                <w:webHidden/>
              </w:rPr>
              <w:fldChar w:fldCharType="begin"/>
            </w:r>
            <w:r>
              <w:rPr>
                <w:noProof/>
                <w:webHidden/>
              </w:rPr>
              <w:instrText xml:space="preserve"> PAGEREF _Toc205645887 \h </w:instrText>
            </w:r>
            <w:r>
              <w:rPr>
                <w:noProof/>
                <w:webHidden/>
              </w:rPr>
            </w:r>
            <w:r>
              <w:rPr>
                <w:noProof/>
                <w:webHidden/>
              </w:rPr>
              <w:fldChar w:fldCharType="separate"/>
            </w:r>
            <w:r>
              <w:rPr>
                <w:noProof/>
                <w:webHidden/>
              </w:rPr>
              <w:t>45</w:t>
            </w:r>
            <w:r>
              <w:rPr>
                <w:noProof/>
                <w:webHidden/>
              </w:rPr>
              <w:fldChar w:fldCharType="end"/>
            </w:r>
          </w:hyperlink>
        </w:p>
        <w:p w14:paraId="119F3CF7" w14:textId="3717D509"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8" w:history="1">
            <w:r w:rsidRPr="00B77840">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Docker</w:t>
            </w:r>
            <w:r>
              <w:rPr>
                <w:noProof/>
                <w:webHidden/>
              </w:rPr>
              <w:tab/>
            </w:r>
            <w:r>
              <w:rPr>
                <w:noProof/>
                <w:webHidden/>
              </w:rPr>
              <w:fldChar w:fldCharType="begin"/>
            </w:r>
            <w:r>
              <w:rPr>
                <w:noProof/>
                <w:webHidden/>
              </w:rPr>
              <w:instrText xml:space="preserve"> PAGEREF _Toc205645888 \h </w:instrText>
            </w:r>
            <w:r>
              <w:rPr>
                <w:noProof/>
                <w:webHidden/>
              </w:rPr>
            </w:r>
            <w:r>
              <w:rPr>
                <w:noProof/>
                <w:webHidden/>
              </w:rPr>
              <w:fldChar w:fldCharType="separate"/>
            </w:r>
            <w:r>
              <w:rPr>
                <w:noProof/>
                <w:webHidden/>
              </w:rPr>
              <w:t>50</w:t>
            </w:r>
            <w:r>
              <w:rPr>
                <w:noProof/>
                <w:webHidden/>
              </w:rPr>
              <w:fldChar w:fldCharType="end"/>
            </w:r>
          </w:hyperlink>
        </w:p>
        <w:p w14:paraId="24F28ED2" w14:textId="4C30B0F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9" w:history="1">
            <w:r w:rsidRPr="00B77840">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_Toc205645889 \h </w:instrText>
            </w:r>
            <w:r>
              <w:rPr>
                <w:noProof/>
                <w:webHidden/>
              </w:rPr>
            </w:r>
            <w:r>
              <w:rPr>
                <w:noProof/>
                <w:webHidden/>
              </w:rPr>
              <w:fldChar w:fldCharType="separate"/>
            </w:r>
            <w:r>
              <w:rPr>
                <w:noProof/>
                <w:webHidden/>
              </w:rPr>
              <w:t>52</w:t>
            </w:r>
            <w:r>
              <w:rPr>
                <w:noProof/>
                <w:webHidden/>
              </w:rPr>
              <w:fldChar w:fldCharType="end"/>
            </w:r>
          </w:hyperlink>
        </w:p>
        <w:p w14:paraId="085DE5E2" w14:textId="7DD25FAA"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0" w:history="1">
            <w:r w:rsidRPr="00B77840">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_Toc205645890 \h </w:instrText>
            </w:r>
            <w:r>
              <w:rPr>
                <w:noProof/>
                <w:webHidden/>
              </w:rPr>
            </w:r>
            <w:r>
              <w:rPr>
                <w:noProof/>
                <w:webHidden/>
              </w:rPr>
              <w:fldChar w:fldCharType="separate"/>
            </w:r>
            <w:r>
              <w:rPr>
                <w:noProof/>
                <w:webHidden/>
              </w:rPr>
              <w:t>55</w:t>
            </w:r>
            <w:r>
              <w:rPr>
                <w:noProof/>
                <w:webHidden/>
              </w:rPr>
              <w:fldChar w:fldCharType="end"/>
            </w:r>
          </w:hyperlink>
        </w:p>
        <w:p w14:paraId="1548CF8B" w14:textId="286E9DA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1" w:history="1">
            <w:r w:rsidRPr="00B77840">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RESILIENCY</w:t>
            </w:r>
            <w:r>
              <w:rPr>
                <w:noProof/>
                <w:webHidden/>
              </w:rPr>
              <w:tab/>
            </w:r>
            <w:r>
              <w:rPr>
                <w:noProof/>
                <w:webHidden/>
              </w:rPr>
              <w:fldChar w:fldCharType="begin"/>
            </w:r>
            <w:r>
              <w:rPr>
                <w:noProof/>
                <w:webHidden/>
              </w:rPr>
              <w:instrText xml:space="preserve"> PAGEREF _Toc205645891 \h </w:instrText>
            </w:r>
            <w:r>
              <w:rPr>
                <w:noProof/>
                <w:webHidden/>
              </w:rPr>
            </w:r>
            <w:r>
              <w:rPr>
                <w:noProof/>
                <w:webHidden/>
              </w:rPr>
              <w:fldChar w:fldCharType="separate"/>
            </w:r>
            <w:r>
              <w:rPr>
                <w:noProof/>
                <w:webHidden/>
              </w:rPr>
              <w:t>57</w:t>
            </w:r>
            <w:r>
              <w:rPr>
                <w:noProof/>
                <w:webHidden/>
              </w:rPr>
              <w:fldChar w:fldCharType="end"/>
            </w:r>
          </w:hyperlink>
        </w:p>
        <w:p w14:paraId="254EC311" w14:textId="4D8D269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2" w:history="1">
            <w:r w:rsidRPr="00B77840">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 xml:space="preserve">Observability </w:t>
            </w:r>
            <w:r w:rsidRPr="00B77840">
              <w:rPr>
                <w:rStyle w:val="Hyperlink"/>
                <w:noProof/>
              </w:rPr>
              <w:t xml:space="preserve">and </w:t>
            </w:r>
            <w:r w:rsidRPr="00B77840">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_Toc205645892 \h </w:instrText>
            </w:r>
            <w:r>
              <w:rPr>
                <w:noProof/>
                <w:webHidden/>
              </w:rPr>
            </w:r>
            <w:r>
              <w:rPr>
                <w:noProof/>
                <w:webHidden/>
              </w:rPr>
              <w:fldChar w:fldCharType="separate"/>
            </w:r>
            <w:r>
              <w:rPr>
                <w:noProof/>
                <w:webHidden/>
              </w:rPr>
              <w:t>59</w:t>
            </w:r>
            <w:r>
              <w:rPr>
                <w:noProof/>
                <w:webHidden/>
              </w:rPr>
              <w:fldChar w:fldCharType="end"/>
            </w:r>
          </w:hyperlink>
        </w:p>
        <w:p w14:paraId="599E2629" w14:textId="2D698D73"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3" w:history="1">
            <w:r w:rsidRPr="00B77840">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Distributed Tracing</w:t>
            </w:r>
            <w:r>
              <w:rPr>
                <w:noProof/>
                <w:webHidden/>
              </w:rPr>
              <w:tab/>
            </w:r>
            <w:r>
              <w:rPr>
                <w:noProof/>
                <w:webHidden/>
              </w:rPr>
              <w:fldChar w:fldCharType="begin"/>
            </w:r>
            <w:r>
              <w:rPr>
                <w:noProof/>
                <w:webHidden/>
              </w:rPr>
              <w:instrText xml:space="preserve"> PAGEREF _Toc205645893 \h </w:instrText>
            </w:r>
            <w:r>
              <w:rPr>
                <w:noProof/>
                <w:webHidden/>
              </w:rPr>
            </w:r>
            <w:r>
              <w:rPr>
                <w:noProof/>
                <w:webHidden/>
              </w:rPr>
              <w:fldChar w:fldCharType="separate"/>
            </w:r>
            <w:r>
              <w:rPr>
                <w:noProof/>
                <w:webHidden/>
              </w:rPr>
              <w:t>64</w:t>
            </w:r>
            <w:r>
              <w:rPr>
                <w:noProof/>
                <w:webHidden/>
              </w:rPr>
              <w:fldChar w:fldCharType="end"/>
            </w:r>
          </w:hyperlink>
        </w:p>
        <w:p w14:paraId="232ADB92" w14:textId="33907BED"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4" w:history="1">
            <w:r w:rsidRPr="00B77840">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_Toc205645894 \h </w:instrText>
            </w:r>
            <w:r>
              <w:rPr>
                <w:noProof/>
                <w:webHidden/>
              </w:rPr>
            </w:r>
            <w:r>
              <w:rPr>
                <w:noProof/>
                <w:webHidden/>
              </w:rPr>
              <w:fldChar w:fldCharType="separate"/>
            </w:r>
            <w:r>
              <w:rPr>
                <w:noProof/>
                <w:webHidden/>
              </w:rPr>
              <w:t>66</w:t>
            </w:r>
            <w:r>
              <w:rPr>
                <w:noProof/>
                <w:webHidden/>
              </w:rPr>
              <w:fldChar w:fldCharType="end"/>
            </w:r>
          </w:hyperlink>
        </w:p>
        <w:p w14:paraId="3E36405D" w14:textId="13FB99F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5" w:history="1">
            <w:r w:rsidRPr="00B77840">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Event-Driven Micro Services</w:t>
            </w:r>
            <w:r>
              <w:rPr>
                <w:noProof/>
                <w:webHidden/>
              </w:rPr>
              <w:tab/>
            </w:r>
            <w:r>
              <w:rPr>
                <w:noProof/>
                <w:webHidden/>
              </w:rPr>
              <w:fldChar w:fldCharType="begin"/>
            </w:r>
            <w:r>
              <w:rPr>
                <w:noProof/>
                <w:webHidden/>
              </w:rPr>
              <w:instrText xml:space="preserve"> PAGEREF _Toc205645895 \h </w:instrText>
            </w:r>
            <w:r>
              <w:rPr>
                <w:noProof/>
                <w:webHidden/>
              </w:rPr>
            </w:r>
            <w:r>
              <w:rPr>
                <w:noProof/>
                <w:webHidden/>
              </w:rPr>
              <w:fldChar w:fldCharType="separate"/>
            </w:r>
            <w:r>
              <w:rPr>
                <w:noProof/>
                <w:webHidden/>
              </w:rPr>
              <w:t>71</w:t>
            </w:r>
            <w:r>
              <w:rPr>
                <w:noProof/>
                <w:webHidden/>
              </w:rPr>
              <w:fldChar w:fldCharType="end"/>
            </w:r>
          </w:hyperlink>
        </w:p>
        <w:p w14:paraId="424FFED6" w14:textId="552CEB3C"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6" w:history="1">
            <w:r w:rsidRPr="00B77840">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_Toc205645896 \h </w:instrText>
            </w:r>
            <w:r>
              <w:rPr>
                <w:noProof/>
                <w:webHidden/>
              </w:rPr>
            </w:r>
            <w:r>
              <w:rPr>
                <w:noProof/>
                <w:webHidden/>
              </w:rPr>
              <w:fldChar w:fldCharType="separate"/>
            </w:r>
            <w:r>
              <w:rPr>
                <w:noProof/>
                <w:webHidden/>
              </w:rPr>
              <w:t>73</w:t>
            </w:r>
            <w:r>
              <w:rPr>
                <w:noProof/>
                <w:webHidden/>
              </w:rPr>
              <w:fldChar w:fldCharType="end"/>
            </w:r>
          </w:hyperlink>
        </w:p>
        <w:p w14:paraId="11F0236C" w14:textId="122E957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7" w:history="1">
            <w:r w:rsidRPr="00B77840">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_Toc205645897 \h </w:instrText>
            </w:r>
            <w:r>
              <w:rPr>
                <w:noProof/>
                <w:webHidden/>
              </w:rPr>
            </w:r>
            <w:r>
              <w:rPr>
                <w:noProof/>
                <w:webHidden/>
              </w:rPr>
              <w:fldChar w:fldCharType="separate"/>
            </w:r>
            <w:r>
              <w:rPr>
                <w:noProof/>
                <w:webHidden/>
              </w:rPr>
              <w:t>76</w:t>
            </w:r>
            <w:r>
              <w:rPr>
                <w:noProof/>
                <w:webHidden/>
              </w:rPr>
              <w:fldChar w:fldCharType="end"/>
            </w:r>
          </w:hyperlink>
        </w:p>
        <w:p w14:paraId="448BAB3E" w14:textId="378F32A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8" w:history="1">
            <w:r w:rsidRPr="00B77840">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_Toc205645898 \h </w:instrText>
            </w:r>
            <w:r>
              <w:rPr>
                <w:noProof/>
                <w:webHidden/>
              </w:rPr>
            </w:r>
            <w:r>
              <w:rPr>
                <w:noProof/>
                <w:webHidden/>
              </w:rPr>
              <w:fldChar w:fldCharType="separate"/>
            </w:r>
            <w:r>
              <w:rPr>
                <w:noProof/>
                <w:webHidden/>
              </w:rPr>
              <w:t>78</w:t>
            </w:r>
            <w:r>
              <w:rPr>
                <w:noProof/>
                <w:webHidden/>
              </w:rPr>
              <w:fldChar w:fldCharType="end"/>
            </w:r>
          </w:hyperlink>
        </w:p>
        <w:p w14:paraId="3D354E87" w14:textId="17E2F460"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99" w:history="1">
            <w:r w:rsidRPr="00B77840">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CHAPTER – EXPERIMENTATION &amp; RESULTS</w:t>
            </w:r>
            <w:r>
              <w:rPr>
                <w:noProof/>
                <w:webHidden/>
              </w:rPr>
              <w:tab/>
            </w:r>
            <w:r>
              <w:rPr>
                <w:noProof/>
                <w:webHidden/>
              </w:rPr>
              <w:fldChar w:fldCharType="begin"/>
            </w:r>
            <w:r>
              <w:rPr>
                <w:noProof/>
                <w:webHidden/>
              </w:rPr>
              <w:instrText xml:space="preserve"> PAGEREF _Toc205645899 \h </w:instrText>
            </w:r>
            <w:r>
              <w:rPr>
                <w:noProof/>
                <w:webHidden/>
              </w:rPr>
            </w:r>
            <w:r>
              <w:rPr>
                <w:noProof/>
                <w:webHidden/>
              </w:rPr>
              <w:fldChar w:fldCharType="separate"/>
            </w:r>
            <w:r>
              <w:rPr>
                <w:noProof/>
                <w:webHidden/>
              </w:rPr>
              <w:t>79</w:t>
            </w:r>
            <w:r>
              <w:rPr>
                <w:noProof/>
                <w:webHidden/>
              </w:rPr>
              <w:fldChar w:fldCharType="end"/>
            </w:r>
          </w:hyperlink>
        </w:p>
        <w:p w14:paraId="41126530" w14:textId="54FAFB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900" w:history="1">
            <w:r w:rsidRPr="00B77840">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Performance and Maintainability</w:t>
            </w:r>
            <w:r>
              <w:rPr>
                <w:noProof/>
                <w:webHidden/>
              </w:rPr>
              <w:tab/>
            </w:r>
            <w:r>
              <w:rPr>
                <w:noProof/>
                <w:webHidden/>
              </w:rPr>
              <w:fldChar w:fldCharType="begin"/>
            </w:r>
            <w:r>
              <w:rPr>
                <w:noProof/>
                <w:webHidden/>
              </w:rPr>
              <w:instrText xml:space="preserve"> PAGEREF _Toc205645900 \h </w:instrText>
            </w:r>
            <w:r>
              <w:rPr>
                <w:noProof/>
                <w:webHidden/>
              </w:rPr>
            </w:r>
            <w:r>
              <w:rPr>
                <w:noProof/>
                <w:webHidden/>
              </w:rPr>
              <w:fldChar w:fldCharType="separate"/>
            </w:r>
            <w:r>
              <w:rPr>
                <w:noProof/>
                <w:webHidden/>
              </w:rPr>
              <w:t>79</w:t>
            </w:r>
            <w:r>
              <w:rPr>
                <w:noProof/>
                <w:webHidden/>
              </w:rPr>
              <w:fldChar w:fldCharType="end"/>
            </w:r>
          </w:hyperlink>
        </w:p>
        <w:p w14:paraId="79C0BB99" w14:textId="7C71472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1" w:history="1">
            <w:r w:rsidRPr="00B77840">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_Toc205645901 \h </w:instrText>
            </w:r>
            <w:r>
              <w:rPr>
                <w:noProof/>
                <w:webHidden/>
              </w:rPr>
            </w:r>
            <w:r>
              <w:rPr>
                <w:noProof/>
                <w:webHidden/>
              </w:rPr>
              <w:fldChar w:fldCharType="separate"/>
            </w:r>
            <w:r>
              <w:rPr>
                <w:noProof/>
                <w:webHidden/>
              </w:rPr>
              <w:t>79</w:t>
            </w:r>
            <w:r>
              <w:rPr>
                <w:noProof/>
                <w:webHidden/>
              </w:rPr>
              <w:fldChar w:fldCharType="end"/>
            </w:r>
          </w:hyperlink>
        </w:p>
        <w:p w14:paraId="71E9E2A0" w14:textId="6F5013F4"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2" w:history="1">
            <w:r w:rsidRPr="00B77840">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_Toc205645902 \h </w:instrText>
            </w:r>
            <w:r>
              <w:rPr>
                <w:noProof/>
                <w:webHidden/>
              </w:rPr>
            </w:r>
            <w:r>
              <w:rPr>
                <w:noProof/>
                <w:webHidden/>
              </w:rPr>
              <w:fldChar w:fldCharType="separate"/>
            </w:r>
            <w:r>
              <w:rPr>
                <w:noProof/>
                <w:webHidden/>
              </w:rPr>
              <w:t>85</w:t>
            </w:r>
            <w:r>
              <w:rPr>
                <w:noProof/>
                <w:webHidden/>
              </w:rPr>
              <w:fldChar w:fldCharType="end"/>
            </w:r>
          </w:hyperlink>
        </w:p>
        <w:p w14:paraId="34A812AE" w14:textId="03BA41BE"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3" w:history="1">
            <w:r w:rsidRPr="00B77840">
              <w:rPr>
                <w:rStyle w:val="Hyperlink"/>
                <w:rFonts w:eastAsia="Times"/>
                <w:noProof/>
                <w:lang w:eastAsia="de-DE"/>
              </w:rPr>
              <w:t>5.1.3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Docker Compose</w:t>
            </w:r>
            <w:r>
              <w:rPr>
                <w:noProof/>
                <w:webHidden/>
              </w:rPr>
              <w:tab/>
            </w:r>
            <w:r>
              <w:rPr>
                <w:noProof/>
                <w:webHidden/>
              </w:rPr>
              <w:fldChar w:fldCharType="begin"/>
            </w:r>
            <w:r>
              <w:rPr>
                <w:noProof/>
                <w:webHidden/>
              </w:rPr>
              <w:instrText xml:space="preserve"> PAGEREF _Toc205645903 \h </w:instrText>
            </w:r>
            <w:r>
              <w:rPr>
                <w:noProof/>
                <w:webHidden/>
              </w:rPr>
            </w:r>
            <w:r>
              <w:rPr>
                <w:noProof/>
                <w:webHidden/>
              </w:rPr>
              <w:fldChar w:fldCharType="separate"/>
            </w:r>
            <w:r>
              <w:rPr>
                <w:noProof/>
                <w:webHidden/>
              </w:rPr>
              <w:t>88</w:t>
            </w:r>
            <w:r>
              <w:rPr>
                <w:noProof/>
                <w:webHidden/>
              </w:rPr>
              <w:fldChar w:fldCharType="end"/>
            </w:r>
          </w:hyperlink>
        </w:p>
        <w:p w14:paraId="2EE16F1C" w14:textId="016A211C"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4" w:history="1">
            <w:r w:rsidRPr="00B77840">
              <w:rPr>
                <w:rStyle w:val="Hyperlink"/>
                <w:rFonts w:eastAsia="Times"/>
                <w:noProof/>
                <w:lang w:eastAsia="de-DE"/>
              </w:rPr>
              <w:t>5.1.4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Spring Boot BOM and Shared Libraries</w:t>
            </w:r>
            <w:r>
              <w:rPr>
                <w:noProof/>
                <w:webHidden/>
              </w:rPr>
              <w:tab/>
            </w:r>
            <w:r>
              <w:rPr>
                <w:noProof/>
                <w:webHidden/>
              </w:rPr>
              <w:fldChar w:fldCharType="begin"/>
            </w:r>
            <w:r>
              <w:rPr>
                <w:noProof/>
                <w:webHidden/>
              </w:rPr>
              <w:instrText xml:space="preserve"> PAGEREF _Toc205645904 \h </w:instrText>
            </w:r>
            <w:r>
              <w:rPr>
                <w:noProof/>
                <w:webHidden/>
              </w:rPr>
            </w:r>
            <w:r>
              <w:rPr>
                <w:noProof/>
                <w:webHidden/>
              </w:rPr>
              <w:fldChar w:fldCharType="separate"/>
            </w:r>
            <w:r>
              <w:rPr>
                <w:noProof/>
                <w:webHidden/>
              </w:rPr>
              <w:t>90</w:t>
            </w:r>
            <w:r>
              <w:rPr>
                <w:noProof/>
                <w:webHidden/>
              </w:rPr>
              <w:fldChar w:fldCharType="end"/>
            </w:r>
          </w:hyperlink>
        </w:p>
        <w:p w14:paraId="19704D1B" w14:textId="09117F4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5" w:history="1">
            <w:r w:rsidRPr="00B77840">
              <w:rPr>
                <w:rStyle w:val="Hyperlink"/>
                <w:rFonts w:eastAsia="Times"/>
                <w:noProof/>
                <w:lang w:eastAsia="de-DE"/>
              </w:rPr>
              <w:t>5.1.5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Helm</w:t>
            </w:r>
            <w:r>
              <w:rPr>
                <w:noProof/>
                <w:webHidden/>
              </w:rPr>
              <w:tab/>
            </w:r>
            <w:r>
              <w:rPr>
                <w:noProof/>
                <w:webHidden/>
              </w:rPr>
              <w:fldChar w:fldCharType="begin"/>
            </w:r>
            <w:r>
              <w:rPr>
                <w:noProof/>
                <w:webHidden/>
              </w:rPr>
              <w:instrText xml:space="preserve"> PAGEREF _Toc205645905 \h </w:instrText>
            </w:r>
            <w:r>
              <w:rPr>
                <w:noProof/>
                <w:webHidden/>
              </w:rPr>
            </w:r>
            <w:r>
              <w:rPr>
                <w:noProof/>
                <w:webHidden/>
              </w:rPr>
              <w:fldChar w:fldCharType="separate"/>
            </w:r>
            <w:r>
              <w:rPr>
                <w:noProof/>
                <w:webHidden/>
              </w:rPr>
              <w:t>93</w:t>
            </w:r>
            <w:r>
              <w:rPr>
                <w:noProof/>
                <w:webHidden/>
              </w:rPr>
              <w:fldChar w:fldCharType="end"/>
            </w:r>
          </w:hyperlink>
        </w:p>
        <w:p w14:paraId="044AC6AD" w14:textId="6097D8ED"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6" w:history="1">
            <w:r w:rsidRPr="00B77840">
              <w:rPr>
                <w:rStyle w:val="Hyperlink"/>
                <w:rFonts w:eastAsia="Times"/>
                <w:noProof/>
                <w:lang w:eastAsia="de-DE"/>
              </w:rPr>
              <w:t>5.1.6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Result</w:t>
            </w:r>
            <w:r>
              <w:rPr>
                <w:noProof/>
                <w:webHidden/>
              </w:rPr>
              <w:tab/>
            </w:r>
            <w:r>
              <w:rPr>
                <w:noProof/>
                <w:webHidden/>
              </w:rPr>
              <w:fldChar w:fldCharType="begin"/>
            </w:r>
            <w:r>
              <w:rPr>
                <w:noProof/>
                <w:webHidden/>
              </w:rPr>
              <w:instrText xml:space="preserve"> PAGEREF _Toc205645906 \h </w:instrText>
            </w:r>
            <w:r>
              <w:rPr>
                <w:noProof/>
                <w:webHidden/>
              </w:rPr>
            </w:r>
            <w:r>
              <w:rPr>
                <w:noProof/>
                <w:webHidden/>
              </w:rPr>
              <w:fldChar w:fldCharType="separate"/>
            </w:r>
            <w:r>
              <w:rPr>
                <w:noProof/>
                <w:webHidden/>
              </w:rPr>
              <w:t>95</w:t>
            </w:r>
            <w:r>
              <w:rPr>
                <w:noProof/>
                <w:webHidden/>
              </w:rPr>
              <w:fldChar w:fldCharType="end"/>
            </w:r>
          </w:hyperlink>
        </w:p>
        <w:p w14:paraId="43B4815C" w14:textId="446C1C69"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907" w:history="1">
            <w:r w:rsidRPr="00B77840">
              <w:rPr>
                <w:rStyle w:val="Hyperlink"/>
                <w:rFonts w:eastAsia="Times"/>
                <w:noProof/>
                <w:lang w:eastAsia="de-DE"/>
              </w:rPr>
              <w:t>5.2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_Toc205645907 \h </w:instrText>
            </w:r>
            <w:r>
              <w:rPr>
                <w:noProof/>
                <w:webHidden/>
              </w:rPr>
            </w:r>
            <w:r>
              <w:rPr>
                <w:noProof/>
                <w:webHidden/>
              </w:rPr>
              <w:fldChar w:fldCharType="separate"/>
            </w:r>
            <w:r>
              <w:rPr>
                <w:noProof/>
                <w:webHidden/>
              </w:rPr>
              <w:t>97</w:t>
            </w:r>
            <w:r>
              <w:rPr>
                <w:noProof/>
                <w:webHidden/>
              </w:rPr>
              <w:fldChar w:fldCharType="end"/>
            </w:r>
          </w:hyperlink>
        </w:p>
        <w:p w14:paraId="7ED38E32" w14:textId="1F327E6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8" w:history="1">
            <w:r w:rsidRPr="00B77840">
              <w:rPr>
                <w:rStyle w:val="Hyperlink"/>
                <w:rFonts w:eastAsia="Times"/>
                <w:noProof/>
                <w:lang w:eastAsia="de-DE"/>
              </w:rPr>
              <w:t>5.2.1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KeyCloak</w:t>
            </w:r>
            <w:r>
              <w:rPr>
                <w:noProof/>
                <w:webHidden/>
              </w:rPr>
              <w:tab/>
            </w:r>
            <w:r>
              <w:rPr>
                <w:noProof/>
                <w:webHidden/>
              </w:rPr>
              <w:fldChar w:fldCharType="begin"/>
            </w:r>
            <w:r>
              <w:rPr>
                <w:noProof/>
                <w:webHidden/>
              </w:rPr>
              <w:instrText xml:space="preserve"> PAGEREF _Toc205645908 \h </w:instrText>
            </w:r>
            <w:r>
              <w:rPr>
                <w:noProof/>
                <w:webHidden/>
              </w:rPr>
            </w:r>
            <w:r>
              <w:rPr>
                <w:noProof/>
                <w:webHidden/>
              </w:rPr>
              <w:fldChar w:fldCharType="separate"/>
            </w:r>
            <w:r>
              <w:rPr>
                <w:noProof/>
                <w:webHidden/>
              </w:rPr>
              <w:t>97</w:t>
            </w:r>
            <w:r>
              <w:rPr>
                <w:noProof/>
                <w:webHidden/>
              </w:rPr>
              <w:fldChar w:fldCharType="end"/>
            </w:r>
          </w:hyperlink>
        </w:p>
        <w:p w14:paraId="150303F6" w14:textId="471E897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9" w:history="1">
            <w:r w:rsidRPr="00B77840">
              <w:rPr>
                <w:rStyle w:val="Hyperlink"/>
                <w:rFonts w:eastAsia="Times"/>
                <w:noProof/>
                <w:lang w:eastAsia="de-DE"/>
              </w:rPr>
              <w:t>5.2.2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Docker Compose</w:t>
            </w:r>
            <w:r>
              <w:rPr>
                <w:noProof/>
                <w:webHidden/>
              </w:rPr>
              <w:tab/>
            </w:r>
            <w:r>
              <w:rPr>
                <w:noProof/>
                <w:webHidden/>
              </w:rPr>
              <w:fldChar w:fldCharType="begin"/>
            </w:r>
            <w:r>
              <w:rPr>
                <w:noProof/>
                <w:webHidden/>
              </w:rPr>
              <w:instrText xml:space="preserve"> PAGEREF _Toc205645909 \h </w:instrText>
            </w:r>
            <w:r>
              <w:rPr>
                <w:noProof/>
                <w:webHidden/>
              </w:rPr>
            </w:r>
            <w:r>
              <w:rPr>
                <w:noProof/>
                <w:webHidden/>
              </w:rPr>
              <w:fldChar w:fldCharType="separate"/>
            </w:r>
            <w:r>
              <w:rPr>
                <w:noProof/>
                <w:webHidden/>
              </w:rPr>
              <w:t>100</w:t>
            </w:r>
            <w:r>
              <w:rPr>
                <w:noProof/>
                <w:webHidden/>
              </w:rPr>
              <w:fldChar w:fldCharType="end"/>
            </w:r>
          </w:hyperlink>
        </w:p>
        <w:p w14:paraId="2FBBA825" w14:textId="1C75E66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10" w:history="1">
            <w:r w:rsidRPr="00B77840">
              <w:rPr>
                <w:rStyle w:val="Hyperlink"/>
                <w:rFonts w:eastAsia="Times"/>
                <w:noProof/>
                <w:lang w:eastAsia="de-DE"/>
              </w:rPr>
              <w:t>5.2.3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Result</w:t>
            </w:r>
            <w:r>
              <w:rPr>
                <w:noProof/>
                <w:webHidden/>
              </w:rPr>
              <w:tab/>
            </w:r>
            <w:r>
              <w:rPr>
                <w:noProof/>
                <w:webHidden/>
              </w:rPr>
              <w:fldChar w:fldCharType="begin"/>
            </w:r>
            <w:r>
              <w:rPr>
                <w:noProof/>
                <w:webHidden/>
              </w:rPr>
              <w:instrText xml:space="preserve"> PAGEREF _Toc205645910 \h </w:instrText>
            </w:r>
            <w:r>
              <w:rPr>
                <w:noProof/>
                <w:webHidden/>
              </w:rPr>
            </w:r>
            <w:r>
              <w:rPr>
                <w:noProof/>
                <w:webHidden/>
              </w:rPr>
              <w:fldChar w:fldCharType="separate"/>
            </w:r>
            <w:r>
              <w:rPr>
                <w:noProof/>
                <w:webHidden/>
              </w:rPr>
              <w:t>101</w:t>
            </w:r>
            <w:r>
              <w:rPr>
                <w:noProof/>
                <w:webHidden/>
              </w:rPr>
              <w:fldChar w:fldCharType="end"/>
            </w:r>
          </w:hyperlink>
        </w:p>
        <w:p w14:paraId="4D2E5A9F" w14:textId="219BF2CB"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1" w:history="1">
            <w:r w:rsidRPr="00B77840">
              <w:rPr>
                <w:rStyle w:val="Hyperlink"/>
                <w:rFonts w:eastAsia="Times"/>
                <w:noProof/>
                <w:lang w:eastAsia="de-DE"/>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CONCLUSION</w:t>
            </w:r>
            <w:r>
              <w:rPr>
                <w:noProof/>
                <w:webHidden/>
              </w:rPr>
              <w:tab/>
            </w:r>
            <w:r>
              <w:rPr>
                <w:noProof/>
                <w:webHidden/>
              </w:rPr>
              <w:fldChar w:fldCharType="begin"/>
            </w:r>
            <w:r>
              <w:rPr>
                <w:noProof/>
                <w:webHidden/>
              </w:rPr>
              <w:instrText xml:space="preserve"> PAGEREF _Toc205645911 \h </w:instrText>
            </w:r>
            <w:r>
              <w:rPr>
                <w:noProof/>
                <w:webHidden/>
              </w:rPr>
            </w:r>
            <w:r>
              <w:rPr>
                <w:noProof/>
                <w:webHidden/>
              </w:rPr>
              <w:fldChar w:fldCharType="separate"/>
            </w:r>
            <w:r>
              <w:rPr>
                <w:noProof/>
                <w:webHidden/>
              </w:rPr>
              <w:t>104</w:t>
            </w:r>
            <w:r>
              <w:rPr>
                <w:noProof/>
                <w:webHidden/>
              </w:rPr>
              <w:fldChar w:fldCharType="end"/>
            </w:r>
          </w:hyperlink>
        </w:p>
        <w:p w14:paraId="06577509" w14:textId="757A0A19"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2" w:history="1">
            <w:r w:rsidRPr="00B77840">
              <w:rPr>
                <w:rStyle w:val="Hyperlink"/>
                <w:noProof/>
              </w:rPr>
              <w:t>List of Figures</w:t>
            </w:r>
            <w:r>
              <w:rPr>
                <w:noProof/>
                <w:webHidden/>
              </w:rPr>
              <w:tab/>
            </w:r>
            <w:r>
              <w:rPr>
                <w:noProof/>
                <w:webHidden/>
              </w:rPr>
              <w:fldChar w:fldCharType="begin"/>
            </w:r>
            <w:r>
              <w:rPr>
                <w:noProof/>
                <w:webHidden/>
              </w:rPr>
              <w:instrText xml:space="preserve"> PAGEREF _Toc205645912 \h </w:instrText>
            </w:r>
            <w:r>
              <w:rPr>
                <w:noProof/>
                <w:webHidden/>
              </w:rPr>
            </w:r>
            <w:r>
              <w:rPr>
                <w:noProof/>
                <w:webHidden/>
              </w:rPr>
              <w:fldChar w:fldCharType="separate"/>
            </w:r>
            <w:r>
              <w:rPr>
                <w:noProof/>
                <w:webHidden/>
              </w:rPr>
              <w:t>108</w:t>
            </w:r>
            <w:r>
              <w:rPr>
                <w:noProof/>
                <w:webHidden/>
              </w:rPr>
              <w:fldChar w:fldCharType="end"/>
            </w:r>
          </w:hyperlink>
        </w:p>
        <w:p w14:paraId="643183A1" w14:textId="36C11607"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3" w:history="1">
            <w:r w:rsidRPr="00B77840">
              <w:rPr>
                <w:rStyle w:val="Hyperlink"/>
                <w:noProof/>
              </w:rPr>
              <w:t>List of Tables</w:t>
            </w:r>
            <w:r>
              <w:rPr>
                <w:noProof/>
                <w:webHidden/>
              </w:rPr>
              <w:tab/>
            </w:r>
            <w:r>
              <w:rPr>
                <w:noProof/>
                <w:webHidden/>
              </w:rPr>
              <w:fldChar w:fldCharType="begin"/>
            </w:r>
            <w:r>
              <w:rPr>
                <w:noProof/>
                <w:webHidden/>
              </w:rPr>
              <w:instrText xml:space="preserve"> PAGEREF _Toc205645913 \h </w:instrText>
            </w:r>
            <w:r>
              <w:rPr>
                <w:noProof/>
                <w:webHidden/>
              </w:rPr>
            </w:r>
            <w:r>
              <w:rPr>
                <w:noProof/>
                <w:webHidden/>
              </w:rPr>
              <w:fldChar w:fldCharType="separate"/>
            </w:r>
            <w:r>
              <w:rPr>
                <w:noProof/>
                <w:webHidden/>
              </w:rPr>
              <w:t>110</w:t>
            </w:r>
            <w:r>
              <w:rPr>
                <w:noProof/>
                <w:webHidden/>
              </w:rPr>
              <w:fldChar w:fldCharType="end"/>
            </w:r>
          </w:hyperlink>
        </w:p>
        <w:p w14:paraId="5A939B84" w14:textId="7494703A"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4" w:history="1">
            <w:r w:rsidRPr="00B77840">
              <w:rPr>
                <w:rStyle w:val="Hyperlink"/>
                <w:noProof/>
              </w:rPr>
              <w:t>Appendix and Bibliography</w:t>
            </w:r>
            <w:r>
              <w:rPr>
                <w:noProof/>
                <w:webHidden/>
              </w:rPr>
              <w:tab/>
            </w:r>
            <w:r>
              <w:rPr>
                <w:noProof/>
                <w:webHidden/>
              </w:rPr>
              <w:fldChar w:fldCharType="begin"/>
            </w:r>
            <w:r>
              <w:rPr>
                <w:noProof/>
                <w:webHidden/>
              </w:rPr>
              <w:instrText xml:space="preserve"> PAGEREF _Toc205645914 \h </w:instrText>
            </w:r>
            <w:r>
              <w:rPr>
                <w:noProof/>
                <w:webHidden/>
              </w:rPr>
            </w:r>
            <w:r>
              <w:rPr>
                <w:noProof/>
                <w:webHidden/>
              </w:rPr>
              <w:fldChar w:fldCharType="separate"/>
            </w:r>
            <w:r>
              <w:rPr>
                <w:noProof/>
                <w:webHidden/>
              </w:rPr>
              <w:t>111</w:t>
            </w:r>
            <w:r>
              <w:rPr>
                <w:noProof/>
                <w:webHidden/>
              </w:rPr>
              <w:fldChar w:fldCharType="end"/>
            </w:r>
          </w:hyperlink>
        </w:p>
        <w:p w14:paraId="0251BAD4" w14:textId="6BC20399" w:rsidR="00846F28" w:rsidRPr="00DA60DA" w:rsidRDefault="00846F28">
          <w:pPr>
            <w:rPr>
              <w:sz w:val="22"/>
              <w:szCs w:val="22"/>
            </w:rPr>
          </w:pPr>
          <w:r w:rsidRPr="00DA60DA">
            <w:rPr>
              <w:b/>
              <w:bCs/>
              <w:sz w:val="22"/>
              <w:szCs w:val="22"/>
            </w:rPr>
            <w:fldChar w:fldCharType="end"/>
          </w:r>
        </w:p>
      </w:sdtContent>
    </w:sdt>
    <w:p w14:paraId="449512B6" w14:textId="77777777" w:rsidR="002432D7" w:rsidRPr="00DA60DA" w:rsidRDefault="002432D7" w:rsidP="00EF3867">
      <w:pPr>
        <w:pStyle w:val="FHCWDAInhaltsverzeichnis"/>
        <w:rPr>
          <w:lang w:val="en-US"/>
        </w:rPr>
        <w:sectPr w:rsidR="002432D7" w:rsidRPr="00DA60DA" w:rsidSect="00971DC2">
          <w:pgSz w:w="11907" w:h="16840" w:code="9"/>
          <w:pgMar w:top="1134" w:right="1418" w:bottom="1134" w:left="1701" w:header="567" w:footer="1134" w:gutter="0"/>
          <w:pgNumType w:fmt="lowerRoman"/>
          <w:cols w:space="720"/>
        </w:sectPr>
      </w:pPr>
    </w:p>
    <w:p w14:paraId="5EA1C2F1" w14:textId="66884723" w:rsidR="002432D7" w:rsidRPr="00DA60DA" w:rsidRDefault="00E46577" w:rsidP="00F95D80">
      <w:pPr>
        <w:pStyle w:val="Heading1"/>
      </w:pPr>
      <w:bookmarkStart w:id="3" w:name="_Toc205645850"/>
      <w:r w:rsidRPr="00DA60DA">
        <w:lastRenderedPageBreak/>
        <w:t>CHAPTER –</w:t>
      </w:r>
      <w:r w:rsidR="00CD4024" w:rsidRPr="00DA60DA">
        <w:t xml:space="preserve"> </w:t>
      </w:r>
      <w:r w:rsidR="002432D7" w:rsidRPr="00DA60DA">
        <w:t>INTRODUCTION</w:t>
      </w:r>
      <w:bookmarkEnd w:id="3"/>
      <w:r w:rsidR="002432D7" w:rsidRPr="00DA60DA">
        <w:t xml:space="preserve"> </w:t>
      </w:r>
    </w:p>
    <w:p w14:paraId="43692384" w14:textId="41EA7BFC" w:rsidR="002432D7" w:rsidRPr="00DA60DA" w:rsidRDefault="002432D7" w:rsidP="002432D7">
      <w:pPr>
        <w:pStyle w:val="Heading2"/>
        <w:rPr>
          <w:rFonts w:eastAsia="Times"/>
        </w:rPr>
      </w:pPr>
      <w:bookmarkStart w:id="4" w:name="_Toc205645851"/>
      <w:r w:rsidRPr="00DA60DA">
        <w:rPr>
          <w:rFonts w:eastAsia="Times"/>
        </w:rPr>
        <w:t xml:space="preserve">Background </w:t>
      </w:r>
      <w:r w:rsidR="007C524D" w:rsidRPr="00DA60DA">
        <w:rPr>
          <w:rFonts w:eastAsia="Times"/>
        </w:rPr>
        <w:t>A</w:t>
      </w:r>
      <w:r w:rsidRPr="00DA60DA">
        <w:rPr>
          <w:rFonts w:eastAsia="Times"/>
        </w:rPr>
        <w:t>nd Motivation</w:t>
      </w:r>
      <w:bookmarkEnd w:id="4"/>
      <w:r w:rsidRPr="00DA60DA">
        <w:rPr>
          <w:rFonts w:eastAsia="Times"/>
        </w:rPr>
        <w:t xml:space="preserve"> </w:t>
      </w:r>
    </w:p>
    <w:p w14:paraId="7F49E55E" w14:textId="14037D3B" w:rsidR="002432D7" w:rsidRPr="00DA60DA" w:rsidRDefault="00B43ACF" w:rsidP="00AA16FE">
      <w:pPr>
        <w:pStyle w:val="Heading3"/>
      </w:pPr>
      <w:bookmarkStart w:id="5" w:name="_Toc205645852"/>
      <w:r w:rsidRPr="00DA60DA">
        <w:rPr>
          <w:rFonts w:eastAsia="Times"/>
        </w:rPr>
        <w:t>Introduction</w:t>
      </w:r>
      <w:r w:rsidR="001A43F2" w:rsidRPr="00DA60DA">
        <w:rPr>
          <w:rFonts w:eastAsia="Times"/>
        </w:rPr>
        <w:t xml:space="preserve"> </w:t>
      </w:r>
      <w:r w:rsidRPr="00DA60DA">
        <w:rPr>
          <w:rFonts w:eastAsia="Times"/>
        </w:rPr>
        <w:t>t</w:t>
      </w:r>
      <w:r w:rsidR="008616C8" w:rsidRPr="00DA60DA">
        <w:rPr>
          <w:rFonts w:eastAsia="Times"/>
        </w:rPr>
        <w:t>o M</w:t>
      </w:r>
      <w:r w:rsidR="00AA16FE" w:rsidRPr="00DA60DA">
        <w:rPr>
          <w:rFonts w:eastAsia="Times"/>
        </w:rPr>
        <w:t>icroservices</w:t>
      </w:r>
      <w:bookmarkEnd w:id="5"/>
    </w:p>
    <w:p w14:paraId="71FCDA17" w14:textId="57FC2E61" w:rsidR="00351CC1" w:rsidRPr="00DA60DA" w:rsidRDefault="00754F9A" w:rsidP="00C76A8E">
      <w:pPr>
        <w:pStyle w:val="Text"/>
      </w:pPr>
      <w:r w:rsidRPr="00DA60DA">
        <w:t xml:space="preserve">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w:t>
      </w:r>
      <w:r w:rsidR="00237C68" w:rsidRPr="00DA60DA">
        <w:t>architecture</w:t>
      </w:r>
      <w:r w:rsidRPr="00DA60DA">
        <w:t xml:space="preserve">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DA60DA">
        <w:t xml:space="preserve"> </w:t>
      </w:r>
      <w:r w:rsidRPr="00DA60DA">
        <w:t xml:space="preserve">however, it also entails disadvantages such as complex management, significant investment costs, and additional overhead. In contrast, Microservices represent a model of independently deployable services </w:t>
      </w:r>
      <w:r w:rsidR="00465890" w:rsidRPr="00DA60DA">
        <w:t>centered</w:t>
      </w:r>
      <w:r w:rsidRPr="00DA60DA">
        <w:t xml:space="preserve"> around a business domain, facilitating the construction of more intricate systems. </w:t>
      </w:r>
      <w:r w:rsidR="00EF5C1D" w:rsidRPr="00DA60DA">
        <w:t>[1]</w:t>
      </w:r>
      <w:r w:rsidR="00C83FDC" w:rsidRPr="00DA60DA">
        <w:t>.</w:t>
      </w:r>
    </w:p>
    <w:p w14:paraId="20A21B0B" w14:textId="77777777" w:rsidR="00457378" w:rsidRPr="00DA60DA" w:rsidRDefault="00457378" w:rsidP="00C76A8E">
      <w:pPr>
        <w:pStyle w:val="Text"/>
      </w:pPr>
    </w:p>
    <w:p w14:paraId="45AA5E48" w14:textId="0D56CCC0" w:rsidR="00351CC1" w:rsidRPr="00DA60DA" w:rsidRDefault="00E8282F" w:rsidP="00C76A8E">
      <w:pPr>
        <w:pStyle w:val="Text"/>
      </w:pPr>
      <w:r w:rsidRPr="00DA60DA">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w:t>
      </w:r>
      <w:r w:rsidR="00C76A8E" w:rsidRPr="00DA60DA">
        <w:t xml:space="preserve"> </w:t>
      </w:r>
      <w:r w:rsidRPr="00DA60DA">
        <w:t xml:space="preserve">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w:t>
      </w:r>
      <w:r w:rsidRPr="00DA60DA">
        <w:lastRenderedPageBreak/>
        <w:t>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sidRPr="00DA60DA">
        <w:t xml:space="preserve"> [2]</w:t>
      </w:r>
      <w:r w:rsidR="00351CC1" w:rsidRPr="00DA60DA">
        <w:t xml:space="preserve">. </w:t>
      </w:r>
    </w:p>
    <w:p w14:paraId="67A63868" w14:textId="77777777" w:rsidR="00E46577" w:rsidRPr="00DA60DA" w:rsidRDefault="00E46577" w:rsidP="00AA16FE">
      <w:pPr>
        <w:pStyle w:val="FHCWDAText"/>
        <w:rPr>
          <w:szCs w:val="22"/>
          <w:lang w:val="en-US"/>
        </w:rPr>
      </w:pPr>
    </w:p>
    <w:p w14:paraId="4BAB0CA0" w14:textId="43F8CDD0" w:rsidR="000A4B7C" w:rsidRPr="00DA60DA" w:rsidRDefault="000A4B7C" w:rsidP="00C76A8E">
      <w:pPr>
        <w:pStyle w:val="Text"/>
      </w:pPr>
      <w:r w:rsidRPr="00DA60DA">
        <w:t xml:space="preserve">The microservices architecture started to attract attention following the publication of 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w:t>
      </w:r>
      <w:r w:rsidR="008733BD" w:rsidRPr="00DA60DA">
        <w:t>microservices</w:t>
      </w:r>
      <w:r w:rsidRPr="00DA60DA">
        <w:t xml:space="preserve">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sidRPr="00DA60DA">
        <w:t xml:space="preserve"> [3]</w:t>
      </w:r>
      <w:r w:rsidRPr="00DA60DA">
        <w:t xml:space="preserve">. </w:t>
      </w:r>
    </w:p>
    <w:p w14:paraId="7FFB0B8A" w14:textId="77777777" w:rsidR="000A4B7C" w:rsidRPr="00DA60DA" w:rsidRDefault="000A4B7C" w:rsidP="000A4B7C">
      <w:pPr>
        <w:spacing w:after="0" w:line="240" w:lineRule="auto"/>
        <w:jc w:val="left"/>
        <w:rPr>
          <w:rFonts w:eastAsia="Times"/>
          <w:sz w:val="22"/>
          <w:szCs w:val="22"/>
          <w:lang w:eastAsia="de-DE"/>
        </w:rPr>
      </w:pPr>
    </w:p>
    <w:p w14:paraId="2D2B9900" w14:textId="77777777" w:rsidR="000A4B7C" w:rsidRPr="00DA60DA" w:rsidRDefault="000A4B7C" w:rsidP="000A4B7C">
      <w:pPr>
        <w:spacing w:after="0" w:line="240" w:lineRule="auto"/>
        <w:jc w:val="left"/>
        <w:rPr>
          <w:rFonts w:eastAsia="Times"/>
          <w:sz w:val="22"/>
          <w:szCs w:val="22"/>
          <w:lang w:eastAsia="de-DE"/>
        </w:rPr>
      </w:pPr>
    </w:p>
    <w:p w14:paraId="1FBAEE1A" w14:textId="77777777" w:rsidR="00C76A8E" w:rsidRPr="00DA60DA" w:rsidRDefault="00C76A8E" w:rsidP="00C76A8E">
      <w:pPr>
        <w:pStyle w:val="Text"/>
      </w:pPr>
    </w:p>
    <w:p w14:paraId="62DD1FB0" w14:textId="77777777" w:rsidR="00C76A8E" w:rsidRPr="00DA60DA" w:rsidRDefault="00C76A8E" w:rsidP="00C76A8E">
      <w:pPr>
        <w:pStyle w:val="Text"/>
      </w:pPr>
    </w:p>
    <w:p w14:paraId="58D5256C" w14:textId="77777777" w:rsidR="00C76A8E" w:rsidRPr="00DA60DA" w:rsidRDefault="00C76A8E" w:rsidP="00C76A8E">
      <w:pPr>
        <w:pStyle w:val="Text"/>
      </w:pPr>
    </w:p>
    <w:p w14:paraId="16C9AB87" w14:textId="77777777" w:rsidR="00C76A8E" w:rsidRPr="00DA60DA" w:rsidRDefault="00C76A8E" w:rsidP="00C76A8E">
      <w:pPr>
        <w:pStyle w:val="Text"/>
      </w:pPr>
    </w:p>
    <w:p w14:paraId="4DBF56BE" w14:textId="77777777" w:rsidR="00C76A8E" w:rsidRPr="00DA60DA" w:rsidRDefault="00C76A8E" w:rsidP="00C76A8E">
      <w:pPr>
        <w:pStyle w:val="Text"/>
      </w:pPr>
    </w:p>
    <w:p w14:paraId="293B2CD6" w14:textId="2CF1521E" w:rsidR="00E16F52" w:rsidRPr="00DA60DA" w:rsidRDefault="00C76A8E" w:rsidP="00611CF3">
      <w:pPr>
        <w:pStyle w:val="Text"/>
      </w:pPr>
      <w:r w:rsidRPr="00DA60DA">
        <w:lastRenderedPageBreak/>
        <mc:AlternateContent>
          <mc:Choice Requires="wps">
            <w:drawing>
              <wp:anchor distT="0" distB="0" distL="114300" distR="114300" simplePos="0" relativeHeight="251720704" behindDoc="0" locked="0" layoutInCell="1" allowOverlap="1" wp14:anchorId="341A4688" wp14:editId="272D53DB">
                <wp:simplePos x="0" y="0"/>
                <wp:positionH relativeFrom="column">
                  <wp:posOffset>-229870</wp:posOffset>
                </wp:positionH>
                <wp:positionV relativeFrom="paragraph">
                  <wp:posOffset>4283075</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6F234693" w:rsidR="00FD2BBC" w:rsidRPr="00DA60DA" w:rsidRDefault="00FD2BBC" w:rsidP="00BE53EB">
                            <w:pPr>
                              <w:pStyle w:val="Caption"/>
                              <w:rPr>
                                <w:rFonts w:eastAsia="Times"/>
                                <w:sz w:val="22"/>
                                <w:szCs w:val="22"/>
                                <w:lang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64533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w:t>
                            </w:r>
                            <w:r w:rsidRPr="00DA60DA">
                              <w:rPr>
                                <w:sz w:val="22"/>
                                <w:szCs w:val="22"/>
                              </w:rPr>
                              <w:fldChar w:fldCharType="end"/>
                            </w:r>
                            <w:r w:rsidRPr="00DA60DA">
                              <w:rPr>
                                <w:sz w:val="22"/>
                                <w:szCs w:val="22"/>
                              </w:rPr>
                              <w:t xml:space="preserve"> </w:t>
                            </w:r>
                            <w:r w:rsidRPr="00DA60DA">
                              <w:rPr>
                                <w:rFonts w:eastAsia="Times"/>
                                <w:sz w:val="22"/>
                                <w:szCs w:val="22"/>
                                <w:lang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left:0;text-align:left;margin-left:-18.1pt;margin-top:337.25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" stroked="f">
                <v:textbox style="mso-fit-shape-to-text:t" inset="0,0,0,0">
                  <w:txbxContent>
                    <w:p w14:paraId="7FE602AB" w14:textId="6F234693" w:rsidR="00FD2BBC" w:rsidRPr="00DA60DA" w:rsidRDefault="00FD2BBC" w:rsidP="00BE53EB">
                      <w:pPr>
                        <w:pStyle w:val="Caption"/>
                        <w:rPr>
                          <w:rFonts w:eastAsia="Times"/>
                          <w:sz w:val="22"/>
                          <w:szCs w:val="22"/>
                          <w:lang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64533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w:t>
                      </w:r>
                      <w:r w:rsidRPr="00DA60DA">
                        <w:rPr>
                          <w:sz w:val="22"/>
                          <w:szCs w:val="22"/>
                        </w:rPr>
                        <w:fldChar w:fldCharType="end"/>
                      </w:r>
                      <w:r w:rsidRPr="00DA60DA">
                        <w:rPr>
                          <w:sz w:val="22"/>
                          <w:szCs w:val="22"/>
                        </w:rPr>
                        <w:t xml:space="preserve"> </w:t>
                      </w:r>
                      <w:r w:rsidRPr="00DA60DA">
                        <w:rPr>
                          <w:rFonts w:eastAsia="Times"/>
                          <w:sz w:val="22"/>
                          <w:szCs w:val="22"/>
                          <w:lang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Pr="00DA60DA">
        <w:drawing>
          <wp:anchor distT="0" distB="0" distL="114300" distR="114300" simplePos="0" relativeHeight="251664384" behindDoc="0" locked="0" layoutInCell="1" allowOverlap="1" wp14:anchorId="3A4E0FE7" wp14:editId="2910FF20">
            <wp:simplePos x="0" y="0"/>
            <wp:positionH relativeFrom="page">
              <wp:align>center</wp:align>
            </wp:positionH>
            <wp:positionV relativeFrom="margin">
              <wp:posOffset>2023110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r w:rsidR="000A4B7C" w:rsidRPr="00DA60DA">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sidRPr="00DA60DA">
        <w:t xml:space="preserve"> </w:t>
      </w:r>
      <w:r w:rsidR="008733BD" w:rsidRPr="00DA60DA">
        <w:t xml:space="preserve">as </w:t>
      </w:r>
      <w:r w:rsidR="003B4FCD" w:rsidRPr="00DA60DA">
        <w:t>shown in Figure 1</w:t>
      </w:r>
      <w:r w:rsidR="000A4B7C" w:rsidRPr="00DA60DA">
        <w:t>.</w:t>
      </w:r>
      <w:r w:rsidR="00A61295" w:rsidRPr="00DA60DA">
        <w:t xml:space="preserve"> </w:t>
      </w:r>
      <w:r w:rsidR="002B4F79" w:rsidRPr="00DA60DA">
        <w:tab/>
      </w:r>
    </w:p>
    <w:p w14:paraId="59E9522E" w14:textId="1A47F824" w:rsidR="00CA2E86" w:rsidRPr="00DA60DA" w:rsidRDefault="007852F3" w:rsidP="00CA2E86">
      <w:pPr>
        <w:pStyle w:val="Heading3"/>
        <w:rPr>
          <w:rFonts w:eastAsia="Times"/>
        </w:rPr>
      </w:pPr>
      <w:bookmarkStart w:id="22" w:name="_Toc205645853"/>
      <w:r w:rsidRPr="00DA60DA">
        <w:rPr>
          <w:rFonts w:eastAsia="Times"/>
        </w:rPr>
        <w:t>W</w:t>
      </w:r>
      <w:r w:rsidR="00846F28" w:rsidRPr="00DA60DA">
        <w:rPr>
          <w:rFonts w:eastAsia="Times"/>
        </w:rPr>
        <w:t>hy</w:t>
      </w:r>
      <w:r w:rsidR="00CA2E86" w:rsidRPr="00DA60DA">
        <w:rPr>
          <w:rFonts w:eastAsia="Times"/>
        </w:rPr>
        <w:t xml:space="preserve"> </w:t>
      </w:r>
      <w:r w:rsidR="006F1B27" w:rsidRPr="00DA60DA">
        <w:rPr>
          <w:rFonts w:eastAsia="Times"/>
        </w:rPr>
        <w:t>C</w:t>
      </w:r>
      <w:r w:rsidR="00846F28" w:rsidRPr="00DA60DA">
        <w:rPr>
          <w:rFonts w:eastAsia="Times"/>
        </w:rPr>
        <w:t xml:space="preserve">onfiguration </w:t>
      </w:r>
      <w:r w:rsidR="006F1B27" w:rsidRPr="00DA60DA">
        <w:rPr>
          <w:rFonts w:eastAsia="Times"/>
        </w:rPr>
        <w:t>M</w:t>
      </w:r>
      <w:r w:rsidR="00846F28" w:rsidRPr="00DA60DA">
        <w:rPr>
          <w:rFonts w:eastAsia="Times"/>
        </w:rPr>
        <w:t>anagement</w:t>
      </w:r>
      <w:bookmarkEnd w:id="22"/>
      <w:r w:rsidR="00846F28" w:rsidRPr="00DA60DA">
        <w:rPr>
          <w:rFonts w:eastAsia="Times"/>
        </w:rPr>
        <w:t xml:space="preserve"> </w:t>
      </w:r>
    </w:p>
    <w:p w14:paraId="2283C3C0" w14:textId="7E825635" w:rsidR="005E2826" w:rsidRPr="00DA60DA" w:rsidRDefault="00FF1517" w:rsidP="005E2826">
      <w:pPr>
        <w:pStyle w:val="Text"/>
      </w:pPr>
      <w:r w:rsidRPr="00DA60DA">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requiring 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w:t>
      </w:r>
      <w:r w:rsidRPr="00DA60DA">
        <w:lastRenderedPageBreak/>
        <w:t xml:space="preserve">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 </w:t>
      </w:r>
      <w:r w:rsidR="007120A5" w:rsidRPr="00DA60DA">
        <w:t>[4]</w:t>
      </w:r>
      <w:r w:rsidR="00D03695" w:rsidRPr="00DA60DA">
        <w:t>.</w:t>
      </w:r>
    </w:p>
    <w:p w14:paraId="1394ED7F" w14:textId="77777777" w:rsidR="00583347" w:rsidRPr="00DA60DA" w:rsidRDefault="00583347" w:rsidP="005E2826">
      <w:pPr>
        <w:pStyle w:val="Text"/>
      </w:pPr>
    </w:p>
    <w:p w14:paraId="0C516FD2" w14:textId="7DB9182A" w:rsidR="00D77BC3" w:rsidRPr="00DA60DA" w:rsidRDefault="00D77BC3" w:rsidP="005E2826">
      <w:pPr>
        <w:pStyle w:val="Text"/>
      </w:pPr>
      <w:r w:rsidRPr="00DA60DA">
        <w:t xml:space="preserve">In my view, configuration management stands out as one of the most significant and contemporary subjects today. As evidenced, the software project is expanding continuously. If one examines the latest IT applications I have developed, they are not merely standard websites for restaurants, nor are they simply snapshots of data information. This will indeed necessitate substantial resources. This could imply that there will be numerous services involved. If you possess one or two </w:t>
      </w:r>
      <w:r w:rsidR="008733BD" w:rsidRPr="00DA60DA">
        <w:t>micro services</w:t>
      </w:r>
      <w:r w:rsidRPr="00DA60DA">
        <w:t xml:space="preserve">, or even five to six, I believe it is feasible to manage them individually. For instance, if you intend to modify the configuration, change the endpoint, or make similar adjustments, or if you plan to alter the code and conduct tests. However, as I mentioned, the scale is increasing, and the addition of more components indicates a rise in microservices and complexities. For example, if you have 30 or 40 microservices, managing them individually becomes impractical, and you may encounter unexpected challenges. This underscores the necessity for the community to advocate for configuration management rather than solely depending on sensitivity, which would configure each microservice individually. </w:t>
      </w:r>
      <w:r w:rsidR="00EA433D" w:rsidRPr="00DA60DA">
        <w:t>There</w:t>
      </w:r>
      <w:r w:rsidRPr="00DA60DA">
        <w:t xml:space="preserve"> are numerous configuration management solutions available. The community has initiated several, such as the Helm concept for Kubernetes, which we have implemented, focusing on how to configure Kubernetes and the entire microservice architecture so that once it is set up, it can be executed monthly without the need for individual configurations. I acknowledge that establishing a centralized configuration management system requires time, but once accomplished, the benefits of maintaining </w:t>
      </w:r>
      <w:r w:rsidR="00EA433D" w:rsidRPr="00DA60DA">
        <w:t>many</w:t>
      </w:r>
      <w:r w:rsidRPr="00DA60DA">
        <w:t xml:space="preserve"> microservices simultaneously become apparent, as does the ease of monitoring and troubleshooting, such as reviewing logs to identify bugs or issues, and the simplicity of scaling operations.</w:t>
      </w:r>
    </w:p>
    <w:p w14:paraId="466F4BFF" w14:textId="77777777" w:rsidR="00583347" w:rsidRPr="00DA60DA" w:rsidRDefault="00583347" w:rsidP="005E2826">
      <w:pPr>
        <w:pStyle w:val="Text"/>
      </w:pPr>
    </w:p>
    <w:p w14:paraId="209F3466" w14:textId="4A78DA3D" w:rsidR="00D77BC3" w:rsidRPr="00DA60DA" w:rsidRDefault="00583347" w:rsidP="005E2826">
      <w:pPr>
        <w:pStyle w:val="Text"/>
      </w:pPr>
      <w:r w:rsidRPr="00DA60DA">
        <w:t>I</w:t>
      </w:r>
      <w:r w:rsidR="00EA433D" w:rsidRPr="00DA60DA">
        <w:t xml:space="preserve">n this Master thesis I will try as much as possible to figure out the best way to configure our microservices as a </w:t>
      </w:r>
      <w:r w:rsidR="002C7563" w:rsidRPr="00DA60DA">
        <w:t>center</w:t>
      </w:r>
      <w:r w:rsidR="00EA433D" w:rsidRPr="00DA60DA">
        <w:t xml:space="preserve"> configuration and comparison to local configuration and see when </w:t>
      </w:r>
      <w:r w:rsidR="002F6A73" w:rsidRPr="00DA60DA">
        <w:t>its</w:t>
      </w:r>
      <w:r w:rsidR="00EA433D" w:rsidRPr="00DA60DA">
        <w:t xml:space="preserve"> critic point that we say no we go local or centralized configuration.</w:t>
      </w:r>
    </w:p>
    <w:p w14:paraId="54E47B28" w14:textId="77777777" w:rsidR="00D77BC3" w:rsidRPr="00DA60DA" w:rsidRDefault="00D77BC3" w:rsidP="005E2826">
      <w:pPr>
        <w:pStyle w:val="Text"/>
      </w:pPr>
    </w:p>
    <w:p w14:paraId="530EEC0B" w14:textId="0C19610D" w:rsidR="00DC27D7" w:rsidRPr="00DA60DA" w:rsidRDefault="005E2826" w:rsidP="00847272">
      <w:pPr>
        <w:spacing w:after="0" w:line="240" w:lineRule="auto"/>
        <w:jc w:val="left"/>
        <w:rPr>
          <w:rFonts w:eastAsia="Times"/>
          <w:sz w:val="22"/>
          <w:szCs w:val="22"/>
          <w:lang w:eastAsia="de-DE"/>
        </w:rPr>
      </w:pPr>
      <w:r w:rsidRPr="00DA60DA">
        <w:br w:type="page"/>
      </w:r>
    </w:p>
    <w:p w14:paraId="474CEF06" w14:textId="3EEBF315" w:rsidR="005C4EB1" w:rsidRPr="00DA60DA" w:rsidRDefault="006E302F" w:rsidP="00104A57">
      <w:pPr>
        <w:pStyle w:val="Heading3"/>
      </w:pPr>
      <w:bookmarkStart w:id="23" w:name="_Toc205645854"/>
      <w:r w:rsidRPr="00DA60DA">
        <w:lastRenderedPageBreak/>
        <w:t>P</w:t>
      </w:r>
      <w:r w:rsidR="001A43F2" w:rsidRPr="00DA60DA">
        <w:t xml:space="preserve">ersonal </w:t>
      </w:r>
      <w:r w:rsidR="002B3E2F" w:rsidRPr="00DA60DA">
        <w:t>E</w:t>
      </w:r>
      <w:r w:rsidR="00AA16FE" w:rsidRPr="00DA60DA">
        <w:t>xperience</w:t>
      </w:r>
      <w:bookmarkEnd w:id="23"/>
      <w:r w:rsidR="00AA16FE" w:rsidRPr="00DA60DA">
        <w:t xml:space="preserve"> </w:t>
      </w:r>
    </w:p>
    <w:p w14:paraId="595DFAD3" w14:textId="454E0827" w:rsidR="005E2826" w:rsidRPr="00DA60DA" w:rsidRDefault="00152E64" w:rsidP="002F6A73">
      <w:pPr>
        <w:pStyle w:val="Text"/>
      </w:pPr>
      <w:r w:rsidRPr="00DA60DA">
        <w:t>After working at Alliance for three</w:t>
      </w:r>
      <w:r w:rsidR="0068180A" w:rsidRPr="00DA60DA">
        <w:t xml:space="preserve"> and half</w:t>
      </w:r>
      <w:r w:rsidRPr="00DA60DA">
        <w:t xml:space="preserve"> years on a substantial application related to </w:t>
      </w:r>
      <w:r w:rsidR="0068180A" w:rsidRPr="00DA60DA">
        <w:t>Insurance, I</w:t>
      </w:r>
      <w:r w:rsidRPr="00DA60DA">
        <w:t xml:space="preserve"> have come to understand how a large community application can encounter issues from various angles. </w:t>
      </w:r>
    </w:p>
    <w:p w14:paraId="6F9C4102" w14:textId="77777777" w:rsidR="002F6A73" w:rsidRPr="00DA60DA" w:rsidRDefault="002F6A73" w:rsidP="002F6A73">
      <w:pPr>
        <w:pStyle w:val="Text"/>
      </w:pPr>
    </w:p>
    <w:p w14:paraId="30CEF2B2" w14:textId="11B3DA0C" w:rsidR="00D77BC3" w:rsidRPr="00DA60DA" w:rsidRDefault="00152E64" w:rsidP="00D77BC3">
      <w:pPr>
        <w:pStyle w:val="Text"/>
      </w:pPr>
      <w:r w:rsidRPr="00DA60DA">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DA60DA" w:rsidRDefault="00D77BC3" w:rsidP="00D77BC3">
      <w:pPr>
        <w:pStyle w:val="Text"/>
      </w:pPr>
    </w:p>
    <w:p w14:paraId="4370E7AC" w14:textId="77777777" w:rsidR="006063F8" w:rsidRPr="00DA60DA" w:rsidRDefault="00152E64" w:rsidP="005E2826">
      <w:pPr>
        <w:pStyle w:val="Text"/>
      </w:pPr>
      <w:r w:rsidRPr="00DA60DA">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DA60DA">
        <w:t>face</w:t>
      </w:r>
      <w:r w:rsidRPr="00DA60DA">
        <w:t xml:space="preserve"> the limitation of having a single database. For instance, adding a new column to the database required </w:t>
      </w:r>
      <w:r w:rsidR="00DC0340" w:rsidRPr="00DA60DA">
        <w:t xml:space="preserve">a lot of </w:t>
      </w:r>
      <w:r w:rsidRPr="00DA60DA">
        <w:t xml:space="preserve">changes, highlighting the challenges of analytics applications. </w:t>
      </w:r>
    </w:p>
    <w:p w14:paraId="6A3CE37F" w14:textId="77777777" w:rsidR="006063F8" w:rsidRPr="00DA60DA" w:rsidRDefault="006063F8" w:rsidP="005E2826">
      <w:pPr>
        <w:pStyle w:val="Text"/>
      </w:pPr>
    </w:p>
    <w:p w14:paraId="22CC6D0E" w14:textId="77777777" w:rsidR="001353E0" w:rsidRPr="00DA60DA" w:rsidRDefault="00152E64" w:rsidP="005E2826">
      <w:pPr>
        <w:pStyle w:val="Text"/>
      </w:pPr>
      <w:r w:rsidRPr="00DA60DA">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13F37A4E" w:rsidR="00847272" w:rsidRPr="00DA60DA" w:rsidRDefault="00152E64" w:rsidP="005E2826">
      <w:pPr>
        <w:pStyle w:val="Text"/>
      </w:pPr>
      <w:r w:rsidRPr="00DA60DA">
        <w:t xml:space="preserve">I </w:t>
      </w:r>
      <w:r w:rsidR="00DC0340" w:rsidRPr="00DA60DA">
        <w:t>recommend</w:t>
      </w:r>
      <w:r w:rsidRPr="00DA60DA">
        <w:t xml:space="preserve"> pursuing that route.</w:t>
      </w:r>
      <w:r w:rsidR="00C50AD6" w:rsidRPr="00DA60DA">
        <w:t xml:space="preserve"> </w:t>
      </w:r>
      <w:r w:rsidR="009D48EA" w:rsidRPr="00DA60DA">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68655ED2" w14:textId="105006FA" w:rsidR="00EC1651" w:rsidRPr="00DA60DA" w:rsidRDefault="00847272" w:rsidP="00847272">
      <w:pPr>
        <w:spacing w:after="0" w:line="240" w:lineRule="auto"/>
        <w:jc w:val="left"/>
        <w:rPr>
          <w:rFonts w:eastAsia="Times"/>
          <w:sz w:val="22"/>
          <w:szCs w:val="22"/>
          <w:lang w:eastAsia="de-DE"/>
        </w:rPr>
      </w:pPr>
      <w:r w:rsidRPr="00DA60DA">
        <w:br w:type="page"/>
      </w:r>
    </w:p>
    <w:p w14:paraId="441FF8E9" w14:textId="2B1739D5" w:rsidR="00B77781" w:rsidRPr="00DA60DA" w:rsidRDefault="0038730A" w:rsidP="00513D84">
      <w:pPr>
        <w:pStyle w:val="Heading3"/>
        <w:rPr>
          <w:rFonts w:eastAsia="Times"/>
        </w:rPr>
      </w:pPr>
      <w:bookmarkStart w:id="24" w:name="_Toc205645855"/>
      <w:r w:rsidRPr="00DA60DA">
        <w:rPr>
          <w:rFonts w:eastAsia="Times"/>
        </w:rPr>
        <w:lastRenderedPageBreak/>
        <w:t>P</w:t>
      </w:r>
      <w:r w:rsidR="003049AF" w:rsidRPr="00DA60DA">
        <w:rPr>
          <w:rFonts w:eastAsia="Times"/>
        </w:rPr>
        <w:t xml:space="preserve">roblem </w:t>
      </w:r>
      <w:r w:rsidRPr="00DA60DA">
        <w:rPr>
          <w:rFonts w:eastAsia="Times"/>
        </w:rPr>
        <w:t>S</w:t>
      </w:r>
      <w:r w:rsidR="003049AF" w:rsidRPr="00DA60DA">
        <w:rPr>
          <w:rFonts w:eastAsia="Times"/>
        </w:rPr>
        <w:t>tatement</w:t>
      </w:r>
      <w:bookmarkEnd w:id="24"/>
    </w:p>
    <w:p w14:paraId="16A66DFE" w14:textId="77777777" w:rsidR="00DF30AB" w:rsidRPr="00DA60DA" w:rsidRDefault="00DF30AB" w:rsidP="00FA75D8">
      <w:pPr>
        <w:pStyle w:val="Text"/>
      </w:pPr>
      <w:r w:rsidRPr="00DA60DA">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 [3].</w:t>
      </w:r>
    </w:p>
    <w:p w14:paraId="7F048B2E" w14:textId="77777777" w:rsidR="00DF30AB" w:rsidRPr="00DA60DA" w:rsidRDefault="00DF30AB" w:rsidP="00FA75D8">
      <w:pPr>
        <w:pStyle w:val="Text"/>
      </w:pPr>
    </w:p>
    <w:p w14:paraId="481F8FF7" w14:textId="57A0BA47" w:rsidR="00DF30AB" w:rsidRPr="00DA60DA" w:rsidRDefault="00DF30AB" w:rsidP="00FA75D8">
      <w:pPr>
        <w:pStyle w:val="Text"/>
      </w:pPr>
      <w:r w:rsidRPr="00DA60DA">
        <w:t>Without centralization, changes needed to be replicated manually, increasing maintenance overhead and reducing flexibility. A dedicated configuration service improved consistency and simplified the deployment pipeline.</w:t>
      </w:r>
    </w:p>
    <w:p w14:paraId="53CFCD5F" w14:textId="3C24325E" w:rsidR="00630015" w:rsidRPr="00DA60DA" w:rsidRDefault="003049AF" w:rsidP="00FA75D8">
      <w:pPr>
        <w:pStyle w:val="Text"/>
      </w:pPr>
      <w:r w:rsidRPr="00DA60DA">
        <w:t>In a typical microservices system, each service has its own configuration file. While this seems simple at first, it causes big problems in large, distributed systems</w:t>
      </w:r>
      <w:r w:rsidR="00FA75D8" w:rsidRPr="00DA60DA">
        <w:t>.</w:t>
      </w:r>
    </w:p>
    <w:p w14:paraId="178A458F" w14:textId="77777777" w:rsidR="00FA75D8" w:rsidRPr="00DA60DA" w:rsidRDefault="00FA75D8" w:rsidP="00FA75D8">
      <w:pPr>
        <w:pStyle w:val="Text"/>
      </w:pPr>
    </w:p>
    <w:p w14:paraId="53AA3C0F" w14:textId="77551EC4" w:rsidR="00630015" w:rsidRPr="00DA60DA" w:rsidRDefault="00630015" w:rsidP="00FA75D8">
      <w:pPr>
        <w:pStyle w:val="Text"/>
      </w:pPr>
      <w:r w:rsidRPr="00DA60DA">
        <w:t>Challenges in Configuration Management</w:t>
      </w:r>
    </w:p>
    <w:p w14:paraId="1C613866" w14:textId="77777777" w:rsidR="00631C40" w:rsidRPr="00DA60DA" w:rsidRDefault="00631C40">
      <w:pPr>
        <w:pStyle w:val="FHCWDAText"/>
        <w:numPr>
          <w:ilvl w:val="0"/>
          <w:numId w:val="7"/>
        </w:numPr>
        <w:rPr>
          <w:szCs w:val="22"/>
          <w:lang w:val="en-US"/>
        </w:rPr>
      </w:pPr>
      <w:r w:rsidRPr="00DA60DA">
        <w:rPr>
          <w:szCs w:val="22"/>
          <w:lang w:val="en-US"/>
        </w:rPr>
        <w:t>Decentralization: With multiple services, storing and managing configurations locally for each service can lead to inconsistencies.</w:t>
      </w:r>
    </w:p>
    <w:p w14:paraId="58BD5487" w14:textId="77777777" w:rsidR="00631C40" w:rsidRPr="00DA60DA" w:rsidRDefault="00631C40">
      <w:pPr>
        <w:pStyle w:val="FHCWDAText"/>
        <w:numPr>
          <w:ilvl w:val="0"/>
          <w:numId w:val="7"/>
        </w:numPr>
        <w:rPr>
          <w:szCs w:val="22"/>
          <w:lang w:val="en-US"/>
        </w:rPr>
      </w:pPr>
      <w:r w:rsidRPr="00DA60DA">
        <w:rPr>
          <w:szCs w:val="22"/>
          <w:lang w:val="en-US"/>
        </w:rPr>
        <w:t>Environment-Specific Configurations: Development, staging, and production environments require different configurations.</w:t>
      </w:r>
    </w:p>
    <w:p w14:paraId="7260B713" w14:textId="77777777" w:rsidR="00631C40" w:rsidRPr="00DA60DA" w:rsidRDefault="00631C40">
      <w:pPr>
        <w:pStyle w:val="FHCWDAText"/>
        <w:numPr>
          <w:ilvl w:val="0"/>
          <w:numId w:val="7"/>
        </w:numPr>
        <w:rPr>
          <w:szCs w:val="22"/>
          <w:lang w:val="en-US"/>
        </w:rPr>
      </w:pPr>
      <w:r w:rsidRPr="00DA60DA">
        <w:rPr>
          <w:szCs w:val="22"/>
          <w:lang w:val="en-US"/>
        </w:rPr>
        <w:t>Dynamic Updates: Certain configurations, like feature toggles or throttling limits, may require runtime updates.</w:t>
      </w:r>
    </w:p>
    <w:p w14:paraId="035C53A9" w14:textId="77777777" w:rsidR="00631C40" w:rsidRPr="00DA60DA" w:rsidRDefault="00631C40">
      <w:pPr>
        <w:pStyle w:val="FHCWDAText"/>
        <w:numPr>
          <w:ilvl w:val="0"/>
          <w:numId w:val="7"/>
        </w:numPr>
        <w:rPr>
          <w:szCs w:val="22"/>
          <w:lang w:val="en-US"/>
        </w:rPr>
      </w:pPr>
      <w:r w:rsidRPr="00DA60DA">
        <w:rPr>
          <w:szCs w:val="22"/>
          <w:lang w:val="en-US"/>
        </w:rPr>
        <w:t>Security Concerns: Storing sensitive information like API keys or passwords needs special care to avoid breaches.</w:t>
      </w:r>
    </w:p>
    <w:p w14:paraId="5A1EC842" w14:textId="77777777" w:rsidR="00630015" w:rsidRPr="00DA60DA" w:rsidRDefault="00630015" w:rsidP="003049AF">
      <w:pPr>
        <w:pStyle w:val="FHCWDAText"/>
        <w:rPr>
          <w:szCs w:val="22"/>
          <w:lang w:val="en-US"/>
        </w:rPr>
      </w:pPr>
    </w:p>
    <w:p w14:paraId="4F8FDD12" w14:textId="76774F01" w:rsidR="003049AF" w:rsidRPr="00DA60DA" w:rsidRDefault="003049AF" w:rsidP="00FA75D8">
      <w:pPr>
        <w:pStyle w:val="Text"/>
      </w:pPr>
      <w:r w:rsidRPr="00DA60DA">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DA60DA" w:rsidRDefault="003049AF" w:rsidP="00FA75D8">
      <w:pPr>
        <w:pStyle w:val="Text"/>
      </w:pPr>
      <w:r w:rsidRPr="00DA60DA">
        <w:t>This thesis will explore that question through a hands-on comparison.</w:t>
      </w:r>
    </w:p>
    <w:p w14:paraId="51B7A41D" w14:textId="27BC58F5" w:rsidR="003049AF" w:rsidRPr="00DA60DA" w:rsidRDefault="003049AF" w:rsidP="003049AF">
      <w:pPr>
        <w:pStyle w:val="FHCWDAText"/>
        <w:rPr>
          <w:szCs w:val="22"/>
          <w:lang w:val="en-US"/>
        </w:rPr>
      </w:pPr>
    </w:p>
    <w:p w14:paraId="40925F27" w14:textId="77777777" w:rsidR="00DF30AB" w:rsidRPr="00DA60DA" w:rsidRDefault="00DF30AB" w:rsidP="003049AF">
      <w:pPr>
        <w:pStyle w:val="FHCWDAText"/>
        <w:rPr>
          <w:szCs w:val="22"/>
          <w:lang w:val="en-US"/>
        </w:rPr>
      </w:pPr>
    </w:p>
    <w:p w14:paraId="5CEA6541" w14:textId="77777777" w:rsidR="00DF30AB" w:rsidRPr="00DA60DA" w:rsidRDefault="00DF30AB" w:rsidP="003049AF">
      <w:pPr>
        <w:pStyle w:val="FHCWDAText"/>
        <w:rPr>
          <w:szCs w:val="22"/>
          <w:lang w:val="en-US"/>
        </w:rPr>
      </w:pPr>
    </w:p>
    <w:p w14:paraId="7F855001" w14:textId="48C583A4" w:rsidR="00DF30AB" w:rsidRPr="00DA60DA" w:rsidRDefault="00DF30AB" w:rsidP="00FA064E">
      <w:pPr>
        <w:spacing w:after="0" w:line="240" w:lineRule="auto"/>
        <w:jc w:val="left"/>
        <w:rPr>
          <w:rFonts w:eastAsia="Times"/>
          <w:sz w:val="22"/>
          <w:szCs w:val="22"/>
          <w:lang w:eastAsia="de-DE"/>
        </w:rPr>
      </w:pPr>
      <w:r w:rsidRPr="00DA60DA">
        <w:rPr>
          <w:szCs w:val="22"/>
        </w:rPr>
        <w:br w:type="page"/>
      </w:r>
    </w:p>
    <w:p w14:paraId="0D1FCEEB" w14:textId="25F275CE" w:rsidR="003049AF" w:rsidRPr="00DA60DA" w:rsidRDefault="003049AF" w:rsidP="00631C40">
      <w:pPr>
        <w:pStyle w:val="Heading2"/>
        <w:rPr>
          <w:rFonts w:eastAsia="Times"/>
        </w:rPr>
      </w:pPr>
      <w:r w:rsidRPr="00DA60DA">
        <w:rPr>
          <w:rFonts w:eastAsia="Times"/>
        </w:rPr>
        <w:lastRenderedPageBreak/>
        <w:t xml:space="preserve"> </w:t>
      </w:r>
      <w:bookmarkStart w:id="25" w:name="_Toc205645856"/>
      <w:r w:rsidRPr="00DA60DA">
        <w:rPr>
          <w:rFonts w:eastAsia="Times"/>
        </w:rPr>
        <w:t>Research Objectives</w:t>
      </w:r>
      <w:bookmarkEnd w:id="25"/>
    </w:p>
    <w:p w14:paraId="21C57605" w14:textId="77777777" w:rsidR="001F3054" w:rsidRPr="00DA60DA" w:rsidRDefault="001F3054" w:rsidP="001F3054">
      <w:pPr>
        <w:rPr>
          <w:rFonts w:eastAsia="Times"/>
        </w:rPr>
      </w:pPr>
    </w:p>
    <w:p w14:paraId="0D6BF9FF" w14:textId="68964B15" w:rsidR="00DC482F" w:rsidRPr="00DA60DA" w:rsidRDefault="00E06BBC" w:rsidP="00DC482F">
      <w:pPr>
        <w:pStyle w:val="Text"/>
      </w:pPr>
      <w:r w:rsidRPr="00DA60DA">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2C754626" w14:textId="77777777" w:rsidR="00DC482F" w:rsidRPr="00DA60DA" w:rsidRDefault="00DC482F" w:rsidP="00DC482F">
      <w:pPr>
        <w:pStyle w:val="Text"/>
      </w:pPr>
    </w:p>
    <w:p w14:paraId="1720095C" w14:textId="189FE724" w:rsidR="00E06BBC" w:rsidRPr="00DA60DA" w:rsidRDefault="00E06BBC" w:rsidP="00DC482F">
      <w:pPr>
        <w:pStyle w:val="Text"/>
      </w:pPr>
      <w:r w:rsidRPr="00DA60DA">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3BBD6B2E" w14:textId="77777777" w:rsidR="00DC482F" w:rsidRPr="00DA60DA" w:rsidRDefault="00DC482F" w:rsidP="00DC482F">
      <w:pPr>
        <w:pStyle w:val="Text"/>
      </w:pPr>
    </w:p>
    <w:p w14:paraId="3A5A7345" w14:textId="77777777" w:rsidR="00E06BBC" w:rsidRPr="00DA60DA" w:rsidRDefault="00E06BBC" w:rsidP="00DC482F">
      <w:pPr>
        <w:pStyle w:val="Text"/>
      </w:pPr>
      <w:r w:rsidRPr="00DA60DA">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5CE445E0" w14:textId="77777777" w:rsidR="004F6FE0" w:rsidRPr="00DA60DA" w:rsidRDefault="004F6FE0" w:rsidP="00DC482F">
      <w:pPr>
        <w:pStyle w:val="Text"/>
      </w:pPr>
    </w:p>
    <w:p w14:paraId="4393779D" w14:textId="6734423F" w:rsidR="004F6FE0" w:rsidRPr="00DA60DA" w:rsidRDefault="004F6FE0" w:rsidP="004F6FE0">
      <w:pPr>
        <w:pStyle w:val="Text"/>
      </w:pPr>
      <w:r w:rsidRPr="00DA60DA">
        <w:t>Furthermore, our objective extends beyond merely contrasting the centralized configuration with the local configuration of microservices; we also aim to develop a comprehensive microservice utilizing the most advanced technology available, specifically the latest spring shoes. Consequently, we are endeavoring to incorporate a wide array of technologies, such as the Joker orchestration, to enhance the security of our microservice to the greatest extent feasible. Therefore, we will strive to remain as current as possible, engaging in continuous learning and research to understand the latest developments in the field of microservices.</w:t>
      </w:r>
    </w:p>
    <w:p w14:paraId="0BB4974B" w14:textId="77777777" w:rsidR="0012642A" w:rsidRPr="00DA60DA" w:rsidRDefault="0012642A" w:rsidP="00DC482F">
      <w:pPr>
        <w:pStyle w:val="Text"/>
      </w:pPr>
    </w:p>
    <w:p w14:paraId="599ACE6A" w14:textId="77777777" w:rsidR="004F6FE0" w:rsidRPr="00DA60DA" w:rsidRDefault="004F6FE0" w:rsidP="00DC482F">
      <w:pPr>
        <w:pStyle w:val="Text"/>
      </w:pPr>
    </w:p>
    <w:p w14:paraId="0CC77D61" w14:textId="77777777" w:rsidR="004F6FE0" w:rsidRPr="00DA60DA" w:rsidRDefault="004F6FE0" w:rsidP="00DC482F">
      <w:pPr>
        <w:pStyle w:val="Text"/>
      </w:pPr>
    </w:p>
    <w:p w14:paraId="438DE18F" w14:textId="7B7FF85C" w:rsidR="0012642A" w:rsidRPr="00DA60DA" w:rsidRDefault="003049AF" w:rsidP="00DD0DAE">
      <w:pPr>
        <w:pStyle w:val="Heading2"/>
        <w:rPr>
          <w:rFonts w:eastAsia="Times"/>
        </w:rPr>
      </w:pPr>
      <w:bookmarkStart w:id="26" w:name="_Toc205645857"/>
      <w:r w:rsidRPr="00DA60DA">
        <w:rPr>
          <w:rFonts w:eastAsia="Times"/>
        </w:rPr>
        <w:lastRenderedPageBreak/>
        <w:t>Research Question</w:t>
      </w:r>
      <w:bookmarkEnd w:id="26"/>
    </w:p>
    <w:p w14:paraId="2428DA5B" w14:textId="19646F0F" w:rsidR="00E91418" w:rsidRPr="00DA60DA" w:rsidRDefault="00E06BBC" w:rsidP="00DC482F">
      <w:pPr>
        <w:pStyle w:val="Text"/>
      </w:pPr>
      <w:r w:rsidRPr="00DA60DA">
        <w:t xml:space="preserve">In what ways does </w:t>
      </w:r>
      <w:r w:rsidR="0050407D" w:rsidRPr="00DA60DA">
        <w:t>centralize</w:t>
      </w:r>
      <w:r w:rsidRPr="00DA60DA">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DA60DA" w:rsidRDefault="00DC482F" w:rsidP="00DC482F">
      <w:pPr>
        <w:pStyle w:val="Text"/>
      </w:pPr>
    </w:p>
    <w:p w14:paraId="16D75F5B" w14:textId="54A5EA0A" w:rsidR="00087F67" w:rsidRPr="00DA60DA" w:rsidRDefault="00E91418" w:rsidP="00DC482F">
      <w:pPr>
        <w:pStyle w:val="Text"/>
      </w:pPr>
      <w:r w:rsidRPr="00DA60DA">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DA60DA">
        <w:t xml:space="preserve">Develop </w:t>
      </w:r>
    </w:p>
    <w:p w14:paraId="06F91398" w14:textId="77777777" w:rsidR="00DD0DAE" w:rsidRPr="00DA60DA" w:rsidRDefault="00087F67" w:rsidP="00DC482F">
      <w:pPr>
        <w:pStyle w:val="Text"/>
      </w:pPr>
      <w:r w:rsidRPr="00DA60DA">
        <w:t>and operation ops</w:t>
      </w:r>
      <w:r w:rsidR="00E91418" w:rsidRPr="00DA60DA">
        <w:t xml:space="preserve"> automation, influence’s fault tolerance and system resilience, and aids in the monitoring, auditability, and governance of configuration modifications across distributed microservices.</w:t>
      </w:r>
    </w:p>
    <w:p w14:paraId="0A13B44C" w14:textId="77777777" w:rsidR="00DD0DAE" w:rsidRPr="00DA60DA" w:rsidRDefault="00DD0DAE" w:rsidP="00DC482F">
      <w:pPr>
        <w:pStyle w:val="Text"/>
      </w:pPr>
    </w:p>
    <w:p w14:paraId="18E1C1CF" w14:textId="339FAFB0" w:rsidR="00631C40" w:rsidRPr="00DA60DA" w:rsidRDefault="00DD0DAE" w:rsidP="00DC482F">
      <w:pPr>
        <w:pStyle w:val="Text"/>
      </w:pPr>
      <w:r w:rsidRPr="00DA60DA">
        <w:t xml:space="preserve">We will also attempt to compare the merits of transitioning to </w:t>
      </w:r>
      <w:r w:rsidR="002C7563" w:rsidRPr="00DA60DA">
        <w:t>microservice</w:t>
      </w:r>
      <w:r w:rsidRPr="00DA60DA">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we need to evaluate the impact of centralized configuration on the automation process—will it expedite or hinder our progress? </w:t>
      </w:r>
      <w:r w:rsidR="00DF30AB" w:rsidRPr="00DA60DA">
        <w:br w:type="page"/>
      </w:r>
    </w:p>
    <w:p w14:paraId="049EC784" w14:textId="77777777" w:rsidR="003E509A" w:rsidRPr="00DA60DA" w:rsidRDefault="003E509A" w:rsidP="001A738D">
      <w:pPr>
        <w:pStyle w:val="FHCWDAText"/>
        <w:rPr>
          <w:lang w:val="en-US"/>
        </w:rPr>
        <w:sectPr w:rsidR="003E509A" w:rsidRPr="00DA60DA"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DA60DA" w:rsidRDefault="0077572A" w:rsidP="00F95D80">
      <w:pPr>
        <w:pStyle w:val="Heading1"/>
      </w:pPr>
      <w:bookmarkStart w:id="27" w:name="_Toc205645858"/>
      <w:r w:rsidRPr="00DA60DA">
        <w:lastRenderedPageBreak/>
        <w:t>CHAPTER –</w:t>
      </w:r>
      <w:r w:rsidR="000C315C" w:rsidRPr="00DA60DA">
        <w:t xml:space="preserve"> </w:t>
      </w:r>
      <w:r w:rsidR="00E6152F" w:rsidRPr="00DA60DA">
        <w:t>LITERATURE REVIEW</w:t>
      </w:r>
      <w:bookmarkEnd w:id="27"/>
    </w:p>
    <w:p w14:paraId="4B4776B6" w14:textId="14766C02" w:rsidR="004D5A26" w:rsidRPr="00DA60DA" w:rsidRDefault="00551549" w:rsidP="00AC2477">
      <w:pPr>
        <w:pStyle w:val="Heading2"/>
      </w:pPr>
      <w:bookmarkStart w:id="28" w:name="_Toc205645859"/>
      <w:r w:rsidRPr="00DA60DA">
        <w:t> </w:t>
      </w:r>
      <w:r w:rsidR="0048655B" w:rsidRPr="00DA60DA">
        <w:t xml:space="preserve"> Microservices </w:t>
      </w:r>
      <w:r w:rsidR="00AC2477" w:rsidRPr="00DA60DA">
        <w:t>Outline</w:t>
      </w:r>
      <w:bookmarkEnd w:id="28"/>
    </w:p>
    <w:p w14:paraId="258DD7FE" w14:textId="77777777" w:rsidR="00AC2477" w:rsidRPr="00DA60DA" w:rsidRDefault="00AC2477" w:rsidP="00AC2477"/>
    <w:p w14:paraId="1160A0BF" w14:textId="1E1836CB" w:rsidR="00C30DDF" w:rsidRPr="00DA60DA" w:rsidRDefault="00D82F9F" w:rsidP="00C30DDF">
      <w:pPr>
        <w:pStyle w:val="Text"/>
      </w:pPr>
      <w:r w:rsidRPr="00DA60DA">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A60DA">
        <w:t>microservice</w:t>
      </w:r>
      <w:r w:rsidRPr="00DA60DA">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w:t>
      </w:r>
      <w:r w:rsidR="00C30DDF" w:rsidRPr="00DA60DA">
        <w:t xml:space="preserve"> </w:t>
      </w:r>
      <w:r w:rsidR="00C30DDF" w:rsidRPr="00DA60DA">
        <w:t xml:space="preserve">As </w:t>
      </w:r>
      <w:r w:rsidR="00C30DDF" w:rsidRPr="00DA60DA">
        <w:t>Show</w:t>
      </w:r>
      <w:r w:rsidR="00C30DDF" w:rsidRPr="00DA60DA">
        <w:t xml:space="preserve"> in Figure</w:t>
      </w:r>
      <w:r w:rsidR="00C30DDF" w:rsidRPr="00DA60DA">
        <w:t xml:space="preserve"> 2.</w:t>
      </w:r>
    </w:p>
    <w:p w14:paraId="6D0CF998" w14:textId="1AC3E89B" w:rsidR="00646624" w:rsidRPr="00DA60DA" w:rsidRDefault="00746E86" w:rsidP="00646624">
      <w:pPr>
        <w:pStyle w:val="Text"/>
      </w:pPr>
      <w:r w:rsidRPr="00DA60DA">
        <w:t>This</w:t>
      </w:r>
      <w:r w:rsidR="00D82F9F" w:rsidRPr="00DA60DA">
        <w:t xml:space="preserve">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gRPC,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A60DA">
        <w:t>existing</w:t>
      </w:r>
      <w:r w:rsidR="00D82F9F" w:rsidRPr="00DA60DA">
        <w:t xml:space="preserve"> monolithic architecture would benefit from this transition before adopting microservice architecture, emphasizing that it would be challenging to develop applications from</w:t>
      </w:r>
      <w:r w:rsidR="000837B9" w:rsidRPr="00DA60DA">
        <w:t xml:space="preserve"> [6]</w:t>
      </w:r>
      <w:r w:rsidR="00386840" w:rsidRPr="00DA60DA">
        <w:t>.</w:t>
      </w:r>
      <w:r w:rsidR="006B6548" w:rsidRPr="00DA60DA">
        <w:t xml:space="preserve"> </w:t>
      </w:r>
    </w:p>
    <w:p w14:paraId="527A9002" w14:textId="77777777" w:rsidR="00646624" w:rsidRPr="00DA60DA" w:rsidRDefault="00AC2477" w:rsidP="00646624">
      <w:pPr>
        <w:pStyle w:val="Text"/>
      </w:pPr>
      <w:r w:rsidRPr="00DA60DA">
        <w:lastRenderedPageBreak/>
        <mc:AlternateContent>
          <mc:Choice Requires="wps">
            <w:drawing>
              <wp:anchor distT="0" distB="0" distL="114300" distR="114300" simplePos="0" relativeHeight="251819008" behindDoc="0" locked="0" layoutInCell="1" allowOverlap="1" wp14:anchorId="1AF983E2" wp14:editId="6DDC56D1">
                <wp:simplePos x="0" y="0"/>
                <wp:positionH relativeFrom="page">
                  <wp:align>center</wp:align>
                </wp:positionH>
                <wp:positionV relativeFrom="paragraph">
                  <wp:posOffset>4234815</wp:posOffset>
                </wp:positionV>
                <wp:extent cx="3933825" cy="635"/>
                <wp:effectExtent l="0" t="0" r="9525"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629DEFC1" w:rsidR="00F862EC" w:rsidRPr="00DA60DA" w:rsidRDefault="00F862EC" w:rsidP="00AC2477">
                            <w:pPr>
                              <w:pStyle w:val="Caption"/>
                              <w:rPr>
                                <w:rFonts w:eastAsia="Times"/>
                                <w:sz w:val="22"/>
                                <w:szCs w:val="22"/>
                                <w:lang w:eastAsia="de-DE"/>
                              </w:rPr>
                            </w:pPr>
                            <w:bookmarkStart w:id="29" w:name="_Toc205321385"/>
                            <w:bookmarkStart w:id="30" w:name="_Toc205321845"/>
                            <w:bookmarkStart w:id="31" w:name="_Toc20564534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w:t>
                            </w:r>
                            <w:r w:rsidRPr="00DA60DA">
                              <w:rPr>
                                <w:sz w:val="22"/>
                                <w:szCs w:val="22"/>
                              </w:rPr>
                              <w:fldChar w:fldCharType="end"/>
                            </w:r>
                            <w:r w:rsidRPr="00DA60DA">
                              <w:rPr>
                                <w:sz w:val="22"/>
                                <w:szCs w:val="22"/>
                              </w:rPr>
                              <w:t xml:space="preserve">: Microservices </w:t>
                            </w:r>
                            <w:bookmarkEnd w:id="29"/>
                            <w:bookmarkEnd w:id="30"/>
                            <w:r w:rsidR="00AC2477" w:rsidRPr="00DA60DA">
                              <w:rPr>
                                <w:sz w:val="22"/>
                                <w:szCs w:val="22"/>
                              </w:rPr>
                              <w:t>Outline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0;margin-top:333.45pt;width:309.75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" stroked="f">
                <v:textbox style="mso-fit-shape-to-text:t" inset="0,0,0,0">
                  <w:txbxContent>
                    <w:p w14:paraId="34BD3A42" w14:textId="629DEFC1" w:rsidR="00F862EC" w:rsidRPr="00DA60DA" w:rsidRDefault="00F862EC" w:rsidP="00AC2477">
                      <w:pPr>
                        <w:pStyle w:val="Caption"/>
                        <w:rPr>
                          <w:rFonts w:eastAsia="Times"/>
                          <w:sz w:val="22"/>
                          <w:szCs w:val="22"/>
                          <w:lang w:eastAsia="de-DE"/>
                        </w:rPr>
                      </w:pPr>
                      <w:bookmarkStart w:id="32" w:name="_Toc205321385"/>
                      <w:bookmarkStart w:id="33" w:name="_Toc205321845"/>
                      <w:bookmarkStart w:id="34" w:name="_Toc20564534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w:t>
                      </w:r>
                      <w:r w:rsidRPr="00DA60DA">
                        <w:rPr>
                          <w:sz w:val="22"/>
                          <w:szCs w:val="22"/>
                        </w:rPr>
                        <w:fldChar w:fldCharType="end"/>
                      </w:r>
                      <w:r w:rsidRPr="00DA60DA">
                        <w:rPr>
                          <w:sz w:val="22"/>
                          <w:szCs w:val="22"/>
                        </w:rPr>
                        <w:t xml:space="preserve">: Microservices </w:t>
                      </w:r>
                      <w:bookmarkEnd w:id="32"/>
                      <w:bookmarkEnd w:id="33"/>
                      <w:r w:rsidR="00AC2477" w:rsidRPr="00DA60DA">
                        <w:rPr>
                          <w:sz w:val="22"/>
                          <w:szCs w:val="22"/>
                        </w:rPr>
                        <w:t>Outline</w:t>
                      </w:r>
                      <w:bookmarkEnd w:id="34"/>
                    </w:p>
                  </w:txbxContent>
                </v:textbox>
                <w10:wrap type="square" anchorx="page"/>
              </v:shape>
            </w:pict>
          </mc:Fallback>
        </mc:AlternateContent>
      </w:r>
      <w:r w:rsidRPr="00DA60DA">
        <w:drawing>
          <wp:anchor distT="0" distB="0" distL="114300" distR="114300" simplePos="0" relativeHeight="251816960" behindDoc="0" locked="0" layoutInCell="1" allowOverlap="1" wp14:anchorId="4F126B38" wp14:editId="4671ADAA">
            <wp:simplePos x="0" y="0"/>
            <wp:positionH relativeFrom="margin">
              <wp:align>center</wp:align>
            </wp:positionH>
            <wp:positionV relativeFrom="margin">
              <wp:posOffset>236855</wp:posOffset>
            </wp:positionV>
            <wp:extent cx="5309235" cy="3776980"/>
            <wp:effectExtent l="76200" t="76200" r="139065" b="12827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309235"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7821" w14:textId="77777777" w:rsidR="00646624" w:rsidRPr="00DA60DA" w:rsidRDefault="00646624" w:rsidP="00646624">
      <w:pPr>
        <w:pStyle w:val="Text"/>
      </w:pPr>
    </w:p>
    <w:p w14:paraId="66C50861" w14:textId="77777777" w:rsidR="00646624" w:rsidRPr="00DA60DA" w:rsidRDefault="00646624" w:rsidP="00646624">
      <w:pPr>
        <w:pStyle w:val="Text"/>
      </w:pPr>
    </w:p>
    <w:p w14:paraId="6B698580" w14:textId="6D129207" w:rsidR="00443665" w:rsidRPr="00DA60DA" w:rsidRDefault="00C73ECC" w:rsidP="00646624">
      <w:pPr>
        <w:pStyle w:val="Heading3"/>
      </w:pPr>
      <w:bookmarkStart w:id="35" w:name="_Toc205645860"/>
      <w:r w:rsidRPr="00DA60DA">
        <w:t xml:space="preserve">Monolith </w:t>
      </w:r>
      <w:r w:rsidR="00F57E59" w:rsidRPr="00DA60DA">
        <w:t>t</w:t>
      </w:r>
      <w:r w:rsidRPr="00DA60DA">
        <w:t>o Microservices</w:t>
      </w:r>
      <w:bookmarkEnd w:id="35"/>
      <w:r w:rsidRPr="00DA60DA">
        <w:t xml:space="preserve"> </w:t>
      </w:r>
    </w:p>
    <w:p w14:paraId="5F9DF9F6" w14:textId="77777777" w:rsidR="00443665" w:rsidRPr="00DA60DA" w:rsidRDefault="00443665" w:rsidP="00646624">
      <w:pPr>
        <w:pStyle w:val="Text"/>
      </w:pPr>
      <w:r w:rsidRPr="00DA60DA">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DA60DA" w:rsidRDefault="00443665" w:rsidP="00646624">
      <w:pPr>
        <w:pStyle w:val="Text"/>
      </w:pPr>
    </w:p>
    <w:p w14:paraId="5CCC09A4" w14:textId="77777777" w:rsidR="00443665" w:rsidRPr="00DA60DA" w:rsidRDefault="00443665" w:rsidP="00646624">
      <w:pPr>
        <w:pStyle w:val="Text"/>
      </w:pPr>
      <w:r w:rsidRPr="00DA60DA">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DA60DA" w:rsidRDefault="00443665" w:rsidP="00646624">
      <w:pPr>
        <w:pStyle w:val="Text"/>
      </w:pPr>
    </w:p>
    <w:p w14:paraId="4D57D086" w14:textId="77777777" w:rsidR="00646624" w:rsidRPr="00DA60DA" w:rsidRDefault="00646624" w:rsidP="00646624">
      <w:pPr>
        <w:pStyle w:val="Text"/>
      </w:pPr>
    </w:p>
    <w:p w14:paraId="6657DE31" w14:textId="77777777" w:rsidR="00646624" w:rsidRPr="00DA60DA" w:rsidRDefault="00646624" w:rsidP="00646624">
      <w:pPr>
        <w:pStyle w:val="Text"/>
      </w:pPr>
    </w:p>
    <w:p w14:paraId="271ED8FF" w14:textId="1130BF64" w:rsidR="000C315C" w:rsidRPr="00DA60DA" w:rsidRDefault="00646624" w:rsidP="00646624">
      <w:pPr>
        <w:pStyle w:val="Text"/>
      </w:pPr>
      <w:r w:rsidRPr="00DA60DA">
        <w:lastRenderedPageBreak/>
        <w:drawing>
          <wp:anchor distT="0" distB="0" distL="114300" distR="114300" simplePos="0" relativeHeight="251659264" behindDoc="0" locked="0" layoutInCell="1" allowOverlap="1" wp14:anchorId="26E8E488" wp14:editId="7E3F092A">
            <wp:simplePos x="0" y="0"/>
            <wp:positionH relativeFrom="margin">
              <wp:align>center</wp:align>
            </wp:positionH>
            <wp:positionV relativeFrom="margin">
              <wp:posOffset>1120140</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DA60DA">
        <w:t xml:space="preserve">Microservices, independently releasable services </w:t>
      </w:r>
      <w:r w:rsidR="00D24702" w:rsidRPr="00DA60DA">
        <w:t>modelled</w:t>
      </w:r>
      <w:r w:rsidR="00443665" w:rsidRPr="00DA60DA">
        <w:t xml:space="preserve"> around a business domain, are easier to develop, test, and deploy, increase agility, and scale horizontally. They can represent various services, such as Accounts, Cards, and Loans, but together they could form an entire bank system</w:t>
      </w:r>
      <w:r w:rsidR="006E143E" w:rsidRPr="00DA60DA">
        <w:t xml:space="preserve"> </w:t>
      </w:r>
      <w:r w:rsidR="006E143E" w:rsidRPr="00DA60DA">
        <w:t xml:space="preserve">As Show in Figure </w:t>
      </w:r>
      <w:r w:rsidR="006E143E" w:rsidRPr="00DA60DA">
        <w:t>3</w:t>
      </w:r>
      <w:r w:rsidR="00443665" w:rsidRPr="00DA60DA">
        <w:t xml:space="preserve">. </w:t>
      </w:r>
    </w:p>
    <w:p w14:paraId="3FEE942D" w14:textId="5ED523A1" w:rsidR="00443665" w:rsidRPr="00DA60DA" w:rsidRDefault="00646624" w:rsidP="00443665">
      <w:pPr>
        <w:spacing w:after="0" w:line="240" w:lineRule="auto"/>
        <w:rPr>
          <w:rFonts w:eastAsia="Times"/>
          <w:sz w:val="22"/>
          <w:szCs w:val="22"/>
          <w:lang w:eastAsia="de-DE"/>
        </w:rPr>
      </w:pPr>
      <w:r w:rsidRPr="00DA60DA">
        <mc:AlternateContent>
          <mc:Choice Requires="wps">
            <w:drawing>
              <wp:anchor distT="0" distB="0" distL="114300" distR="114300" simplePos="0" relativeHeight="251722752" behindDoc="0" locked="0" layoutInCell="1" allowOverlap="1" wp14:anchorId="5FF8BD58" wp14:editId="096D6E7D">
                <wp:simplePos x="0" y="0"/>
                <wp:positionH relativeFrom="page">
                  <wp:align>center</wp:align>
                </wp:positionH>
                <wp:positionV relativeFrom="paragraph">
                  <wp:posOffset>3868420</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28EA318C" w:rsidR="0077572A" w:rsidRPr="00DA60DA" w:rsidRDefault="0077572A" w:rsidP="0077572A">
                            <w:pPr>
                              <w:pStyle w:val="Caption"/>
                              <w:rPr>
                                <w:szCs w:val="22"/>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645341"/>
                            <w:r w:rsidRPr="00DA60DA">
                              <w:t xml:space="preserve">Figure </w:t>
                            </w:r>
                            <w:r w:rsidRPr="00DA60DA">
                              <w:fldChar w:fldCharType="begin"/>
                            </w:r>
                            <w:r w:rsidRPr="00DA60DA">
                              <w:instrText xml:space="preserve"> SEQ Figure \* ARABIC </w:instrText>
                            </w:r>
                            <w:r w:rsidRPr="00DA60DA">
                              <w:fldChar w:fldCharType="separate"/>
                            </w:r>
                            <w:r w:rsidR="00B61D48" w:rsidRPr="00DA60DA">
                              <w:t>3</w:t>
                            </w:r>
                            <w:r w:rsidRPr="00DA60DA">
                              <w:fldChar w:fldCharType="end"/>
                            </w:r>
                            <w:r w:rsidRPr="00DA60DA">
                              <w:t xml:space="preserve"> : Monolithic vs. SOA vs. Microservices</w:t>
                            </w:r>
                            <w:bookmarkEnd w:id="36"/>
                            <w:bookmarkEnd w:id="37"/>
                            <w:bookmarkEnd w:id="38"/>
                            <w:bookmarkEnd w:id="39"/>
                            <w:bookmarkEnd w:id="40"/>
                            <w:bookmarkEnd w:id="41"/>
                            <w:bookmarkEnd w:id="42"/>
                          </w:p>
                          <w:p w14:paraId="2AD35C3F" w14:textId="3904CD53" w:rsidR="0077572A" w:rsidRPr="00DA60DA"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04.6pt;width:392.7pt;height:33pt;z-index:251722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" stroked="f">
                <v:textbox inset="0,0,0,0">
                  <w:txbxContent>
                    <w:p w14:paraId="12968907" w14:textId="28EA318C" w:rsidR="0077572A" w:rsidRPr="00DA60DA" w:rsidRDefault="0077572A" w:rsidP="0077572A">
                      <w:pPr>
                        <w:pStyle w:val="Caption"/>
                        <w:rPr>
                          <w:szCs w:val="22"/>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645341"/>
                      <w:r w:rsidRPr="00DA60DA">
                        <w:t xml:space="preserve">Figure </w:t>
                      </w:r>
                      <w:r w:rsidRPr="00DA60DA">
                        <w:fldChar w:fldCharType="begin"/>
                      </w:r>
                      <w:r w:rsidRPr="00DA60DA">
                        <w:instrText xml:space="preserve"> SEQ Figure \* ARABIC </w:instrText>
                      </w:r>
                      <w:r w:rsidRPr="00DA60DA">
                        <w:fldChar w:fldCharType="separate"/>
                      </w:r>
                      <w:r w:rsidR="00B61D48" w:rsidRPr="00DA60DA">
                        <w:t>3</w:t>
                      </w:r>
                      <w:r w:rsidRPr="00DA60DA">
                        <w:fldChar w:fldCharType="end"/>
                      </w:r>
                      <w:r w:rsidRPr="00DA60DA">
                        <w:t xml:space="preserve"> : Monolithic vs. SOA vs. Microservices</w:t>
                      </w:r>
                      <w:bookmarkEnd w:id="43"/>
                      <w:bookmarkEnd w:id="44"/>
                      <w:bookmarkEnd w:id="45"/>
                      <w:bookmarkEnd w:id="46"/>
                      <w:bookmarkEnd w:id="47"/>
                      <w:bookmarkEnd w:id="48"/>
                      <w:bookmarkEnd w:id="49"/>
                    </w:p>
                    <w:p w14:paraId="2AD35C3F" w14:textId="3904CD53" w:rsidR="0077572A" w:rsidRPr="00DA60DA" w:rsidRDefault="0077572A" w:rsidP="00BE53EB">
                      <w:pPr>
                        <w:pStyle w:val="Caption"/>
                        <w:jc w:val="both"/>
                        <w:rPr>
                          <w:szCs w:val="22"/>
                        </w:rPr>
                      </w:pPr>
                    </w:p>
                  </w:txbxContent>
                </v:textbox>
                <w10:wrap type="square" anchorx="page"/>
              </v:shape>
            </w:pict>
          </mc:Fallback>
        </mc:AlternateContent>
      </w:r>
    </w:p>
    <w:p w14:paraId="342ABCA7" w14:textId="493D2089" w:rsidR="00443665" w:rsidRPr="00DA60DA" w:rsidRDefault="00443665" w:rsidP="00443665"/>
    <w:p w14:paraId="7B7459D0" w14:textId="2A8F5C7A" w:rsidR="0050407D" w:rsidRPr="00DA60DA" w:rsidRDefault="0050407D" w:rsidP="0050407D"/>
    <w:p w14:paraId="73A478DD" w14:textId="357E30B1" w:rsidR="000175B6" w:rsidRPr="00DA60DA" w:rsidRDefault="000175B6" w:rsidP="000175B6">
      <w:pPr>
        <w:pStyle w:val="Text"/>
      </w:pPr>
      <w:r w:rsidRPr="00DA60DA">
        <w:t>The shift from monolithic architectures to microservices is frequently motivated by the necessity for quicker delivery cycles, enhanced scalability, and increased resilience.</w:t>
      </w:r>
    </w:p>
    <w:p w14:paraId="13C9AE44" w14:textId="77580AD8" w:rsidR="000175B6" w:rsidRPr="00DA60DA" w:rsidRDefault="000175B6" w:rsidP="000175B6">
      <w:pPr>
        <w:pStyle w:val="Text"/>
      </w:pPr>
      <w:r w:rsidRPr="00DA60DA">
        <w:t>In contrast to monolithic systems, microservices permit independent deployments, thereby minimizing the risk of causing system-wide failures during updates.</w:t>
      </w:r>
    </w:p>
    <w:p w14:paraId="17995912" w14:textId="527601B3" w:rsidR="000175B6" w:rsidRPr="00DA60DA" w:rsidRDefault="000175B6" w:rsidP="000175B6">
      <w:pPr>
        <w:pStyle w:val="Text"/>
      </w:pPr>
      <w:r w:rsidRPr="00DA60DA">
        <w:t>They promote technological diversity, enabling each service to be developed with the most appropriate technology stack for its specific function.</w:t>
      </w:r>
    </w:p>
    <w:p w14:paraId="3CF02288" w14:textId="5BF40F52" w:rsidR="000175B6" w:rsidRPr="00DA60DA" w:rsidRDefault="000175B6" w:rsidP="000175B6">
      <w:pPr>
        <w:pStyle w:val="Text"/>
      </w:pPr>
      <w:r w:rsidRPr="00DA60DA">
        <w:t xml:space="preserve">Communication among services is generally managed through lightweight protocols such </w:t>
      </w:r>
    </w:p>
    <w:p w14:paraId="6098BEA3" w14:textId="53A92151" w:rsidR="00646624" w:rsidRPr="00DA60DA" w:rsidRDefault="000175B6" w:rsidP="009C3173">
      <w:pPr>
        <w:pStyle w:val="Text"/>
      </w:pPr>
      <w:r w:rsidRPr="00DA60DA">
        <w:t xml:space="preserve">Nevertheless, the transition to microservices brings about operational complexity, necessitating strong DevOps practices, service discovery, monitoring, and distributed data </w:t>
      </w:r>
      <w:r w:rsidR="009C3173" w:rsidRPr="00DA60DA">
        <w:t>management.</w:t>
      </w:r>
    </w:p>
    <w:p w14:paraId="33B75A4D" w14:textId="77777777" w:rsidR="00646624" w:rsidRPr="00DA60DA" w:rsidRDefault="00646624" w:rsidP="003F06DD">
      <w:pPr>
        <w:rPr>
          <w:rFonts w:eastAsia="MS Gothic"/>
        </w:rPr>
      </w:pPr>
    </w:p>
    <w:p w14:paraId="300FBB66" w14:textId="1CC3456A" w:rsidR="003F06DD" w:rsidRPr="00DA60DA" w:rsidRDefault="003F06DD" w:rsidP="003F06DD">
      <w:pPr>
        <w:rPr>
          <w:rFonts w:eastAsia="MS Gothic"/>
        </w:rPr>
      </w:pPr>
    </w:p>
    <w:p w14:paraId="2A869E43" w14:textId="5A222E67" w:rsidR="00CF246D" w:rsidRPr="00DA60DA" w:rsidRDefault="00CF246D" w:rsidP="00CF246D">
      <w:pPr>
        <w:pStyle w:val="Caption"/>
        <w:keepNext/>
        <w:rPr>
          <w:sz w:val="22"/>
          <w:szCs w:val="22"/>
        </w:rPr>
      </w:pPr>
      <w:bookmarkStart w:id="50" w:name="_Toc205642688"/>
      <w:r w:rsidRPr="00DA60DA">
        <w:rPr>
          <w:sz w:val="22"/>
          <w:szCs w:val="22"/>
        </w:rPr>
        <w:lastRenderedPageBreak/>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00DB62A0" w:rsidRPr="00DA60DA">
        <w:rPr>
          <w:sz w:val="22"/>
          <w:szCs w:val="22"/>
        </w:rPr>
        <w:t>1</w:t>
      </w:r>
      <w:r w:rsidRPr="00DA60DA">
        <w:rPr>
          <w:sz w:val="22"/>
          <w:szCs w:val="22"/>
        </w:rPr>
        <w:fldChar w:fldCharType="end"/>
      </w:r>
      <w:r w:rsidRPr="00DA60DA">
        <w:rPr>
          <w:sz w:val="22"/>
          <w:szCs w:val="22"/>
        </w:rPr>
        <w:t>: Monolithic vs. SOA vs. Microservices Comparison</w:t>
      </w:r>
      <w:bookmarkEnd w:id="50"/>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DA60DA"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Microservices Architecture</w:t>
            </w:r>
          </w:p>
        </w:tc>
      </w:tr>
      <w:tr w:rsidR="003F06DD" w:rsidRPr="00DA60DA"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Focused on independently deployable services</w:t>
            </w:r>
          </w:p>
        </w:tc>
      </w:tr>
      <w:tr w:rsidR="003F06DD" w:rsidRPr="00DA60DA"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Small, focused, single-purpose services</w:t>
            </w:r>
          </w:p>
        </w:tc>
      </w:tr>
      <w:tr w:rsidR="003F06DD" w:rsidRPr="00DA60DA"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Each service has its own database (Database-per-Service)</w:t>
            </w:r>
          </w:p>
        </w:tc>
      </w:tr>
      <w:tr w:rsidR="003F06DD" w:rsidRPr="00DA60DA"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Lightweight RESTful APIs, messaging (Kafka, RabbitMQ)</w:t>
            </w:r>
          </w:p>
        </w:tc>
      </w:tr>
      <w:tr w:rsidR="003F06DD" w:rsidRPr="00DA60DA"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Freedom to use different tech stacks per service</w:t>
            </w:r>
          </w:p>
        </w:tc>
      </w:tr>
      <w:tr w:rsidR="003F06DD" w:rsidRPr="00DA60DA"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Fully independent deployments per service</w:t>
            </w:r>
          </w:p>
        </w:tc>
      </w:tr>
      <w:tr w:rsidR="003F06DD" w:rsidRPr="00DA60DA"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Each microservice scales independently</w:t>
            </w:r>
          </w:p>
        </w:tc>
      </w:tr>
      <w:tr w:rsidR="003F06DD" w:rsidRPr="00DA60DA"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Faster due to small, independent components</w:t>
            </w:r>
          </w:p>
        </w:tc>
      </w:tr>
      <w:tr w:rsidR="003F06DD" w:rsidRPr="00DA60DA"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Highly flexible; services evolve independently</w:t>
            </w:r>
          </w:p>
        </w:tc>
      </w:tr>
      <w:tr w:rsidR="003F06DD" w:rsidRPr="00DA60DA"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Small, cross-functional teams per service</w:t>
            </w:r>
          </w:p>
        </w:tc>
      </w:tr>
      <w:tr w:rsidR="003F06DD" w:rsidRPr="00DA60DA"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DA60DA" w:rsidRDefault="003F06DD" w:rsidP="00D30168">
            <w:pPr>
              <w:keepNext/>
              <w:spacing w:after="0" w:line="240" w:lineRule="auto"/>
              <w:jc w:val="left"/>
              <w:rPr>
                <w:rFonts w:asciiTheme="minorBidi" w:hAnsiTheme="minorBidi" w:cstheme="minorBidi"/>
                <w:sz w:val="22"/>
              </w:rPr>
            </w:pPr>
            <w:r w:rsidRPr="00DA60DA">
              <w:rPr>
                <w:rFonts w:asciiTheme="minorBidi" w:hAnsiTheme="minorBidi" w:cstheme="minorBidi"/>
                <w:sz w:val="22"/>
              </w:rPr>
              <w:t>Easier, isolated maintenance of smaller codebases</w:t>
            </w:r>
          </w:p>
        </w:tc>
      </w:tr>
    </w:tbl>
    <w:p w14:paraId="7D419DE1" w14:textId="1C0B1DF9" w:rsidR="003F06DD" w:rsidRPr="00DA60DA" w:rsidRDefault="003F06DD">
      <w:pPr>
        <w:spacing w:after="0" w:line="240" w:lineRule="auto"/>
        <w:jc w:val="left"/>
        <w:rPr>
          <w:rFonts w:eastAsia="Times"/>
          <w:sz w:val="22"/>
          <w:szCs w:val="22"/>
          <w:lang w:eastAsia="de-DE"/>
        </w:rPr>
      </w:pPr>
    </w:p>
    <w:p w14:paraId="02184D85" w14:textId="77777777" w:rsidR="00443665" w:rsidRPr="00DA60DA" w:rsidRDefault="00443665" w:rsidP="00E47E43">
      <w:pPr>
        <w:pStyle w:val="FHCWDAText"/>
        <w:rPr>
          <w:szCs w:val="22"/>
          <w:lang w:val="en-US"/>
        </w:rPr>
      </w:pPr>
    </w:p>
    <w:p w14:paraId="690CE317" w14:textId="77777777" w:rsidR="003F06DD" w:rsidRPr="00DA60DA" w:rsidRDefault="003F06DD" w:rsidP="00E47E43">
      <w:pPr>
        <w:pStyle w:val="FHCWDAText"/>
        <w:rPr>
          <w:szCs w:val="22"/>
          <w:lang w:val="en-US"/>
        </w:rPr>
      </w:pPr>
    </w:p>
    <w:p w14:paraId="1AE367EA" w14:textId="6CA8F1C0" w:rsidR="00CF246D" w:rsidRPr="00DA60DA" w:rsidRDefault="00CF246D">
      <w:pPr>
        <w:spacing w:after="0" w:line="240" w:lineRule="auto"/>
        <w:jc w:val="left"/>
        <w:rPr>
          <w:rFonts w:eastAsia="Times"/>
          <w:sz w:val="22"/>
          <w:szCs w:val="22"/>
          <w:lang w:eastAsia="de-DE"/>
        </w:rPr>
      </w:pPr>
      <w:r w:rsidRPr="00DA60DA">
        <w:rPr>
          <w:szCs w:val="22"/>
        </w:rPr>
        <w:br w:type="page"/>
      </w:r>
    </w:p>
    <w:p w14:paraId="62005B03" w14:textId="5DCC1CCB" w:rsidR="00CF246D" w:rsidRPr="00DA60DA" w:rsidRDefault="00CF246D" w:rsidP="00CF246D">
      <w:pPr>
        <w:pStyle w:val="Caption"/>
        <w:keepNext/>
        <w:rPr>
          <w:sz w:val="22"/>
          <w:szCs w:val="22"/>
        </w:rPr>
      </w:pPr>
      <w:bookmarkStart w:id="51" w:name="_Toc205642689"/>
      <w:r w:rsidRPr="00DA60DA">
        <w:rPr>
          <w:sz w:val="22"/>
          <w:szCs w:val="22"/>
        </w:rPr>
        <w:lastRenderedPageBreak/>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00DB62A0" w:rsidRPr="00DA60DA">
        <w:rPr>
          <w:sz w:val="22"/>
          <w:szCs w:val="22"/>
        </w:rPr>
        <w:t>2</w:t>
      </w:r>
      <w:r w:rsidRPr="00DA60DA">
        <w:rPr>
          <w:sz w:val="22"/>
          <w:szCs w:val="22"/>
        </w:rPr>
        <w:fldChar w:fldCharType="end"/>
      </w:r>
      <w:r w:rsidRPr="00DA60DA">
        <w:rPr>
          <w:sz w:val="22"/>
          <w:szCs w:val="22"/>
        </w:rPr>
        <w:t>: Critical Decision Points – Monolith vs. SOA vs. Microservices</w:t>
      </w:r>
      <w:bookmarkEnd w:id="51"/>
    </w:p>
    <w:tbl>
      <w:tblPr>
        <w:tblStyle w:val="TableGrid2"/>
        <w:tblW w:w="0" w:type="auto"/>
        <w:tblInd w:w="0" w:type="dxa"/>
        <w:tblLook w:val="04A0" w:firstRow="1" w:lastRow="0" w:firstColumn="1" w:lastColumn="0" w:noHBand="0" w:noVBand="1"/>
      </w:tblPr>
      <w:tblGrid>
        <w:gridCol w:w="2160"/>
        <w:gridCol w:w="2295"/>
        <w:gridCol w:w="2160"/>
        <w:gridCol w:w="2160"/>
      </w:tblGrid>
      <w:tr w:rsidR="00CF246D" w:rsidRPr="00DA60DA" w14:paraId="7BC6D2AB"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B81C2A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Decision Point</w:t>
            </w:r>
          </w:p>
        </w:tc>
        <w:tc>
          <w:tcPr>
            <w:tcW w:w="2295" w:type="dxa"/>
            <w:tcBorders>
              <w:top w:val="single" w:sz="4" w:space="0" w:color="auto"/>
              <w:left w:val="single" w:sz="4" w:space="0" w:color="auto"/>
              <w:bottom w:val="single" w:sz="4" w:space="0" w:color="auto"/>
              <w:right w:val="single" w:sz="4" w:space="0" w:color="auto"/>
            </w:tcBorders>
            <w:hideMark/>
          </w:tcPr>
          <w:p w14:paraId="5C167D27"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Monolith wins when…</w:t>
            </w:r>
          </w:p>
        </w:tc>
        <w:tc>
          <w:tcPr>
            <w:tcW w:w="2160" w:type="dxa"/>
            <w:tcBorders>
              <w:top w:val="single" w:sz="4" w:space="0" w:color="auto"/>
              <w:left w:val="single" w:sz="4" w:space="0" w:color="auto"/>
              <w:bottom w:val="single" w:sz="4" w:space="0" w:color="auto"/>
              <w:right w:val="single" w:sz="4" w:space="0" w:color="auto"/>
            </w:tcBorders>
            <w:hideMark/>
          </w:tcPr>
          <w:p w14:paraId="65CC293E"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Microservices win when…</w:t>
            </w:r>
          </w:p>
        </w:tc>
        <w:tc>
          <w:tcPr>
            <w:tcW w:w="2160" w:type="dxa"/>
            <w:tcBorders>
              <w:top w:val="single" w:sz="4" w:space="0" w:color="auto"/>
              <w:left w:val="single" w:sz="4" w:space="0" w:color="auto"/>
              <w:bottom w:val="single" w:sz="4" w:space="0" w:color="auto"/>
              <w:right w:val="single" w:sz="4" w:space="0" w:color="auto"/>
            </w:tcBorders>
            <w:hideMark/>
          </w:tcPr>
          <w:p w14:paraId="645714D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SOA wins when…</w:t>
            </w:r>
          </w:p>
        </w:tc>
      </w:tr>
      <w:tr w:rsidR="00CF246D" w:rsidRPr="00DA60DA" w14:paraId="3F3EFA5E"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58CD92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Team size &amp; autonomy</w:t>
            </w:r>
          </w:p>
        </w:tc>
        <w:tc>
          <w:tcPr>
            <w:tcW w:w="2295" w:type="dxa"/>
            <w:tcBorders>
              <w:top w:val="single" w:sz="4" w:space="0" w:color="auto"/>
              <w:left w:val="single" w:sz="4" w:space="0" w:color="auto"/>
              <w:bottom w:val="single" w:sz="4" w:space="0" w:color="auto"/>
              <w:right w:val="single" w:sz="4" w:space="0" w:color="auto"/>
            </w:tcBorders>
            <w:hideMark/>
          </w:tcPr>
          <w:p w14:paraId="57740197" w14:textId="63E01A9F"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 xml:space="preserve">1–8 </w:t>
            </w:r>
            <w:r w:rsidR="00717EFF" w:rsidRPr="00DA60DA">
              <w:rPr>
                <w:rFonts w:asciiTheme="minorBidi" w:hAnsiTheme="minorBidi" w:cstheme="minorBidi"/>
                <w:sz w:val="22"/>
              </w:rPr>
              <w:t>developer single</w:t>
            </w:r>
            <w:r w:rsidRPr="00DA60DA">
              <w:rPr>
                <w:rFonts w:asciiTheme="minorBidi" w:hAnsiTheme="minorBidi" w:cstheme="minorBidi"/>
                <w:sz w:val="22"/>
              </w:rPr>
              <w:t xml:space="preserve"> team</w:t>
            </w:r>
          </w:p>
        </w:tc>
        <w:tc>
          <w:tcPr>
            <w:tcW w:w="2160" w:type="dxa"/>
            <w:tcBorders>
              <w:top w:val="single" w:sz="4" w:space="0" w:color="auto"/>
              <w:left w:val="single" w:sz="4" w:space="0" w:color="auto"/>
              <w:bottom w:val="single" w:sz="4" w:space="0" w:color="auto"/>
              <w:right w:val="single" w:sz="4" w:space="0" w:color="auto"/>
            </w:tcBorders>
            <w:hideMark/>
          </w:tcPr>
          <w:p w14:paraId="186DD5D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Multiple autonomous teams mapped to bounded contexts</w:t>
            </w:r>
          </w:p>
        </w:tc>
        <w:tc>
          <w:tcPr>
            <w:tcW w:w="2160" w:type="dxa"/>
            <w:tcBorders>
              <w:top w:val="single" w:sz="4" w:space="0" w:color="auto"/>
              <w:left w:val="single" w:sz="4" w:space="0" w:color="auto"/>
              <w:bottom w:val="single" w:sz="4" w:space="0" w:color="auto"/>
              <w:right w:val="single" w:sz="4" w:space="0" w:color="auto"/>
            </w:tcBorders>
            <w:hideMark/>
          </w:tcPr>
          <w:p w14:paraId="48B0BC9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Many systems/teams across departments</w:t>
            </w:r>
          </w:p>
        </w:tc>
      </w:tr>
      <w:tr w:rsidR="00CF246D" w:rsidRPr="00DA60DA" w14:paraId="2387BDB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E17AD0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Domain boundaries</w:t>
            </w:r>
          </w:p>
        </w:tc>
        <w:tc>
          <w:tcPr>
            <w:tcW w:w="2295" w:type="dxa"/>
            <w:tcBorders>
              <w:top w:val="single" w:sz="4" w:space="0" w:color="auto"/>
              <w:left w:val="single" w:sz="4" w:space="0" w:color="auto"/>
              <w:bottom w:val="single" w:sz="4" w:space="0" w:color="auto"/>
              <w:right w:val="single" w:sz="4" w:space="0" w:color="auto"/>
            </w:tcBorders>
            <w:hideMark/>
          </w:tcPr>
          <w:p w14:paraId="1D54FCCC"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Still evolving/unclear</w:t>
            </w:r>
          </w:p>
        </w:tc>
        <w:tc>
          <w:tcPr>
            <w:tcW w:w="2160" w:type="dxa"/>
            <w:tcBorders>
              <w:top w:val="single" w:sz="4" w:space="0" w:color="auto"/>
              <w:left w:val="single" w:sz="4" w:space="0" w:color="auto"/>
              <w:bottom w:val="single" w:sz="4" w:space="0" w:color="auto"/>
              <w:right w:val="single" w:sz="4" w:space="0" w:color="auto"/>
            </w:tcBorders>
            <w:hideMark/>
          </w:tcPr>
          <w:p w14:paraId="6072D448" w14:textId="20C03673"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Clear bounded contexts with minimal crosstalk</w:t>
            </w:r>
          </w:p>
        </w:tc>
        <w:tc>
          <w:tcPr>
            <w:tcW w:w="2160" w:type="dxa"/>
            <w:tcBorders>
              <w:top w:val="single" w:sz="4" w:space="0" w:color="auto"/>
              <w:left w:val="single" w:sz="4" w:space="0" w:color="auto"/>
              <w:bottom w:val="single" w:sz="4" w:space="0" w:color="auto"/>
              <w:right w:val="single" w:sz="4" w:space="0" w:color="auto"/>
            </w:tcBorders>
            <w:hideMark/>
          </w:tcPr>
          <w:p w14:paraId="3046B48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Cross-domain integration &amp; orchestration needed</w:t>
            </w:r>
          </w:p>
        </w:tc>
      </w:tr>
      <w:tr w:rsidR="00CF246D" w:rsidRPr="00DA60DA" w14:paraId="113CF9F2"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2985CAD5"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Deployment frequency</w:t>
            </w:r>
          </w:p>
        </w:tc>
        <w:tc>
          <w:tcPr>
            <w:tcW w:w="2295" w:type="dxa"/>
            <w:tcBorders>
              <w:top w:val="single" w:sz="4" w:space="0" w:color="auto"/>
              <w:left w:val="single" w:sz="4" w:space="0" w:color="auto"/>
              <w:bottom w:val="single" w:sz="4" w:space="0" w:color="auto"/>
              <w:right w:val="single" w:sz="4" w:space="0" w:color="auto"/>
            </w:tcBorders>
            <w:hideMark/>
          </w:tcPr>
          <w:p w14:paraId="0CC30D7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Few releases per month</w:t>
            </w:r>
          </w:p>
        </w:tc>
        <w:tc>
          <w:tcPr>
            <w:tcW w:w="2160" w:type="dxa"/>
            <w:tcBorders>
              <w:top w:val="single" w:sz="4" w:space="0" w:color="auto"/>
              <w:left w:val="single" w:sz="4" w:space="0" w:color="auto"/>
              <w:bottom w:val="single" w:sz="4" w:space="0" w:color="auto"/>
              <w:right w:val="single" w:sz="4" w:space="0" w:color="auto"/>
            </w:tcBorders>
            <w:hideMark/>
          </w:tcPr>
          <w:p w14:paraId="31E78D8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Continuous deploys per service</w:t>
            </w:r>
          </w:p>
        </w:tc>
        <w:tc>
          <w:tcPr>
            <w:tcW w:w="2160" w:type="dxa"/>
            <w:tcBorders>
              <w:top w:val="single" w:sz="4" w:space="0" w:color="auto"/>
              <w:left w:val="single" w:sz="4" w:space="0" w:color="auto"/>
              <w:bottom w:val="single" w:sz="4" w:space="0" w:color="auto"/>
              <w:right w:val="single" w:sz="4" w:space="0" w:color="auto"/>
            </w:tcBorders>
            <w:hideMark/>
          </w:tcPr>
          <w:p w14:paraId="1B2C6575"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Central release governance with staged gates</w:t>
            </w:r>
          </w:p>
        </w:tc>
      </w:tr>
      <w:tr w:rsidR="00CF246D" w:rsidRPr="00DA60DA" w14:paraId="280DB7F9"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B4D747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Scaling pattern</w:t>
            </w:r>
          </w:p>
        </w:tc>
        <w:tc>
          <w:tcPr>
            <w:tcW w:w="2295" w:type="dxa"/>
            <w:tcBorders>
              <w:top w:val="single" w:sz="4" w:space="0" w:color="auto"/>
              <w:left w:val="single" w:sz="4" w:space="0" w:color="auto"/>
              <w:bottom w:val="single" w:sz="4" w:space="0" w:color="auto"/>
              <w:right w:val="single" w:sz="4" w:space="0" w:color="auto"/>
            </w:tcBorders>
            <w:hideMark/>
          </w:tcPr>
          <w:p w14:paraId="157A7C09"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Scale all-or-nothing is fine</w:t>
            </w:r>
          </w:p>
        </w:tc>
        <w:tc>
          <w:tcPr>
            <w:tcW w:w="2160" w:type="dxa"/>
            <w:tcBorders>
              <w:top w:val="single" w:sz="4" w:space="0" w:color="auto"/>
              <w:left w:val="single" w:sz="4" w:space="0" w:color="auto"/>
              <w:bottom w:val="single" w:sz="4" w:space="0" w:color="auto"/>
              <w:right w:val="single" w:sz="4" w:space="0" w:color="auto"/>
            </w:tcBorders>
            <w:hideMark/>
          </w:tcPr>
          <w:p w14:paraId="16F527BC"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Need hot paths to scale independently</w:t>
            </w:r>
          </w:p>
        </w:tc>
        <w:tc>
          <w:tcPr>
            <w:tcW w:w="2160" w:type="dxa"/>
            <w:tcBorders>
              <w:top w:val="single" w:sz="4" w:space="0" w:color="auto"/>
              <w:left w:val="single" w:sz="4" w:space="0" w:color="auto"/>
              <w:bottom w:val="single" w:sz="4" w:space="0" w:color="auto"/>
              <w:right w:val="single" w:sz="4" w:space="0" w:color="auto"/>
            </w:tcBorders>
            <w:hideMark/>
          </w:tcPr>
          <w:p w14:paraId="56020F3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Need to mediate capacity across many systems</w:t>
            </w:r>
          </w:p>
        </w:tc>
      </w:tr>
      <w:tr w:rsidR="00CF246D" w:rsidRPr="00DA60DA" w14:paraId="796D3EC4"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315797E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Data consistency</w:t>
            </w:r>
          </w:p>
        </w:tc>
        <w:tc>
          <w:tcPr>
            <w:tcW w:w="2295" w:type="dxa"/>
            <w:tcBorders>
              <w:top w:val="single" w:sz="4" w:space="0" w:color="auto"/>
              <w:left w:val="single" w:sz="4" w:space="0" w:color="auto"/>
              <w:bottom w:val="single" w:sz="4" w:space="0" w:color="auto"/>
              <w:right w:val="single" w:sz="4" w:space="0" w:color="auto"/>
            </w:tcBorders>
            <w:hideMark/>
          </w:tcPr>
          <w:p w14:paraId="086A9D6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Mostly ACID with cross-entity transactions</w:t>
            </w:r>
          </w:p>
        </w:tc>
        <w:tc>
          <w:tcPr>
            <w:tcW w:w="2160" w:type="dxa"/>
            <w:tcBorders>
              <w:top w:val="single" w:sz="4" w:space="0" w:color="auto"/>
              <w:left w:val="single" w:sz="4" w:space="0" w:color="auto"/>
              <w:bottom w:val="single" w:sz="4" w:space="0" w:color="auto"/>
              <w:right w:val="single" w:sz="4" w:space="0" w:color="auto"/>
            </w:tcBorders>
            <w:hideMark/>
          </w:tcPr>
          <w:p w14:paraId="7D26671D" w14:textId="002639A8"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Eventually consistency acceptable; sagas OK</w:t>
            </w:r>
          </w:p>
        </w:tc>
        <w:tc>
          <w:tcPr>
            <w:tcW w:w="2160" w:type="dxa"/>
            <w:tcBorders>
              <w:top w:val="single" w:sz="4" w:space="0" w:color="auto"/>
              <w:left w:val="single" w:sz="4" w:space="0" w:color="auto"/>
              <w:bottom w:val="single" w:sz="4" w:space="0" w:color="auto"/>
              <w:right w:val="single" w:sz="4" w:space="0" w:color="auto"/>
            </w:tcBorders>
            <w:hideMark/>
          </w:tcPr>
          <w:p w14:paraId="454EC1CA"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Mix of both; enterprise data contracts</w:t>
            </w:r>
          </w:p>
        </w:tc>
      </w:tr>
      <w:tr w:rsidR="00CF246D" w:rsidRPr="00DA60DA" w14:paraId="734FF57C"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F0DE3F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Latency &amp; chattiness</w:t>
            </w:r>
          </w:p>
        </w:tc>
        <w:tc>
          <w:tcPr>
            <w:tcW w:w="2295" w:type="dxa"/>
            <w:tcBorders>
              <w:top w:val="single" w:sz="4" w:space="0" w:color="auto"/>
              <w:left w:val="single" w:sz="4" w:space="0" w:color="auto"/>
              <w:bottom w:val="single" w:sz="4" w:space="0" w:color="auto"/>
              <w:right w:val="single" w:sz="4" w:space="0" w:color="auto"/>
            </w:tcBorders>
            <w:hideMark/>
          </w:tcPr>
          <w:p w14:paraId="02EFFAEA"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In-process calls preferred</w:t>
            </w:r>
          </w:p>
        </w:tc>
        <w:tc>
          <w:tcPr>
            <w:tcW w:w="2160" w:type="dxa"/>
            <w:tcBorders>
              <w:top w:val="single" w:sz="4" w:space="0" w:color="auto"/>
              <w:left w:val="single" w:sz="4" w:space="0" w:color="auto"/>
              <w:bottom w:val="single" w:sz="4" w:space="0" w:color="auto"/>
              <w:right w:val="single" w:sz="4" w:space="0" w:color="auto"/>
            </w:tcBorders>
            <w:hideMark/>
          </w:tcPr>
          <w:p w14:paraId="4B7997A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Network hops acceptable; APIs well designed</w:t>
            </w:r>
          </w:p>
        </w:tc>
        <w:tc>
          <w:tcPr>
            <w:tcW w:w="2160" w:type="dxa"/>
            <w:tcBorders>
              <w:top w:val="single" w:sz="4" w:space="0" w:color="auto"/>
              <w:left w:val="single" w:sz="4" w:space="0" w:color="auto"/>
              <w:bottom w:val="single" w:sz="4" w:space="0" w:color="auto"/>
              <w:right w:val="single" w:sz="4" w:space="0" w:color="auto"/>
            </w:tcBorders>
            <w:hideMark/>
          </w:tcPr>
          <w:p w14:paraId="12BCE2A8"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Heavy mediation, translation, routing required</w:t>
            </w:r>
          </w:p>
        </w:tc>
      </w:tr>
      <w:tr w:rsidR="00CF246D" w:rsidRPr="00DA60DA" w14:paraId="3143333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5D898790"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Operational maturity</w:t>
            </w:r>
          </w:p>
        </w:tc>
        <w:tc>
          <w:tcPr>
            <w:tcW w:w="2295" w:type="dxa"/>
            <w:tcBorders>
              <w:top w:val="single" w:sz="4" w:space="0" w:color="auto"/>
              <w:left w:val="single" w:sz="4" w:space="0" w:color="auto"/>
              <w:bottom w:val="single" w:sz="4" w:space="0" w:color="auto"/>
              <w:right w:val="single" w:sz="4" w:space="0" w:color="auto"/>
            </w:tcBorders>
            <w:hideMark/>
          </w:tcPr>
          <w:p w14:paraId="00228059"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Minimal DevOps/observability</w:t>
            </w:r>
          </w:p>
        </w:tc>
        <w:tc>
          <w:tcPr>
            <w:tcW w:w="2160" w:type="dxa"/>
            <w:tcBorders>
              <w:top w:val="single" w:sz="4" w:space="0" w:color="auto"/>
              <w:left w:val="single" w:sz="4" w:space="0" w:color="auto"/>
              <w:bottom w:val="single" w:sz="4" w:space="0" w:color="auto"/>
              <w:right w:val="single" w:sz="4" w:space="0" w:color="auto"/>
            </w:tcBorders>
            <w:hideMark/>
          </w:tcPr>
          <w:p w14:paraId="46A2926D"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Strong CI/CD, tracing, metrics in place</w:t>
            </w:r>
          </w:p>
        </w:tc>
        <w:tc>
          <w:tcPr>
            <w:tcW w:w="2160" w:type="dxa"/>
            <w:tcBorders>
              <w:top w:val="single" w:sz="4" w:space="0" w:color="auto"/>
              <w:left w:val="single" w:sz="4" w:space="0" w:color="auto"/>
              <w:bottom w:val="single" w:sz="4" w:space="0" w:color="auto"/>
              <w:right w:val="single" w:sz="4" w:space="0" w:color="auto"/>
            </w:tcBorders>
            <w:hideMark/>
          </w:tcPr>
          <w:p w14:paraId="65D82D00"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Enterprise service bus, central monitoring</w:t>
            </w:r>
          </w:p>
        </w:tc>
      </w:tr>
    </w:tbl>
    <w:p w14:paraId="234EECAA" w14:textId="746B82DC" w:rsidR="007755C7" w:rsidRPr="00DA60DA" w:rsidRDefault="00CF246D" w:rsidP="008D5824">
      <w:pPr>
        <w:spacing w:after="0" w:line="240" w:lineRule="auto"/>
        <w:jc w:val="left"/>
        <w:rPr>
          <w:rFonts w:eastAsia="Times"/>
          <w:sz w:val="22"/>
          <w:szCs w:val="22"/>
          <w:lang w:eastAsia="de-DE"/>
        </w:rPr>
      </w:pPr>
      <w:r w:rsidRPr="00DA60DA">
        <w:rPr>
          <w:szCs w:val="22"/>
        </w:rPr>
        <w:t xml:space="preserve"> </w:t>
      </w:r>
    </w:p>
    <w:p w14:paraId="2225BC66" w14:textId="2013C72B" w:rsidR="00443665" w:rsidRPr="00DA60DA" w:rsidRDefault="00122CF1" w:rsidP="003F67FD">
      <w:pPr>
        <w:pStyle w:val="Heading3"/>
      </w:pPr>
      <w:bookmarkStart w:id="52" w:name="_Toc205645861"/>
      <w:r w:rsidRPr="00DA60DA">
        <w:t>Monolith</w:t>
      </w:r>
      <w:r w:rsidR="00F57E59" w:rsidRPr="00DA60DA">
        <w:t xml:space="preserve"> t</w:t>
      </w:r>
      <w:r w:rsidRPr="00DA60DA">
        <w:t>o Microservices: 5 Strategies</w:t>
      </w:r>
      <w:bookmarkEnd w:id="52"/>
    </w:p>
    <w:p w14:paraId="70355935" w14:textId="77777777" w:rsidR="003F67FD" w:rsidRPr="00DA60DA" w:rsidRDefault="003F67FD" w:rsidP="00247F79">
      <w:pPr>
        <w:pStyle w:val="Text"/>
      </w:pPr>
      <w:r w:rsidRPr="00DA60DA">
        <w:t>1. Incremental Refactoring</w:t>
      </w:r>
    </w:p>
    <w:p w14:paraId="6D9CB057" w14:textId="4D878D98" w:rsidR="003F67FD" w:rsidRPr="00DA60DA" w:rsidRDefault="005965D7" w:rsidP="00247F79">
      <w:pPr>
        <w:pStyle w:val="Text"/>
      </w:pPr>
      <w:r w:rsidRPr="00DA60DA">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DA60DA">
        <w:t>[</w:t>
      </w:r>
      <w:r w:rsidR="0011169A" w:rsidRPr="00DA60DA">
        <w:t>6</w:t>
      </w:r>
      <w:r w:rsidR="003F67FD" w:rsidRPr="00DA60DA">
        <w:t>].</w:t>
      </w:r>
    </w:p>
    <w:p w14:paraId="2F25E581" w14:textId="77777777" w:rsidR="003F67FD" w:rsidRPr="00DA60DA" w:rsidRDefault="003F67FD" w:rsidP="003F67FD">
      <w:pPr>
        <w:pStyle w:val="FHCWDAText"/>
        <w:rPr>
          <w:szCs w:val="22"/>
          <w:lang w:val="en-US"/>
        </w:rPr>
      </w:pPr>
    </w:p>
    <w:p w14:paraId="759A82F6" w14:textId="77777777" w:rsidR="008D5824" w:rsidRPr="00DA60DA" w:rsidRDefault="008D5824" w:rsidP="003F67FD">
      <w:pPr>
        <w:pStyle w:val="FHCWDAText"/>
        <w:rPr>
          <w:szCs w:val="22"/>
          <w:lang w:val="en-US"/>
        </w:rPr>
      </w:pPr>
    </w:p>
    <w:p w14:paraId="7E62B055" w14:textId="77777777" w:rsidR="008D5824" w:rsidRPr="00DA60DA" w:rsidRDefault="008D5824" w:rsidP="003F67FD">
      <w:pPr>
        <w:pStyle w:val="FHCWDAText"/>
        <w:rPr>
          <w:szCs w:val="22"/>
          <w:lang w:val="en-US"/>
        </w:rPr>
      </w:pPr>
    </w:p>
    <w:p w14:paraId="3E5AB691" w14:textId="77777777" w:rsidR="008D5824" w:rsidRPr="00DA60DA" w:rsidRDefault="008D5824" w:rsidP="003F67FD">
      <w:pPr>
        <w:pStyle w:val="FHCWDAText"/>
        <w:rPr>
          <w:szCs w:val="22"/>
          <w:lang w:val="en-US"/>
        </w:rPr>
      </w:pPr>
    </w:p>
    <w:p w14:paraId="5BE24EEB" w14:textId="77777777" w:rsidR="003F67FD" w:rsidRPr="00DA60DA" w:rsidRDefault="003F67FD" w:rsidP="00247F79">
      <w:pPr>
        <w:pStyle w:val="Text"/>
      </w:pPr>
      <w:r w:rsidRPr="00DA60DA">
        <w:lastRenderedPageBreak/>
        <w:t>2. Strangler Pattern</w:t>
      </w:r>
    </w:p>
    <w:p w14:paraId="13FA6B09" w14:textId="77777777" w:rsidR="003F67FD" w:rsidRPr="00DA60DA" w:rsidRDefault="003F67FD" w:rsidP="00247F79">
      <w:pPr>
        <w:pStyle w:val="Text"/>
      </w:pPr>
      <w:r w:rsidRPr="00DA60DA">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DA60DA" w:rsidRDefault="003F67FD" w:rsidP="00247F79">
      <w:pPr>
        <w:pStyle w:val="Text"/>
      </w:pPr>
      <w:r w:rsidRPr="00DA60DA">
        <w:t>The strangler pattern facilitates the incremental introduction of microservices into your system without interrupting the operation of the monolith. This methodology mitigates risk and promotes a more seamless transition process [</w:t>
      </w:r>
      <w:r w:rsidR="0011169A" w:rsidRPr="00DA60DA">
        <w:t>6</w:t>
      </w:r>
      <w:r w:rsidRPr="00DA60DA">
        <w:t>].</w:t>
      </w:r>
    </w:p>
    <w:p w14:paraId="7AA11BBE" w14:textId="77777777" w:rsidR="00247F79" w:rsidRPr="00DA60DA" w:rsidRDefault="00247F79" w:rsidP="00247F79">
      <w:pPr>
        <w:pStyle w:val="Text"/>
      </w:pPr>
    </w:p>
    <w:p w14:paraId="1C696A00" w14:textId="77777777" w:rsidR="003F67FD" w:rsidRPr="00DA60DA" w:rsidRDefault="003F67FD" w:rsidP="00247F79">
      <w:pPr>
        <w:pStyle w:val="Text"/>
      </w:pPr>
      <w:r w:rsidRPr="00DA60DA">
        <w:t>3. Decomposing by Business Capability</w:t>
      </w:r>
    </w:p>
    <w:p w14:paraId="131433AE" w14:textId="77777777" w:rsidR="003F67FD" w:rsidRPr="00DA60DA" w:rsidRDefault="003F67FD" w:rsidP="00247F79">
      <w:pPr>
        <w:pStyle w:val="Text"/>
      </w:pPr>
      <w:r w:rsidRPr="00DA60DA">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DA60DA" w:rsidRDefault="003F67FD" w:rsidP="008B2712">
      <w:pPr>
        <w:pStyle w:val="Text"/>
      </w:pPr>
      <w:r w:rsidRPr="00DA60DA">
        <w:t xml:space="preserve">When </w:t>
      </w:r>
      <w:r w:rsidR="00247F79" w:rsidRPr="00DA60DA">
        <w:t>decomposed</w:t>
      </w:r>
      <w:r w:rsidRPr="00DA60DA">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DA60DA">
        <w:t>6</w:t>
      </w:r>
      <w:r w:rsidRPr="00DA60DA">
        <w:t>].</w:t>
      </w:r>
    </w:p>
    <w:p w14:paraId="6746B17A" w14:textId="77777777" w:rsidR="008B2712" w:rsidRPr="00DA60DA" w:rsidRDefault="008B2712" w:rsidP="008B2712">
      <w:pPr>
        <w:pStyle w:val="Text"/>
      </w:pPr>
    </w:p>
    <w:p w14:paraId="7BC0121D" w14:textId="77777777" w:rsidR="003F67FD" w:rsidRPr="00DA60DA" w:rsidRDefault="003F67FD" w:rsidP="00247F79">
      <w:pPr>
        <w:pStyle w:val="Text"/>
      </w:pPr>
      <w:r w:rsidRPr="00DA60DA">
        <w:t>4. Anticorruption Layer (ACL)</w:t>
      </w:r>
    </w:p>
    <w:p w14:paraId="1283DC72" w14:textId="77777777" w:rsidR="003F67FD" w:rsidRPr="00DA60DA" w:rsidRDefault="003F67FD" w:rsidP="00247F79">
      <w:pPr>
        <w:pStyle w:val="Text"/>
      </w:pPr>
      <w:r w:rsidRPr="00DA60DA">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DA60DA" w:rsidRDefault="003F67FD" w:rsidP="00247F79">
      <w:pPr>
        <w:pStyle w:val="Text"/>
      </w:pPr>
      <w:r w:rsidRPr="00DA60DA">
        <w:t>Utilizing an ACL can assist in ensuring that the integrity of the business logic is maintained throughout the transition process</w:t>
      </w:r>
      <w:r w:rsidR="00151B7D" w:rsidRPr="00DA60DA">
        <w:t xml:space="preserve"> [</w:t>
      </w:r>
      <w:r w:rsidR="0011169A" w:rsidRPr="00DA60DA">
        <w:t>6</w:t>
      </w:r>
      <w:r w:rsidR="00151B7D" w:rsidRPr="00DA60DA">
        <w:t>]</w:t>
      </w:r>
      <w:r w:rsidRPr="00DA60DA">
        <w:t>.</w:t>
      </w:r>
    </w:p>
    <w:p w14:paraId="0E96DA17" w14:textId="77777777" w:rsidR="00AD7481" w:rsidRPr="00DA60DA" w:rsidRDefault="00AD7481" w:rsidP="00C73ECC">
      <w:pPr>
        <w:pStyle w:val="FHCWDAText"/>
        <w:rPr>
          <w:szCs w:val="22"/>
          <w:lang w:val="en-US"/>
        </w:rPr>
      </w:pPr>
    </w:p>
    <w:p w14:paraId="02D36104" w14:textId="77777777" w:rsidR="00C73ECC" w:rsidRPr="00DA60DA" w:rsidRDefault="00C73ECC" w:rsidP="00247F79">
      <w:pPr>
        <w:pStyle w:val="Text"/>
      </w:pPr>
      <w:r w:rsidRPr="00DA60DA">
        <w:t>5. Domain-Driven Design (DDD)</w:t>
      </w:r>
    </w:p>
    <w:p w14:paraId="15B6052D" w14:textId="77777777" w:rsidR="00AD7481" w:rsidRPr="00DA60DA" w:rsidRDefault="00C73ECC" w:rsidP="00247F79">
      <w:pPr>
        <w:pStyle w:val="Text"/>
      </w:pPr>
      <w:r w:rsidRPr="00DA60DA">
        <w:t xml:space="preserve">Domain-driven design (DDD) is a software development approach that focuses on understanding the business domain and using this understanding to guide the design and </w:t>
      </w:r>
    </w:p>
    <w:p w14:paraId="538178C1" w14:textId="4DB71E2B" w:rsidR="0035593B" w:rsidRPr="00DA60DA" w:rsidRDefault="00C73ECC" w:rsidP="00247F79">
      <w:pPr>
        <w:pStyle w:val="Text"/>
      </w:pPr>
      <w:r w:rsidRPr="00DA60DA">
        <w:t>development of software. In the context of transitioning from monolith to microservices, DDD can be used to identify the boundaries of microservices and to ensure that the transition process aligns with business goals. [</w:t>
      </w:r>
      <w:r w:rsidR="0011169A" w:rsidRPr="00DA60DA">
        <w:t>6</w:t>
      </w:r>
      <w:r w:rsidRPr="00DA60DA">
        <w:t>].</w:t>
      </w:r>
    </w:p>
    <w:p w14:paraId="460D5ABE" w14:textId="62B2A5C0" w:rsidR="004D5A26" w:rsidRPr="00DA60DA" w:rsidRDefault="004D5A26" w:rsidP="004D5A26">
      <w:pPr>
        <w:pStyle w:val="Heading3"/>
        <w:rPr>
          <w:rFonts w:eastAsia="Times"/>
          <w:lang w:eastAsia="de-DE"/>
        </w:rPr>
      </w:pPr>
      <w:bookmarkStart w:id="53" w:name="_Toc205645862"/>
      <w:r w:rsidRPr="00DA60DA">
        <w:rPr>
          <w:rFonts w:eastAsia="Times"/>
          <w:lang w:eastAsia="de-DE"/>
        </w:rPr>
        <w:lastRenderedPageBreak/>
        <w:t xml:space="preserve">Key </w:t>
      </w:r>
      <w:r w:rsidR="001B0C97" w:rsidRPr="00DA60DA">
        <w:rPr>
          <w:rFonts w:eastAsia="Times"/>
          <w:lang w:eastAsia="de-DE"/>
        </w:rPr>
        <w:t>C</w:t>
      </w:r>
      <w:r w:rsidRPr="00DA60DA">
        <w:rPr>
          <w:rFonts w:eastAsia="Times"/>
          <w:lang w:eastAsia="de-DE"/>
        </w:rPr>
        <w:t xml:space="preserve">haracteristics </w:t>
      </w:r>
      <w:r w:rsidR="00BA4B4F" w:rsidRPr="00DA60DA">
        <w:rPr>
          <w:rFonts w:eastAsia="Times"/>
          <w:lang w:eastAsia="de-DE"/>
        </w:rPr>
        <w:t>of</w:t>
      </w:r>
      <w:r w:rsidRPr="00DA60DA">
        <w:rPr>
          <w:rFonts w:eastAsia="Times"/>
          <w:lang w:eastAsia="de-DE"/>
        </w:rPr>
        <w:t xml:space="preserve"> </w:t>
      </w:r>
      <w:r w:rsidR="001B0C97" w:rsidRPr="00DA60DA">
        <w:rPr>
          <w:rFonts w:eastAsia="Times"/>
          <w:lang w:eastAsia="de-DE"/>
        </w:rPr>
        <w:t>M</w:t>
      </w:r>
      <w:r w:rsidRPr="00DA60DA">
        <w:rPr>
          <w:rFonts w:eastAsia="Times"/>
          <w:lang w:eastAsia="de-DE"/>
        </w:rPr>
        <w:t>icroservices</w:t>
      </w:r>
      <w:bookmarkEnd w:id="53"/>
      <w:r w:rsidRPr="00DA60DA">
        <w:rPr>
          <w:rFonts w:eastAsia="Times"/>
          <w:lang w:eastAsia="de-DE"/>
        </w:rPr>
        <w:t xml:space="preserve"> </w:t>
      </w:r>
    </w:p>
    <w:p w14:paraId="4FAB43BF" w14:textId="0EB08988" w:rsidR="004D5A26" w:rsidRPr="00DA60DA" w:rsidRDefault="004D5A26" w:rsidP="00D7350C">
      <w:pPr>
        <w:pStyle w:val="Text"/>
      </w:pPr>
      <w:r w:rsidRPr="00DA60DA">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DA60DA">
        <w:t>6</w:t>
      </w:r>
      <w:r w:rsidRPr="00DA60DA">
        <w:t>].</w:t>
      </w:r>
    </w:p>
    <w:p w14:paraId="1AF8BFF0" w14:textId="09384B3E" w:rsidR="004D5A26" w:rsidRPr="00DA60DA" w:rsidRDefault="004D5A26" w:rsidP="00751568">
      <w:pPr>
        <w:pStyle w:val="Text"/>
        <w:numPr>
          <w:ilvl w:val="0"/>
          <w:numId w:val="63"/>
        </w:numPr>
      </w:pPr>
      <w:r w:rsidRPr="00DA60DA">
        <w:t>Componentization via Services: Component is a unit of software that is independently replaceable and upgradeable.</w:t>
      </w:r>
    </w:p>
    <w:p w14:paraId="53E82B55" w14:textId="77777777" w:rsidR="004D5A26" w:rsidRPr="00DA60DA" w:rsidRDefault="004D5A26" w:rsidP="00751568">
      <w:pPr>
        <w:pStyle w:val="Text"/>
        <w:numPr>
          <w:ilvl w:val="0"/>
          <w:numId w:val="63"/>
        </w:numPr>
      </w:pPr>
      <w:r w:rsidRPr="00DA60DA">
        <w:t>Organized around Business Capabilities: The microservice approach to division is splitting up into services organized by business capability.</w:t>
      </w:r>
    </w:p>
    <w:p w14:paraId="0CD35138" w14:textId="77777777" w:rsidR="004D5A26" w:rsidRPr="00DA60DA" w:rsidRDefault="004D5A26" w:rsidP="00751568">
      <w:pPr>
        <w:pStyle w:val="Text"/>
        <w:numPr>
          <w:ilvl w:val="0"/>
          <w:numId w:val="63"/>
        </w:numPr>
      </w:pPr>
      <w:r w:rsidRPr="00DA60DA">
        <w:t>Products not Projects: This is Amazon’s notion of “you build, you run it” where a development team takes full responsibility for the software in production.</w:t>
      </w:r>
    </w:p>
    <w:p w14:paraId="73B4A3E1" w14:textId="46D18B9A" w:rsidR="00ED538A" w:rsidRPr="00DA60DA" w:rsidRDefault="004D5A26" w:rsidP="00D7350C">
      <w:pPr>
        <w:pStyle w:val="Text"/>
        <w:numPr>
          <w:ilvl w:val="0"/>
          <w:numId w:val="63"/>
        </w:numPr>
      </w:pPr>
      <w:r w:rsidRPr="00DA60DA">
        <w:t xml:space="preserve">Smart endpoints and dumb pipes: Microservices aim to be as decoupled and as cohesive as possible, so they own their own domain logic and </w:t>
      </w:r>
      <w:r w:rsidR="0050407D" w:rsidRPr="00DA60DA">
        <w:t>receive</w:t>
      </w:r>
      <w:r w:rsidRPr="00DA60DA">
        <w:t xml:space="preserve"> a request, applying logic and producing a response with using Restful APIs.</w:t>
      </w:r>
    </w:p>
    <w:p w14:paraId="198C6038" w14:textId="3C2F0A8D" w:rsidR="004D5A26" w:rsidRPr="00DA60DA" w:rsidRDefault="004D5A26" w:rsidP="00751568">
      <w:pPr>
        <w:pStyle w:val="Text"/>
        <w:numPr>
          <w:ilvl w:val="0"/>
          <w:numId w:val="63"/>
        </w:numPr>
      </w:pPr>
      <w:r w:rsidRPr="00DA60DA">
        <w:t xml:space="preserve">Decentralized Governance: Netflix is a good example of an organization that follows this philosophy. Sharing useful and all tested code as </w:t>
      </w:r>
      <w:r w:rsidR="0050407D" w:rsidRPr="00DA60DA">
        <w:t>libraries</w:t>
      </w:r>
      <w:r w:rsidRPr="00DA60DA">
        <w:t xml:space="preserve"> encourages other developers to solve similar problems in similar ways.</w:t>
      </w:r>
    </w:p>
    <w:p w14:paraId="3954029C" w14:textId="6A2EE5EE" w:rsidR="004D5A26" w:rsidRPr="00DA60DA" w:rsidRDefault="004D5A26" w:rsidP="00751568">
      <w:pPr>
        <w:pStyle w:val="Text"/>
        <w:numPr>
          <w:ilvl w:val="0"/>
          <w:numId w:val="63"/>
        </w:numPr>
      </w:pPr>
      <w:r w:rsidRPr="00DA60DA">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DA60DA" w:rsidRDefault="004D5A26" w:rsidP="00751568">
      <w:pPr>
        <w:pStyle w:val="Text"/>
        <w:numPr>
          <w:ilvl w:val="0"/>
          <w:numId w:val="63"/>
        </w:numPr>
      </w:pPr>
      <w:r w:rsidRPr="00DA60DA">
        <w:t xml:space="preserve">Infrastructure Automation: That means automate deployment to each new environment and for every </w:t>
      </w:r>
      <w:r w:rsidR="0050407D" w:rsidRPr="00DA60DA">
        <w:t>microservice</w:t>
      </w:r>
      <w:r w:rsidRPr="00DA60DA">
        <w:t> separately.</w:t>
      </w:r>
    </w:p>
    <w:p w14:paraId="5E01BB03" w14:textId="758FE67E" w:rsidR="004D5A26" w:rsidRPr="00DA60DA" w:rsidRDefault="004D5A26" w:rsidP="00751568">
      <w:pPr>
        <w:pStyle w:val="Text"/>
        <w:numPr>
          <w:ilvl w:val="0"/>
          <w:numId w:val="63"/>
        </w:numPr>
      </w:pPr>
      <w:r w:rsidRPr="00DA60DA">
        <w:t xml:space="preserve">Design for failure, Resilience: Microservices design by </w:t>
      </w:r>
      <w:r w:rsidR="0050407D" w:rsidRPr="00DA60DA">
        <w:t>dealing with</w:t>
      </w:r>
      <w:r w:rsidRPr="00DA60DA">
        <w:t xml:space="preserve"> failures and try to manage failures </w:t>
      </w:r>
      <w:r w:rsidR="00751568" w:rsidRPr="00DA60DA">
        <w:t>by</w:t>
      </w:r>
      <w:r w:rsidRPr="00DA60DA">
        <w:t xml:space="preserve"> managing errors with proper actions. Microservices are also designed to be resilient, meaning that they can continue to operate even if one or more services fail</w:t>
      </w:r>
    </w:p>
    <w:p w14:paraId="03703FE7" w14:textId="77777777" w:rsidR="004D5A26" w:rsidRPr="00DA60DA" w:rsidRDefault="004D5A26" w:rsidP="00751568">
      <w:pPr>
        <w:pStyle w:val="Text"/>
        <w:numPr>
          <w:ilvl w:val="0"/>
          <w:numId w:val="63"/>
        </w:numPr>
      </w:pPr>
      <w:r w:rsidRPr="00DA60DA">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53192860" w14:textId="77777777" w:rsidR="00751568" w:rsidRPr="00DA60DA" w:rsidRDefault="004D5A26" w:rsidP="00751568">
      <w:pPr>
        <w:pStyle w:val="Text"/>
        <w:numPr>
          <w:ilvl w:val="0"/>
          <w:numId w:val="63"/>
        </w:numPr>
      </w:pPr>
      <w:r w:rsidRPr="00DA60DA">
        <w:t xml:space="preserve">Technology Agnostic: Different services can be written in different programming languages or use different technology stacks. </w:t>
      </w:r>
    </w:p>
    <w:p w14:paraId="3EA528DB" w14:textId="0B526F71" w:rsidR="00F656D6" w:rsidRPr="00DA60DA" w:rsidRDefault="00F656D6" w:rsidP="00751568">
      <w:pPr>
        <w:pStyle w:val="Heading3"/>
        <w:rPr>
          <w:rFonts w:eastAsia="Times"/>
        </w:rPr>
      </w:pPr>
      <w:bookmarkStart w:id="54" w:name="_Toc205645863"/>
      <w:r w:rsidRPr="00DA60DA">
        <w:rPr>
          <w:rFonts w:eastAsia="Times"/>
        </w:rPr>
        <w:lastRenderedPageBreak/>
        <w:t xml:space="preserve">Impacts </w:t>
      </w:r>
      <w:r w:rsidR="00FB55AB" w:rsidRPr="00DA60DA">
        <w:rPr>
          <w:rFonts w:eastAsia="Times"/>
        </w:rPr>
        <w:t>o</w:t>
      </w:r>
      <w:r w:rsidRPr="00DA60DA">
        <w:rPr>
          <w:rFonts w:eastAsia="Times"/>
        </w:rPr>
        <w:t xml:space="preserve">f Migration </w:t>
      </w:r>
      <w:r w:rsidR="00FB55AB" w:rsidRPr="00DA60DA">
        <w:rPr>
          <w:rFonts w:eastAsia="Times"/>
        </w:rPr>
        <w:t>to</w:t>
      </w:r>
      <w:r w:rsidRPr="00DA60DA">
        <w:rPr>
          <w:rFonts w:eastAsia="Times"/>
        </w:rPr>
        <w:t xml:space="preserve"> Microservice Architecture on Team</w:t>
      </w:r>
      <w:bookmarkEnd w:id="54"/>
      <w:r w:rsidRPr="00DA60DA">
        <w:rPr>
          <w:rFonts w:eastAsia="Times"/>
        </w:rPr>
        <w:t xml:space="preserve"> </w:t>
      </w:r>
    </w:p>
    <w:p w14:paraId="1B0CB0DE" w14:textId="196BC12B" w:rsidR="00F656D6" w:rsidRPr="00DA60DA" w:rsidRDefault="00F656D6" w:rsidP="00751568">
      <w:pPr>
        <w:pStyle w:val="Text"/>
      </w:pPr>
      <w:r w:rsidRPr="00DA60DA">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DA60DA" w:rsidRDefault="00ED538A" w:rsidP="00751568">
      <w:pPr>
        <w:pStyle w:val="Text"/>
      </w:pPr>
    </w:p>
    <w:p w14:paraId="573015CD" w14:textId="0220CEDB" w:rsidR="00F656D6" w:rsidRPr="00DA60DA" w:rsidRDefault="00F656D6" w:rsidP="00751568">
      <w:pPr>
        <w:pStyle w:val="Text"/>
      </w:pPr>
      <w:r w:rsidRPr="00DA60DA">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DA60DA" w:rsidRDefault="00F656D6" w:rsidP="00751568">
      <w:pPr>
        <w:pStyle w:val="Text"/>
      </w:pPr>
      <w:r w:rsidRPr="00DA60DA">
        <w:t xml:space="preserve">The Scrum Master underscored that decomposing the application into smaller, independent </w:t>
      </w:r>
    </w:p>
    <w:p w14:paraId="6AC12F0A" w14:textId="113D5966" w:rsidR="00F656D6" w:rsidRPr="00DA60DA" w:rsidRDefault="00F656D6" w:rsidP="00751568">
      <w:pPr>
        <w:pStyle w:val="Text"/>
      </w:pPr>
      <w:r w:rsidRPr="00DA60DA">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DA60DA" w:rsidRDefault="00751568" w:rsidP="00751568">
      <w:pPr>
        <w:pStyle w:val="Text"/>
      </w:pPr>
    </w:p>
    <w:p w14:paraId="10367D1C" w14:textId="16AD583F" w:rsidR="00F656D6" w:rsidRPr="00DA60DA" w:rsidRDefault="00F656D6" w:rsidP="00751568">
      <w:pPr>
        <w:pStyle w:val="Text"/>
      </w:pPr>
      <w:r w:rsidRPr="00DA60DA">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DA60DA">
        <w:t>microservice</w:t>
      </w:r>
      <w:r w:rsidRPr="00DA60DA">
        <w:t xml:space="preserve"> architecture.</w:t>
      </w:r>
    </w:p>
    <w:p w14:paraId="25825067" w14:textId="6F077222" w:rsidR="00F656D6" w:rsidRPr="00DA60DA" w:rsidRDefault="00F656D6" w:rsidP="00751568">
      <w:pPr>
        <w:pStyle w:val="Text"/>
      </w:pPr>
      <w:r w:rsidRPr="00DA60DA">
        <w:t>Regarding Scrum ceremonies and artifacts, the Scrum Master did not perceive any significant changes from his perspective. Specifically, while the Sprint retrospective was discussed in greater detail, it remained fundamentally unchanged according to the Scrum Master [7].</w:t>
      </w:r>
    </w:p>
    <w:p w14:paraId="478B0B08" w14:textId="77777777" w:rsidR="006E469B" w:rsidRPr="00DA60DA" w:rsidRDefault="006E469B" w:rsidP="00F656D6">
      <w:pPr>
        <w:rPr>
          <w:rFonts w:eastAsia="Times"/>
          <w:sz w:val="22"/>
          <w:szCs w:val="22"/>
          <w:lang w:eastAsia="de-DE"/>
        </w:rPr>
      </w:pPr>
    </w:p>
    <w:p w14:paraId="74D9C039" w14:textId="77777777" w:rsidR="00372549" w:rsidRPr="00DA60DA" w:rsidRDefault="00372549" w:rsidP="00751568">
      <w:pPr>
        <w:pStyle w:val="Text"/>
      </w:pPr>
    </w:p>
    <w:p w14:paraId="334CD6D7" w14:textId="77777777" w:rsidR="00372549" w:rsidRPr="00DA60DA" w:rsidRDefault="00372549" w:rsidP="00751568">
      <w:pPr>
        <w:pStyle w:val="Text"/>
      </w:pPr>
    </w:p>
    <w:p w14:paraId="2244A419" w14:textId="77777777" w:rsidR="00372549" w:rsidRPr="00DA60DA" w:rsidRDefault="00372549" w:rsidP="00751568">
      <w:pPr>
        <w:pStyle w:val="Text"/>
      </w:pPr>
    </w:p>
    <w:p w14:paraId="13534242" w14:textId="463960D5" w:rsidR="00F656D6" w:rsidRPr="00DA60DA" w:rsidRDefault="00F656D6" w:rsidP="00751568">
      <w:pPr>
        <w:pStyle w:val="Text"/>
      </w:pPr>
      <w:r w:rsidRPr="00DA60DA">
        <w:lastRenderedPageBreak/>
        <w:t>The Impacts of Migration to Microservice Architecture on the Developer Role</w:t>
      </w:r>
    </w:p>
    <w:p w14:paraId="7C219259" w14:textId="2C45A2FD" w:rsidR="00F656D6" w:rsidRPr="00DA60DA" w:rsidRDefault="00F656D6" w:rsidP="00751568">
      <w:pPr>
        <w:pStyle w:val="Text"/>
      </w:pPr>
      <w:r w:rsidRPr="00DA60DA">
        <w:t xml:space="preserve">Naturally, the technological dimensions of </w:t>
      </w:r>
      <w:r w:rsidR="00751568" w:rsidRPr="00DA60DA">
        <w:t>migration</w:t>
      </w:r>
      <w:r w:rsidRPr="00DA60DA">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DA60DA">
        <w:t>fulfil</w:t>
      </w:r>
      <w:r w:rsidRPr="00DA60DA">
        <w:t xml:space="preserve"> the heightened demands for knowledge, experience, and technical expertise within the development team.</w:t>
      </w:r>
    </w:p>
    <w:p w14:paraId="49A7E273" w14:textId="3DAF313A" w:rsidR="00AD007B" w:rsidRPr="00DA60DA" w:rsidRDefault="00F656D6" w:rsidP="00372549">
      <w:pPr>
        <w:pStyle w:val="Text"/>
      </w:pPr>
      <w:r w:rsidRPr="00DA60DA">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DA60DA" w:rsidRDefault="0001061E" w:rsidP="00105BC8">
      <w:pPr>
        <w:pStyle w:val="Heading2"/>
      </w:pPr>
      <w:bookmarkStart w:id="55" w:name="_Toc205645864"/>
      <w:r w:rsidRPr="00DA60DA">
        <w:t xml:space="preserve">Challenges </w:t>
      </w:r>
      <w:r w:rsidR="00611CAD" w:rsidRPr="00DA60DA">
        <w:t>I</w:t>
      </w:r>
      <w:r w:rsidRPr="00DA60DA">
        <w:t>n Microservices</w:t>
      </w:r>
      <w:bookmarkEnd w:id="55"/>
    </w:p>
    <w:p w14:paraId="70C50434" w14:textId="77777777" w:rsidR="00AD007B" w:rsidRPr="00DA60DA" w:rsidRDefault="00AD007B" w:rsidP="00AD007B">
      <w:pPr>
        <w:pStyle w:val="Text"/>
        <w:rPr>
          <w:b/>
          <w:bCs/>
        </w:rPr>
      </w:pPr>
    </w:p>
    <w:p w14:paraId="49052685" w14:textId="495F86D9" w:rsidR="008942B2" w:rsidRPr="00DA60DA" w:rsidRDefault="00CB12D1" w:rsidP="00AD007B">
      <w:pPr>
        <w:pStyle w:val="Text"/>
        <w:rPr>
          <w:b/>
          <w:bCs/>
        </w:rPr>
      </w:pPr>
      <w:r w:rsidRPr="00DA60DA">
        <w:rPr>
          <w:b/>
          <w:bCs/>
        </w:rPr>
        <w:t>Complexity</w:t>
      </w:r>
    </w:p>
    <w:p w14:paraId="37DE47FC" w14:textId="4A37C548" w:rsidR="00CB12D1" w:rsidRPr="00DA60DA" w:rsidRDefault="00CB12D1" w:rsidP="00AD007B">
      <w:pPr>
        <w:pStyle w:val="Text"/>
      </w:pPr>
      <w:r w:rsidRPr="00DA60DA">
        <w:t xml:space="preserve">Microservices offer flexibility and modularity. However, development teams tend to face many challenges, including service communication, data consistency, and distributed system </w:t>
      </w:r>
      <w:r w:rsidR="00EC1481" w:rsidRPr="00DA60DA">
        <w:t>management.</w:t>
      </w:r>
      <w:r w:rsidRPr="00DA60DA">
        <w:t> </w:t>
      </w:r>
    </w:p>
    <w:p w14:paraId="6DB5528D" w14:textId="6B851AB4" w:rsidR="00CB12D1" w:rsidRPr="00DA60DA" w:rsidRDefault="00EC1481" w:rsidP="00AD007B">
      <w:pPr>
        <w:pStyle w:val="Text"/>
      </w:pPr>
      <w:r w:rsidRPr="00DA60DA">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DA60DA">
        <w:t>microservices. Distributed</w:t>
      </w:r>
      <w:r w:rsidR="00CB12D1" w:rsidRPr="00DA60DA">
        <w:t xml:space="preserve"> System Challenges</w:t>
      </w:r>
      <w:r w:rsidRPr="00DA60DA">
        <w:t xml:space="preserve"> [7].</w:t>
      </w:r>
    </w:p>
    <w:p w14:paraId="602CEB20" w14:textId="77777777" w:rsidR="00CB12D1" w:rsidRPr="00DA60DA" w:rsidRDefault="00CB12D1" w:rsidP="00AD007B">
      <w:pPr>
        <w:pStyle w:val="Text"/>
      </w:pPr>
      <w:r w:rsidRPr="00DA60DA">
        <w:t>In the microservice architecture, communication between services happens via a network, which leads to increased latency, networking overhead, and potential failure points. </w:t>
      </w:r>
    </w:p>
    <w:p w14:paraId="364506DD" w14:textId="496B0FB6" w:rsidR="00CB12D1" w:rsidRPr="00DA60DA" w:rsidRDefault="00FE64F1" w:rsidP="00AD007B">
      <w:pPr>
        <w:pStyle w:val="Text"/>
      </w:pPr>
      <w:r w:rsidRPr="00DA60DA">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DA60DA">
        <w:t>[</w:t>
      </w:r>
      <w:r w:rsidR="009004C6" w:rsidRPr="00DA60DA">
        <w:t>7</w:t>
      </w:r>
      <w:r w:rsidR="00DC1F36" w:rsidRPr="00DA60DA">
        <w:t>]. </w:t>
      </w:r>
    </w:p>
    <w:p w14:paraId="2AA0EC7C" w14:textId="77777777" w:rsidR="009309CE" w:rsidRPr="00DA60DA" w:rsidRDefault="009309CE" w:rsidP="008942B2">
      <w:pPr>
        <w:pStyle w:val="TOCHeading"/>
        <w:rPr>
          <w:rFonts w:ascii="Arial" w:eastAsia="Times" w:hAnsi="Arial" w:cs="Times New Roman"/>
          <w:b/>
          <w:bCs/>
          <w:color w:val="auto"/>
          <w:sz w:val="22"/>
          <w:szCs w:val="22"/>
          <w:lang w:eastAsia="de-DE"/>
        </w:rPr>
      </w:pPr>
    </w:p>
    <w:p w14:paraId="1AEC9E1D" w14:textId="77777777" w:rsidR="009309CE" w:rsidRPr="00DA60DA" w:rsidRDefault="009309CE" w:rsidP="009309CE">
      <w:pPr>
        <w:rPr>
          <w:rFonts w:eastAsia="Times"/>
          <w:lang w:eastAsia="de-DE"/>
        </w:rPr>
      </w:pPr>
    </w:p>
    <w:p w14:paraId="112516C4" w14:textId="4D32A2EB" w:rsidR="00CB12D1" w:rsidRPr="00DA60DA" w:rsidRDefault="00CB12D1" w:rsidP="008942B2">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lastRenderedPageBreak/>
        <w:t>Operational Overhead</w:t>
      </w:r>
    </w:p>
    <w:p w14:paraId="04EC98E5" w14:textId="77777777" w:rsidR="00DD7F99" w:rsidRPr="00DA60DA" w:rsidRDefault="00DD7F99" w:rsidP="00DD7F99">
      <w:pPr>
        <w:rPr>
          <w:rFonts w:eastAsia="Times"/>
          <w:lang w:eastAsia="de-DE"/>
        </w:rPr>
      </w:pPr>
    </w:p>
    <w:p w14:paraId="56E725CF" w14:textId="6B7096AD" w:rsidR="00CB12D1" w:rsidRPr="00DA60DA" w:rsidRDefault="00CB12D1" w:rsidP="00DD7F99">
      <w:pPr>
        <w:pStyle w:val="Text"/>
      </w:pPr>
      <w:r w:rsidRPr="00DA60DA">
        <w:t xml:space="preserve">The operational overhead associated with running </w:t>
      </w:r>
      <w:r w:rsidR="00D24AC0" w:rsidRPr="00DA60DA">
        <w:t>many</w:t>
      </w:r>
      <w:r w:rsidRPr="00DA60DA">
        <w:t xml:space="preserve"> microservices in production environments is huge. Examples of tasks that become more complicated in a distributed system are monitoring, logging, debugging, and tracing.  </w:t>
      </w:r>
    </w:p>
    <w:p w14:paraId="04E22C33" w14:textId="4110CBE2" w:rsidR="009309CE" w:rsidRPr="00DA60DA" w:rsidRDefault="00BF740C" w:rsidP="009309CE">
      <w:pPr>
        <w:pStyle w:val="Text"/>
      </w:pPr>
      <w:r w:rsidRPr="00DA60DA">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DA60DA" w:rsidRDefault="009309CE" w:rsidP="009309CE">
      <w:pPr>
        <w:pStyle w:val="Text"/>
      </w:pPr>
    </w:p>
    <w:p w14:paraId="79F3C0A8" w14:textId="77777777" w:rsidR="00CB12D1" w:rsidRPr="00DA60DA" w:rsidRDefault="00CB12D1" w:rsidP="008942B2">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Data Management</w:t>
      </w:r>
    </w:p>
    <w:p w14:paraId="172433FE" w14:textId="77777777" w:rsidR="00DD7F99" w:rsidRPr="00DA60DA" w:rsidRDefault="00DD7F99" w:rsidP="00DD7F99">
      <w:pPr>
        <w:rPr>
          <w:rFonts w:eastAsia="Times"/>
          <w:lang w:eastAsia="de-DE"/>
        </w:rPr>
      </w:pPr>
    </w:p>
    <w:p w14:paraId="1563470E" w14:textId="77777777" w:rsidR="00DD7F99" w:rsidRPr="00DA60DA" w:rsidRDefault="00545756" w:rsidP="00DD7F99">
      <w:pPr>
        <w:pStyle w:val="Text"/>
      </w:pPr>
      <w:r w:rsidRPr="00DA60DA">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DA60DA" w:rsidRDefault="00DD7F99" w:rsidP="009309CE">
      <w:pPr>
        <w:pStyle w:val="Text"/>
      </w:pPr>
      <w:r w:rsidRPr="00DA60DA">
        <w:t>Design</w:t>
      </w:r>
      <w:r w:rsidR="00545756" w:rsidRPr="00DA60DA">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DA60DA" w:rsidRDefault="009309CE" w:rsidP="009309CE">
      <w:pPr>
        <w:pStyle w:val="Text"/>
      </w:pPr>
    </w:p>
    <w:p w14:paraId="14FD5E02" w14:textId="4F6DE964" w:rsidR="005306CA" w:rsidRPr="00DA60DA" w:rsidRDefault="00CB12D1" w:rsidP="00DD7F99">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Service Discovery and Communication</w:t>
      </w:r>
    </w:p>
    <w:p w14:paraId="072453BA" w14:textId="77777777" w:rsidR="00DD7F99" w:rsidRPr="00DA60DA" w:rsidRDefault="00DD7F99" w:rsidP="00DD7F99">
      <w:pPr>
        <w:rPr>
          <w:rFonts w:eastAsia="Times"/>
          <w:lang w:eastAsia="de-DE"/>
        </w:rPr>
      </w:pPr>
    </w:p>
    <w:p w14:paraId="5F483039" w14:textId="77777777" w:rsidR="00D378DF" w:rsidRPr="00DA60DA" w:rsidRDefault="005306CA" w:rsidP="00D378DF">
      <w:pPr>
        <w:pStyle w:val="Text"/>
      </w:pPr>
      <w:r w:rsidRPr="00DA60DA">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DA60DA">
        <w:t xml:space="preserve">. </w:t>
      </w:r>
      <w:r w:rsidRPr="00DA60DA">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DA60DA">
        <w:t xml:space="preserve"> [7]</w:t>
      </w:r>
      <w:r w:rsidRPr="00DA60DA">
        <w:t>.</w:t>
      </w:r>
    </w:p>
    <w:p w14:paraId="3A931BB0" w14:textId="7FE7161C" w:rsidR="00D378DF" w:rsidRPr="00DA60DA" w:rsidRDefault="009309CE" w:rsidP="00D378DF">
      <w:pPr>
        <w:pStyle w:val="Text"/>
      </w:pPr>
      <w:r w:rsidRPr="00DA60DA">
        <w:lastRenderedPageBreak/>
        <mc:AlternateContent>
          <mc:Choice Requires="wps">
            <w:drawing>
              <wp:anchor distT="0" distB="0" distL="114300" distR="114300" simplePos="0" relativeHeight="251727872" behindDoc="0" locked="0" layoutInCell="1" allowOverlap="1" wp14:anchorId="5F622764" wp14:editId="319138E2">
                <wp:simplePos x="0" y="0"/>
                <wp:positionH relativeFrom="margin">
                  <wp:posOffset>-1270</wp:posOffset>
                </wp:positionH>
                <wp:positionV relativeFrom="paragraph">
                  <wp:posOffset>4057015</wp:posOffset>
                </wp:positionV>
                <wp:extent cx="5580380" cy="635"/>
                <wp:effectExtent l="0" t="0" r="127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13B381BD" w:rsidR="00C35485" w:rsidRPr="00DA60DA" w:rsidRDefault="00C35485" w:rsidP="00C35485">
                            <w:pPr>
                              <w:pStyle w:val="Caption"/>
                              <w:rPr>
                                <w:rFonts w:eastAsia="Times"/>
                                <w:sz w:val="22"/>
                                <w:szCs w:val="22"/>
                                <w:lang w:eastAsia="de-DE"/>
                              </w:rPr>
                            </w:pPr>
                            <w:bookmarkStart w:id="56" w:name="_Toc204732935"/>
                            <w:bookmarkStart w:id="57" w:name="_Toc204732961"/>
                            <w:bookmarkStart w:id="58" w:name="_Toc204733022"/>
                            <w:bookmarkStart w:id="59" w:name="_Toc204986494"/>
                            <w:bookmarkStart w:id="60" w:name="_Toc205321387"/>
                            <w:bookmarkStart w:id="61" w:name="_Toc205321847"/>
                            <w:bookmarkStart w:id="62" w:name="_Toc20564534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w:t>
                            </w:r>
                            <w:r w:rsidRPr="00DA60DA">
                              <w:rPr>
                                <w:sz w:val="22"/>
                                <w:szCs w:val="22"/>
                              </w:rPr>
                              <w:fldChar w:fldCharType="end"/>
                            </w:r>
                            <w:r w:rsidRPr="00DA60DA">
                              <w:rPr>
                                <w:sz w:val="22"/>
                                <w:szCs w:val="22"/>
                              </w:rPr>
                              <w:t>: Challenges in Microservices</w:t>
                            </w:r>
                            <w:bookmarkEnd w:id="56"/>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1pt;margin-top:319.45pt;width:43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" stroked="f">
                <v:textbox style="mso-fit-shape-to-text:t" inset="0,0,0,0">
                  <w:txbxContent>
                    <w:p w14:paraId="289E3616" w14:textId="13B381BD" w:rsidR="00C35485" w:rsidRPr="00DA60DA" w:rsidRDefault="00C35485" w:rsidP="00C35485">
                      <w:pPr>
                        <w:pStyle w:val="Caption"/>
                        <w:rPr>
                          <w:rFonts w:eastAsia="Times"/>
                          <w:sz w:val="22"/>
                          <w:szCs w:val="22"/>
                          <w:lang w:eastAsia="de-DE"/>
                        </w:rPr>
                      </w:pPr>
                      <w:bookmarkStart w:id="63" w:name="_Toc204732935"/>
                      <w:bookmarkStart w:id="64" w:name="_Toc204732961"/>
                      <w:bookmarkStart w:id="65" w:name="_Toc204733022"/>
                      <w:bookmarkStart w:id="66" w:name="_Toc204986494"/>
                      <w:bookmarkStart w:id="67" w:name="_Toc205321387"/>
                      <w:bookmarkStart w:id="68" w:name="_Toc205321847"/>
                      <w:bookmarkStart w:id="69" w:name="_Toc20564534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w:t>
                      </w:r>
                      <w:r w:rsidRPr="00DA60DA">
                        <w:rPr>
                          <w:sz w:val="22"/>
                          <w:szCs w:val="22"/>
                        </w:rPr>
                        <w:fldChar w:fldCharType="end"/>
                      </w:r>
                      <w:r w:rsidRPr="00DA60DA">
                        <w:rPr>
                          <w:sz w:val="22"/>
                          <w:szCs w:val="22"/>
                        </w:rPr>
                        <w:t>: Challenges in Microservices</w:t>
                      </w:r>
                      <w:bookmarkEnd w:id="63"/>
                      <w:bookmarkEnd w:id="64"/>
                      <w:bookmarkEnd w:id="65"/>
                      <w:bookmarkEnd w:id="66"/>
                      <w:bookmarkEnd w:id="67"/>
                      <w:bookmarkEnd w:id="68"/>
                      <w:bookmarkEnd w:id="69"/>
                    </w:p>
                  </w:txbxContent>
                </v:textbox>
                <w10:wrap type="square" anchorx="margin"/>
              </v:shape>
            </w:pict>
          </mc:Fallback>
        </mc:AlternateContent>
      </w:r>
      <w:r w:rsidRPr="00DA60DA">
        <w:drawing>
          <wp:anchor distT="0" distB="0" distL="114300" distR="114300" simplePos="0" relativeHeight="251725824" behindDoc="0" locked="0" layoutInCell="1" allowOverlap="1" wp14:anchorId="4F99AA8C" wp14:editId="48DBBC9A">
            <wp:simplePos x="0" y="0"/>
            <wp:positionH relativeFrom="page">
              <wp:align>center</wp:align>
            </wp:positionH>
            <wp:positionV relativeFrom="margin">
              <wp:posOffset>215900</wp:posOffset>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F56047" w14:textId="77777777" w:rsidR="00D378DF" w:rsidRPr="00DA60DA" w:rsidRDefault="00D378DF" w:rsidP="00D378DF">
      <w:pPr>
        <w:pStyle w:val="Heading2"/>
        <w:rPr>
          <w:rFonts w:eastAsia="Times"/>
        </w:rPr>
      </w:pPr>
      <w:bookmarkStart w:id="70" w:name="_Toc205645865"/>
      <w:r w:rsidRPr="00DA60DA">
        <w:t>Centralized</w:t>
      </w:r>
      <w:r w:rsidRPr="00DA60DA">
        <w:rPr>
          <w:rFonts w:eastAsia="Times"/>
        </w:rPr>
        <w:t xml:space="preserve"> vs. Local Configuration</w:t>
      </w:r>
      <w:bookmarkEnd w:id="70"/>
    </w:p>
    <w:p w14:paraId="337B7DA1" w14:textId="77777777" w:rsidR="00D378DF" w:rsidRPr="00DA60DA" w:rsidRDefault="00D378DF" w:rsidP="00D378DF">
      <w:pPr>
        <w:rPr>
          <w:rFonts w:eastAsia="Times"/>
          <w:lang w:eastAsia="de-DE"/>
        </w:rPr>
      </w:pPr>
    </w:p>
    <w:p w14:paraId="10B48C19" w14:textId="3620471E" w:rsidR="00FC6C13" w:rsidRPr="00DA60DA" w:rsidRDefault="00D378DF" w:rsidP="00922B79">
      <w:pPr>
        <w:pStyle w:val="Text"/>
      </w:pPr>
      <w:r w:rsidRPr="00DA60DA">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DA60DA">
        <w:t>behavior</w:t>
      </w:r>
      <w:r w:rsidRPr="00DA60DA">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w:t>
      </w:r>
      <w:r w:rsidRPr="00DA60DA">
        <w:lastRenderedPageBreak/>
        <w:t xml:space="preserve">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DA60DA" w:rsidRDefault="00922B79" w:rsidP="00922B79">
      <w:pPr>
        <w:pStyle w:val="Text"/>
      </w:pPr>
    </w:p>
    <w:p w14:paraId="68C5B4F6" w14:textId="753D83F2" w:rsidR="00FC6C13" w:rsidRPr="00DA60DA" w:rsidRDefault="00FC6C13" w:rsidP="00922B79">
      <w:pPr>
        <w:pStyle w:val="Text"/>
      </w:pPr>
      <w:r w:rsidRPr="00DA60DA">
        <w:t>2.Centralized Configuration Management</w:t>
      </w:r>
      <w:r w:rsidR="00FF0356" w:rsidRPr="00DA60DA">
        <w:t xml:space="preserve"> and </w:t>
      </w:r>
      <w:r w:rsidRPr="00DA60DA">
        <w:t xml:space="preserve">Implement centralized configuration management systems such as Consul, </w:t>
      </w:r>
      <w:r w:rsidR="00FF0356" w:rsidRPr="00DA60DA">
        <w:t>etc.</w:t>
      </w:r>
      <w:r w:rsidRPr="00DA60DA">
        <w:t>, or Spring Cloud Config. These tools store configurations in a central repository, allowing services to dynamically access their settings [7</w:t>
      </w:r>
      <w:r w:rsidR="00922B79" w:rsidRPr="00DA60DA">
        <w:t>]. Advantages</w:t>
      </w:r>
      <w:r w:rsidRPr="00DA60DA">
        <w:t>:</w:t>
      </w:r>
      <w:r w:rsidR="00922B79" w:rsidRPr="00DA60DA">
        <w:t xml:space="preserve"> </w:t>
      </w:r>
      <w:r w:rsidRPr="00DA60DA">
        <w:t>Consistency across services</w:t>
      </w:r>
      <w:r w:rsidR="00922B79" w:rsidRPr="00DA60DA">
        <w:t xml:space="preserve">, </w:t>
      </w:r>
      <w:r w:rsidRPr="00DA60DA">
        <w:t>Simplified updates without requiring service redeployment</w:t>
      </w:r>
      <w:r w:rsidR="00922B79" w:rsidRPr="00DA60DA">
        <w:t xml:space="preserve"> and </w:t>
      </w:r>
      <w:r w:rsidRPr="00DA60DA">
        <w:t>Secure access control.</w:t>
      </w:r>
    </w:p>
    <w:p w14:paraId="03BC3D01" w14:textId="77777777" w:rsidR="00FC6C13" w:rsidRPr="00DA60DA" w:rsidRDefault="00FC6C13" w:rsidP="00FC6C13">
      <w:pPr>
        <w:spacing w:after="0" w:line="240" w:lineRule="auto"/>
        <w:rPr>
          <w:rFonts w:eastAsia="Times"/>
          <w:sz w:val="22"/>
          <w:szCs w:val="22"/>
          <w:lang w:eastAsia="de-DE"/>
        </w:rPr>
      </w:pPr>
    </w:p>
    <w:p w14:paraId="677CF799" w14:textId="77777777" w:rsidR="00FC6C13" w:rsidRPr="00DA60DA" w:rsidRDefault="00FC6C13" w:rsidP="00FF0356">
      <w:pPr>
        <w:pStyle w:val="Text"/>
      </w:pPr>
      <w:r w:rsidRPr="00DA60DA">
        <w:t>3. Utilize Environment-Specific Configurations</w:t>
      </w:r>
    </w:p>
    <w:p w14:paraId="163B7716" w14:textId="77777777" w:rsidR="00FC6C13" w:rsidRPr="00DA60DA" w:rsidRDefault="00FC6C13" w:rsidP="00FF0356">
      <w:pPr>
        <w:pStyle w:val="Text"/>
      </w:pPr>
      <w:r w:rsidRPr="00DA60DA">
        <w:t xml:space="preserve">Maintain separate configuration files or entries for each environment (e.g., config.dev.json, config.prod.json). This approach aids in avoiding the inadvertent deployment of incorrect settings. </w:t>
      </w:r>
    </w:p>
    <w:p w14:paraId="0CA3B8D8" w14:textId="36C7C838" w:rsidR="00922B79" w:rsidRPr="00DA60DA" w:rsidRDefault="00FC6C13" w:rsidP="00922B79">
      <w:pPr>
        <w:pStyle w:val="Text"/>
      </w:pPr>
      <w:r w:rsidRPr="00DA60DA">
        <w:t>Do we genuinely need to externalize? It seems we are opening a Pandora's box in this situation. Let us evaluate the pros and cons of having my configuration file (e.g., config.json) in conjunction with my Docker image [7</w:t>
      </w:r>
      <w:r w:rsidR="00922B79" w:rsidRPr="00DA60DA">
        <w:t>].</w:t>
      </w:r>
    </w:p>
    <w:p w14:paraId="757C40F4" w14:textId="77777777" w:rsidR="00922B79" w:rsidRPr="00DA60DA" w:rsidRDefault="00922B79" w:rsidP="00922B79">
      <w:pPr>
        <w:pStyle w:val="Text"/>
      </w:pPr>
    </w:p>
    <w:p w14:paraId="7F5AAA74" w14:textId="68AFB3CD" w:rsidR="00922B79" w:rsidRPr="00DA60DA" w:rsidRDefault="00922B79" w:rsidP="00922B79">
      <w:pPr>
        <w:pStyle w:val="Text"/>
      </w:pPr>
      <w:r w:rsidRPr="00DA60DA">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DA60DA" w:rsidRDefault="00922B79" w:rsidP="00922B79">
      <w:pPr>
        <w:pStyle w:val="Text"/>
        <w:sectPr w:rsidR="00922B79" w:rsidRPr="00DA60DA"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DA60DA" w:rsidRDefault="00FB2CB1" w:rsidP="00F45F1B">
      <w:pPr>
        <w:spacing w:after="0" w:line="240" w:lineRule="auto"/>
        <w:jc w:val="left"/>
        <w:rPr>
          <w:rFonts w:eastAsia="Times"/>
          <w:sz w:val="22"/>
          <w:szCs w:val="22"/>
          <w:lang w:eastAsia="de-DE"/>
        </w:rPr>
      </w:pPr>
    </w:p>
    <w:p w14:paraId="4DD21EAF" w14:textId="1AFAF8E1" w:rsidR="00DB62A0" w:rsidRPr="00DA60DA" w:rsidRDefault="00DB62A0" w:rsidP="00DB62A0">
      <w:pPr>
        <w:pStyle w:val="Caption"/>
        <w:keepNext/>
        <w:rPr>
          <w:sz w:val="22"/>
          <w:szCs w:val="22"/>
        </w:rPr>
      </w:pPr>
      <w:bookmarkStart w:id="71" w:name="_Toc205642690"/>
      <w:r w:rsidRPr="00DA60DA">
        <w:rPr>
          <w:sz w:val="22"/>
          <w:szCs w:val="22"/>
        </w:rPr>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Pr="00DA60DA">
        <w:rPr>
          <w:sz w:val="22"/>
          <w:szCs w:val="22"/>
        </w:rPr>
        <w:t>3</w:t>
      </w:r>
      <w:r w:rsidRPr="00DA60DA">
        <w:rPr>
          <w:sz w:val="22"/>
          <w:szCs w:val="22"/>
        </w:rPr>
        <w:fldChar w:fldCharType="end"/>
      </w:r>
      <w:r w:rsidRPr="00DA60DA">
        <w:rPr>
          <w:sz w:val="22"/>
          <w:szCs w:val="22"/>
        </w:rPr>
        <w:t>: Centralized vs. Local Configuration</w:t>
      </w:r>
      <w:bookmarkEnd w:id="71"/>
    </w:p>
    <w:tbl>
      <w:tblPr>
        <w:tblStyle w:val="TableGrid"/>
        <w:tblW w:w="9279" w:type="dxa"/>
        <w:tblLook w:val="04A0" w:firstRow="1" w:lastRow="0" w:firstColumn="1" w:lastColumn="0" w:noHBand="0" w:noVBand="1"/>
      </w:tblPr>
      <w:tblGrid>
        <w:gridCol w:w="3093"/>
        <w:gridCol w:w="3093"/>
        <w:gridCol w:w="3093"/>
      </w:tblGrid>
      <w:tr w:rsidR="00FB2CB1" w:rsidRPr="00DA60DA"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 xml:space="preserve">Advantages </w:t>
            </w:r>
          </w:p>
          <w:p w14:paraId="6CBCEB25" w14:textId="7BB5EEEF" w:rsidR="00FB2CB1" w:rsidRPr="00DA60DA" w:rsidRDefault="00995DD2" w:rsidP="00FB2CB1">
            <w:pPr>
              <w:spacing w:after="0" w:line="240" w:lineRule="auto"/>
              <w:rPr>
                <w:rFonts w:eastAsia="Times"/>
                <w:sz w:val="22"/>
                <w:szCs w:val="22"/>
                <w:lang w:eastAsia="de-DE"/>
              </w:rPr>
            </w:pPr>
            <w:r w:rsidRPr="00DA60DA">
              <w:rPr>
                <w:rFonts w:eastAsia="Times"/>
                <w:sz w:val="22"/>
                <w:szCs w:val="22"/>
                <w:lang w:eastAsia="de-DE"/>
              </w:rPr>
              <w:t xml:space="preserve">or </w:t>
            </w:r>
            <w:r w:rsidR="00FB2CB1"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Details</w:t>
            </w:r>
          </w:p>
        </w:tc>
      </w:tr>
      <w:tr w:rsidR="00FB2CB1" w:rsidRPr="00DA60DA"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Easy to understand</w:t>
            </w:r>
          </w:p>
        </w:tc>
      </w:tr>
      <w:tr w:rsidR="00FB2CB1" w:rsidRPr="00DA60DA"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Simplifies testing configuration for a specific state within the codebase</w:t>
            </w:r>
          </w:p>
        </w:tc>
      </w:tr>
      <w:tr w:rsidR="00FB2CB1" w:rsidRPr="00DA60DA"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Local development is very convenient to initiate</w:t>
            </w:r>
          </w:p>
        </w:tc>
      </w:tr>
      <w:tr w:rsidR="00FB2CB1" w:rsidRPr="00DA60DA"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 xml:space="preserve">Local changes to the configuration file do not </w:t>
            </w:r>
            <w:r w:rsidR="00A01AC5" w:rsidRPr="00DA60DA">
              <w:rPr>
                <w:rFonts w:eastAsia="Times"/>
                <w:sz w:val="22"/>
                <w:szCs w:val="22"/>
                <w:lang w:eastAsia="de-DE"/>
              </w:rPr>
              <w:t>impact on</w:t>
            </w:r>
            <w:r w:rsidRPr="00DA60DA">
              <w:rPr>
                <w:rFonts w:eastAsia="Times"/>
                <w:sz w:val="22"/>
                <w:szCs w:val="22"/>
                <w:lang w:eastAsia="de-DE"/>
              </w:rPr>
              <w:t xml:space="preserve"> other developers.</w:t>
            </w:r>
          </w:p>
        </w:tc>
      </w:tr>
      <w:tr w:rsidR="00FB2CB1" w:rsidRPr="00DA60DA"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Deployment is uncomplicated.</w:t>
            </w:r>
          </w:p>
        </w:tc>
      </w:tr>
      <w:tr w:rsidR="00FB2CB1" w:rsidRPr="00DA60DA"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Secrets are exposed in the Git repository, which is not ideal. (Mitigation: AWS SSM)</w:t>
            </w:r>
          </w:p>
        </w:tc>
      </w:tr>
      <w:tr w:rsidR="00FB2CB1" w:rsidRPr="00DA60DA"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Changing values is quick.</w:t>
            </w:r>
          </w:p>
        </w:tc>
      </w:tr>
      <w:tr w:rsidR="00FB2CB1" w:rsidRPr="00DA60DA"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Solutions exist to poll for changes and apply them without needing to restart the container.</w:t>
            </w:r>
          </w:p>
        </w:tc>
      </w:tr>
      <w:tr w:rsidR="00FB2CB1" w:rsidRPr="00DA60DA"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Shared configuration among services can be established in a single location.</w:t>
            </w:r>
          </w:p>
        </w:tc>
      </w:tr>
      <w:tr w:rsidR="00FB2CB1" w:rsidRPr="00DA60DA"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There is uncertainty regarding how local development functions.</w:t>
            </w:r>
          </w:p>
        </w:tc>
      </w:tr>
      <w:tr w:rsidR="00FB2CB1" w:rsidRPr="00DA60DA"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What happens if I am modifying values during development?</w:t>
            </w:r>
          </w:p>
        </w:tc>
      </w:tr>
      <w:tr w:rsidR="00FB2CB1" w:rsidRPr="00DA60DA"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DA60DA" w:rsidRDefault="00FB2CB1" w:rsidP="00FB2CB1">
            <w:pPr>
              <w:keepNext/>
              <w:spacing w:after="0" w:line="240" w:lineRule="auto"/>
              <w:rPr>
                <w:rFonts w:eastAsia="Times"/>
                <w:sz w:val="22"/>
                <w:szCs w:val="22"/>
                <w:lang w:eastAsia="de-DE"/>
              </w:rPr>
            </w:pPr>
            <w:r w:rsidRPr="00DA60DA">
              <w:rPr>
                <w:rFonts w:eastAsia="Times"/>
                <w:sz w:val="22"/>
                <w:szCs w:val="22"/>
                <w:lang w:eastAsia="de-DE"/>
              </w:rPr>
              <w:t>Do other individuals or services notice this private change?</w:t>
            </w:r>
          </w:p>
        </w:tc>
      </w:tr>
    </w:tbl>
    <w:p w14:paraId="127AB19D" w14:textId="77777777" w:rsidR="00922B79" w:rsidRPr="00DA60DA" w:rsidRDefault="00922B79" w:rsidP="00922B79">
      <w:pPr>
        <w:rPr>
          <w:rFonts w:eastAsia="Times"/>
        </w:rPr>
      </w:pPr>
    </w:p>
    <w:p w14:paraId="6D6F4828" w14:textId="216042F4" w:rsidR="007A6539" w:rsidRPr="00DA60DA" w:rsidRDefault="001F463B" w:rsidP="00922B79">
      <w:pPr>
        <w:pStyle w:val="Heading2"/>
        <w:rPr>
          <w:rFonts w:eastAsia="Times"/>
          <w:lang w:eastAsia="de-DE"/>
        </w:rPr>
      </w:pPr>
      <w:bookmarkStart w:id="72" w:name="_Toc205645866"/>
      <w:r w:rsidRPr="00DA60DA">
        <w:rPr>
          <w:rFonts w:eastAsia="Times"/>
          <w:lang w:eastAsia="de-DE"/>
        </w:rPr>
        <w:lastRenderedPageBreak/>
        <w:t>Security and Observability Considerations</w:t>
      </w:r>
      <w:bookmarkEnd w:id="72"/>
    </w:p>
    <w:p w14:paraId="4B8240D6" w14:textId="6AF49D8C" w:rsidR="00D31659" w:rsidRPr="00DA60DA" w:rsidRDefault="00D31659" w:rsidP="0097524E">
      <w:pPr>
        <w:pStyle w:val="Heading3"/>
        <w:rPr>
          <w:rFonts w:eastAsia="Times"/>
          <w:lang w:eastAsia="de-DE"/>
        </w:rPr>
      </w:pPr>
      <w:bookmarkStart w:id="73" w:name="_Toc205645867"/>
      <w:r w:rsidRPr="00DA60DA">
        <w:rPr>
          <w:rFonts w:eastAsia="Times"/>
          <w:lang w:eastAsia="de-DE"/>
        </w:rPr>
        <w:t>Security</w:t>
      </w:r>
      <w:bookmarkEnd w:id="73"/>
    </w:p>
    <w:p w14:paraId="4CD00458" w14:textId="77777777" w:rsidR="00D31659" w:rsidRPr="00DA60DA" w:rsidRDefault="00D31659" w:rsidP="00231D3A">
      <w:pPr>
        <w:pStyle w:val="Text"/>
      </w:pPr>
      <w:r w:rsidRPr="00DA60DA">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DA60DA" w:rsidRDefault="00D31659" w:rsidP="00231D3A">
      <w:pPr>
        <w:pStyle w:val="Text"/>
      </w:pPr>
      <w:r w:rsidRPr="00DA60DA">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A60DA">
        <w:t>WAF</w:t>
      </w:r>
      <w:r w:rsidRPr="00DA60DA">
        <w:t xml:space="preserve">. </w:t>
      </w:r>
    </w:p>
    <w:p w14:paraId="63437125" w14:textId="27C1F974" w:rsidR="00D31659" w:rsidRPr="00DA60DA" w:rsidRDefault="00D31659" w:rsidP="00231D3A">
      <w:pPr>
        <w:pStyle w:val="Text"/>
      </w:pPr>
      <w:r w:rsidRPr="00DA60DA">
        <w:t>Gateways like Amazon API Gateway or Spring Cloud Gateway consolidate access, reduce the attack surface, and ensure that traffic is properly filtered before reaching any internal services</w:t>
      </w:r>
      <w:r w:rsidR="00371339" w:rsidRPr="00DA60DA">
        <w:t xml:space="preserve"> [8]</w:t>
      </w:r>
      <w:r w:rsidRPr="00DA60DA">
        <w:t>.</w:t>
      </w:r>
    </w:p>
    <w:p w14:paraId="7A6992DB" w14:textId="74932CE0" w:rsidR="00725E53" w:rsidRPr="00DA60DA" w:rsidRDefault="00D31659" w:rsidP="00231D3A">
      <w:pPr>
        <w:pStyle w:val="Text"/>
      </w:pPr>
      <w:r w:rsidRPr="00DA60DA">
        <w:t>Even within private networks, assuming that internal communication is secure by default is a mistake. Microservices systems should adopt a Zero Trust approach, where internal service-to-service communication is encrypted using TL</w:t>
      </w:r>
      <w:r w:rsidR="00F64049" w:rsidRPr="00DA60DA">
        <w:t>S</w:t>
      </w:r>
      <w:r w:rsidRPr="00DA60DA">
        <w:t>. For enhanced identity verification and resistance against MITM attacks, mTLS is recommended. In mTLS, both services authenticate each other before any data exchange occurs</w:t>
      </w:r>
      <w:r w:rsidR="00371339" w:rsidRPr="00DA60DA">
        <w:t xml:space="preserve"> [8]</w:t>
      </w:r>
      <w:r w:rsidRPr="00DA60DA">
        <w:t>.</w:t>
      </w:r>
    </w:p>
    <w:p w14:paraId="1BE7DCC1" w14:textId="77777777" w:rsidR="00387D2D" w:rsidRPr="00DA60DA" w:rsidRDefault="00387D2D" w:rsidP="00387D2D">
      <w:pPr>
        <w:rPr>
          <w:rFonts w:eastAsia="Times"/>
          <w:sz w:val="22"/>
          <w:szCs w:val="22"/>
          <w:lang w:eastAsia="de-DE"/>
        </w:rPr>
      </w:pPr>
    </w:p>
    <w:p w14:paraId="35A93FE1" w14:textId="77777777" w:rsidR="00D31659" w:rsidRPr="00DA60DA" w:rsidRDefault="00D31659" w:rsidP="00231D3A">
      <w:pPr>
        <w:pStyle w:val="Text"/>
      </w:pPr>
      <w:r w:rsidRPr="00DA60DA">
        <w:t>For access control, microservices typically rely on authentication (who you are) and authorization (what you’re allowed to do). Real-world implementations often combine several access control models:</w:t>
      </w:r>
    </w:p>
    <w:p w14:paraId="39047660" w14:textId="6FD76DFB" w:rsidR="00D31659" w:rsidRPr="00DA60DA" w:rsidRDefault="00D31659" w:rsidP="00231D3A">
      <w:pPr>
        <w:pStyle w:val="Text"/>
        <w:numPr>
          <w:ilvl w:val="0"/>
          <w:numId w:val="65"/>
        </w:numPr>
      </w:pPr>
      <w:r w:rsidRPr="00DA60DA">
        <w:t>Role-based access control for grouping user/service permissions.</w:t>
      </w:r>
    </w:p>
    <w:p w14:paraId="7B3E2055" w14:textId="2F251D3B" w:rsidR="00D31659" w:rsidRPr="00DA60DA" w:rsidRDefault="00D31659" w:rsidP="00231D3A">
      <w:pPr>
        <w:pStyle w:val="Text"/>
        <w:numPr>
          <w:ilvl w:val="0"/>
          <w:numId w:val="65"/>
        </w:numPr>
      </w:pPr>
      <w:r w:rsidRPr="00DA60DA">
        <w:t xml:space="preserve">Attribute-based </w:t>
      </w:r>
      <w:r w:rsidR="005C72B2" w:rsidRPr="00DA60DA">
        <w:t>access</w:t>
      </w:r>
      <w:r w:rsidRPr="00DA60DA">
        <w:t xml:space="preserve"> evaluates conditions at runtime.</w:t>
      </w:r>
    </w:p>
    <w:p w14:paraId="196B4675" w14:textId="0947C7D9" w:rsidR="00D31659" w:rsidRPr="00DA60DA" w:rsidRDefault="00D31659" w:rsidP="00231D3A">
      <w:pPr>
        <w:pStyle w:val="Text"/>
        <w:numPr>
          <w:ilvl w:val="0"/>
          <w:numId w:val="65"/>
        </w:numPr>
      </w:pPr>
      <w:r w:rsidRPr="00DA60DA">
        <w:t>Policy-based access based on defined business logic.</w:t>
      </w:r>
    </w:p>
    <w:p w14:paraId="437AA76F" w14:textId="5315E039" w:rsidR="00D31659" w:rsidRPr="00DA60DA" w:rsidRDefault="00D31659" w:rsidP="00231D3A">
      <w:pPr>
        <w:pStyle w:val="Text"/>
        <w:numPr>
          <w:ilvl w:val="0"/>
          <w:numId w:val="65"/>
        </w:numPr>
      </w:pPr>
      <w:r w:rsidRPr="00DA60DA">
        <w:t>Relationship-based access considering hierarchies and ownership.</w:t>
      </w:r>
    </w:p>
    <w:p w14:paraId="5D6B867D" w14:textId="77777777" w:rsidR="005C730D" w:rsidRPr="00DA60DA" w:rsidRDefault="005C730D" w:rsidP="00D31659">
      <w:pPr>
        <w:rPr>
          <w:rFonts w:eastAsia="Times"/>
          <w:sz w:val="22"/>
          <w:szCs w:val="22"/>
          <w:lang w:eastAsia="de-DE"/>
        </w:rPr>
      </w:pPr>
    </w:p>
    <w:p w14:paraId="53761840" w14:textId="6599EED0" w:rsidR="00D31659" w:rsidRPr="00DA60DA" w:rsidRDefault="00D31659" w:rsidP="00231D3A">
      <w:pPr>
        <w:pStyle w:val="Text"/>
      </w:pPr>
      <w:r w:rsidRPr="00DA60DA">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A60DA" w:rsidRDefault="00D31659" w:rsidP="00231D3A">
      <w:pPr>
        <w:pStyle w:val="Text"/>
      </w:pPr>
      <w:r w:rsidRPr="00DA60DA">
        <w:t xml:space="preserve">To reduce load on authentication servers and improve response time, many architectures use JWTs. JWTs encode user identity and permissions, allowing services to validate them </w:t>
      </w:r>
      <w:r w:rsidRPr="00DA60DA">
        <w:lastRenderedPageBreak/>
        <w:t>locally using JWKS without needing round-trip validation on every request. While efficient, JWTs should be short-lived or revocable to avoid stale or overly permissive tokens.</w:t>
      </w:r>
    </w:p>
    <w:p w14:paraId="6A1CFE9B" w14:textId="15B42B7F" w:rsidR="00D31659" w:rsidRPr="00DA60DA" w:rsidRDefault="00D31659" w:rsidP="00231D3A">
      <w:pPr>
        <w:pStyle w:val="Text"/>
      </w:pPr>
      <w:r w:rsidRPr="00DA60DA">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A60DA">
        <w:t>underload</w:t>
      </w:r>
      <w:r w:rsidR="00371339" w:rsidRPr="00DA60DA">
        <w:t xml:space="preserve"> [8]</w:t>
      </w:r>
      <w:r w:rsidRPr="00DA60DA">
        <w:t>.</w:t>
      </w:r>
    </w:p>
    <w:p w14:paraId="4C5E8D66" w14:textId="77777777" w:rsidR="00DC55A5" w:rsidRPr="00DA60DA" w:rsidRDefault="00DC55A5" w:rsidP="00D31659">
      <w:pPr>
        <w:rPr>
          <w:rFonts w:eastAsia="Times"/>
          <w:sz w:val="22"/>
          <w:szCs w:val="22"/>
          <w:lang w:eastAsia="de-DE"/>
        </w:rPr>
      </w:pPr>
    </w:p>
    <w:p w14:paraId="100824A0" w14:textId="3E7C6339" w:rsidR="005C730D" w:rsidRPr="00DA60DA" w:rsidRDefault="00D31659" w:rsidP="00231D3A">
      <w:pPr>
        <w:pStyle w:val="Text"/>
      </w:pPr>
      <w:r w:rsidRPr="00DA60DA">
        <w:t xml:space="preserve">Internally, many systems now use service meshes like Istio or </w:t>
      </w:r>
      <w:r w:rsidR="006D093C" w:rsidRPr="00DA60DA">
        <w:t>Linked</w:t>
      </w:r>
      <w:r w:rsidRPr="00DA60DA">
        <w:t xml:space="preserve"> to enforce security policies and route traffic. These tools use sidecar proxies to manage service discovery, mTLS enforcement, and telemetry collection. </w:t>
      </w:r>
    </w:p>
    <w:p w14:paraId="7D8E2A75" w14:textId="259727AD" w:rsidR="005C730D" w:rsidRPr="00DA60DA" w:rsidRDefault="00D31659" w:rsidP="00231D3A">
      <w:pPr>
        <w:pStyle w:val="Text"/>
      </w:pPr>
      <w:r w:rsidRPr="00DA60DA">
        <w:t>They also provide observability features like traffic shaping, tracing, and access control — all essential for secure operations.</w:t>
      </w:r>
    </w:p>
    <w:p w14:paraId="10CA834D" w14:textId="32FD04FD" w:rsidR="00D31659" w:rsidRPr="00DA60DA" w:rsidRDefault="00D31659" w:rsidP="00231D3A">
      <w:pPr>
        <w:pStyle w:val="Text"/>
      </w:pPr>
      <w:r w:rsidRPr="00DA60DA">
        <w:t xml:space="preserve">Secrets management is another foundational layer. API keys, database credentials, and tokens must never be hardcoded. Instead, secrets should be stored in dedicated tools like </w:t>
      </w:r>
      <w:r w:rsidR="00A368C6" w:rsidRPr="00DA60DA">
        <w:t>Hashi Corp</w:t>
      </w:r>
      <w:r w:rsidRPr="00DA60DA">
        <w:t xml:space="preserve"> Vault, AWS Secrets Manager, or Doppler. Secrets should be rotated regularly and scoped to the smallest set of permissions needed.</w:t>
      </w:r>
    </w:p>
    <w:p w14:paraId="441BE070" w14:textId="471A4EF3" w:rsidR="00D31659" w:rsidRPr="00DA60DA" w:rsidRDefault="00D31659" w:rsidP="00231D3A">
      <w:pPr>
        <w:pStyle w:val="Text"/>
      </w:pPr>
      <w:r w:rsidRPr="00DA60DA">
        <w:t xml:space="preserve">Lastly, a </w:t>
      </w:r>
      <w:r w:rsidR="00A368C6" w:rsidRPr="00DA60DA">
        <w:t>security</w:t>
      </w:r>
      <w:r w:rsidRPr="00DA60DA">
        <w:t xml:space="preserve"> system must be observable. Distributed tracing tools like </w:t>
      </w:r>
      <w:r w:rsidR="00A368C6" w:rsidRPr="00DA60DA">
        <w:t>Open Telemetry</w:t>
      </w:r>
      <w:r w:rsidRPr="00DA60DA">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DA60DA" w:rsidRDefault="00D31659" w:rsidP="00231D3A">
      <w:pPr>
        <w:pStyle w:val="Text"/>
      </w:pPr>
      <w:r w:rsidRPr="00DA60DA">
        <w:t xml:space="preserve">Together, these practices create a resilient and secure microservices architecture. They not only prevent unauthorized access and </w:t>
      </w:r>
      <w:r w:rsidR="000D289D" w:rsidRPr="00DA60DA">
        <w:t>breaches but</w:t>
      </w:r>
      <w:r w:rsidRPr="00DA60DA">
        <w:t xml:space="preserve"> also ensure that incidents are detected early and mitigated efficiently [8].</w:t>
      </w:r>
    </w:p>
    <w:p w14:paraId="1A81B5E5" w14:textId="77777777" w:rsidR="000D289D" w:rsidRPr="00DA60DA" w:rsidRDefault="00D31659" w:rsidP="000D289D">
      <w:pPr>
        <w:pStyle w:val="Heading3"/>
        <w:rPr>
          <w:rFonts w:eastAsia="Times"/>
          <w:lang w:eastAsia="de-DE"/>
        </w:rPr>
      </w:pPr>
      <w:bookmarkStart w:id="74" w:name="_Toc205645868"/>
      <w:r w:rsidRPr="00DA60DA">
        <w:rPr>
          <w:rFonts w:eastAsia="Times"/>
          <w:lang w:eastAsia="de-DE"/>
        </w:rPr>
        <w:t>Observability</w:t>
      </w:r>
      <w:bookmarkEnd w:id="74"/>
    </w:p>
    <w:p w14:paraId="6D0DD2EE" w14:textId="41C25C08" w:rsidR="000D289D" w:rsidRPr="00DA60DA" w:rsidRDefault="0005677A" w:rsidP="00ED5F1D">
      <w:pPr>
        <w:pStyle w:val="Text"/>
      </w:pPr>
      <w:r w:rsidRPr="00DA60DA">
        <w:t xml:space="preserve">In a microservices environment, observability is all about knowing what’s happening inside your system — even when it’s made up of dozens or hundreds of small, independent services. The </w:t>
      </w:r>
      <w:r w:rsidR="00467F2F" w:rsidRPr="00DA60DA">
        <w:t xml:space="preserve">goal is to gain </w:t>
      </w:r>
      <w:r w:rsidRPr="00DA60DA">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DA60DA" w:rsidRDefault="0005677A" w:rsidP="00ED5F1D">
      <w:pPr>
        <w:pStyle w:val="Text"/>
      </w:pPr>
      <w:r w:rsidRPr="00DA60DA">
        <w:t xml:space="preserve">Logging is the most common and foundational observability practice. Every </w:t>
      </w:r>
      <w:r w:rsidR="00467F2F" w:rsidRPr="00DA60DA">
        <w:t>Micro Service</w:t>
      </w:r>
      <w:r w:rsidRPr="00DA60DA">
        <w:t xml:space="preserve"> typically </w:t>
      </w:r>
      <w:r w:rsidR="00467F2F" w:rsidRPr="00DA60DA">
        <w:t>g</w:t>
      </w:r>
      <w:r w:rsidRPr="00DA60DA">
        <w:t>enerates its own logs, recording key events, errors, and informational messages. These logs are then collected by a centralized logging service (e.g., ELK Stack, Loki) and sent to a searchable analytics tool.</w:t>
      </w:r>
    </w:p>
    <w:p w14:paraId="43B8E609" w14:textId="77777777" w:rsidR="00985368" w:rsidRPr="00DA60DA" w:rsidRDefault="0005677A" w:rsidP="00ED5F1D">
      <w:pPr>
        <w:pStyle w:val="Text"/>
      </w:pPr>
      <w:r w:rsidRPr="00DA60DA">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DA60DA">
        <w:t>downstream failure</w:t>
      </w:r>
      <w:r w:rsidR="00EE4762" w:rsidRPr="00DA60DA">
        <w:t xml:space="preserve"> [9]</w:t>
      </w:r>
      <w:r w:rsidRPr="00DA60DA">
        <w:t>.</w:t>
      </w:r>
    </w:p>
    <w:p w14:paraId="75AD33B5" w14:textId="77777777" w:rsidR="00985368" w:rsidRPr="00DA60DA" w:rsidRDefault="00985368" w:rsidP="00985368">
      <w:pPr>
        <w:rPr>
          <w:rFonts w:eastAsia="Times"/>
          <w:sz w:val="22"/>
          <w:szCs w:val="22"/>
          <w:lang w:eastAsia="de-DE"/>
        </w:rPr>
      </w:pPr>
    </w:p>
    <w:p w14:paraId="72E06619" w14:textId="436786DA" w:rsidR="00985368" w:rsidRPr="00DA60DA" w:rsidRDefault="0005677A" w:rsidP="00985368">
      <w:pPr>
        <w:rPr>
          <w:rFonts w:eastAsia="Times"/>
          <w:b/>
          <w:bCs/>
          <w:sz w:val="22"/>
          <w:szCs w:val="22"/>
          <w:lang w:eastAsia="de-DE"/>
        </w:rPr>
      </w:pPr>
      <w:r w:rsidRPr="00DA60DA">
        <w:rPr>
          <w:rFonts w:eastAsia="Times"/>
          <w:b/>
          <w:bCs/>
          <w:sz w:val="22"/>
          <w:szCs w:val="22"/>
          <w:lang w:eastAsia="de-DE"/>
        </w:rPr>
        <w:t>Application Metrics Pattern</w:t>
      </w:r>
    </w:p>
    <w:p w14:paraId="030D7D8E" w14:textId="77777777" w:rsidR="00ED5F1D" w:rsidRPr="00DA60DA" w:rsidRDefault="00ED5F1D" w:rsidP="00985368">
      <w:pPr>
        <w:rPr>
          <w:rFonts w:eastAsia="Times"/>
          <w:b/>
          <w:bCs/>
          <w:sz w:val="22"/>
          <w:szCs w:val="22"/>
          <w:lang w:eastAsia="de-DE"/>
        </w:rPr>
      </w:pPr>
    </w:p>
    <w:p w14:paraId="54A2014D" w14:textId="71536C99" w:rsidR="00726153" w:rsidRPr="00DA60DA" w:rsidRDefault="00726153" w:rsidP="00ED5F1D">
      <w:pPr>
        <w:pStyle w:val="Text"/>
      </w:pPr>
      <w:r w:rsidRPr="00DA60DA">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DA60DA" w:rsidRDefault="00726153" w:rsidP="00ED5F1D">
      <w:pPr>
        <w:pStyle w:val="Text"/>
      </w:pPr>
      <w:r w:rsidRPr="00DA60DA">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DA60DA">
        <w:t>[9]</w:t>
      </w:r>
      <w:r w:rsidR="0005677A" w:rsidRPr="00DA60DA">
        <w:t>.</w:t>
      </w:r>
    </w:p>
    <w:p w14:paraId="7AFA9308" w14:textId="77777777" w:rsidR="00ED5F1D" w:rsidRPr="00DA60DA" w:rsidRDefault="00ED5F1D" w:rsidP="00ED5F1D">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Distributed Tracing Pattern</w:t>
      </w:r>
    </w:p>
    <w:p w14:paraId="59D6556E" w14:textId="77777777" w:rsidR="009465C8" w:rsidRPr="00DA60DA" w:rsidRDefault="009465C8" w:rsidP="009465C8">
      <w:pPr>
        <w:rPr>
          <w:rFonts w:eastAsia="Times"/>
          <w:lang w:eastAsia="de-DE"/>
        </w:rPr>
      </w:pPr>
    </w:p>
    <w:p w14:paraId="79E799BB" w14:textId="77777777" w:rsidR="00ED5F1D" w:rsidRPr="00DA60DA" w:rsidRDefault="00ED5F1D" w:rsidP="00ED5F1D">
      <w:pPr>
        <w:pStyle w:val="Text"/>
      </w:pPr>
      <w:r w:rsidRPr="00DA60DA">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DA60DA" w:rsidRDefault="00ED5F1D" w:rsidP="0027276A">
      <w:pPr>
        <w:pStyle w:val="Text"/>
      </w:pPr>
      <w:r w:rsidRPr="00DA60DA">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DA60DA" w:rsidRDefault="00502EBE" w:rsidP="0027276A">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Exception Tracking</w:t>
      </w:r>
    </w:p>
    <w:p w14:paraId="1EF68F35" w14:textId="77777777" w:rsidR="009465C8" w:rsidRPr="00DA60DA" w:rsidRDefault="009465C8" w:rsidP="009465C8">
      <w:pPr>
        <w:rPr>
          <w:rFonts w:eastAsia="Times"/>
          <w:lang w:eastAsia="de-DE"/>
        </w:rPr>
      </w:pPr>
    </w:p>
    <w:p w14:paraId="1B5A146B" w14:textId="77777777" w:rsidR="00502EBE" w:rsidRPr="00DA60DA" w:rsidRDefault="00502EBE" w:rsidP="00502EBE">
      <w:pPr>
        <w:pStyle w:val="Text"/>
      </w:pPr>
      <w:r w:rsidRPr="00DA60DA">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DA60DA" w:rsidRDefault="00502EBE" w:rsidP="00502EBE">
      <w:pPr>
        <w:pStyle w:val="Text"/>
      </w:pPr>
      <w:r w:rsidRPr="00DA60DA">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DA60DA" w:rsidRDefault="00ED5F1D" w:rsidP="00ED5F1D">
      <w:pPr>
        <w:pStyle w:val="Text"/>
      </w:pPr>
    </w:p>
    <w:p w14:paraId="0E21657A" w14:textId="18E3E337" w:rsidR="0005677A" w:rsidRPr="00DA60DA" w:rsidRDefault="0005677A" w:rsidP="009465C8">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lastRenderedPageBreak/>
        <w:t xml:space="preserve"> Health Check APIs</w:t>
      </w:r>
    </w:p>
    <w:p w14:paraId="01B9B165" w14:textId="77777777" w:rsidR="009465C8" w:rsidRPr="00DA60DA" w:rsidRDefault="009465C8" w:rsidP="009465C8">
      <w:pPr>
        <w:rPr>
          <w:rFonts w:eastAsia="Times"/>
          <w:lang w:eastAsia="de-DE"/>
        </w:rPr>
      </w:pPr>
    </w:p>
    <w:p w14:paraId="077EA646" w14:textId="1960CB6C" w:rsidR="00195A37" w:rsidRPr="00DA60DA" w:rsidRDefault="00195A37" w:rsidP="009465C8">
      <w:pPr>
        <w:pStyle w:val="Text"/>
      </w:pPr>
      <w:r w:rsidRPr="00DA60DA">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DA60DA" w:rsidRDefault="00195A37" w:rsidP="009465C8">
      <w:pPr>
        <w:pStyle w:val="Text"/>
      </w:pPr>
      <w:r w:rsidRPr="00DA60DA">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DA60DA">
        <w:t>[9].</w:t>
      </w:r>
    </w:p>
    <w:p w14:paraId="5B74F457" w14:textId="72E4C609" w:rsidR="0005677A" w:rsidRPr="00DA60DA" w:rsidRDefault="0005677A" w:rsidP="00FA71E1">
      <w:pPr>
        <w:pStyle w:val="TOCHeading"/>
        <w:rPr>
          <w:rFonts w:ascii="Arial" w:eastAsia="Times" w:hAnsi="Arial" w:cs="Times New Roman"/>
          <w:b/>
          <w:bCs/>
          <w:color w:val="auto"/>
          <w:sz w:val="22"/>
          <w:szCs w:val="22"/>
          <w:lang w:eastAsia="de-DE"/>
        </w:rPr>
      </w:pPr>
      <w:r w:rsidRPr="00DA60DA">
        <w:rPr>
          <w:rFonts w:ascii="Arial" w:eastAsia="Times" w:hAnsi="Arial" w:cs="Times New Roman"/>
          <w:color w:val="auto"/>
          <w:sz w:val="22"/>
          <w:szCs w:val="22"/>
          <w:lang w:eastAsia="de-DE"/>
        </w:rPr>
        <w:t xml:space="preserve"> </w:t>
      </w:r>
      <w:r w:rsidRPr="00DA60DA">
        <w:rPr>
          <w:rFonts w:ascii="Arial" w:eastAsia="Times" w:hAnsi="Arial" w:cs="Times New Roman"/>
          <w:b/>
          <w:bCs/>
          <w:color w:val="auto"/>
          <w:sz w:val="22"/>
          <w:szCs w:val="22"/>
          <w:lang w:eastAsia="de-DE"/>
        </w:rPr>
        <w:t>Auditing</w:t>
      </w:r>
    </w:p>
    <w:p w14:paraId="7B924EC5" w14:textId="77777777" w:rsidR="009465C8" w:rsidRPr="00DA60DA" w:rsidRDefault="009465C8" w:rsidP="009465C8">
      <w:pPr>
        <w:rPr>
          <w:rFonts w:eastAsia="Times"/>
          <w:lang w:eastAsia="de-DE"/>
        </w:rPr>
      </w:pPr>
    </w:p>
    <w:p w14:paraId="2BADB2BF" w14:textId="2C411D85" w:rsidR="004F58E6" w:rsidRPr="00DA60DA" w:rsidRDefault="004F58E6" w:rsidP="009465C8">
      <w:pPr>
        <w:pStyle w:val="Text"/>
      </w:pPr>
      <w:r w:rsidRPr="00DA60DA">
        <w:t xml:space="preserve">In industries subject to regulation, the process of auditing is of paramount importance. It guarantees that applications operate in accordance with compliance </w:t>
      </w:r>
      <w:r w:rsidR="003D7AC1" w:rsidRPr="00DA60DA">
        <w:t>standards,</w:t>
      </w:r>
      <w:r w:rsidRPr="00DA60DA">
        <w:t xml:space="preserve"> for instance, confirming that sensitive actions are recorded or that data access is adequately monitored.</w:t>
      </w:r>
    </w:p>
    <w:p w14:paraId="25DF0382" w14:textId="20834286" w:rsidR="00343CFC" w:rsidRPr="00DA60DA" w:rsidRDefault="004F58E6" w:rsidP="00343CFC">
      <w:pPr>
        <w:pStyle w:val="Text"/>
      </w:pPr>
      <w:r w:rsidRPr="00DA60DA">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DA60DA">
        <w:t>[9].</w:t>
      </w:r>
    </w:p>
    <w:p w14:paraId="6E0060B0" w14:textId="741D0E57" w:rsidR="00343CFC" w:rsidRPr="00DA60DA" w:rsidRDefault="00343CFC" w:rsidP="00343CFC">
      <w:pPr>
        <w:pStyle w:val="Heading2"/>
      </w:pPr>
      <w:bookmarkStart w:id="75" w:name="_Toc205645869"/>
      <w:r w:rsidRPr="00DA60DA">
        <w:t>Identified Research Gaps in Microservices Literature</w:t>
      </w:r>
      <w:bookmarkEnd w:id="75"/>
    </w:p>
    <w:p w14:paraId="499C1E32" w14:textId="77777777" w:rsidR="00343CFC" w:rsidRPr="00DA60DA" w:rsidRDefault="00343CFC" w:rsidP="00343CFC">
      <w:pPr>
        <w:rPr>
          <w:rFonts w:eastAsia="Times"/>
        </w:rPr>
      </w:pPr>
    </w:p>
    <w:p w14:paraId="4FFF7AFC" w14:textId="2C57F206" w:rsidR="00343CFC" w:rsidRPr="00DA60DA" w:rsidRDefault="00343CFC" w:rsidP="00343CFC">
      <w:pPr>
        <w:pStyle w:val="Text"/>
        <w:rPr>
          <w:b/>
          <w:bCs/>
        </w:rPr>
      </w:pPr>
      <w:r w:rsidRPr="00DA60DA">
        <w:rPr>
          <w:b/>
          <w:bCs/>
        </w:rPr>
        <w:t>Maintainability Over Time</w:t>
      </w:r>
    </w:p>
    <w:p w14:paraId="171DF6BB" w14:textId="280D81D1" w:rsidR="00343CFC" w:rsidRPr="00DA60DA" w:rsidRDefault="00343CFC" w:rsidP="00343CFC">
      <w:pPr>
        <w:pStyle w:val="Text"/>
      </w:pPr>
      <w:r w:rsidRPr="00DA60DA">
        <w:t xml:space="preserve">While many studies highlight the short-term advantages of microservices—such as improved modularity and agility—the long-term effects on maintainability and technical debt remain understudied. Lenarduzzi et al. performed a four-year case study and found that although a migration to microservices initially spikes technical debt, over time debt growth slows significantly compared to the original monolith </w:t>
      </w:r>
      <w:hyperlink r:id="rId21" w:tgtFrame="_blank" w:history="1">
        <w:r w:rsidRPr="00DA60DA">
          <w:t>DIVA Portal+13arXiv+13arXiv+13</w:t>
        </w:r>
      </w:hyperlink>
      <w:r w:rsidRPr="00DA60DA">
        <w:t>.</w:t>
      </w:r>
      <w:r w:rsidRPr="00DA60DA">
        <w:br/>
        <w:t xml:space="preserve">More recently studied a large-scale industrial microservices system (100+ services across 15,000 locations) and identified a “technical debt gamble,” where teams regularly accumulate and then pay down debt in cycles. Key drivers included poor communication and a misalignment between architecture and organizational structure </w:t>
      </w:r>
      <w:hyperlink r:id="rId22" w:tgtFrame="_blank" w:history="1">
        <w:r w:rsidRPr="00DA60DA">
          <w:t>arXiv+1</w:t>
        </w:r>
      </w:hyperlink>
      <w:r w:rsidRPr="00DA60DA">
        <w:t>. These findings underscore that while microservices can manage long-term debt more effectively, the dynamics are volatile and require governance strategies, a topic still lacking deep longitudinal research [21].</w:t>
      </w:r>
    </w:p>
    <w:p w14:paraId="738F2DF6" w14:textId="1C00D99C" w:rsidR="00343CFC" w:rsidRPr="00DA60DA" w:rsidRDefault="00343CFC" w:rsidP="00343CFC">
      <w:pPr>
        <w:spacing w:after="0" w:line="240" w:lineRule="auto"/>
        <w:jc w:val="left"/>
        <w:rPr>
          <w:rFonts w:ascii="Times New Roman" w:hAnsi="Times New Roman"/>
          <w:szCs w:val="24"/>
          <w:lang w:eastAsia="zh-TW"/>
        </w:rPr>
      </w:pPr>
    </w:p>
    <w:p w14:paraId="56E321E3" w14:textId="4B06A985" w:rsidR="00343CFC" w:rsidRPr="00DA60DA" w:rsidRDefault="00343CFC" w:rsidP="00343CFC">
      <w:pPr>
        <w:pStyle w:val="Text"/>
        <w:rPr>
          <w:b/>
          <w:bCs/>
        </w:rPr>
      </w:pPr>
      <w:r w:rsidRPr="00DA60DA">
        <w:rPr>
          <w:b/>
          <w:bCs/>
        </w:rPr>
        <w:t>Cost–Benefit Trade-offs</w:t>
      </w:r>
    </w:p>
    <w:p w14:paraId="6297F47A" w14:textId="750FD965" w:rsidR="00343CFC" w:rsidRPr="00DA60DA" w:rsidRDefault="00343CFC" w:rsidP="00343CFC">
      <w:pPr>
        <w:pStyle w:val="Text"/>
        <w:rPr>
          <w:szCs w:val="24"/>
        </w:rPr>
      </w:pPr>
      <w:r w:rsidRPr="00DA60DA">
        <w:rPr>
          <w:szCs w:val="24"/>
        </w:rPr>
        <w:t xml:space="preserve">Although microservices are widely touted for agility and scalability, quantitative cost analyses remain limited. One early study compared infrastructure costs of monolithic vs. microservices architectures and found that microservices hosted on cloud platforms can reduce </w:t>
      </w:r>
      <w:r w:rsidRPr="00DA60DA">
        <w:rPr>
          <w:szCs w:val="24"/>
        </w:rPr>
        <w:br/>
      </w:r>
      <w:r w:rsidRPr="00DA60DA">
        <w:t xml:space="preserve">However, anecdotal industry reports show the opposite: in one case, moving from microservices back to a monolith slashed infrastructure costs by over 90% </w:t>
      </w:r>
      <w:r w:rsidRPr="00DA60DA">
        <w:br/>
        <w:t>Emerging “FinOps” practices, such as cost</w:t>
      </w:r>
      <w:r w:rsidRPr="00DA60DA">
        <w:noBreakHyphen/>
        <w:t>profiling Kubernetes-hosted microservices using open</w:t>
      </w:r>
      <w:r w:rsidRPr="00DA60DA">
        <w:noBreakHyphen/>
        <w:t>source APM stacks, promise more granular insights into deployment cost structures—but rigorous, peer-reviewed studies quantifying DevOps tooling investments and team</w:t>
      </w:r>
      <w:r w:rsidRPr="00DA60DA">
        <w:rPr>
          <w:rFonts w:ascii="Cambria Math" w:hAnsi="Cambria Math" w:cs="Cambria Math"/>
        </w:rPr>
        <w:t>‐</w:t>
      </w:r>
      <w:r w:rsidRPr="00DA60DA">
        <w:t>training expenses are still sparse [22].</w:t>
      </w:r>
    </w:p>
    <w:p w14:paraId="7A8AE58D" w14:textId="7DCD2942" w:rsidR="00343CFC" w:rsidRPr="00DA60DA" w:rsidRDefault="00343CFC" w:rsidP="00343CFC">
      <w:pPr>
        <w:spacing w:after="0" w:line="240" w:lineRule="auto"/>
        <w:jc w:val="left"/>
        <w:rPr>
          <w:rFonts w:ascii="Times New Roman" w:hAnsi="Times New Roman"/>
          <w:szCs w:val="24"/>
          <w:lang w:eastAsia="zh-TW"/>
        </w:rPr>
      </w:pPr>
    </w:p>
    <w:p w14:paraId="3D954E61" w14:textId="57B77BAE" w:rsidR="00343CFC" w:rsidRPr="00DA60DA" w:rsidRDefault="00343CFC" w:rsidP="00343CFC">
      <w:pPr>
        <w:pStyle w:val="Text"/>
        <w:rPr>
          <w:b/>
          <w:bCs/>
        </w:rPr>
      </w:pPr>
      <w:r w:rsidRPr="00DA60DA">
        <w:rPr>
          <w:b/>
          <w:bCs/>
        </w:rPr>
        <w:t>Tooling and Observability Maturity</w:t>
      </w:r>
    </w:p>
    <w:p w14:paraId="23ECB854" w14:textId="090EFC15" w:rsidR="00343CFC" w:rsidRPr="00DA60DA" w:rsidRDefault="00343CFC" w:rsidP="00343CFC">
      <w:pPr>
        <w:pStyle w:val="Text"/>
      </w:pPr>
      <w:r w:rsidRPr="00DA60DA">
        <w:t xml:space="preserve">Architectural literature frequently describes the need for observability—metrics, tracing, logging—but benchmark studies comparing tools (e.g., Prometheus vs. commercial APMs) </w:t>
      </w:r>
      <w:r w:rsidRPr="00DA60DA">
        <w:br/>
        <w:t xml:space="preserve">Groundcover’s recent comparison highlights differences in feature breadth and pricing between Prometheus (open-source) and Datadog (commercial), but lacks performance </w:t>
      </w:r>
      <w:r w:rsidRPr="00DA60DA">
        <w:br/>
        <w:t xml:space="preserve">Similarly, blogs describe APM features like distributed tracing and dependency mapping as crucial in microservices </w:t>
      </w:r>
      <w:hyperlink r:id="rId23" w:tgtFrame="_blank" w:history="1">
        <w:r w:rsidRPr="00DA60DA">
          <w:t>blog.dreamfactory.com</w:t>
        </w:r>
      </w:hyperlink>
      <w:r w:rsidRPr="00DA60DA">
        <w:t>, but independent benchmarking in real-world, large-scale environments is largely absent from academic research or vendor-neutral studies [23].</w:t>
      </w:r>
    </w:p>
    <w:p w14:paraId="4B68473B" w14:textId="4223B289" w:rsidR="00343CFC" w:rsidRPr="00DA60DA" w:rsidRDefault="00343CFC" w:rsidP="00343CFC">
      <w:pPr>
        <w:spacing w:after="0" w:line="240" w:lineRule="auto"/>
        <w:jc w:val="left"/>
        <w:rPr>
          <w:rFonts w:ascii="Times New Roman" w:hAnsi="Times New Roman"/>
          <w:szCs w:val="24"/>
          <w:lang w:eastAsia="zh-TW"/>
        </w:rPr>
      </w:pPr>
    </w:p>
    <w:p w14:paraId="7A817EAB" w14:textId="4A312D02" w:rsidR="00343CFC" w:rsidRPr="00DA60DA" w:rsidRDefault="00343CFC" w:rsidP="00343CFC">
      <w:pPr>
        <w:pStyle w:val="Text"/>
        <w:rPr>
          <w:b/>
          <w:bCs/>
        </w:rPr>
      </w:pPr>
      <w:r w:rsidRPr="00DA60DA">
        <w:rPr>
          <w:b/>
          <w:bCs/>
        </w:rPr>
        <w:t>Impact on Team Productivity</w:t>
      </w:r>
    </w:p>
    <w:p w14:paraId="54E556F6" w14:textId="33CFE0CF" w:rsidR="00343CFC" w:rsidRPr="00DA60DA" w:rsidRDefault="00343CFC" w:rsidP="00343CFC">
      <w:pPr>
        <w:pStyle w:val="Text"/>
        <w:rPr>
          <w:szCs w:val="24"/>
        </w:rPr>
      </w:pPr>
      <w:r w:rsidRPr="00DA60DA">
        <w:rPr>
          <w:szCs w:val="24"/>
        </w:rPr>
        <w:t xml:space="preserve">Several reports offer anecdotal insights into roles like Product Owners or Scrum Masters experiencing smoother deployments post-migration. Yet, empirical productivity metrics—like lead time, deployment frequency, or defect rates—before vs. after microservices </w:t>
      </w:r>
      <w:r w:rsidRPr="00DA60DA">
        <w:rPr>
          <w:szCs w:val="24"/>
        </w:rPr>
        <w:br/>
        <w:t xml:space="preserve">One developer productivity study highlights that microservices’ complexity in cloud-native contexts can negatively impact team productivity, due to the overhead of tracking and </w:t>
      </w:r>
      <w:r w:rsidRPr="00DA60DA">
        <w:rPr>
          <w:szCs w:val="24"/>
        </w:rPr>
        <w:br/>
        <w:t>Broader industry reports indicate that even AI-driven tooling only saves developers part of their time, with over 90% still hindered by organizational inefficiencies such as cross-team This suggests that while microservices offer structural advantages, their productivity impacts are highly context-dependent—and systematic, data-driven studies comparing before and after adoption within the same teams are missing [23].</w:t>
      </w:r>
    </w:p>
    <w:p w14:paraId="498D3BBE" w14:textId="6349724D" w:rsidR="009465C8" w:rsidRPr="00DA60DA" w:rsidRDefault="009465C8">
      <w:pPr>
        <w:spacing w:after="0" w:line="240" w:lineRule="auto"/>
        <w:jc w:val="left"/>
        <w:rPr>
          <w:rFonts w:eastAsia="Times"/>
          <w:sz w:val="22"/>
          <w:szCs w:val="22"/>
          <w:lang w:eastAsia="de-DE"/>
        </w:rPr>
      </w:pPr>
      <w:r w:rsidRPr="00DA60DA">
        <w:rPr>
          <w:rFonts w:eastAsia="Times"/>
          <w:b/>
          <w:sz w:val="22"/>
          <w:szCs w:val="22"/>
          <w:lang w:eastAsia="de-DE"/>
        </w:rPr>
        <w:br w:type="page"/>
      </w:r>
    </w:p>
    <w:p w14:paraId="15E5D8D2" w14:textId="051BEA6F" w:rsidR="00D31659" w:rsidRPr="00DA60DA" w:rsidRDefault="00FF0E14" w:rsidP="00CC3976">
      <w:pPr>
        <w:pStyle w:val="Heading1"/>
        <w:rPr>
          <w:rFonts w:eastAsia="Times"/>
          <w:lang w:eastAsia="de-DE"/>
        </w:rPr>
      </w:pPr>
      <w:bookmarkStart w:id="76" w:name="_Toc205645870"/>
      <w:r w:rsidRPr="00DA60DA">
        <w:rPr>
          <w:rFonts w:eastAsia="Times"/>
          <w:lang w:eastAsia="de-DE"/>
        </w:rPr>
        <w:lastRenderedPageBreak/>
        <w:t>CHAPTER –</w:t>
      </w:r>
      <w:r w:rsidR="00AA0262" w:rsidRPr="00DA60DA">
        <w:rPr>
          <w:rFonts w:eastAsia="Times"/>
          <w:lang w:eastAsia="de-DE"/>
        </w:rPr>
        <w:t xml:space="preserve"> </w:t>
      </w:r>
      <w:r w:rsidR="00CC3976" w:rsidRPr="00DA60DA">
        <w:rPr>
          <w:rFonts w:eastAsia="Times"/>
          <w:lang w:eastAsia="de-DE"/>
        </w:rPr>
        <w:t>RESEARCH METHODOLOGY</w:t>
      </w:r>
      <w:bookmarkEnd w:id="76"/>
    </w:p>
    <w:p w14:paraId="74D6B1D0" w14:textId="77777777" w:rsidR="00BE5387" w:rsidRPr="00DA60DA" w:rsidRDefault="00BE5387" w:rsidP="00F6692B">
      <w:pPr>
        <w:spacing w:after="0" w:line="240" w:lineRule="auto"/>
        <w:jc w:val="left"/>
        <w:rPr>
          <w:rFonts w:eastAsia="Times"/>
          <w:sz w:val="22"/>
          <w:szCs w:val="22"/>
          <w:lang w:eastAsia="de-DE"/>
        </w:rPr>
      </w:pPr>
    </w:p>
    <w:p w14:paraId="07025064" w14:textId="78A9EB89" w:rsidR="00EC0656" w:rsidRPr="00DA60DA" w:rsidRDefault="00EC0656" w:rsidP="00EC0656">
      <w:pPr>
        <w:pStyle w:val="Heading2"/>
        <w:rPr>
          <w:rFonts w:eastAsia="MS Gothic"/>
        </w:rPr>
      </w:pPr>
      <w:bookmarkStart w:id="77" w:name="_Toc205645871"/>
      <w:r w:rsidRPr="00DA60DA">
        <w:rPr>
          <w:rFonts w:eastAsia="MS Gothic"/>
        </w:rPr>
        <w:t>Research Design</w:t>
      </w:r>
      <w:bookmarkEnd w:id="77"/>
    </w:p>
    <w:p w14:paraId="05EF5A9E" w14:textId="77777777" w:rsidR="00EC0656" w:rsidRPr="00DA60DA" w:rsidRDefault="00EC0656" w:rsidP="00EC0656">
      <w:pPr>
        <w:rPr>
          <w:rFonts w:eastAsia="MS Gothic"/>
        </w:rPr>
      </w:pPr>
    </w:p>
    <w:p w14:paraId="02ED4D55" w14:textId="4302845B" w:rsidR="00EC0656" w:rsidRPr="00DA60DA" w:rsidRDefault="00EC0656" w:rsidP="00EC0656">
      <w:pPr>
        <w:pStyle w:val="Text"/>
      </w:pPr>
      <w:r w:rsidRPr="00DA60DA">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DA60DA" w:rsidRDefault="00EC0656" w:rsidP="00EC0656">
      <w:pPr>
        <w:pStyle w:val="Text"/>
      </w:pPr>
      <w:r w:rsidRPr="00DA60DA">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DA60DA" w:rsidRDefault="00EC0656" w:rsidP="00EB502E">
      <w:pPr>
        <w:pStyle w:val="Heading2"/>
        <w:rPr>
          <w:rFonts w:eastAsia="MS Gothic"/>
        </w:rPr>
      </w:pPr>
      <w:bookmarkStart w:id="78" w:name="_Toc205645872"/>
      <w:r w:rsidRPr="00DA60DA">
        <w:rPr>
          <w:rFonts w:eastAsia="MS Gothic"/>
        </w:rPr>
        <w:t>Tools and Technologies</w:t>
      </w:r>
      <w:bookmarkEnd w:id="78"/>
    </w:p>
    <w:p w14:paraId="551BAC1C" w14:textId="77777777" w:rsidR="00E661AE" w:rsidRPr="00DA60DA" w:rsidRDefault="00E661AE" w:rsidP="00E661AE">
      <w:pPr>
        <w:rPr>
          <w:rFonts w:eastAsia="MS Gothic"/>
        </w:rPr>
      </w:pPr>
    </w:p>
    <w:p w14:paraId="527CC176" w14:textId="7AE0FF2E" w:rsidR="00EC0656" w:rsidRPr="00DA60DA" w:rsidRDefault="00EC0656" w:rsidP="00EB502E">
      <w:pPr>
        <w:pStyle w:val="Text"/>
      </w:pPr>
      <w:r w:rsidRPr="00DA60DA">
        <w:t>1.Docker</w:t>
      </w:r>
      <w:r w:rsidRPr="00DA60DA">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DA60DA">
        <w:t xml:space="preserve"> </w:t>
      </w:r>
      <w:r w:rsidRPr="00DA60DA">
        <w:lastRenderedPageBreak/>
        <w:t>testing, and deploying code, you can significantly reduce the delay between writing code and running it in production [10].</w:t>
      </w:r>
      <w:r w:rsidR="00EB502E" w:rsidRPr="00DA60DA">
        <w:t xml:space="preserve"> </w:t>
      </w:r>
    </w:p>
    <w:p w14:paraId="1FB15DA9" w14:textId="77777777" w:rsidR="00EB502E" w:rsidRPr="00DA60DA" w:rsidRDefault="00EB502E" w:rsidP="00EB502E">
      <w:pPr>
        <w:pStyle w:val="Text"/>
      </w:pPr>
    </w:p>
    <w:p w14:paraId="1716C015" w14:textId="6E235272" w:rsidR="00EC0656" w:rsidRPr="00DA60DA" w:rsidRDefault="00EC0656" w:rsidP="00EB502E">
      <w:pPr>
        <w:pStyle w:val="Text"/>
      </w:pPr>
      <w:r w:rsidRPr="00DA60DA">
        <w:t>2.SpringBoot</w:t>
      </w:r>
      <w:r w:rsidRPr="00DA60DA">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DA60DA">
        <w:t xml:space="preserve"> </w:t>
      </w:r>
    </w:p>
    <w:p w14:paraId="28B7FDC5" w14:textId="77777777" w:rsidR="00EB502E" w:rsidRPr="00DA60DA" w:rsidRDefault="00EB502E" w:rsidP="00EB502E">
      <w:pPr>
        <w:pStyle w:val="Text"/>
      </w:pPr>
    </w:p>
    <w:p w14:paraId="5ED3B4E7" w14:textId="32E06D3D" w:rsidR="00EC0656" w:rsidRPr="00DA60DA" w:rsidRDefault="00EC0656" w:rsidP="00EB502E">
      <w:pPr>
        <w:pStyle w:val="Text"/>
      </w:pPr>
      <w:r w:rsidRPr="00DA60DA">
        <w:t>3.Git</w:t>
      </w:r>
      <w:r w:rsidRPr="00DA60DA">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DA60DA">
        <w:t xml:space="preserve"> </w:t>
      </w:r>
    </w:p>
    <w:p w14:paraId="75B283AE" w14:textId="77777777" w:rsidR="00EB502E" w:rsidRPr="00DA60DA" w:rsidRDefault="00EB502E" w:rsidP="00EB502E">
      <w:pPr>
        <w:pStyle w:val="Text"/>
      </w:pPr>
    </w:p>
    <w:p w14:paraId="7ACFE27F" w14:textId="3A5F1C71" w:rsidR="00EC0656" w:rsidRPr="00DA60DA" w:rsidRDefault="00EC0656" w:rsidP="00EB502E">
      <w:pPr>
        <w:pStyle w:val="Text"/>
      </w:pPr>
      <w:r w:rsidRPr="00DA60DA">
        <w:t>4.SpringCloud</w:t>
      </w:r>
      <w:r w:rsidRPr="00DA60DA">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DA60DA">
        <w:t xml:space="preserve"> </w:t>
      </w:r>
    </w:p>
    <w:p w14:paraId="6F707EB5" w14:textId="77777777" w:rsidR="00EB502E" w:rsidRPr="00DA60DA" w:rsidRDefault="00EB502E" w:rsidP="00EB502E">
      <w:pPr>
        <w:pStyle w:val="Text"/>
      </w:pPr>
    </w:p>
    <w:p w14:paraId="14312783" w14:textId="2443889F" w:rsidR="00EC0656" w:rsidRPr="00DA60DA" w:rsidRDefault="00EC0656" w:rsidP="00EB502E">
      <w:pPr>
        <w:pStyle w:val="Text"/>
      </w:pPr>
      <w:r w:rsidRPr="00DA60DA">
        <w:t>5.Keycloak</w:t>
      </w:r>
      <w:r w:rsidRPr="00DA60DA">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DA60DA">
        <w:lastRenderedPageBreak/>
        <w:t>access to resources. It usually enables the implementation of SSO, identity federation, and strong authentication [14].</w:t>
      </w:r>
      <w:r w:rsidR="00EB502E" w:rsidRPr="00DA60DA">
        <w:t xml:space="preserve">   </w:t>
      </w:r>
    </w:p>
    <w:p w14:paraId="2FB8E9FF" w14:textId="77777777" w:rsidR="00EB502E" w:rsidRPr="00DA60DA" w:rsidRDefault="00EB502E" w:rsidP="00EB502E">
      <w:pPr>
        <w:pStyle w:val="Text"/>
      </w:pPr>
    </w:p>
    <w:p w14:paraId="3CC58C5B" w14:textId="261AB021" w:rsidR="00EC0656" w:rsidRPr="00DA60DA" w:rsidRDefault="00EC0656" w:rsidP="00EB502E">
      <w:pPr>
        <w:pStyle w:val="Text"/>
      </w:pPr>
      <w:r w:rsidRPr="00DA60DA">
        <w:t>6.Grafana</w:t>
      </w:r>
      <w:r w:rsidRPr="00DA60DA">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DA60DA">
        <w:t xml:space="preserve">    </w:t>
      </w:r>
    </w:p>
    <w:p w14:paraId="560E81E3" w14:textId="77777777" w:rsidR="00EB502E" w:rsidRPr="00DA60DA" w:rsidRDefault="00EB502E" w:rsidP="00EB502E">
      <w:pPr>
        <w:pStyle w:val="Text"/>
      </w:pPr>
    </w:p>
    <w:p w14:paraId="01A648A4" w14:textId="4DDBDAE4" w:rsidR="00EC0656" w:rsidRPr="00DA60DA" w:rsidRDefault="00EC0656" w:rsidP="00EB502E">
      <w:pPr>
        <w:pStyle w:val="Text"/>
      </w:pPr>
      <w:r w:rsidRPr="00DA60DA">
        <w:t>7.Prometheus</w:t>
      </w:r>
      <w:r w:rsidRPr="00DA60DA">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DA60DA" w:rsidRDefault="00EB502E" w:rsidP="00EB502E">
      <w:pPr>
        <w:pStyle w:val="Text"/>
      </w:pPr>
    </w:p>
    <w:p w14:paraId="633D7D4A" w14:textId="34DFE390" w:rsidR="00EC0656" w:rsidRPr="00DA60DA" w:rsidRDefault="00EC0656" w:rsidP="00EB502E">
      <w:pPr>
        <w:pStyle w:val="Text"/>
      </w:pPr>
      <w:r w:rsidRPr="00DA60DA">
        <w:t>8.ApacheKafka</w:t>
      </w:r>
      <w:r w:rsidRPr="00DA60DA">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DA60DA" w:rsidRDefault="00EB502E" w:rsidP="00EB502E">
      <w:pPr>
        <w:pStyle w:val="Text"/>
      </w:pPr>
    </w:p>
    <w:p w14:paraId="48FC6530" w14:textId="04A6EEAD" w:rsidR="00EC0656" w:rsidRPr="00DA60DA" w:rsidRDefault="00EC0656" w:rsidP="00EB502E">
      <w:pPr>
        <w:pStyle w:val="Text"/>
      </w:pPr>
      <w:r w:rsidRPr="00DA60DA">
        <w:t>9.RabbitMQ</w:t>
      </w:r>
      <w:r w:rsidRPr="00DA60DA">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DA60DA" w:rsidRDefault="00EB502E" w:rsidP="00EB502E">
      <w:pPr>
        <w:pStyle w:val="Text"/>
      </w:pPr>
    </w:p>
    <w:p w14:paraId="15C2B78F" w14:textId="1C71180A" w:rsidR="00EC0656" w:rsidRPr="00DA60DA" w:rsidRDefault="00EC0656" w:rsidP="00EB502E">
      <w:pPr>
        <w:pStyle w:val="Text"/>
      </w:pPr>
      <w:r w:rsidRPr="00DA60DA">
        <w:t>10.Kubernetes</w:t>
      </w:r>
      <w:r w:rsidRPr="00DA60DA">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DA60DA" w:rsidRDefault="00EB502E" w:rsidP="00EB502E">
      <w:pPr>
        <w:pStyle w:val="Text"/>
      </w:pPr>
    </w:p>
    <w:p w14:paraId="2DF7BC7E" w14:textId="77777777" w:rsidR="00EB502E" w:rsidRPr="00DA60DA" w:rsidRDefault="00EB502E" w:rsidP="00EB502E">
      <w:pPr>
        <w:pStyle w:val="Text"/>
      </w:pPr>
    </w:p>
    <w:p w14:paraId="42186A96" w14:textId="77777777" w:rsidR="00EB502E" w:rsidRPr="00DA60DA" w:rsidRDefault="00EB502E" w:rsidP="00EB502E">
      <w:pPr>
        <w:pStyle w:val="Text"/>
      </w:pPr>
    </w:p>
    <w:p w14:paraId="6A08A99C" w14:textId="05F3F77C" w:rsidR="00EC0656" w:rsidRPr="00DA60DA" w:rsidRDefault="00EC0656" w:rsidP="00EB502E">
      <w:pPr>
        <w:pStyle w:val="Text"/>
      </w:pPr>
      <w:r w:rsidRPr="00DA60DA">
        <w:lastRenderedPageBreak/>
        <w:t>11.Helm</w:t>
      </w:r>
      <w:r w:rsidRPr="00DA60DA">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DA60DA" w:rsidRDefault="00EB502E" w:rsidP="00EB502E">
      <w:pPr>
        <w:pStyle w:val="Text"/>
      </w:pPr>
    </w:p>
    <w:p w14:paraId="695FBC82" w14:textId="6515DA5F" w:rsidR="00EC0656" w:rsidRPr="00DA60DA" w:rsidRDefault="00EC0656" w:rsidP="00EB502E">
      <w:pPr>
        <w:pStyle w:val="Text"/>
      </w:pPr>
      <w:r w:rsidRPr="00DA60DA">
        <w:t>12.Postman</w:t>
      </w:r>
      <w:r w:rsidRPr="00DA60DA">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DA60DA" w:rsidRDefault="00EB502E" w:rsidP="00EB502E">
      <w:pPr>
        <w:pStyle w:val="Text"/>
      </w:pPr>
    </w:p>
    <w:p w14:paraId="18CFA437" w14:textId="0F0A6656" w:rsidR="00EB502E" w:rsidRPr="00DA60DA" w:rsidRDefault="00EC0656" w:rsidP="00EB502E">
      <w:pPr>
        <w:pStyle w:val="Text"/>
      </w:pPr>
      <w:r w:rsidRPr="00DA60DA">
        <w:t>13.Java</w:t>
      </w:r>
      <w:r w:rsidRPr="00DA60DA">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DA60DA" w:rsidRDefault="00EB502E" w:rsidP="00A42C46">
      <w:pPr>
        <w:spacing w:after="0" w:line="240" w:lineRule="auto"/>
        <w:jc w:val="left"/>
        <w:rPr>
          <w:rFonts w:eastAsia="Times"/>
          <w:sz w:val="22"/>
          <w:szCs w:val="22"/>
          <w:lang w:eastAsia="de-DE"/>
        </w:rPr>
      </w:pPr>
      <w:r w:rsidRPr="00DA60DA">
        <w:br w:type="page"/>
      </w:r>
    </w:p>
    <w:p w14:paraId="70DB956A" w14:textId="692BE52D" w:rsidR="00EC0656" w:rsidRPr="00DA60DA" w:rsidRDefault="00EC0656" w:rsidP="00A42C46">
      <w:pPr>
        <w:pStyle w:val="Heading2"/>
        <w:rPr>
          <w:rFonts w:eastAsia="MS Gothic"/>
        </w:rPr>
      </w:pPr>
      <w:bookmarkStart w:id="79" w:name="_Toc205645873"/>
      <w:r w:rsidRPr="00DA60DA">
        <w:rPr>
          <w:rFonts w:eastAsia="MS Gothic"/>
        </w:rPr>
        <w:lastRenderedPageBreak/>
        <w:t>Experimental Setup</w:t>
      </w:r>
      <w:bookmarkEnd w:id="79"/>
    </w:p>
    <w:p w14:paraId="3C93A8EA" w14:textId="4728AD16" w:rsidR="00A42C46" w:rsidRPr="00DA60DA" w:rsidRDefault="00A42C46" w:rsidP="00A42C46">
      <w:pPr>
        <w:pStyle w:val="Text"/>
      </w:pPr>
      <w:r w:rsidRPr="00DA60DA">
        <w:t xml:space="preserve"> This banking domain consists of three services: Accounts, Cards, and Loans, all managed through an API Gateway (Spring Cloud Gateway). Two variants are assessed as necessary: (i) a Monolithic baseline, and (ii) a Microservices deployment.</w:t>
      </w:r>
    </w:p>
    <w:p w14:paraId="07C3EE81" w14:textId="77777777" w:rsidR="00A42C46" w:rsidRPr="00DA60DA" w:rsidRDefault="00A42C46" w:rsidP="00A42C46">
      <w:pPr>
        <w:pStyle w:val="Text"/>
      </w:pPr>
    </w:p>
    <w:p w14:paraId="02A18802" w14:textId="1BC30A4F" w:rsidR="00A42C46" w:rsidRPr="00DA60DA" w:rsidRDefault="00A42C46" w:rsidP="00A42C46">
      <w:pPr>
        <w:pStyle w:val="Text"/>
      </w:pPr>
      <w:r w:rsidRPr="00DA60DA">
        <w:t>Platform. The environment is set up on Kubernetes using Docker Desktop (v1.32.x) with Container/Docker Engine; deployment is facilitated by Helm. Optionally, Istio/Linked is disabled unless a specific test necessitates mTLS.</w:t>
      </w:r>
    </w:p>
    <w:p w14:paraId="09EB7099" w14:textId="77777777" w:rsidR="00A42C46" w:rsidRPr="00DA60DA" w:rsidRDefault="00A42C46" w:rsidP="00A42C46">
      <w:pPr>
        <w:pStyle w:val="Text"/>
      </w:pPr>
    </w:p>
    <w:p w14:paraId="284B5615" w14:textId="77777777" w:rsidR="00A42C46" w:rsidRPr="00DA60DA" w:rsidRDefault="00A42C46" w:rsidP="00A42C46">
      <w:pPr>
        <w:pStyle w:val="Text"/>
      </w:pPr>
      <w:r w:rsidRPr="00DA60DA">
        <w:t>Host hardware. The specifications include 8 vCPU, 16–32 GB RAM, and NVMe SSD; the operating systems supported are Windows 10/11 or macOS; the software stack includes Java 21, Spring Boot 3.4.x, and PostgreSQL 15 (containerized).</w:t>
      </w:r>
    </w:p>
    <w:p w14:paraId="6D322C73" w14:textId="77777777" w:rsidR="00A42C46" w:rsidRPr="00DA60DA" w:rsidRDefault="00A42C46" w:rsidP="00A42C46">
      <w:pPr>
        <w:pStyle w:val="Text"/>
      </w:pPr>
    </w:p>
    <w:p w14:paraId="38E017A6" w14:textId="5894054B" w:rsidR="00A42C46" w:rsidRPr="00DA60DA" w:rsidRDefault="00A42C46" w:rsidP="00A42C46">
      <w:pPr>
        <w:pStyle w:val="Text"/>
      </w:pPr>
      <w:r w:rsidRPr="00DA60DA">
        <w:t>Network shaping. The network conditions are manipulated using Linux tc/netem (or the network controls of Docker Desktop) to introduce latency or packet loss for scenarios.</w:t>
      </w:r>
    </w:p>
    <w:p w14:paraId="07F811B3" w14:textId="77777777" w:rsidR="00A42C46" w:rsidRPr="00DA60DA" w:rsidRDefault="00A42C46" w:rsidP="00A42C46">
      <w:pPr>
        <w:pStyle w:val="Text"/>
      </w:pPr>
    </w:p>
    <w:p w14:paraId="52CBC410" w14:textId="46A939A0" w:rsidR="00A42C46" w:rsidRPr="00DA60DA" w:rsidRDefault="00A42C46" w:rsidP="00A42C46">
      <w:pPr>
        <w:pStyle w:val="Text"/>
      </w:pPr>
      <w:r w:rsidRPr="00DA60DA">
        <w:t>Observability stack. The monitoring framework comprises Prometheus and Grafana for metrics, Loki for logs, and the Open Telemetry SDK along with Jaeger for tracing.</w:t>
      </w:r>
    </w:p>
    <w:p w14:paraId="6E2D70F4" w14:textId="77777777" w:rsidR="00A42C46" w:rsidRPr="00DA60DA" w:rsidRDefault="00A42C46" w:rsidP="00A42C46">
      <w:pPr>
        <w:pStyle w:val="Text"/>
      </w:pPr>
    </w:p>
    <w:p w14:paraId="605323FE" w14:textId="77777777" w:rsidR="00A42C46" w:rsidRPr="00DA60DA" w:rsidRDefault="00A42C46" w:rsidP="00A42C46">
      <w:pPr>
        <w:pStyle w:val="Text"/>
      </w:pPr>
      <w:r w:rsidRPr="00DA60DA">
        <w:t>Load generation. The load testing tools utilized are k6 (CLI) or JMeter.</w:t>
      </w:r>
    </w:p>
    <w:p w14:paraId="7098C214" w14:textId="77777777" w:rsidR="00A42C46" w:rsidRPr="00DA60DA" w:rsidRDefault="00A42C46" w:rsidP="00A42C46">
      <w:pPr>
        <w:pStyle w:val="Text"/>
      </w:pPr>
    </w:p>
    <w:p w14:paraId="2F5A6E4E" w14:textId="77777777" w:rsidR="00A42C46" w:rsidRPr="00DA60DA" w:rsidRDefault="00A42C46" w:rsidP="00A42C46">
      <w:pPr>
        <w:pStyle w:val="Text"/>
      </w:pPr>
      <w:r w:rsidRPr="00DA60DA">
        <w:t>Configuration management. The configuration is managed through Spring Cloud Config Server (HTTP) with a Git backend, and Kubernetes Secrets are employed for sensitive information.</w:t>
      </w:r>
    </w:p>
    <w:p w14:paraId="3B4675B0" w14:textId="77777777" w:rsidR="00A42C46" w:rsidRPr="00DA60DA" w:rsidRDefault="00A42C46" w:rsidP="00A42C46">
      <w:pPr>
        <w:pStyle w:val="Text"/>
      </w:pPr>
    </w:p>
    <w:p w14:paraId="2193FA18" w14:textId="191DA221" w:rsidR="00A42C46" w:rsidRPr="00DA60DA" w:rsidRDefault="00A42C46" w:rsidP="00A42C46">
      <w:pPr>
        <w:pStyle w:val="Text"/>
      </w:pPr>
      <w:r w:rsidRPr="00DA60DA">
        <w:t>All experiments are conducted with a minimum of 3 trials per condition, reporting the median and p95 latency where relevant. Between trials, the cluster is restored to a pristine state.</w:t>
      </w:r>
    </w:p>
    <w:p w14:paraId="5E2AF0AC" w14:textId="77777777" w:rsidR="00A42C46" w:rsidRPr="00DA60DA" w:rsidRDefault="00A42C46" w:rsidP="00A42C46">
      <w:pPr>
        <w:pStyle w:val="Text"/>
      </w:pPr>
    </w:p>
    <w:p w14:paraId="66BF3236" w14:textId="77777777" w:rsidR="00A42C46" w:rsidRPr="00DA60DA" w:rsidRDefault="00A42C46" w:rsidP="00A42C46">
      <w:pPr>
        <w:pStyle w:val="Text"/>
      </w:pPr>
    </w:p>
    <w:p w14:paraId="62D71F3A" w14:textId="77777777" w:rsidR="00A42C46" w:rsidRPr="00DA60DA" w:rsidRDefault="00A42C46" w:rsidP="00A42C46">
      <w:pPr>
        <w:pStyle w:val="Text"/>
      </w:pPr>
    </w:p>
    <w:p w14:paraId="5C5E99F7" w14:textId="0540CC95" w:rsidR="000F6358" w:rsidRPr="00DA60DA" w:rsidRDefault="000F6358" w:rsidP="000F6358">
      <w:pPr>
        <w:pStyle w:val="Heading2"/>
        <w:rPr>
          <w:rFonts w:eastAsia="MS Gothic"/>
        </w:rPr>
      </w:pPr>
      <w:bookmarkStart w:id="80" w:name="_Toc205645874"/>
      <w:r w:rsidRPr="00DA60DA">
        <w:rPr>
          <w:rFonts w:eastAsia="MS Gothic"/>
        </w:rPr>
        <w:lastRenderedPageBreak/>
        <w:t>Measurement</w:t>
      </w:r>
      <w:bookmarkEnd w:id="80"/>
      <w:r w:rsidRPr="00DA60DA">
        <w:rPr>
          <w:rFonts w:eastAsia="MS Gothic"/>
        </w:rPr>
        <w:t xml:space="preserve"> </w:t>
      </w:r>
    </w:p>
    <w:p w14:paraId="546F4276" w14:textId="77777777" w:rsidR="000F6358" w:rsidRPr="00DA60DA" w:rsidRDefault="000F6358" w:rsidP="000F6358">
      <w:pPr>
        <w:rPr>
          <w:rFonts w:eastAsia="MS Gothic"/>
        </w:rPr>
      </w:pPr>
    </w:p>
    <w:p w14:paraId="78A100DB" w14:textId="3E6C8962" w:rsidR="000F6358" w:rsidRPr="00DA60DA" w:rsidRDefault="00EC0656" w:rsidP="000F6358">
      <w:pPr>
        <w:pStyle w:val="Text"/>
        <w:rPr>
          <w:b/>
          <w:bCs/>
        </w:rPr>
      </w:pPr>
      <w:r w:rsidRPr="00DA60DA">
        <w:rPr>
          <w:b/>
          <w:bCs/>
        </w:rPr>
        <w:t xml:space="preserve">Scalability Experiments </w:t>
      </w:r>
    </w:p>
    <w:p w14:paraId="44AAD9F2" w14:textId="0FC1373C" w:rsidR="00EC0656" w:rsidRPr="00DA60DA" w:rsidRDefault="00EC0656" w:rsidP="000F6358">
      <w:pPr>
        <w:pStyle w:val="Text"/>
      </w:pPr>
      <w:r w:rsidRPr="00DA60DA">
        <w:t>Horizontal Scaling Responsiveness – Goal, procedure, and outputs.</w:t>
      </w:r>
    </w:p>
    <w:p w14:paraId="6977F1B4" w14:textId="0270C1C8" w:rsidR="00EC0656" w:rsidRPr="00DA60DA" w:rsidRDefault="00EC0656" w:rsidP="000F6358">
      <w:pPr>
        <w:pStyle w:val="Text"/>
      </w:pPr>
      <w:r w:rsidRPr="00DA60DA">
        <w:t>Saturation Throughput &amp; Knee Point – Goal, procedure, and outputs.</w:t>
      </w:r>
    </w:p>
    <w:p w14:paraId="329FC1EB" w14:textId="77777777" w:rsidR="000F6358" w:rsidRPr="00DA60DA" w:rsidRDefault="000F6358" w:rsidP="000F6358">
      <w:pPr>
        <w:pStyle w:val="Text"/>
      </w:pPr>
    </w:p>
    <w:p w14:paraId="0E5FD8F1" w14:textId="26375614" w:rsidR="00EC0656" w:rsidRPr="00DA60DA" w:rsidRDefault="00EC0656" w:rsidP="000F6358">
      <w:pPr>
        <w:pStyle w:val="Text"/>
        <w:rPr>
          <w:b/>
          <w:bCs/>
        </w:rPr>
      </w:pPr>
      <w:r w:rsidRPr="00DA60DA">
        <w:rPr>
          <w:b/>
          <w:bCs/>
        </w:rPr>
        <w:t xml:space="preserve">Security Experiments </w:t>
      </w:r>
    </w:p>
    <w:p w14:paraId="0E125E89" w14:textId="3AC6C5FC" w:rsidR="00EC0656" w:rsidRPr="00DA60DA" w:rsidRDefault="00EC0656" w:rsidP="000F6358">
      <w:pPr>
        <w:pStyle w:val="Text"/>
      </w:pPr>
      <w:r w:rsidRPr="00DA60DA">
        <w:t>Sec1. Secrets Rotation Drill – Goal, procedure, and outputs.</w:t>
      </w:r>
    </w:p>
    <w:p w14:paraId="71C15E18" w14:textId="76A63474" w:rsidR="00EC0656" w:rsidRPr="00DA60DA" w:rsidRDefault="00EC0656" w:rsidP="000F6358">
      <w:pPr>
        <w:pStyle w:val="Text"/>
      </w:pPr>
      <w:r w:rsidRPr="00DA60DA">
        <w:t>Sec2. mTLS Policy Enforcement – Goal, procedure, and outputs.</w:t>
      </w:r>
    </w:p>
    <w:p w14:paraId="560D631B" w14:textId="77777777" w:rsidR="000F6358" w:rsidRPr="00DA60DA" w:rsidRDefault="000F6358" w:rsidP="00EC0656">
      <w:pPr>
        <w:spacing w:after="200" w:line="276" w:lineRule="auto"/>
        <w:jc w:val="left"/>
        <w:rPr>
          <w:rFonts w:ascii="Cambria" w:eastAsia="MS Mincho" w:hAnsi="Cambria" w:cs="Arial"/>
          <w:sz w:val="22"/>
          <w:szCs w:val="22"/>
        </w:rPr>
      </w:pPr>
    </w:p>
    <w:p w14:paraId="649ABE67" w14:textId="77777777" w:rsidR="000F6358" w:rsidRPr="00DA60DA" w:rsidRDefault="000F6358" w:rsidP="00EC0656">
      <w:pPr>
        <w:spacing w:after="200" w:line="276" w:lineRule="auto"/>
        <w:jc w:val="left"/>
        <w:rPr>
          <w:rFonts w:ascii="Cambria" w:eastAsia="MS Mincho" w:hAnsi="Cambria" w:cs="Arial"/>
          <w:sz w:val="22"/>
          <w:szCs w:val="22"/>
        </w:rPr>
      </w:pPr>
    </w:p>
    <w:p w14:paraId="2898DEE1" w14:textId="4C63BCB2" w:rsidR="000F6358" w:rsidRPr="00DA60DA" w:rsidRDefault="00EC0656" w:rsidP="000F6358">
      <w:pPr>
        <w:pStyle w:val="Text"/>
        <w:rPr>
          <w:b/>
          <w:bCs/>
        </w:rPr>
      </w:pPr>
      <w:r w:rsidRPr="00DA60DA">
        <w:rPr>
          <w:b/>
          <w:bCs/>
        </w:rPr>
        <w:t xml:space="preserve">Maintainability Experiments </w:t>
      </w:r>
    </w:p>
    <w:p w14:paraId="33553151" w14:textId="33186BF3" w:rsidR="00EC0656" w:rsidRPr="00DA60DA" w:rsidRDefault="000F6358" w:rsidP="000F6358">
      <w:pPr>
        <w:pStyle w:val="Text"/>
      </w:pPr>
      <w:r w:rsidRPr="00DA60DA">
        <w:t>Configuration-Change</w:t>
      </w:r>
      <w:r w:rsidR="00EC0656" w:rsidRPr="00DA60DA">
        <w:br/>
        <w:t>Goal. Measure how quickly and consistently new configurations are applied across all services.</w:t>
      </w:r>
      <w:r w:rsidR="00EC0656" w:rsidRPr="00DA60DA">
        <w:br/>
        <w:t>Procedure. Deploy baseline configuration, introduce a config change in Git-backed config server, and trigger refresh endpoints. Measure time until all pods reflect the change.</w:t>
      </w:r>
      <w:r w:rsidR="00EC0656" w:rsidRPr="00DA60DA">
        <w:br/>
        <w:t>Outputs. Average and p95 propagation time; % of services updated without manual intervention.</w:t>
      </w:r>
    </w:p>
    <w:p w14:paraId="6651B6A2" w14:textId="4AF207D8" w:rsidR="00EC0656" w:rsidRPr="00DA60DA" w:rsidRDefault="00EC0656" w:rsidP="000F6358">
      <w:pPr>
        <w:pStyle w:val="Text"/>
      </w:pPr>
      <w:r w:rsidRPr="00DA60DA">
        <w:t>Rollback</w:t>
      </w:r>
      <w:r w:rsidR="000F6358" w:rsidRPr="00DA60DA">
        <w:t>-</w:t>
      </w:r>
      <w:r w:rsidRPr="00DA60DA">
        <w:t>Complexity</w:t>
      </w:r>
      <w:r w:rsidRPr="00DA60DA">
        <w:br/>
        <w:t>Goal. Assess how easily incorrect configurations can be reverted.</w:t>
      </w:r>
      <w:r w:rsidRPr="00DA60DA">
        <w:br/>
        <w:t>Procedure. Apply a faulty config, initiate rollback using version control, and measure operational steps required.</w:t>
      </w:r>
      <w:r w:rsidRPr="00DA60DA">
        <w:br/>
        <w:t>Outputs. Step count; total rollback duration.</w:t>
      </w:r>
    </w:p>
    <w:p w14:paraId="67D84642" w14:textId="114B6BE3" w:rsidR="00EC0656" w:rsidRPr="00DA60DA" w:rsidRDefault="00EC0656" w:rsidP="000F6358">
      <w:pPr>
        <w:pStyle w:val="Text"/>
      </w:pPr>
      <w:r w:rsidRPr="00DA60DA">
        <w:t>Operational</w:t>
      </w:r>
      <w:r w:rsidR="000F6358" w:rsidRPr="00DA60DA">
        <w:t>-</w:t>
      </w:r>
      <w:r w:rsidRPr="00DA60DA">
        <w:t>Effort</w:t>
      </w:r>
      <w:r w:rsidRPr="00DA60DA">
        <w:br/>
        <w:t>Goal. Quantify manual vs. automated effort needed for configuration updates.</w:t>
      </w:r>
      <w:r w:rsidRPr="00DA60DA">
        <w:br/>
        <w:t>Procedure. Track all steps and commands issued during an update process.</w:t>
      </w:r>
      <w:r w:rsidRPr="00DA60DA">
        <w:br/>
        <w:t xml:space="preserve">Outputs. Manual step </w:t>
      </w:r>
      <w:r w:rsidR="000F6358" w:rsidRPr="00DA60DA">
        <w:t>ratio:</w:t>
      </w:r>
      <w:r w:rsidRPr="00DA60DA">
        <w:t xml:space="preserve"> time spent in human intervention.</w:t>
      </w:r>
    </w:p>
    <w:p w14:paraId="5205B962" w14:textId="77777777" w:rsidR="00BE5387" w:rsidRPr="00DA60DA" w:rsidRDefault="00BE5387" w:rsidP="00F6692B">
      <w:pPr>
        <w:spacing w:after="0" w:line="240" w:lineRule="auto"/>
        <w:jc w:val="left"/>
        <w:rPr>
          <w:rFonts w:eastAsia="Times"/>
          <w:sz w:val="22"/>
          <w:szCs w:val="22"/>
          <w:lang w:eastAsia="de-DE"/>
        </w:rPr>
      </w:pPr>
    </w:p>
    <w:p w14:paraId="3284BB58" w14:textId="77777777" w:rsidR="00BE5387" w:rsidRPr="00DA60DA" w:rsidRDefault="00BE5387" w:rsidP="00F6692B">
      <w:pPr>
        <w:spacing w:after="0" w:line="240" w:lineRule="auto"/>
        <w:jc w:val="left"/>
        <w:rPr>
          <w:rFonts w:eastAsia="Times"/>
          <w:sz w:val="22"/>
          <w:szCs w:val="22"/>
          <w:lang w:eastAsia="de-DE"/>
        </w:rPr>
      </w:pPr>
    </w:p>
    <w:p w14:paraId="5FA69558" w14:textId="7022C845" w:rsidR="00F6692B" w:rsidRPr="00DA60DA" w:rsidRDefault="00915104" w:rsidP="00F6692B">
      <w:pPr>
        <w:spacing w:after="0" w:line="240" w:lineRule="auto"/>
        <w:jc w:val="left"/>
        <w:rPr>
          <w:rFonts w:eastAsia="Times"/>
          <w:sz w:val="22"/>
          <w:szCs w:val="22"/>
          <w:lang w:eastAsia="de-DE"/>
        </w:rPr>
      </w:pPr>
      <w:r w:rsidRPr="00DA60DA">
        <w:rPr>
          <w:rFonts w:eastAsia="Times"/>
          <w:sz w:val="22"/>
          <w:szCs w:val="22"/>
          <w:lang w:eastAsia="de-DE"/>
        </w:rPr>
        <w:br w:type="page"/>
      </w:r>
    </w:p>
    <w:p w14:paraId="5A8D99EC" w14:textId="1CF436F7" w:rsidR="003767A8" w:rsidRPr="00DA60DA" w:rsidRDefault="004C7CA2" w:rsidP="005021FF">
      <w:pPr>
        <w:pStyle w:val="Heading1"/>
        <w:rPr>
          <w:rFonts w:eastAsia="Times"/>
        </w:rPr>
      </w:pPr>
      <w:bookmarkStart w:id="81" w:name="_Toc205645875"/>
      <w:r w:rsidRPr="00DA60DA">
        <w:rPr>
          <w:rFonts w:eastAsia="Times"/>
        </w:rPr>
        <w:lastRenderedPageBreak/>
        <w:t>Chapter</w:t>
      </w:r>
      <w:r w:rsidR="005021FF" w:rsidRPr="00DA60DA">
        <w:rPr>
          <w:rFonts w:eastAsia="Times"/>
        </w:rPr>
        <w:t xml:space="preserve"> -</w:t>
      </w:r>
      <w:r w:rsidRPr="00DA60DA">
        <w:rPr>
          <w:rFonts w:eastAsia="Times"/>
        </w:rPr>
        <w:t xml:space="preserve"> </w:t>
      </w:r>
      <w:r w:rsidR="00F6692B" w:rsidRPr="00DA60DA">
        <w:rPr>
          <w:rFonts w:eastAsia="Times"/>
        </w:rPr>
        <w:t>SYSTEM DESIGN</w:t>
      </w:r>
      <w:bookmarkEnd w:id="81"/>
    </w:p>
    <w:p w14:paraId="6877467B" w14:textId="362B7D2A" w:rsidR="006E0CF0" w:rsidRPr="00DA60DA" w:rsidRDefault="00033E2B" w:rsidP="00033E2B">
      <w:pPr>
        <w:pStyle w:val="Heading2"/>
        <w:rPr>
          <w:rFonts w:eastAsia="Times"/>
          <w:lang w:eastAsia="de-DE"/>
        </w:rPr>
      </w:pPr>
      <w:bookmarkStart w:id="82" w:name="_Toc205645876"/>
      <w:r w:rsidRPr="00DA60DA">
        <w:rPr>
          <w:rFonts w:eastAsia="Times"/>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DA60DA">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4F1D7E7E" w:rsidR="00102A4F" w:rsidRPr="00DA60DA" w:rsidRDefault="00102A4F" w:rsidP="00102A4F">
                            <w:pPr>
                              <w:pStyle w:val="Caption"/>
                              <w:rPr>
                                <w:rFonts w:eastAsia="Times"/>
                                <w:b/>
                                <w:sz w:val="28"/>
                                <w:lang w:eastAsia="de-DE"/>
                              </w:rPr>
                            </w:pPr>
                            <w:bookmarkStart w:id="83" w:name="_Toc204986495"/>
                            <w:bookmarkStart w:id="84" w:name="_Toc205321388"/>
                            <w:bookmarkStart w:id="85" w:name="_Toc205321848"/>
                            <w:bookmarkStart w:id="86" w:name="_Toc205645343"/>
                            <w:r w:rsidRPr="00DA60DA">
                              <w:t xml:space="preserve">Figure </w:t>
                            </w:r>
                            <w:r w:rsidRPr="00DA60DA">
                              <w:fldChar w:fldCharType="begin"/>
                            </w:r>
                            <w:r w:rsidRPr="00DA60DA">
                              <w:instrText xml:space="preserve"> SEQ Figure \* ARABIC </w:instrText>
                            </w:r>
                            <w:r w:rsidRPr="00DA60DA">
                              <w:fldChar w:fldCharType="separate"/>
                            </w:r>
                            <w:r w:rsidR="00B61D48" w:rsidRPr="00DA60DA">
                              <w:t>5</w:t>
                            </w:r>
                            <w:r w:rsidRPr="00DA60DA">
                              <w:fldChar w:fldCharType="end"/>
                            </w:r>
                            <w:r w:rsidRPr="00DA60DA">
                              <w:t>: Architecture Overview</w:t>
                            </w:r>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4F1D7E7E" w:rsidR="00102A4F" w:rsidRPr="00DA60DA" w:rsidRDefault="00102A4F" w:rsidP="00102A4F">
                      <w:pPr>
                        <w:pStyle w:val="Caption"/>
                        <w:rPr>
                          <w:rFonts w:eastAsia="Times"/>
                          <w:b/>
                          <w:sz w:val="28"/>
                          <w:lang w:eastAsia="de-DE"/>
                        </w:rPr>
                      </w:pPr>
                      <w:bookmarkStart w:id="87" w:name="_Toc204986495"/>
                      <w:bookmarkStart w:id="88" w:name="_Toc205321388"/>
                      <w:bookmarkStart w:id="89" w:name="_Toc205321848"/>
                      <w:bookmarkStart w:id="90" w:name="_Toc205645343"/>
                      <w:r w:rsidRPr="00DA60DA">
                        <w:t xml:space="preserve">Figure </w:t>
                      </w:r>
                      <w:r w:rsidRPr="00DA60DA">
                        <w:fldChar w:fldCharType="begin"/>
                      </w:r>
                      <w:r w:rsidRPr="00DA60DA">
                        <w:instrText xml:space="preserve"> SEQ Figure \* ARABIC </w:instrText>
                      </w:r>
                      <w:r w:rsidRPr="00DA60DA">
                        <w:fldChar w:fldCharType="separate"/>
                      </w:r>
                      <w:r w:rsidR="00B61D48" w:rsidRPr="00DA60DA">
                        <w:t>5</w:t>
                      </w:r>
                      <w:r w:rsidRPr="00DA60DA">
                        <w:fldChar w:fldCharType="end"/>
                      </w:r>
                      <w:r w:rsidRPr="00DA60DA">
                        <w:t>: Architecture Overview</w:t>
                      </w:r>
                      <w:bookmarkEnd w:id="87"/>
                      <w:bookmarkEnd w:id="88"/>
                      <w:bookmarkEnd w:id="89"/>
                      <w:bookmarkEnd w:id="90"/>
                    </w:p>
                  </w:txbxContent>
                </v:textbox>
                <w10:wrap type="square"/>
              </v:shape>
            </w:pict>
          </mc:Fallback>
        </mc:AlternateContent>
      </w:r>
      <w:r w:rsidR="003767A8" w:rsidRPr="00DA60DA">
        <w:rPr>
          <w:rFonts w:eastAsia="Times"/>
          <w:lang w:eastAsia="de-DE"/>
        </w:rPr>
        <w:t>Architecture Overview</w:t>
      </w:r>
      <w:bookmarkEnd w:id="82"/>
    </w:p>
    <w:p w14:paraId="28719006" w14:textId="77777777" w:rsidR="00516DF9" w:rsidRPr="00DA60DA" w:rsidRDefault="00516DF9" w:rsidP="006E0CF0">
      <w:pPr>
        <w:spacing w:after="0" w:line="240" w:lineRule="auto"/>
        <w:jc w:val="left"/>
        <w:rPr>
          <w:rFonts w:eastAsia="Times" w:cs="Arial"/>
          <w:b/>
          <w:bCs/>
          <w:szCs w:val="26"/>
        </w:rPr>
      </w:pPr>
    </w:p>
    <w:p w14:paraId="7DA43426" w14:textId="77777777" w:rsidR="00033E2B" w:rsidRPr="00DA60DA" w:rsidRDefault="00033E2B" w:rsidP="00790C06">
      <w:pPr>
        <w:pStyle w:val="Text"/>
      </w:pPr>
    </w:p>
    <w:p w14:paraId="7AFCC57F" w14:textId="77777777" w:rsidR="00D54453" w:rsidRPr="00DA60DA" w:rsidRDefault="00D54453" w:rsidP="00790C06">
      <w:pPr>
        <w:pStyle w:val="Text"/>
      </w:pPr>
    </w:p>
    <w:p w14:paraId="1EF51012" w14:textId="2BBD80C4" w:rsidR="00490787" w:rsidRPr="00DA60DA" w:rsidRDefault="00490787" w:rsidP="00790C06">
      <w:pPr>
        <w:pStyle w:val="Text"/>
      </w:pPr>
      <w:r w:rsidRPr="00DA60DA">
        <w:t xml:space="preserve">1. The API Client refers to any external system, application, or tool (Postman) that initiates HTTP requests to engage with the backend system. It serves as the initial point for testing </w:t>
      </w:r>
      <w:r w:rsidRPr="00DA60DA">
        <w:lastRenderedPageBreak/>
        <w:t xml:space="preserve">or utilizing APIs made available by </w:t>
      </w:r>
      <w:r w:rsidR="004E352A" w:rsidRPr="00DA60DA">
        <w:t>microservices</w:t>
      </w:r>
      <w:r w:rsidRPr="00DA60DA">
        <w:t xml:space="preserve"> through a unified entry point</w:t>
      </w:r>
      <w:r w:rsidR="00D54453" w:rsidRPr="00DA60DA">
        <w:t xml:space="preserve"> </w:t>
      </w:r>
      <w:r w:rsidR="00D54453" w:rsidRPr="00DA60DA">
        <w:t xml:space="preserve">As Show in Figure </w:t>
      </w:r>
      <w:r w:rsidR="00D54453" w:rsidRPr="00DA60DA">
        <w:t>5</w:t>
      </w:r>
      <w:r w:rsidRPr="00DA60DA">
        <w:t xml:space="preserve">. </w:t>
      </w:r>
    </w:p>
    <w:p w14:paraId="2DFE4D52" w14:textId="603A4D24" w:rsidR="003D7E83" w:rsidRPr="00DA60DA" w:rsidRDefault="003D7E83" w:rsidP="00790C06">
      <w:pPr>
        <w:pStyle w:val="Text"/>
      </w:pPr>
    </w:p>
    <w:p w14:paraId="3F91822F" w14:textId="7097564E" w:rsidR="00490787" w:rsidRPr="00DA60DA" w:rsidRDefault="00490787" w:rsidP="00790C06">
      <w:pPr>
        <w:pStyle w:val="Text"/>
      </w:pPr>
      <w:r w:rsidRPr="00DA60DA">
        <w:t>2. (Spring Cloud Gateway)</w:t>
      </w:r>
      <w:r w:rsidR="00D54453" w:rsidRPr="00DA60DA">
        <w:t xml:space="preserve"> </w:t>
      </w:r>
      <w:r w:rsidR="00D54453" w:rsidRPr="00DA60DA">
        <w:t xml:space="preserve">As Show in Figure 5, </w:t>
      </w:r>
      <w:r w:rsidRPr="00DA60DA">
        <w:t>The API Gateway functions as the sole entry point for all requests from external clients. It undertakes essential cross-cutting tasks such as: Routing requests to the corresponding microservice (e.g./</w:t>
      </w:r>
      <w:r w:rsidR="008366B8" w:rsidRPr="00DA60DA">
        <w:t>accounts</w:t>
      </w:r>
      <w:r w:rsidRPr="00DA60DA">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DA60DA" w:rsidRDefault="003D7E83" w:rsidP="00790C06">
      <w:pPr>
        <w:pStyle w:val="Text"/>
      </w:pPr>
    </w:p>
    <w:p w14:paraId="2E3F2893" w14:textId="7166D508" w:rsidR="00490787" w:rsidRPr="00DA60DA" w:rsidRDefault="00490787" w:rsidP="00790C06">
      <w:pPr>
        <w:pStyle w:val="Text"/>
      </w:pPr>
      <w:r w:rsidRPr="00DA60DA">
        <w:t>3. (Service Registry)</w:t>
      </w:r>
      <w:r w:rsidR="00D54453" w:rsidRPr="00DA60DA">
        <w:t xml:space="preserve"> </w:t>
      </w:r>
      <w:r w:rsidR="00D54453" w:rsidRPr="00DA60DA">
        <w:t>As Show in Figure 5</w:t>
      </w:r>
      <w:r w:rsidR="00D54453" w:rsidRPr="00DA60DA">
        <w:t xml:space="preserve">, </w:t>
      </w:r>
      <w:r w:rsidRPr="00DA60DA">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DA60DA" w:rsidRDefault="005D07EE" w:rsidP="00790C06">
      <w:pPr>
        <w:pStyle w:val="Text"/>
      </w:pPr>
    </w:p>
    <w:p w14:paraId="4DEFFD2C" w14:textId="2F14EB8E" w:rsidR="00490787" w:rsidRPr="00DA60DA" w:rsidRDefault="00490787" w:rsidP="00790C06">
      <w:pPr>
        <w:pStyle w:val="Text"/>
      </w:pPr>
      <w:r w:rsidRPr="00DA60DA">
        <w:t xml:space="preserve">4. Config Server (Spring Cloud Config Server) </w:t>
      </w:r>
      <w:r w:rsidR="00D54453" w:rsidRPr="00DA60DA">
        <w:t xml:space="preserve">As Show in Figure 5, </w:t>
      </w:r>
      <w:r w:rsidRPr="00DA60DA">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DA60DA" w:rsidRDefault="003D7E83" w:rsidP="00790C06">
      <w:pPr>
        <w:pStyle w:val="Text"/>
      </w:pPr>
    </w:p>
    <w:p w14:paraId="0A08452C" w14:textId="1D99417D" w:rsidR="006E0CF0" w:rsidRPr="00DA60DA" w:rsidRDefault="00F90255" w:rsidP="00790C06">
      <w:pPr>
        <w:pStyle w:val="Text"/>
      </w:pPr>
      <w:r w:rsidRPr="00DA60DA">
        <w:t>5.</w:t>
      </w:r>
      <w:r w:rsidR="00490787" w:rsidRPr="00DA60DA">
        <w:t xml:space="preserve"> (Accounts, Cards, Loans) </w:t>
      </w:r>
      <w:r w:rsidR="00D54453" w:rsidRPr="00DA60DA">
        <w:t xml:space="preserve">As Show in Figure 5, </w:t>
      </w:r>
      <w:r w:rsidR="00490787" w:rsidRPr="00DA60DA">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DA60DA" w:rsidRDefault="00F90255" w:rsidP="00790C06">
      <w:pPr>
        <w:pStyle w:val="Text"/>
      </w:pPr>
    </w:p>
    <w:p w14:paraId="5979CA70" w14:textId="109EAED5" w:rsidR="00F90255" w:rsidRPr="00DA60DA" w:rsidRDefault="00F90255" w:rsidP="00790C06">
      <w:pPr>
        <w:pStyle w:val="Text"/>
      </w:pPr>
      <w:r w:rsidRPr="00DA60DA">
        <w:t xml:space="preserve">6.Event Broker (RabbitMQ / Kafka) The Event Broker facilitates asynchronous communication among microservices using events: Publishing Events: Services disseminate domain events (e.g., "Loan Approved", "Card Created") to the broker. </w:t>
      </w:r>
      <w:r w:rsidRPr="00DA60DA">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DA60DA" w:rsidRDefault="00F90255" w:rsidP="00790C06">
      <w:pPr>
        <w:pStyle w:val="Text"/>
      </w:pPr>
    </w:p>
    <w:p w14:paraId="68CCDD8B" w14:textId="77777777" w:rsidR="00AE5E2B" w:rsidRPr="00DA60DA" w:rsidRDefault="00F90255" w:rsidP="00790C06">
      <w:pPr>
        <w:pStyle w:val="Text"/>
      </w:pPr>
      <w:r w:rsidRPr="00DA60DA">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DA60DA" w:rsidRDefault="00AE5E2B" w:rsidP="00790C06">
      <w:pPr>
        <w:pStyle w:val="Text"/>
      </w:pPr>
    </w:p>
    <w:p w14:paraId="227A812B" w14:textId="77777777" w:rsidR="00AE5E2B" w:rsidRPr="00DA60DA" w:rsidRDefault="00AE5E2B" w:rsidP="00790C06">
      <w:pPr>
        <w:pStyle w:val="Text"/>
      </w:pPr>
    </w:p>
    <w:p w14:paraId="0D8CF9A3" w14:textId="58D29A69" w:rsidR="00F90255" w:rsidRPr="00DA60DA" w:rsidRDefault="00F90255" w:rsidP="00790C06">
      <w:pPr>
        <w:pStyle w:val="Text"/>
      </w:pPr>
      <w:r w:rsidRPr="00DA60DA">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DA60DA">
        <w:t>Open Telemetry</w:t>
      </w:r>
      <w:r w:rsidRPr="00DA60DA">
        <w:t xml:space="preserve"> facilitates tracing across services to pinpoint performance bottlenecks. Health Checks: Services provide /actuator/health and tracing endpoints to oversee uptime and readiness.</w:t>
      </w:r>
    </w:p>
    <w:p w14:paraId="22C45F3F" w14:textId="77777777" w:rsidR="009A487E" w:rsidRPr="00DA60DA" w:rsidRDefault="009A487E" w:rsidP="00790C06">
      <w:pPr>
        <w:pStyle w:val="Text"/>
      </w:pPr>
    </w:p>
    <w:p w14:paraId="51E90A75" w14:textId="7BFB329F" w:rsidR="009A487E" w:rsidRPr="00DA60DA" w:rsidRDefault="009A487E" w:rsidP="00790C06">
      <w:pPr>
        <w:pStyle w:val="Text"/>
      </w:pPr>
      <w:r w:rsidRPr="00DA60DA">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DA60DA">
        <w:t>application. Properties</w:t>
      </w:r>
      <w:r w:rsidRPr="00DA60DA">
        <w:t xml:space="preserve"> file that is bundled directly within the JAR. This Docker image facilitates consistent execution across various environments; however, it lacks flexibility—any modification in </w:t>
      </w:r>
      <w:r w:rsidR="00FA47BB" w:rsidRPr="00DA60DA">
        <w:t>configuration and</w:t>
      </w:r>
      <w:r w:rsidRPr="00DA60DA">
        <w:t xml:space="preserve"> requires the image to be rebuilt and redeployed.</w:t>
      </w:r>
    </w:p>
    <w:p w14:paraId="7442F9B4" w14:textId="77777777" w:rsidR="009A487E" w:rsidRPr="00DA60DA" w:rsidRDefault="009A487E" w:rsidP="00790C06">
      <w:pPr>
        <w:pStyle w:val="Text"/>
      </w:pPr>
    </w:p>
    <w:p w14:paraId="48725F02" w14:textId="61EC6B49" w:rsidR="009A487E" w:rsidRPr="00DA60DA" w:rsidRDefault="009A487E" w:rsidP="00790C06">
      <w:pPr>
        <w:pStyle w:val="Text"/>
      </w:pPr>
      <w:r w:rsidRPr="00DA60DA">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DA60DA">
        <w:lastRenderedPageBreak/>
        <w:t>and redeployment of its Docker image, resulting in the duplication of environment</w:t>
      </w:r>
      <w:r w:rsidR="00FA47BB" w:rsidRPr="00DA60DA">
        <w:t xml:space="preserve"> </w:t>
      </w:r>
      <w:r w:rsidRPr="00DA60DA">
        <w:t>specific values across services and prolonged feedback loops during development and testing.</w:t>
      </w:r>
    </w:p>
    <w:p w14:paraId="66B3A9DD" w14:textId="77777777" w:rsidR="009A487E" w:rsidRPr="00DA60DA" w:rsidRDefault="009A487E" w:rsidP="00790C06">
      <w:pPr>
        <w:pStyle w:val="Text"/>
      </w:pPr>
    </w:p>
    <w:p w14:paraId="674A58DB" w14:textId="700D3AE7" w:rsidR="00F17EB5" w:rsidRDefault="009A487E" w:rsidP="00790C06">
      <w:pPr>
        <w:pStyle w:val="Text"/>
      </w:pPr>
      <w:r w:rsidRPr="00DA60DA">
        <w:t xml:space="preserve">The subsequent phase introduces a centralized configuration management system </w:t>
      </w:r>
      <w:r w:rsidR="00FA47BB" w:rsidRPr="00DA60DA">
        <w:t>using</w:t>
      </w:r>
      <w:r w:rsidRPr="00DA60DA">
        <w:t xml:space="preserve"> Spring Cloud Config Server. This separate service, the Config Server, is also containerized using Docker. Configuration values are no longer embedded within each service image; instead, they are stored externally</w:t>
      </w:r>
      <w:r w:rsidR="00FA47BB" w:rsidRPr="00DA60DA">
        <w:t xml:space="preserve"> </w:t>
      </w:r>
      <w:r w:rsidRPr="00DA60DA">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Default="00F17EB5" w:rsidP="00790C06">
      <w:pPr>
        <w:pStyle w:val="Text"/>
      </w:pPr>
    </w:p>
    <w:p w14:paraId="5587EE32" w14:textId="744DFC23" w:rsidR="00F17EB5" w:rsidRDefault="00F17EB5" w:rsidP="00F17EB5">
      <w:pPr>
        <w:pStyle w:val="Text"/>
      </w:pPr>
      <w:r>
        <w:t xml:space="preserve">Steps: </w:t>
      </w:r>
    </w:p>
    <w:p w14:paraId="653946A6" w14:textId="6ECEC25F" w:rsidR="00F17EB5" w:rsidRPr="00F17EB5" w:rsidRDefault="00F17EB5" w:rsidP="00F17EB5">
      <w:pPr>
        <w:pStyle w:val="Text"/>
      </w:pPr>
      <w:r w:rsidRPr="00F17EB5">
        <w:t>API Client – Any external system or tool (e.g., Postman) that sends HTTP requests to the backend via a unified entry point (Figure 5).</w:t>
      </w:r>
    </w:p>
    <w:p w14:paraId="61583794" w14:textId="4D5F9AB9" w:rsidR="00F17EB5" w:rsidRPr="00F17EB5" w:rsidRDefault="00F17EB5" w:rsidP="00F17EB5">
      <w:pPr>
        <w:pStyle w:val="Text"/>
      </w:pPr>
      <w:r w:rsidRPr="00F17EB5">
        <w:t xml:space="preserve">Spring Cloud Gateway – Central entry </w:t>
      </w:r>
      <w:r w:rsidRPr="00F17EB5">
        <w:t>points</w:t>
      </w:r>
      <w:r w:rsidRPr="00F17EB5">
        <w:t xml:space="preserve"> that routes requests (/accounts, /loans), enforces authentication/authorization, applies rate limits, logging, retries, load balancing, and hides internal service details (Figure 5).</w:t>
      </w:r>
    </w:p>
    <w:p w14:paraId="10590A7A" w14:textId="32EFC0CD" w:rsidR="00F17EB5" w:rsidRPr="00F17EB5" w:rsidRDefault="00F17EB5" w:rsidP="00F17EB5">
      <w:pPr>
        <w:pStyle w:val="Text"/>
      </w:pPr>
      <w:r w:rsidRPr="00F17EB5">
        <w:t>Service Registry (Eureka) – Microservices register themselves (name, IP, port) and discover others dynamically, enabling scaling and fault tolerance (Figure 5).</w:t>
      </w:r>
    </w:p>
    <w:p w14:paraId="42F39867" w14:textId="06C7C259" w:rsidR="00F17EB5" w:rsidRPr="00F17EB5" w:rsidRDefault="00F17EB5" w:rsidP="00F17EB5">
      <w:pPr>
        <w:pStyle w:val="Text"/>
      </w:pPr>
      <w:r w:rsidRPr="00F17EB5">
        <w:t>Config Server (Spring Cloud Config) – Centralized configuration source. Services fetch environment-specific settings (DB credentials, ports, toggles) from Git-backed config server at startup or refresh (Figure 5).</w:t>
      </w:r>
    </w:p>
    <w:p w14:paraId="162A7618" w14:textId="198957A2" w:rsidR="00F17EB5" w:rsidRPr="00F17EB5" w:rsidRDefault="00F17EB5" w:rsidP="00F17EB5">
      <w:pPr>
        <w:pStyle w:val="Text"/>
      </w:pPr>
      <w:r w:rsidRPr="00F17EB5">
        <w:t>Business Services (Accounts, Cards, Loans) – Each service implements a single business capability:</w:t>
      </w:r>
    </w:p>
    <w:p w14:paraId="760145EA" w14:textId="77777777" w:rsidR="00F17EB5" w:rsidRPr="00F17EB5" w:rsidRDefault="00F17EB5" w:rsidP="00F17EB5">
      <w:pPr>
        <w:pStyle w:val="Text"/>
      </w:pPr>
      <w:r w:rsidRPr="00F17EB5">
        <w:t>Accounts: Manages user accounts/profile data.</w:t>
      </w:r>
    </w:p>
    <w:p w14:paraId="29E421FD" w14:textId="77777777" w:rsidR="00F17EB5" w:rsidRPr="00F17EB5" w:rsidRDefault="00F17EB5" w:rsidP="00F17EB5">
      <w:pPr>
        <w:pStyle w:val="Text"/>
      </w:pPr>
      <w:r w:rsidRPr="00F17EB5">
        <w:t>Cards: Handles card operations.</w:t>
      </w:r>
    </w:p>
    <w:p w14:paraId="2FF8A3AE" w14:textId="77777777" w:rsidR="00F17EB5" w:rsidRPr="00F17EB5" w:rsidRDefault="00F17EB5" w:rsidP="00F17EB5">
      <w:pPr>
        <w:pStyle w:val="Text"/>
      </w:pPr>
      <w:r w:rsidRPr="00F17EB5">
        <w:t>Loans: Processes and manages loans (Figure 5).</w:t>
      </w:r>
    </w:p>
    <w:p w14:paraId="70AC0999" w14:textId="3C98A5F3" w:rsidR="00F17EB5" w:rsidRPr="00F17EB5" w:rsidRDefault="00F17EB5" w:rsidP="00F17EB5">
      <w:pPr>
        <w:pStyle w:val="Text"/>
      </w:pPr>
      <w:r w:rsidRPr="00F17EB5">
        <w:t>Event Broker (RabbitMQ/Kafka) – Enables asynchronous, decoupled communication by publishing domain events (“Loan Approved”, “Card Created”) to subscribed services.</w:t>
      </w:r>
    </w:p>
    <w:p w14:paraId="12F9260D" w14:textId="11404103" w:rsidR="00F17EB5" w:rsidRPr="00F17EB5" w:rsidRDefault="00F17EB5" w:rsidP="00F17EB5">
      <w:pPr>
        <w:pStyle w:val="Text"/>
      </w:pPr>
      <w:r w:rsidRPr="00F17EB5">
        <w:t>Message Consumers – Services that process events from the broker for tasks like notifications, projections, or workflows, without direct coupling to the event source.</w:t>
      </w:r>
    </w:p>
    <w:p w14:paraId="7B3570C0" w14:textId="131C4994" w:rsidR="00F17EB5" w:rsidRPr="00F17EB5" w:rsidRDefault="00F17EB5" w:rsidP="00F17EB5">
      <w:pPr>
        <w:pStyle w:val="Text"/>
        <w:rPr>
          <w:lang w:val="de-AT"/>
        </w:rPr>
      </w:pPr>
      <w:r w:rsidRPr="00F17EB5">
        <w:lastRenderedPageBreak/>
        <w:t>Observability &amp; Monitoring (Prometheus, Grafana) – Collects metrics, visualizes dashboards, traces distributed requests, and performs health checks for system reliability</w:t>
      </w:r>
      <w:r w:rsidRPr="00F17EB5">
        <w:rPr>
          <w:lang w:val="de-AT"/>
        </w:rPr>
        <w:t>.</w:t>
      </w:r>
    </w:p>
    <w:p w14:paraId="2B136F43" w14:textId="77777777" w:rsidR="00F17EB5" w:rsidRDefault="00F17EB5" w:rsidP="00F17EB5">
      <w:pPr>
        <w:pStyle w:val="Text"/>
      </w:pPr>
      <w:r>
        <w:t xml:space="preserve">Steps Flow Diagram </w:t>
      </w:r>
    </w:p>
    <w:p w14:paraId="7BD15FB7" w14:textId="7CF93037" w:rsidR="00EB31F1" w:rsidRPr="004708E5" w:rsidRDefault="00F17EB5" w:rsidP="004708E5">
      <w:pPr>
        <w:pStyle w:val="Text"/>
      </w:pPr>
      <w:r w:rsidRPr="00F17EB5">
        <w:drawing>
          <wp:anchor distT="0" distB="0" distL="114300" distR="114300" simplePos="0" relativeHeight="252001280" behindDoc="0" locked="0" layoutInCell="1" allowOverlap="1" wp14:anchorId="6B39A6E8" wp14:editId="5A8EB760">
            <wp:simplePos x="0" y="0"/>
            <wp:positionH relativeFrom="margin">
              <wp:align>center</wp:align>
            </wp:positionH>
            <wp:positionV relativeFrom="margin">
              <wp:posOffset>1130300</wp:posOffset>
            </wp:positionV>
            <wp:extent cx="5580380" cy="4361180"/>
            <wp:effectExtent l="76200" t="76200" r="134620" b="134620"/>
            <wp:wrapSquare wrapText="bothSides"/>
            <wp:docPr id="8156787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768" name="Picture 1" descr="A diagram of a software compan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80380"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FA97AB6" w14:textId="77777777" w:rsidR="00516DF9" w:rsidRPr="00DA60DA" w:rsidRDefault="00516DF9" w:rsidP="006E0CF0">
      <w:pPr>
        <w:spacing w:after="0" w:line="240" w:lineRule="auto"/>
        <w:jc w:val="left"/>
        <w:rPr>
          <w:rFonts w:eastAsia="Times" w:cs="Arial"/>
          <w:b/>
          <w:bCs/>
          <w:szCs w:val="26"/>
        </w:rPr>
      </w:pPr>
    </w:p>
    <w:p w14:paraId="55BCC277" w14:textId="77777777" w:rsidR="00516DF9" w:rsidRPr="00DA60DA" w:rsidRDefault="00516DF9" w:rsidP="006E0CF0">
      <w:pPr>
        <w:spacing w:after="0" w:line="240" w:lineRule="auto"/>
        <w:jc w:val="left"/>
        <w:rPr>
          <w:rFonts w:eastAsia="Times" w:cs="Arial"/>
          <w:b/>
          <w:bCs/>
          <w:szCs w:val="26"/>
        </w:rPr>
      </w:pPr>
    </w:p>
    <w:p w14:paraId="2EA0E423" w14:textId="77777777" w:rsidR="00516DF9" w:rsidRPr="00DA60DA" w:rsidRDefault="00516DF9" w:rsidP="006E0CF0">
      <w:pPr>
        <w:spacing w:after="0" w:line="240" w:lineRule="auto"/>
        <w:jc w:val="left"/>
        <w:rPr>
          <w:rFonts w:eastAsia="Times" w:cs="Arial"/>
          <w:b/>
          <w:bCs/>
          <w:szCs w:val="26"/>
        </w:rPr>
      </w:pPr>
    </w:p>
    <w:p w14:paraId="34A36546" w14:textId="77777777" w:rsidR="00516DF9" w:rsidRPr="00DA60DA" w:rsidRDefault="00516DF9" w:rsidP="006E0CF0">
      <w:pPr>
        <w:spacing w:after="0" w:line="240" w:lineRule="auto"/>
        <w:jc w:val="left"/>
        <w:rPr>
          <w:rFonts w:eastAsia="Times" w:cs="Arial"/>
          <w:b/>
          <w:bCs/>
          <w:szCs w:val="26"/>
        </w:rPr>
      </w:pPr>
    </w:p>
    <w:p w14:paraId="48ED6D1B" w14:textId="577F7BB9" w:rsidR="00516DF9" w:rsidRPr="00DA60DA" w:rsidRDefault="00F90255" w:rsidP="00F90255">
      <w:pPr>
        <w:spacing w:after="0" w:line="240" w:lineRule="auto"/>
        <w:jc w:val="left"/>
        <w:rPr>
          <w:rFonts w:eastAsia="Times" w:cs="Arial"/>
          <w:b/>
          <w:bCs/>
          <w:szCs w:val="26"/>
        </w:rPr>
      </w:pPr>
      <w:r w:rsidRPr="00DA60DA">
        <w:rPr>
          <w:rFonts w:eastAsia="Times" w:cs="Arial"/>
          <w:b/>
          <w:bCs/>
          <w:szCs w:val="26"/>
        </w:rPr>
        <w:br w:type="page"/>
      </w:r>
    </w:p>
    <w:p w14:paraId="1D4DEEE0" w14:textId="0A7C0E66" w:rsidR="00487E45" w:rsidRPr="00DA60DA" w:rsidRDefault="00B02FD9" w:rsidP="00487E45">
      <w:pPr>
        <w:pStyle w:val="Heading2"/>
        <w:rPr>
          <w:rFonts w:eastAsia="Times"/>
        </w:rPr>
      </w:pPr>
      <w:bookmarkStart w:id="91" w:name="_Toc205645877"/>
      <w:r w:rsidRPr="00DA60DA">
        <w:rPr>
          <w:rFonts w:eastAsia="Times"/>
        </w:rPr>
        <w:lastRenderedPageBreak/>
        <w:t>Implementation Approach</w:t>
      </w:r>
      <w:bookmarkEnd w:id="91"/>
    </w:p>
    <w:p w14:paraId="318A5201" w14:textId="2278B05B" w:rsidR="003E41EB" w:rsidRPr="00DA60DA" w:rsidRDefault="003E41EB" w:rsidP="00EC71B4">
      <w:pPr>
        <w:pStyle w:val="Heading3"/>
        <w:rPr>
          <w:rFonts w:eastAsia="Times"/>
        </w:rPr>
      </w:pPr>
      <w:bookmarkStart w:id="92" w:name="_Toc205645878"/>
      <w:r w:rsidRPr="00DA60DA">
        <w:rPr>
          <w:rFonts w:eastAsia="Times"/>
        </w:rPr>
        <w:t>microservice</w:t>
      </w:r>
      <w:bookmarkEnd w:id="92"/>
    </w:p>
    <w:p w14:paraId="78BB12CF" w14:textId="0F9C2A91" w:rsidR="00C51694" w:rsidRPr="00DA60DA" w:rsidRDefault="003E41EB" w:rsidP="00CB4719">
      <w:pPr>
        <w:pStyle w:val="Text"/>
      </w:pPr>
      <w:r w:rsidRPr="00DA60DA">
        <w:t>This</w:t>
      </w:r>
      <w:r w:rsidR="00EA1D90" w:rsidRPr="00DA60DA">
        <w:t xml:space="preserve"> project is an independent, self-contained application that handles </w:t>
      </w:r>
      <w:r w:rsidR="00DF15DF" w:rsidRPr="00DA60DA">
        <w:t>specific</w:t>
      </w:r>
      <w:r w:rsidR="00EA1D90" w:rsidRPr="00DA60DA">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DA60DA" w:rsidRDefault="00E20530" w:rsidP="00AB74FF">
      <w:pPr>
        <w:pStyle w:val="Text"/>
        <w:numPr>
          <w:ilvl w:val="0"/>
          <w:numId w:val="66"/>
        </w:numPr>
      </w:pPr>
      <w:r w:rsidRPr="00DA60DA">
        <w:t>Config server: A centralized configuration server designed for all microservices, providing configuration properties.</w:t>
      </w:r>
    </w:p>
    <w:p w14:paraId="12CD4C7D" w14:textId="188AC8F8" w:rsidR="00E20530" w:rsidRPr="00DA60DA" w:rsidRDefault="00E20530" w:rsidP="00AB74FF">
      <w:pPr>
        <w:pStyle w:val="Text"/>
        <w:numPr>
          <w:ilvl w:val="0"/>
          <w:numId w:val="66"/>
        </w:numPr>
      </w:pPr>
      <w:r w:rsidRPr="00DA60DA">
        <w:t>Eureka server: A service registry that facilitates service discovery, enabling microservices to locate and interact with one another.</w:t>
      </w:r>
    </w:p>
    <w:p w14:paraId="68FC17D9" w14:textId="3F60A0DF" w:rsidR="00E20530" w:rsidRPr="00DA60DA" w:rsidRDefault="00E20530" w:rsidP="00AB74FF">
      <w:pPr>
        <w:pStyle w:val="Text"/>
        <w:numPr>
          <w:ilvl w:val="0"/>
          <w:numId w:val="66"/>
        </w:numPr>
      </w:pPr>
      <w:r w:rsidRPr="00DA60DA">
        <w:t>accounts: Oversees business logic and data related to accounts (e.g., user accounts, balances).</w:t>
      </w:r>
    </w:p>
    <w:p w14:paraId="2A2BC1C4" w14:textId="62140B8A" w:rsidR="00E20530" w:rsidRPr="00DA60DA" w:rsidRDefault="00E20530" w:rsidP="00AB74FF">
      <w:pPr>
        <w:pStyle w:val="Text"/>
        <w:numPr>
          <w:ilvl w:val="0"/>
          <w:numId w:val="66"/>
        </w:numPr>
      </w:pPr>
      <w:r w:rsidRPr="00DA60DA">
        <w:t>loans: Manages operations associated with loans, including applications, approvals, and overall management.</w:t>
      </w:r>
    </w:p>
    <w:p w14:paraId="6BB53F30" w14:textId="502438DA" w:rsidR="00E20530" w:rsidRPr="00DA60DA" w:rsidRDefault="00E20530" w:rsidP="00AB74FF">
      <w:pPr>
        <w:pStyle w:val="Text"/>
        <w:numPr>
          <w:ilvl w:val="0"/>
          <w:numId w:val="66"/>
        </w:numPr>
      </w:pPr>
      <w:r w:rsidRPr="00DA60DA">
        <w:t>cards: Oversees services related to cards, such as the issuance and management of credit and debit cards.</w:t>
      </w:r>
    </w:p>
    <w:p w14:paraId="2345FD1D" w14:textId="01C6D816" w:rsidR="00E20530" w:rsidRPr="00DA60DA" w:rsidRDefault="00E20530" w:rsidP="00AB74FF">
      <w:pPr>
        <w:pStyle w:val="Text"/>
        <w:numPr>
          <w:ilvl w:val="0"/>
          <w:numId w:val="66"/>
        </w:numPr>
      </w:pPr>
      <w:r w:rsidRPr="00DA60DA">
        <w:t>message: Presumably responsible for messaging or notifications between services or directed towards users.</w:t>
      </w:r>
    </w:p>
    <w:p w14:paraId="3CC11F4B" w14:textId="58294C90" w:rsidR="00953474" w:rsidRPr="00DA60DA" w:rsidRDefault="00E20530" w:rsidP="00AB74FF">
      <w:pPr>
        <w:pStyle w:val="Text"/>
        <w:numPr>
          <w:ilvl w:val="0"/>
          <w:numId w:val="66"/>
        </w:numPr>
      </w:pPr>
      <w:r w:rsidRPr="00DA60DA">
        <w:t>Gateway server: An API gateway that directs external requests to the corresponding microservices, manages authentication, and serves as a unified entry point</w:t>
      </w:r>
      <w:r w:rsidR="00BA7451" w:rsidRPr="00DA60DA">
        <w:t>.</w:t>
      </w:r>
    </w:p>
    <w:p w14:paraId="6D5A5FB3" w14:textId="7AAE0C23" w:rsidR="00953474" w:rsidRPr="00DA60DA" w:rsidRDefault="00BA7451" w:rsidP="00BA7451">
      <w:pPr>
        <w:pStyle w:val="Text"/>
      </w:pPr>
      <w:r w:rsidRPr="00DA60DA">
        <w:t xml:space="preserve">All Microservice inside the project </w:t>
      </w:r>
      <w:r w:rsidRPr="00DA60DA">
        <w:t xml:space="preserve">As Show in Figure </w:t>
      </w:r>
      <w:r w:rsidRPr="00DA60DA">
        <w:t>6.</w:t>
      </w:r>
    </w:p>
    <w:p w14:paraId="52FD54F6" w14:textId="02149D9E" w:rsidR="00953474" w:rsidRPr="00DA60DA" w:rsidRDefault="00BA7451" w:rsidP="00EA1D90">
      <w:pPr>
        <w:spacing w:after="0" w:line="276" w:lineRule="auto"/>
        <w:jc w:val="left"/>
        <w:rPr>
          <w:rFonts w:eastAsia="Times"/>
          <w:sz w:val="22"/>
          <w:szCs w:val="22"/>
          <w:lang w:eastAsia="de-DE"/>
        </w:rPr>
      </w:pPr>
      <w:r w:rsidRPr="00DA60DA">
        <w:drawing>
          <wp:anchor distT="0" distB="0" distL="114300" distR="114300" simplePos="0" relativeHeight="251820032" behindDoc="0" locked="0" layoutInCell="1" allowOverlap="1" wp14:anchorId="7CCE5752" wp14:editId="124EA276">
            <wp:simplePos x="0" y="0"/>
            <wp:positionH relativeFrom="page">
              <wp:align>center</wp:align>
            </wp:positionH>
            <wp:positionV relativeFrom="margin">
              <wp:posOffset>6682105</wp:posOffset>
            </wp:positionV>
            <wp:extent cx="2423160" cy="1369695"/>
            <wp:effectExtent l="0" t="0" r="0" b="1905"/>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160" cy="1369695"/>
                    </a:xfrm>
                    <a:prstGeom prst="rect">
                      <a:avLst/>
                    </a:prstGeom>
                    <a:noFill/>
                  </pic:spPr>
                </pic:pic>
              </a:graphicData>
            </a:graphic>
            <wp14:sizeRelH relativeFrom="margin">
              <wp14:pctWidth>0</wp14:pctWidth>
            </wp14:sizeRelH>
            <wp14:sizeRelV relativeFrom="margin">
              <wp14:pctHeight>0</wp14:pctHeight>
            </wp14:sizeRelV>
          </wp:anchor>
        </w:drawing>
      </w:r>
    </w:p>
    <w:p w14:paraId="3A5B84DD" w14:textId="2A8B4EBF" w:rsidR="00953474" w:rsidRPr="00DA60DA" w:rsidRDefault="00953474" w:rsidP="00EA1D90">
      <w:pPr>
        <w:spacing w:after="0" w:line="276" w:lineRule="auto"/>
        <w:jc w:val="left"/>
        <w:rPr>
          <w:rFonts w:eastAsia="Times"/>
          <w:sz w:val="22"/>
          <w:szCs w:val="22"/>
          <w:lang w:eastAsia="de-DE"/>
        </w:rPr>
      </w:pPr>
    </w:p>
    <w:p w14:paraId="2CAF701E" w14:textId="6E713BEF" w:rsidR="00953474" w:rsidRPr="00DA60DA" w:rsidRDefault="00054539" w:rsidP="00EA1D90">
      <w:pPr>
        <w:spacing w:after="0" w:line="276" w:lineRule="auto"/>
        <w:jc w:val="left"/>
        <w:rPr>
          <w:rFonts w:eastAsia="Times"/>
          <w:sz w:val="22"/>
          <w:szCs w:val="22"/>
          <w:lang w:eastAsia="de-DE"/>
        </w:rPr>
      </w:pPr>
      <w:r w:rsidRPr="00DA60DA">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60DA">
        <w:t xml:space="preserve"> </w:t>
      </w:r>
    </w:p>
    <w:p w14:paraId="2B4916A0" w14:textId="77777777" w:rsidR="00953474" w:rsidRPr="00DA60DA" w:rsidRDefault="00953474" w:rsidP="00EA1D90">
      <w:pPr>
        <w:spacing w:after="0" w:line="276" w:lineRule="auto"/>
        <w:jc w:val="left"/>
        <w:rPr>
          <w:rFonts w:eastAsia="Times"/>
          <w:sz w:val="22"/>
          <w:szCs w:val="22"/>
          <w:lang w:eastAsia="de-DE"/>
        </w:rPr>
      </w:pPr>
    </w:p>
    <w:p w14:paraId="456E9CFD" w14:textId="77777777" w:rsidR="00953474" w:rsidRPr="00DA60DA" w:rsidRDefault="00953474" w:rsidP="00EA1D90">
      <w:pPr>
        <w:spacing w:after="0" w:line="276" w:lineRule="auto"/>
        <w:jc w:val="left"/>
        <w:rPr>
          <w:rFonts w:eastAsia="Times"/>
          <w:sz w:val="22"/>
          <w:szCs w:val="22"/>
          <w:lang w:eastAsia="de-DE"/>
        </w:rPr>
      </w:pPr>
    </w:p>
    <w:p w14:paraId="08B01143" w14:textId="322AF361" w:rsidR="00953474" w:rsidRPr="00DA60DA" w:rsidRDefault="00953474" w:rsidP="00EA1D90">
      <w:pPr>
        <w:spacing w:after="0" w:line="276" w:lineRule="auto"/>
        <w:jc w:val="left"/>
        <w:rPr>
          <w:rFonts w:eastAsia="Times"/>
          <w:sz w:val="22"/>
          <w:szCs w:val="22"/>
          <w:lang w:eastAsia="de-DE"/>
        </w:rPr>
      </w:pPr>
    </w:p>
    <w:p w14:paraId="155189C4" w14:textId="1F8B8944" w:rsidR="008B5679" w:rsidRPr="00DA60DA" w:rsidRDefault="008B5679" w:rsidP="00EA1D90">
      <w:pPr>
        <w:spacing w:after="0" w:line="276" w:lineRule="auto"/>
        <w:jc w:val="left"/>
        <w:rPr>
          <w:rFonts w:eastAsia="Times"/>
          <w:sz w:val="22"/>
          <w:szCs w:val="22"/>
          <w:lang w:eastAsia="de-DE"/>
        </w:rPr>
      </w:pPr>
    </w:p>
    <w:p w14:paraId="5F059737" w14:textId="471DB94A" w:rsidR="008B5679" w:rsidRPr="00DA60DA" w:rsidRDefault="00BA7451" w:rsidP="00EA1D90">
      <w:pPr>
        <w:spacing w:after="0" w:line="276" w:lineRule="auto"/>
        <w:jc w:val="left"/>
        <w:rPr>
          <w:rFonts w:eastAsia="Times"/>
          <w:sz w:val="22"/>
          <w:szCs w:val="22"/>
          <w:lang w:eastAsia="de-DE"/>
        </w:rPr>
      </w:pPr>
      <w:r w:rsidRPr="00DA60DA">
        <mc:AlternateContent>
          <mc:Choice Requires="wps">
            <w:drawing>
              <wp:anchor distT="0" distB="0" distL="114300" distR="114300" simplePos="0" relativeHeight="251732992" behindDoc="0" locked="0" layoutInCell="1" allowOverlap="1" wp14:anchorId="0AC3A952" wp14:editId="5A5A1F94">
                <wp:simplePos x="0" y="0"/>
                <wp:positionH relativeFrom="margin">
                  <wp:align>center</wp:align>
                </wp:positionH>
                <wp:positionV relativeFrom="paragraph">
                  <wp:posOffset>21590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394FD9D3" w:rsidR="0034731A" w:rsidRPr="00DA60DA" w:rsidRDefault="0034731A" w:rsidP="0034731A">
                            <w:pPr>
                              <w:pStyle w:val="Caption"/>
                              <w:rPr>
                                <w:rFonts w:eastAsia="Times"/>
                                <w:sz w:val="22"/>
                                <w:szCs w:val="22"/>
                              </w:rPr>
                            </w:pPr>
                            <w:bookmarkStart w:id="93" w:name="_Toc204986496"/>
                            <w:bookmarkStart w:id="94" w:name="_Toc205321389"/>
                            <w:bookmarkStart w:id="95" w:name="_Toc205321849"/>
                            <w:bookmarkStart w:id="96" w:name="_Toc20564534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w:t>
                            </w:r>
                            <w:r w:rsidRPr="00DA60DA">
                              <w:rPr>
                                <w:sz w:val="22"/>
                                <w:szCs w:val="22"/>
                              </w:rPr>
                              <w:fldChar w:fldCharType="end"/>
                            </w:r>
                            <w:r w:rsidRPr="00DA60DA">
                              <w:rPr>
                                <w:sz w:val="22"/>
                                <w:szCs w:val="22"/>
                              </w:rPr>
                              <w:t xml:space="preserve">: </w:t>
                            </w:r>
                            <w:bookmarkEnd w:id="93"/>
                            <w:r w:rsidR="00997EFA" w:rsidRPr="00DA60DA">
                              <w:rPr>
                                <w:sz w:val="22"/>
                                <w:szCs w:val="22"/>
                              </w:rPr>
                              <w:t>Microservices in Application</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1.7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" stroked="f">
                <v:textbox style="mso-fit-shape-to-text:t" inset="0,0,0,0">
                  <w:txbxContent>
                    <w:p w14:paraId="1329E3E9" w14:textId="394FD9D3" w:rsidR="0034731A" w:rsidRPr="00DA60DA" w:rsidRDefault="0034731A" w:rsidP="0034731A">
                      <w:pPr>
                        <w:pStyle w:val="Caption"/>
                        <w:rPr>
                          <w:rFonts w:eastAsia="Times"/>
                          <w:sz w:val="22"/>
                          <w:szCs w:val="22"/>
                        </w:rPr>
                      </w:pPr>
                      <w:bookmarkStart w:id="97" w:name="_Toc204986496"/>
                      <w:bookmarkStart w:id="98" w:name="_Toc205321389"/>
                      <w:bookmarkStart w:id="99" w:name="_Toc205321849"/>
                      <w:bookmarkStart w:id="100" w:name="_Toc20564534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w:t>
                      </w:r>
                      <w:r w:rsidRPr="00DA60DA">
                        <w:rPr>
                          <w:sz w:val="22"/>
                          <w:szCs w:val="22"/>
                        </w:rPr>
                        <w:fldChar w:fldCharType="end"/>
                      </w:r>
                      <w:r w:rsidRPr="00DA60DA">
                        <w:rPr>
                          <w:sz w:val="22"/>
                          <w:szCs w:val="22"/>
                        </w:rPr>
                        <w:t xml:space="preserve">: </w:t>
                      </w:r>
                      <w:bookmarkEnd w:id="97"/>
                      <w:r w:rsidR="00997EFA" w:rsidRPr="00DA60DA">
                        <w:rPr>
                          <w:sz w:val="22"/>
                          <w:szCs w:val="22"/>
                        </w:rPr>
                        <w:t>Microservices in Application</w:t>
                      </w:r>
                      <w:bookmarkEnd w:id="98"/>
                      <w:bookmarkEnd w:id="99"/>
                      <w:bookmarkEnd w:id="100"/>
                    </w:p>
                  </w:txbxContent>
                </v:textbox>
                <w10:wrap type="square" anchorx="margin"/>
              </v:shape>
            </w:pict>
          </mc:Fallback>
        </mc:AlternateContent>
      </w:r>
    </w:p>
    <w:p w14:paraId="4CFAB4D0" w14:textId="4B5DDF4D" w:rsidR="00793852" w:rsidRPr="00DA60DA" w:rsidRDefault="00793852" w:rsidP="009F23AE">
      <w:pPr>
        <w:spacing w:after="0" w:line="276" w:lineRule="auto"/>
        <w:jc w:val="left"/>
        <w:rPr>
          <w:rFonts w:eastAsia="Times"/>
          <w:sz w:val="22"/>
          <w:szCs w:val="22"/>
          <w:lang w:eastAsia="de-DE"/>
        </w:rPr>
      </w:pPr>
    </w:p>
    <w:p w14:paraId="29604B95" w14:textId="39BC6A7A" w:rsidR="00DF15DF" w:rsidRPr="00DA60DA" w:rsidRDefault="00953474" w:rsidP="00880F8A">
      <w:pPr>
        <w:pStyle w:val="Heading3"/>
        <w:rPr>
          <w:rStyle w:val="Strong"/>
          <w:rFonts w:eastAsia="Times"/>
          <w:b/>
          <w:bCs/>
        </w:rPr>
      </w:pPr>
      <w:bookmarkStart w:id="101" w:name="_Toc205645879"/>
      <w:r w:rsidRPr="00DA60DA">
        <w:rPr>
          <w:rStyle w:val="Strong"/>
          <w:rFonts w:eastAsia="Times"/>
          <w:b/>
          <w:bCs/>
        </w:rPr>
        <w:lastRenderedPageBreak/>
        <w:t xml:space="preserve">Maven </w:t>
      </w:r>
      <w:r w:rsidR="00DF15DF" w:rsidRPr="00DA60DA">
        <w:rPr>
          <w:rStyle w:val="Strong"/>
          <w:b/>
          <w:bCs/>
        </w:rPr>
        <w:t>Dependance</w:t>
      </w:r>
      <w:bookmarkEnd w:id="101"/>
      <w:r w:rsidRPr="00DA60DA">
        <w:rPr>
          <w:rStyle w:val="Strong"/>
          <w:rFonts w:eastAsia="Times"/>
          <w:b/>
          <w:bCs/>
        </w:rPr>
        <w:t xml:space="preserve"> </w:t>
      </w:r>
    </w:p>
    <w:p w14:paraId="54A28786" w14:textId="421B8ED9" w:rsidR="00953474" w:rsidRPr="00DA60DA" w:rsidRDefault="00953474" w:rsidP="00096FC1">
      <w:pPr>
        <w:pStyle w:val="Text"/>
      </w:pPr>
      <w:r w:rsidRPr="00DA60DA">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r w:rsidR="009932BF" w:rsidRPr="00DA60DA">
        <w:t xml:space="preserve"> </w:t>
      </w:r>
      <w:r w:rsidR="009932BF" w:rsidRPr="00DA60DA">
        <w:t xml:space="preserve">As Show in Figure </w:t>
      </w:r>
      <w:r w:rsidR="009932BF" w:rsidRPr="00DA60DA">
        <w:t>7</w:t>
      </w:r>
      <w:r w:rsidRPr="00DA60DA">
        <w:t>.</w:t>
      </w:r>
    </w:p>
    <w:p w14:paraId="62495FF3" w14:textId="77777777" w:rsidR="009F23AE" w:rsidRPr="00DA60DA" w:rsidRDefault="009F23AE" w:rsidP="00096FC1">
      <w:pPr>
        <w:pStyle w:val="Text"/>
      </w:pPr>
    </w:p>
    <w:p w14:paraId="06F9F6A8" w14:textId="67B5CA7C" w:rsidR="009F23AE" w:rsidRPr="00DA60DA" w:rsidRDefault="009F23AE" w:rsidP="00096FC1">
      <w:pPr>
        <w:pStyle w:val="Text"/>
      </w:pPr>
      <w:r w:rsidRPr="00DA60DA">
        <w:t xml:space="preserve">The following are examples of various Spring Boot starters and their functionalities: spring-boot-starter-actuator: This starter adds endpoints that facilitate the monitoring and management of the application. opentelemetry-javaagent: This component enables distributed tracing, enhancing observability. micrometer-registry-Prometheus: This starter exposes metrics that can be utilized by Prometheus. spring-boot-starter-data-jpa: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DA60DA">
        <w:t>using</w:t>
      </w:r>
      <w:r w:rsidRPr="00DA60DA">
        <w:t xml:space="preserve"> annotations. </w:t>
      </w:r>
    </w:p>
    <w:p w14:paraId="0C651544" w14:textId="019AC7F1" w:rsidR="00953474" w:rsidRPr="00DA60DA" w:rsidRDefault="00096FC1">
      <w:pPr>
        <w:spacing w:after="0" w:line="240" w:lineRule="auto"/>
        <w:jc w:val="left"/>
        <w:rPr>
          <w:rFonts w:eastAsia="Times"/>
        </w:rPr>
      </w:pPr>
      <w:r w:rsidRPr="00DA60DA">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668D120" w:rsidR="00B3679F" w:rsidRPr="00DA60DA" w:rsidRDefault="00B3679F" w:rsidP="00B3679F">
                            <w:pPr>
                              <w:pStyle w:val="Caption"/>
                              <w:rPr>
                                <w:rFonts w:eastAsia="Times"/>
                                <w:sz w:val="22"/>
                                <w:szCs w:val="22"/>
                              </w:rPr>
                            </w:pPr>
                            <w:bookmarkStart w:id="102" w:name="_Toc204986497"/>
                            <w:bookmarkStart w:id="103" w:name="_Toc205321390"/>
                            <w:bookmarkStart w:id="104" w:name="_Toc205321850"/>
                            <w:bookmarkStart w:id="105" w:name="_Toc20564534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7</w:t>
                            </w:r>
                            <w:r w:rsidRPr="00DA60DA">
                              <w:rPr>
                                <w:sz w:val="22"/>
                                <w:szCs w:val="22"/>
                              </w:rPr>
                              <w:fldChar w:fldCharType="end"/>
                            </w:r>
                            <w:r w:rsidRPr="00DA60DA">
                              <w:rPr>
                                <w:sz w:val="22"/>
                                <w:szCs w:val="22"/>
                              </w:rPr>
                              <w:t xml:space="preserve">: </w:t>
                            </w:r>
                            <w:r w:rsidR="009F23AE" w:rsidRPr="00DA60DA">
                              <w:rPr>
                                <w:sz w:val="22"/>
                                <w:szCs w:val="22"/>
                              </w:rPr>
                              <w:t xml:space="preserve">Account </w:t>
                            </w:r>
                            <w:r w:rsidRPr="00DA60DA">
                              <w:rPr>
                                <w:sz w:val="22"/>
                                <w:szCs w:val="22"/>
                              </w:rPr>
                              <w:t xml:space="preserve">Maven </w:t>
                            </w:r>
                            <w:bookmarkEnd w:id="102"/>
                            <w:r w:rsidR="009F23AE" w:rsidRPr="00DA60DA">
                              <w:rPr>
                                <w:sz w:val="22"/>
                                <w:szCs w:val="22"/>
                              </w:rPr>
                              <w:t>Dependance Example</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7668D120" w:rsidR="00B3679F" w:rsidRPr="00DA60DA" w:rsidRDefault="00B3679F" w:rsidP="00B3679F">
                      <w:pPr>
                        <w:pStyle w:val="Caption"/>
                        <w:rPr>
                          <w:rFonts w:eastAsia="Times"/>
                          <w:sz w:val="22"/>
                          <w:szCs w:val="22"/>
                        </w:rPr>
                      </w:pPr>
                      <w:bookmarkStart w:id="106" w:name="_Toc204986497"/>
                      <w:bookmarkStart w:id="107" w:name="_Toc205321390"/>
                      <w:bookmarkStart w:id="108" w:name="_Toc205321850"/>
                      <w:bookmarkStart w:id="109" w:name="_Toc20564534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7</w:t>
                      </w:r>
                      <w:r w:rsidRPr="00DA60DA">
                        <w:rPr>
                          <w:sz w:val="22"/>
                          <w:szCs w:val="22"/>
                        </w:rPr>
                        <w:fldChar w:fldCharType="end"/>
                      </w:r>
                      <w:r w:rsidRPr="00DA60DA">
                        <w:rPr>
                          <w:sz w:val="22"/>
                          <w:szCs w:val="22"/>
                        </w:rPr>
                        <w:t xml:space="preserve">: </w:t>
                      </w:r>
                      <w:r w:rsidR="009F23AE" w:rsidRPr="00DA60DA">
                        <w:rPr>
                          <w:sz w:val="22"/>
                          <w:szCs w:val="22"/>
                        </w:rPr>
                        <w:t xml:space="preserve">Account </w:t>
                      </w:r>
                      <w:r w:rsidRPr="00DA60DA">
                        <w:rPr>
                          <w:sz w:val="22"/>
                          <w:szCs w:val="22"/>
                        </w:rPr>
                        <w:t xml:space="preserve">Maven </w:t>
                      </w:r>
                      <w:bookmarkEnd w:id="106"/>
                      <w:r w:rsidR="009F23AE" w:rsidRPr="00DA60DA">
                        <w:rPr>
                          <w:sz w:val="22"/>
                          <w:szCs w:val="22"/>
                        </w:rPr>
                        <w:t>Dependance Example</w:t>
                      </w:r>
                      <w:bookmarkEnd w:id="107"/>
                      <w:bookmarkEnd w:id="108"/>
                      <w:bookmarkEnd w:id="109"/>
                    </w:p>
                  </w:txbxContent>
                </v:textbox>
                <w10:wrap type="square" anchorx="page"/>
              </v:shape>
            </w:pict>
          </mc:Fallback>
        </mc:AlternateContent>
      </w:r>
      <w:r w:rsidRPr="00DA60DA">
        <w:rPr>
          <w:rFonts w:eastAsia="Times"/>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7">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DA60DA">
        <w:rPr>
          <w:rFonts w:eastAsia="Times"/>
        </w:rPr>
        <w:br w:type="page"/>
      </w:r>
    </w:p>
    <w:p w14:paraId="1B39E56C" w14:textId="77777777" w:rsidR="00EF4CF0" w:rsidRPr="00DA60DA" w:rsidRDefault="00EF4CF0" w:rsidP="00EF4CF0">
      <w:pPr>
        <w:pStyle w:val="Heading3"/>
        <w:rPr>
          <w:rFonts w:eastAsia="Times"/>
        </w:rPr>
      </w:pPr>
      <w:bookmarkStart w:id="110" w:name="_Toc205645880"/>
      <w:r w:rsidRPr="00DA60DA">
        <w:rPr>
          <w:rFonts w:eastAsia="Times"/>
          <w:lang w:eastAsia="de-DE"/>
        </w:rPr>
        <w:lastRenderedPageBreak/>
        <w:t>Entity</w:t>
      </w:r>
      <w:bookmarkEnd w:id="110"/>
    </w:p>
    <w:p w14:paraId="39AF0828" w14:textId="471F0B5B" w:rsidR="00EF4CF0" w:rsidRPr="00DA60DA" w:rsidRDefault="00EF4CF0" w:rsidP="0048537F">
      <w:pPr>
        <w:pStyle w:val="Text"/>
      </w:pPr>
      <w:r w:rsidRPr="00DA60DA">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DA60DA">
        <w:t xml:space="preserve"> </w:t>
      </w:r>
      <w:r w:rsidR="009932BF" w:rsidRPr="00DA60DA">
        <w:t xml:space="preserve">As Show in Figure </w:t>
      </w:r>
      <w:r w:rsidR="009932BF" w:rsidRPr="00DA60DA">
        <w:t>8</w:t>
      </w:r>
      <w:r w:rsidRPr="00DA60DA">
        <w:t>.</w:t>
      </w:r>
    </w:p>
    <w:p w14:paraId="396FA1A4" w14:textId="117DA93A" w:rsidR="00EF4CF0" w:rsidRPr="00DA60DA" w:rsidRDefault="00EF4CF0" w:rsidP="0048537F">
      <w:pPr>
        <w:pStyle w:val="Text"/>
      </w:pPr>
      <w:r w:rsidRPr="00DA60DA">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DA60DA" w:rsidRDefault="00EF4CF0" w:rsidP="0048537F">
      <w:pPr>
        <w:pStyle w:val="Text"/>
      </w:pPr>
      <w:r w:rsidRPr="00DA60DA">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DA60DA" w:rsidRDefault="00EF4CF0" w:rsidP="0048537F">
      <w:pPr>
        <w:pStyle w:val="Text"/>
      </w:pPr>
      <w:r w:rsidRPr="00DA60DA">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07B484FB" w:rsidR="00EF4CF0" w:rsidRPr="00DA60DA" w:rsidRDefault="00A1521F" w:rsidP="00EF4CF0">
      <w:pPr>
        <w:spacing w:after="0" w:line="240" w:lineRule="auto"/>
        <w:jc w:val="left"/>
      </w:pPr>
      <w:r w:rsidRPr="00DA60DA">
        <w:drawing>
          <wp:anchor distT="0" distB="0" distL="114300" distR="114300" simplePos="0" relativeHeight="251824128" behindDoc="0" locked="0" layoutInCell="1" allowOverlap="1" wp14:anchorId="6A35BBB5" wp14:editId="7C5F0D1B">
            <wp:simplePos x="0" y="0"/>
            <wp:positionH relativeFrom="margin">
              <wp:posOffset>1701165</wp:posOffset>
            </wp:positionH>
            <wp:positionV relativeFrom="margin">
              <wp:posOffset>4872990</wp:posOffset>
            </wp:positionV>
            <wp:extent cx="2133600" cy="3160395"/>
            <wp:effectExtent l="76200" t="76200" r="133350" b="13525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1336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82D082" w14:textId="2286C027" w:rsidR="00EF4CF0" w:rsidRPr="00DA60DA" w:rsidRDefault="00EF4CF0" w:rsidP="00EF4CF0">
      <w:pPr>
        <w:spacing w:after="0" w:line="240" w:lineRule="auto"/>
        <w:jc w:val="left"/>
      </w:pPr>
    </w:p>
    <w:p w14:paraId="7885CBBD" w14:textId="77777777" w:rsidR="00EF4CF0" w:rsidRPr="00DA60DA" w:rsidRDefault="00EF4CF0" w:rsidP="00EF4CF0">
      <w:pPr>
        <w:spacing w:after="0" w:line="240" w:lineRule="auto"/>
        <w:jc w:val="left"/>
      </w:pPr>
    </w:p>
    <w:p w14:paraId="3FE5FA8F" w14:textId="51A1905F" w:rsidR="00EF4CF0" w:rsidRPr="00DA60DA" w:rsidRDefault="00EF4CF0" w:rsidP="00EF4CF0">
      <w:pPr>
        <w:spacing w:after="0" w:line="240" w:lineRule="auto"/>
        <w:jc w:val="left"/>
      </w:pPr>
    </w:p>
    <w:p w14:paraId="74CA252D" w14:textId="1895FEB8" w:rsidR="00EF4CF0" w:rsidRPr="00DA60DA" w:rsidRDefault="00EF4CF0" w:rsidP="00EF4CF0">
      <w:pPr>
        <w:spacing w:after="0" w:line="240" w:lineRule="auto"/>
        <w:jc w:val="left"/>
      </w:pPr>
    </w:p>
    <w:p w14:paraId="0A011867" w14:textId="77777777" w:rsidR="00EF4CF0" w:rsidRPr="00DA60DA" w:rsidRDefault="00EF4CF0" w:rsidP="00EF4CF0">
      <w:pPr>
        <w:spacing w:after="0" w:line="240" w:lineRule="auto"/>
        <w:jc w:val="left"/>
      </w:pPr>
    </w:p>
    <w:p w14:paraId="6711CE01" w14:textId="77777777" w:rsidR="00EF4CF0" w:rsidRPr="00DA60DA" w:rsidRDefault="00EF4CF0" w:rsidP="00EF4CF0">
      <w:pPr>
        <w:spacing w:after="0" w:line="240" w:lineRule="auto"/>
        <w:jc w:val="left"/>
      </w:pPr>
    </w:p>
    <w:p w14:paraId="3118EB1C" w14:textId="77777777" w:rsidR="00EF4CF0" w:rsidRPr="00DA60DA" w:rsidRDefault="00EF4CF0" w:rsidP="00EF4CF0">
      <w:pPr>
        <w:spacing w:after="0" w:line="240" w:lineRule="auto"/>
        <w:jc w:val="left"/>
      </w:pPr>
    </w:p>
    <w:p w14:paraId="2400567C" w14:textId="77777777" w:rsidR="00EF4CF0" w:rsidRPr="00DA60DA" w:rsidRDefault="00EF4CF0" w:rsidP="00EF4CF0">
      <w:pPr>
        <w:spacing w:after="0" w:line="240" w:lineRule="auto"/>
        <w:jc w:val="left"/>
      </w:pPr>
    </w:p>
    <w:p w14:paraId="3C028733" w14:textId="77777777" w:rsidR="00EF4CF0" w:rsidRPr="00DA60DA" w:rsidRDefault="00EF4CF0" w:rsidP="00EF4CF0">
      <w:pPr>
        <w:spacing w:after="0" w:line="240" w:lineRule="auto"/>
        <w:jc w:val="left"/>
      </w:pPr>
    </w:p>
    <w:p w14:paraId="48097330" w14:textId="77777777" w:rsidR="00EF4CF0" w:rsidRPr="00DA60DA" w:rsidRDefault="00EF4CF0" w:rsidP="00EF4CF0">
      <w:pPr>
        <w:spacing w:after="0" w:line="240" w:lineRule="auto"/>
        <w:jc w:val="left"/>
      </w:pPr>
    </w:p>
    <w:p w14:paraId="2D94D31A" w14:textId="762D3F8F" w:rsidR="00EF4CF0" w:rsidRPr="00DA60DA" w:rsidRDefault="00EF4CF0" w:rsidP="00EF4CF0">
      <w:pPr>
        <w:spacing w:after="0" w:line="240" w:lineRule="auto"/>
        <w:jc w:val="left"/>
        <w:rPr>
          <w:rFonts w:eastAsia="Times"/>
          <w:b/>
          <w:bCs/>
          <w:color w:val="2E74B5" w:themeColor="accent1" w:themeShade="BF"/>
          <w:sz w:val="22"/>
          <w:szCs w:val="22"/>
          <w:lang w:eastAsia="de-DE"/>
        </w:rPr>
      </w:pPr>
      <w:r w:rsidRPr="00DA60DA">
        <mc:AlternateContent>
          <mc:Choice Requires="wps">
            <w:drawing>
              <wp:anchor distT="0" distB="0" distL="114300" distR="114300" simplePos="0" relativeHeight="251825152" behindDoc="0" locked="0" layoutInCell="1" allowOverlap="1" wp14:anchorId="41735E0B" wp14:editId="34CC7027">
                <wp:simplePos x="0" y="0"/>
                <wp:positionH relativeFrom="margin">
                  <wp:align>center</wp:align>
                </wp:positionH>
                <wp:positionV relativeFrom="paragraph">
                  <wp:posOffset>1450340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29380396" w:rsidR="00EF4CF0" w:rsidRPr="00DA60DA" w:rsidRDefault="00EF4CF0" w:rsidP="00EF4CF0">
                            <w:pPr>
                              <w:pStyle w:val="Caption"/>
                              <w:rPr>
                                <w:rFonts w:eastAsia="Times"/>
                                <w:sz w:val="22"/>
                                <w:szCs w:val="22"/>
                                <w:lang w:eastAsia="de-DE"/>
                              </w:rPr>
                            </w:pPr>
                            <w:bookmarkStart w:id="111" w:name="_Toc204986500"/>
                            <w:bookmarkStart w:id="112" w:name="_Toc205321391"/>
                            <w:bookmarkStart w:id="113" w:name="_Toc205321851"/>
                            <w:bookmarkStart w:id="114" w:name="_Toc20564534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8</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Customer Class </w:t>
                            </w:r>
                            <w:r w:rsidRPr="00DA60DA">
                              <w:rPr>
                                <w:sz w:val="22"/>
                                <w:szCs w:val="22"/>
                              </w:rPr>
                              <w:t>Entity Example</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14.2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" stroked="f">
                <v:textbox style="mso-fit-shape-to-text:t" inset="0,0,0,0">
                  <w:txbxContent>
                    <w:p w14:paraId="39B621C2" w14:textId="29380396" w:rsidR="00EF4CF0" w:rsidRPr="00DA60DA" w:rsidRDefault="00EF4CF0" w:rsidP="00EF4CF0">
                      <w:pPr>
                        <w:pStyle w:val="Caption"/>
                        <w:rPr>
                          <w:rFonts w:eastAsia="Times"/>
                          <w:sz w:val="22"/>
                          <w:szCs w:val="22"/>
                          <w:lang w:eastAsia="de-DE"/>
                        </w:rPr>
                      </w:pPr>
                      <w:bookmarkStart w:id="115" w:name="_Toc204986500"/>
                      <w:bookmarkStart w:id="116" w:name="_Toc205321391"/>
                      <w:bookmarkStart w:id="117" w:name="_Toc205321851"/>
                      <w:bookmarkStart w:id="118" w:name="_Toc20564534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8</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Customer Class </w:t>
                      </w:r>
                      <w:r w:rsidRPr="00DA60DA">
                        <w:rPr>
                          <w:sz w:val="22"/>
                          <w:szCs w:val="22"/>
                        </w:rPr>
                        <w:t>Entity Example</w:t>
                      </w:r>
                      <w:bookmarkEnd w:id="115"/>
                      <w:bookmarkEnd w:id="116"/>
                      <w:bookmarkEnd w:id="117"/>
                      <w:bookmarkEnd w:id="118"/>
                    </w:p>
                  </w:txbxContent>
                </v:textbox>
                <w10:wrap type="square" anchorx="margin"/>
              </v:shape>
            </w:pict>
          </mc:Fallback>
        </mc:AlternateContent>
      </w:r>
      <w:r w:rsidRPr="00DA60DA">
        <w:rPr>
          <w:rFonts w:eastAsia="Times"/>
          <w:b/>
          <w:bCs/>
          <w:color w:val="2E74B5" w:themeColor="accent1" w:themeShade="BF"/>
          <w:sz w:val="22"/>
          <w:szCs w:val="22"/>
          <w:lang w:eastAsia="de-DE"/>
        </w:rPr>
        <w:br w:type="page"/>
      </w:r>
    </w:p>
    <w:p w14:paraId="71C45037" w14:textId="258E55E3" w:rsidR="008B5679" w:rsidRPr="00DA60DA" w:rsidRDefault="005D00B4" w:rsidP="005D00B4">
      <w:pPr>
        <w:pStyle w:val="Heading3"/>
        <w:rPr>
          <w:rFonts w:eastAsia="Times"/>
        </w:rPr>
      </w:pPr>
      <w:bookmarkStart w:id="119" w:name="_Toc205645881"/>
      <w:r w:rsidRPr="00DA60DA">
        <w:rPr>
          <w:rFonts w:eastAsia="Times"/>
          <w:lang w:eastAsia="de-DE"/>
        </w:rPr>
        <w:lastRenderedPageBreak/>
        <w:t>Data Transfer Object</w:t>
      </w:r>
      <w:bookmarkEnd w:id="119"/>
    </w:p>
    <w:p w14:paraId="26AF7256" w14:textId="00F6B437" w:rsidR="0034731A" w:rsidRPr="00DA60DA" w:rsidRDefault="008B5679" w:rsidP="0048537F">
      <w:pPr>
        <w:pStyle w:val="Text"/>
      </w:pPr>
      <w:r w:rsidRPr="00DA60DA">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DA60DA" w:rsidRDefault="0034731A" w:rsidP="0048537F">
      <w:pPr>
        <w:pStyle w:val="Text"/>
      </w:pPr>
    </w:p>
    <w:p w14:paraId="58EB669D" w14:textId="1F30ED8D" w:rsidR="00F2224D" w:rsidRPr="00DA60DA" w:rsidRDefault="00C74B9B" w:rsidP="0048537F">
      <w:pPr>
        <w:pStyle w:val="Text"/>
      </w:pPr>
      <w:r w:rsidRPr="00DA60DA">
        <w:t xml:space="preserve">Example: </w:t>
      </w:r>
      <w:r w:rsidR="00F2224D" w:rsidRPr="00DA60DA">
        <w:t>The CardsDto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DA60DA">
        <w:t xml:space="preserve"> </w:t>
      </w:r>
      <w:r w:rsidR="00F814E5" w:rsidRPr="00DA60DA">
        <w:t xml:space="preserve">As Show in Figure </w:t>
      </w:r>
      <w:r w:rsidR="00F814E5" w:rsidRPr="00DA60DA">
        <w:t>9</w:t>
      </w:r>
      <w:r w:rsidR="00F2224D" w:rsidRPr="00DA60DA">
        <w:t>.</w:t>
      </w:r>
    </w:p>
    <w:p w14:paraId="11DE954C" w14:textId="1F513A41" w:rsidR="00ED3169" w:rsidRPr="00DA60DA" w:rsidRDefault="00F814E5" w:rsidP="00C74B9B">
      <w:pPr>
        <w:spacing w:after="0" w:line="240" w:lineRule="auto"/>
        <w:jc w:val="left"/>
        <w:rPr>
          <w:rFonts w:eastAsia="Times"/>
          <w:sz w:val="22"/>
          <w:szCs w:val="22"/>
          <w:lang w:eastAsia="de-DE"/>
        </w:rPr>
      </w:pPr>
      <w:r w:rsidRPr="00DA60DA">
        <w:rPr>
          <w:rFonts w:eastAsia="Times"/>
        </w:rPr>
        <w:drawing>
          <wp:anchor distT="0" distB="0" distL="114300" distR="114300" simplePos="0" relativeHeight="251673600" behindDoc="0" locked="0" layoutInCell="1" allowOverlap="1" wp14:anchorId="2138018F" wp14:editId="74AA1EA4">
            <wp:simplePos x="0" y="0"/>
            <wp:positionH relativeFrom="page">
              <wp:align>center</wp:align>
            </wp:positionH>
            <wp:positionV relativeFrom="margin">
              <wp:posOffset>3893185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DA60DA" w:rsidRDefault="0096449C" w:rsidP="00C74B9B">
      <w:pPr>
        <w:spacing w:after="0" w:line="240" w:lineRule="auto"/>
        <w:jc w:val="left"/>
        <w:rPr>
          <w:rFonts w:eastAsia="Times"/>
          <w:sz w:val="22"/>
          <w:szCs w:val="22"/>
          <w:lang w:eastAsia="de-DE"/>
        </w:rPr>
      </w:pPr>
    </w:p>
    <w:p w14:paraId="3FBF8CC1" w14:textId="177CF8D4" w:rsidR="000A0CF4" w:rsidRPr="00DA60DA" w:rsidRDefault="000A0CF4" w:rsidP="00C74B9B">
      <w:pPr>
        <w:spacing w:after="0" w:line="240" w:lineRule="auto"/>
        <w:jc w:val="left"/>
        <w:rPr>
          <w:rFonts w:eastAsia="Times"/>
          <w:sz w:val="22"/>
          <w:szCs w:val="22"/>
          <w:lang w:eastAsia="de-DE"/>
        </w:rPr>
      </w:pPr>
    </w:p>
    <w:p w14:paraId="2D1D097E" w14:textId="7FECC2EA" w:rsidR="00487D40" w:rsidRPr="00DA60DA" w:rsidRDefault="00487D40" w:rsidP="004C6E50">
      <w:pPr>
        <w:spacing w:after="0" w:line="240" w:lineRule="auto"/>
        <w:jc w:val="left"/>
        <w:rPr>
          <w:rFonts w:eastAsia="Times"/>
          <w:sz w:val="22"/>
          <w:szCs w:val="22"/>
          <w:lang w:eastAsia="de-DE"/>
        </w:rPr>
      </w:pPr>
    </w:p>
    <w:p w14:paraId="3D8AFC75" w14:textId="13765629" w:rsidR="00487D40" w:rsidRPr="00DA60DA" w:rsidRDefault="00487D40" w:rsidP="00ED3169">
      <w:pPr>
        <w:spacing w:after="0" w:line="240" w:lineRule="auto"/>
        <w:jc w:val="left"/>
        <w:rPr>
          <w:rFonts w:eastAsia="Times"/>
          <w:sz w:val="22"/>
          <w:szCs w:val="22"/>
          <w:lang w:eastAsia="de-DE"/>
        </w:rPr>
      </w:pPr>
    </w:p>
    <w:p w14:paraId="6A73D0C9" w14:textId="1243679A" w:rsidR="00487D40" w:rsidRPr="00DA60DA" w:rsidRDefault="00487D40" w:rsidP="00ED3169">
      <w:pPr>
        <w:spacing w:after="0" w:line="240" w:lineRule="auto"/>
        <w:jc w:val="left"/>
        <w:rPr>
          <w:rFonts w:eastAsia="Times"/>
          <w:sz w:val="22"/>
          <w:szCs w:val="22"/>
          <w:lang w:eastAsia="de-DE"/>
        </w:rPr>
      </w:pPr>
    </w:p>
    <w:p w14:paraId="47760459" w14:textId="77777777" w:rsidR="00F814E5" w:rsidRPr="00DA60DA" w:rsidRDefault="00F814E5" w:rsidP="00ED3169">
      <w:pPr>
        <w:spacing w:after="0" w:line="240" w:lineRule="auto"/>
        <w:jc w:val="left"/>
        <w:rPr>
          <w:rFonts w:eastAsia="Times"/>
          <w:sz w:val="22"/>
          <w:szCs w:val="22"/>
          <w:lang w:eastAsia="de-DE"/>
        </w:rPr>
      </w:pPr>
    </w:p>
    <w:p w14:paraId="7C825D1B" w14:textId="6E3A23A3" w:rsidR="00054539" w:rsidRPr="00DA60DA" w:rsidRDefault="004F60A2" w:rsidP="00ED3169">
      <w:pPr>
        <w:spacing w:after="0" w:line="240" w:lineRule="auto"/>
        <w:jc w:val="left"/>
        <w:rPr>
          <w:rFonts w:eastAsia="Times"/>
          <w:sz w:val="22"/>
          <w:szCs w:val="22"/>
          <w:lang w:eastAsia="de-DE"/>
        </w:rPr>
      </w:pPr>
      <w:r w:rsidRPr="00DA60DA">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41E7D07B" w:rsidR="0034731A" w:rsidRPr="00DA60DA" w:rsidRDefault="0034731A" w:rsidP="0034731A">
                            <w:pPr>
                              <w:pStyle w:val="Caption"/>
                              <w:rPr>
                                <w:rFonts w:eastAsia="Times"/>
                                <w:sz w:val="22"/>
                                <w:szCs w:val="22"/>
                              </w:rPr>
                            </w:pPr>
                            <w:bookmarkStart w:id="120" w:name="_Toc204986498"/>
                            <w:bookmarkStart w:id="121" w:name="_Toc205321392"/>
                            <w:bookmarkStart w:id="122" w:name="_Toc205321852"/>
                            <w:bookmarkStart w:id="123" w:name="_Toc20564534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9</w:t>
                            </w:r>
                            <w:r w:rsidRPr="00DA60DA">
                              <w:rPr>
                                <w:sz w:val="22"/>
                                <w:szCs w:val="22"/>
                              </w:rPr>
                              <w:fldChar w:fldCharType="end"/>
                            </w:r>
                            <w:r w:rsidRPr="00DA60DA">
                              <w:rPr>
                                <w:sz w:val="22"/>
                                <w:szCs w:val="22"/>
                              </w:rPr>
                              <w:t>: Data Transfer Object</w:t>
                            </w:r>
                            <w:bookmarkEnd w:id="120"/>
                            <w:r w:rsidR="003E25C1" w:rsidRPr="00DA60DA">
                              <w:rPr>
                                <w:sz w:val="22"/>
                                <w:szCs w:val="22"/>
                              </w:rPr>
                              <w:t xml:space="preserve"> Example</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" stroked="f">
                <v:textbox inset="0,0,0,0">
                  <w:txbxContent>
                    <w:p w14:paraId="104E850C" w14:textId="41E7D07B" w:rsidR="0034731A" w:rsidRPr="00DA60DA" w:rsidRDefault="0034731A" w:rsidP="0034731A">
                      <w:pPr>
                        <w:pStyle w:val="Caption"/>
                        <w:rPr>
                          <w:rFonts w:eastAsia="Times"/>
                          <w:sz w:val="22"/>
                          <w:szCs w:val="22"/>
                        </w:rPr>
                      </w:pPr>
                      <w:bookmarkStart w:id="124" w:name="_Toc204986498"/>
                      <w:bookmarkStart w:id="125" w:name="_Toc205321392"/>
                      <w:bookmarkStart w:id="126" w:name="_Toc205321852"/>
                      <w:bookmarkStart w:id="127" w:name="_Toc20564534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9</w:t>
                      </w:r>
                      <w:r w:rsidRPr="00DA60DA">
                        <w:rPr>
                          <w:sz w:val="22"/>
                          <w:szCs w:val="22"/>
                        </w:rPr>
                        <w:fldChar w:fldCharType="end"/>
                      </w:r>
                      <w:r w:rsidRPr="00DA60DA">
                        <w:rPr>
                          <w:sz w:val="22"/>
                          <w:szCs w:val="22"/>
                        </w:rPr>
                        <w:t>: Data Transfer Object</w:t>
                      </w:r>
                      <w:bookmarkEnd w:id="124"/>
                      <w:r w:rsidR="003E25C1" w:rsidRPr="00DA60DA">
                        <w:rPr>
                          <w:sz w:val="22"/>
                          <w:szCs w:val="22"/>
                        </w:rPr>
                        <w:t xml:space="preserve"> Example</w:t>
                      </w:r>
                      <w:bookmarkEnd w:id="125"/>
                      <w:bookmarkEnd w:id="126"/>
                      <w:bookmarkEnd w:id="127"/>
                    </w:p>
                  </w:txbxContent>
                </v:textbox>
                <w10:wrap type="square" anchorx="margin"/>
              </v:shape>
            </w:pict>
          </mc:Fallback>
        </mc:AlternateContent>
      </w:r>
    </w:p>
    <w:p w14:paraId="0CAE4234" w14:textId="2CEDDB5C" w:rsidR="00EF4CF0" w:rsidRPr="00DA60DA" w:rsidRDefault="00EF4CF0" w:rsidP="00EF4CF0">
      <w:pPr>
        <w:pStyle w:val="Heading3"/>
      </w:pPr>
      <w:bookmarkStart w:id="128" w:name="_Toc205645882"/>
      <w:r w:rsidRPr="00DA60DA">
        <w:rPr>
          <w:rFonts w:eastAsia="Times"/>
          <w:lang w:eastAsia="de-DE"/>
        </w:rPr>
        <w:lastRenderedPageBreak/>
        <w:t>Repository</w:t>
      </w:r>
      <w:bookmarkEnd w:id="128"/>
    </w:p>
    <w:p w14:paraId="425F2191" w14:textId="3134B99D" w:rsidR="00845F4E" w:rsidRPr="00DA60DA" w:rsidRDefault="00845F4E" w:rsidP="00233D61">
      <w:pPr>
        <w:pStyle w:val="Text"/>
      </w:pPr>
      <w:r w:rsidRPr="00DA60DA">
        <w:t>In this project, a repository is defined as a Java interface that facilitates data access for entities, usually by extending JpaRepository from Spring Data JPA.</w:t>
      </w:r>
    </w:p>
    <w:p w14:paraId="118AD18C" w14:textId="379ACFBA" w:rsidR="00845F4E" w:rsidRPr="00DA60DA" w:rsidRDefault="00845F4E" w:rsidP="00233D61">
      <w:pPr>
        <w:pStyle w:val="Text"/>
      </w:pPr>
      <w:r w:rsidRPr="00DA60DA">
        <w:t>Repositories serve to abstract the database layer, enabling the execution of CRUD operations (create, read, update, delete) on entities without the necessity of writing SQL queries.</w:t>
      </w:r>
    </w:p>
    <w:p w14:paraId="268A2C32" w14:textId="4553171E" w:rsidR="00233D61" w:rsidRPr="00DA60DA" w:rsidRDefault="00845F4E" w:rsidP="00233D61">
      <w:pPr>
        <w:pStyle w:val="Text"/>
      </w:pPr>
      <w:r w:rsidRPr="00DA60DA">
        <w:t>The responsibilities of repositories include:</w:t>
      </w:r>
    </w:p>
    <w:p w14:paraId="5B5F35F5" w14:textId="77777777" w:rsidR="00845F4E" w:rsidRPr="00DA60DA" w:rsidRDefault="00845F4E" w:rsidP="00233D61">
      <w:pPr>
        <w:pStyle w:val="Text"/>
        <w:numPr>
          <w:ilvl w:val="0"/>
          <w:numId w:val="67"/>
        </w:numPr>
      </w:pPr>
      <w:r w:rsidRPr="00DA60DA">
        <w:t>Interacting with the database to retrieve, save, update, or remove entity records.</w:t>
      </w:r>
    </w:p>
    <w:p w14:paraId="6EA5D74F" w14:textId="288EF7BB" w:rsidR="00845F4E" w:rsidRPr="00DA60DA" w:rsidRDefault="00845F4E" w:rsidP="00233D61">
      <w:pPr>
        <w:pStyle w:val="Text"/>
        <w:numPr>
          <w:ilvl w:val="0"/>
          <w:numId w:val="67"/>
        </w:numPr>
      </w:pPr>
      <w:r w:rsidRPr="00DA60DA">
        <w:t>Providing custom query methods through method naming conventions.</w:t>
      </w:r>
    </w:p>
    <w:p w14:paraId="6B41F3B3" w14:textId="77777777" w:rsidR="00845F4E" w:rsidRPr="00DA60DA" w:rsidRDefault="00845F4E" w:rsidP="00233D61">
      <w:pPr>
        <w:pStyle w:val="Text"/>
        <w:numPr>
          <w:ilvl w:val="0"/>
          <w:numId w:val="67"/>
        </w:numPr>
      </w:pPr>
      <w:r w:rsidRPr="00DA60DA">
        <w:t>Supporting pagination, sorting, and complex queries.</w:t>
      </w:r>
    </w:p>
    <w:p w14:paraId="117CF769" w14:textId="6952C317" w:rsidR="00845F4E" w:rsidRPr="00DA60DA" w:rsidRDefault="00845F4E" w:rsidP="00233D61">
      <w:pPr>
        <w:pStyle w:val="Text"/>
        <w:numPr>
          <w:ilvl w:val="0"/>
          <w:numId w:val="67"/>
        </w:numPr>
      </w:pPr>
      <w:r w:rsidRPr="00DA60DA">
        <w:t>This methodology fosters a clear distinction between business logic and data access, thereby enhancing the maintainability and testability of the codebase.</w:t>
      </w:r>
    </w:p>
    <w:p w14:paraId="564AFA21" w14:textId="47D99960" w:rsidR="00EF4CF0" w:rsidRPr="00DA60DA" w:rsidRDefault="00B83885" w:rsidP="00233D61">
      <w:pPr>
        <w:pStyle w:val="Text"/>
        <w:numPr>
          <w:ilvl w:val="0"/>
          <w:numId w:val="67"/>
        </w:numPr>
      </w:pPr>
      <w:r w:rsidRPr="00DA60DA">
        <w:drawing>
          <wp:anchor distT="0" distB="0" distL="114300" distR="114300" simplePos="0" relativeHeight="252000256" behindDoc="0" locked="0" layoutInCell="1" allowOverlap="1" wp14:anchorId="7A78C2B3" wp14:editId="75F75CAC">
            <wp:simplePos x="0" y="0"/>
            <wp:positionH relativeFrom="page">
              <wp:posOffset>1390650</wp:posOffset>
            </wp:positionH>
            <wp:positionV relativeFrom="margin">
              <wp:posOffset>5021580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DA60DA">
        <w:t>They</w:t>
      </w:r>
      <w:r w:rsidR="00EF4CF0" w:rsidRPr="00DA60DA">
        <w:t xml:space="preserve"> </w:t>
      </w:r>
      <w:r w:rsidR="00845F4E" w:rsidRPr="00DA60DA">
        <w:t>define</w:t>
      </w:r>
      <w:r w:rsidR="00EF4CF0" w:rsidRPr="00DA60DA">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r w:rsidR="008A692A" w:rsidRPr="00DA60DA">
        <w:t xml:space="preserve"> </w:t>
      </w:r>
      <w:r w:rsidR="008A692A" w:rsidRPr="00DA60DA">
        <w:t xml:space="preserve">As Show in Figure </w:t>
      </w:r>
      <w:r w:rsidR="008A692A" w:rsidRPr="00DA60DA">
        <w:t>10</w:t>
      </w:r>
      <w:r w:rsidR="00EF4CF0" w:rsidRPr="00DA60DA">
        <w:t>.</w:t>
      </w:r>
    </w:p>
    <w:p w14:paraId="156AA7DF" w14:textId="63CCEE29" w:rsidR="00EF4CF0" w:rsidRPr="00DA60DA" w:rsidRDefault="00EF4CF0" w:rsidP="00EF4CF0">
      <w:pPr>
        <w:spacing w:after="0" w:line="240" w:lineRule="auto"/>
        <w:jc w:val="left"/>
      </w:pPr>
    </w:p>
    <w:p w14:paraId="37B6CE5C" w14:textId="5482C804" w:rsidR="00EF4CF0" w:rsidRPr="00DA60DA" w:rsidRDefault="00233D61" w:rsidP="00EF4CF0">
      <w:pPr>
        <w:spacing w:after="0" w:line="240" w:lineRule="auto"/>
        <w:jc w:val="left"/>
      </w:pPr>
      <w:r w:rsidRPr="00DA60DA">
        <mc:AlternateContent>
          <mc:Choice Requires="wps">
            <w:drawing>
              <wp:anchor distT="0" distB="0" distL="114300" distR="114300" simplePos="0" relativeHeight="251838464" behindDoc="0" locked="0" layoutInCell="1" allowOverlap="1" wp14:anchorId="2CAA8F2F" wp14:editId="74049861">
                <wp:simplePos x="0" y="0"/>
                <wp:positionH relativeFrom="page">
                  <wp:align>center</wp:align>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50BD8BC9" w:rsidR="00EF4CF0" w:rsidRPr="00DA60DA" w:rsidRDefault="00EF4CF0" w:rsidP="00EF4CF0">
                            <w:pPr>
                              <w:pStyle w:val="Caption"/>
                              <w:rPr>
                                <w:sz w:val="22"/>
                                <w:szCs w:val="22"/>
                              </w:rPr>
                            </w:pPr>
                            <w:bookmarkStart w:id="129" w:name="_Toc204986501"/>
                            <w:bookmarkStart w:id="130" w:name="_Toc205321393"/>
                            <w:bookmarkStart w:id="131" w:name="_Toc205321853"/>
                            <w:bookmarkStart w:id="132" w:name="_Toc20564534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10</w:t>
                            </w:r>
                            <w:r w:rsidRPr="00DA60DA">
                              <w:rPr>
                                <w:sz w:val="22"/>
                                <w:szCs w:val="22"/>
                              </w:rPr>
                              <w:fldChar w:fldCharType="end"/>
                            </w:r>
                            <w:r w:rsidRPr="00DA60DA">
                              <w:rPr>
                                <w:sz w:val="22"/>
                                <w:szCs w:val="22"/>
                              </w:rPr>
                              <w:t xml:space="preserve">: </w:t>
                            </w:r>
                            <w:r w:rsidR="005F431B" w:rsidRPr="00DA60DA">
                              <w:rPr>
                                <w:sz w:val="22"/>
                                <w:szCs w:val="22"/>
                              </w:rPr>
                              <w:t>Account</w:t>
                            </w:r>
                            <w:r w:rsidRPr="00DA60DA">
                              <w:rPr>
                                <w:sz w:val="22"/>
                                <w:szCs w:val="22"/>
                              </w:rPr>
                              <w:t xml:space="preserve"> Repository Example</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7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" stroked="f">
                <v:textbox style="mso-fit-shape-to-text:t" inset="0,0,0,0">
                  <w:txbxContent>
                    <w:p w14:paraId="17CAF0B9" w14:textId="50BD8BC9" w:rsidR="00EF4CF0" w:rsidRPr="00DA60DA" w:rsidRDefault="00EF4CF0" w:rsidP="00EF4CF0">
                      <w:pPr>
                        <w:pStyle w:val="Caption"/>
                        <w:rPr>
                          <w:sz w:val="22"/>
                          <w:szCs w:val="22"/>
                        </w:rPr>
                      </w:pPr>
                      <w:bookmarkStart w:id="133" w:name="_Toc204986501"/>
                      <w:bookmarkStart w:id="134" w:name="_Toc205321393"/>
                      <w:bookmarkStart w:id="135" w:name="_Toc205321853"/>
                      <w:bookmarkStart w:id="136" w:name="_Toc20564534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10</w:t>
                      </w:r>
                      <w:r w:rsidRPr="00DA60DA">
                        <w:rPr>
                          <w:sz w:val="22"/>
                          <w:szCs w:val="22"/>
                        </w:rPr>
                        <w:fldChar w:fldCharType="end"/>
                      </w:r>
                      <w:r w:rsidRPr="00DA60DA">
                        <w:rPr>
                          <w:sz w:val="22"/>
                          <w:szCs w:val="22"/>
                        </w:rPr>
                        <w:t xml:space="preserve">: </w:t>
                      </w:r>
                      <w:r w:rsidR="005F431B" w:rsidRPr="00DA60DA">
                        <w:rPr>
                          <w:sz w:val="22"/>
                          <w:szCs w:val="22"/>
                        </w:rPr>
                        <w:t>Account</w:t>
                      </w:r>
                      <w:r w:rsidRPr="00DA60DA">
                        <w:rPr>
                          <w:sz w:val="22"/>
                          <w:szCs w:val="22"/>
                        </w:rPr>
                        <w:t xml:space="preserve"> Repository Example</w:t>
                      </w:r>
                      <w:bookmarkEnd w:id="133"/>
                      <w:bookmarkEnd w:id="134"/>
                      <w:bookmarkEnd w:id="135"/>
                      <w:bookmarkEnd w:id="136"/>
                    </w:p>
                  </w:txbxContent>
                </v:textbox>
                <w10:wrap type="square" anchorx="page"/>
              </v:shape>
            </w:pict>
          </mc:Fallback>
        </mc:AlternateContent>
      </w:r>
    </w:p>
    <w:p w14:paraId="53E48997" w14:textId="793954DE" w:rsidR="00EF4CF0" w:rsidRPr="00DA60DA" w:rsidRDefault="00EF4CF0" w:rsidP="00FE13D3">
      <w:pPr>
        <w:spacing w:after="0" w:line="240" w:lineRule="auto"/>
        <w:jc w:val="left"/>
        <w:rPr>
          <w:rFonts w:eastAsia="Times"/>
        </w:rPr>
      </w:pPr>
      <w:r w:rsidRPr="00DA60DA">
        <w:rPr>
          <w:rFonts w:eastAsia="Times"/>
        </w:rPr>
        <w:br w:type="page"/>
      </w:r>
    </w:p>
    <w:p w14:paraId="78166038" w14:textId="00C6467F" w:rsidR="002247E1" w:rsidRPr="00DA60DA" w:rsidRDefault="002247E1" w:rsidP="002247E1">
      <w:pPr>
        <w:pStyle w:val="Heading3"/>
        <w:rPr>
          <w:rFonts w:eastAsia="Times"/>
        </w:rPr>
      </w:pPr>
      <w:bookmarkStart w:id="137" w:name="_Toc205645883"/>
      <w:r w:rsidRPr="00DA60DA">
        <w:rPr>
          <w:rFonts w:eastAsia="Times"/>
        </w:rPr>
        <w:lastRenderedPageBreak/>
        <w:t>Controller</w:t>
      </w:r>
      <w:bookmarkEnd w:id="137"/>
      <w:r w:rsidRPr="00DA60DA">
        <w:rPr>
          <w:rFonts w:eastAsia="Times"/>
        </w:rPr>
        <w:t xml:space="preserve"> </w:t>
      </w:r>
    </w:p>
    <w:p w14:paraId="0D763E41" w14:textId="54B684D2" w:rsidR="002247E1" w:rsidRPr="00DA60DA" w:rsidRDefault="002247E1" w:rsidP="00F567D0">
      <w:pPr>
        <w:pStyle w:val="Text"/>
      </w:pPr>
      <w:r w:rsidRPr="00DA60DA">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r w:rsidR="00F567D0" w:rsidRPr="00DA60DA">
        <w:t xml:space="preserve"> as</w:t>
      </w:r>
      <w:r w:rsidR="00F567D0" w:rsidRPr="00DA60DA">
        <w:t xml:space="preserve"> Show in Figure </w:t>
      </w:r>
      <w:r w:rsidR="00F567D0" w:rsidRPr="00DA60DA">
        <w:t>11</w:t>
      </w:r>
      <w:r w:rsidRPr="00DA60DA">
        <w:t>.</w:t>
      </w:r>
    </w:p>
    <w:p w14:paraId="5932C480" w14:textId="440B81B6" w:rsidR="00FE13D3" w:rsidRPr="00DA60DA" w:rsidRDefault="002247E1" w:rsidP="00BC178A">
      <w:pPr>
        <w:pStyle w:val="Text"/>
      </w:pPr>
      <w:r w:rsidRPr="00DA60DA">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7EABCEE7" w:rsidR="002247E1" w:rsidRPr="00DA60DA" w:rsidRDefault="00AC100C" w:rsidP="00BC178A">
      <w:pPr>
        <w:pStyle w:val="Text"/>
      </w:pPr>
      <w:r w:rsidRPr="00DA60DA">
        <mc:AlternateContent>
          <mc:Choice Requires="wps">
            <w:drawing>
              <wp:anchor distT="0" distB="0" distL="114300" distR="114300" simplePos="0" relativeHeight="251851776" behindDoc="0" locked="0" layoutInCell="1" allowOverlap="1" wp14:anchorId="54B1697A" wp14:editId="202D7D44">
                <wp:simplePos x="0" y="0"/>
                <wp:positionH relativeFrom="margin">
                  <wp:align>center</wp:align>
                </wp:positionH>
                <wp:positionV relativeFrom="paragraph">
                  <wp:posOffset>5172710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761FD413" w:rsidR="008B767F" w:rsidRPr="00DA60DA" w:rsidRDefault="008B767F" w:rsidP="008B767F">
                            <w:pPr>
                              <w:pStyle w:val="Caption"/>
                              <w:rPr>
                                <w:rFonts w:eastAsia="Times"/>
                                <w:sz w:val="22"/>
                                <w:szCs w:val="22"/>
                              </w:rPr>
                            </w:pPr>
                            <w:bookmarkStart w:id="138" w:name="_Toc20564534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11</w:t>
                            </w:r>
                            <w:r w:rsidRPr="00DA60DA">
                              <w:rPr>
                                <w:sz w:val="22"/>
                                <w:szCs w:val="22"/>
                              </w:rPr>
                              <w:fldChar w:fldCharType="end"/>
                            </w:r>
                            <w:r w:rsidRPr="00DA60DA">
                              <w:rPr>
                                <w:sz w:val="22"/>
                                <w:szCs w:val="22"/>
                              </w:rPr>
                              <w:t>: Account Controller Class Example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7.3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" stroked="f">
                <v:textbox style="mso-fit-shape-to-text:t" inset="0,0,0,0">
                  <w:txbxContent>
                    <w:p w14:paraId="61025D35" w14:textId="761FD413" w:rsidR="008B767F" w:rsidRPr="00DA60DA" w:rsidRDefault="008B767F" w:rsidP="008B767F">
                      <w:pPr>
                        <w:pStyle w:val="Caption"/>
                        <w:rPr>
                          <w:rFonts w:eastAsia="Times"/>
                          <w:sz w:val="22"/>
                          <w:szCs w:val="22"/>
                        </w:rPr>
                      </w:pPr>
                      <w:bookmarkStart w:id="139" w:name="_Toc20564534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11</w:t>
                      </w:r>
                      <w:r w:rsidRPr="00DA60DA">
                        <w:rPr>
                          <w:sz w:val="22"/>
                          <w:szCs w:val="22"/>
                        </w:rPr>
                        <w:fldChar w:fldCharType="end"/>
                      </w:r>
                      <w:r w:rsidRPr="00DA60DA">
                        <w:rPr>
                          <w:sz w:val="22"/>
                          <w:szCs w:val="22"/>
                        </w:rPr>
                        <w:t>: Account Controller Class Example</w:t>
                      </w:r>
                      <w:bookmarkEnd w:id="139"/>
                    </w:p>
                  </w:txbxContent>
                </v:textbox>
                <w10:wrap type="square" anchorx="margin"/>
              </v:shape>
            </w:pict>
          </mc:Fallback>
        </mc:AlternateContent>
      </w:r>
      <w:r w:rsidRPr="00DA60DA">
        <w:drawing>
          <wp:anchor distT="0" distB="0" distL="114300" distR="114300" simplePos="0" relativeHeight="251849728" behindDoc="0" locked="0" layoutInCell="1" allowOverlap="1" wp14:anchorId="166B1DD8" wp14:editId="4AFA791C">
            <wp:simplePos x="0" y="0"/>
            <wp:positionH relativeFrom="margin">
              <wp:align>center</wp:align>
            </wp:positionH>
            <wp:positionV relativeFrom="bottomMargin">
              <wp:posOffset>-3820160</wp:posOffset>
            </wp:positionV>
            <wp:extent cx="3352800" cy="3356610"/>
            <wp:effectExtent l="76200" t="76200" r="133350" b="129540"/>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352800" cy="335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DA60DA">
        <w:t xml:space="preserve">The </w:t>
      </w:r>
      <w:r w:rsidR="00F567D0" w:rsidRPr="00DA60DA">
        <w:t>Accounts Controller</w:t>
      </w:r>
      <w:r w:rsidR="002247E1" w:rsidRPr="00DA60DA">
        <w:t xml:space="preserve"> in fh_campuswien.banking_applications.accounts.controller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DA60DA">
        <w:br w:type="page"/>
      </w:r>
    </w:p>
    <w:p w14:paraId="5C338B99" w14:textId="41ED41BF" w:rsidR="004F60A2" w:rsidRPr="00DA60DA" w:rsidRDefault="004F60A2" w:rsidP="004F60A2">
      <w:pPr>
        <w:pStyle w:val="Heading3"/>
        <w:rPr>
          <w:rFonts w:eastAsia="Times"/>
          <w:lang w:eastAsia="de-DE"/>
        </w:rPr>
      </w:pPr>
      <w:bookmarkStart w:id="140" w:name="_Toc205645884"/>
      <w:r w:rsidRPr="00DA60DA">
        <w:rPr>
          <w:rFonts w:eastAsia="Times"/>
          <w:lang w:eastAsia="de-DE"/>
        </w:rPr>
        <w:lastRenderedPageBreak/>
        <w:t>Exception</w:t>
      </w:r>
      <w:r w:rsidR="000F7D86" w:rsidRPr="00DA60DA">
        <w:rPr>
          <w:rFonts w:eastAsia="Times"/>
          <w:lang w:eastAsia="de-DE"/>
        </w:rPr>
        <w:t>s</w:t>
      </w:r>
      <w:r w:rsidRPr="00DA60DA">
        <w:rPr>
          <w:rFonts w:eastAsia="Times"/>
          <w:lang w:eastAsia="de-DE"/>
        </w:rPr>
        <w:t xml:space="preserve"> </w:t>
      </w:r>
      <w:r w:rsidR="0049095C" w:rsidRPr="00DA60DA">
        <w:rPr>
          <w:rFonts w:eastAsia="Times"/>
          <w:lang w:eastAsia="de-DE"/>
        </w:rPr>
        <w:t>Handler</w:t>
      </w:r>
      <w:bookmarkEnd w:id="140"/>
    </w:p>
    <w:p w14:paraId="18AFBF70" w14:textId="0CEA1061" w:rsidR="00ED3169" w:rsidRPr="00DA60DA" w:rsidRDefault="00ED3169" w:rsidP="000F7D86">
      <w:pPr>
        <w:pStyle w:val="Text"/>
      </w:pPr>
      <w:r w:rsidRPr="00DA60DA">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DA60DA" w:rsidRDefault="00ED3169" w:rsidP="000F7D86">
      <w:pPr>
        <w:pStyle w:val="Text"/>
      </w:pPr>
      <w:r w:rsidRPr="00DA60DA">
        <w:t>Intercept and handle exceptions thrown during request processing.</w:t>
      </w:r>
    </w:p>
    <w:p w14:paraId="4F643BFF" w14:textId="1943CD0D" w:rsidR="00DC1930" w:rsidRPr="00DA60DA" w:rsidRDefault="000F7D86" w:rsidP="000F7D86">
      <w:pPr>
        <w:pStyle w:val="Text"/>
      </w:pPr>
      <w:r w:rsidRPr="00DA60DA">
        <w:t xml:space="preserve">In </w:t>
      </w:r>
      <w:r w:rsidR="004F60A2" w:rsidRPr="00DA60DA">
        <w:t>fh_campuswien.banking_applications.accounts.exception package</w:t>
      </w:r>
      <w:r w:rsidR="005962E6" w:rsidRPr="00DA60DA">
        <w:t xml:space="preserve"> </w:t>
      </w:r>
      <w:r w:rsidR="005962E6" w:rsidRPr="00DA60DA">
        <w:t>as Show in Figure 1</w:t>
      </w:r>
      <w:r w:rsidR="005962E6" w:rsidRPr="00DA60DA">
        <w:t>2</w:t>
      </w:r>
      <w:r w:rsidR="004F60A2" w:rsidRPr="00DA60DA">
        <w:t xml:space="preserve">, serves as a centralized component for exception handling within your Spring Boot application. It is annotated </w:t>
      </w:r>
      <w:r w:rsidRPr="00DA60DA">
        <w:t xml:space="preserve">with </w:t>
      </w:r>
      <w:r w:rsidR="004F60A2" w:rsidRPr="00DA60DA">
        <w:t xml:space="preserve">ControllerAdvice, allowing it to intercept exceptions raised by controllers and deliver custom responses, thereby enhancing error reporting and the overall client experience. Key features: Validation Error Handling: This feature overrides the handleMethodArgumentNotValid method to capture validation errors (such as invalid request bodies) and returns a map </w:t>
      </w:r>
      <w:r w:rsidR="00DC1930" w:rsidRPr="00DA60DA">
        <w:t>detailing field error</w:t>
      </w:r>
      <w:r w:rsidR="004F60A2" w:rsidRPr="00DA60DA">
        <w:t xml:space="preserve"> along with a 400 Bad Request status. Global Exception Handling: The handleGlobalException method is designed to catch all unhandled exceptions, providing a structured error response accompanied by a 500 Internal Server Error status. Custom Exception Handling: There are specific handlers for CustomerAlreadyExistsException and ResourceNotFoundException that return meaningful error messages along with the appropriate HTTP status codes (400 and 404). </w:t>
      </w:r>
    </w:p>
    <w:p w14:paraId="6CCC4ED4" w14:textId="0B74FBB1" w:rsidR="004F60A2" w:rsidRPr="00DA60DA" w:rsidRDefault="004F60A2" w:rsidP="000F7D86">
      <w:pPr>
        <w:pStyle w:val="Text"/>
      </w:pPr>
      <w:r w:rsidRPr="00DA60DA">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DA60DA" w:rsidRDefault="000F7D86" w:rsidP="004A27CA">
      <w:pPr>
        <w:spacing w:after="0" w:line="240" w:lineRule="auto"/>
        <w:jc w:val="left"/>
        <w:rPr>
          <w:rFonts w:eastAsia="Times"/>
          <w:sz w:val="22"/>
          <w:szCs w:val="22"/>
          <w:lang w:eastAsia="de-DE"/>
        </w:rPr>
      </w:pPr>
      <w:r w:rsidRPr="00DA60DA">
        <w:rPr>
          <w:rFonts w:eastAsia="Times"/>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DA60DA" w:rsidRDefault="00ED3169" w:rsidP="00ED3169">
      <w:pPr>
        <w:spacing w:after="0" w:line="240" w:lineRule="auto"/>
        <w:jc w:val="left"/>
        <w:rPr>
          <w:rFonts w:eastAsia="Times"/>
        </w:rPr>
      </w:pPr>
    </w:p>
    <w:p w14:paraId="3F10B7FD" w14:textId="06A4AD6A" w:rsidR="00ED3169" w:rsidRPr="00DA60DA" w:rsidRDefault="008B767F" w:rsidP="00ED3169">
      <w:pPr>
        <w:spacing w:after="0" w:line="240" w:lineRule="auto"/>
        <w:jc w:val="left"/>
        <w:rPr>
          <w:rFonts w:eastAsia="Times"/>
        </w:rPr>
      </w:pPr>
      <w:r w:rsidRPr="00DA60DA">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65B6A408" w:rsidR="008B767F" w:rsidRPr="00DA60DA" w:rsidRDefault="008B767F" w:rsidP="008B767F">
                            <w:pPr>
                              <w:pStyle w:val="Caption"/>
                              <w:rPr>
                                <w:rFonts w:eastAsia="Times"/>
                                <w:sz w:val="22"/>
                                <w:szCs w:val="22"/>
                              </w:rPr>
                            </w:pPr>
                            <w:bookmarkStart w:id="141" w:name="_Toc20564535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12</w:t>
                            </w:r>
                            <w:r w:rsidRPr="00DA60DA">
                              <w:rPr>
                                <w:sz w:val="22"/>
                                <w:szCs w:val="22"/>
                              </w:rPr>
                              <w:fldChar w:fldCharType="end"/>
                            </w:r>
                            <w:r w:rsidRPr="00DA60DA">
                              <w:rPr>
                                <w:sz w:val="22"/>
                                <w:szCs w:val="22"/>
                              </w:rPr>
                              <w:t>: Global Exception Class Example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65B6A408" w:rsidR="008B767F" w:rsidRPr="00DA60DA" w:rsidRDefault="008B767F" w:rsidP="008B767F">
                      <w:pPr>
                        <w:pStyle w:val="Caption"/>
                        <w:rPr>
                          <w:rFonts w:eastAsia="Times"/>
                          <w:sz w:val="22"/>
                          <w:szCs w:val="22"/>
                        </w:rPr>
                      </w:pPr>
                      <w:bookmarkStart w:id="142" w:name="_Toc20564535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12</w:t>
                      </w:r>
                      <w:r w:rsidRPr="00DA60DA">
                        <w:rPr>
                          <w:sz w:val="22"/>
                          <w:szCs w:val="22"/>
                        </w:rPr>
                        <w:fldChar w:fldCharType="end"/>
                      </w:r>
                      <w:r w:rsidRPr="00DA60DA">
                        <w:rPr>
                          <w:sz w:val="22"/>
                          <w:szCs w:val="22"/>
                        </w:rPr>
                        <w:t>: Global Exception Class Example</w:t>
                      </w:r>
                      <w:bookmarkEnd w:id="142"/>
                    </w:p>
                  </w:txbxContent>
                </v:textbox>
                <w10:wrap type="square" anchorx="margin"/>
              </v:shape>
            </w:pict>
          </mc:Fallback>
        </mc:AlternateContent>
      </w:r>
      <w:r w:rsidR="00ED3169" w:rsidRPr="00DA60DA">
        <w:rPr>
          <w:rFonts w:eastAsia="Times"/>
        </w:rPr>
        <w:br w:type="page"/>
      </w:r>
    </w:p>
    <w:p w14:paraId="09D406B3" w14:textId="77777777" w:rsidR="002247E1" w:rsidRPr="00DA60DA" w:rsidRDefault="002247E1" w:rsidP="002247E1">
      <w:pPr>
        <w:pStyle w:val="Heading3"/>
        <w:rPr>
          <w:rFonts w:eastAsia="Times"/>
        </w:rPr>
      </w:pPr>
      <w:bookmarkStart w:id="143" w:name="_Toc205645885"/>
      <w:r w:rsidRPr="00DA60DA">
        <w:rPr>
          <w:rFonts w:eastAsia="Times"/>
          <w:lang w:eastAsia="de-DE"/>
        </w:rPr>
        <w:lastRenderedPageBreak/>
        <w:t>Application YML file</w:t>
      </w:r>
      <w:bookmarkEnd w:id="143"/>
    </w:p>
    <w:p w14:paraId="2611C37E" w14:textId="2165F4F6" w:rsidR="002247E1" w:rsidRPr="00DA60DA" w:rsidRDefault="002247E1" w:rsidP="008E2854">
      <w:pPr>
        <w:pStyle w:val="Text"/>
      </w:pPr>
      <w:r w:rsidRPr="00DA60DA">
        <w:t>The configures your Spring Boot application. It defines settings for the server, database, logging, service discovery, messaging, monitoring, and resilience</w:t>
      </w:r>
      <w:r w:rsidR="00800891" w:rsidRPr="00DA60DA">
        <w:t xml:space="preserve"> </w:t>
      </w:r>
      <w:r w:rsidR="00800891" w:rsidRPr="00DA60DA">
        <w:t>as Show in Figure 1</w:t>
      </w:r>
      <w:r w:rsidR="00800891" w:rsidRPr="00DA60DA">
        <w:t>3</w:t>
      </w:r>
      <w:r w:rsidRPr="00DA60DA">
        <w:t>. This file centralizes environment-specific and service-specific properties, enabling features like:</w:t>
      </w:r>
    </w:p>
    <w:p w14:paraId="128570AC" w14:textId="77777777" w:rsidR="002247E1" w:rsidRPr="00DA60DA" w:rsidRDefault="002247E1" w:rsidP="008E2854">
      <w:pPr>
        <w:pStyle w:val="Text"/>
        <w:numPr>
          <w:ilvl w:val="0"/>
          <w:numId w:val="68"/>
        </w:numPr>
      </w:pPr>
      <w:r w:rsidRPr="00DA60DA">
        <w:t>Setting server port and application name</w:t>
      </w:r>
    </w:p>
    <w:p w14:paraId="24403D4B" w14:textId="77777777" w:rsidR="002247E1" w:rsidRPr="00DA60DA" w:rsidRDefault="002247E1" w:rsidP="008E2854">
      <w:pPr>
        <w:pStyle w:val="Text"/>
        <w:numPr>
          <w:ilvl w:val="0"/>
          <w:numId w:val="68"/>
        </w:numPr>
      </w:pPr>
      <w:r w:rsidRPr="00DA60DA">
        <w:t>Configuring the H2 in-memory database and JPA/Hibernate</w:t>
      </w:r>
    </w:p>
    <w:p w14:paraId="4F7C32AC" w14:textId="77777777" w:rsidR="002247E1" w:rsidRPr="00DA60DA" w:rsidRDefault="002247E1" w:rsidP="008E2854">
      <w:pPr>
        <w:pStyle w:val="Text"/>
        <w:numPr>
          <w:ilvl w:val="0"/>
          <w:numId w:val="68"/>
        </w:numPr>
      </w:pPr>
      <w:r w:rsidRPr="00DA60DA">
        <w:t>Enabling the H2 console for development</w:t>
      </w:r>
    </w:p>
    <w:p w14:paraId="6AB0D4D0" w14:textId="77777777" w:rsidR="002247E1" w:rsidRPr="00DA60DA" w:rsidRDefault="002247E1" w:rsidP="008E2854">
      <w:pPr>
        <w:pStyle w:val="Text"/>
        <w:numPr>
          <w:ilvl w:val="0"/>
          <w:numId w:val="68"/>
        </w:numPr>
      </w:pPr>
      <w:r w:rsidRPr="00DA60DA">
        <w:t>Importing external configuration from a config server</w:t>
      </w:r>
    </w:p>
    <w:p w14:paraId="1CE111B9" w14:textId="77777777" w:rsidR="002247E1" w:rsidRPr="00DA60DA" w:rsidRDefault="002247E1" w:rsidP="008E2854">
      <w:pPr>
        <w:pStyle w:val="Text"/>
        <w:numPr>
          <w:ilvl w:val="0"/>
          <w:numId w:val="68"/>
        </w:numPr>
      </w:pPr>
      <w:r w:rsidRPr="00DA60DA">
        <w:t>Setting up Kafka messaging and (optionally) RabbitMQ</w:t>
      </w:r>
    </w:p>
    <w:p w14:paraId="017197BD" w14:textId="77777777" w:rsidR="002247E1" w:rsidRPr="00DA60DA" w:rsidRDefault="002247E1" w:rsidP="008E2854">
      <w:pPr>
        <w:pStyle w:val="Text"/>
        <w:numPr>
          <w:ilvl w:val="0"/>
          <w:numId w:val="68"/>
        </w:numPr>
      </w:pPr>
      <w:r w:rsidRPr="00DA60DA">
        <w:t>Exposing and customizing Spring Boot Actuator endpoints for monitoring and health checks</w:t>
      </w:r>
    </w:p>
    <w:p w14:paraId="7DD6E39B" w14:textId="77777777" w:rsidR="002247E1" w:rsidRPr="00DA60DA" w:rsidRDefault="002247E1" w:rsidP="008E2854">
      <w:pPr>
        <w:pStyle w:val="Text"/>
        <w:numPr>
          <w:ilvl w:val="0"/>
          <w:numId w:val="68"/>
        </w:numPr>
      </w:pPr>
      <w:r w:rsidRPr="00DA60DA">
        <w:t>Registering with Eureka for service discovery</w:t>
      </w:r>
    </w:p>
    <w:p w14:paraId="37E6A91F" w14:textId="77777777" w:rsidR="002247E1" w:rsidRPr="00DA60DA" w:rsidRDefault="002247E1" w:rsidP="008E2854">
      <w:pPr>
        <w:pStyle w:val="Text"/>
        <w:numPr>
          <w:ilvl w:val="0"/>
          <w:numId w:val="68"/>
        </w:numPr>
      </w:pPr>
      <w:r w:rsidRPr="00DA60DA">
        <w:t>Defining logging levels and patterns</w:t>
      </w:r>
    </w:p>
    <w:p w14:paraId="26F2DA5D" w14:textId="76AB5A61" w:rsidR="002247E1" w:rsidRPr="00DA60DA" w:rsidRDefault="002247E1" w:rsidP="008E2854">
      <w:pPr>
        <w:pStyle w:val="Text"/>
        <w:numPr>
          <w:ilvl w:val="0"/>
          <w:numId w:val="68"/>
        </w:numPr>
      </w:pPr>
      <w:r w:rsidRPr="00DA60DA">
        <w:t>Configuring Resilience4j for circuit breaking, retrieving, and rate limiting</w:t>
      </w:r>
    </w:p>
    <w:p w14:paraId="4DAFDBEE" w14:textId="1CCBFAAA" w:rsidR="002247E1" w:rsidRPr="00DA60DA" w:rsidRDefault="002247E1" w:rsidP="008E2854">
      <w:pPr>
        <w:pStyle w:val="Text"/>
        <w:numPr>
          <w:ilvl w:val="0"/>
          <w:numId w:val="68"/>
        </w:numPr>
      </w:pPr>
      <w:r w:rsidRPr="00DA60DA">
        <w:t>This file ensures the application runs with the correct infrastructure, resilience, and monitoring settings.</w:t>
      </w:r>
    </w:p>
    <w:p w14:paraId="6E951180" w14:textId="585C1FC0" w:rsidR="002247E1" w:rsidRPr="00DA60DA" w:rsidRDefault="00756CAA" w:rsidP="002247E1">
      <w:pPr>
        <w:spacing w:after="0" w:line="240" w:lineRule="auto"/>
        <w:jc w:val="left"/>
        <w:rPr>
          <w:rFonts w:eastAsia="Times"/>
        </w:rPr>
      </w:pPr>
      <w:r w:rsidRPr="00DA60DA">
        <w:rPr>
          <w:rFonts w:eastAsia="Times"/>
        </w:rPr>
        <w:drawing>
          <wp:anchor distT="0" distB="0" distL="114300" distR="114300" simplePos="0" relativeHeight="251846656" behindDoc="0" locked="0" layoutInCell="1" allowOverlap="1" wp14:anchorId="6865AE7C" wp14:editId="77CAD11C">
            <wp:simplePos x="0" y="0"/>
            <wp:positionH relativeFrom="margin">
              <wp:align>center</wp:align>
            </wp:positionH>
            <wp:positionV relativeFrom="margin">
              <wp:posOffset>4920615</wp:posOffset>
            </wp:positionV>
            <wp:extent cx="2882900" cy="3200400"/>
            <wp:effectExtent l="76200" t="76200" r="127000" b="13335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29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DA60DA" w:rsidRDefault="002247E1" w:rsidP="002247E1">
      <w:pPr>
        <w:spacing w:after="0" w:line="240" w:lineRule="auto"/>
        <w:jc w:val="left"/>
        <w:rPr>
          <w:rFonts w:eastAsia="Times"/>
        </w:rPr>
      </w:pPr>
    </w:p>
    <w:p w14:paraId="2B7FFEFB" w14:textId="508E198C" w:rsidR="002247E1" w:rsidRPr="00DA60DA" w:rsidRDefault="008E2854" w:rsidP="00D61EE4">
      <w:pPr>
        <w:pStyle w:val="ListParagraph"/>
        <w:spacing w:after="0" w:line="240" w:lineRule="auto"/>
        <w:jc w:val="left"/>
        <w:rPr>
          <w:rFonts w:eastAsia="Times"/>
        </w:rPr>
      </w:pPr>
      <w:r w:rsidRPr="00DA60DA">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01BA3215" w:rsidR="00A674DA" w:rsidRPr="00DA60DA" w:rsidRDefault="00A674DA" w:rsidP="00A674DA">
                            <w:pPr>
                              <w:pStyle w:val="Caption"/>
                              <w:rPr>
                                <w:rFonts w:eastAsia="Times"/>
                                <w:sz w:val="22"/>
                                <w:szCs w:val="22"/>
                              </w:rPr>
                            </w:pPr>
                            <w:bookmarkStart w:id="144" w:name="_Toc20564535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13</w:t>
                            </w:r>
                            <w:r w:rsidRPr="00DA60DA">
                              <w:rPr>
                                <w:sz w:val="22"/>
                                <w:szCs w:val="22"/>
                              </w:rPr>
                              <w:fldChar w:fldCharType="end"/>
                            </w:r>
                            <w:r w:rsidRPr="00DA60DA">
                              <w:rPr>
                                <w:sz w:val="22"/>
                                <w:szCs w:val="22"/>
                              </w:rPr>
                              <w:t>: Application.yml file Example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01BA3215" w:rsidR="00A674DA" w:rsidRPr="00DA60DA" w:rsidRDefault="00A674DA" w:rsidP="00A674DA">
                      <w:pPr>
                        <w:pStyle w:val="Caption"/>
                        <w:rPr>
                          <w:rFonts w:eastAsia="Times"/>
                          <w:sz w:val="22"/>
                          <w:szCs w:val="22"/>
                        </w:rPr>
                      </w:pPr>
                      <w:bookmarkStart w:id="145" w:name="_Toc20564535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13</w:t>
                      </w:r>
                      <w:r w:rsidRPr="00DA60DA">
                        <w:rPr>
                          <w:sz w:val="22"/>
                          <w:szCs w:val="22"/>
                        </w:rPr>
                        <w:fldChar w:fldCharType="end"/>
                      </w:r>
                      <w:r w:rsidRPr="00DA60DA">
                        <w:rPr>
                          <w:sz w:val="22"/>
                          <w:szCs w:val="22"/>
                        </w:rPr>
                        <w:t>: Application.yml file Example</w:t>
                      </w:r>
                      <w:bookmarkEnd w:id="145"/>
                    </w:p>
                  </w:txbxContent>
                </v:textbox>
                <w10:wrap type="square" anchorx="margin"/>
              </v:shape>
            </w:pict>
          </mc:Fallback>
        </mc:AlternateContent>
      </w:r>
      <w:r w:rsidR="002247E1" w:rsidRPr="00DA60DA">
        <w:rPr>
          <w:rFonts w:eastAsia="Times"/>
        </w:rPr>
        <w:br w:type="page"/>
      </w:r>
    </w:p>
    <w:p w14:paraId="1031A81C" w14:textId="714D3869" w:rsidR="00CE0A08" w:rsidRPr="00DA60DA" w:rsidRDefault="00CE0A08" w:rsidP="00CE0A08">
      <w:pPr>
        <w:pStyle w:val="Heading2"/>
        <w:rPr>
          <w:rFonts w:eastAsia="Times"/>
        </w:rPr>
      </w:pPr>
      <w:bookmarkStart w:id="146" w:name="_Toc205645886"/>
      <w:r w:rsidRPr="00DA60DA">
        <w:rPr>
          <w:rFonts w:eastAsia="Times"/>
        </w:rPr>
        <w:lastRenderedPageBreak/>
        <w:t>Configuration Strategy</w:t>
      </w:r>
      <w:bookmarkEnd w:id="146"/>
    </w:p>
    <w:p w14:paraId="0404E11C" w14:textId="4BC2EE02" w:rsidR="0025591E" w:rsidRPr="00DA60DA" w:rsidRDefault="0025591E" w:rsidP="0025591E">
      <w:pPr>
        <w:pStyle w:val="Heading3"/>
        <w:rPr>
          <w:rFonts w:eastAsia="Times"/>
        </w:rPr>
      </w:pPr>
      <w:bookmarkStart w:id="147" w:name="_Toc205645887"/>
      <w:r w:rsidRPr="00DA60DA">
        <w:rPr>
          <w:rFonts w:eastAsia="Times"/>
        </w:rPr>
        <w:t>API</w:t>
      </w:r>
      <w:bookmarkEnd w:id="147"/>
    </w:p>
    <w:p w14:paraId="07B39EFD" w14:textId="387C2418" w:rsidR="00D7565E" w:rsidRPr="00DA60DA" w:rsidRDefault="00D7565E">
      <w:pPr>
        <w:spacing w:after="0" w:line="240" w:lineRule="auto"/>
        <w:jc w:val="left"/>
        <w:rPr>
          <w:rFonts w:eastAsia="Times"/>
          <w:b/>
          <w:bCs/>
          <w:sz w:val="22"/>
          <w:szCs w:val="22"/>
          <w:lang w:eastAsia="de-DE"/>
        </w:rPr>
      </w:pPr>
    </w:p>
    <w:p w14:paraId="5A6C6FEB" w14:textId="77777777" w:rsidR="00B8699A" w:rsidRPr="00DA60DA" w:rsidRDefault="00B8699A" w:rsidP="005B3B86">
      <w:pPr>
        <w:pStyle w:val="Text"/>
      </w:pPr>
      <w:r w:rsidRPr="00DA60DA">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DA60DA" w:rsidRDefault="00B8699A" w:rsidP="005B3B86">
      <w:pPr>
        <w:pStyle w:val="Text"/>
      </w:pPr>
    </w:p>
    <w:p w14:paraId="7C525B59" w14:textId="77777777" w:rsidR="00B8699A" w:rsidRPr="00DA60DA" w:rsidRDefault="00B8699A" w:rsidP="005B3B86">
      <w:pPr>
        <w:pStyle w:val="Text"/>
      </w:pPr>
      <w:r w:rsidRPr="00DA60DA">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DA60DA" w:rsidRDefault="00B8699A" w:rsidP="005B3B86">
      <w:pPr>
        <w:pStyle w:val="Text"/>
      </w:pPr>
    </w:p>
    <w:p w14:paraId="27BA13B3" w14:textId="394A3448" w:rsidR="00B8699A" w:rsidRPr="00DA60DA" w:rsidRDefault="00B8699A" w:rsidP="005B3B86">
      <w:pPr>
        <w:pStyle w:val="Text"/>
      </w:pPr>
      <w:r w:rsidRPr="00DA60DA">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DA60DA" w:rsidRDefault="00B8699A" w:rsidP="005B3B86">
      <w:pPr>
        <w:pStyle w:val="Text"/>
      </w:pPr>
    </w:p>
    <w:p w14:paraId="15FB2E78" w14:textId="59147ACE" w:rsidR="00B8699A" w:rsidRPr="00DA60DA" w:rsidRDefault="00B8699A" w:rsidP="005B3B86">
      <w:pPr>
        <w:pStyle w:val="Text"/>
      </w:pPr>
      <w:r w:rsidRPr="00DA60DA">
        <w:t xml:space="preserve">What Kind of Data Is Involved? The system expects and returns data in a structured format that </w:t>
      </w:r>
      <w:r w:rsidR="00C906C8" w:rsidRPr="00DA60DA">
        <w:t>includes</w:t>
      </w:r>
      <w:r w:rsidRPr="00DA60DA">
        <w:t xml:space="preserve"> Customer Info: name, email, mobile number; Account Info: account number, type, and branch; Other Info: error messages (in case of issues), success codes, or system responses.</w:t>
      </w:r>
    </w:p>
    <w:p w14:paraId="60325DBA" w14:textId="77777777" w:rsidR="00B8699A" w:rsidRPr="00DA60DA" w:rsidRDefault="00B8699A" w:rsidP="005B3B86">
      <w:pPr>
        <w:pStyle w:val="Text"/>
      </w:pPr>
    </w:p>
    <w:p w14:paraId="64E62E38" w14:textId="074281E3" w:rsidR="00D7565E" w:rsidRPr="00DA60DA" w:rsidRDefault="00B8699A" w:rsidP="005B3B86">
      <w:pPr>
        <w:pStyle w:val="Text"/>
      </w:pPr>
      <w:r w:rsidRPr="00DA60DA">
        <w:t>Why It’s Useful (Even for Non-Technical Stakeholders): It ensures that all components of the system interact effectively. It supports developers, testers, and architects in their tasks.</w:t>
      </w:r>
    </w:p>
    <w:p w14:paraId="13A40144" w14:textId="77777777" w:rsidR="00D7565E" w:rsidRPr="00DA60DA" w:rsidRDefault="00D7565E" w:rsidP="00D7565E">
      <w:pPr>
        <w:spacing w:after="0" w:line="240" w:lineRule="auto"/>
        <w:jc w:val="left"/>
        <w:rPr>
          <w:rFonts w:eastAsia="Times"/>
          <w:sz w:val="22"/>
          <w:szCs w:val="22"/>
          <w:lang w:eastAsia="de-DE"/>
        </w:rPr>
      </w:pPr>
    </w:p>
    <w:p w14:paraId="06FB0861" w14:textId="67D430E9" w:rsidR="00D7565E" w:rsidRPr="00DA60DA" w:rsidRDefault="00D7565E" w:rsidP="001430D3">
      <w:pPr>
        <w:pStyle w:val="Text"/>
        <w:rPr>
          <w:b/>
          <w:bCs/>
        </w:rPr>
      </w:pPr>
      <w:r w:rsidRPr="00DA60DA">
        <w:rPr>
          <w:b/>
          <w:bCs/>
        </w:rPr>
        <w:t xml:space="preserve">All Microservices API documents PDF will be in folder </w:t>
      </w:r>
      <w:r w:rsidR="00337EF4" w:rsidRPr="00DA60DA">
        <w:rPr>
          <w:b/>
          <w:bCs/>
        </w:rPr>
        <w:t>API</w:t>
      </w:r>
      <w:r w:rsidR="00133999" w:rsidRPr="00DA60DA">
        <w:rPr>
          <w:b/>
          <w:bCs/>
        </w:rPr>
        <w:t>-</w:t>
      </w:r>
      <w:r w:rsidR="00337EF4" w:rsidRPr="00DA60DA">
        <w:rPr>
          <w:b/>
          <w:bCs/>
        </w:rPr>
        <w:t>Document in</w:t>
      </w:r>
      <w:r w:rsidRPr="00DA60DA">
        <w:rPr>
          <w:b/>
          <w:bCs/>
        </w:rPr>
        <w:t xml:space="preserve"> GIT-</w:t>
      </w:r>
      <w:r w:rsidR="00133999" w:rsidRPr="00DA60DA">
        <w:rPr>
          <w:b/>
          <w:bCs/>
        </w:rPr>
        <w:t xml:space="preserve">Hub </w:t>
      </w:r>
      <w:r w:rsidRPr="00DA60DA">
        <w:rPr>
          <w:b/>
          <w:bCs/>
        </w:rPr>
        <w:t>Repository</w:t>
      </w:r>
      <w:r w:rsidR="00337EF4" w:rsidRPr="00DA60DA">
        <w:rPr>
          <w:b/>
          <w:bCs/>
        </w:rPr>
        <w:t>.</w:t>
      </w:r>
      <w:r w:rsidRPr="00DA60DA">
        <w:rPr>
          <w:b/>
          <w:bCs/>
        </w:rPr>
        <w:t xml:space="preserve"> </w:t>
      </w:r>
    </w:p>
    <w:p w14:paraId="677D1D4B" w14:textId="71DAF3D1" w:rsidR="00D7565E" w:rsidRDefault="00D7565E" w:rsidP="001430D3">
      <w:pPr>
        <w:pStyle w:val="Text"/>
        <w:rPr>
          <w:b/>
          <w:bCs/>
        </w:rPr>
      </w:pPr>
      <w:r w:rsidRPr="00DA60DA">
        <w:rPr>
          <w:b/>
          <w:bCs/>
        </w:rPr>
        <w:t xml:space="preserve">This example for </w:t>
      </w:r>
      <w:r w:rsidR="001430D3" w:rsidRPr="00DA60DA">
        <w:rPr>
          <w:b/>
          <w:bCs/>
        </w:rPr>
        <w:t xml:space="preserve">API </w:t>
      </w:r>
      <w:r w:rsidRPr="00DA60DA">
        <w:rPr>
          <w:b/>
          <w:bCs/>
        </w:rPr>
        <w:t>Account microservice</w:t>
      </w:r>
      <w:r w:rsidR="001430D3" w:rsidRPr="00DA60DA">
        <w:rPr>
          <w:b/>
          <w:bCs/>
        </w:rPr>
        <w:t xml:space="preserve"> </w:t>
      </w:r>
      <w:r w:rsidR="001430D3" w:rsidRPr="00DA60DA">
        <w:rPr>
          <w:b/>
          <w:bCs/>
        </w:rPr>
        <w:t>as Show in Figure</w:t>
      </w:r>
      <w:r w:rsidR="00133999" w:rsidRPr="00DA60DA">
        <w:rPr>
          <w:b/>
          <w:bCs/>
        </w:rPr>
        <w:t>s</w:t>
      </w:r>
      <w:r w:rsidR="001430D3" w:rsidRPr="00DA60DA">
        <w:rPr>
          <w:b/>
          <w:bCs/>
        </w:rPr>
        <w:t xml:space="preserve"> </w:t>
      </w:r>
      <w:r w:rsidR="001430D3" w:rsidRPr="00DA60DA">
        <w:rPr>
          <w:b/>
          <w:bCs/>
        </w:rPr>
        <w:t xml:space="preserve">14 </w:t>
      </w:r>
      <w:r w:rsidR="00133999" w:rsidRPr="00DA60DA">
        <w:rPr>
          <w:b/>
          <w:bCs/>
        </w:rPr>
        <w:t>–</w:t>
      </w:r>
      <w:r w:rsidR="001430D3" w:rsidRPr="00DA60DA">
        <w:rPr>
          <w:b/>
          <w:bCs/>
        </w:rPr>
        <w:t xml:space="preserve"> 17</w:t>
      </w:r>
      <w:r w:rsidR="00133999" w:rsidRPr="00DA60DA">
        <w:rPr>
          <w:b/>
          <w:bCs/>
        </w:rPr>
        <w:t>.</w:t>
      </w:r>
    </w:p>
    <w:p w14:paraId="12D3811F" w14:textId="55320B3D" w:rsidR="009F7F5A" w:rsidRPr="00DA60DA" w:rsidRDefault="009F7F5A" w:rsidP="001430D3">
      <w:pPr>
        <w:pStyle w:val="Text"/>
        <w:rPr>
          <w:b/>
          <w:bCs/>
        </w:rPr>
      </w:pPr>
      <w:r>
        <w:rPr>
          <w:b/>
          <w:bCs/>
        </w:rPr>
        <w:t xml:space="preserve">Link: </w:t>
      </w:r>
      <w:hyperlink r:id="rId34" w:history="1">
        <w:r w:rsidRPr="00867938">
          <w:rPr>
            <w:rStyle w:val="Hyperlink"/>
            <w:b/>
            <w:bCs/>
          </w:rPr>
          <w:t>AimenFH/Banking-Applications: Developing Resilient and Scalable Event-Driven Microservices for Banking Applications</w:t>
        </w:r>
      </w:hyperlink>
    </w:p>
    <w:p w14:paraId="1A2B3773" w14:textId="43FECF50" w:rsidR="00D7565E" w:rsidRPr="00DA60DA" w:rsidRDefault="00D7565E" w:rsidP="00D7565E">
      <w:pPr>
        <w:spacing w:after="0" w:line="240" w:lineRule="auto"/>
        <w:jc w:val="left"/>
        <w:rPr>
          <w:rFonts w:eastAsia="Times"/>
          <w:b/>
          <w:bCs/>
          <w:sz w:val="22"/>
          <w:szCs w:val="22"/>
          <w:lang w:eastAsia="de-DE"/>
        </w:rPr>
      </w:pPr>
    </w:p>
    <w:p w14:paraId="2539BBBD" w14:textId="0C5E463E" w:rsidR="004E181D" w:rsidRPr="00DA60DA" w:rsidRDefault="001043F7">
      <w:pPr>
        <w:spacing w:after="0" w:line="240" w:lineRule="auto"/>
        <w:jc w:val="left"/>
        <w:rPr>
          <w:rFonts w:eastAsia="Times"/>
        </w:rPr>
      </w:pPr>
      <w:r w:rsidRPr="00DA60DA">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274934D" w:rsidR="00AA0223" w:rsidRPr="00DA60DA" w:rsidRDefault="00AA0223" w:rsidP="00AA0223">
                            <w:pPr>
                              <w:pStyle w:val="Caption"/>
                              <w:rPr>
                                <w:rFonts w:eastAsia="Times"/>
                                <w:sz w:val="22"/>
                                <w:szCs w:val="22"/>
                              </w:rPr>
                            </w:pPr>
                            <w:bookmarkStart w:id="148" w:name="_Toc20564535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14</w:t>
                            </w:r>
                            <w:r w:rsidRPr="00DA60DA">
                              <w:rPr>
                                <w:sz w:val="22"/>
                                <w:szCs w:val="22"/>
                              </w:rPr>
                              <w:fldChar w:fldCharType="end"/>
                            </w:r>
                            <w:r w:rsidRPr="00DA60DA">
                              <w:rPr>
                                <w:sz w:val="22"/>
                                <w:szCs w:val="22"/>
                              </w:rPr>
                              <w:t>: API Example for Account micro service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Bh/g1XHAIAAEAEAAAOAAAAAAAAAAAAAAAAAC4CAABkcnMvZTJvRG9jLnhtbFBL&#10;AQItABQABgAIAAAAIQAtrHsk4QAAAAsBAAAPAAAAAAAAAAAAAAAAAHYEAABkcnMvZG93bnJldi54&#10;bWxQSwUGAAAAAAQABADzAAAAhAUAAAAA&#10;" stroked="f">
                <v:textbox style="mso-fit-shape-to-text:t" inset="0,0,0,0">
                  <w:txbxContent>
                    <w:p w14:paraId="6061B965" w14:textId="0274934D" w:rsidR="00AA0223" w:rsidRPr="00DA60DA" w:rsidRDefault="00AA0223" w:rsidP="00AA0223">
                      <w:pPr>
                        <w:pStyle w:val="Caption"/>
                        <w:rPr>
                          <w:rFonts w:eastAsia="Times"/>
                          <w:sz w:val="22"/>
                          <w:szCs w:val="22"/>
                        </w:rPr>
                      </w:pPr>
                      <w:bookmarkStart w:id="149" w:name="_Toc20564535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14</w:t>
                      </w:r>
                      <w:r w:rsidRPr="00DA60DA">
                        <w:rPr>
                          <w:sz w:val="22"/>
                          <w:szCs w:val="22"/>
                        </w:rPr>
                        <w:fldChar w:fldCharType="end"/>
                      </w:r>
                      <w:r w:rsidRPr="00DA60DA">
                        <w:rPr>
                          <w:sz w:val="22"/>
                          <w:szCs w:val="22"/>
                        </w:rPr>
                        <w:t>: API Example for Account micro service 1</w:t>
                      </w:r>
                      <w:bookmarkEnd w:id="149"/>
                    </w:p>
                  </w:txbxContent>
                </v:textbox>
                <w10:wrap type="square" anchorx="page"/>
              </v:shape>
            </w:pict>
          </mc:Fallback>
        </mc:AlternateContent>
      </w:r>
      <w:r w:rsidRPr="00DA60DA">
        <w:rPr>
          <w:b/>
          <w:bCs/>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DA60DA">
        <w:rPr>
          <w:rFonts w:eastAsia="Times"/>
        </w:rPr>
        <w:br w:type="page"/>
      </w:r>
      <w:r w:rsidR="005B3B86" w:rsidRPr="00DA60DA">
        <w:rPr>
          <w:rFonts w:eastAsia="Times"/>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DA60DA">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AD11658" w:rsidR="00AA0223" w:rsidRPr="00DA60DA" w:rsidRDefault="00AA0223" w:rsidP="00AA0223">
                            <w:pPr>
                              <w:pStyle w:val="Caption"/>
                              <w:rPr>
                                <w:sz w:val="22"/>
                                <w:szCs w:val="22"/>
                              </w:rPr>
                            </w:pPr>
                            <w:bookmarkStart w:id="150" w:name="_Toc20564535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15</w:t>
                            </w:r>
                            <w:r w:rsidRPr="00DA60DA">
                              <w:rPr>
                                <w:sz w:val="22"/>
                                <w:szCs w:val="22"/>
                              </w:rPr>
                              <w:fldChar w:fldCharType="end"/>
                            </w:r>
                            <w:r w:rsidRPr="00DA60DA">
                              <w:rPr>
                                <w:sz w:val="22"/>
                                <w:szCs w:val="22"/>
                              </w:rPr>
                              <w:t>: API Example for Account micro service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AD11658" w:rsidR="00AA0223" w:rsidRPr="00DA60DA" w:rsidRDefault="00AA0223" w:rsidP="00AA0223">
                      <w:pPr>
                        <w:pStyle w:val="Caption"/>
                        <w:rPr>
                          <w:sz w:val="22"/>
                          <w:szCs w:val="22"/>
                        </w:rPr>
                      </w:pPr>
                      <w:bookmarkStart w:id="151" w:name="_Toc20564535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15</w:t>
                      </w:r>
                      <w:r w:rsidRPr="00DA60DA">
                        <w:rPr>
                          <w:sz w:val="22"/>
                          <w:szCs w:val="22"/>
                        </w:rPr>
                        <w:fldChar w:fldCharType="end"/>
                      </w:r>
                      <w:r w:rsidRPr="00DA60DA">
                        <w:rPr>
                          <w:sz w:val="22"/>
                          <w:szCs w:val="22"/>
                        </w:rPr>
                        <w:t>: API Example for Account micro service 2</w:t>
                      </w:r>
                      <w:bookmarkEnd w:id="151"/>
                    </w:p>
                  </w:txbxContent>
                </v:textbox>
                <w10:wrap type="square"/>
              </v:shape>
            </w:pict>
          </mc:Fallback>
        </mc:AlternateContent>
      </w:r>
      <w:r w:rsidR="0049751D" w:rsidRPr="00DA60DA">
        <w:rPr>
          <w:rFonts w:eastAsia="Times"/>
        </w:rPr>
        <w:br w:type="page"/>
      </w:r>
      <w:r w:rsidR="007D05E7" w:rsidRPr="00DA60DA">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2247CBA" w:rsidR="00AA0223" w:rsidRPr="00DA60DA" w:rsidRDefault="00AA0223" w:rsidP="00AA0223">
                            <w:pPr>
                              <w:pStyle w:val="Caption"/>
                            </w:pPr>
                            <w:bookmarkStart w:id="152" w:name="_Toc205645354"/>
                            <w:r w:rsidRPr="00DA60DA">
                              <w:t xml:space="preserve">Figure </w:t>
                            </w:r>
                            <w:r w:rsidRPr="00DA60DA">
                              <w:fldChar w:fldCharType="begin"/>
                            </w:r>
                            <w:r w:rsidRPr="00DA60DA">
                              <w:instrText xml:space="preserve"> SEQ Figure \* ARABIC </w:instrText>
                            </w:r>
                            <w:r w:rsidRPr="00DA60DA">
                              <w:fldChar w:fldCharType="separate"/>
                            </w:r>
                            <w:r w:rsidR="00B61D48" w:rsidRPr="00DA60DA">
                              <w:t>16</w:t>
                            </w:r>
                            <w:r w:rsidRPr="00DA60DA">
                              <w:fldChar w:fldCharType="end"/>
                            </w:r>
                            <w:r w:rsidRPr="00DA60DA">
                              <w:t>: API Example for Account micro service 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32247CBA" w:rsidR="00AA0223" w:rsidRPr="00DA60DA" w:rsidRDefault="00AA0223" w:rsidP="00AA0223">
                      <w:pPr>
                        <w:pStyle w:val="Caption"/>
                      </w:pPr>
                      <w:bookmarkStart w:id="153" w:name="_Toc205645354"/>
                      <w:r w:rsidRPr="00DA60DA">
                        <w:t xml:space="preserve">Figure </w:t>
                      </w:r>
                      <w:r w:rsidRPr="00DA60DA">
                        <w:fldChar w:fldCharType="begin"/>
                      </w:r>
                      <w:r w:rsidRPr="00DA60DA">
                        <w:instrText xml:space="preserve"> SEQ Figure \* ARABIC </w:instrText>
                      </w:r>
                      <w:r w:rsidRPr="00DA60DA">
                        <w:fldChar w:fldCharType="separate"/>
                      </w:r>
                      <w:r w:rsidR="00B61D48" w:rsidRPr="00DA60DA">
                        <w:t>16</w:t>
                      </w:r>
                      <w:r w:rsidRPr="00DA60DA">
                        <w:fldChar w:fldCharType="end"/>
                      </w:r>
                      <w:r w:rsidRPr="00DA60DA">
                        <w:t>: API Example for Account micro service 3</w:t>
                      </w:r>
                      <w:bookmarkEnd w:id="153"/>
                    </w:p>
                  </w:txbxContent>
                </v:textbox>
                <w10:wrap type="square" anchorx="margin"/>
              </v:shape>
            </w:pict>
          </mc:Fallback>
        </mc:AlternateContent>
      </w:r>
      <w:r w:rsidR="007D05E7" w:rsidRPr="00DA60DA">
        <w:rPr>
          <w:rFonts w:eastAsia="Times"/>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DA60DA">
        <w:rPr>
          <w:rFonts w:eastAsia="Times"/>
        </w:rPr>
        <w:br w:type="page"/>
      </w:r>
    </w:p>
    <w:p w14:paraId="6DC74C85" w14:textId="1CABF059" w:rsidR="0049751D" w:rsidRPr="00DA60DA" w:rsidRDefault="007D05E7">
      <w:pPr>
        <w:spacing w:after="0" w:line="240" w:lineRule="auto"/>
        <w:jc w:val="left"/>
        <w:rPr>
          <w:rFonts w:eastAsia="Times"/>
        </w:rPr>
      </w:pPr>
      <w:r w:rsidRPr="00DA60DA">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44C88A65" w:rsidR="00AA0223" w:rsidRPr="00DA60DA" w:rsidRDefault="00AA0223" w:rsidP="00AA0223">
                            <w:pPr>
                              <w:pStyle w:val="Caption"/>
                              <w:rPr>
                                <w:rFonts w:eastAsia="Times"/>
                                <w:sz w:val="22"/>
                                <w:szCs w:val="22"/>
                              </w:rPr>
                            </w:pPr>
                            <w:bookmarkStart w:id="154" w:name="_Toc20564535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17</w:t>
                            </w:r>
                            <w:r w:rsidRPr="00DA60DA">
                              <w:rPr>
                                <w:sz w:val="22"/>
                                <w:szCs w:val="22"/>
                              </w:rPr>
                              <w:fldChar w:fldCharType="end"/>
                            </w:r>
                            <w:r w:rsidRPr="00DA60DA">
                              <w:rPr>
                                <w:sz w:val="22"/>
                                <w:szCs w:val="22"/>
                              </w:rPr>
                              <w:t>: API Example for Account micro service 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44C88A65" w:rsidR="00AA0223" w:rsidRPr="00DA60DA" w:rsidRDefault="00AA0223" w:rsidP="00AA0223">
                      <w:pPr>
                        <w:pStyle w:val="Caption"/>
                        <w:rPr>
                          <w:rFonts w:eastAsia="Times"/>
                          <w:sz w:val="22"/>
                          <w:szCs w:val="22"/>
                        </w:rPr>
                      </w:pPr>
                      <w:bookmarkStart w:id="155" w:name="_Toc20564535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17</w:t>
                      </w:r>
                      <w:r w:rsidRPr="00DA60DA">
                        <w:rPr>
                          <w:sz w:val="22"/>
                          <w:szCs w:val="22"/>
                        </w:rPr>
                        <w:fldChar w:fldCharType="end"/>
                      </w:r>
                      <w:r w:rsidRPr="00DA60DA">
                        <w:rPr>
                          <w:sz w:val="22"/>
                          <w:szCs w:val="22"/>
                        </w:rPr>
                        <w:t>: API Example for Account micro service 4</w:t>
                      </w:r>
                      <w:bookmarkEnd w:id="155"/>
                    </w:p>
                  </w:txbxContent>
                </v:textbox>
                <w10:wrap type="square" anchorx="page"/>
              </v:shape>
            </w:pict>
          </mc:Fallback>
        </mc:AlternateContent>
      </w:r>
    </w:p>
    <w:p w14:paraId="1E899EF4" w14:textId="46BB5B57" w:rsidR="00800FD9" w:rsidRPr="00DA60DA" w:rsidRDefault="005B3B86">
      <w:pPr>
        <w:spacing w:after="0" w:line="240" w:lineRule="auto"/>
        <w:jc w:val="left"/>
        <w:rPr>
          <w:rFonts w:eastAsia="Times"/>
        </w:rPr>
      </w:pPr>
      <w:r w:rsidRPr="00DA60DA">
        <w:rPr>
          <w:rFonts w:eastAsia="Times"/>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DA60DA" w:rsidRDefault="00800FD9">
      <w:pPr>
        <w:spacing w:after="0" w:line="240" w:lineRule="auto"/>
        <w:jc w:val="left"/>
        <w:rPr>
          <w:rFonts w:eastAsia="Times"/>
        </w:rPr>
      </w:pPr>
      <w:r w:rsidRPr="00DA60DA">
        <w:rPr>
          <w:rFonts w:eastAsia="Times"/>
        </w:rPr>
        <w:br w:type="page"/>
      </w:r>
    </w:p>
    <w:p w14:paraId="458D687E" w14:textId="77777777" w:rsidR="00F9276F" w:rsidRPr="00DA60DA" w:rsidRDefault="00EF709A" w:rsidP="00EF709A">
      <w:pPr>
        <w:pStyle w:val="Heading3"/>
        <w:rPr>
          <w:rFonts w:eastAsia="Times"/>
        </w:rPr>
      </w:pPr>
      <w:bookmarkStart w:id="156" w:name="_Toc205645888"/>
      <w:r w:rsidRPr="00DA60DA">
        <w:rPr>
          <w:rFonts w:eastAsia="Times"/>
        </w:rPr>
        <w:lastRenderedPageBreak/>
        <w:t>Docker</w:t>
      </w:r>
      <w:bookmarkEnd w:id="156"/>
      <w:r w:rsidRPr="00DA60DA">
        <w:rPr>
          <w:rFonts w:eastAsia="Times"/>
        </w:rPr>
        <w:t xml:space="preserve"> </w:t>
      </w:r>
    </w:p>
    <w:p w14:paraId="6F61A69B" w14:textId="2718562E" w:rsidR="007C09F7" w:rsidRPr="00DA60DA" w:rsidRDefault="007C09F7" w:rsidP="007D05E7">
      <w:pPr>
        <w:pStyle w:val="Text"/>
      </w:pPr>
      <w:r w:rsidRPr="00DA60DA">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DA60DA" w:rsidRDefault="007C09F7" w:rsidP="007D05E7">
      <w:pPr>
        <w:pStyle w:val="Text"/>
      </w:pPr>
      <w:r w:rsidRPr="00DA60DA">
        <w:t>In this setup, we containerize Spring Boot applications (like Accounts, Loans, and Cards microservices) using three different methods, each suited for different developer needs and automation levels.</w:t>
      </w:r>
    </w:p>
    <w:p w14:paraId="2E070B2C" w14:textId="0E7D0A71" w:rsidR="007C09F7" w:rsidRPr="00DA60DA" w:rsidRDefault="007C09F7" w:rsidP="007D05E7">
      <w:pPr>
        <w:pStyle w:val="Text"/>
      </w:pPr>
      <w:r w:rsidRPr="00DA60DA">
        <w:t>Three Ways to Containerize a Spring Boot Microservice</w:t>
      </w:r>
    </w:p>
    <w:p w14:paraId="5F446429" w14:textId="402FD2A5" w:rsidR="007C09F7" w:rsidRPr="00DA60DA" w:rsidRDefault="007C09F7" w:rsidP="007D05E7">
      <w:pPr>
        <w:pStyle w:val="Text"/>
      </w:pPr>
      <w:r w:rsidRPr="00DA60DA">
        <w:t xml:space="preserve">1. </w:t>
      </w:r>
      <w:r w:rsidR="00793852" w:rsidRPr="00DA60DA">
        <w:t>Docker file</w:t>
      </w:r>
    </w:p>
    <w:p w14:paraId="69CEDADA" w14:textId="22210FEC" w:rsidR="007C09F7" w:rsidRPr="00DA60DA" w:rsidRDefault="007C09F7" w:rsidP="007D05E7">
      <w:pPr>
        <w:pStyle w:val="Text"/>
      </w:pPr>
      <w:r w:rsidRPr="00DA60DA">
        <w:t xml:space="preserve">2. </w:t>
      </w:r>
      <w:r w:rsidR="00793852" w:rsidRPr="00DA60DA">
        <w:t>Build packs</w:t>
      </w:r>
    </w:p>
    <w:p w14:paraId="3FAEBEC1" w14:textId="2A35C855" w:rsidR="007C09F7" w:rsidRPr="00DA60DA" w:rsidRDefault="007C09F7" w:rsidP="007D05E7">
      <w:pPr>
        <w:pStyle w:val="Text"/>
      </w:pPr>
      <w:r w:rsidRPr="00DA60DA">
        <w:t>3. Google Jib</w:t>
      </w:r>
    </w:p>
    <w:p w14:paraId="6C5CCC35" w14:textId="44FB229F" w:rsidR="00C30FE1" w:rsidRPr="00DA60DA" w:rsidRDefault="00D311DA" w:rsidP="007D05E7">
      <w:pPr>
        <w:pStyle w:val="Text"/>
      </w:pPr>
      <w:r w:rsidRPr="00DA60DA">
        <w:t xml:space="preserve">We </w:t>
      </w:r>
      <w:r w:rsidR="00793852" w:rsidRPr="00DA60DA">
        <w:t>decided</w:t>
      </w:r>
      <w:r w:rsidRPr="00DA60DA">
        <w:t xml:space="preserve"> to go </w:t>
      </w:r>
      <w:r w:rsidR="00793852" w:rsidRPr="00DA60DA">
        <w:t>Build packs</w:t>
      </w:r>
      <w:r w:rsidRPr="00DA60DA">
        <w:t xml:space="preserve"> in project as it </w:t>
      </w:r>
      <w:r w:rsidR="00036D82" w:rsidRPr="00DA60DA">
        <w:t xml:space="preserve">is </w:t>
      </w:r>
      <w:r w:rsidR="009175AF" w:rsidRPr="00DA60DA">
        <w:t>a secure</w:t>
      </w:r>
      <w:r w:rsidRPr="00DA60DA">
        <w:t xml:space="preserve"> and easier wa</w:t>
      </w:r>
      <w:r w:rsidR="009175AF" w:rsidRPr="00DA60DA">
        <w:t>y for all microservice images A</w:t>
      </w:r>
      <w:r w:rsidR="009175AF" w:rsidRPr="00DA60DA">
        <w:t>s Show in Figure 1</w:t>
      </w:r>
      <w:r w:rsidR="009175AF" w:rsidRPr="00DA60DA">
        <w:t>9.</w:t>
      </w:r>
    </w:p>
    <w:p w14:paraId="39F41DF8" w14:textId="1A005EB1" w:rsidR="00C30FE1" w:rsidRPr="00DA60DA" w:rsidRDefault="00C30FE1" w:rsidP="007D05E7">
      <w:pPr>
        <w:pStyle w:val="Text"/>
      </w:pPr>
      <w:r w:rsidRPr="00DA60DA">
        <w:t>This section defines the account microservice</w:t>
      </w:r>
      <w:r w:rsidR="00285E5B" w:rsidRPr="00DA60DA">
        <w:t xml:space="preserve"> </w:t>
      </w:r>
      <w:r w:rsidR="00285E5B" w:rsidRPr="00DA60DA">
        <w:t xml:space="preserve">as Show in Figure </w:t>
      </w:r>
      <w:r w:rsidR="00285E5B" w:rsidRPr="00DA60DA">
        <w:t>18</w:t>
      </w:r>
      <w:r w:rsidRPr="00DA60DA">
        <w:t xml:space="preserve"> in Docker Compose setup. It specifies:</w:t>
      </w:r>
    </w:p>
    <w:p w14:paraId="652E8DD4" w14:textId="27CA25B3" w:rsidR="00C30FE1" w:rsidRPr="00DA60DA" w:rsidRDefault="00C30FE1" w:rsidP="007D05E7">
      <w:pPr>
        <w:pStyle w:val="Text"/>
      </w:pPr>
      <w:r w:rsidRPr="00DA60DA">
        <w:t>The Docker image to use (aimendocker/account:s14).</w:t>
      </w:r>
    </w:p>
    <w:p w14:paraId="4603FCF2" w14:textId="219661FA" w:rsidR="00C30FE1" w:rsidRPr="00DA60DA" w:rsidRDefault="00C30FE1" w:rsidP="007D05E7">
      <w:pPr>
        <w:pStyle w:val="Text"/>
      </w:pPr>
      <w:r w:rsidRPr="00DA60DA">
        <w:t>The container name (docuker-ms).</w:t>
      </w:r>
    </w:p>
    <w:p w14:paraId="1AB78F74" w14:textId="21397C5A" w:rsidR="00E92941" w:rsidRPr="00DA60DA" w:rsidRDefault="00285E5B">
      <w:pPr>
        <w:spacing w:after="0" w:line="240" w:lineRule="auto"/>
        <w:jc w:val="left"/>
        <w:rPr>
          <w:rFonts w:eastAsia="Times"/>
          <w:sz w:val="22"/>
          <w:szCs w:val="22"/>
          <w:lang w:eastAsia="de-DE"/>
        </w:rPr>
      </w:pPr>
      <w:r w:rsidRPr="00DA60DA">
        <w:drawing>
          <wp:anchor distT="0" distB="0" distL="114300" distR="114300" simplePos="0" relativeHeight="251730944" behindDoc="0" locked="0" layoutInCell="1" allowOverlap="1" wp14:anchorId="44557538" wp14:editId="0EA73217">
            <wp:simplePos x="0" y="0"/>
            <wp:positionH relativeFrom="page">
              <wp:posOffset>1504950</wp:posOffset>
            </wp:positionH>
            <wp:positionV relativeFrom="margin">
              <wp:posOffset>5258435</wp:posOffset>
            </wp:positionV>
            <wp:extent cx="4124325" cy="2698115"/>
            <wp:effectExtent l="76200" t="76200" r="142875" b="140335"/>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124325"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05E7" w:rsidRPr="00DA60DA">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704796A2" w:rsidR="00036D82" w:rsidRPr="00DA60DA" w:rsidRDefault="00036D82" w:rsidP="00036D82">
                            <w:pPr>
                              <w:pStyle w:val="Caption"/>
                              <w:rPr>
                                <w:rFonts w:eastAsia="Times"/>
                                <w:sz w:val="22"/>
                                <w:szCs w:val="22"/>
                                <w:lang w:eastAsia="de-DE"/>
                              </w:rPr>
                            </w:pPr>
                            <w:bookmarkStart w:id="157" w:name="_Toc20564535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18</w:t>
                            </w:r>
                            <w:r w:rsidRPr="00DA60DA">
                              <w:rPr>
                                <w:sz w:val="22"/>
                                <w:szCs w:val="22"/>
                              </w:rPr>
                              <w:fldChar w:fldCharType="end"/>
                            </w:r>
                            <w:r w:rsidRPr="00DA60DA">
                              <w:rPr>
                                <w:sz w:val="22"/>
                                <w:szCs w:val="22"/>
                              </w:rPr>
                              <w:t>: Account Info for Docker Image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704796A2" w:rsidR="00036D82" w:rsidRPr="00DA60DA" w:rsidRDefault="00036D82" w:rsidP="00036D82">
                      <w:pPr>
                        <w:pStyle w:val="Caption"/>
                        <w:rPr>
                          <w:rFonts w:eastAsia="Times"/>
                          <w:sz w:val="22"/>
                          <w:szCs w:val="22"/>
                          <w:lang w:eastAsia="de-DE"/>
                        </w:rPr>
                      </w:pPr>
                      <w:bookmarkStart w:id="158" w:name="_Toc20564535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18</w:t>
                      </w:r>
                      <w:r w:rsidRPr="00DA60DA">
                        <w:rPr>
                          <w:sz w:val="22"/>
                          <w:szCs w:val="22"/>
                        </w:rPr>
                        <w:fldChar w:fldCharType="end"/>
                      </w:r>
                      <w:r w:rsidRPr="00DA60DA">
                        <w:rPr>
                          <w:sz w:val="22"/>
                          <w:szCs w:val="22"/>
                        </w:rPr>
                        <w:t>: Account Info for Docker Image</w:t>
                      </w:r>
                      <w:bookmarkEnd w:id="158"/>
                    </w:p>
                  </w:txbxContent>
                </v:textbox>
                <w10:wrap type="square" anchorx="margin"/>
              </v:shape>
            </w:pict>
          </mc:Fallback>
        </mc:AlternateContent>
      </w:r>
      <w:r w:rsidR="00E92941" w:rsidRPr="00DA60DA">
        <w:rPr>
          <w:rFonts w:eastAsia="Times"/>
          <w:sz w:val="22"/>
          <w:szCs w:val="22"/>
          <w:lang w:eastAsia="de-DE"/>
        </w:rPr>
        <w:br w:type="page"/>
      </w:r>
    </w:p>
    <w:p w14:paraId="5D09E572" w14:textId="6D73C355" w:rsidR="00EE2318" w:rsidRPr="00DA60DA" w:rsidRDefault="00EE2318" w:rsidP="00EE2318">
      <w:pPr>
        <w:pStyle w:val="Text"/>
      </w:pPr>
      <w:r w:rsidRPr="00DA60DA">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167E7EA6" w:rsidR="00EE2318" w:rsidRPr="00DA60DA" w:rsidRDefault="00EE2318" w:rsidP="00EE2318">
                            <w:pPr>
                              <w:pStyle w:val="Caption"/>
                              <w:rPr>
                                <w:rFonts w:eastAsia="Times"/>
                                <w:sz w:val="22"/>
                                <w:szCs w:val="22"/>
                                <w:lang w:eastAsia="de-DE"/>
                              </w:rPr>
                            </w:pPr>
                            <w:bookmarkStart w:id="159" w:name="_Toc20564535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19</w:t>
                            </w:r>
                            <w:r w:rsidRPr="00DA60DA">
                              <w:rPr>
                                <w:sz w:val="22"/>
                                <w:szCs w:val="22"/>
                              </w:rPr>
                              <w:fldChar w:fldCharType="end"/>
                            </w:r>
                            <w:r w:rsidRPr="00DA60DA">
                              <w:rPr>
                                <w:sz w:val="22"/>
                                <w:szCs w:val="22"/>
                              </w:rPr>
                              <w:t xml:space="preserve"> : Docker Image for Microservices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167E7EA6" w:rsidR="00EE2318" w:rsidRPr="00DA60DA" w:rsidRDefault="00EE2318" w:rsidP="00EE2318">
                      <w:pPr>
                        <w:pStyle w:val="Caption"/>
                        <w:rPr>
                          <w:rFonts w:eastAsia="Times"/>
                          <w:sz w:val="22"/>
                          <w:szCs w:val="22"/>
                          <w:lang w:eastAsia="de-DE"/>
                        </w:rPr>
                      </w:pPr>
                      <w:bookmarkStart w:id="160" w:name="_Toc20564535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19</w:t>
                      </w:r>
                      <w:r w:rsidRPr="00DA60DA">
                        <w:rPr>
                          <w:sz w:val="22"/>
                          <w:szCs w:val="22"/>
                        </w:rPr>
                        <w:fldChar w:fldCharType="end"/>
                      </w:r>
                      <w:r w:rsidRPr="00DA60DA">
                        <w:rPr>
                          <w:sz w:val="22"/>
                          <w:szCs w:val="22"/>
                        </w:rPr>
                        <w:t xml:space="preserve"> : Docker Image for Microservices</w:t>
                      </w:r>
                      <w:bookmarkEnd w:id="160"/>
                    </w:p>
                  </w:txbxContent>
                </v:textbox>
                <w10:wrap type="square" anchorx="margin"/>
              </v:shape>
            </w:pict>
          </mc:Fallback>
        </mc:AlternateContent>
      </w:r>
      <w:r w:rsidRPr="00DA60DA">
        <w:drawing>
          <wp:anchor distT="0" distB="0" distL="114300" distR="114300" simplePos="0" relativeHeight="251762688" behindDoc="0" locked="0" layoutInCell="1" allowOverlap="1" wp14:anchorId="0CCADF93" wp14:editId="6D460610">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DA60DA" w:rsidRDefault="00805965" w:rsidP="00EE2318">
      <w:pPr>
        <w:pStyle w:val="Text"/>
      </w:pPr>
      <w:r w:rsidRPr="00DA60DA">
        <w:t xml:space="preserve">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common-config.yml)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DA60DA" w:rsidRDefault="00805965" w:rsidP="00EE2318">
      <w:pPr>
        <w:pStyle w:val="Text"/>
      </w:pPr>
      <w:r w:rsidRPr="00DA60DA">
        <w:t>Three Distinct Environments:</w:t>
      </w:r>
    </w:p>
    <w:p w14:paraId="23501A22" w14:textId="4503A464" w:rsidR="00805965" w:rsidRPr="00DA60DA" w:rsidRDefault="00805965" w:rsidP="00EE2318">
      <w:pPr>
        <w:pStyle w:val="Text"/>
      </w:pPr>
      <w:r w:rsidRPr="00DA60DA">
        <w:t xml:space="preserve">Development Environment: Employs in-memory or lightweight databases (e.g., H2, local volumes). Opens all ports for straightforward access and debugging. Facilitates hot-reload and developer tools. </w:t>
      </w:r>
    </w:p>
    <w:p w14:paraId="115D3EAF" w14:textId="37C66393" w:rsidR="00D311DA" w:rsidRPr="00DA60DA" w:rsidRDefault="00805965" w:rsidP="00EE2318">
      <w:pPr>
        <w:pStyle w:val="Text"/>
      </w:pPr>
      <w:r w:rsidRPr="00DA60DA">
        <w:t xml:space="preserve">Testing/Staging and Production Environment: Replicates production but may utilize reduced resource limits. Health checks and dependencies are rigorously enforced. Data persistence is enabled through Docker volumes. </w:t>
      </w:r>
      <w:r w:rsidR="00951088" w:rsidRPr="00DA60DA">
        <w:br w:type="page"/>
      </w:r>
    </w:p>
    <w:p w14:paraId="529BFD86" w14:textId="03C882D9" w:rsidR="00811907" w:rsidRPr="00DA60DA" w:rsidRDefault="00A407F9" w:rsidP="00811907">
      <w:pPr>
        <w:pStyle w:val="Heading3"/>
        <w:rPr>
          <w:rFonts w:eastAsia="Times"/>
        </w:rPr>
      </w:pPr>
      <w:bookmarkStart w:id="161" w:name="_Toc205645889"/>
      <w:r w:rsidRPr="00DA60DA">
        <w:rPr>
          <w:rFonts w:eastAsia="Times"/>
          <w:lang w:eastAsia="de-DE"/>
        </w:rPr>
        <w:lastRenderedPageBreak/>
        <w:t>C</w:t>
      </w:r>
      <w:r w:rsidR="00811907" w:rsidRPr="00DA60DA">
        <w:rPr>
          <w:rFonts w:eastAsia="Times"/>
          <w:lang w:eastAsia="de-DE"/>
        </w:rPr>
        <w:t>onfig</w:t>
      </w:r>
      <w:r w:rsidR="006F2A67" w:rsidRPr="00DA60DA">
        <w:rPr>
          <w:rFonts w:eastAsia="Times"/>
          <w:lang w:eastAsia="de-DE"/>
        </w:rPr>
        <w:t xml:space="preserve"> S</w:t>
      </w:r>
      <w:r w:rsidR="00811907" w:rsidRPr="00DA60DA">
        <w:rPr>
          <w:rFonts w:eastAsia="Times"/>
          <w:lang w:eastAsia="de-DE"/>
        </w:rPr>
        <w:t>erver</w:t>
      </w:r>
      <w:bookmarkEnd w:id="161"/>
    </w:p>
    <w:p w14:paraId="7B0FFFB2" w14:textId="77777777" w:rsidR="006F2A67" w:rsidRPr="00DA60DA" w:rsidRDefault="006F2A67" w:rsidP="004C074F">
      <w:pPr>
        <w:pStyle w:val="Text"/>
      </w:pPr>
      <w:r w:rsidRPr="00DA60DA">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DA60DA" w:rsidRDefault="006F2A67" w:rsidP="004C074F">
      <w:pPr>
        <w:pStyle w:val="Text"/>
      </w:pPr>
    </w:p>
    <w:p w14:paraId="0A0EDF20" w14:textId="77777777" w:rsidR="006F2A67" w:rsidRPr="00DA60DA" w:rsidRDefault="006F2A67" w:rsidP="004C074F">
      <w:pPr>
        <w:pStyle w:val="Text"/>
      </w:pPr>
      <w:r w:rsidRPr="00DA60DA">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DA60DA" w:rsidRDefault="006F2A67" w:rsidP="004C074F">
      <w:pPr>
        <w:pStyle w:val="Text"/>
      </w:pPr>
    </w:p>
    <w:p w14:paraId="4BD502C3" w14:textId="77777777" w:rsidR="006F2A67" w:rsidRPr="00DA60DA" w:rsidRDefault="006F2A67" w:rsidP="004C074F">
      <w:pPr>
        <w:pStyle w:val="Text"/>
      </w:pPr>
      <w:r w:rsidRPr="00DA60DA">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DA60DA" w:rsidRDefault="006F2A67" w:rsidP="004C074F">
      <w:pPr>
        <w:pStyle w:val="Text"/>
      </w:pPr>
    </w:p>
    <w:p w14:paraId="0335BC7D" w14:textId="77777777" w:rsidR="006F2A67" w:rsidRPr="00DA60DA" w:rsidRDefault="006F2A67" w:rsidP="004C074F">
      <w:pPr>
        <w:pStyle w:val="Text"/>
      </w:pPr>
      <w:r w:rsidRPr="00DA60DA">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DA60DA" w:rsidRDefault="006F2A67" w:rsidP="004C074F">
      <w:pPr>
        <w:pStyle w:val="Text"/>
      </w:pPr>
    </w:p>
    <w:p w14:paraId="5C869BB8" w14:textId="77777777" w:rsidR="006F2A67" w:rsidRPr="00DA60DA" w:rsidRDefault="006F2A67" w:rsidP="004C074F">
      <w:pPr>
        <w:pStyle w:val="Text"/>
      </w:pPr>
      <w:r w:rsidRPr="00DA60DA">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DA60DA" w:rsidRDefault="006F2A67" w:rsidP="004C074F">
      <w:pPr>
        <w:pStyle w:val="Text"/>
      </w:pPr>
    </w:p>
    <w:p w14:paraId="498A9823" w14:textId="77777777" w:rsidR="004C074F" w:rsidRPr="00DA60DA" w:rsidRDefault="004C074F" w:rsidP="004C074F">
      <w:pPr>
        <w:pStyle w:val="Text"/>
      </w:pPr>
    </w:p>
    <w:p w14:paraId="23BDBD18" w14:textId="60F59CBB" w:rsidR="006F2A67" w:rsidRPr="00DA60DA" w:rsidRDefault="006F2A67" w:rsidP="004C074F">
      <w:pPr>
        <w:pStyle w:val="Text"/>
      </w:pPr>
      <w:r w:rsidRPr="00DA60DA">
        <w:lastRenderedPageBreak/>
        <w:t>Developer Initiates Configuration Update:</w:t>
      </w:r>
    </w:p>
    <w:p w14:paraId="410C02AF" w14:textId="5EF88DFC" w:rsidR="006F2A67" w:rsidRPr="00DA60DA" w:rsidRDefault="006F2A67" w:rsidP="004C074F">
      <w:pPr>
        <w:pStyle w:val="Text"/>
      </w:pPr>
      <w:r w:rsidRPr="00DA60DA">
        <w:t>A developer pushes new or modified configuration files to the centralized configuration repository (for instance, GitHub)</w:t>
      </w:r>
      <w:r w:rsidR="00BD31DB" w:rsidRPr="00DA60DA">
        <w:t xml:space="preserve"> </w:t>
      </w:r>
      <w:r w:rsidR="009175AF" w:rsidRPr="00DA60DA">
        <w:t xml:space="preserve">as Show in Figure </w:t>
      </w:r>
      <w:r w:rsidR="00E0689D" w:rsidRPr="00DA60DA">
        <w:t>20</w:t>
      </w:r>
      <w:r w:rsidRPr="00DA60DA">
        <w:t>.</w:t>
      </w:r>
    </w:p>
    <w:p w14:paraId="04CFB990" w14:textId="77777777" w:rsidR="006F2A67" w:rsidRPr="00DA60DA" w:rsidRDefault="006F2A67" w:rsidP="004C074F">
      <w:pPr>
        <w:pStyle w:val="Text"/>
      </w:pPr>
    </w:p>
    <w:p w14:paraId="300E6F74" w14:textId="77777777" w:rsidR="006F2A67" w:rsidRPr="00DA60DA" w:rsidRDefault="006F2A67" w:rsidP="004C074F">
      <w:pPr>
        <w:pStyle w:val="Text"/>
      </w:pPr>
      <w:r w:rsidRPr="00DA60DA">
        <w:t>Webhook Activation:</w:t>
      </w:r>
    </w:p>
    <w:p w14:paraId="34D67A13" w14:textId="77777777" w:rsidR="006F2A67" w:rsidRPr="00DA60DA" w:rsidRDefault="006F2A67" w:rsidP="004C074F">
      <w:pPr>
        <w:pStyle w:val="Text"/>
      </w:pPr>
      <w:r w:rsidRPr="00DA60DA">
        <w:t>A designated webhook on the Git repository identifies changes and automatically alerts the Config Server.</w:t>
      </w:r>
    </w:p>
    <w:p w14:paraId="231608F0" w14:textId="77777777" w:rsidR="006F2A67" w:rsidRPr="00DA60DA" w:rsidRDefault="006F2A67" w:rsidP="004C074F">
      <w:pPr>
        <w:pStyle w:val="Text"/>
      </w:pPr>
    </w:p>
    <w:p w14:paraId="1F61B775" w14:textId="77777777" w:rsidR="006F2A67" w:rsidRPr="00DA60DA" w:rsidRDefault="006F2A67" w:rsidP="004C074F">
      <w:pPr>
        <w:pStyle w:val="Text"/>
      </w:pPr>
      <w:r w:rsidRPr="00DA60DA">
        <w:t>Broadcast of Configuration Change Event:</w:t>
      </w:r>
    </w:p>
    <w:p w14:paraId="02C7B5EF" w14:textId="682A642B" w:rsidR="006F2A67" w:rsidRPr="00DA60DA" w:rsidRDefault="006F2A67" w:rsidP="004C074F">
      <w:pPr>
        <w:pStyle w:val="Text"/>
      </w:pPr>
      <w:r w:rsidRPr="00DA60DA">
        <w:t>The Config Server transmits a configuration refresh event to a message broker (such as Kafka or RabbitMQ), which informs all subscribed microservices</w:t>
      </w:r>
      <w:r w:rsidR="0035135C" w:rsidRPr="00DA60DA">
        <w:t xml:space="preserve"> </w:t>
      </w:r>
      <w:r w:rsidR="0035135C" w:rsidRPr="00DA60DA">
        <w:t xml:space="preserve">as Show in Figure </w:t>
      </w:r>
      <w:r w:rsidR="0035135C" w:rsidRPr="00DA60DA">
        <w:t>21</w:t>
      </w:r>
      <w:r w:rsidRPr="00DA60DA">
        <w:t>.</w:t>
      </w:r>
    </w:p>
    <w:p w14:paraId="429B4EAB" w14:textId="77777777" w:rsidR="006F2A67" w:rsidRPr="00DA60DA" w:rsidRDefault="006F2A67" w:rsidP="004C074F">
      <w:pPr>
        <w:pStyle w:val="Text"/>
      </w:pPr>
    </w:p>
    <w:p w14:paraId="5B25BC7B" w14:textId="77777777" w:rsidR="006F2A67" w:rsidRPr="00DA60DA" w:rsidRDefault="006F2A67" w:rsidP="004C074F">
      <w:pPr>
        <w:pStyle w:val="Text"/>
      </w:pPr>
      <w:r w:rsidRPr="00DA60DA">
        <w:t>Dynamic Configuration Reload:</w:t>
      </w:r>
    </w:p>
    <w:p w14:paraId="41B48B03" w14:textId="7B87F832" w:rsidR="00996437" w:rsidRPr="00DA60DA" w:rsidRDefault="006F2A67" w:rsidP="004C074F">
      <w:pPr>
        <w:pStyle w:val="Text"/>
      </w:pPr>
      <w:r w:rsidRPr="00DA60DA">
        <w:t>Subscribed microservices (like Accounts, Loans, and Cards) receive the event and update their configurations dynamically without necessitating a restart, thereby facilitating uninterrupted updates.</w:t>
      </w:r>
    </w:p>
    <w:p w14:paraId="64F66983" w14:textId="32021378" w:rsidR="00C13258" w:rsidRPr="00DA60DA" w:rsidRDefault="004C074F" w:rsidP="00B41AB3">
      <w:pPr>
        <w:spacing w:after="0" w:line="240" w:lineRule="auto"/>
        <w:jc w:val="left"/>
        <w:rPr>
          <w:rFonts w:eastAsia="Times"/>
          <w:sz w:val="22"/>
          <w:szCs w:val="22"/>
          <w:lang w:eastAsia="de-DE"/>
        </w:rPr>
      </w:pPr>
      <w:r w:rsidRPr="00DA60DA">
        <w:rPr>
          <w:rFonts w:eastAsia="Times"/>
        </w:rPr>
        <w:drawing>
          <wp:anchor distT="0" distB="0" distL="114300" distR="114300" simplePos="0" relativeHeight="251710464" behindDoc="0" locked="0" layoutInCell="1" allowOverlap="1" wp14:anchorId="3D2EA7FD" wp14:editId="6488C04C">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779DED21" w:rsidR="00B41AB3" w:rsidRPr="00DA60DA" w:rsidRDefault="00B41AB3" w:rsidP="00B41AB3">
                            <w:pPr>
                              <w:pStyle w:val="Caption"/>
                              <w:rPr>
                                <w:rFonts w:eastAsia="Times"/>
                                <w:sz w:val="22"/>
                                <w:szCs w:val="22"/>
                              </w:rPr>
                            </w:pPr>
                            <w:bookmarkStart w:id="162" w:name="_Toc20564535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20</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Server GitHub</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779DED21" w:rsidR="00B41AB3" w:rsidRPr="00DA60DA" w:rsidRDefault="00B41AB3" w:rsidP="00B41AB3">
                      <w:pPr>
                        <w:pStyle w:val="Caption"/>
                        <w:rPr>
                          <w:rFonts w:eastAsia="Times"/>
                          <w:sz w:val="22"/>
                          <w:szCs w:val="22"/>
                        </w:rPr>
                      </w:pPr>
                      <w:bookmarkStart w:id="163" w:name="_Toc20564535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20</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Server GitHub</w:t>
                      </w:r>
                      <w:bookmarkEnd w:id="163"/>
                    </w:p>
                  </w:txbxContent>
                </v:textbox>
                <w10:wrap type="square" anchorx="page"/>
              </v:shape>
            </w:pict>
          </mc:Fallback>
        </mc:AlternateContent>
      </w:r>
      <w:r w:rsidR="00F74815" w:rsidRPr="00DA60DA">
        <w:rPr>
          <w:rFonts w:eastAsia="Times"/>
        </w:rPr>
        <w:br w:type="page"/>
      </w:r>
    </w:p>
    <w:p w14:paraId="1985AAA9" w14:textId="5ACD06E3" w:rsidR="004C074F" w:rsidRPr="00DA60DA" w:rsidRDefault="004C074F">
      <w:pPr>
        <w:spacing w:after="0" w:line="240" w:lineRule="auto"/>
        <w:jc w:val="left"/>
        <w:rPr>
          <w:rFonts w:eastAsia="Times" w:cs="Arial"/>
          <w:b/>
          <w:bCs/>
          <w:szCs w:val="26"/>
        </w:rPr>
      </w:pPr>
      <w:r w:rsidRPr="00DA60DA">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4661BC57" w:rsidR="00B41AB3" w:rsidRPr="00DA60DA" w:rsidRDefault="00B41AB3" w:rsidP="00B41AB3">
                            <w:pPr>
                              <w:pStyle w:val="Caption"/>
                              <w:rPr>
                                <w:rFonts w:eastAsia="Times"/>
                                <w:sz w:val="22"/>
                                <w:szCs w:val="22"/>
                              </w:rPr>
                            </w:pPr>
                            <w:bookmarkStart w:id="164" w:name="_Toc20564535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21</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Application YAML File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4661BC57" w:rsidR="00B41AB3" w:rsidRPr="00DA60DA" w:rsidRDefault="00B41AB3" w:rsidP="00B41AB3">
                      <w:pPr>
                        <w:pStyle w:val="Caption"/>
                        <w:rPr>
                          <w:rFonts w:eastAsia="Times"/>
                          <w:sz w:val="22"/>
                          <w:szCs w:val="22"/>
                        </w:rPr>
                      </w:pPr>
                      <w:bookmarkStart w:id="165" w:name="_Toc20564535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21</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Application YAML File</w:t>
                      </w:r>
                      <w:bookmarkEnd w:id="165"/>
                    </w:p>
                  </w:txbxContent>
                </v:textbox>
                <w10:wrap type="square" anchorx="page"/>
              </v:shape>
            </w:pict>
          </mc:Fallback>
        </mc:AlternateContent>
      </w:r>
      <w:r w:rsidRPr="00DA60DA">
        <w:rPr>
          <w:rFonts w:eastAsia="Times"/>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rFonts w:eastAsia="Times"/>
        </w:rPr>
        <w:br w:type="page"/>
      </w:r>
    </w:p>
    <w:p w14:paraId="192F8803" w14:textId="50DD29A6" w:rsidR="00095F74" w:rsidRPr="00DA60DA" w:rsidRDefault="00C13258" w:rsidP="00FA0276">
      <w:pPr>
        <w:pStyle w:val="Heading3"/>
        <w:rPr>
          <w:rFonts w:eastAsia="Times"/>
        </w:rPr>
      </w:pPr>
      <w:bookmarkStart w:id="166" w:name="_Toc205645890"/>
      <w:r w:rsidRPr="00DA60DA">
        <w:rPr>
          <w:rFonts w:eastAsia="Times"/>
        </w:rPr>
        <w:lastRenderedPageBreak/>
        <w:t>Client-</w:t>
      </w:r>
      <w:r w:rsidR="00BB628D" w:rsidRPr="00DA60DA">
        <w:rPr>
          <w:rFonts w:eastAsia="Times"/>
        </w:rPr>
        <w:t>Side</w:t>
      </w:r>
      <w:r w:rsidRPr="00DA60DA">
        <w:rPr>
          <w:rFonts w:eastAsia="Times"/>
        </w:rPr>
        <w:t xml:space="preserve"> </w:t>
      </w:r>
      <w:r w:rsidR="00BB628D" w:rsidRPr="00DA60DA">
        <w:rPr>
          <w:rFonts w:eastAsia="Times"/>
        </w:rPr>
        <w:t>Service</w:t>
      </w:r>
      <w:r w:rsidRPr="00DA60DA">
        <w:rPr>
          <w:rFonts w:eastAsia="Times"/>
        </w:rPr>
        <w:t xml:space="preserve"> </w:t>
      </w:r>
      <w:r w:rsidR="00BB628D" w:rsidRPr="00DA60DA">
        <w:rPr>
          <w:rFonts w:eastAsia="Times"/>
        </w:rPr>
        <w:t>Discover</w:t>
      </w:r>
      <w:r w:rsidR="00AC4656" w:rsidRPr="00DA60DA">
        <w:rPr>
          <w:rFonts w:eastAsia="Times"/>
        </w:rPr>
        <w:t>y</w:t>
      </w:r>
      <w:bookmarkEnd w:id="166"/>
    </w:p>
    <w:p w14:paraId="75A3742F" w14:textId="489AAEEE" w:rsidR="00095F74" w:rsidRPr="00DA60DA" w:rsidRDefault="00095F74" w:rsidP="00EB2A8C">
      <w:pPr>
        <w:pStyle w:val="Text"/>
      </w:pPr>
      <w:r w:rsidRPr="00DA60DA">
        <w:t>1.</w:t>
      </w:r>
      <w:r w:rsidR="008A2ED6" w:rsidRPr="00DA60DA">
        <w:t xml:space="preserve"> A</w:t>
      </w:r>
      <w:r w:rsidR="008A2ED6" w:rsidRPr="00DA60DA">
        <w:t xml:space="preserve">s Show in Figure </w:t>
      </w:r>
      <w:r w:rsidR="008A2ED6" w:rsidRPr="00DA60DA">
        <w:t>22</w:t>
      </w:r>
      <w:r w:rsidRPr="00DA60DA">
        <w:t xml:space="preserve">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DA60DA" w:rsidRDefault="00EB2A8C" w:rsidP="00095F74">
      <w:pPr>
        <w:rPr>
          <w:rFonts w:eastAsia="Times"/>
          <w:sz w:val="22"/>
          <w:szCs w:val="22"/>
          <w:lang w:eastAsia="de-DE"/>
        </w:rPr>
      </w:pPr>
      <w:r w:rsidRPr="00DA60DA">
        <w:rPr>
          <w:rFonts w:eastAsia="Times"/>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DA60DA">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50345A19" w:rsidR="00F2616F" w:rsidRPr="00DA60DA" w:rsidRDefault="00F2616F" w:rsidP="00F2616F">
                            <w:pPr>
                              <w:pStyle w:val="Caption"/>
                              <w:rPr>
                                <w:rFonts w:eastAsia="Times"/>
                                <w:sz w:val="22"/>
                                <w:szCs w:val="22"/>
                              </w:rPr>
                            </w:pPr>
                            <w:bookmarkStart w:id="167" w:name="_Toc20564536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22</w:t>
                            </w:r>
                            <w:r w:rsidRPr="00DA60DA">
                              <w:rPr>
                                <w:sz w:val="22"/>
                                <w:szCs w:val="22"/>
                              </w:rPr>
                              <w:fldChar w:fldCharType="end"/>
                            </w:r>
                            <w:r w:rsidRPr="00DA60DA">
                              <w:rPr>
                                <w:sz w:val="22"/>
                                <w:szCs w:val="22"/>
                              </w:rPr>
                              <w:t>: Eureka Discovery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50345A19" w:rsidR="00F2616F" w:rsidRPr="00DA60DA" w:rsidRDefault="00F2616F" w:rsidP="00F2616F">
                      <w:pPr>
                        <w:pStyle w:val="Caption"/>
                        <w:rPr>
                          <w:rFonts w:eastAsia="Times"/>
                          <w:sz w:val="22"/>
                          <w:szCs w:val="22"/>
                        </w:rPr>
                      </w:pPr>
                      <w:bookmarkStart w:id="168" w:name="_Toc20564536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22</w:t>
                      </w:r>
                      <w:r w:rsidRPr="00DA60DA">
                        <w:rPr>
                          <w:sz w:val="22"/>
                          <w:szCs w:val="22"/>
                        </w:rPr>
                        <w:fldChar w:fldCharType="end"/>
                      </w:r>
                      <w:r w:rsidRPr="00DA60DA">
                        <w:rPr>
                          <w:sz w:val="22"/>
                          <w:szCs w:val="22"/>
                        </w:rPr>
                        <w:t>: Eureka Discovery</w:t>
                      </w:r>
                      <w:bookmarkEnd w:id="168"/>
                    </w:p>
                  </w:txbxContent>
                </v:textbox>
                <w10:wrap type="square"/>
              </v:shape>
            </w:pict>
          </mc:Fallback>
        </mc:AlternateContent>
      </w:r>
    </w:p>
    <w:p w14:paraId="3FA420ED" w14:textId="7D394B36" w:rsidR="00FA0276" w:rsidRPr="00DA60DA" w:rsidRDefault="00FA0276" w:rsidP="00095F74">
      <w:pPr>
        <w:rPr>
          <w:rFonts w:eastAsia="Times"/>
          <w:sz w:val="22"/>
          <w:szCs w:val="22"/>
          <w:lang w:eastAsia="de-DE"/>
        </w:rPr>
      </w:pPr>
    </w:p>
    <w:p w14:paraId="2A788F9B" w14:textId="3BB267D1" w:rsidR="00FA0276" w:rsidRPr="00DA60DA" w:rsidRDefault="00FA0276" w:rsidP="00095F74">
      <w:pPr>
        <w:rPr>
          <w:rFonts w:eastAsia="Times"/>
          <w:sz w:val="22"/>
          <w:szCs w:val="22"/>
          <w:lang w:eastAsia="de-DE"/>
        </w:rPr>
      </w:pPr>
    </w:p>
    <w:p w14:paraId="5BA0A2A6" w14:textId="77777777" w:rsidR="00FA0276" w:rsidRPr="00DA60DA" w:rsidRDefault="00FA0276" w:rsidP="00095F74">
      <w:pPr>
        <w:rPr>
          <w:rFonts w:eastAsia="Times"/>
          <w:sz w:val="22"/>
          <w:szCs w:val="22"/>
          <w:lang w:eastAsia="de-DE"/>
        </w:rPr>
      </w:pPr>
    </w:p>
    <w:p w14:paraId="7C6BEF73" w14:textId="77777777" w:rsidR="00FA0276" w:rsidRPr="00DA60DA" w:rsidRDefault="00FA0276" w:rsidP="00095F74">
      <w:pPr>
        <w:rPr>
          <w:rFonts w:eastAsia="Times"/>
          <w:sz w:val="22"/>
          <w:szCs w:val="22"/>
          <w:lang w:eastAsia="de-DE"/>
        </w:rPr>
      </w:pPr>
    </w:p>
    <w:p w14:paraId="21A05643" w14:textId="77777777" w:rsidR="00FA0276" w:rsidRPr="00DA60DA" w:rsidRDefault="00FA0276" w:rsidP="00095F74">
      <w:pPr>
        <w:rPr>
          <w:rFonts w:eastAsia="Times"/>
          <w:sz w:val="22"/>
          <w:szCs w:val="22"/>
          <w:lang w:eastAsia="de-DE"/>
        </w:rPr>
      </w:pPr>
    </w:p>
    <w:p w14:paraId="461D0D39" w14:textId="77777777" w:rsidR="00FA0276" w:rsidRPr="00DA60DA" w:rsidRDefault="00FA0276" w:rsidP="00095F74">
      <w:pPr>
        <w:rPr>
          <w:rFonts w:eastAsia="Times"/>
          <w:sz w:val="22"/>
          <w:szCs w:val="22"/>
          <w:lang w:eastAsia="de-DE"/>
        </w:rPr>
      </w:pPr>
    </w:p>
    <w:p w14:paraId="50D3F948" w14:textId="77777777" w:rsidR="00FA0276" w:rsidRPr="00DA60DA" w:rsidRDefault="00FA0276" w:rsidP="00095F74">
      <w:pPr>
        <w:rPr>
          <w:rFonts w:eastAsia="Times"/>
          <w:sz w:val="22"/>
          <w:szCs w:val="22"/>
          <w:lang w:eastAsia="de-DE"/>
        </w:rPr>
      </w:pPr>
    </w:p>
    <w:p w14:paraId="31D71975" w14:textId="77777777" w:rsidR="00FA0276" w:rsidRPr="00DA60DA" w:rsidRDefault="00FA0276" w:rsidP="00095F74">
      <w:pPr>
        <w:rPr>
          <w:rFonts w:eastAsia="Times"/>
          <w:sz w:val="22"/>
          <w:szCs w:val="22"/>
          <w:lang w:eastAsia="de-DE"/>
        </w:rPr>
      </w:pPr>
    </w:p>
    <w:p w14:paraId="17A12A8C" w14:textId="77777777" w:rsidR="00FA0276" w:rsidRPr="00DA60DA" w:rsidRDefault="00FA0276" w:rsidP="00095F74">
      <w:pPr>
        <w:rPr>
          <w:rFonts w:eastAsia="Times"/>
          <w:sz w:val="22"/>
          <w:szCs w:val="22"/>
          <w:lang w:eastAsia="de-DE"/>
        </w:rPr>
      </w:pPr>
    </w:p>
    <w:p w14:paraId="796B2738" w14:textId="77777777" w:rsidR="005F2149" w:rsidRPr="00DA60DA" w:rsidRDefault="005F2149" w:rsidP="00095F74">
      <w:pPr>
        <w:rPr>
          <w:rFonts w:eastAsia="Times"/>
          <w:sz w:val="22"/>
          <w:szCs w:val="22"/>
          <w:lang w:eastAsia="de-DE"/>
        </w:rPr>
      </w:pPr>
    </w:p>
    <w:p w14:paraId="265E7A32" w14:textId="77777777" w:rsidR="005F2149" w:rsidRPr="00DA60DA" w:rsidRDefault="005F2149" w:rsidP="00095F74">
      <w:pPr>
        <w:rPr>
          <w:rFonts w:eastAsia="Times"/>
          <w:sz w:val="22"/>
          <w:szCs w:val="22"/>
          <w:lang w:eastAsia="de-DE"/>
        </w:rPr>
      </w:pPr>
    </w:p>
    <w:p w14:paraId="5926038C" w14:textId="77777777" w:rsidR="005F2149" w:rsidRPr="00DA60DA" w:rsidRDefault="005F2149" w:rsidP="00095F74">
      <w:pPr>
        <w:rPr>
          <w:rFonts w:eastAsia="Times"/>
          <w:sz w:val="22"/>
          <w:szCs w:val="22"/>
          <w:lang w:eastAsia="de-DE"/>
        </w:rPr>
      </w:pPr>
    </w:p>
    <w:p w14:paraId="1208E34B" w14:textId="4931EFE9" w:rsidR="00FA0276" w:rsidRPr="00DA60DA" w:rsidRDefault="00095F74" w:rsidP="005F2149">
      <w:pPr>
        <w:pStyle w:val="Text"/>
      </w:pPr>
      <w:r w:rsidRPr="00DA60DA">
        <w:t>2.framework, when a client intends to communicate with another service, it queries the service registry to obtain a list of available instances</w:t>
      </w:r>
      <w:r w:rsidR="008A2ED6" w:rsidRPr="00DA60DA">
        <w:t xml:space="preserve">, as </w:t>
      </w:r>
      <w:r w:rsidR="008A2ED6" w:rsidRPr="00DA60DA">
        <w:t xml:space="preserve">shown </w:t>
      </w:r>
      <w:r w:rsidR="008A2ED6" w:rsidRPr="00DA60DA">
        <w:t xml:space="preserve">in Figure </w:t>
      </w:r>
      <w:r w:rsidR="008A2ED6" w:rsidRPr="00DA60DA">
        <w:t>21</w:t>
      </w:r>
      <w:r w:rsidRPr="00DA60DA">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3EA7EEFB" w:rsidR="00095F74" w:rsidRPr="00DA60DA" w:rsidRDefault="0023524B" w:rsidP="005F2149">
      <w:pPr>
        <w:spacing w:after="0" w:line="240" w:lineRule="auto"/>
        <w:jc w:val="left"/>
        <w:rPr>
          <w:rFonts w:eastAsia="Times"/>
          <w:sz w:val="22"/>
          <w:szCs w:val="22"/>
          <w:lang w:eastAsia="de-DE"/>
        </w:rPr>
      </w:pPr>
      <w:r w:rsidRPr="00DA60DA">
        <w:rPr>
          <w:rFonts w:eastAsia="Times"/>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DA60DA">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1FA96082" w:rsidR="00F2616F" w:rsidRPr="00DA60DA" w:rsidRDefault="00F2616F" w:rsidP="00F2616F">
                            <w:pPr>
                              <w:pStyle w:val="Caption"/>
                              <w:rPr>
                                <w:rFonts w:eastAsia="Times"/>
                                <w:sz w:val="22"/>
                                <w:szCs w:val="22"/>
                              </w:rPr>
                            </w:pPr>
                            <w:bookmarkStart w:id="169" w:name="_Toc20564536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23</w:t>
                            </w:r>
                            <w:r w:rsidRPr="00DA60DA">
                              <w:rPr>
                                <w:sz w:val="22"/>
                                <w:szCs w:val="22"/>
                              </w:rPr>
                              <w:fldChar w:fldCharType="end"/>
                            </w:r>
                            <w:r w:rsidRPr="00DA60DA">
                              <w:rPr>
                                <w:sz w:val="22"/>
                                <w:szCs w:val="22"/>
                              </w:rPr>
                              <w:t>: Eureka Example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1FA96082" w:rsidR="00F2616F" w:rsidRPr="00DA60DA" w:rsidRDefault="00F2616F" w:rsidP="00F2616F">
                      <w:pPr>
                        <w:pStyle w:val="Caption"/>
                        <w:rPr>
                          <w:rFonts w:eastAsia="Times"/>
                          <w:sz w:val="22"/>
                          <w:szCs w:val="22"/>
                        </w:rPr>
                      </w:pPr>
                      <w:bookmarkStart w:id="170" w:name="_Toc20564536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23</w:t>
                      </w:r>
                      <w:r w:rsidRPr="00DA60DA">
                        <w:rPr>
                          <w:sz w:val="22"/>
                          <w:szCs w:val="22"/>
                        </w:rPr>
                        <w:fldChar w:fldCharType="end"/>
                      </w:r>
                      <w:r w:rsidRPr="00DA60DA">
                        <w:rPr>
                          <w:sz w:val="22"/>
                          <w:szCs w:val="22"/>
                        </w:rPr>
                        <w:t>: Eureka Example</w:t>
                      </w:r>
                      <w:bookmarkEnd w:id="170"/>
                    </w:p>
                  </w:txbxContent>
                </v:textbox>
                <w10:wrap type="square"/>
              </v:shape>
            </w:pict>
          </mc:Fallback>
        </mc:AlternateContent>
      </w:r>
    </w:p>
    <w:p w14:paraId="457B8201" w14:textId="5EA30217" w:rsidR="005F2149" w:rsidRPr="00DA60DA" w:rsidRDefault="005F2149" w:rsidP="005F2149">
      <w:pPr>
        <w:spacing w:after="0" w:line="240" w:lineRule="auto"/>
        <w:jc w:val="left"/>
        <w:rPr>
          <w:rFonts w:eastAsia="Times"/>
          <w:sz w:val="22"/>
          <w:szCs w:val="22"/>
          <w:lang w:eastAsia="de-DE"/>
        </w:rPr>
      </w:pPr>
    </w:p>
    <w:p w14:paraId="1A55D0D2" w14:textId="46832487" w:rsidR="005F2149" w:rsidRPr="00DA60DA" w:rsidRDefault="005F2149" w:rsidP="0023524B">
      <w:pPr>
        <w:pStyle w:val="Text"/>
      </w:pPr>
    </w:p>
    <w:p w14:paraId="379D89FB" w14:textId="3C727F3B" w:rsidR="00095F74" w:rsidRPr="00DA60DA" w:rsidRDefault="00095F74" w:rsidP="0023524B">
      <w:pPr>
        <w:pStyle w:val="Text"/>
      </w:pPr>
      <w:r w:rsidRPr="00DA60DA">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DA60DA">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DA60DA" w:rsidRDefault="00A529B2" w:rsidP="0023524B">
      <w:pPr>
        <w:pStyle w:val="Text"/>
      </w:pPr>
    </w:p>
    <w:p w14:paraId="4236A3A4" w14:textId="7864C964" w:rsidR="00A529B2" w:rsidRPr="00DA60DA" w:rsidRDefault="0023524B" w:rsidP="0023524B">
      <w:pPr>
        <w:pStyle w:val="Text"/>
      </w:pPr>
      <w:r w:rsidRPr="00DA60DA">
        <w:drawing>
          <wp:anchor distT="0" distB="0" distL="114300" distR="114300" simplePos="0" relativeHeight="251714560" behindDoc="0" locked="0" layoutInCell="1" allowOverlap="1" wp14:anchorId="771C3F16" wp14:editId="0A0E6015">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DA60DA">
        <w:t>4.</w:t>
      </w:r>
      <w:r w:rsidR="008A2ED6" w:rsidRPr="00DA60DA">
        <w:t xml:space="preserve"> A</w:t>
      </w:r>
      <w:r w:rsidR="008A2ED6" w:rsidRPr="00DA60DA">
        <w:t xml:space="preserve">s </w:t>
      </w:r>
      <w:r w:rsidR="00821120" w:rsidRPr="00DA60DA">
        <w:t>Show</w:t>
      </w:r>
      <w:r w:rsidR="008A2ED6" w:rsidRPr="00DA60DA">
        <w:t xml:space="preserve"> in Figure 2</w:t>
      </w:r>
      <w:r w:rsidR="008A2ED6" w:rsidRPr="00DA60DA">
        <w:t xml:space="preserve">4, </w:t>
      </w:r>
      <w:r w:rsidR="00A529B2" w:rsidRPr="00DA60DA">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DA60DA" w:rsidRDefault="0023524B" w:rsidP="00CB1605">
      <w:pPr>
        <w:spacing w:after="0" w:line="240" w:lineRule="auto"/>
        <w:jc w:val="left"/>
        <w:rPr>
          <w:rFonts w:eastAsia="Times" w:cs="Arial"/>
          <w:b/>
          <w:bCs/>
          <w:szCs w:val="26"/>
        </w:rPr>
      </w:pPr>
      <w:r w:rsidRPr="00DA60DA">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6B766457" w:rsidR="004313A6" w:rsidRPr="00DA60DA" w:rsidRDefault="004313A6" w:rsidP="004313A6">
                            <w:pPr>
                              <w:pStyle w:val="Caption"/>
                              <w:rPr>
                                <w:sz w:val="22"/>
                                <w:szCs w:val="22"/>
                              </w:rPr>
                            </w:pPr>
                            <w:bookmarkStart w:id="171" w:name="_Toc20564536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24</w:t>
                            </w:r>
                            <w:r w:rsidRPr="00DA60DA">
                              <w:rPr>
                                <w:sz w:val="22"/>
                                <w:szCs w:val="22"/>
                              </w:rPr>
                              <w:fldChar w:fldCharType="end"/>
                            </w:r>
                            <w:r w:rsidRPr="00DA60DA">
                              <w:rPr>
                                <w:sz w:val="22"/>
                                <w:szCs w:val="22"/>
                              </w:rPr>
                              <w:t>: Eureka heartbeat Example</w:t>
                            </w:r>
                            <w:bookmarkEnd w:id="171"/>
                          </w:p>
                          <w:p w14:paraId="05F08406" w14:textId="77777777" w:rsidR="004313A6" w:rsidRPr="00DA60DA"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6B766457" w:rsidR="004313A6" w:rsidRPr="00DA60DA" w:rsidRDefault="004313A6" w:rsidP="004313A6">
                      <w:pPr>
                        <w:pStyle w:val="Caption"/>
                        <w:rPr>
                          <w:sz w:val="22"/>
                          <w:szCs w:val="22"/>
                        </w:rPr>
                      </w:pPr>
                      <w:bookmarkStart w:id="172" w:name="_Toc20564536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24</w:t>
                      </w:r>
                      <w:r w:rsidRPr="00DA60DA">
                        <w:rPr>
                          <w:sz w:val="22"/>
                          <w:szCs w:val="22"/>
                        </w:rPr>
                        <w:fldChar w:fldCharType="end"/>
                      </w:r>
                      <w:r w:rsidRPr="00DA60DA">
                        <w:rPr>
                          <w:sz w:val="22"/>
                          <w:szCs w:val="22"/>
                        </w:rPr>
                        <w:t>: Eureka heartbeat Example</w:t>
                      </w:r>
                      <w:bookmarkEnd w:id="172"/>
                    </w:p>
                    <w:p w14:paraId="05F08406" w14:textId="77777777" w:rsidR="004313A6" w:rsidRPr="00DA60DA" w:rsidRDefault="004313A6" w:rsidP="004313A6"/>
                  </w:txbxContent>
                </v:textbox>
                <w10:wrap type="square" anchorx="page"/>
              </v:shape>
            </w:pict>
          </mc:Fallback>
        </mc:AlternateContent>
      </w:r>
      <w:r w:rsidR="00C13258" w:rsidRPr="00DA60DA">
        <w:rPr>
          <w:rFonts w:eastAsia="Times"/>
        </w:rPr>
        <w:br w:type="page"/>
      </w:r>
    </w:p>
    <w:p w14:paraId="65D59B7C" w14:textId="14200E7A" w:rsidR="00E933FC" w:rsidRPr="00DA60DA" w:rsidRDefault="00BC3C1A" w:rsidP="00BC3C1A">
      <w:pPr>
        <w:pStyle w:val="Heading3"/>
        <w:rPr>
          <w:rFonts w:eastAsia="Times"/>
        </w:rPr>
      </w:pPr>
      <w:bookmarkStart w:id="173" w:name="_Toc205645891"/>
      <w:r w:rsidRPr="00DA60DA">
        <w:rPr>
          <w:rFonts w:eastAsia="Times"/>
        </w:rPr>
        <w:lastRenderedPageBreak/>
        <w:t>RESILIENCY</w:t>
      </w:r>
      <w:bookmarkEnd w:id="173"/>
    </w:p>
    <w:p w14:paraId="6E585085" w14:textId="77777777" w:rsidR="00E933FC" w:rsidRPr="00DA60DA" w:rsidRDefault="00E933FC">
      <w:pPr>
        <w:spacing w:after="0" w:line="240" w:lineRule="auto"/>
        <w:jc w:val="left"/>
        <w:rPr>
          <w:rFonts w:eastAsia="Times"/>
        </w:rPr>
      </w:pPr>
    </w:p>
    <w:p w14:paraId="6F94AB47" w14:textId="07FDA36D" w:rsidR="00B55370" w:rsidRPr="00DA60DA" w:rsidRDefault="00B55370" w:rsidP="00CB1605">
      <w:pPr>
        <w:pStyle w:val="Text"/>
      </w:pPr>
      <w:r w:rsidRPr="00DA60DA">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DA60DA" w:rsidRDefault="00B55370" w:rsidP="00CB1605">
      <w:pPr>
        <w:pStyle w:val="Text"/>
      </w:pPr>
    </w:p>
    <w:p w14:paraId="43F04C5F" w14:textId="17D5C7D9" w:rsidR="003601D2" w:rsidRPr="00DA60DA" w:rsidRDefault="00B55370" w:rsidP="00CB1605">
      <w:pPr>
        <w:pStyle w:val="Text"/>
      </w:pPr>
      <w:r w:rsidRPr="00DA60DA">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DA60DA" w:rsidRDefault="00B55370" w:rsidP="00B55370">
      <w:pPr>
        <w:spacing w:after="0" w:line="240" w:lineRule="auto"/>
        <w:jc w:val="left"/>
        <w:rPr>
          <w:rFonts w:eastAsia="Times"/>
          <w:sz w:val="22"/>
          <w:szCs w:val="22"/>
          <w:lang w:eastAsia="de-DE"/>
        </w:rPr>
      </w:pPr>
    </w:p>
    <w:p w14:paraId="53D3F1AF" w14:textId="4F6A7950" w:rsidR="00B55370" w:rsidRPr="00DA60DA" w:rsidRDefault="00B55370" w:rsidP="00CB1605">
      <w:pPr>
        <w:pStyle w:val="Text"/>
      </w:pPr>
      <w:r w:rsidRPr="00DA60DA">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DA60DA" w:rsidRDefault="00F222EA" w:rsidP="002733AC">
      <w:pPr>
        <w:pStyle w:val="Text"/>
      </w:pPr>
      <w:r w:rsidRPr="00DA60DA">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8375E38" w:rsidR="00BC7C7D" w:rsidRPr="00DA60DA" w:rsidRDefault="00BC7C7D" w:rsidP="00BC7C7D">
                            <w:pPr>
                              <w:pStyle w:val="Caption"/>
                              <w:rPr>
                                <w:rFonts w:eastAsia="Times"/>
                                <w:sz w:val="22"/>
                                <w:szCs w:val="22"/>
                                <w:lang w:eastAsia="de-DE"/>
                              </w:rPr>
                            </w:pPr>
                            <w:bookmarkStart w:id="174" w:name="_Toc20564536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25</w:t>
                            </w:r>
                            <w:r w:rsidRPr="00DA60DA">
                              <w:rPr>
                                <w:sz w:val="22"/>
                                <w:szCs w:val="22"/>
                              </w:rPr>
                              <w:fldChar w:fldCharType="end"/>
                            </w:r>
                            <w:r w:rsidRPr="00DA60DA">
                              <w:rPr>
                                <w:sz w:val="22"/>
                                <w:szCs w:val="22"/>
                              </w:rPr>
                              <w:t>:Card Service Feign Client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78375E38" w:rsidR="00BC7C7D" w:rsidRPr="00DA60DA" w:rsidRDefault="00BC7C7D" w:rsidP="00BC7C7D">
                      <w:pPr>
                        <w:pStyle w:val="Caption"/>
                        <w:rPr>
                          <w:rFonts w:eastAsia="Times"/>
                          <w:sz w:val="22"/>
                          <w:szCs w:val="22"/>
                          <w:lang w:eastAsia="de-DE"/>
                        </w:rPr>
                      </w:pPr>
                      <w:bookmarkStart w:id="175" w:name="_Toc20564536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25</w:t>
                      </w:r>
                      <w:r w:rsidRPr="00DA60DA">
                        <w:rPr>
                          <w:sz w:val="22"/>
                          <w:szCs w:val="22"/>
                        </w:rPr>
                        <w:fldChar w:fldCharType="end"/>
                      </w:r>
                      <w:r w:rsidRPr="00DA60DA">
                        <w:rPr>
                          <w:sz w:val="22"/>
                          <w:szCs w:val="22"/>
                        </w:rPr>
                        <w:t>:Card Service Feign Client</w:t>
                      </w:r>
                      <w:bookmarkEnd w:id="175"/>
                    </w:p>
                  </w:txbxContent>
                </v:textbox>
                <w10:wrap type="square"/>
              </v:shape>
            </w:pict>
          </mc:Fallback>
        </mc:AlternateContent>
      </w:r>
      <w:r w:rsidR="00B55370" w:rsidRPr="00DA60DA">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DA60DA">
        <w:lastRenderedPageBreak/>
        <w:t>avoid unintended consequences, operations subject to retrieves must be idempotent, producing the same result regardless of how often they are executed.</w:t>
      </w:r>
    </w:p>
    <w:p w14:paraId="3BD7843D" w14:textId="77777777" w:rsidR="008F4596" w:rsidRPr="00DA60DA" w:rsidRDefault="008F4596" w:rsidP="00B55370">
      <w:pPr>
        <w:spacing w:after="0" w:line="240" w:lineRule="auto"/>
        <w:jc w:val="left"/>
        <w:rPr>
          <w:rFonts w:eastAsia="Times"/>
          <w:sz w:val="22"/>
          <w:szCs w:val="22"/>
          <w:lang w:eastAsia="de-DE"/>
        </w:rPr>
      </w:pPr>
    </w:p>
    <w:p w14:paraId="3DD6E6B8" w14:textId="0313AE6E" w:rsidR="00B55370" w:rsidRPr="00DA60DA" w:rsidRDefault="00B55370" w:rsidP="002733AC">
      <w:pPr>
        <w:pStyle w:val="Text"/>
      </w:pPr>
      <w:r w:rsidRPr="00DA60DA">
        <w:t>Another crucial resilience strategy</w:t>
      </w:r>
      <w:r w:rsidR="00AF11CF" w:rsidRPr="00DA60DA">
        <w:t xml:space="preserve">, </w:t>
      </w:r>
      <w:r w:rsidR="00AF11CF" w:rsidRPr="00DA60DA">
        <w:t>like</w:t>
      </w:r>
      <w:r w:rsidR="00AF11CF" w:rsidRPr="00DA60DA">
        <w:t xml:space="preserve"> </w:t>
      </w:r>
      <w:r w:rsidR="00AF11CF" w:rsidRPr="00DA60DA">
        <w:t>Show</w:t>
      </w:r>
      <w:r w:rsidR="00AF11CF" w:rsidRPr="00DA60DA">
        <w:t xml:space="preserve"> in Figure </w:t>
      </w:r>
      <w:r w:rsidR="00AF11CF" w:rsidRPr="00DA60DA">
        <w:t>26</w:t>
      </w:r>
      <w:r w:rsidRPr="00DA60DA">
        <w:t xml:space="preserve">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6D5652E3" w:rsidR="009743FE" w:rsidRPr="00DA60DA" w:rsidRDefault="00B55370" w:rsidP="00E9119D">
      <w:pPr>
        <w:pStyle w:val="Text"/>
      </w:pPr>
      <w:r w:rsidRPr="00DA60DA">
        <w:t>Together, these patterns—fallbacks,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DA60DA" w:rsidRDefault="00E9119D" w:rsidP="00E9119D">
      <w:pPr>
        <w:pStyle w:val="Text"/>
      </w:pPr>
    </w:p>
    <w:p w14:paraId="379D3EB2" w14:textId="714DCDCC" w:rsidR="0040089D" w:rsidRPr="00DA60DA" w:rsidRDefault="00B55370" w:rsidP="002733AC">
      <w:pPr>
        <w:pStyle w:val="Text"/>
      </w:pPr>
      <w:r w:rsidRPr="00DA60DA">
        <w:t>These settings help your service handle failures gracefully, avoid cascading errors, and protect downstream systems by controlling retries and request rates.</w:t>
      </w:r>
    </w:p>
    <w:p w14:paraId="5728DEBA" w14:textId="43BB68BE" w:rsidR="00F74815" w:rsidRPr="00DA60DA" w:rsidRDefault="002733AC">
      <w:pPr>
        <w:spacing w:after="0" w:line="240" w:lineRule="auto"/>
        <w:jc w:val="left"/>
        <w:rPr>
          <w:rFonts w:eastAsia="Times"/>
        </w:rPr>
      </w:pPr>
      <w:r w:rsidRPr="00DA60DA">
        <w:rPr>
          <w:rFonts w:eastAsia="Times"/>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DA60DA" w:rsidRDefault="00915104" w:rsidP="00915104">
      <w:pPr>
        <w:rPr>
          <w:rFonts w:eastAsia="Times"/>
        </w:rPr>
      </w:pPr>
    </w:p>
    <w:p w14:paraId="39FD8E43" w14:textId="5D02F7C7" w:rsidR="00A63FEF" w:rsidRPr="00DA60DA" w:rsidRDefault="00C02A6C" w:rsidP="007F5C0C">
      <w:pPr>
        <w:spacing w:after="0" w:line="240" w:lineRule="auto"/>
        <w:jc w:val="left"/>
        <w:rPr>
          <w:rFonts w:eastAsia="Times"/>
          <w:sz w:val="22"/>
          <w:lang w:eastAsia="de-DE"/>
        </w:rPr>
      </w:pPr>
      <w:r w:rsidRPr="00DA60DA">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1A46EE09" w:rsidR="00C02A6C" w:rsidRPr="00DA60DA" w:rsidRDefault="00C02A6C" w:rsidP="00C02A6C">
                            <w:pPr>
                              <w:pStyle w:val="Caption"/>
                              <w:rPr>
                                <w:rFonts w:eastAsia="Times"/>
                                <w:sz w:val="22"/>
                                <w:szCs w:val="22"/>
                              </w:rPr>
                            </w:pPr>
                            <w:bookmarkStart w:id="176" w:name="_Toc20564536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26</w:t>
                            </w:r>
                            <w:r w:rsidRPr="00DA60DA">
                              <w:rPr>
                                <w:sz w:val="22"/>
                                <w:szCs w:val="22"/>
                              </w:rPr>
                              <w:fldChar w:fldCharType="end"/>
                            </w:r>
                            <w:r w:rsidRPr="00DA60DA">
                              <w:rPr>
                                <w:sz w:val="22"/>
                                <w:szCs w:val="22"/>
                              </w:rPr>
                              <w:t xml:space="preserve">: </w:t>
                            </w:r>
                            <w:r w:rsidR="00AA604C" w:rsidRPr="00DA60DA">
                              <w:rPr>
                                <w:sz w:val="22"/>
                                <w:szCs w:val="22"/>
                              </w:rPr>
                              <w:t>Circuit breaker</w:t>
                            </w:r>
                            <w:r w:rsidRPr="00DA60DA">
                              <w:rPr>
                                <w:sz w:val="22"/>
                                <w:szCs w:val="22"/>
                              </w:rPr>
                              <w:t xml:space="preserve"> Example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1A46EE09" w:rsidR="00C02A6C" w:rsidRPr="00DA60DA" w:rsidRDefault="00C02A6C" w:rsidP="00C02A6C">
                      <w:pPr>
                        <w:pStyle w:val="Caption"/>
                        <w:rPr>
                          <w:rFonts w:eastAsia="Times"/>
                          <w:sz w:val="22"/>
                          <w:szCs w:val="22"/>
                        </w:rPr>
                      </w:pPr>
                      <w:bookmarkStart w:id="177" w:name="_Toc20564536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26</w:t>
                      </w:r>
                      <w:r w:rsidRPr="00DA60DA">
                        <w:rPr>
                          <w:sz w:val="22"/>
                          <w:szCs w:val="22"/>
                        </w:rPr>
                        <w:fldChar w:fldCharType="end"/>
                      </w:r>
                      <w:r w:rsidRPr="00DA60DA">
                        <w:rPr>
                          <w:sz w:val="22"/>
                          <w:szCs w:val="22"/>
                        </w:rPr>
                        <w:t xml:space="preserve">: </w:t>
                      </w:r>
                      <w:r w:rsidR="00AA604C" w:rsidRPr="00DA60DA">
                        <w:rPr>
                          <w:sz w:val="22"/>
                          <w:szCs w:val="22"/>
                        </w:rPr>
                        <w:t>Circuit breaker</w:t>
                      </w:r>
                      <w:r w:rsidRPr="00DA60DA">
                        <w:rPr>
                          <w:sz w:val="22"/>
                          <w:szCs w:val="22"/>
                        </w:rPr>
                        <w:t xml:space="preserve"> Example</w:t>
                      </w:r>
                      <w:bookmarkEnd w:id="177"/>
                    </w:p>
                  </w:txbxContent>
                </v:textbox>
                <w10:wrap type="square" anchorx="page"/>
              </v:shape>
            </w:pict>
          </mc:Fallback>
        </mc:AlternateContent>
      </w:r>
      <w:r w:rsidR="00B55370" w:rsidRPr="00DA60DA">
        <w:br w:type="page"/>
      </w:r>
    </w:p>
    <w:p w14:paraId="27D1217B" w14:textId="2C69C71E" w:rsidR="00FA795D" w:rsidRPr="00DA60DA" w:rsidRDefault="00964791" w:rsidP="007F5C0C">
      <w:pPr>
        <w:pStyle w:val="Heading3"/>
      </w:pPr>
      <w:bookmarkStart w:id="178" w:name="_Toc205645892"/>
      <w:r w:rsidRPr="00DA60DA">
        <w:rPr>
          <w:rFonts w:eastAsia="Times"/>
          <w:sz w:val="22"/>
          <w:szCs w:val="22"/>
          <w:lang w:eastAsia="de-DE"/>
        </w:rPr>
        <w:lastRenderedPageBreak/>
        <w:t xml:space="preserve">Observability </w:t>
      </w:r>
      <w:r w:rsidRPr="00DA60DA">
        <w:t xml:space="preserve">and </w:t>
      </w:r>
      <w:r w:rsidRPr="00DA60DA">
        <w:rPr>
          <w:rFonts w:eastAsia="Times"/>
          <w:sz w:val="22"/>
          <w:szCs w:val="22"/>
          <w:lang w:eastAsia="de-DE"/>
        </w:rPr>
        <w:t>Monitoring</w:t>
      </w:r>
      <w:bookmarkEnd w:id="178"/>
    </w:p>
    <w:p w14:paraId="7671AEEE" w14:textId="486772CF" w:rsidR="00FA795D" w:rsidRPr="00DA60DA" w:rsidRDefault="00FA795D" w:rsidP="00E9119D">
      <w:pPr>
        <w:pStyle w:val="Text"/>
      </w:pPr>
      <w:r w:rsidRPr="00DA60DA">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DA60DA" w:rsidRDefault="00FA795D" w:rsidP="00FA795D">
      <w:pPr>
        <w:rPr>
          <w:rFonts w:eastAsia="Times"/>
          <w:sz w:val="22"/>
          <w:szCs w:val="22"/>
          <w:lang w:eastAsia="de-DE"/>
        </w:rPr>
      </w:pPr>
    </w:p>
    <w:p w14:paraId="0250D14F" w14:textId="67630AA6" w:rsidR="00FA795D" w:rsidRPr="00DA60DA" w:rsidRDefault="00FA795D" w:rsidP="001676E0">
      <w:pPr>
        <w:pStyle w:val="Text"/>
      </w:pPr>
      <w:r w:rsidRPr="00DA60DA">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DA60DA">
        <w:t>help us</w:t>
      </w:r>
      <w:r w:rsidRPr="00DA60DA">
        <w:t xml:space="preserve"> understand and resolve root causes in real time.</w:t>
      </w:r>
    </w:p>
    <w:p w14:paraId="5C68083A" w14:textId="48D90A94" w:rsidR="00FA795D" w:rsidRPr="00DA60DA" w:rsidRDefault="00FA795D" w:rsidP="00FA795D">
      <w:pPr>
        <w:rPr>
          <w:rFonts w:eastAsia="Times"/>
          <w:sz w:val="22"/>
          <w:szCs w:val="22"/>
          <w:lang w:eastAsia="de-DE"/>
        </w:rPr>
      </w:pPr>
    </w:p>
    <w:p w14:paraId="717A6617" w14:textId="6524CF86" w:rsidR="00FA795D" w:rsidRPr="00DA60DA" w:rsidRDefault="00FA795D" w:rsidP="001676E0">
      <w:pPr>
        <w:pStyle w:val="Text"/>
      </w:pPr>
      <w:r w:rsidRPr="00DA60DA">
        <w:t xml:space="preserve">Logs are essential tools for diagnosing problems and understanding system behavior. Each log entry includes a timestamp and contextual information about specific events. Log levels such as trace, debug, info, </w:t>
      </w:r>
      <w:r w:rsidR="005C4BDF" w:rsidRPr="00DA60DA">
        <w:t>warning</w:t>
      </w:r>
      <w:r w:rsidRPr="00DA60DA">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DA60DA" w:rsidRDefault="00FA795D" w:rsidP="00FA795D">
      <w:pPr>
        <w:rPr>
          <w:rFonts w:eastAsia="Times"/>
          <w:sz w:val="22"/>
          <w:szCs w:val="22"/>
          <w:lang w:eastAsia="de-DE"/>
        </w:rPr>
      </w:pPr>
    </w:p>
    <w:p w14:paraId="7FAB6881" w14:textId="24387727" w:rsidR="00A553BE" w:rsidRPr="00DA60DA" w:rsidRDefault="00FA795D" w:rsidP="001676E0">
      <w:pPr>
        <w:pStyle w:val="Text"/>
      </w:pPr>
      <w:r w:rsidRPr="00DA60DA">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DA60DA" w:rsidRDefault="00A553BE">
      <w:pPr>
        <w:spacing w:after="0" w:line="240" w:lineRule="auto"/>
        <w:jc w:val="left"/>
        <w:rPr>
          <w:rFonts w:eastAsia="Times"/>
          <w:sz w:val="22"/>
          <w:szCs w:val="22"/>
          <w:lang w:eastAsia="de-DE"/>
        </w:rPr>
      </w:pPr>
      <w:r w:rsidRPr="00DA60DA">
        <w:rPr>
          <w:rFonts w:eastAsia="Times"/>
          <w:sz w:val="22"/>
          <w:szCs w:val="22"/>
          <w:lang w:eastAsia="de-DE"/>
        </w:rPr>
        <w:br w:type="page"/>
      </w:r>
    </w:p>
    <w:p w14:paraId="1AFABDD9" w14:textId="7DF63E5F" w:rsidR="00FA795D" w:rsidRPr="00DA60DA" w:rsidRDefault="00162F8C" w:rsidP="001676E0">
      <w:pPr>
        <w:pStyle w:val="Text"/>
      </w:pPr>
      <w:r w:rsidRPr="00DA60DA">
        <w:lastRenderedPageBreak/>
        <w:t xml:space="preserve">We will </w:t>
      </w:r>
      <w:r w:rsidR="008E6081" w:rsidRPr="00DA60DA">
        <w:t>be going</w:t>
      </w:r>
      <w:r w:rsidRPr="00DA60DA">
        <w:t xml:space="preserve"> now to </w:t>
      </w:r>
      <w:r w:rsidR="009D6DC5" w:rsidRPr="00DA60DA">
        <w:t>show</w:t>
      </w:r>
      <w:r w:rsidRPr="00DA60DA">
        <w:t xml:space="preserve"> </w:t>
      </w:r>
      <w:r w:rsidR="00B429CB" w:rsidRPr="00DA60DA">
        <w:t>examples</w:t>
      </w:r>
      <w:r w:rsidRPr="00DA60DA">
        <w:t xml:space="preserve"> </w:t>
      </w:r>
      <w:r w:rsidR="00E134C6" w:rsidRPr="00DA60DA">
        <w:t xml:space="preserve">of </w:t>
      </w:r>
      <w:r w:rsidR="00E134C6" w:rsidRPr="00DA60DA">
        <w:t>Configuration</w:t>
      </w:r>
      <w:r w:rsidR="00E134C6" w:rsidRPr="00DA60DA">
        <w:t xml:space="preserve"> and Result </w:t>
      </w:r>
      <w:r w:rsidRPr="00DA60DA">
        <w:t xml:space="preserve">we can </w:t>
      </w:r>
      <w:r w:rsidR="00AF11CF" w:rsidRPr="00DA60DA">
        <w:t>log on to</w:t>
      </w:r>
      <w:r w:rsidRPr="00DA60DA">
        <w:t xml:space="preserve"> our App by </w:t>
      </w:r>
      <w:r w:rsidR="00956DBA" w:rsidRPr="00DA60DA">
        <w:t>Prometheus</w:t>
      </w:r>
      <w:r w:rsidRPr="00DA60DA">
        <w:t xml:space="preserve"> Grafana. And Loki</w:t>
      </w:r>
      <w:r w:rsidR="00AF11CF" w:rsidRPr="00DA60DA">
        <w:t xml:space="preserve"> as</w:t>
      </w:r>
      <w:r w:rsidR="00AF11CF" w:rsidRPr="00DA60DA">
        <w:t xml:space="preserve"> Show in </w:t>
      </w:r>
      <w:r w:rsidR="00AF11CF" w:rsidRPr="00DA60DA">
        <w:t>Figures</w:t>
      </w:r>
      <w:r w:rsidR="00AF11CF" w:rsidRPr="00DA60DA">
        <w:t xml:space="preserve"> </w:t>
      </w:r>
      <w:r w:rsidR="00AF11CF" w:rsidRPr="00DA60DA">
        <w:t>27 – 3</w:t>
      </w:r>
      <w:r w:rsidR="00425C66" w:rsidRPr="00DA60DA">
        <w:t>2</w:t>
      </w:r>
      <w:r w:rsidR="00AF11CF" w:rsidRPr="00DA60DA">
        <w:t>.</w:t>
      </w:r>
    </w:p>
    <w:p w14:paraId="19B4658A" w14:textId="029422F1" w:rsidR="00A553BE" w:rsidRPr="00DA60DA" w:rsidRDefault="001676E0" w:rsidP="00FA795D">
      <w:pPr>
        <w:rPr>
          <w:rFonts w:eastAsia="Times"/>
          <w:sz w:val="22"/>
          <w:szCs w:val="22"/>
          <w:lang w:eastAsia="de-DE"/>
        </w:rPr>
      </w:pPr>
      <w:r w:rsidRPr="00DA60DA">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DA60DA" w:rsidRDefault="00FA795D" w:rsidP="00FA795D"/>
    <w:p w14:paraId="07BA9CDF" w14:textId="65CA9F14" w:rsidR="00A63FEF" w:rsidRPr="00DA60DA" w:rsidRDefault="00A63FEF" w:rsidP="00A63FEF"/>
    <w:p w14:paraId="0E4CCBDA" w14:textId="11432656" w:rsidR="00A63FEF" w:rsidRPr="00DA60DA" w:rsidRDefault="00A63FEF" w:rsidP="00A63FEF"/>
    <w:p w14:paraId="378DFE97" w14:textId="4983D335" w:rsidR="00725E69" w:rsidRPr="00DA60DA" w:rsidRDefault="00725E69">
      <w:pPr>
        <w:spacing w:after="0" w:line="240" w:lineRule="auto"/>
        <w:jc w:val="left"/>
      </w:pPr>
    </w:p>
    <w:p w14:paraId="2D51FF0F" w14:textId="77777777" w:rsidR="00725E69" w:rsidRPr="00DA60DA" w:rsidRDefault="00725E69">
      <w:pPr>
        <w:spacing w:after="0" w:line="240" w:lineRule="auto"/>
        <w:jc w:val="left"/>
      </w:pPr>
    </w:p>
    <w:p w14:paraId="5678F277" w14:textId="77777777" w:rsidR="00725E69" w:rsidRPr="00DA60DA" w:rsidRDefault="00725E69">
      <w:pPr>
        <w:spacing w:after="0" w:line="240" w:lineRule="auto"/>
        <w:jc w:val="left"/>
      </w:pPr>
    </w:p>
    <w:p w14:paraId="3FD50476" w14:textId="77777777" w:rsidR="00725E69" w:rsidRPr="00DA60DA" w:rsidRDefault="00725E69">
      <w:pPr>
        <w:spacing w:after="0" w:line="240" w:lineRule="auto"/>
        <w:jc w:val="left"/>
      </w:pPr>
    </w:p>
    <w:p w14:paraId="5D91E72E" w14:textId="77777777" w:rsidR="00725E69" w:rsidRPr="00DA60DA" w:rsidRDefault="00725E69">
      <w:pPr>
        <w:spacing w:after="0" w:line="240" w:lineRule="auto"/>
        <w:jc w:val="left"/>
      </w:pPr>
    </w:p>
    <w:p w14:paraId="6A8C7602" w14:textId="77777777" w:rsidR="00725E69" w:rsidRPr="00DA60DA" w:rsidRDefault="00725E69">
      <w:pPr>
        <w:spacing w:after="0" w:line="240" w:lineRule="auto"/>
        <w:jc w:val="left"/>
      </w:pPr>
    </w:p>
    <w:p w14:paraId="4CCDC87A" w14:textId="77777777" w:rsidR="00725E69" w:rsidRPr="00DA60DA" w:rsidRDefault="00725E69">
      <w:pPr>
        <w:spacing w:after="0" w:line="240" w:lineRule="auto"/>
        <w:jc w:val="left"/>
      </w:pPr>
    </w:p>
    <w:p w14:paraId="0A00F208" w14:textId="77777777" w:rsidR="00725E69" w:rsidRPr="00DA60DA" w:rsidRDefault="00725E69">
      <w:pPr>
        <w:spacing w:after="0" w:line="240" w:lineRule="auto"/>
        <w:jc w:val="left"/>
      </w:pPr>
    </w:p>
    <w:p w14:paraId="4D2CEE04" w14:textId="77777777" w:rsidR="00725E69" w:rsidRPr="00DA60DA" w:rsidRDefault="00725E69">
      <w:pPr>
        <w:spacing w:after="0" w:line="240" w:lineRule="auto"/>
        <w:jc w:val="left"/>
      </w:pPr>
    </w:p>
    <w:p w14:paraId="595B731D" w14:textId="77777777" w:rsidR="00725E69" w:rsidRPr="00DA60DA" w:rsidRDefault="00725E69">
      <w:pPr>
        <w:spacing w:after="0" w:line="240" w:lineRule="auto"/>
        <w:jc w:val="left"/>
      </w:pPr>
    </w:p>
    <w:p w14:paraId="7B577D0E" w14:textId="77777777" w:rsidR="00725E69" w:rsidRPr="00DA60DA" w:rsidRDefault="00725E69">
      <w:pPr>
        <w:spacing w:after="0" w:line="240" w:lineRule="auto"/>
        <w:jc w:val="left"/>
      </w:pPr>
    </w:p>
    <w:p w14:paraId="5F77E04D" w14:textId="77777777" w:rsidR="00725E69" w:rsidRPr="00DA60DA" w:rsidRDefault="00725E69">
      <w:pPr>
        <w:spacing w:after="0" w:line="240" w:lineRule="auto"/>
        <w:jc w:val="left"/>
      </w:pPr>
    </w:p>
    <w:p w14:paraId="2894A496" w14:textId="77777777" w:rsidR="00725E69" w:rsidRPr="00DA60DA" w:rsidRDefault="00725E69">
      <w:pPr>
        <w:spacing w:after="0" w:line="240" w:lineRule="auto"/>
        <w:jc w:val="left"/>
      </w:pPr>
    </w:p>
    <w:p w14:paraId="2B217733" w14:textId="77777777" w:rsidR="00725E69" w:rsidRPr="00DA60DA" w:rsidRDefault="00725E69">
      <w:pPr>
        <w:spacing w:after="0" w:line="240" w:lineRule="auto"/>
        <w:jc w:val="left"/>
      </w:pPr>
    </w:p>
    <w:p w14:paraId="54A79C3F" w14:textId="614A679A" w:rsidR="00725E69" w:rsidRPr="00DA60DA" w:rsidRDefault="001676E0">
      <w:pPr>
        <w:spacing w:after="0" w:line="240" w:lineRule="auto"/>
        <w:jc w:val="left"/>
      </w:pPr>
      <w:r w:rsidRPr="00DA60DA">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2F8C8EC3" w:rsidR="007C242D" w:rsidRPr="00DA60DA" w:rsidRDefault="007C242D" w:rsidP="007C242D">
                            <w:pPr>
                              <w:pStyle w:val="Caption"/>
                              <w:rPr>
                                <w:sz w:val="22"/>
                                <w:szCs w:val="22"/>
                              </w:rPr>
                            </w:pPr>
                            <w:bookmarkStart w:id="179" w:name="_Toc20564536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27</w:t>
                            </w:r>
                            <w:r w:rsidRPr="00DA60DA">
                              <w:rPr>
                                <w:sz w:val="22"/>
                                <w:szCs w:val="22"/>
                              </w:rPr>
                              <w:fldChar w:fldCharType="end"/>
                            </w:r>
                            <w:r w:rsidRPr="00DA60DA">
                              <w:rPr>
                                <w:sz w:val="22"/>
                                <w:szCs w:val="22"/>
                              </w:rPr>
                              <w:t>: Prometheus Configuration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" stroked="f">
                <v:textbox style="mso-fit-shape-to-text:t" inset="0,0,0,0">
                  <w:txbxContent>
                    <w:p w14:paraId="6BA38A83" w14:textId="2F8C8EC3" w:rsidR="007C242D" w:rsidRPr="00DA60DA" w:rsidRDefault="007C242D" w:rsidP="007C242D">
                      <w:pPr>
                        <w:pStyle w:val="Caption"/>
                        <w:rPr>
                          <w:sz w:val="22"/>
                          <w:szCs w:val="22"/>
                        </w:rPr>
                      </w:pPr>
                      <w:bookmarkStart w:id="180" w:name="_Toc20564536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27</w:t>
                      </w:r>
                      <w:r w:rsidRPr="00DA60DA">
                        <w:rPr>
                          <w:sz w:val="22"/>
                          <w:szCs w:val="22"/>
                        </w:rPr>
                        <w:fldChar w:fldCharType="end"/>
                      </w:r>
                      <w:r w:rsidRPr="00DA60DA">
                        <w:rPr>
                          <w:sz w:val="22"/>
                          <w:szCs w:val="22"/>
                        </w:rPr>
                        <w:t>: Prometheus Configuration</w:t>
                      </w:r>
                      <w:bookmarkEnd w:id="180"/>
                    </w:p>
                  </w:txbxContent>
                </v:textbox>
                <w10:wrap type="square" anchorx="page"/>
              </v:shape>
            </w:pict>
          </mc:Fallback>
        </mc:AlternateContent>
      </w:r>
    </w:p>
    <w:p w14:paraId="5B8A292A" w14:textId="7CBB912A" w:rsidR="00725E69" w:rsidRPr="00DA60DA" w:rsidRDefault="00725E69">
      <w:pPr>
        <w:spacing w:after="0" w:line="240" w:lineRule="auto"/>
        <w:jc w:val="left"/>
      </w:pPr>
    </w:p>
    <w:p w14:paraId="3EE916C3" w14:textId="77777777" w:rsidR="00725E69" w:rsidRPr="00DA60DA" w:rsidRDefault="00725E69">
      <w:pPr>
        <w:spacing w:after="0" w:line="240" w:lineRule="auto"/>
        <w:jc w:val="left"/>
      </w:pPr>
    </w:p>
    <w:p w14:paraId="47BD900D" w14:textId="77777777" w:rsidR="00725E69" w:rsidRPr="00DA60DA" w:rsidRDefault="00725E69">
      <w:pPr>
        <w:spacing w:after="0" w:line="240" w:lineRule="auto"/>
        <w:jc w:val="left"/>
      </w:pPr>
    </w:p>
    <w:p w14:paraId="570AC7D7" w14:textId="77777777" w:rsidR="00725E69" w:rsidRPr="00DA60DA" w:rsidRDefault="00725E69">
      <w:pPr>
        <w:spacing w:after="0" w:line="240" w:lineRule="auto"/>
        <w:jc w:val="left"/>
      </w:pPr>
    </w:p>
    <w:p w14:paraId="59E4A2E1" w14:textId="1892FAD6" w:rsidR="00371ECE" w:rsidRPr="00DA60DA" w:rsidRDefault="001676E0" w:rsidP="009025CA">
      <w:pPr>
        <w:pStyle w:val="Title"/>
        <w:rPr>
          <w:rFonts w:eastAsia="Times"/>
        </w:rPr>
      </w:pPr>
      <w:r w:rsidRPr="00DA60DA">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A60DA">
        <w:rPr>
          <w:rFonts w:eastAsia="Times"/>
        </w:rPr>
        <w:t xml:space="preserve">Checking </w:t>
      </w:r>
      <w:r w:rsidR="0029461E" w:rsidRPr="00DA60DA">
        <w:rPr>
          <w:rFonts w:eastAsia="Times"/>
        </w:rPr>
        <w:t xml:space="preserve">Hardware </w:t>
      </w:r>
      <w:r w:rsidR="009025CA" w:rsidRPr="00DA60DA">
        <w:rPr>
          <w:rFonts w:eastAsia="Times"/>
        </w:rPr>
        <w:t>used</w:t>
      </w:r>
      <w:r w:rsidR="0029461E" w:rsidRPr="00DA60DA">
        <w:rPr>
          <w:rFonts w:eastAsia="Times"/>
        </w:rPr>
        <w:t xml:space="preserve"> </w:t>
      </w:r>
      <w:r w:rsidR="00DB4EF1" w:rsidRPr="00DA60DA">
        <w:rPr>
          <w:rFonts w:eastAsia="Times"/>
        </w:rPr>
        <w:t xml:space="preserve">by Prometheus </w:t>
      </w:r>
    </w:p>
    <w:p w14:paraId="22D35CE3" w14:textId="6B0E2449" w:rsidR="00371ECE" w:rsidRPr="00DA60DA" w:rsidRDefault="00956DBA">
      <w:pPr>
        <w:spacing w:after="0" w:line="240" w:lineRule="auto"/>
        <w:jc w:val="left"/>
      </w:pPr>
      <w:r w:rsidRPr="00DA60DA">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3CEE2D36" w:rsidR="00551FBD" w:rsidRPr="00DA60DA" w:rsidRDefault="00551FBD" w:rsidP="00551FBD">
                            <w:pPr>
                              <w:pStyle w:val="Caption"/>
                              <w:rPr>
                                <w:rFonts w:cs="Arial"/>
                                <w:b/>
                                <w:sz w:val="22"/>
                                <w:szCs w:val="22"/>
                              </w:rPr>
                            </w:pPr>
                            <w:bookmarkStart w:id="181" w:name="_Toc20564536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28</w:t>
                            </w:r>
                            <w:r w:rsidRPr="00DA60DA">
                              <w:rPr>
                                <w:sz w:val="22"/>
                                <w:szCs w:val="22"/>
                              </w:rPr>
                              <w:fldChar w:fldCharType="end"/>
                            </w:r>
                            <w:r w:rsidRPr="00DA60DA">
                              <w:rPr>
                                <w:sz w:val="22"/>
                                <w:szCs w:val="22"/>
                              </w:rPr>
                              <w:t>: Account Micro Service Actuator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3CEE2D36" w:rsidR="00551FBD" w:rsidRPr="00DA60DA" w:rsidRDefault="00551FBD" w:rsidP="00551FBD">
                      <w:pPr>
                        <w:pStyle w:val="Caption"/>
                        <w:rPr>
                          <w:rFonts w:cs="Arial"/>
                          <w:b/>
                          <w:sz w:val="22"/>
                          <w:szCs w:val="22"/>
                        </w:rPr>
                      </w:pPr>
                      <w:bookmarkStart w:id="182" w:name="_Toc20564536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28</w:t>
                      </w:r>
                      <w:r w:rsidRPr="00DA60DA">
                        <w:rPr>
                          <w:sz w:val="22"/>
                          <w:szCs w:val="22"/>
                        </w:rPr>
                        <w:fldChar w:fldCharType="end"/>
                      </w:r>
                      <w:r w:rsidRPr="00DA60DA">
                        <w:rPr>
                          <w:sz w:val="22"/>
                          <w:szCs w:val="22"/>
                        </w:rPr>
                        <w:t>: Account Micro Service Actuator</w:t>
                      </w:r>
                      <w:bookmarkEnd w:id="182"/>
                    </w:p>
                  </w:txbxContent>
                </v:textbox>
                <w10:wrap type="square" anchorx="margin"/>
              </v:shape>
            </w:pict>
          </mc:Fallback>
        </mc:AlternateContent>
      </w:r>
      <w:r w:rsidR="00371ECE" w:rsidRPr="00DA60DA">
        <w:br w:type="page"/>
      </w:r>
    </w:p>
    <w:p w14:paraId="7537B7EC" w14:textId="504C153A" w:rsidR="00371ECE" w:rsidRPr="00DA60DA" w:rsidRDefault="00FB1AB7">
      <w:pPr>
        <w:spacing w:after="0" w:line="240" w:lineRule="auto"/>
        <w:jc w:val="left"/>
      </w:pPr>
      <w:r w:rsidRPr="00DA60DA">
        <w:lastRenderedPageBreak/>
        <mc:AlternateContent>
          <mc:Choice Requires="wps">
            <w:drawing>
              <wp:anchor distT="0" distB="0" distL="114300" distR="114300" simplePos="0" relativeHeight="251902976" behindDoc="0" locked="0" layoutInCell="1" allowOverlap="1" wp14:anchorId="38FF5032" wp14:editId="569A746B">
                <wp:simplePos x="0" y="0"/>
                <wp:positionH relativeFrom="margin">
                  <wp:align>center</wp:align>
                </wp:positionH>
                <wp:positionV relativeFrom="paragraph">
                  <wp:posOffset>5101590</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0CA99D3F" w:rsidR="00E20EA8" w:rsidRPr="00DA60DA" w:rsidRDefault="00E20EA8" w:rsidP="00E20EA8">
                            <w:pPr>
                              <w:pStyle w:val="Caption"/>
                              <w:rPr>
                                <w:sz w:val="22"/>
                                <w:szCs w:val="22"/>
                              </w:rPr>
                            </w:pPr>
                            <w:bookmarkStart w:id="183" w:name="_Toc20564536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29</w:t>
                            </w:r>
                            <w:r w:rsidRPr="00DA60DA">
                              <w:rPr>
                                <w:sz w:val="22"/>
                                <w:szCs w:val="22"/>
                              </w:rPr>
                              <w:fldChar w:fldCharType="end"/>
                            </w:r>
                            <w:r w:rsidRPr="00DA60DA">
                              <w:rPr>
                                <w:sz w:val="22"/>
                                <w:szCs w:val="22"/>
                              </w:rPr>
                              <w:t>: Checking CPU Usage for Microservices</w:t>
                            </w:r>
                            <w:r w:rsidR="00FB1AB7" w:rsidRPr="00DA60DA">
                              <w:rPr>
                                <w:sz w:val="22"/>
                                <w:szCs w:val="22"/>
                              </w:rPr>
                              <w:t xml:space="preserve"> </w:t>
                            </w:r>
                            <w:r w:rsidR="00FB1AB7" w:rsidRPr="00DA60DA">
                              <w:rPr>
                                <w:sz w:val="22"/>
                                <w:szCs w:val="22"/>
                              </w:rPr>
                              <w:t>in Prometheus</w:t>
                            </w:r>
                            <w:r w:rsidR="00FB1AB7" w:rsidRPr="00DA60DA">
                              <w:rPr>
                                <w:sz w:val="22"/>
                                <w:szCs w:val="22"/>
                              </w:rPr>
                              <w:t xml:space="preserve"> Dashboard</w:t>
                            </w:r>
                            <w:bookmarkEnd w:id="183"/>
                            <w:r w:rsidR="00FB1AB7" w:rsidRPr="00DA60DA">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54" type="#_x0000_t202" style="position:absolute;margin-left:0;margin-top:401.7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TCGw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z46foqz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" stroked="f">
                <v:textbox style="mso-fit-shape-to-text:t" inset="0,0,0,0">
                  <w:txbxContent>
                    <w:p w14:paraId="6AB6C2F1" w14:textId="0CA99D3F" w:rsidR="00E20EA8" w:rsidRPr="00DA60DA" w:rsidRDefault="00E20EA8" w:rsidP="00E20EA8">
                      <w:pPr>
                        <w:pStyle w:val="Caption"/>
                        <w:rPr>
                          <w:sz w:val="22"/>
                          <w:szCs w:val="22"/>
                        </w:rPr>
                      </w:pPr>
                      <w:bookmarkStart w:id="184" w:name="_Toc20564536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29</w:t>
                      </w:r>
                      <w:r w:rsidRPr="00DA60DA">
                        <w:rPr>
                          <w:sz w:val="22"/>
                          <w:szCs w:val="22"/>
                        </w:rPr>
                        <w:fldChar w:fldCharType="end"/>
                      </w:r>
                      <w:r w:rsidRPr="00DA60DA">
                        <w:rPr>
                          <w:sz w:val="22"/>
                          <w:szCs w:val="22"/>
                        </w:rPr>
                        <w:t>: Checking CPU Usage for Microservices</w:t>
                      </w:r>
                      <w:r w:rsidR="00FB1AB7" w:rsidRPr="00DA60DA">
                        <w:rPr>
                          <w:sz w:val="22"/>
                          <w:szCs w:val="22"/>
                        </w:rPr>
                        <w:t xml:space="preserve"> </w:t>
                      </w:r>
                      <w:r w:rsidR="00FB1AB7" w:rsidRPr="00DA60DA">
                        <w:rPr>
                          <w:sz w:val="22"/>
                          <w:szCs w:val="22"/>
                        </w:rPr>
                        <w:t>in Prometheus</w:t>
                      </w:r>
                      <w:r w:rsidR="00FB1AB7" w:rsidRPr="00DA60DA">
                        <w:rPr>
                          <w:sz w:val="22"/>
                          <w:szCs w:val="22"/>
                        </w:rPr>
                        <w:t xml:space="preserve"> Dashboard</w:t>
                      </w:r>
                      <w:bookmarkEnd w:id="184"/>
                      <w:r w:rsidR="00FB1AB7" w:rsidRPr="00DA60DA">
                        <w:rPr>
                          <w:sz w:val="22"/>
                          <w:szCs w:val="22"/>
                        </w:rPr>
                        <w:t xml:space="preserve"> </w:t>
                      </w:r>
                    </w:p>
                  </w:txbxContent>
                </v:textbox>
                <w10:wrap type="square" anchorx="margin"/>
              </v:shape>
            </w:pict>
          </mc:Fallback>
        </mc:AlternateContent>
      </w:r>
      <w:r w:rsidR="001676E0" w:rsidRPr="00DA60DA">
        <w:drawing>
          <wp:anchor distT="0" distB="0" distL="114300" distR="114300" simplePos="0" relativeHeight="251896832" behindDoc="0" locked="0" layoutInCell="1" allowOverlap="1" wp14:anchorId="1806DD5C" wp14:editId="531DB25C">
            <wp:simplePos x="0" y="0"/>
            <wp:positionH relativeFrom="margin">
              <wp:align>center</wp:align>
            </wp:positionH>
            <wp:positionV relativeFrom="margin">
              <wp:posOffset>5630545</wp:posOffset>
            </wp:positionV>
            <wp:extent cx="4648200" cy="2222500"/>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anchor>
        </w:drawing>
      </w:r>
      <w:r w:rsidR="001676E0" w:rsidRPr="00DA60DA">
        <w:drawing>
          <wp:anchor distT="0" distB="0" distL="114300" distR="114300" simplePos="0" relativeHeight="251890688" behindDoc="0" locked="0" layoutInCell="1" allowOverlap="1" wp14:anchorId="6AB0C855" wp14:editId="6F8DA6B1">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3E99" w:rsidRPr="00DA60DA">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D8F809E" w:rsidR="0080542D" w:rsidRPr="00DA60DA" w:rsidRDefault="0080542D" w:rsidP="0080542D">
                            <w:pPr>
                              <w:pStyle w:val="Caption"/>
                              <w:rPr>
                                <w:sz w:val="22"/>
                                <w:szCs w:val="22"/>
                              </w:rPr>
                            </w:pPr>
                            <w:bookmarkStart w:id="185" w:name="_Toc20564536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30</w:t>
                            </w:r>
                            <w:r w:rsidRPr="00DA60DA">
                              <w:rPr>
                                <w:sz w:val="22"/>
                                <w:szCs w:val="22"/>
                              </w:rPr>
                              <w:fldChar w:fldCharType="end"/>
                            </w:r>
                            <w:r w:rsidRPr="00DA60DA">
                              <w:rPr>
                                <w:sz w:val="22"/>
                                <w:szCs w:val="22"/>
                              </w:rPr>
                              <w:t xml:space="preserve">: </w:t>
                            </w:r>
                            <w:r w:rsidR="00353E99" w:rsidRPr="00DA60DA">
                              <w:rPr>
                                <w:sz w:val="22"/>
                                <w:szCs w:val="22"/>
                              </w:rPr>
                              <w:t>Checking CPU Usage Graph for Microservices</w:t>
                            </w:r>
                            <w:r w:rsidR="00C54208" w:rsidRPr="00DA60DA">
                              <w:rPr>
                                <w:sz w:val="22"/>
                                <w:szCs w:val="22"/>
                              </w:rPr>
                              <w:t xml:space="preserve"> </w:t>
                            </w:r>
                            <w:r w:rsidR="00C54208" w:rsidRPr="00DA60DA">
                              <w:rPr>
                                <w:sz w:val="22"/>
                                <w:szCs w:val="22"/>
                              </w:rPr>
                              <w:t xml:space="preserve">in </w:t>
                            </w:r>
                            <w:r w:rsidR="00C54208" w:rsidRPr="00DA60DA">
                              <w:rPr>
                                <w:sz w:val="22"/>
                                <w:szCs w:val="22"/>
                              </w:rPr>
                              <w:t>Prometheus Dashboard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3D8F809E" w:rsidR="0080542D" w:rsidRPr="00DA60DA" w:rsidRDefault="0080542D" w:rsidP="0080542D">
                      <w:pPr>
                        <w:pStyle w:val="Caption"/>
                        <w:rPr>
                          <w:sz w:val="22"/>
                          <w:szCs w:val="22"/>
                        </w:rPr>
                      </w:pPr>
                      <w:bookmarkStart w:id="186" w:name="_Toc20564536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30</w:t>
                      </w:r>
                      <w:r w:rsidRPr="00DA60DA">
                        <w:rPr>
                          <w:sz w:val="22"/>
                          <w:szCs w:val="22"/>
                        </w:rPr>
                        <w:fldChar w:fldCharType="end"/>
                      </w:r>
                      <w:r w:rsidRPr="00DA60DA">
                        <w:rPr>
                          <w:sz w:val="22"/>
                          <w:szCs w:val="22"/>
                        </w:rPr>
                        <w:t xml:space="preserve">: </w:t>
                      </w:r>
                      <w:r w:rsidR="00353E99" w:rsidRPr="00DA60DA">
                        <w:rPr>
                          <w:sz w:val="22"/>
                          <w:szCs w:val="22"/>
                        </w:rPr>
                        <w:t>Checking CPU Usage Graph for Microservices</w:t>
                      </w:r>
                      <w:r w:rsidR="00C54208" w:rsidRPr="00DA60DA">
                        <w:rPr>
                          <w:sz w:val="22"/>
                          <w:szCs w:val="22"/>
                        </w:rPr>
                        <w:t xml:space="preserve"> </w:t>
                      </w:r>
                      <w:r w:rsidR="00C54208" w:rsidRPr="00DA60DA">
                        <w:rPr>
                          <w:sz w:val="22"/>
                          <w:szCs w:val="22"/>
                        </w:rPr>
                        <w:t xml:space="preserve">in </w:t>
                      </w:r>
                      <w:r w:rsidR="00C54208" w:rsidRPr="00DA60DA">
                        <w:rPr>
                          <w:sz w:val="22"/>
                          <w:szCs w:val="22"/>
                        </w:rPr>
                        <w:t>Prometheus Dashboard</w:t>
                      </w:r>
                      <w:bookmarkEnd w:id="186"/>
                    </w:p>
                  </w:txbxContent>
                </v:textbox>
                <w10:wrap type="square" anchorx="page"/>
              </v:shape>
            </w:pict>
          </mc:Fallback>
        </mc:AlternateContent>
      </w:r>
      <w:r w:rsidR="00353E99" w:rsidRPr="00DA60DA">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03E2F3C4" w:rsidR="001A1F5A" w:rsidRPr="00DA60DA" w:rsidRDefault="001A1F5A" w:rsidP="001A1F5A">
                            <w:pPr>
                              <w:pStyle w:val="Caption"/>
                              <w:rPr>
                                <w:sz w:val="22"/>
                                <w:szCs w:val="22"/>
                              </w:rPr>
                            </w:pPr>
                            <w:bookmarkStart w:id="187" w:name="_Toc20564536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31</w:t>
                            </w:r>
                            <w:r w:rsidRPr="00DA60DA">
                              <w:rPr>
                                <w:sz w:val="22"/>
                                <w:szCs w:val="22"/>
                              </w:rPr>
                              <w:fldChar w:fldCharType="end"/>
                            </w:r>
                            <w:r w:rsidRPr="00DA60DA">
                              <w:rPr>
                                <w:sz w:val="22"/>
                                <w:szCs w:val="22"/>
                              </w:rPr>
                              <w:t>:</w:t>
                            </w:r>
                            <w:r w:rsidR="005D40EF" w:rsidRPr="00DA60DA">
                              <w:rPr>
                                <w:sz w:val="22"/>
                                <w:szCs w:val="22"/>
                              </w:rPr>
                              <w:t>All</w:t>
                            </w:r>
                            <w:r w:rsidRPr="00DA60DA">
                              <w:rPr>
                                <w:sz w:val="22"/>
                                <w:szCs w:val="22"/>
                              </w:rPr>
                              <w:t xml:space="preserve"> </w:t>
                            </w:r>
                            <w:r w:rsidR="00794152" w:rsidRPr="00DA60DA">
                              <w:rPr>
                                <w:sz w:val="22"/>
                                <w:szCs w:val="22"/>
                              </w:rPr>
                              <w:t xml:space="preserve">Microservices State shown </w:t>
                            </w:r>
                            <w:r w:rsidR="00C44DD9" w:rsidRPr="00DA60DA">
                              <w:rPr>
                                <w:sz w:val="22"/>
                                <w:szCs w:val="22"/>
                              </w:rPr>
                              <w:t>in Prometheus</w:t>
                            </w:r>
                            <w:r w:rsidR="00FB1AB7" w:rsidRPr="00DA60DA">
                              <w:rPr>
                                <w:sz w:val="22"/>
                                <w:szCs w:val="22"/>
                              </w:rPr>
                              <w:t xml:space="preserve"> </w:t>
                            </w:r>
                            <w:r w:rsidR="00FB1AB7" w:rsidRPr="00DA60DA">
                              <w:rPr>
                                <w:sz w:val="22"/>
                                <w:szCs w:val="22"/>
                              </w:rPr>
                              <w:t>Dashboard</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03E2F3C4" w:rsidR="001A1F5A" w:rsidRPr="00DA60DA" w:rsidRDefault="001A1F5A" w:rsidP="001A1F5A">
                      <w:pPr>
                        <w:pStyle w:val="Caption"/>
                        <w:rPr>
                          <w:sz w:val="22"/>
                          <w:szCs w:val="22"/>
                        </w:rPr>
                      </w:pPr>
                      <w:bookmarkStart w:id="188" w:name="_Toc20564536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31</w:t>
                      </w:r>
                      <w:r w:rsidRPr="00DA60DA">
                        <w:rPr>
                          <w:sz w:val="22"/>
                          <w:szCs w:val="22"/>
                        </w:rPr>
                        <w:fldChar w:fldCharType="end"/>
                      </w:r>
                      <w:r w:rsidRPr="00DA60DA">
                        <w:rPr>
                          <w:sz w:val="22"/>
                          <w:szCs w:val="22"/>
                        </w:rPr>
                        <w:t>:</w:t>
                      </w:r>
                      <w:r w:rsidR="005D40EF" w:rsidRPr="00DA60DA">
                        <w:rPr>
                          <w:sz w:val="22"/>
                          <w:szCs w:val="22"/>
                        </w:rPr>
                        <w:t>All</w:t>
                      </w:r>
                      <w:r w:rsidRPr="00DA60DA">
                        <w:rPr>
                          <w:sz w:val="22"/>
                          <w:szCs w:val="22"/>
                        </w:rPr>
                        <w:t xml:space="preserve"> </w:t>
                      </w:r>
                      <w:r w:rsidR="00794152" w:rsidRPr="00DA60DA">
                        <w:rPr>
                          <w:sz w:val="22"/>
                          <w:szCs w:val="22"/>
                        </w:rPr>
                        <w:t xml:space="preserve">Microservices State shown </w:t>
                      </w:r>
                      <w:r w:rsidR="00C44DD9" w:rsidRPr="00DA60DA">
                        <w:rPr>
                          <w:sz w:val="22"/>
                          <w:szCs w:val="22"/>
                        </w:rPr>
                        <w:t>in Prometheus</w:t>
                      </w:r>
                      <w:r w:rsidR="00FB1AB7" w:rsidRPr="00DA60DA">
                        <w:rPr>
                          <w:sz w:val="22"/>
                          <w:szCs w:val="22"/>
                        </w:rPr>
                        <w:t xml:space="preserve"> </w:t>
                      </w:r>
                      <w:r w:rsidR="00FB1AB7" w:rsidRPr="00DA60DA">
                        <w:rPr>
                          <w:sz w:val="22"/>
                          <w:szCs w:val="22"/>
                        </w:rPr>
                        <w:t>Dashboard</w:t>
                      </w:r>
                      <w:bookmarkEnd w:id="188"/>
                    </w:p>
                  </w:txbxContent>
                </v:textbox>
                <w10:wrap type="square" anchorx="page"/>
              </v:shape>
            </w:pict>
          </mc:Fallback>
        </mc:AlternateContent>
      </w:r>
      <w:r w:rsidR="001A1F5A" w:rsidRPr="00DA60DA">
        <w:drawing>
          <wp:anchor distT="0" distB="0" distL="114300" distR="114300" simplePos="0" relativeHeight="251893760" behindDoc="0" locked="0" layoutInCell="1" allowOverlap="1" wp14:anchorId="6FCECE2A" wp14:editId="788B10BF">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DA60DA">
        <w:t xml:space="preserve"> </w:t>
      </w:r>
      <w:r w:rsidR="00371ECE" w:rsidRPr="00DA60DA">
        <w:br w:type="page"/>
      </w:r>
    </w:p>
    <w:p w14:paraId="6B7070F4" w14:textId="4A080B9D" w:rsidR="006E171A" w:rsidRPr="00DA60DA" w:rsidRDefault="001676E0" w:rsidP="001676E0">
      <w:pPr>
        <w:pStyle w:val="Text"/>
      </w:pPr>
      <w:r w:rsidRPr="00DA60DA">
        <w:lastRenderedPageBreak/>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56D62090" w:rsidR="006E171A" w:rsidRPr="00DA60DA" w:rsidRDefault="006E171A" w:rsidP="006E171A">
                            <w:pPr>
                              <w:pStyle w:val="Caption"/>
                              <w:rPr>
                                <w:sz w:val="22"/>
                                <w:szCs w:val="22"/>
                              </w:rPr>
                            </w:pPr>
                            <w:bookmarkStart w:id="189" w:name="_Toc20564537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32</w:t>
                            </w:r>
                            <w:r w:rsidRPr="00DA60DA">
                              <w:rPr>
                                <w:sz w:val="22"/>
                                <w:szCs w:val="22"/>
                              </w:rPr>
                              <w:fldChar w:fldCharType="end"/>
                            </w:r>
                            <w:r w:rsidRPr="00DA60DA">
                              <w:rPr>
                                <w:sz w:val="22"/>
                                <w:szCs w:val="22"/>
                              </w:rPr>
                              <w:t>: Grafana View of CPU Usage of Microservices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" stroked="f">
                <v:textbox style="mso-fit-shape-to-text:t" inset="0,0,0,0">
                  <w:txbxContent>
                    <w:p w14:paraId="49CDD0B3" w14:textId="56D62090" w:rsidR="006E171A" w:rsidRPr="00DA60DA" w:rsidRDefault="006E171A" w:rsidP="006E171A">
                      <w:pPr>
                        <w:pStyle w:val="Caption"/>
                        <w:rPr>
                          <w:sz w:val="22"/>
                          <w:szCs w:val="22"/>
                        </w:rPr>
                      </w:pPr>
                      <w:bookmarkStart w:id="190" w:name="_Toc20564537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32</w:t>
                      </w:r>
                      <w:r w:rsidRPr="00DA60DA">
                        <w:rPr>
                          <w:sz w:val="22"/>
                          <w:szCs w:val="22"/>
                        </w:rPr>
                        <w:fldChar w:fldCharType="end"/>
                      </w:r>
                      <w:r w:rsidRPr="00DA60DA">
                        <w:rPr>
                          <w:sz w:val="22"/>
                          <w:szCs w:val="22"/>
                        </w:rPr>
                        <w:t>: Grafana View of CPU Usage of Microservices</w:t>
                      </w:r>
                      <w:bookmarkEnd w:id="190"/>
                    </w:p>
                  </w:txbxContent>
                </v:textbox>
                <w10:wrap type="square"/>
              </v:shape>
            </w:pict>
          </mc:Fallback>
        </mc:AlternateContent>
      </w:r>
      <w:r w:rsidR="006E171A" w:rsidRPr="00DA60DA">
        <w:t>Now we will use Grafana to better view Data of Prometheus.</w:t>
      </w:r>
    </w:p>
    <w:p w14:paraId="6C5927E6" w14:textId="799E53F6" w:rsidR="006E171A" w:rsidRPr="00DA60DA" w:rsidRDefault="001676E0">
      <w:pPr>
        <w:spacing w:after="0" w:line="240" w:lineRule="auto"/>
        <w:jc w:val="left"/>
        <w:rPr>
          <w:rFonts w:eastAsia="Times"/>
          <w:sz w:val="22"/>
          <w:szCs w:val="22"/>
          <w:lang w:eastAsia="de-DE"/>
        </w:rPr>
      </w:pPr>
      <w:r w:rsidRPr="00DA60DA">
        <w:drawing>
          <wp:anchor distT="0" distB="0" distL="114300" distR="114300" simplePos="0" relativeHeight="251904000" behindDoc="0" locked="0" layoutInCell="1" allowOverlap="1" wp14:anchorId="66578D97" wp14:editId="46EC7681">
            <wp:simplePos x="0" y="0"/>
            <wp:positionH relativeFrom="page">
              <wp:align>center</wp:align>
            </wp:positionH>
            <wp:positionV relativeFrom="margin">
              <wp:posOffset>520065</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41D2DA" w14:textId="12277471" w:rsidR="00D33B8C" w:rsidRPr="00DA60DA" w:rsidRDefault="00D33B8C" w:rsidP="00425C66">
      <w:pPr>
        <w:pStyle w:val="Text"/>
      </w:pPr>
      <w:r w:rsidRPr="00DA60DA">
        <w:t xml:space="preserve">by using Grafana we have </w:t>
      </w:r>
      <w:r w:rsidR="00757772" w:rsidRPr="00DA60DA">
        <w:t>two</w:t>
      </w:r>
      <w:r w:rsidRPr="00DA60DA">
        <w:t xml:space="preserve"> </w:t>
      </w:r>
      <w:r w:rsidR="00757772" w:rsidRPr="00DA60DA">
        <w:t>options</w:t>
      </w:r>
      <w:r w:rsidRPr="00DA60DA">
        <w:t xml:space="preserve"> to create our own dashboard to take a ready created one which we can have better </w:t>
      </w:r>
      <w:r w:rsidR="00757772" w:rsidRPr="00DA60DA">
        <w:t>overview</w:t>
      </w:r>
      <w:r w:rsidRPr="00DA60DA">
        <w:t xml:space="preserve"> on overall information microservice</w:t>
      </w:r>
      <w:r w:rsidR="00757772" w:rsidRPr="00DA60DA">
        <w:t xml:space="preserve"> and adjust other Information we want to view</w:t>
      </w:r>
      <w:r w:rsidR="00425C66" w:rsidRPr="00DA60DA">
        <w:t xml:space="preserve"> as Shown </w:t>
      </w:r>
      <w:r w:rsidR="00425C66" w:rsidRPr="00DA60DA">
        <w:t xml:space="preserve">in Figure </w:t>
      </w:r>
      <w:r w:rsidR="00425C66" w:rsidRPr="00DA60DA">
        <w:t>33</w:t>
      </w:r>
      <w:r w:rsidR="00757772" w:rsidRPr="00DA60DA">
        <w:t>.</w:t>
      </w:r>
      <w:r w:rsidRPr="00DA60DA">
        <w:t xml:space="preserve"> </w:t>
      </w:r>
    </w:p>
    <w:p w14:paraId="65B2F3BE" w14:textId="73B251E2" w:rsidR="00BE52B5" w:rsidRPr="00DA60DA" w:rsidRDefault="001676E0" w:rsidP="001676E0">
      <w:pPr>
        <w:pStyle w:val="Text"/>
      </w:pPr>
      <w:r w:rsidRPr="00DA60DA">
        <mc:AlternateContent>
          <mc:Choice Requires="wps">
            <w:drawing>
              <wp:anchor distT="0" distB="0" distL="114300" distR="114300" simplePos="0" relativeHeight="251909120" behindDoc="0" locked="0" layoutInCell="1" allowOverlap="1" wp14:anchorId="4CF84C67" wp14:editId="1B0A96DC">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64F020C6" w:rsidR="00D33B8C" w:rsidRPr="00DA60DA" w:rsidRDefault="00D33B8C" w:rsidP="00D33B8C">
                            <w:pPr>
                              <w:pStyle w:val="Caption"/>
                              <w:rPr>
                                <w:sz w:val="22"/>
                                <w:szCs w:val="22"/>
                              </w:rPr>
                            </w:pPr>
                            <w:bookmarkStart w:id="191" w:name="_Toc20564537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33</w:t>
                            </w:r>
                            <w:r w:rsidRPr="00DA60DA">
                              <w:rPr>
                                <w:sz w:val="22"/>
                                <w:szCs w:val="22"/>
                              </w:rPr>
                              <w:fldChar w:fldCharType="end"/>
                            </w:r>
                            <w:r w:rsidRPr="00DA60DA">
                              <w:rPr>
                                <w:sz w:val="22"/>
                                <w:szCs w:val="22"/>
                              </w:rPr>
                              <w:t>: JVM (Micrometer) Dashboard for Account Microservice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ALZCE6GwIAAEAEAAAOAAAAAAAAAAAAAAAAAC4CAABkcnMvZTJvRG9jLnhtbFBLAQIt&#10;ABQABgAIAAAAIQDaUOp+3wAAAAgBAAAPAAAAAAAAAAAAAAAAAHUEAABkcnMvZG93bnJldi54bWxQ&#10;SwUGAAAAAAQABADzAAAAgQUAAAAA&#10;" stroked="f">
                <v:textbox style="mso-fit-shape-to-text:t" inset="0,0,0,0">
                  <w:txbxContent>
                    <w:p w14:paraId="3288CB14" w14:textId="64F020C6" w:rsidR="00D33B8C" w:rsidRPr="00DA60DA" w:rsidRDefault="00D33B8C" w:rsidP="00D33B8C">
                      <w:pPr>
                        <w:pStyle w:val="Caption"/>
                        <w:rPr>
                          <w:sz w:val="22"/>
                          <w:szCs w:val="22"/>
                        </w:rPr>
                      </w:pPr>
                      <w:bookmarkStart w:id="192" w:name="_Toc20564537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33</w:t>
                      </w:r>
                      <w:r w:rsidRPr="00DA60DA">
                        <w:rPr>
                          <w:sz w:val="22"/>
                          <w:szCs w:val="22"/>
                        </w:rPr>
                        <w:fldChar w:fldCharType="end"/>
                      </w:r>
                      <w:r w:rsidRPr="00DA60DA">
                        <w:rPr>
                          <w:sz w:val="22"/>
                          <w:szCs w:val="22"/>
                        </w:rPr>
                        <w:t>: JVM (Micrometer) Dashboard for Account Microservice</w:t>
                      </w:r>
                      <w:bookmarkEnd w:id="192"/>
                    </w:p>
                  </w:txbxContent>
                </v:textbox>
                <w10:wrap type="square" anchorx="margin"/>
              </v:shape>
            </w:pict>
          </mc:Fallback>
        </mc:AlternateContent>
      </w:r>
      <w:r w:rsidRPr="00DA60DA">
        <w:drawing>
          <wp:anchor distT="0" distB="0" distL="114300" distR="114300" simplePos="0" relativeHeight="251907072" behindDoc="0" locked="0" layoutInCell="1" allowOverlap="1" wp14:anchorId="372A37A7" wp14:editId="669BA0A2">
            <wp:simplePos x="0" y="0"/>
            <wp:positionH relativeFrom="margin">
              <wp:align>center</wp:align>
            </wp:positionH>
            <wp:positionV relativeFrom="margin">
              <wp:posOffset>4735830</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DA60DA">
        <w:br w:type="page"/>
      </w:r>
      <w:r w:rsidR="00441132" w:rsidRPr="00DA60DA">
        <w:lastRenderedPageBreak/>
        <w:t xml:space="preserve">We are going now to set alert on Account microservice inside graphene and mock it with Hook deck, after </w:t>
      </w:r>
      <w:r w:rsidR="005A4DF4" w:rsidRPr="00DA60DA">
        <w:t>setting</w:t>
      </w:r>
      <w:r w:rsidR="00441132" w:rsidRPr="00DA60DA">
        <w:t xml:space="preserve"> everything we </w:t>
      </w:r>
      <w:r w:rsidR="00BE52B5" w:rsidRPr="00DA60DA">
        <w:t>are going</w:t>
      </w:r>
      <w:r w:rsidR="00441132" w:rsidRPr="00DA60DA">
        <w:t xml:space="preserve"> to shut down Account microservice and </w:t>
      </w:r>
      <w:r w:rsidRPr="00DA60DA">
        <w:drawing>
          <wp:anchor distT="0" distB="0" distL="114300" distR="114300" simplePos="0" relativeHeight="251910144" behindDoc="0" locked="0" layoutInCell="1" allowOverlap="1" wp14:anchorId="770A726D" wp14:editId="16507651">
            <wp:simplePos x="0" y="0"/>
            <wp:positionH relativeFrom="margin">
              <wp:align>center</wp:align>
            </wp:positionH>
            <wp:positionV relativeFrom="margin">
              <wp:posOffset>986790</wp:posOffset>
            </wp:positionV>
            <wp:extent cx="5141595" cy="2041525"/>
            <wp:effectExtent l="76200" t="76200" r="135255" b="130175"/>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95" cy="204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41132" w:rsidRPr="00DA60DA">
        <w:t xml:space="preserve">we expect to get alert on Hook deck about </w:t>
      </w:r>
      <w:r w:rsidR="00BE52B5" w:rsidRPr="00DA60DA">
        <w:t>the status</w:t>
      </w:r>
      <w:r w:rsidR="00441132" w:rsidRPr="00DA60DA">
        <w:t xml:space="preserve"> of down Account microservice</w:t>
      </w:r>
      <w:r w:rsidR="00DA60DA" w:rsidRPr="00DA60DA">
        <w:t xml:space="preserve"> </w:t>
      </w:r>
      <w:r w:rsidR="00DA60DA" w:rsidRPr="00DA60DA">
        <w:t>as Shown in Figure</w:t>
      </w:r>
      <w:r w:rsidR="00DA60DA" w:rsidRPr="00DA60DA">
        <w:t>s</w:t>
      </w:r>
      <w:r w:rsidR="00DA60DA" w:rsidRPr="00DA60DA">
        <w:t xml:space="preserve"> 33</w:t>
      </w:r>
      <w:r w:rsidR="00DA60DA" w:rsidRPr="00DA60DA">
        <w:t xml:space="preserve"> – 34.</w:t>
      </w:r>
    </w:p>
    <w:p w14:paraId="4FDC8036" w14:textId="39D4A953" w:rsidR="005E37FF" w:rsidRPr="00DA60DA" w:rsidRDefault="00DA60DA">
      <w:pPr>
        <w:spacing w:after="0" w:line="240" w:lineRule="auto"/>
        <w:jc w:val="left"/>
      </w:pPr>
      <w:r w:rsidRPr="00DA60DA">
        <mc:AlternateContent>
          <mc:Choice Requires="wps">
            <w:drawing>
              <wp:anchor distT="0" distB="0" distL="114300" distR="114300" simplePos="0" relativeHeight="251915264" behindDoc="0" locked="0" layoutInCell="1" allowOverlap="1" wp14:anchorId="60A700B1" wp14:editId="2DA0710F">
                <wp:simplePos x="0" y="0"/>
                <wp:positionH relativeFrom="margin">
                  <wp:posOffset>-1270</wp:posOffset>
                </wp:positionH>
                <wp:positionV relativeFrom="paragraph">
                  <wp:posOffset>2531110</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15CA56D4" w:rsidR="00AC4968" w:rsidRPr="00DA60DA" w:rsidRDefault="00AC4968" w:rsidP="00AC4968">
                            <w:pPr>
                              <w:pStyle w:val="Caption"/>
                              <w:rPr>
                                <w:sz w:val="22"/>
                                <w:szCs w:val="22"/>
                              </w:rPr>
                            </w:pPr>
                            <w:bookmarkStart w:id="193" w:name="_Toc20564537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34</w:t>
                            </w:r>
                            <w:r w:rsidRPr="00DA60DA">
                              <w:rPr>
                                <w:sz w:val="22"/>
                                <w:szCs w:val="22"/>
                              </w:rPr>
                              <w:fldChar w:fldCharType="end"/>
                            </w:r>
                            <w:r w:rsidRPr="00DA60DA">
                              <w:rPr>
                                <w:sz w:val="22"/>
                                <w:szCs w:val="22"/>
                              </w:rPr>
                              <w:t>:Grafana Alert when Account Micro service down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1pt;margin-top:199.3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" stroked="f">
                <v:textbox style="mso-fit-shape-to-text:t" inset="0,0,0,0">
                  <w:txbxContent>
                    <w:p w14:paraId="0FBCD596" w14:textId="15CA56D4" w:rsidR="00AC4968" w:rsidRPr="00DA60DA" w:rsidRDefault="00AC4968" w:rsidP="00AC4968">
                      <w:pPr>
                        <w:pStyle w:val="Caption"/>
                        <w:rPr>
                          <w:sz w:val="22"/>
                          <w:szCs w:val="22"/>
                        </w:rPr>
                      </w:pPr>
                      <w:bookmarkStart w:id="194" w:name="_Toc20564537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34</w:t>
                      </w:r>
                      <w:r w:rsidRPr="00DA60DA">
                        <w:rPr>
                          <w:sz w:val="22"/>
                          <w:szCs w:val="22"/>
                        </w:rPr>
                        <w:fldChar w:fldCharType="end"/>
                      </w:r>
                      <w:r w:rsidRPr="00DA60DA">
                        <w:rPr>
                          <w:sz w:val="22"/>
                          <w:szCs w:val="22"/>
                        </w:rPr>
                        <w:t>:Grafana Alert when Account Micro service down</w:t>
                      </w:r>
                      <w:bookmarkEnd w:id="194"/>
                    </w:p>
                  </w:txbxContent>
                </v:textbox>
                <w10:wrap type="square" anchorx="margin"/>
              </v:shape>
            </w:pict>
          </mc:Fallback>
        </mc:AlternateContent>
      </w:r>
    </w:p>
    <w:p w14:paraId="62D38B04" w14:textId="7B1E32E2" w:rsidR="00FA7C04" w:rsidRPr="00DA60DA" w:rsidRDefault="00E37BD8" w:rsidP="00FA7C04">
      <w:pPr>
        <w:spacing w:after="0" w:line="240" w:lineRule="auto"/>
        <w:jc w:val="left"/>
      </w:pPr>
      <w:r w:rsidRPr="00DA60DA">
        <mc:AlternateContent>
          <mc:Choice Requires="wps">
            <w:drawing>
              <wp:anchor distT="0" distB="0" distL="114300" distR="114300" simplePos="0" relativeHeight="251918336" behindDoc="0" locked="0" layoutInCell="1" allowOverlap="1" wp14:anchorId="0985B5A7" wp14:editId="5092FD70">
                <wp:simplePos x="0" y="0"/>
                <wp:positionH relativeFrom="margin">
                  <wp:align>right</wp:align>
                </wp:positionH>
                <wp:positionV relativeFrom="paragraph">
                  <wp:posOffset>3651250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14ED2CF" w:rsidR="00FA7C04" w:rsidRPr="00DA60DA" w:rsidRDefault="00FA7C04" w:rsidP="00FA7C04">
                            <w:pPr>
                              <w:pStyle w:val="Caption"/>
                              <w:rPr>
                                <w:sz w:val="22"/>
                                <w:szCs w:val="22"/>
                              </w:rPr>
                            </w:pPr>
                            <w:bookmarkStart w:id="195" w:name="_Toc20564537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35</w:t>
                            </w:r>
                            <w:r w:rsidRPr="00DA60DA">
                              <w:rPr>
                                <w:sz w:val="22"/>
                                <w:szCs w:val="22"/>
                              </w:rPr>
                              <w:fldChar w:fldCharType="end"/>
                            </w:r>
                            <w:r w:rsidRPr="00DA60DA">
                              <w:rPr>
                                <w:sz w:val="22"/>
                                <w:szCs w:val="22"/>
                              </w:rPr>
                              <w:t>: Hook deck Response When Account Micro service down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0" type="#_x0000_t202" style="position:absolute;margin-left:388.2pt;margin-top:287.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" stroked="f">
                <v:textbox style="mso-fit-shape-to-text:t" inset="0,0,0,0">
                  <w:txbxContent>
                    <w:p w14:paraId="113603E3" w14:textId="414ED2CF" w:rsidR="00FA7C04" w:rsidRPr="00DA60DA" w:rsidRDefault="00FA7C04" w:rsidP="00FA7C04">
                      <w:pPr>
                        <w:pStyle w:val="Caption"/>
                        <w:rPr>
                          <w:sz w:val="22"/>
                          <w:szCs w:val="22"/>
                        </w:rPr>
                      </w:pPr>
                      <w:bookmarkStart w:id="196" w:name="_Toc20564537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35</w:t>
                      </w:r>
                      <w:r w:rsidRPr="00DA60DA">
                        <w:rPr>
                          <w:sz w:val="22"/>
                          <w:szCs w:val="22"/>
                        </w:rPr>
                        <w:fldChar w:fldCharType="end"/>
                      </w:r>
                      <w:r w:rsidRPr="00DA60DA">
                        <w:rPr>
                          <w:sz w:val="22"/>
                          <w:szCs w:val="22"/>
                        </w:rPr>
                        <w:t>: Hook deck Response When Account Micro service down</w:t>
                      </w:r>
                      <w:bookmarkEnd w:id="196"/>
                    </w:p>
                  </w:txbxContent>
                </v:textbox>
                <w10:wrap type="square" anchorx="margin"/>
              </v:shape>
            </w:pict>
          </mc:Fallback>
        </mc:AlternateContent>
      </w:r>
      <w:r w:rsidRPr="00DA60DA">
        <w:drawing>
          <wp:anchor distT="0" distB="0" distL="114300" distR="114300" simplePos="0" relativeHeight="251916288" behindDoc="0" locked="0" layoutInCell="1" allowOverlap="1" wp14:anchorId="469BCFFA" wp14:editId="32119CE9">
            <wp:simplePos x="0" y="0"/>
            <wp:positionH relativeFrom="margin">
              <wp:align>center</wp:align>
            </wp:positionH>
            <wp:positionV relativeFrom="margin">
              <wp:posOffset>4110990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DA60DA">
        <w:br w:type="page"/>
      </w:r>
    </w:p>
    <w:p w14:paraId="10C5CE0E" w14:textId="13470C37" w:rsidR="00204432" w:rsidRPr="00DA60DA" w:rsidRDefault="005632FD" w:rsidP="00204432">
      <w:pPr>
        <w:pStyle w:val="Heading3"/>
      </w:pPr>
      <w:bookmarkStart w:id="197" w:name="_Toc205645893"/>
      <w:r w:rsidRPr="00DA60DA">
        <w:lastRenderedPageBreak/>
        <w:t xml:space="preserve">Distributed </w:t>
      </w:r>
      <w:r w:rsidR="009131A0" w:rsidRPr="00DA60DA">
        <w:t>T</w:t>
      </w:r>
      <w:r w:rsidRPr="00DA60DA">
        <w:t>racing</w:t>
      </w:r>
      <w:bookmarkEnd w:id="197"/>
      <w:r w:rsidRPr="00DA60DA">
        <w:t xml:space="preserve"> </w:t>
      </w:r>
    </w:p>
    <w:p w14:paraId="199554CF" w14:textId="77777777" w:rsidR="00596D55" w:rsidRPr="00DA60DA" w:rsidRDefault="00596D55" w:rsidP="008C0FE9">
      <w:pPr>
        <w:pStyle w:val="Text"/>
      </w:pPr>
      <w:r w:rsidRPr="00DA60DA">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DA60DA" w:rsidRDefault="00596D55" w:rsidP="008C0FE9">
      <w:pPr>
        <w:pStyle w:val="Text"/>
      </w:pPr>
    </w:p>
    <w:p w14:paraId="2EA9C7B8" w14:textId="77777777" w:rsidR="00596D55" w:rsidRPr="00DA60DA" w:rsidRDefault="00596D55" w:rsidP="008C0FE9">
      <w:pPr>
        <w:pStyle w:val="Text"/>
      </w:pPr>
      <w:r w:rsidRPr="00DA60DA">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DA60DA" w:rsidRDefault="00596D55" w:rsidP="008C0FE9">
      <w:pPr>
        <w:pStyle w:val="Text"/>
      </w:pPr>
    </w:p>
    <w:p w14:paraId="7758724F" w14:textId="653D1C33" w:rsidR="00596D55" w:rsidRPr="00DA60DA" w:rsidRDefault="00596D55" w:rsidP="008C0FE9">
      <w:pPr>
        <w:pStyle w:val="Text"/>
      </w:pPr>
      <w:r w:rsidRPr="00DA60DA">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t xml:space="preserve"> </w:t>
      </w:r>
      <w:r w:rsidR="005B2418">
        <w:t xml:space="preserve">as </w:t>
      </w:r>
      <w:r w:rsidR="005B2418" w:rsidRPr="00425C66">
        <w:rPr>
          <w:lang w:val="de-AT"/>
        </w:rPr>
        <w:t>Show</w:t>
      </w:r>
      <w:r w:rsidR="005B2418">
        <w:rPr>
          <w:lang w:val="de-AT"/>
        </w:rPr>
        <w:t xml:space="preserve">n </w:t>
      </w:r>
      <w:r w:rsidR="005B2418" w:rsidRPr="00425C66">
        <w:rPr>
          <w:lang w:val="de-AT"/>
        </w:rPr>
        <w:t>in Figure</w:t>
      </w:r>
      <w:r w:rsidR="005B2418" w:rsidRPr="00425C66">
        <w:t xml:space="preserve"> </w:t>
      </w:r>
      <w:r w:rsidR="005B2418">
        <w:t>3</w:t>
      </w:r>
      <w:r w:rsidR="005B2418">
        <w:t>7</w:t>
      </w:r>
      <w:r w:rsidRPr="00DA60DA">
        <w:t xml:space="preserve">. </w:t>
      </w:r>
    </w:p>
    <w:p w14:paraId="31BA0DE9" w14:textId="1030D573" w:rsidR="00596D55" w:rsidRPr="00DA60DA" w:rsidRDefault="00596D55" w:rsidP="008C0FE9">
      <w:pPr>
        <w:pStyle w:val="Text"/>
      </w:pPr>
      <w:r w:rsidRPr="00DA60DA">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DA60DA" w:rsidRDefault="00596D55" w:rsidP="008C0FE9">
      <w:pPr>
        <w:pStyle w:val="Text"/>
      </w:pPr>
    </w:p>
    <w:p w14:paraId="65BF6BF8" w14:textId="6C3976D1" w:rsidR="0041240D" w:rsidRPr="00DA60DA" w:rsidRDefault="005632FD" w:rsidP="008C0FE9">
      <w:pPr>
        <w:pStyle w:val="Text"/>
      </w:pPr>
      <w:r w:rsidRPr="00DA60DA">
        <w:t>When a client request is received at the edge server or the first service within the network, a trace ID, such as 29cdbe2e21bc, will be generated, and it will remain consistent throughout the process</w:t>
      </w:r>
      <w:r w:rsidR="003B3E88" w:rsidRPr="00DA60DA">
        <w:t xml:space="preserve"> </w:t>
      </w:r>
      <w:r w:rsidR="003B3E88" w:rsidRPr="00DA60DA">
        <w:t>as Shown in Figure 3</w:t>
      </w:r>
      <w:r w:rsidR="003B3E88" w:rsidRPr="00DA60DA">
        <w:t>6</w:t>
      </w:r>
      <w:r w:rsidRPr="00DA60DA">
        <w:t xml:space="preserve">. </w:t>
      </w:r>
    </w:p>
    <w:p w14:paraId="7847C0BF" w14:textId="51CD1D46" w:rsidR="0041240D" w:rsidRPr="00DA60DA" w:rsidRDefault="008C0FE9" w:rsidP="008C0FE9">
      <w:pPr>
        <w:pStyle w:val="Text"/>
      </w:pPr>
      <w:r w:rsidRPr="00DA60DA">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381D68FB" w:rsidR="0041240D" w:rsidRPr="00DA60DA" w:rsidRDefault="0041240D" w:rsidP="0041240D">
                            <w:pPr>
                              <w:pStyle w:val="Caption"/>
                              <w:rPr>
                                <w:sz w:val="22"/>
                                <w:szCs w:val="22"/>
                              </w:rPr>
                            </w:pPr>
                            <w:bookmarkStart w:id="198" w:name="_Toc20564537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36</w:t>
                            </w:r>
                            <w:r w:rsidRPr="00DA60DA">
                              <w:rPr>
                                <w:sz w:val="22"/>
                                <w:szCs w:val="22"/>
                              </w:rPr>
                              <w:fldChar w:fldCharType="end"/>
                            </w:r>
                            <w:r w:rsidRPr="00DA60DA">
                              <w:rPr>
                                <w:sz w:val="22"/>
                                <w:szCs w:val="22"/>
                              </w:rPr>
                              <w:t xml:space="preserve">: Open </w:t>
                            </w:r>
                            <w:r w:rsidR="008C0FE9" w:rsidRPr="00DA60DA">
                              <w:rPr>
                                <w:sz w:val="22"/>
                                <w:szCs w:val="22"/>
                              </w:rPr>
                              <w:t>Telemetry</w:t>
                            </w:r>
                            <w:r w:rsidRPr="00DA60DA">
                              <w:rPr>
                                <w:sz w:val="22"/>
                                <w:szCs w:val="22"/>
                              </w:rPr>
                              <w:t xml:space="preserve"> Pattern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" stroked="f">
                <v:textbox style="mso-fit-shape-to-text:t" inset="0,0,0,0">
                  <w:txbxContent>
                    <w:p w14:paraId="57687AA0" w14:textId="381D68FB" w:rsidR="0041240D" w:rsidRPr="00DA60DA" w:rsidRDefault="0041240D" w:rsidP="0041240D">
                      <w:pPr>
                        <w:pStyle w:val="Caption"/>
                        <w:rPr>
                          <w:sz w:val="22"/>
                          <w:szCs w:val="22"/>
                        </w:rPr>
                      </w:pPr>
                      <w:bookmarkStart w:id="199" w:name="_Toc20564537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36</w:t>
                      </w:r>
                      <w:r w:rsidRPr="00DA60DA">
                        <w:rPr>
                          <w:sz w:val="22"/>
                          <w:szCs w:val="22"/>
                        </w:rPr>
                        <w:fldChar w:fldCharType="end"/>
                      </w:r>
                      <w:r w:rsidRPr="00DA60DA">
                        <w:rPr>
                          <w:sz w:val="22"/>
                          <w:szCs w:val="22"/>
                        </w:rPr>
                        <w:t xml:space="preserve">: Open </w:t>
                      </w:r>
                      <w:r w:rsidR="008C0FE9" w:rsidRPr="00DA60DA">
                        <w:rPr>
                          <w:sz w:val="22"/>
                          <w:szCs w:val="22"/>
                        </w:rPr>
                        <w:t>Telemetry</w:t>
                      </w:r>
                      <w:r w:rsidRPr="00DA60DA">
                        <w:rPr>
                          <w:sz w:val="22"/>
                          <w:szCs w:val="22"/>
                        </w:rPr>
                        <w:t xml:space="preserve"> Pattern</w:t>
                      </w:r>
                      <w:bookmarkEnd w:id="199"/>
                    </w:p>
                  </w:txbxContent>
                </v:textbox>
                <w10:wrap type="square" anchorx="page"/>
              </v:shape>
            </w:pict>
          </mc:Fallback>
        </mc:AlternateContent>
      </w:r>
      <w:r w:rsidRPr="00DA60DA">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8">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DA60DA">
        <w:t xml:space="preserve">We made a request that will get information from 3 microservice with all customer details and now we will check   trac id of request to see it </w:t>
      </w:r>
      <w:r w:rsidR="0080492B" w:rsidRPr="00DA60DA">
        <w:t>path throw</w:t>
      </w:r>
      <w:r w:rsidR="00CC1329" w:rsidRPr="00DA60DA">
        <w:t xml:space="preserve"> our micro service </w:t>
      </w:r>
    </w:p>
    <w:p w14:paraId="6052B8CC" w14:textId="3ACFD28C" w:rsidR="00142B83" w:rsidRPr="00DA60DA" w:rsidRDefault="0041240D" w:rsidP="005632FD">
      <w:pPr>
        <w:spacing w:after="0" w:line="240" w:lineRule="auto"/>
        <w:jc w:val="left"/>
      </w:pPr>
      <w:r w:rsidRPr="00DA60DA">
        <w:t xml:space="preserve"> </w:t>
      </w:r>
      <w:r w:rsidR="00142B83" w:rsidRPr="00DA60DA">
        <w:br w:type="page"/>
      </w:r>
    </w:p>
    <w:p w14:paraId="7FBF7866" w14:textId="427991A7" w:rsidR="005F0B3D" w:rsidRPr="00DA60DA" w:rsidRDefault="005B4327" w:rsidP="005F0B3D">
      <w:pPr>
        <w:spacing w:after="0" w:line="240" w:lineRule="auto"/>
        <w:jc w:val="left"/>
      </w:pPr>
      <w:r w:rsidRPr="00DA60DA">
        <w:rPr>
          <w:rFonts w:cs="Arial"/>
          <w:b/>
          <w:bCs/>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5C6E3A7E" w:rsidR="005F0B3D" w:rsidRPr="00DA60DA" w:rsidRDefault="005F0B3D" w:rsidP="005F0B3D">
                            <w:pPr>
                              <w:pStyle w:val="Caption"/>
                              <w:rPr>
                                <w:sz w:val="22"/>
                                <w:szCs w:val="22"/>
                              </w:rPr>
                            </w:pPr>
                            <w:bookmarkStart w:id="200" w:name="_Toc20564537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37</w:t>
                            </w:r>
                            <w:r w:rsidRPr="00DA60DA">
                              <w:rPr>
                                <w:sz w:val="22"/>
                                <w:szCs w:val="22"/>
                              </w:rPr>
                              <w:fldChar w:fldCharType="end"/>
                            </w:r>
                            <w:r w:rsidRPr="00DA60DA">
                              <w:rPr>
                                <w:sz w:val="22"/>
                                <w:szCs w:val="22"/>
                              </w:rPr>
                              <w:t>: Trace ID from Accou</w:t>
                            </w:r>
                            <w:r w:rsidRPr="005B2418">
                              <w:rPr>
                                <w:rStyle w:val="TextChar"/>
                              </w:rPr>
                              <w:t>nt Microservice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2"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1dvjzfAAAACAEAAA8AAAAAAAAAAAAAAAAAdAQAAGRycy9kb3ducmV2LnhtbFBL&#10;BQYAAAAABAAEAPMAAACABQAAAAA=&#10;" stroked="f">
                <v:textbox style="mso-fit-shape-to-text:t" inset="0,0,0,0">
                  <w:txbxContent>
                    <w:p w14:paraId="60D20F06" w14:textId="5C6E3A7E" w:rsidR="005F0B3D" w:rsidRPr="00DA60DA" w:rsidRDefault="005F0B3D" w:rsidP="005F0B3D">
                      <w:pPr>
                        <w:pStyle w:val="Caption"/>
                        <w:rPr>
                          <w:sz w:val="22"/>
                          <w:szCs w:val="22"/>
                        </w:rPr>
                      </w:pPr>
                      <w:bookmarkStart w:id="201" w:name="_Toc20564537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37</w:t>
                      </w:r>
                      <w:r w:rsidRPr="00DA60DA">
                        <w:rPr>
                          <w:sz w:val="22"/>
                          <w:szCs w:val="22"/>
                        </w:rPr>
                        <w:fldChar w:fldCharType="end"/>
                      </w:r>
                      <w:r w:rsidRPr="00DA60DA">
                        <w:rPr>
                          <w:sz w:val="22"/>
                          <w:szCs w:val="22"/>
                        </w:rPr>
                        <w:t>: Trace ID from Accou</w:t>
                      </w:r>
                      <w:r w:rsidRPr="005B2418">
                        <w:rPr>
                          <w:rStyle w:val="TextChar"/>
                        </w:rPr>
                        <w:t>nt Microservice</w:t>
                      </w:r>
                      <w:bookmarkEnd w:id="201"/>
                    </w:p>
                  </w:txbxContent>
                </v:textbox>
                <w10:wrap type="square" anchorx="margin"/>
              </v:shape>
            </w:pict>
          </mc:Fallback>
        </mc:AlternateContent>
      </w:r>
      <w:r w:rsidRPr="00DA60DA">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DA60DA">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2C5DBB1" w:rsidR="005F0B3D" w:rsidRPr="00DA60DA" w:rsidRDefault="005F0B3D" w:rsidP="005F0B3D">
                            <w:pPr>
                              <w:pStyle w:val="Caption"/>
                              <w:rPr>
                                <w:rFonts w:cs="Arial"/>
                                <w:b/>
                                <w:sz w:val="22"/>
                                <w:szCs w:val="22"/>
                              </w:rPr>
                            </w:pPr>
                            <w:bookmarkStart w:id="202" w:name="_Toc20564537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38</w:t>
                            </w:r>
                            <w:r w:rsidRPr="00DA60DA">
                              <w:rPr>
                                <w:sz w:val="22"/>
                                <w:szCs w:val="22"/>
                              </w:rPr>
                              <w:fldChar w:fldCharType="end"/>
                            </w:r>
                            <w:r w:rsidRPr="00DA60DA">
                              <w:rPr>
                                <w:sz w:val="22"/>
                                <w:szCs w:val="22"/>
                              </w:rPr>
                              <w:t>: Trace ID from Card Microservice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12C5DBB1" w:rsidR="005F0B3D" w:rsidRPr="00DA60DA" w:rsidRDefault="005F0B3D" w:rsidP="005F0B3D">
                      <w:pPr>
                        <w:pStyle w:val="Caption"/>
                        <w:rPr>
                          <w:rFonts w:cs="Arial"/>
                          <w:b/>
                          <w:sz w:val="22"/>
                          <w:szCs w:val="22"/>
                        </w:rPr>
                      </w:pPr>
                      <w:bookmarkStart w:id="203" w:name="_Toc20564537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38</w:t>
                      </w:r>
                      <w:r w:rsidRPr="00DA60DA">
                        <w:rPr>
                          <w:sz w:val="22"/>
                          <w:szCs w:val="22"/>
                        </w:rPr>
                        <w:fldChar w:fldCharType="end"/>
                      </w:r>
                      <w:r w:rsidRPr="00DA60DA">
                        <w:rPr>
                          <w:sz w:val="22"/>
                          <w:szCs w:val="22"/>
                        </w:rPr>
                        <w:t>: Trace ID from Card Microservice</w:t>
                      </w:r>
                      <w:bookmarkEnd w:id="203"/>
                    </w:p>
                  </w:txbxContent>
                </v:textbox>
                <w10:wrap type="square" anchorx="margin"/>
              </v:shape>
            </w:pict>
          </mc:Fallback>
        </mc:AlternateContent>
      </w:r>
    </w:p>
    <w:p w14:paraId="335A3BCC" w14:textId="4CD592FA" w:rsidR="005B4327" w:rsidRPr="00DA60DA" w:rsidRDefault="005B4327" w:rsidP="00596D55">
      <w:pPr>
        <w:spacing w:after="0" w:line="240" w:lineRule="auto"/>
        <w:jc w:val="left"/>
      </w:pPr>
      <w:r w:rsidRPr="00DA60DA">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28F07563" w:rsidR="0080492B" w:rsidRPr="00DA60DA" w:rsidRDefault="0080492B" w:rsidP="0080492B">
                            <w:pPr>
                              <w:pStyle w:val="Caption"/>
                              <w:rPr>
                                <w:rFonts w:cs="Arial"/>
                                <w:b/>
                                <w:sz w:val="22"/>
                                <w:szCs w:val="22"/>
                              </w:rPr>
                            </w:pPr>
                            <w:bookmarkStart w:id="204" w:name="_Toc20564537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39</w:t>
                            </w:r>
                            <w:r w:rsidRPr="00DA60DA">
                              <w:rPr>
                                <w:sz w:val="22"/>
                                <w:szCs w:val="22"/>
                              </w:rPr>
                              <w:fldChar w:fldCharType="end"/>
                            </w:r>
                            <w:r w:rsidRPr="00DA60DA">
                              <w:rPr>
                                <w:sz w:val="22"/>
                                <w:szCs w:val="22"/>
                              </w:rPr>
                              <w:t>: Temp show Path of Request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4"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" stroked="f">
                <v:textbox style="mso-fit-shape-to-text:t" inset="0,0,0,0">
                  <w:txbxContent>
                    <w:p w14:paraId="0DA79510" w14:textId="28F07563" w:rsidR="0080492B" w:rsidRPr="00DA60DA" w:rsidRDefault="0080492B" w:rsidP="0080492B">
                      <w:pPr>
                        <w:pStyle w:val="Caption"/>
                        <w:rPr>
                          <w:rFonts w:cs="Arial"/>
                          <w:b/>
                          <w:sz w:val="22"/>
                          <w:szCs w:val="22"/>
                        </w:rPr>
                      </w:pPr>
                      <w:bookmarkStart w:id="205" w:name="_Toc20564537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39</w:t>
                      </w:r>
                      <w:r w:rsidRPr="00DA60DA">
                        <w:rPr>
                          <w:sz w:val="22"/>
                          <w:szCs w:val="22"/>
                        </w:rPr>
                        <w:fldChar w:fldCharType="end"/>
                      </w:r>
                      <w:r w:rsidRPr="00DA60DA">
                        <w:rPr>
                          <w:sz w:val="22"/>
                          <w:szCs w:val="22"/>
                        </w:rPr>
                        <w:t>: Temp show Path of Request</w:t>
                      </w:r>
                      <w:bookmarkEnd w:id="205"/>
                    </w:p>
                  </w:txbxContent>
                </v:textbox>
                <w10:wrap type="square" anchorx="margin"/>
              </v:shape>
            </w:pict>
          </mc:Fallback>
        </mc:AlternateContent>
      </w:r>
    </w:p>
    <w:p w14:paraId="5495CBBF" w14:textId="77777777" w:rsidR="005B4327" w:rsidRPr="00DA60DA" w:rsidRDefault="005B4327" w:rsidP="00596D55">
      <w:pPr>
        <w:spacing w:after="0" w:line="240" w:lineRule="auto"/>
        <w:jc w:val="left"/>
      </w:pPr>
    </w:p>
    <w:p w14:paraId="17FC4AB5" w14:textId="77777777" w:rsidR="005B4327" w:rsidRPr="00DA60DA" w:rsidRDefault="005B4327" w:rsidP="00596D55">
      <w:pPr>
        <w:spacing w:after="0" w:line="240" w:lineRule="auto"/>
        <w:jc w:val="left"/>
      </w:pPr>
    </w:p>
    <w:p w14:paraId="61AC8D32" w14:textId="6F2FD8BE" w:rsidR="00551FBD" w:rsidRPr="00DA60DA" w:rsidRDefault="00204097" w:rsidP="005B2418">
      <w:pPr>
        <w:pStyle w:val="Text"/>
        <w:rPr>
          <w:rFonts w:cs="Arial"/>
          <w:b/>
          <w:bCs/>
          <w:szCs w:val="26"/>
        </w:rPr>
      </w:pPr>
      <w:r w:rsidRPr="00DA60DA">
        <w:rPr>
          <w:rStyle w:val="TextChar"/>
        </w:rPr>
        <w:t xml:space="preserve">By firing request from post man we got an id, with id we could trace </w:t>
      </w:r>
      <w:r w:rsidR="005B2418" w:rsidRPr="00DA60DA">
        <w:rPr>
          <w:rStyle w:val="TextChar"/>
        </w:rPr>
        <w:t>request through</w:t>
      </w:r>
      <w:r w:rsidRPr="00DA60DA">
        <w:rPr>
          <w:rStyle w:val="TextChar"/>
        </w:rPr>
        <w:t xml:space="preserve"> each microservice also see graph of path through LOKI</w:t>
      </w:r>
      <w:r w:rsidR="005B2418">
        <w:rPr>
          <w:rStyle w:val="TextChar"/>
        </w:rPr>
        <w:t xml:space="preserve"> </w:t>
      </w:r>
      <w:r w:rsidR="005B2418">
        <w:t xml:space="preserve">as </w:t>
      </w:r>
      <w:r w:rsidR="005B2418" w:rsidRPr="00425C66">
        <w:rPr>
          <w:lang w:val="de-AT"/>
        </w:rPr>
        <w:t>Show</w:t>
      </w:r>
      <w:r w:rsidR="005B2418">
        <w:rPr>
          <w:lang w:val="de-AT"/>
        </w:rPr>
        <w:t xml:space="preserve">n </w:t>
      </w:r>
      <w:r w:rsidR="005B2418" w:rsidRPr="00425C66">
        <w:rPr>
          <w:lang w:val="de-AT"/>
        </w:rPr>
        <w:t>in Figure</w:t>
      </w:r>
      <w:r w:rsidR="005B2418" w:rsidRPr="00425C66">
        <w:t xml:space="preserve"> </w:t>
      </w:r>
      <w:r w:rsidR="005B2418">
        <w:t>39</w:t>
      </w:r>
      <w:r w:rsidRPr="00DA60DA">
        <w:t xml:space="preserve">. </w:t>
      </w:r>
      <w:r w:rsidR="005F0B3D" w:rsidRPr="00DA60DA">
        <w:rPr>
          <w:rFonts w:cs="Arial"/>
          <w:b/>
          <w:bCs/>
          <w:szCs w:val="26"/>
        </w:rPr>
        <w:br w:type="page"/>
      </w:r>
    </w:p>
    <w:p w14:paraId="50B466B6" w14:textId="77777777" w:rsidR="000E6892" w:rsidRPr="00DA60DA" w:rsidRDefault="000E6892" w:rsidP="000E6892">
      <w:pPr>
        <w:pStyle w:val="Heading3"/>
        <w:rPr>
          <w:rFonts w:eastAsia="Times"/>
          <w:lang w:eastAsia="de-DE"/>
        </w:rPr>
      </w:pPr>
      <w:bookmarkStart w:id="206" w:name="_Toc205645894"/>
      <w:r w:rsidRPr="00DA60DA">
        <w:rPr>
          <w:rFonts w:eastAsia="Times"/>
          <w:lang w:eastAsia="de-DE"/>
        </w:rPr>
        <w:lastRenderedPageBreak/>
        <w:t>OpenID Connect, KeyCloak</w:t>
      </w:r>
      <w:bookmarkEnd w:id="206"/>
    </w:p>
    <w:p w14:paraId="25081149" w14:textId="42BA215F" w:rsidR="00596D55" w:rsidRPr="00DA60DA" w:rsidRDefault="00596D55" w:rsidP="00C82018">
      <w:pPr>
        <w:pStyle w:val="Text"/>
      </w:pPr>
      <w:r w:rsidRPr="00DA60DA">
        <w:t>OpenID Connect serves as a straightforward identity layer that is constructed upon the OAuth 2.0 framework. While OAuth 2.0 primarily focuses on authorization</w:t>
      </w:r>
      <w:r w:rsidR="00E45879" w:rsidRPr="00DA60DA">
        <w:t xml:space="preserve"> </w:t>
      </w:r>
      <w:r w:rsidRPr="00DA60DA">
        <w:t>granting applications the ability to access user data</w:t>
      </w:r>
      <w:r w:rsidR="00E45879" w:rsidRPr="00DA60DA">
        <w:t xml:space="preserve"> </w:t>
      </w:r>
      <w:r w:rsidRPr="00DA60DA">
        <w:t>OpenID Connect incorporates the crucial element of authentication. This indicates that OpenID Connect not only informs an application of its permission to access a resource but also identifies the user.</w:t>
      </w:r>
    </w:p>
    <w:p w14:paraId="250F975C" w14:textId="77777777" w:rsidR="00C82018" w:rsidRPr="00DA60DA" w:rsidRDefault="00C82018" w:rsidP="00C82018">
      <w:pPr>
        <w:pStyle w:val="Text"/>
      </w:pPr>
    </w:p>
    <w:p w14:paraId="2D3C4888" w14:textId="4D275FCF" w:rsidR="00596D55" w:rsidRPr="00DA60DA" w:rsidRDefault="00596D55" w:rsidP="00C82018">
      <w:pPr>
        <w:pStyle w:val="Text"/>
      </w:pPr>
      <w:r w:rsidRPr="00DA60DA">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DA60DA" w:rsidRDefault="00C82018" w:rsidP="00C82018">
      <w:pPr>
        <w:pStyle w:val="Text"/>
      </w:pPr>
    </w:p>
    <w:p w14:paraId="21BAC152" w14:textId="15B83EB6" w:rsidR="00596D55" w:rsidRPr="00DA60DA" w:rsidRDefault="00596D55" w:rsidP="00C82018">
      <w:pPr>
        <w:pStyle w:val="Text"/>
      </w:pPr>
      <w:r w:rsidRPr="00DA60DA">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DA60DA" w:rsidRDefault="00596D55" w:rsidP="00C82018">
      <w:pPr>
        <w:pStyle w:val="Text"/>
      </w:pPr>
      <w:r w:rsidRPr="00DA60DA">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DA60DA" w:rsidRDefault="00596D55" w:rsidP="00C82018">
      <w:pPr>
        <w:pStyle w:val="Text"/>
      </w:pPr>
      <w:r w:rsidRPr="00DA60DA">
        <w:t>The Importance of OpenID Connect:</w:t>
      </w:r>
    </w:p>
    <w:p w14:paraId="527E8EDE" w14:textId="6EAE18A7" w:rsidR="00596D55" w:rsidRPr="00DA60DA" w:rsidRDefault="00596D55" w:rsidP="00C82018">
      <w:pPr>
        <w:pStyle w:val="Text"/>
        <w:numPr>
          <w:ilvl w:val="0"/>
          <w:numId w:val="69"/>
        </w:numPr>
      </w:pPr>
      <w:r w:rsidRPr="00DA60DA">
        <w:t>Enhances OAuth 2.0 by adding identity, thereby completing the authentication and authorization framework.</w:t>
      </w:r>
    </w:p>
    <w:p w14:paraId="7B68127C" w14:textId="27F4BBA6" w:rsidR="00596D55" w:rsidRPr="00DA60DA" w:rsidRDefault="00596D55" w:rsidP="00C82018">
      <w:pPr>
        <w:pStyle w:val="Text"/>
        <w:numPr>
          <w:ilvl w:val="0"/>
          <w:numId w:val="69"/>
        </w:numPr>
      </w:pPr>
      <w:r w:rsidRPr="00DA60DA">
        <w:t>Standardizes login processes across various applications through a secure and reliable mechanism.</w:t>
      </w:r>
    </w:p>
    <w:p w14:paraId="4C99B869" w14:textId="7FF7A2E9" w:rsidR="00596D55" w:rsidRPr="00DA60DA" w:rsidRDefault="00596D55" w:rsidP="00C82018">
      <w:pPr>
        <w:pStyle w:val="Text"/>
        <w:numPr>
          <w:ilvl w:val="0"/>
          <w:numId w:val="69"/>
        </w:numPr>
      </w:pPr>
      <w:r w:rsidRPr="00DA60DA">
        <w:t>Enhances user experience by facilitating SSO across different applications.</w:t>
      </w:r>
    </w:p>
    <w:p w14:paraId="1F022E47" w14:textId="237643AB" w:rsidR="00596D55" w:rsidRPr="00DA60DA" w:rsidRDefault="00596D55" w:rsidP="00C82018">
      <w:pPr>
        <w:pStyle w:val="Text"/>
        <w:numPr>
          <w:ilvl w:val="0"/>
          <w:numId w:val="69"/>
        </w:numPr>
      </w:pPr>
      <w:r w:rsidRPr="00DA60DA">
        <w:t>Protects user data, as identity claims are both verified and cryptographically signed.</w:t>
      </w:r>
    </w:p>
    <w:p w14:paraId="32C5A39B" w14:textId="0B0EB564" w:rsidR="00596D55" w:rsidRPr="00DA60DA" w:rsidRDefault="00596D55" w:rsidP="00C82018">
      <w:pPr>
        <w:pStyle w:val="Text"/>
        <w:numPr>
          <w:ilvl w:val="0"/>
          <w:numId w:val="69"/>
        </w:numPr>
      </w:pPr>
      <w:r w:rsidRPr="00DA60DA">
        <w:t>Accommodates mobile, web, and API-based applications with a contemporary authentication flow.</w:t>
      </w:r>
    </w:p>
    <w:p w14:paraId="356D6531" w14:textId="4E516EA1" w:rsidR="00596D55" w:rsidRPr="00DA60DA" w:rsidRDefault="00596D55" w:rsidP="00C82018">
      <w:pPr>
        <w:pStyle w:val="Text"/>
        <w:numPr>
          <w:ilvl w:val="0"/>
          <w:numId w:val="69"/>
        </w:numPr>
      </w:pPr>
      <w:r w:rsidRPr="00DA60DA">
        <w:t>OpenID Connect also introduces several key features:</w:t>
      </w:r>
    </w:p>
    <w:p w14:paraId="039DCF17" w14:textId="2FE4575B" w:rsidR="00596D55" w:rsidRPr="00DA60DA" w:rsidRDefault="00596D55" w:rsidP="00C82018">
      <w:pPr>
        <w:pStyle w:val="Text"/>
        <w:numPr>
          <w:ilvl w:val="0"/>
          <w:numId w:val="69"/>
        </w:numPr>
      </w:pPr>
      <w:r w:rsidRPr="00DA60DA">
        <w:lastRenderedPageBreak/>
        <w:t>It establishes standardized scopes such as OpenID, profile, email, and address.</w:t>
      </w:r>
    </w:p>
    <w:p w14:paraId="197851AE" w14:textId="581E47F9" w:rsidR="00520B1B" w:rsidRPr="00DA60DA" w:rsidRDefault="00596D55" w:rsidP="00EE64B4">
      <w:pPr>
        <w:pStyle w:val="NormalWeb"/>
        <w:numPr>
          <w:ilvl w:val="0"/>
          <w:numId w:val="62"/>
        </w:numPr>
        <w:rPr>
          <w:rFonts w:ascii="Arial" w:eastAsia="Times" w:hAnsi="Arial"/>
          <w:sz w:val="22"/>
          <w:szCs w:val="22"/>
          <w:lang w:eastAsia="de-DE"/>
        </w:rPr>
      </w:pPr>
      <w:r w:rsidRPr="00DA60DA">
        <w:rPr>
          <w:rFonts w:ascii="Arial" w:eastAsia="Times" w:hAnsi="Arial"/>
          <w:sz w:val="22"/>
          <w:szCs w:val="22"/>
          <w:lang w:eastAsia="de-DE"/>
        </w:rPr>
        <w:t>It provides ID Tokens that allow for the verification of user identity.</w:t>
      </w:r>
    </w:p>
    <w:p w14:paraId="7CEB2C3A" w14:textId="4652309D" w:rsidR="00E56E29" w:rsidRPr="00DA60DA" w:rsidRDefault="00C82018" w:rsidP="00E56E29">
      <w:pPr>
        <w:spacing w:after="0" w:line="240" w:lineRule="auto"/>
        <w:jc w:val="left"/>
        <w:rPr>
          <w:rFonts w:eastAsia="Times"/>
          <w:sz w:val="22"/>
          <w:szCs w:val="22"/>
          <w:lang w:eastAsia="de-DE"/>
        </w:rPr>
      </w:pPr>
      <w:r w:rsidRPr="00DA60DA">
        <w:rPr>
          <w:rFonts w:eastAsia="Times"/>
          <w:sz w:val="22"/>
          <w:szCs w:val="22"/>
          <w:lang w:eastAsia="de-DE"/>
        </w:rPr>
        <w:drawing>
          <wp:anchor distT="0" distB="0" distL="114300" distR="114300" simplePos="0" relativeHeight="251931648" behindDoc="0" locked="0" layoutInCell="1" allowOverlap="1" wp14:anchorId="2F3100B0" wp14:editId="5A1FD13F">
            <wp:simplePos x="0" y="0"/>
            <wp:positionH relativeFrom="margin">
              <wp:align>center</wp:align>
            </wp:positionH>
            <wp:positionV relativeFrom="margin">
              <wp:posOffset>929640</wp:posOffset>
            </wp:positionV>
            <wp:extent cx="4714240" cy="2637790"/>
            <wp:effectExtent l="76200" t="76200" r="124460"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1424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40158CE2" w:rsidR="00E56E29" w:rsidRPr="00DA60DA" w:rsidRDefault="00C82018" w:rsidP="00E56E29">
      <w:pPr>
        <w:spacing w:after="0" w:line="240" w:lineRule="auto"/>
        <w:jc w:val="left"/>
        <w:rPr>
          <w:rFonts w:eastAsia="Times"/>
          <w:sz w:val="22"/>
          <w:szCs w:val="22"/>
          <w:lang w:eastAsia="de-DE"/>
        </w:rPr>
      </w:pPr>
      <w:r w:rsidRPr="00DA60DA">
        <mc:AlternateContent>
          <mc:Choice Requires="wps">
            <w:drawing>
              <wp:anchor distT="0" distB="0" distL="114300" distR="114300" simplePos="0" relativeHeight="251933696" behindDoc="0" locked="0" layoutInCell="1" allowOverlap="1" wp14:anchorId="46C7553B" wp14:editId="15CA8EC6">
                <wp:simplePos x="0" y="0"/>
                <wp:positionH relativeFrom="margin">
                  <wp:align>center</wp:align>
                </wp:positionH>
                <wp:positionV relativeFrom="paragraph">
                  <wp:posOffset>2954020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3892198D" w:rsidR="00F80C32" w:rsidRPr="00DA60DA" w:rsidRDefault="00F80C32" w:rsidP="00F80C32">
                            <w:pPr>
                              <w:pStyle w:val="Caption"/>
                              <w:rPr>
                                <w:rFonts w:eastAsia="Times"/>
                                <w:sz w:val="22"/>
                                <w:szCs w:val="22"/>
                                <w:lang w:eastAsia="de-DE"/>
                              </w:rPr>
                            </w:pPr>
                            <w:bookmarkStart w:id="207" w:name="_Toc20564537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40</w:t>
                            </w:r>
                            <w:r w:rsidRPr="00DA60DA">
                              <w:rPr>
                                <w:sz w:val="22"/>
                                <w:szCs w:val="22"/>
                              </w:rPr>
                              <w:fldChar w:fldCharType="end"/>
                            </w:r>
                            <w:r w:rsidRPr="00DA60DA">
                              <w:rPr>
                                <w:sz w:val="22"/>
                                <w:szCs w:val="22"/>
                              </w:rPr>
                              <w:t xml:space="preserve">: </w:t>
                            </w:r>
                            <w:r w:rsidR="00C82018" w:rsidRPr="00DA60DA">
                              <w:rPr>
                                <w:sz w:val="22"/>
                                <w:szCs w:val="22"/>
                              </w:rPr>
                              <w:t>Security</w:t>
                            </w:r>
                            <w:r w:rsidRPr="00DA60DA">
                              <w:rPr>
                                <w:sz w:val="22"/>
                                <w:szCs w:val="22"/>
                              </w:rPr>
                              <w:t xml:space="preserve"> Config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margin-left:0;margin-top:232.6pt;width:371.2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" stroked="f">
                <v:textbox style="mso-fit-shape-to-text:t" inset="0,0,0,0">
                  <w:txbxContent>
                    <w:p w14:paraId="1FE8C689" w14:textId="3892198D" w:rsidR="00F80C32" w:rsidRPr="00DA60DA" w:rsidRDefault="00F80C32" w:rsidP="00F80C32">
                      <w:pPr>
                        <w:pStyle w:val="Caption"/>
                        <w:rPr>
                          <w:rFonts w:eastAsia="Times"/>
                          <w:sz w:val="22"/>
                          <w:szCs w:val="22"/>
                          <w:lang w:eastAsia="de-DE"/>
                        </w:rPr>
                      </w:pPr>
                      <w:bookmarkStart w:id="208" w:name="_Toc20564537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40</w:t>
                      </w:r>
                      <w:r w:rsidRPr="00DA60DA">
                        <w:rPr>
                          <w:sz w:val="22"/>
                          <w:szCs w:val="22"/>
                        </w:rPr>
                        <w:fldChar w:fldCharType="end"/>
                      </w:r>
                      <w:r w:rsidRPr="00DA60DA">
                        <w:rPr>
                          <w:sz w:val="22"/>
                          <w:szCs w:val="22"/>
                        </w:rPr>
                        <w:t xml:space="preserve">: </w:t>
                      </w:r>
                      <w:r w:rsidR="00C82018" w:rsidRPr="00DA60DA">
                        <w:rPr>
                          <w:sz w:val="22"/>
                          <w:szCs w:val="22"/>
                        </w:rPr>
                        <w:t>Security</w:t>
                      </w:r>
                      <w:r w:rsidRPr="00DA60DA">
                        <w:rPr>
                          <w:sz w:val="22"/>
                          <w:szCs w:val="22"/>
                        </w:rPr>
                        <w:t xml:space="preserve"> Config</w:t>
                      </w:r>
                      <w:bookmarkEnd w:id="208"/>
                    </w:p>
                  </w:txbxContent>
                </v:textbox>
                <w10:wrap type="square" anchorx="margin"/>
              </v:shape>
            </w:pict>
          </mc:Fallback>
        </mc:AlternateContent>
      </w:r>
    </w:p>
    <w:p w14:paraId="6FDCA2CE" w14:textId="77777777" w:rsidR="00E56E29" w:rsidRPr="00DA60DA" w:rsidRDefault="00E56E29" w:rsidP="00E56E29">
      <w:pPr>
        <w:spacing w:after="0" w:line="240" w:lineRule="auto"/>
        <w:jc w:val="left"/>
        <w:rPr>
          <w:rFonts w:eastAsia="Times"/>
          <w:lang w:eastAsia="de-DE"/>
        </w:rPr>
      </w:pPr>
    </w:p>
    <w:p w14:paraId="11219B13" w14:textId="6C3FBBEC" w:rsidR="00E56E29" w:rsidRPr="00DA60DA" w:rsidRDefault="00E56E29" w:rsidP="00E56E29">
      <w:pPr>
        <w:spacing w:after="0" w:line="240" w:lineRule="auto"/>
        <w:jc w:val="left"/>
        <w:rPr>
          <w:rFonts w:eastAsia="Times"/>
          <w:lang w:eastAsia="de-DE"/>
        </w:rPr>
      </w:pPr>
    </w:p>
    <w:p w14:paraId="286BD21E" w14:textId="77777777" w:rsidR="00E56E29" w:rsidRPr="00DA60DA" w:rsidRDefault="00E56E29" w:rsidP="00E56E29">
      <w:pPr>
        <w:spacing w:after="0" w:line="240" w:lineRule="auto"/>
        <w:jc w:val="left"/>
        <w:rPr>
          <w:rFonts w:eastAsia="Times"/>
          <w:lang w:eastAsia="de-DE"/>
        </w:rPr>
      </w:pPr>
    </w:p>
    <w:p w14:paraId="40F15E4E" w14:textId="15E9C260" w:rsidR="00F80C32" w:rsidRPr="00DA60DA" w:rsidRDefault="00A80C72" w:rsidP="00C82018">
      <w:pPr>
        <w:pStyle w:val="Text"/>
      </w:pPr>
      <w:r w:rsidRPr="00DA60DA">
        <w:t>E</w:t>
      </w:r>
      <w:r w:rsidR="00F80C32" w:rsidRPr="00DA60DA">
        <w:t xml:space="preserve">stablishes a Spring Security configuration tailored for a Spring Boot </w:t>
      </w:r>
      <w:r w:rsidR="00C82018" w:rsidRPr="00DA60DA">
        <w:t>Web Flux</w:t>
      </w:r>
      <w:r w:rsidR="00F80C32" w:rsidRPr="00DA60DA">
        <w:t xml:space="preserve"> application, functioning specifically as a gateway server. It secures endpoints through JWT-based authentication and role-based access control, which is integrated with an OAuth2 provider like Keycloak.</w:t>
      </w:r>
    </w:p>
    <w:p w14:paraId="0023BC6E" w14:textId="77777777" w:rsidR="00C82018" w:rsidRPr="00DA60DA" w:rsidRDefault="00C82018" w:rsidP="00C82018">
      <w:pPr>
        <w:pStyle w:val="Text"/>
      </w:pPr>
    </w:p>
    <w:p w14:paraId="6AC9CFDA" w14:textId="119A6E30" w:rsidR="00F80C32" w:rsidRPr="00DA60DA" w:rsidRDefault="00F80C32" w:rsidP="00C82018">
      <w:pPr>
        <w:pStyle w:val="Text"/>
      </w:pPr>
      <w:r w:rsidRPr="00DA60DA">
        <w:t>The class is designated as a configuration component for reactive security by utilizing the @Configuration and @EnableWebFluxSecurity annotations. Within this class, the springSecurityFilterChain bean delineates the security behavior. It permits all HTTP GET requests to proceed without any restrictions. However, access to certain API paths such as /campuswien-banking/accounts/, /cards/, and /loans/** is limited to users possessing the respective roles ACCOUNTS, CARDS, and LOANS</w:t>
      </w:r>
      <w:r w:rsidR="005B2418">
        <w:t xml:space="preserve"> </w:t>
      </w:r>
      <w:r w:rsidR="005B2418">
        <w:t xml:space="preserve">as </w:t>
      </w:r>
      <w:r w:rsidR="005B2418" w:rsidRPr="00425C66">
        <w:rPr>
          <w:lang w:val="de-AT"/>
        </w:rPr>
        <w:t>Show</w:t>
      </w:r>
      <w:r w:rsidR="005B2418">
        <w:rPr>
          <w:lang w:val="de-AT"/>
        </w:rPr>
        <w:t xml:space="preserve">n </w:t>
      </w:r>
      <w:r w:rsidR="005B2418" w:rsidRPr="00425C66">
        <w:rPr>
          <w:lang w:val="de-AT"/>
        </w:rPr>
        <w:t>in Figure</w:t>
      </w:r>
      <w:r w:rsidR="00BE1747">
        <w:rPr>
          <w:lang w:val="de-AT"/>
        </w:rPr>
        <w:t>s</w:t>
      </w:r>
      <w:r w:rsidR="005B2418" w:rsidRPr="00425C66">
        <w:t xml:space="preserve"> </w:t>
      </w:r>
      <w:r w:rsidR="005B2418">
        <w:t>40</w:t>
      </w:r>
      <w:r w:rsidR="00BE1747">
        <w:t xml:space="preserve"> and 41</w:t>
      </w:r>
      <w:r w:rsidRPr="00DA60DA">
        <w:t>.</w:t>
      </w:r>
    </w:p>
    <w:p w14:paraId="42FD0B2C" w14:textId="77777777" w:rsidR="00C82018" w:rsidRPr="00DA60DA" w:rsidRDefault="00C82018" w:rsidP="00C82018">
      <w:pPr>
        <w:pStyle w:val="Text"/>
      </w:pPr>
    </w:p>
    <w:p w14:paraId="5B37CD8A" w14:textId="77777777" w:rsidR="00F80C32" w:rsidRPr="00DA60DA" w:rsidRDefault="00F80C32" w:rsidP="00C82018">
      <w:pPr>
        <w:pStyle w:val="Text"/>
      </w:pPr>
      <w:r w:rsidRPr="00DA60DA">
        <w:t>The configuration activates OAuth2 resource server capabilities, employing JWT tokens for authentication purposes. To manage the extraction of roles from the JWT tokens, it utilizes a custom converter referred to as KeycloakRoleConverter. This mechanism guarantees that the roles embedded within the token are accurately interpreted and enforced by Spring Security.</w:t>
      </w:r>
    </w:p>
    <w:p w14:paraId="06D4FDFB" w14:textId="21173D41" w:rsidR="00F80C32" w:rsidRPr="00DA60DA" w:rsidRDefault="00723898" w:rsidP="00C82018">
      <w:pPr>
        <w:pStyle w:val="Text"/>
      </w:pPr>
      <w:r w:rsidRPr="00DA60DA">
        <w:lastRenderedPageBreak/>
        <w:drawing>
          <wp:anchor distT="0" distB="0" distL="114300" distR="114300" simplePos="0" relativeHeight="251934720" behindDoc="0" locked="0" layoutInCell="1" allowOverlap="1" wp14:anchorId="0A0EA402" wp14:editId="1395A4E2">
            <wp:simplePos x="0" y="0"/>
            <wp:positionH relativeFrom="margin">
              <wp:align>center</wp:align>
            </wp:positionH>
            <wp:positionV relativeFrom="margin">
              <wp:posOffset>137160</wp:posOffset>
            </wp:positionV>
            <wp:extent cx="3743325" cy="3297555"/>
            <wp:effectExtent l="76200" t="76200" r="142875" b="13144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743325" cy="329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6A7EE4AA" w:rsidR="00352972" w:rsidRPr="00DA60DA" w:rsidRDefault="00352972" w:rsidP="00C82018">
      <w:pPr>
        <w:pStyle w:val="Text"/>
      </w:pPr>
    </w:p>
    <w:p w14:paraId="612A10AC" w14:textId="77777777" w:rsidR="00352972" w:rsidRPr="00DA60DA" w:rsidRDefault="00352972" w:rsidP="00C82018">
      <w:pPr>
        <w:pStyle w:val="Text"/>
      </w:pPr>
    </w:p>
    <w:p w14:paraId="7F66C767" w14:textId="77777777" w:rsidR="00352972" w:rsidRPr="00DA60DA" w:rsidRDefault="00352972" w:rsidP="00C82018">
      <w:pPr>
        <w:pStyle w:val="Text"/>
      </w:pPr>
    </w:p>
    <w:p w14:paraId="0D2607CF" w14:textId="77777777" w:rsidR="00352972" w:rsidRPr="00DA60DA" w:rsidRDefault="00352972" w:rsidP="00C82018">
      <w:pPr>
        <w:pStyle w:val="Text"/>
      </w:pPr>
    </w:p>
    <w:p w14:paraId="14AD090D" w14:textId="77777777" w:rsidR="00352972" w:rsidRPr="00DA60DA" w:rsidRDefault="00352972" w:rsidP="00C82018">
      <w:pPr>
        <w:pStyle w:val="Text"/>
      </w:pPr>
    </w:p>
    <w:p w14:paraId="4FBF675C" w14:textId="77777777" w:rsidR="00352972" w:rsidRPr="00DA60DA" w:rsidRDefault="00352972" w:rsidP="00C82018">
      <w:pPr>
        <w:pStyle w:val="Text"/>
      </w:pPr>
    </w:p>
    <w:p w14:paraId="3020314B" w14:textId="77777777" w:rsidR="00352972" w:rsidRPr="00DA60DA" w:rsidRDefault="00352972" w:rsidP="00C82018">
      <w:pPr>
        <w:pStyle w:val="Text"/>
      </w:pPr>
    </w:p>
    <w:p w14:paraId="2199FE15" w14:textId="77777777" w:rsidR="00352972" w:rsidRPr="00DA60DA" w:rsidRDefault="00352972" w:rsidP="00C82018">
      <w:pPr>
        <w:pStyle w:val="Text"/>
      </w:pPr>
    </w:p>
    <w:p w14:paraId="6031CC90" w14:textId="77777777" w:rsidR="00352972" w:rsidRPr="00DA60DA" w:rsidRDefault="00352972" w:rsidP="00C82018">
      <w:pPr>
        <w:pStyle w:val="Text"/>
      </w:pPr>
    </w:p>
    <w:p w14:paraId="142D2E5B" w14:textId="77777777" w:rsidR="00352972" w:rsidRPr="00DA60DA" w:rsidRDefault="00352972" w:rsidP="00C82018">
      <w:pPr>
        <w:pStyle w:val="Text"/>
      </w:pPr>
    </w:p>
    <w:p w14:paraId="63C59455" w14:textId="43BD9BBD" w:rsidR="00352972" w:rsidRPr="00DA60DA" w:rsidRDefault="00723898" w:rsidP="00C82018">
      <w:pPr>
        <w:pStyle w:val="Text"/>
      </w:pPr>
      <w:r w:rsidRPr="00DA60DA">
        <mc:AlternateContent>
          <mc:Choice Requires="wps">
            <w:drawing>
              <wp:anchor distT="0" distB="0" distL="114300" distR="114300" simplePos="0" relativeHeight="251936768" behindDoc="0" locked="0" layoutInCell="1" allowOverlap="1" wp14:anchorId="3BB24177" wp14:editId="5C0C6E03">
                <wp:simplePos x="0" y="0"/>
                <wp:positionH relativeFrom="page">
                  <wp:align>center</wp:align>
                </wp:positionH>
                <wp:positionV relativeFrom="paragraph">
                  <wp:posOffset>397510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1D22D341" w:rsidR="00EA2457" w:rsidRPr="00DA60DA" w:rsidRDefault="00EA2457" w:rsidP="00EA2457">
                            <w:pPr>
                              <w:pStyle w:val="Caption"/>
                              <w:rPr>
                                <w:rFonts w:eastAsia="Times"/>
                                <w:sz w:val="22"/>
                                <w:szCs w:val="22"/>
                                <w:lang w:eastAsia="de-DE"/>
                              </w:rPr>
                            </w:pPr>
                            <w:bookmarkStart w:id="209" w:name="_Toc20564537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41</w:t>
                            </w:r>
                            <w:r w:rsidRPr="00DA60DA">
                              <w:rPr>
                                <w:sz w:val="22"/>
                                <w:szCs w:val="22"/>
                              </w:rPr>
                              <w:fldChar w:fldCharType="end"/>
                            </w:r>
                            <w:r w:rsidRPr="00DA60DA">
                              <w:rPr>
                                <w:sz w:val="22"/>
                                <w:szCs w:val="22"/>
                              </w:rPr>
                              <w:t>: Key Clock Filter Chain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0;margin-top:31.3pt;width:439.4pt;height:.05pt;z-index:251936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" stroked="f">
                <v:textbox style="mso-fit-shape-to-text:t" inset="0,0,0,0">
                  <w:txbxContent>
                    <w:p w14:paraId="7824E5B5" w14:textId="1D22D341" w:rsidR="00EA2457" w:rsidRPr="00DA60DA" w:rsidRDefault="00EA2457" w:rsidP="00EA2457">
                      <w:pPr>
                        <w:pStyle w:val="Caption"/>
                        <w:rPr>
                          <w:rFonts w:eastAsia="Times"/>
                          <w:sz w:val="22"/>
                          <w:szCs w:val="22"/>
                          <w:lang w:eastAsia="de-DE"/>
                        </w:rPr>
                      </w:pPr>
                      <w:bookmarkStart w:id="210" w:name="_Toc20564537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41</w:t>
                      </w:r>
                      <w:r w:rsidRPr="00DA60DA">
                        <w:rPr>
                          <w:sz w:val="22"/>
                          <w:szCs w:val="22"/>
                        </w:rPr>
                        <w:fldChar w:fldCharType="end"/>
                      </w:r>
                      <w:r w:rsidRPr="00DA60DA">
                        <w:rPr>
                          <w:sz w:val="22"/>
                          <w:szCs w:val="22"/>
                        </w:rPr>
                        <w:t>: Key Clock Filter Chain</w:t>
                      </w:r>
                      <w:bookmarkEnd w:id="210"/>
                    </w:p>
                  </w:txbxContent>
                </v:textbox>
                <w10:wrap type="square" anchorx="page"/>
              </v:shape>
            </w:pict>
          </mc:Fallback>
        </mc:AlternateContent>
      </w:r>
    </w:p>
    <w:p w14:paraId="01FD4548" w14:textId="17D3446B" w:rsidR="00352972" w:rsidRPr="00DA60DA" w:rsidRDefault="00352972" w:rsidP="00C82018">
      <w:pPr>
        <w:pStyle w:val="Text"/>
      </w:pPr>
    </w:p>
    <w:p w14:paraId="3420274E" w14:textId="64E5CFA1" w:rsidR="00F80C32" w:rsidRPr="00DA60DA" w:rsidRDefault="00F80C32" w:rsidP="00723898">
      <w:pPr>
        <w:pStyle w:val="Text"/>
      </w:pPr>
      <w:r w:rsidRPr="00DA60DA">
        <w:t xml:space="preserve">In this configuration, CSRF protection is disabled, as the gateway processes stateless API requests where CSRF protection is deemed unnecessary. The grantedAuthoritiesExtractor method is tasked with customizing the </w:t>
      </w:r>
      <w:r w:rsidR="00A460AE" w:rsidRPr="00DA60DA">
        <w:t>way</w:t>
      </w:r>
      <w:r w:rsidRPr="00DA60DA">
        <w:t xml:space="preserve"> authorities (roles) are extracted from the JWT token, ensuring alignment with the structure utilized by Keycloak</w:t>
      </w:r>
      <w:r w:rsidR="00EA74BF">
        <w:t xml:space="preserve"> </w:t>
      </w:r>
      <w:r w:rsidR="00EA74BF">
        <w:t xml:space="preserve">as </w:t>
      </w:r>
      <w:r w:rsidR="00EA74BF" w:rsidRPr="00425C66">
        <w:rPr>
          <w:lang w:val="de-AT"/>
        </w:rPr>
        <w:t>Show</w:t>
      </w:r>
      <w:r w:rsidR="00EA74BF">
        <w:rPr>
          <w:lang w:val="de-AT"/>
        </w:rPr>
        <w:t xml:space="preserve">n </w:t>
      </w:r>
      <w:r w:rsidR="00EA74BF" w:rsidRPr="00425C66">
        <w:rPr>
          <w:lang w:val="de-AT"/>
        </w:rPr>
        <w:t>in Figure</w:t>
      </w:r>
      <w:r w:rsidR="00EA74BF">
        <w:t>s 42 and 43</w:t>
      </w:r>
      <w:r w:rsidRPr="00DA60DA">
        <w:t>.</w:t>
      </w:r>
    </w:p>
    <w:p w14:paraId="509099C0" w14:textId="203C6819" w:rsidR="00F80C32" w:rsidRPr="00DA60DA" w:rsidRDefault="00F80C32" w:rsidP="00723898">
      <w:pPr>
        <w:pStyle w:val="Text"/>
      </w:pPr>
    </w:p>
    <w:p w14:paraId="196A7AEF" w14:textId="4E9CC5BB" w:rsidR="00E56E29" w:rsidRPr="00DA60DA" w:rsidRDefault="00F80C32" w:rsidP="00723898">
      <w:pPr>
        <w:pStyle w:val="Text"/>
      </w:pPr>
      <w:r w:rsidRPr="00DA60DA">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DA60DA" w:rsidRDefault="00E56E29" w:rsidP="00E56E29">
      <w:pPr>
        <w:spacing w:after="0" w:line="240" w:lineRule="auto"/>
        <w:jc w:val="left"/>
        <w:rPr>
          <w:rFonts w:eastAsia="Times"/>
          <w:lang w:eastAsia="de-DE"/>
        </w:rPr>
      </w:pPr>
    </w:p>
    <w:p w14:paraId="64517D39" w14:textId="3890BBFF" w:rsidR="00E56E29" w:rsidRPr="00DA60DA" w:rsidRDefault="00E56E29" w:rsidP="00E56E29">
      <w:pPr>
        <w:spacing w:after="0" w:line="240" w:lineRule="auto"/>
        <w:jc w:val="left"/>
        <w:rPr>
          <w:rFonts w:eastAsia="Times"/>
          <w:lang w:eastAsia="de-DE"/>
        </w:rPr>
      </w:pPr>
    </w:p>
    <w:p w14:paraId="2A5CAD3B" w14:textId="5E69A836" w:rsidR="00EA2457" w:rsidRPr="00DA60DA" w:rsidRDefault="00BA4CD0" w:rsidP="00723898">
      <w:pPr>
        <w:pStyle w:val="Text"/>
      </w:pPr>
      <w:r w:rsidRPr="00DA60DA">
        <w:t>Established</w:t>
      </w:r>
      <w:r w:rsidR="00EA2457" w:rsidRPr="00DA60DA">
        <w:t xml:space="preserve"> two global filters within a Spring Cloud Gateway server to facilitate distributed tracing by managing a correlation ID. These filters are part of the package fh_campuswien.banking_applications.gatewayserver.filters and are utilized to monitor requests and responses across microservices.</w:t>
      </w:r>
    </w:p>
    <w:p w14:paraId="57AA1D3E" w14:textId="77777777" w:rsidR="00723898" w:rsidRPr="00DA60DA" w:rsidRDefault="00723898" w:rsidP="00723898">
      <w:pPr>
        <w:pStyle w:val="Text"/>
      </w:pPr>
    </w:p>
    <w:p w14:paraId="406E7C7C" w14:textId="5D5C087F" w:rsidR="00EA2457" w:rsidRPr="00DA60DA" w:rsidRDefault="00EA2457" w:rsidP="00723898">
      <w:pPr>
        <w:pStyle w:val="Text"/>
      </w:pPr>
    </w:p>
    <w:p w14:paraId="69AA88E5" w14:textId="4379997F" w:rsidR="00EA2457" w:rsidRPr="00DA60DA" w:rsidRDefault="00EA2457" w:rsidP="00723898">
      <w:pPr>
        <w:pStyle w:val="Text"/>
      </w:pPr>
      <w:r w:rsidRPr="00DA60DA">
        <w:lastRenderedPageBreak/>
        <w:t>The RequestTraceFilter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DA60DA" w:rsidRDefault="00EA2457" w:rsidP="00723898">
      <w:pPr>
        <w:pStyle w:val="Text"/>
      </w:pPr>
    </w:p>
    <w:p w14:paraId="5534F9A8" w14:textId="2D27924B" w:rsidR="00EA2457" w:rsidRPr="00DA60DA" w:rsidRDefault="00EA2457" w:rsidP="00723898">
      <w:pPr>
        <w:pStyle w:val="Text"/>
      </w:pPr>
      <w:r w:rsidRPr="00DA60DA">
        <w:t>The ResponseTraceFilter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DA60DA" w:rsidRDefault="00EA2457" w:rsidP="00EA2457">
      <w:pPr>
        <w:spacing w:after="0" w:line="240" w:lineRule="auto"/>
        <w:rPr>
          <w:rFonts w:eastAsia="Times"/>
          <w:sz w:val="22"/>
          <w:szCs w:val="22"/>
          <w:lang w:eastAsia="de-DE"/>
        </w:rPr>
      </w:pPr>
    </w:p>
    <w:p w14:paraId="4E717F17" w14:textId="3F9D69BA" w:rsidR="00E56E29" w:rsidRPr="00DA60DA" w:rsidRDefault="00EA2457" w:rsidP="00723898">
      <w:pPr>
        <w:pStyle w:val="Text"/>
      </w:pPr>
      <w:r w:rsidRPr="00DA60DA">
        <w:t>Both filters depend on a utility class known as FilterUtility,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DA60DA" w:rsidRDefault="00E56E29" w:rsidP="00E56E29">
      <w:pPr>
        <w:spacing w:after="0" w:line="240" w:lineRule="auto"/>
        <w:jc w:val="left"/>
        <w:rPr>
          <w:rFonts w:eastAsia="Times"/>
          <w:lang w:eastAsia="de-DE"/>
        </w:rPr>
      </w:pPr>
    </w:p>
    <w:p w14:paraId="637DE889" w14:textId="78637019" w:rsidR="00E56E29" w:rsidRPr="00DA60DA" w:rsidRDefault="00E56E29" w:rsidP="00E56E29">
      <w:pPr>
        <w:spacing w:after="0" w:line="240" w:lineRule="auto"/>
        <w:jc w:val="left"/>
        <w:rPr>
          <w:rFonts w:eastAsia="Times"/>
          <w:lang w:eastAsia="de-DE"/>
        </w:rPr>
      </w:pPr>
    </w:p>
    <w:p w14:paraId="163D86CB" w14:textId="1F6B41F2" w:rsidR="00E56E29" w:rsidRPr="00DA60DA" w:rsidRDefault="00CF61AD" w:rsidP="00E56E29">
      <w:pPr>
        <w:spacing w:after="0" w:line="240" w:lineRule="auto"/>
        <w:jc w:val="left"/>
        <w:rPr>
          <w:rFonts w:eastAsia="Times"/>
          <w:lang w:eastAsia="de-DE"/>
        </w:rPr>
      </w:pPr>
      <w:r w:rsidRPr="00DA60DA">
        <w:rPr>
          <w:rFonts w:eastAsia="Times"/>
          <w:lang w:eastAsia="de-DE"/>
        </w:rPr>
        <w:lastRenderedPageBreak/>
        <w:drawing>
          <wp:anchor distT="0" distB="0" distL="114300" distR="114300" simplePos="0" relativeHeight="251940864" behindDoc="0" locked="0" layoutInCell="1" allowOverlap="1" wp14:anchorId="4A1955B8" wp14:editId="70CDA03A">
            <wp:simplePos x="0" y="0"/>
            <wp:positionH relativeFrom="margin">
              <wp:align>center</wp:align>
            </wp:positionH>
            <wp:positionV relativeFrom="margin">
              <wp:posOffset>2978150</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64C7" w:rsidRPr="00DA60DA">
        <mc:AlternateContent>
          <mc:Choice Requires="wps">
            <w:drawing>
              <wp:anchor distT="0" distB="0" distL="114300" distR="114300" simplePos="0" relativeHeight="251942912" behindDoc="0" locked="0" layoutInCell="1" allowOverlap="1" wp14:anchorId="1E9D8D07" wp14:editId="52FEEA3A">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7355DD77" w:rsidR="00E764C7" w:rsidRPr="00DA60DA" w:rsidRDefault="00E764C7" w:rsidP="00E764C7">
                            <w:pPr>
                              <w:pStyle w:val="Caption"/>
                              <w:rPr>
                                <w:rFonts w:eastAsia="Times"/>
                                <w:sz w:val="22"/>
                                <w:szCs w:val="22"/>
                                <w:lang w:eastAsia="de-DE"/>
                              </w:rPr>
                            </w:pPr>
                            <w:bookmarkStart w:id="211" w:name="_Toc20564538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42</w:t>
                            </w:r>
                            <w:r w:rsidRPr="00DA60DA">
                              <w:rPr>
                                <w:sz w:val="22"/>
                                <w:szCs w:val="22"/>
                              </w:rPr>
                              <w:fldChar w:fldCharType="end"/>
                            </w:r>
                            <w:r w:rsidRPr="00DA60DA">
                              <w:rPr>
                                <w:sz w:val="22"/>
                                <w:szCs w:val="22"/>
                              </w:rPr>
                              <w:t>: Postman Using KeyCloack Role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7355DD77" w:rsidR="00E764C7" w:rsidRPr="00DA60DA" w:rsidRDefault="00E764C7" w:rsidP="00E764C7">
                      <w:pPr>
                        <w:pStyle w:val="Caption"/>
                        <w:rPr>
                          <w:rFonts w:eastAsia="Times"/>
                          <w:sz w:val="22"/>
                          <w:szCs w:val="22"/>
                          <w:lang w:eastAsia="de-DE"/>
                        </w:rPr>
                      </w:pPr>
                      <w:bookmarkStart w:id="212" w:name="_Toc20564538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42</w:t>
                      </w:r>
                      <w:r w:rsidRPr="00DA60DA">
                        <w:rPr>
                          <w:sz w:val="22"/>
                          <w:szCs w:val="22"/>
                        </w:rPr>
                        <w:fldChar w:fldCharType="end"/>
                      </w:r>
                      <w:r w:rsidRPr="00DA60DA">
                        <w:rPr>
                          <w:sz w:val="22"/>
                          <w:szCs w:val="22"/>
                        </w:rPr>
                        <w:t>: Postman Using KeyCloack Role</w:t>
                      </w:r>
                      <w:bookmarkEnd w:id="212"/>
                    </w:p>
                  </w:txbxContent>
                </v:textbox>
                <w10:wrap type="square"/>
              </v:shape>
            </w:pict>
          </mc:Fallback>
        </mc:AlternateContent>
      </w:r>
      <w:r w:rsidR="009E5960" w:rsidRPr="00DA60DA">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416CE89" w:rsidR="009E5960" w:rsidRPr="00DA60DA" w:rsidRDefault="009E5960" w:rsidP="009E5960">
                            <w:pPr>
                              <w:pStyle w:val="Caption"/>
                              <w:rPr>
                                <w:rFonts w:eastAsia="Times"/>
                                <w:sz w:val="22"/>
                                <w:szCs w:val="22"/>
                                <w:lang w:eastAsia="de-DE"/>
                              </w:rPr>
                            </w:pPr>
                            <w:bookmarkStart w:id="213" w:name="_Toc20564538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43</w:t>
                            </w:r>
                            <w:r w:rsidRPr="00DA60DA">
                              <w:rPr>
                                <w:sz w:val="22"/>
                                <w:szCs w:val="22"/>
                              </w:rPr>
                              <w:fldChar w:fldCharType="end"/>
                            </w:r>
                            <w:r w:rsidRPr="00DA60DA">
                              <w:rPr>
                                <w:sz w:val="22"/>
                                <w:szCs w:val="22"/>
                              </w:rPr>
                              <w:t xml:space="preserve">: </w:t>
                            </w:r>
                            <w:r w:rsidR="00662F80" w:rsidRPr="00DA60DA">
                              <w:rPr>
                                <w:sz w:val="22"/>
                                <w:szCs w:val="22"/>
                              </w:rPr>
                              <w:t xml:space="preserve">KeyCloack </w:t>
                            </w:r>
                            <w:r w:rsidRPr="00DA60DA">
                              <w:rPr>
                                <w:sz w:val="22"/>
                                <w:szCs w:val="22"/>
                              </w:rPr>
                              <w:t>Client Rol</w:t>
                            </w:r>
                            <w:r w:rsidR="00E764C7" w:rsidRPr="00DA60DA">
                              <w:rPr>
                                <w:sz w:val="22"/>
                                <w:szCs w:val="22"/>
                              </w:rPr>
                              <w:t>es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3416CE89" w:rsidR="009E5960" w:rsidRPr="00DA60DA" w:rsidRDefault="009E5960" w:rsidP="009E5960">
                      <w:pPr>
                        <w:pStyle w:val="Caption"/>
                        <w:rPr>
                          <w:rFonts w:eastAsia="Times"/>
                          <w:sz w:val="22"/>
                          <w:szCs w:val="22"/>
                          <w:lang w:eastAsia="de-DE"/>
                        </w:rPr>
                      </w:pPr>
                      <w:bookmarkStart w:id="214" w:name="_Toc20564538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43</w:t>
                      </w:r>
                      <w:r w:rsidRPr="00DA60DA">
                        <w:rPr>
                          <w:sz w:val="22"/>
                          <w:szCs w:val="22"/>
                        </w:rPr>
                        <w:fldChar w:fldCharType="end"/>
                      </w:r>
                      <w:r w:rsidRPr="00DA60DA">
                        <w:rPr>
                          <w:sz w:val="22"/>
                          <w:szCs w:val="22"/>
                        </w:rPr>
                        <w:t xml:space="preserve">: </w:t>
                      </w:r>
                      <w:r w:rsidR="00662F80" w:rsidRPr="00DA60DA">
                        <w:rPr>
                          <w:sz w:val="22"/>
                          <w:szCs w:val="22"/>
                        </w:rPr>
                        <w:t xml:space="preserve">KeyCloack </w:t>
                      </w:r>
                      <w:r w:rsidRPr="00DA60DA">
                        <w:rPr>
                          <w:sz w:val="22"/>
                          <w:szCs w:val="22"/>
                        </w:rPr>
                        <w:t>Client Rol</w:t>
                      </w:r>
                      <w:r w:rsidR="00E764C7" w:rsidRPr="00DA60DA">
                        <w:rPr>
                          <w:sz w:val="22"/>
                          <w:szCs w:val="22"/>
                        </w:rPr>
                        <w:t>es</w:t>
                      </w:r>
                      <w:bookmarkEnd w:id="214"/>
                    </w:p>
                  </w:txbxContent>
                </v:textbox>
                <w10:wrap type="square" anchorx="page"/>
              </v:shape>
            </w:pict>
          </mc:Fallback>
        </mc:AlternateContent>
      </w:r>
    </w:p>
    <w:p w14:paraId="41055093" w14:textId="354935A2" w:rsidR="00E56E29" w:rsidRPr="00DA60DA" w:rsidRDefault="009E5960" w:rsidP="00AB5D93">
      <w:pPr>
        <w:spacing w:after="0" w:line="240" w:lineRule="auto"/>
        <w:jc w:val="left"/>
        <w:rPr>
          <w:rFonts w:eastAsia="Times"/>
          <w:lang w:eastAsia="de-DE"/>
        </w:rPr>
      </w:pPr>
      <w:r w:rsidRPr="00DA60DA">
        <w:rPr>
          <w:rFonts w:eastAsia="Times"/>
          <w:lang w:eastAsia="de-DE"/>
        </w:rPr>
        <w:drawing>
          <wp:anchor distT="0" distB="0" distL="114300" distR="114300" simplePos="0" relativeHeight="251937792" behindDoc="0" locked="0" layoutInCell="1" allowOverlap="1" wp14:anchorId="0A48B1B5" wp14:editId="6FA93B21">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w:rPr>
          <w:rFonts w:eastAsia="Times"/>
          <w:lang w:eastAsia="de-DE"/>
        </w:rPr>
        <w:t xml:space="preserve"> </w:t>
      </w:r>
      <w:r w:rsidR="00EA2457" w:rsidRPr="00DA60DA">
        <w:rPr>
          <w:rFonts w:eastAsia="Times"/>
          <w:lang w:eastAsia="de-DE"/>
        </w:rPr>
        <w:br w:type="page"/>
      </w:r>
    </w:p>
    <w:p w14:paraId="0A52517D" w14:textId="298AFA58" w:rsidR="005720BB" w:rsidRPr="00DA60DA" w:rsidRDefault="00520B1B" w:rsidP="00E56E29">
      <w:pPr>
        <w:pStyle w:val="Heading3"/>
        <w:rPr>
          <w:rFonts w:eastAsia="Times"/>
          <w:lang w:eastAsia="de-DE"/>
        </w:rPr>
      </w:pPr>
      <w:bookmarkStart w:id="215" w:name="_Toc205645895"/>
      <w:r w:rsidRPr="00DA60DA">
        <w:rPr>
          <w:rFonts w:eastAsia="Times"/>
          <w:lang w:eastAsia="de-DE"/>
        </w:rPr>
        <w:lastRenderedPageBreak/>
        <w:t>Event-</w:t>
      </w:r>
      <w:r w:rsidR="00791415" w:rsidRPr="00DA60DA">
        <w:rPr>
          <w:rFonts w:eastAsia="Times"/>
          <w:lang w:eastAsia="de-DE"/>
        </w:rPr>
        <w:t>Driven</w:t>
      </w:r>
      <w:r w:rsidRPr="00DA60DA">
        <w:rPr>
          <w:rFonts w:eastAsia="Times"/>
          <w:lang w:eastAsia="de-DE"/>
        </w:rPr>
        <w:t xml:space="preserve"> </w:t>
      </w:r>
      <w:r w:rsidR="00791415" w:rsidRPr="00DA60DA">
        <w:rPr>
          <w:rFonts w:eastAsia="Times"/>
          <w:lang w:eastAsia="de-DE"/>
        </w:rPr>
        <w:t>Micro Services</w:t>
      </w:r>
      <w:bookmarkEnd w:id="215"/>
    </w:p>
    <w:p w14:paraId="58DEDEED" w14:textId="77777777" w:rsidR="006B48F3" w:rsidRPr="00DA60DA" w:rsidRDefault="006B48F3" w:rsidP="00CF61AD">
      <w:pPr>
        <w:pStyle w:val="Text"/>
      </w:pPr>
      <w:r w:rsidRPr="00DA60DA">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DA60DA" w:rsidRDefault="006B48F3" w:rsidP="00CF61AD">
      <w:pPr>
        <w:pStyle w:val="Text"/>
      </w:pPr>
    </w:p>
    <w:p w14:paraId="1CCBFBDA" w14:textId="77777777" w:rsidR="006B48F3" w:rsidRPr="00DA60DA" w:rsidRDefault="006B48F3" w:rsidP="00CF61AD">
      <w:pPr>
        <w:pStyle w:val="Text"/>
      </w:pPr>
      <w:r w:rsidRPr="00DA60DA">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DA60DA" w:rsidRDefault="006B48F3" w:rsidP="00CF61AD">
      <w:pPr>
        <w:pStyle w:val="Text"/>
      </w:pPr>
    </w:p>
    <w:p w14:paraId="11C7769B" w14:textId="210FD085" w:rsidR="009C2E34" w:rsidRPr="00DA60DA" w:rsidRDefault="006B48F3" w:rsidP="00CF61AD">
      <w:pPr>
        <w:pStyle w:val="Text"/>
      </w:pPr>
      <w:r w:rsidRPr="00DA60DA">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DA60DA">
        <w:t>partitions</w:t>
      </w:r>
      <w:r w:rsidRPr="00DA60DA">
        <w:t xml:space="preserve"> and keeping track of their offsets to regulate how and when they access data.</w:t>
      </w:r>
    </w:p>
    <w:p w14:paraId="6EBD0EA0" w14:textId="77777777" w:rsidR="009C2E34" w:rsidRPr="00DA60DA" w:rsidRDefault="009C2E34" w:rsidP="00CF61AD">
      <w:pPr>
        <w:pStyle w:val="Text"/>
      </w:pPr>
    </w:p>
    <w:p w14:paraId="2C7D86D7" w14:textId="07C311BE" w:rsidR="006B48F3" w:rsidRPr="00DA60DA" w:rsidRDefault="006B48F3" w:rsidP="00CF61AD">
      <w:pPr>
        <w:pStyle w:val="Text"/>
      </w:pPr>
      <w:r w:rsidRPr="00DA60DA">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t xml:space="preserve"> </w:t>
      </w:r>
      <w:r w:rsidR="007B2063">
        <w:t xml:space="preserve">as </w:t>
      </w:r>
      <w:r w:rsidR="007B2063" w:rsidRPr="00425C66">
        <w:rPr>
          <w:lang w:val="de-AT"/>
        </w:rPr>
        <w:t>Show</w:t>
      </w:r>
      <w:r w:rsidR="007B2063">
        <w:rPr>
          <w:lang w:val="de-AT"/>
        </w:rPr>
        <w:t xml:space="preserve">n </w:t>
      </w:r>
      <w:r w:rsidR="007B2063" w:rsidRPr="00425C66">
        <w:rPr>
          <w:lang w:val="de-AT"/>
        </w:rPr>
        <w:t>in Figure</w:t>
      </w:r>
      <w:r w:rsidR="007B2063" w:rsidRPr="00425C66">
        <w:t xml:space="preserve"> </w:t>
      </w:r>
      <w:r w:rsidR="007B2063">
        <w:t>45</w:t>
      </w:r>
      <w:r w:rsidRPr="00DA60DA">
        <w:t>.</w:t>
      </w:r>
    </w:p>
    <w:p w14:paraId="710A92B8" w14:textId="77777777" w:rsidR="009C2E34" w:rsidRPr="00DA60DA" w:rsidRDefault="009C2E34" w:rsidP="00CF61AD">
      <w:pPr>
        <w:pStyle w:val="Text"/>
      </w:pPr>
    </w:p>
    <w:p w14:paraId="401F5240" w14:textId="1A0125BE" w:rsidR="006B48F3" w:rsidRPr="00DA60DA" w:rsidRDefault="006B48F3" w:rsidP="00CF61AD">
      <w:pPr>
        <w:pStyle w:val="Text"/>
      </w:pPr>
      <w:r w:rsidRPr="00DA60DA">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t xml:space="preserve"> </w:t>
      </w:r>
      <w:r w:rsidR="00F7448B">
        <w:t xml:space="preserve">as </w:t>
      </w:r>
      <w:r w:rsidR="00F7448B" w:rsidRPr="00425C66">
        <w:rPr>
          <w:lang w:val="de-AT"/>
        </w:rPr>
        <w:t>Show</w:t>
      </w:r>
      <w:r w:rsidR="00F7448B">
        <w:rPr>
          <w:lang w:val="de-AT"/>
        </w:rPr>
        <w:t xml:space="preserve">n </w:t>
      </w:r>
      <w:r w:rsidR="00F7448B" w:rsidRPr="00425C66">
        <w:rPr>
          <w:lang w:val="de-AT"/>
        </w:rPr>
        <w:t>in Figure</w:t>
      </w:r>
      <w:r w:rsidR="00F7448B" w:rsidRPr="00425C66">
        <w:t xml:space="preserve"> </w:t>
      </w:r>
      <w:r w:rsidR="00F7448B">
        <w:t>46</w:t>
      </w:r>
      <w:r w:rsidRPr="00DA60DA">
        <w:t>.</w:t>
      </w:r>
    </w:p>
    <w:p w14:paraId="68A74382" w14:textId="77777777" w:rsidR="009C2E34" w:rsidRPr="00DA60DA" w:rsidRDefault="009C2E34" w:rsidP="009C2E34">
      <w:pPr>
        <w:rPr>
          <w:rFonts w:eastAsia="Times"/>
          <w:sz w:val="22"/>
          <w:szCs w:val="22"/>
          <w:lang w:eastAsia="de-DE"/>
        </w:rPr>
      </w:pPr>
    </w:p>
    <w:p w14:paraId="706D78D9" w14:textId="0CA33087" w:rsidR="005720BB" w:rsidRPr="00DA60DA" w:rsidRDefault="006B48F3" w:rsidP="00CF61AD">
      <w:pPr>
        <w:pStyle w:val="Text"/>
      </w:pPr>
      <w:r w:rsidRPr="00DA60DA">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58BE5E57" w:rsidR="006B48F3" w:rsidRPr="00DA60DA" w:rsidRDefault="00CF61AD" w:rsidP="00CF61AD">
      <w:pPr>
        <w:spacing w:after="0" w:line="240" w:lineRule="auto"/>
        <w:jc w:val="left"/>
        <w:rPr>
          <w:rFonts w:eastAsia="Times"/>
          <w:sz w:val="22"/>
          <w:szCs w:val="22"/>
          <w:lang w:eastAsia="de-DE"/>
        </w:rPr>
      </w:pPr>
      <w:r w:rsidRPr="00DA60DA">
        <w:lastRenderedPageBreak/>
        <mc:AlternateContent>
          <mc:Choice Requires="wps">
            <w:drawing>
              <wp:anchor distT="0" distB="0" distL="114300" distR="114300" simplePos="0" relativeHeight="251952128" behindDoc="0" locked="0" layoutInCell="1" allowOverlap="1" wp14:anchorId="2DC1DD49" wp14:editId="337B25BC">
                <wp:simplePos x="0" y="0"/>
                <wp:positionH relativeFrom="page">
                  <wp:posOffset>1465580</wp:posOffset>
                </wp:positionH>
                <wp:positionV relativeFrom="paragraph">
                  <wp:posOffset>7969250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5280D34" w:rsidR="00E21128" w:rsidRPr="00DA60DA" w:rsidRDefault="00E21128" w:rsidP="00E21128">
                            <w:pPr>
                              <w:pStyle w:val="Caption"/>
                              <w:rPr>
                                <w:rFonts w:eastAsia="Times" w:cs="Arial"/>
                                <w:sz w:val="22"/>
                                <w:szCs w:val="22"/>
                                <w:lang w:eastAsia="de-DE"/>
                              </w:rPr>
                            </w:pPr>
                            <w:bookmarkStart w:id="216" w:name="_Toc20564538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44</w:t>
                            </w:r>
                            <w:r w:rsidRPr="00DA60DA">
                              <w:rPr>
                                <w:sz w:val="22"/>
                                <w:szCs w:val="22"/>
                              </w:rPr>
                              <w:fldChar w:fldCharType="end"/>
                            </w:r>
                            <w:r w:rsidRPr="00DA60DA">
                              <w:rPr>
                                <w:sz w:val="22"/>
                                <w:szCs w:val="22"/>
                              </w:rPr>
                              <w:t>: Kafka Lytic Details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115.4pt;margin-top:627.5pt;width:351.05pt;height:.05pt;z-index:251952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" stroked="f">
                <v:textbox style="mso-fit-shape-to-text:t" inset="0,0,0,0">
                  <w:txbxContent>
                    <w:p w14:paraId="3FC80D94" w14:textId="65280D34" w:rsidR="00E21128" w:rsidRPr="00DA60DA" w:rsidRDefault="00E21128" w:rsidP="00E21128">
                      <w:pPr>
                        <w:pStyle w:val="Caption"/>
                        <w:rPr>
                          <w:rFonts w:eastAsia="Times" w:cs="Arial"/>
                          <w:sz w:val="22"/>
                          <w:szCs w:val="22"/>
                          <w:lang w:eastAsia="de-DE"/>
                        </w:rPr>
                      </w:pPr>
                      <w:bookmarkStart w:id="217" w:name="_Toc20564538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44</w:t>
                      </w:r>
                      <w:r w:rsidRPr="00DA60DA">
                        <w:rPr>
                          <w:sz w:val="22"/>
                          <w:szCs w:val="22"/>
                        </w:rPr>
                        <w:fldChar w:fldCharType="end"/>
                      </w:r>
                      <w:r w:rsidRPr="00DA60DA">
                        <w:rPr>
                          <w:sz w:val="22"/>
                          <w:szCs w:val="22"/>
                        </w:rPr>
                        <w:t>: Kafka Lytic Details</w:t>
                      </w:r>
                      <w:bookmarkEnd w:id="217"/>
                    </w:p>
                  </w:txbxContent>
                </v:textbox>
                <w10:wrap type="square" anchorx="page"/>
              </v:shape>
            </w:pict>
          </mc:Fallback>
        </mc:AlternateContent>
      </w:r>
      <w:r w:rsidRPr="00DA60DA">
        <w:rPr>
          <w:rFonts w:eastAsia="Times"/>
          <w:b/>
          <w:bCs/>
          <w:sz w:val="22"/>
          <w:szCs w:val="22"/>
          <w:lang w:eastAsia="de-DE"/>
        </w:rPr>
        <w:drawing>
          <wp:anchor distT="0" distB="0" distL="114300" distR="114300" simplePos="0" relativeHeight="251950080" behindDoc="0" locked="0" layoutInCell="1" allowOverlap="1" wp14:anchorId="26B2EFEF" wp14:editId="7F24610C">
            <wp:simplePos x="0" y="0"/>
            <wp:positionH relativeFrom="page">
              <wp:align>center</wp:align>
            </wp:positionH>
            <wp:positionV relativeFrom="margin">
              <wp:posOffset>5461635</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49056" behindDoc="0" locked="0" layoutInCell="1" allowOverlap="1" wp14:anchorId="7FB29361" wp14:editId="5A1E9153">
                <wp:simplePos x="0" y="0"/>
                <wp:positionH relativeFrom="margin">
                  <wp:align>center</wp:align>
                </wp:positionH>
                <wp:positionV relativeFrom="paragraph">
                  <wp:posOffset>4978400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7F7161D1" w:rsidR="000C3DE5" w:rsidRPr="00DA60DA" w:rsidRDefault="000C3DE5" w:rsidP="000C3DE5">
                            <w:pPr>
                              <w:pStyle w:val="Caption"/>
                              <w:rPr>
                                <w:sz w:val="22"/>
                                <w:szCs w:val="22"/>
                              </w:rPr>
                            </w:pPr>
                            <w:bookmarkStart w:id="218" w:name="_Toc20564538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45</w:t>
                            </w:r>
                            <w:r w:rsidRPr="00DA60DA">
                              <w:rPr>
                                <w:sz w:val="22"/>
                                <w:szCs w:val="22"/>
                              </w:rPr>
                              <w:fldChar w:fldCharType="end"/>
                            </w:r>
                            <w:r w:rsidRPr="00DA60DA">
                              <w:rPr>
                                <w:sz w:val="22"/>
                                <w:szCs w:val="22"/>
                              </w:rPr>
                              <w:t>: Kafka Connection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0;margin-top:392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" stroked="f">
                <v:textbox style="mso-fit-shape-to-text:t" inset="0,0,0,0">
                  <w:txbxContent>
                    <w:p w14:paraId="5A18EE4B" w14:textId="7F7161D1" w:rsidR="000C3DE5" w:rsidRPr="00DA60DA" w:rsidRDefault="000C3DE5" w:rsidP="000C3DE5">
                      <w:pPr>
                        <w:pStyle w:val="Caption"/>
                        <w:rPr>
                          <w:sz w:val="22"/>
                          <w:szCs w:val="22"/>
                        </w:rPr>
                      </w:pPr>
                      <w:bookmarkStart w:id="219" w:name="_Toc20564538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45</w:t>
                      </w:r>
                      <w:r w:rsidRPr="00DA60DA">
                        <w:rPr>
                          <w:sz w:val="22"/>
                          <w:szCs w:val="22"/>
                        </w:rPr>
                        <w:fldChar w:fldCharType="end"/>
                      </w:r>
                      <w:r w:rsidRPr="00DA60DA">
                        <w:rPr>
                          <w:sz w:val="22"/>
                          <w:szCs w:val="22"/>
                        </w:rPr>
                        <w:t>: Kafka Connection</w:t>
                      </w:r>
                      <w:bookmarkEnd w:id="219"/>
                    </w:p>
                  </w:txbxContent>
                </v:textbox>
                <w10:wrap type="square" anchorx="margin"/>
              </v:shape>
            </w:pict>
          </mc:Fallback>
        </mc:AlternateContent>
      </w:r>
      <w:r w:rsidRPr="00DA60DA">
        <w:rPr>
          <w:rFonts w:eastAsia="Times"/>
          <w:b/>
          <w:bCs/>
          <w:sz w:val="22"/>
          <w:szCs w:val="22"/>
          <w:lang w:eastAsia="de-DE"/>
        </w:rPr>
        <w:drawing>
          <wp:anchor distT="0" distB="0" distL="114300" distR="114300" simplePos="0" relativeHeight="251947008" behindDoc="0" locked="0" layoutInCell="1" allowOverlap="1" wp14:anchorId="7CB125AC" wp14:editId="2E139B63">
            <wp:simplePos x="0" y="0"/>
            <wp:positionH relativeFrom="margin">
              <wp:align>center</wp:align>
            </wp:positionH>
            <wp:positionV relativeFrom="margin">
              <wp:posOffset>1743075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4BAD0BFB" w:rsidR="009C2E34" w:rsidRPr="00DA60DA" w:rsidRDefault="009C2E34" w:rsidP="009C2E34">
                            <w:pPr>
                              <w:pStyle w:val="Caption"/>
                              <w:rPr>
                                <w:rFonts w:eastAsia="Times"/>
                                <w:sz w:val="22"/>
                                <w:szCs w:val="22"/>
                                <w:lang w:eastAsia="de-DE"/>
                              </w:rPr>
                            </w:pPr>
                            <w:bookmarkStart w:id="220" w:name="_Toc20564538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46</w:t>
                            </w:r>
                            <w:r w:rsidRPr="00DA60DA">
                              <w:rPr>
                                <w:sz w:val="22"/>
                                <w:szCs w:val="22"/>
                              </w:rPr>
                              <w:fldChar w:fldCharType="end"/>
                            </w:r>
                            <w:r w:rsidRPr="00DA60DA">
                              <w:rPr>
                                <w:sz w:val="22"/>
                                <w:szCs w:val="22"/>
                              </w:rPr>
                              <w:t>: Kafka Maven</w:t>
                            </w:r>
                            <w:r w:rsidR="002974F7" w:rsidRPr="00DA60DA">
                              <w:rPr>
                                <w:sz w:val="22"/>
                                <w:szCs w:val="22"/>
                              </w:rPr>
                              <w:t xml:space="preserve"> Dependance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1"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" stroked="f">
                <v:textbox style="mso-fit-shape-to-text:t" inset="0,0,0,0">
                  <w:txbxContent>
                    <w:p w14:paraId="69B632C6" w14:textId="4BAD0BFB" w:rsidR="009C2E34" w:rsidRPr="00DA60DA" w:rsidRDefault="009C2E34" w:rsidP="009C2E34">
                      <w:pPr>
                        <w:pStyle w:val="Caption"/>
                        <w:rPr>
                          <w:rFonts w:eastAsia="Times"/>
                          <w:sz w:val="22"/>
                          <w:szCs w:val="22"/>
                          <w:lang w:eastAsia="de-DE"/>
                        </w:rPr>
                      </w:pPr>
                      <w:bookmarkStart w:id="221" w:name="_Toc20564538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46</w:t>
                      </w:r>
                      <w:r w:rsidRPr="00DA60DA">
                        <w:rPr>
                          <w:sz w:val="22"/>
                          <w:szCs w:val="22"/>
                        </w:rPr>
                        <w:fldChar w:fldCharType="end"/>
                      </w:r>
                      <w:r w:rsidRPr="00DA60DA">
                        <w:rPr>
                          <w:sz w:val="22"/>
                          <w:szCs w:val="22"/>
                        </w:rPr>
                        <w:t>: Kafka Maven</w:t>
                      </w:r>
                      <w:r w:rsidR="002974F7" w:rsidRPr="00DA60DA">
                        <w:rPr>
                          <w:sz w:val="22"/>
                          <w:szCs w:val="22"/>
                        </w:rPr>
                        <w:t xml:space="preserve"> Dependance</w:t>
                      </w:r>
                      <w:bookmarkEnd w:id="221"/>
                    </w:p>
                  </w:txbxContent>
                </v:textbox>
                <w10:wrap type="square" anchorx="margin"/>
              </v:shape>
            </w:pict>
          </mc:Fallback>
        </mc:AlternateContent>
      </w:r>
      <w:r w:rsidR="005656A6" w:rsidRPr="00DA60DA">
        <w:rPr>
          <w:rFonts w:eastAsia="Times"/>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DA60DA">
        <w:rPr>
          <w:rFonts w:eastAsia="Times"/>
          <w:b/>
          <w:bCs/>
          <w:sz w:val="22"/>
          <w:szCs w:val="22"/>
          <w:lang w:eastAsia="de-DE"/>
        </w:rPr>
        <w:br w:type="page"/>
      </w:r>
    </w:p>
    <w:p w14:paraId="0F691AEB" w14:textId="7E5A3EDB" w:rsidR="00BD74CF" w:rsidRPr="00DA60DA" w:rsidRDefault="00BD74CF" w:rsidP="00BD74CF">
      <w:pPr>
        <w:pStyle w:val="Heading3"/>
        <w:rPr>
          <w:rFonts w:eastAsia="Times"/>
          <w:lang w:eastAsia="de-DE"/>
        </w:rPr>
      </w:pPr>
      <w:bookmarkStart w:id="222" w:name="_Toc205645896"/>
      <w:r w:rsidRPr="00DA60DA">
        <w:rPr>
          <w:rFonts w:eastAsia="Times"/>
          <w:lang w:eastAsia="de-DE"/>
        </w:rPr>
        <w:lastRenderedPageBreak/>
        <w:t>Kubernetes</w:t>
      </w:r>
      <w:bookmarkEnd w:id="222"/>
      <w:r w:rsidRPr="00DA60DA">
        <w:rPr>
          <w:rFonts w:eastAsia="Times"/>
          <w:lang w:eastAsia="de-DE"/>
        </w:rPr>
        <w:t xml:space="preserve"> </w:t>
      </w:r>
    </w:p>
    <w:p w14:paraId="69812F3B" w14:textId="032954BC" w:rsidR="007B2753" w:rsidRPr="00DA60DA" w:rsidRDefault="007B2753" w:rsidP="00AC0064">
      <w:pPr>
        <w:pStyle w:val="Text"/>
      </w:pPr>
      <w:r w:rsidRPr="00DA60DA">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DA60DA">
        <w:t>CNCF</w:t>
      </w:r>
      <w:r w:rsidRPr="00DA60DA">
        <w:t>, Kubernetes automates the deployment, scaling, and management of containerized applications, providing a cloud-neutral solution.</w:t>
      </w:r>
    </w:p>
    <w:p w14:paraId="1BFDCAB8" w14:textId="77777777" w:rsidR="007B2753" w:rsidRPr="00DA60DA" w:rsidRDefault="007B2753" w:rsidP="00AC0064">
      <w:pPr>
        <w:pStyle w:val="Text"/>
      </w:pPr>
    </w:p>
    <w:p w14:paraId="7256B7FA" w14:textId="77777777" w:rsidR="007B2753" w:rsidRPr="00DA60DA" w:rsidRDefault="007B2753" w:rsidP="00AC0064">
      <w:pPr>
        <w:pStyle w:val="Text"/>
      </w:pPr>
      <w:r w:rsidRPr="00DA60DA">
        <w:t>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etcd. These components coordinate the cluster, manage workloads, store configurations, and maintain desired system states.</w:t>
      </w:r>
    </w:p>
    <w:p w14:paraId="03DCE870" w14:textId="77777777" w:rsidR="007B2753" w:rsidRPr="00DA60DA" w:rsidRDefault="007B2753" w:rsidP="00AC0064">
      <w:pPr>
        <w:pStyle w:val="Text"/>
      </w:pPr>
    </w:p>
    <w:p w14:paraId="4CCDB27B" w14:textId="12485AA9" w:rsidR="007B2753" w:rsidRPr="00DA60DA" w:rsidRDefault="007B2753" w:rsidP="00AC0064">
      <w:pPr>
        <w:pStyle w:val="Text"/>
      </w:pPr>
      <w:r w:rsidRPr="00DA60DA">
        <w:t xml:space="preserve">Worker nodes are the infrastructure where containers </w:t>
      </w:r>
      <w:r w:rsidR="00E23A12" w:rsidRPr="00DA60DA">
        <w:t>run</w:t>
      </w:r>
      <w:r w:rsidRPr="00DA60DA">
        <w:t>. Each node hosts podsKubernetes’ smallest deployable unit</w:t>
      </w:r>
      <w:r w:rsidR="00501AD4" w:rsidRPr="00DA60DA">
        <w:t xml:space="preserve"> </w:t>
      </w:r>
      <w:r w:rsidRPr="00DA60DA">
        <w:t xml:space="preserve">containing one or more containers. Key components in a worker node include the kubelet, which communicates with the control plane; kube-proxy, which handles networking; and the container runtime, such as Docker or </w:t>
      </w:r>
      <w:r w:rsidR="00501AD4" w:rsidRPr="00DA60DA">
        <w:t>container</w:t>
      </w:r>
      <w:r w:rsidRPr="00DA60DA">
        <w:t>, that runs the containers</w:t>
      </w:r>
      <w:r w:rsidR="00CF30EB">
        <w:t xml:space="preserve"> </w:t>
      </w:r>
      <w:r w:rsidR="00CF30EB">
        <w:t xml:space="preserve">as </w:t>
      </w:r>
      <w:r w:rsidR="00CF30EB" w:rsidRPr="00425C66">
        <w:rPr>
          <w:lang w:val="de-AT"/>
        </w:rPr>
        <w:t>Show</w:t>
      </w:r>
      <w:r w:rsidR="00CF30EB">
        <w:rPr>
          <w:lang w:val="de-AT"/>
        </w:rPr>
        <w:t xml:space="preserve">n </w:t>
      </w:r>
      <w:r w:rsidR="00CF30EB" w:rsidRPr="00425C66">
        <w:rPr>
          <w:lang w:val="de-AT"/>
        </w:rPr>
        <w:t>in Figure</w:t>
      </w:r>
      <w:r w:rsidR="00CF30EB" w:rsidRPr="00425C66">
        <w:t xml:space="preserve"> </w:t>
      </w:r>
      <w:r w:rsidR="00CF30EB">
        <w:t>48</w:t>
      </w:r>
      <w:r w:rsidRPr="00DA60DA">
        <w:t>.</w:t>
      </w:r>
    </w:p>
    <w:p w14:paraId="0A44EF74" w14:textId="77777777" w:rsidR="007B2753" w:rsidRPr="00DA60DA" w:rsidRDefault="007B2753" w:rsidP="00AC0064">
      <w:pPr>
        <w:pStyle w:val="Text"/>
      </w:pPr>
    </w:p>
    <w:p w14:paraId="11A2F5A8" w14:textId="77777777" w:rsidR="007B2753" w:rsidRPr="00DA60DA" w:rsidRDefault="007B2753" w:rsidP="00AC0064">
      <w:pPr>
        <w:pStyle w:val="Text"/>
      </w:pPr>
      <w:r w:rsidRPr="00DA60DA">
        <w:t>Configuration in Kubernetes is handled using resources like ConfigMaps,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DA60DA" w:rsidRDefault="007B2753" w:rsidP="00AC0064">
      <w:pPr>
        <w:pStyle w:val="Text"/>
      </w:pPr>
    </w:p>
    <w:p w14:paraId="0C37CFE8" w14:textId="045F9DA4" w:rsidR="007B2753" w:rsidRPr="00DA60DA" w:rsidRDefault="007B2753" w:rsidP="00AC0064">
      <w:pPr>
        <w:pStyle w:val="Text"/>
      </w:pPr>
      <w:r w:rsidRPr="00DA60DA">
        <w:t xml:space="preserve">Services provide stable networking and load balancing to pods, abstracting away pod IPs which can change over time. The main types of Kubernetes services are ClusterIP, NodePort, and LoadBalancer. ClusterIP is used for internal access within the cluster. </w:t>
      </w:r>
      <w:r w:rsidR="00AC0064" w:rsidRPr="00DA60DA">
        <w:t xml:space="preserve">Node </w:t>
      </w:r>
      <w:r w:rsidR="00AC0064" w:rsidRPr="00DA60DA">
        <w:lastRenderedPageBreak/>
        <w:t>Port</w:t>
      </w:r>
      <w:r w:rsidRPr="00DA60DA">
        <w:t xml:space="preserve"> opens a specific port on each node for external access. </w:t>
      </w:r>
      <w:r w:rsidR="00AC0064" w:rsidRPr="00DA60DA">
        <w:t>Load Balancer</w:t>
      </w:r>
      <w:r w:rsidRPr="00DA60DA">
        <w:t xml:space="preserve"> </w:t>
      </w:r>
      <w:r w:rsidR="00AC0064" w:rsidRPr="00DA60DA">
        <w:t>provides</w:t>
      </w:r>
      <w:r w:rsidRPr="00DA60DA">
        <w:t xml:space="preserve"> an external cloud-based load balancer to distribute traffic across nodes and pods.</w:t>
      </w:r>
    </w:p>
    <w:p w14:paraId="542FB9F7" w14:textId="77777777" w:rsidR="007B2753" w:rsidRPr="00DA60DA" w:rsidRDefault="007B2753" w:rsidP="00AC0064">
      <w:pPr>
        <w:pStyle w:val="Text"/>
      </w:pPr>
    </w:p>
    <w:p w14:paraId="45FE2BE5" w14:textId="77777777" w:rsidR="007B2753" w:rsidRPr="00DA60DA" w:rsidRDefault="007B2753" w:rsidP="00AC0064">
      <w:pPr>
        <w:pStyle w:val="Text"/>
      </w:pPr>
      <w:r w:rsidRPr="00DA60DA">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DA60DA" w:rsidRDefault="007B2753" w:rsidP="00AC0064">
      <w:pPr>
        <w:pStyle w:val="Text"/>
      </w:pPr>
    </w:p>
    <w:p w14:paraId="2BECBA8D" w14:textId="77777777" w:rsidR="007B2753" w:rsidRPr="00DA60DA" w:rsidRDefault="007B2753" w:rsidP="00AC0064">
      <w:pPr>
        <w:pStyle w:val="Text"/>
      </w:pPr>
      <w:r w:rsidRPr="00DA60DA">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DA60DA" w:rsidRDefault="007B2753" w:rsidP="00AC0064">
      <w:pPr>
        <w:pStyle w:val="Text"/>
      </w:pPr>
    </w:p>
    <w:p w14:paraId="4924928F" w14:textId="77777777" w:rsidR="007B2753" w:rsidRPr="00DA60DA" w:rsidRDefault="007B2753" w:rsidP="00AC0064">
      <w:pPr>
        <w:pStyle w:val="Text"/>
      </w:pPr>
      <w:r w:rsidRPr="00DA60DA">
        <w:t xml:space="preserve">Altogether, Kubernetes provides a robust platform for operating microservices-based applications, automating every aspect of container lifecycle management from deployment to scaling to recovery. </w:t>
      </w:r>
    </w:p>
    <w:p w14:paraId="480EE758" w14:textId="675E1517" w:rsidR="004D6835" w:rsidRPr="00DA60DA" w:rsidRDefault="004D6835" w:rsidP="004D6835">
      <w:pPr>
        <w:pStyle w:val="Text"/>
      </w:pPr>
      <w:r w:rsidRPr="00DA60DA">
        <w:t>Now we will show examples of how we configure Account microservice for Kubernetes</w:t>
      </w:r>
      <w:r w:rsidR="00CF1DF4">
        <w:t xml:space="preserve"> </w:t>
      </w:r>
      <w:r w:rsidR="00CF1DF4">
        <w:t xml:space="preserve">as </w:t>
      </w:r>
      <w:r w:rsidR="00CF1DF4" w:rsidRPr="00425C66">
        <w:rPr>
          <w:lang w:val="de-AT"/>
        </w:rPr>
        <w:t>Show</w:t>
      </w:r>
      <w:r w:rsidR="00CF1DF4">
        <w:rPr>
          <w:lang w:val="de-AT"/>
        </w:rPr>
        <w:t xml:space="preserve">n </w:t>
      </w:r>
      <w:r w:rsidR="00CF1DF4" w:rsidRPr="00425C66">
        <w:rPr>
          <w:lang w:val="de-AT"/>
        </w:rPr>
        <w:t>in Figure</w:t>
      </w:r>
      <w:r w:rsidR="00CF1DF4" w:rsidRPr="00425C66">
        <w:t xml:space="preserve"> </w:t>
      </w:r>
      <w:r w:rsidR="00CF1DF4">
        <w:t>47</w:t>
      </w:r>
      <w:r w:rsidRPr="00DA60DA">
        <w:t xml:space="preserve">. </w:t>
      </w:r>
    </w:p>
    <w:p w14:paraId="7ECE0763" w14:textId="7A3880B6" w:rsidR="004D6835" w:rsidRPr="00DA60DA" w:rsidRDefault="004D6835" w:rsidP="004D6835">
      <w:pPr>
        <w:pStyle w:val="Text"/>
      </w:pPr>
      <w:r w:rsidRPr="00DA60DA">
        <w:t>This YAML configuration outlines Kubernetes Deployment and Service. The Deployment operates a single replica of the account’s container utilizing the aimendocker/accounts:s12 image, configures environment variables sourced from a ConfigMap, and makes port 8080 available. The Service facilitates external access by exposing the Deployment on port 8080 through a Load Balancer.</w:t>
      </w:r>
    </w:p>
    <w:p w14:paraId="1EC0E828" w14:textId="5F89E698" w:rsidR="00EB354A" w:rsidRPr="00DA60DA" w:rsidRDefault="00BD74CF" w:rsidP="004D6835">
      <w:pPr>
        <w:pStyle w:val="Text"/>
      </w:pPr>
      <w:r w:rsidRPr="00DA60DA">
        <w:br w:type="page"/>
      </w:r>
    </w:p>
    <w:p w14:paraId="08B176EB" w14:textId="7A953198" w:rsidR="00CF30EB" w:rsidRDefault="00CF30EB">
      <w:pPr>
        <w:spacing w:after="0" w:line="240" w:lineRule="auto"/>
        <w:jc w:val="left"/>
        <w:rPr>
          <w:rFonts w:eastAsia="Times"/>
          <w:sz w:val="22"/>
          <w:szCs w:val="22"/>
          <w:lang w:eastAsia="de-DE"/>
        </w:rPr>
      </w:pPr>
      <w:r w:rsidRPr="00DA60DA">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5052AD0D" w:rsidR="005572B6" w:rsidRPr="00DA60DA" w:rsidRDefault="005572B6" w:rsidP="005572B6">
                            <w:pPr>
                              <w:pStyle w:val="Caption"/>
                              <w:rPr>
                                <w:rFonts w:eastAsia="Times"/>
                                <w:sz w:val="22"/>
                                <w:szCs w:val="22"/>
                                <w:lang w:eastAsia="de-DE"/>
                              </w:rPr>
                            </w:pPr>
                            <w:bookmarkStart w:id="223" w:name="_Toc20564538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48</w:t>
                            </w:r>
                            <w:r w:rsidRPr="00DA60DA">
                              <w:rPr>
                                <w:sz w:val="22"/>
                                <w:szCs w:val="22"/>
                              </w:rPr>
                              <w:fldChar w:fldCharType="end"/>
                            </w:r>
                            <w:r w:rsidRPr="00DA60DA">
                              <w:rPr>
                                <w:sz w:val="22"/>
                                <w:szCs w:val="22"/>
                              </w:rPr>
                              <w:t xml:space="preserve">: </w:t>
                            </w:r>
                            <w:r w:rsidR="00CF30EB">
                              <w:rPr>
                                <w:sz w:val="22"/>
                                <w:szCs w:val="22"/>
                              </w:rPr>
                              <w:t>nods</w:t>
                            </w:r>
                            <w:r w:rsidRPr="00DA60DA">
                              <w:rPr>
                                <w:sz w:val="22"/>
                                <w:szCs w:val="22"/>
                              </w:rPr>
                              <w:t xml:space="preserve"> for all Micro Service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" stroked="f">
                <v:textbox style="mso-fit-shape-to-text:t" inset="0,0,0,0">
                  <w:txbxContent>
                    <w:p w14:paraId="5E0796F7" w14:textId="5052AD0D" w:rsidR="005572B6" w:rsidRPr="00DA60DA" w:rsidRDefault="005572B6" w:rsidP="005572B6">
                      <w:pPr>
                        <w:pStyle w:val="Caption"/>
                        <w:rPr>
                          <w:rFonts w:eastAsia="Times"/>
                          <w:sz w:val="22"/>
                          <w:szCs w:val="22"/>
                          <w:lang w:eastAsia="de-DE"/>
                        </w:rPr>
                      </w:pPr>
                      <w:bookmarkStart w:id="224" w:name="_Toc20564538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48</w:t>
                      </w:r>
                      <w:r w:rsidRPr="00DA60DA">
                        <w:rPr>
                          <w:sz w:val="22"/>
                          <w:szCs w:val="22"/>
                        </w:rPr>
                        <w:fldChar w:fldCharType="end"/>
                      </w:r>
                      <w:r w:rsidRPr="00DA60DA">
                        <w:rPr>
                          <w:sz w:val="22"/>
                          <w:szCs w:val="22"/>
                        </w:rPr>
                        <w:t xml:space="preserve">: </w:t>
                      </w:r>
                      <w:r w:rsidR="00CF30EB">
                        <w:rPr>
                          <w:sz w:val="22"/>
                          <w:szCs w:val="22"/>
                        </w:rPr>
                        <w:t>nods</w:t>
                      </w:r>
                      <w:r w:rsidRPr="00DA60DA">
                        <w:rPr>
                          <w:sz w:val="22"/>
                          <w:szCs w:val="22"/>
                        </w:rPr>
                        <w:t xml:space="preserve"> for all Micro Service</w:t>
                      </w:r>
                      <w:bookmarkEnd w:id="224"/>
                    </w:p>
                  </w:txbxContent>
                </v:textbox>
                <w10:wrap type="square" anchorx="page"/>
              </v:shape>
            </w:pict>
          </mc:Fallback>
        </mc:AlternateContent>
      </w:r>
      <w:r w:rsidRPr="00DA60DA">
        <w:rPr>
          <w:rFonts w:eastAsia="Times"/>
          <w:sz w:val="22"/>
          <w:szCs w:val="22"/>
          <w:lang w:eastAsia="de-DE"/>
        </w:rPr>
        <w:drawing>
          <wp:anchor distT="0" distB="0" distL="114300" distR="114300" simplePos="0" relativeHeight="251956224" behindDoc="0" locked="0" layoutInCell="1" allowOverlap="1" wp14:anchorId="060F3236" wp14:editId="7CCAAFE0">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49BFEE6B" w:rsidR="004D6835" w:rsidRPr="00DA60DA" w:rsidRDefault="004D6835" w:rsidP="004D6835">
                            <w:pPr>
                              <w:pStyle w:val="Caption"/>
                              <w:rPr>
                                <w:rFonts w:eastAsia="Times"/>
                                <w:sz w:val="22"/>
                                <w:szCs w:val="22"/>
                                <w:lang w:eastAsia="de-DE"/>
                              </w:rPr>
                            </w:pPr>
                            <w:bookmarkStart w:id="225" w:name="_Toc20564538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47</w:t>
                            </w:r>
                            <w:r w:rsidRPr="00DA60DA">
                              <w:rPr>
                                <w:sz w:val="22"/>
                                <w:szCs w:val="22"/>
                              </w:rPr>
                              <w:fldChar w:fldCharType="end"/>
                            </w:r>
                            <w:r w:rsidRPr="00DA60DA">
                              <w:rPr>
                                <w:sz w:val="22"/>
                                <w:szCs w:val="22"/>
                              </w:rPr>
                              <w:t>: Kubernetes config for Account Microservice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3"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J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" stroked="f">
                <v:textbox style="mso-fit-shape-to-text:t" inset="0,0,0,0">
                  <w:txbxContent>
                    <w:p w14:paraId="705355C9" w14:textId="49BFEE6B" w:rsidR="004D6835" w:rsidRPr="00DA60DA" w:rsidRDefault="004D6835" w:rsidP="004D6835">
                      <w:pPr>
                        <w:pStyle w:val="Caption"/>
                        <w:rPr>
                          <w:rFonts w:eastAsia="Times"/>
                          <w:sz w:val="22"/>
                          <w:szCs w:val="22"/>
                          <w:lang w:eastAsia="de-DE"/>
                        </w:rPr>
                      </w:pPr>
                      <w:bookmarkStart w:id="226" w:name="_Toc20564538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47</w:t>
                      </w:r>
                      <w:r w:rsidRPr="00DA60DA">
                        <w:rPr>
                          <w:sz w:val="22"/>
                          <w:szCs w:val="22"/>
                        </w:rPr>
                        <w:fldChar w:fldCharType="end"/>
                      </w:r>
                      <w:r w:rsidRPr="00DA60DA">
                        <w:rPr>
                          <w:sz w:val="22"/>
                          <w:szCs w:val="22"/>
                        </w:rPr>
                        <w:t>: Kubernetes config for Account Microservice</w:t>
                      </w:r>
                      <w:bookmarkEnd w:id="226"/>
                    </w:p>
                  </w:txbxContent>
                </v:textbox>
                <w10:wrap type="square" anchorx="page"/>
              </v:shape>
            </w:pict>
          </mc:Fallback>
        </mc:AlternateContent>
      </w:r>
      <w:r w:rsidRPr="00DA60DA">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sz w:val="22"/>
          <w:szCs w:val="22"/>
          <w:lang w:eastAsia="de-DE"/>
        </w:rPr>
        <w:br w:type="page"/>
      </w:r>
    </w:p>
    <w:p w14:paraId="075BABCA" w14:textId="02831A50" w:rsidR="005572B6" w:rsidRPr="00DA60DA" w:rsidRDefault="005572B6" w:rsidP="004D6835">
      <w:pPr>
        <w:spacing w:after="0" w:line="240" w:lineRule="auto"/>
        <w:jc w:val="left"/>
        <w:rPr>
          <w:rFonts w:eastAsia="Times"/>
          <w:sz w:val="22"/>
          <w:szCs w:val="22"/>
          <w:lang w:eastAsia="de-DE"/>
        </w:rPr>
      </w:pPr>
    </w:p>
    <w:p w14:paraId="18EE40EE" w14:textId="3DBC61DE" w:rsidR="005F0B3C" w:rsidRPr="00DA60DA" w:rsidRDefault="00AC4656" w:rsidP="004D6835">
      <w:pPr>
        <w:pStyle w:val="Heading3"/>
      </w:pPr>
      <w:bookmarkStart w:id="227" w:name="_Toc205645897"/>
      <w:r w:rsidRPr="00DA60DA">
        <w:rPr>
          <w:rFonts w:eastAsia="Times"/>
        </w:rPr>
        <w:t>Server-Side Service Discovery</w:t>
      </w:r>
      <w:bookmarkEnd w:id="227"/>
      <w:r w:rsidR="005F0B3C" w:rsidRPr="00DA60DA">
        <w:rPr>
          <w:rFonts w:eastAsia="Times"/>
        </w:rPr>
        <w:t xml:space="preserve">     </w:t>
      </w:r>
    </w:p>
    <w:p w14:paraId="35E4A2C2" w14:textId="64C66AF6" w:rsidR="005F0B3C" w:rsidRPr="00DA60DA" w:rsidRDefault="005F0B3C" w:rsidP="004D6835">
      <w:pPr>
        <w:pStyle w:val="Text"/>
      </w:pPr>
      <w:r w:rsidRPr="00DA60DA">
        <w:t>In server-side service discovery, Kubernetes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DA60DA" w:rsidRDefault="005F0B3C" w:rsidP="004D6835">
      <w:pPr>
        <w:pStyle w:val="Text"/>
      </w:pPr>
    </w:p>
    <w:p w14:paraId="5197A748" w14:textId="77777777" w:rsidR="00221410" w:rsidRPr="00DA60DA" w:rsidRDefault="005F0B3C" w:rsidP="004D6835">
      <w:pPr>
        <w:pStyle w:val="Text"/>
      </w:pPr>
      <w:r w:rsidRPr="00DA60DA">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DA60DA" w:rsidRDefault="00221410" w:rsidP="004D6835">
      <w:pPr>
        <w:pStyle w:val="Text"/>
      </w:pPr>
    </w:p>
    <w:p w14:paraId="0C8891A2" w14:textId="611E8DF7" w:rsidR="00221410" w:rsidRPr="00DA60DA" w:rsidRDefault="00221410" w:rsidP="004D6835">
      <w:pPr>
        <w:pStyle w:val="Text"/>
      </w:pPr>
      <w:r w:rsidRPr="00DA60DA">
        <w:t>A Service that exposes the application within the cluster on port 80, directing traffic to container port 8761</w:t>
      </w:r>
      <w:r w:rsidR="00A53429">
        <w:t xml:space="preserve"> </w:t>
      </w:r>
      <w:r w:rsidR="00A53429">
        <w:t xml:space="preserve">as </w:t>
      </w:r>
      <w:r w:rsidR="00A53429" w:rsidRPr="00425C66">
        <w:rPr>
          <w:lang w:val="de-AT"/>
        </w:rPr>
        <w:t>Show</w:t>
      </w:r>
      <w:r w:rsidR="00A53429">
        <w:rPr>
          <w:lang w:val="de-AT"/>
        </w:rPr>
        <w:t xml:space="preserve">n </w:t>
      </w:r>
      <w:r w:rsidR="00A53429" w:rsidRPr="00425C66">
        <w:rPr>
          <w:lang w:val="de-AT"/>
        </w:rPr>
        <w:t>in Figure</w:t>
      </w:r>
      <w:r w:rsidR="00A53429" w:rsidRPr="00425C66">
        <w:t xml:space="preserve"> </w:t>
      </w:r>
      <w:r w:rsidR="00A53429">
        <w:t>49</w:t>
      </w:r>
      <w:r w:rsidRPr="00DA60DA">
        <w:t>.</w:t>
      </w:r>
    </w:p>
    <w:p w14:paraId="6E47A24E" w14:textId="6B148DF6" w:rsidR="00221410" w:rsidRPr="00DA60DA" w:rsidRDefault="00221410" w:rsidP="004D6835">
      <w:pPr>
        <w:pStyle w:val="Text"/>
      </w:pPr>
      <w:r w:rsidRPr="00DA60DA">
        <w:t xml:space="preserve">A </w:t>
      </w:r>
      <w:r w:rsidR="00BF426A" w:rsidRPr="00DA60DA">
        <w:t>Service Account</w:t>
      </w:r>
      <w:r w:rsidRPr="00DA60DA">
        <w:t xml:space="preserve"> that enables the application to securely interact with the Kubernetes API.</w:t>
      </w:r>
    </w:p>
    <w:p w14:paraId="4D2A7BDA" w14:textId="3F28CB53" w:rsidR="00221410" w:rsidRPr="00DA60DA" w:rsidRDefault="00221410" w:rsidP="004D6835">
      <w:pPr>
        <w:pStyle w:val="Text"/>
      </w:pPr>
      <w:r w:rsidRPr="00DA60DA">
        <w:t xml:space="preserve">A Role and </w:t>
      </w:r>
      <w:r w:rsidR="00BF426A" w:rsidRPr="00DA60DA">
        <w:t>Role Binding</w:t>
      </w:r>
      <w:r w:rsidRPr="00DA60DA">
        <w:t xml:space="preserve"> that </w:t>
      </w:r>
      <w:r w:rsidR="002A7874" w:rsidRPr="00DA60DA">
        <w:t>provides</w:t>
      </w:r>
      <w:r w:rsidRPr="00DA60DA">
        <w:t xml:space="preserve"> the service account with the necessary permissions to access services, endpoints, and pods within the namespace.</w:t>
      </w:r>
    </w:p>
    <w:p w14:paraId="71DE3B3A" w14:textId="0C85EF38" w:rsidR="00221410" w:rsidRPr="00DA60DA" w:rsidRDefault="00221410" w:rsidP="004D6835">
      <w:pPr>
        <w:pStyle w:val="Text"/>
      </w:pPr>
      <w:r w:rsidRPr="00DA60DA">
        <w:t>A Deployment that facilitates the operation of the discovery server container, incorporating probes for health assessments and utilizing the specified service account.</w:t>
      </w:r>
    </w:p>
    <w:p w14:paraId="4519C9A4" w14:textId="3C81D05C" w:rsidR="00221410" w:rsidRPr="00DA60DA" w:rsidRDefault="00221410" w:rsidP="005F0B3C">
      <w:pPr>
        <w:spacing w:after="0" w:line="240" w:lineRule="auto"/>
        <w:jc w:val="left"/>
        <w:rPr>
          <w:rFonts w:eastAsia="Times"/>
        </w:rPr>
      </w:pPr>
    </w:p>
    <w:p w14:paraId="46E64BC9" w14:textId="22C4D5E9" w:rsidR="00221410" w:rsidRPr="00DA60DA" w:rsidRDefault="00221410" w:rsidP="005F0B3C">
      <w:pPr>
        <w:spacing w:after="0" w:line="240" w:lineRule="auto"/>
        <w:jc w:val="left"/>
        <w:rPr>
          <w:rFonts w:eastAsia="Times"/>
        </w:rPr>
      </w:pPr>
    </w:p>
    <w:p w14:paraId="7FCF8455" w14:textId="2A6CA9E9" w:rsidR="00221410" w:rsidRPr="00DA60DA" w:rsidRDefault="00221410" w:rsidP="005F0B3C">
      <w:pPr>
        <w:spacing w:after="0" w:line="240" w:lineRule="auto"/>
        <w:jc w:val="left"/>
        <w:rPr>
          <w:rFonts w:eastAsia="Times"/>
        </w:rPr>
      </w:pPr>
    </w:p>
    <w:p w14:paraId="47DF3C53" w14:textId="526BF3C7" w:rsidR="008A0E25" w:rsidRPr="00DA60DA" w:rsidRDefault="00CA3DC9" w:rsidP="005F0B3C">
      <w:pPr>
        <w:spacing w:after="0" w:line="240" w:lineRule="auto"/>
        <w:jc w:val="left"/>
        <w:rPr>
          <w:rFonts w:eastAsia="Times" w:cs="Arial"/>
          <w:b/>
          <w:bCs/>
          <w:szCs w:val="26"/>
        </w:rPr>
      </w:pPr>
      <w:r w:rsidRPr="00DA60DA">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3256B2A5" w:rsidR="00221410" w:rsidRPr="00DA60DA" w:rsidRDefault="00221410" w:rsidP="00221410">
                            <w:pPr>
                              <w:pStyle w:val="Caption"/>
                              <w:rPr>
                                <w:rFonts w:eastAsia="Times"/>
                                <w:sz w:val="22"/>
                                <w:szCs w:val="22"/>
                              </w:rPr>
                            </w:pPr>
                            <w:bookmarkStart w:id="228" w:name="_Toc20564538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49</w:t>
                            </w:r>
                            <w:r w:rsidRPr="00DA60DA">
                              <w:rPr>
                                <w:sz w:val="22"/>
                                <w:szCs w:val="22"/>
                              </w:rPr>
                              <w:fldChar w:fldCharType="end"/>
                            </w:r>
                            <w:r w:rsidRPr="00DA60DA">
                              <w:rPr>
                                <w:sz w:val="22"/>
                                <w:szCs w:val="22"/>
                              </w:rPr>
                              <w:t>:Server-Side Service Discovery YML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" stroked="f">
                <v:textbox style="mso-fit-shape-to-text:t" inset="0,0,0,0">
                  <w:txbxContent>
                    <w:p w14:paraId="32CC980B" w14:textId="3256B2A5" w:rsidR="00221410" w:rsidRPr="00DA60DA" w:rsidRDefault="00221410" w:rsidP="00221410">
                      <w:pPr>
                        <w:pStyle w:val="Caption"/>
                        <w:rPr>
                          <w:rFonts w:eastAsia="Times"/>
                          <w:sz w:val="22"/>
                          <w:szCs w:val="22"/>
                        </w:rPr>
                      </w:pPr>
                      <w:bookmarkStart w:id="229" w:name="_Toc20564538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49</w:t>
                      </w:r>
                      <w:r w:rsidRPr="00DA60DA">
                        <w:rPr>
                          <w:sz w:val="22"/>
                          <w:szCs w:val="22"/>
                        </w:rPr>
                        <w:fldChar w:fldCharType="end"/>
                      </w:r>
                      <w:r w:rsidRPr="00DA60DA">
                        <w:rPr>
                          <w:sz w:val="22"/>
                          <w:szCs w:val="22"/>
                        </w:rPr>
                        <w:t>:Server-Side Service Discovery YML</w:t>
                      </w:r>
                      <w:bookmarkEnd w:id="229"/>
                    </w:p>
                  </w:txbxContent>
                </v:textbox>
                <w10:wrap type="square" anchorx="margin"/>
              </v:shape>
            </w:pict>
          </mc:Fallback>
        </mc:AlternateContent>
      </w:r>
      <w:r w:rsidRPr="00DA60DA">
        <w:rPr>
          <w:rFonts w:eastAsia="Times"/>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DA60DA">
        <w:rPr>
          <w:rFonts w:eastAsia="Times"/>
        </w:rPr>
        <w:br w:type="page"/>
      </w:r>
    </w:p>
    <w:p w14:paraId="274468CB" w14:textId="57E35921" w:rsidR="00E303C0" w:rsidRPr="00DA60DA" w:rsidRDefault="00305783" w:rsidP="00E303C0">
      <w:pPr>
        <w:pStyle w:val="Heading3"/>
        <w:rPr>
          <w:rFonts w:eastAsia="Times"/>
        </w:rPr>
      </w:pPr>
      <w:bookmarkStart w:id="230" w:name="_Toc205645898"/>
      <w:r w:rsidRPr="00DA60DA">
        <w:rPr>
          <w:rFonts w:eastAsia="Times"/>
        </w:rPr>
        <w:lastRenderedPageBreak/>
        <w:t>Postman Collection for Microservices Testin</w:t>
      </w:r>
      <w:r w:rsidR="00E303C0" w:rsidRPr="00DA60DA">
        <w:rPr>
          <w:rFonts w:eastAsia="Times"/>
        </w:rPr>
        <w:t>g</w:t>
      </w:r>
      <w:bookmarkEnd w:id="230"/>
    </w:p>
    <w:p w14:paraId="209FD34E" w14:textId="1DA9DDE3" w:rsidR="00E303C0" w:rsidRPr="00DA60DA" w:rsidRDefault="007D5D35" w:rsidP="007D06D2">
      <w:pPr>
        <w:pStyle w:val="Text"/>
      </w:pPr>
      <w:r w:rsidRPr="00DA60DA">
        <w:t>To</w:t>
      </w:r>
      <w:r w:rsidR="00E303C0" w:rsidRPr="00DA60DA">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DA60DA" w:rsidRDefault="00E303C0" w:rsidP="007D06D2">
      <w:pPr>
        <w:pStyle w:val="Text"/>
      </w:pPr>
      <w:r w:rsidRPr="00DA60DA">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DA60DA" w:rsidRDefault="00E303C0" w:rsidP="007D06D2">
      <w:pPr>
        <w:pStyle w:val="Text"/>
      </w:pPr>
      <w:r w:rsidRPr="00DA60DA">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DA60DA" w:rsidRDefault="00E303C0" w:rsidP="007D06D2">
      <w:pPr>
        <w:pStyle w:val="Text"/>
      </w:pPr>
      <w:r w:rsidRPr="00DA60DA">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DA60DA" w:rsidRDefault="00E303C0" w:rsidP="007D06D2">
      <w:pPr>
        <w:pStyle w:val="Text"/>
      </w:pPr>
      <w:r w:rsidRPr="00DA60DA">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05A18102" w14:textId="77777777" w:rsidR="00867938" w:rsidRDefault="00C12F20" w:rsidP="007D06D2">
      <w:pPr>
        <w:pStyle w:val="Text"/>
        <w:rPr>
          <w:b/>
          <w:bCs/>
        </w:rPr>
      </w:pPr>
      <w:r w:rsidRPr="00DA60DA">
        <w:rPr>
          <w:b/>
          <w:bCs/>
        </w:rPr>
        <w:t xml:space="preserve">Full Postman Collection will be available </w:t>
      </w:r>
      <w:r w:rsidR="00E17311">
        <w:rPr>
          <w:b/>
          <w:bCs/>
        </w:rPr>
        <w:t>on</w:t>
      </w:r>
      <w:r w:rsidRPr="00DA60DA">
        <w:rPr>
          <w:b/>
          <w:bCs/>
        </w:rPr>
        <w:t xml:space="preserve"> GitHub</w:t>
      </w:r>
      <w:r w:rsidR="005633AB">
        <w:rPr>
          <w:b/>
          <w:bCs/>
        </w:rPr>
        <w:t xml:space="preserve"> Repository for project</w:t>
      </w:r>
      <w:r w:rsidRPr="00DA60DA">
        <w:rPr>
          <w:b/>
          <w:bCs/>
        </w:rPr>
        <w:t>.</w:t>
      </w:r>
    </w:p>
    <w:p w14:paraId="49484BB0" w14:textId="5642AD8C" w:rsidR="008C1E15" w:rsidRPr="00DA60DA" w:rsidRDefault="00867938" w:rsidP="00867938">
      <w:pPr>
        <w:pStyle w:val="Text"/>
        <w:rPr>
          <w:b/>
          <w:bCs/>
        </w:rPr>
      </w:pPr>
      <w:r>
        <w:rPr>
          <w:b/>
          <w:bCs/>
        </w:rPr>
        <w:t xml:space="preserve">Link: </w:t>
      </w:r>
      <w:hyperlink r:id="rId72" w:history="1">
        <w:r w:rsidRPr="00867938">
          <w:rPr>
            <w:rStyle w:val="Hyperlink"/>
            <w:b/>
            <w:bCs/>
          </w:rPr>
          <w:t>AimenFH/Banking-Applications: Developing Resilient and Scalable Event-Driven Microservices for Banking Applications</w:t>
        </w:r>
      </w:hyperlink>
      <w:r w:rsidR="008C1E15" w:rsidRPr="00DA60DA">
        <w:rPr>
          <w:b/>
          <w:bCs/>
        </w:rPr>
        <w:br w:type="page"/>
      </w:r>
    </w:p>
    <w:p w14:paraId="58FF4F2C" w14:textId="72E9E964" w:rsidR="00B55292" w:rsidRPr="00DA60DA" w:rsidRDefault="001A43F2" w:rsidP="00B55292">
      <w:pPr>
        <w:pStyle w:val="Heading1"/>
        <w:rPr>
          <w:rFonts w:eastAsia="Times"/>
          <w:lang w:eastAsia="de-DE"/>
        </w:rPr>
      </w:pPr>
      <w:bookmarkStart w:id="231" w:name="_Toc205645899"/>
      <w:r w:rsidRPr="00DA60DA">
        <w:rPr>
          <w:rFonts w:eastAsia="Times"/>
          <w:lang w:eastAsia="de-DE"/>
        </w:rPr>
        <w:lastRenderedPageBreak/>
        <w:t>CHAPTER –</w:t>
      </w:r>
      <w:r w:rsidR="008C1E15" w:rsidRPr="00DA60DA">
        <w:rPr>
          <w:rFonts w:eastAsia="Times"/>
          <w:lang w:eastAsia="de-DE"/>
        </w:rPr>
        <w:t xml:space="preserve"> EXPERIMENTATION &amp;</w:t>
      </w:r>
      <w:r w:rsidR="007B523F" w:rsidRPr="00DA60DA">
        <w:rPr>
          <w:rFonts w:eastAsia="Times"/>
          <w:lang w:eastAsia="de-DE"/>
        </w:rPr>
        <w:t xml:space="preserve"> RESULTS</w:t>
      </w:r>
      <w:bookmarkEnd w:id="231"/>
    </w:p>
    <w:p w14:paraId="1D1D40D5" w14:textId="489A0CE4" w:rsidR="001B2A44" w:rsidRPr="00DA60DA" w:rsidRDefault="009E5DF1" w:rsidP="001B2A44">
      <w:pPr>
        <w:pStyle w:val="Heading2"/>
        <w:rPr>
          <w:rFonts w:eastAsia="Times"/>
          <w:lang w:eastAsia="de-DE"/>
        </w:rPr>
      </w:pPr>
      <w:bookmarkStart w:id="232" w:name="_Toc205645900"/>
      <w:r w:rsidRPr="00DA60DA">
        <w:rPr>
          <w:bCs/>
        </w:rPr>
        <w:t xml:space="preserve">Scalability </w:t>
      </w:r>
      <w:r w:rsidR="001B2A44" w:rsidRPr="00DA60DA">
        <w:rPr>
          <w:rFonts w:eastAsia="Times"/>
          <w:lang w:eastAsia="de-DE"/>
        </w:rPr>
        <w:t>and Maintainability</w:t>
      </w:r>
      <w:bookmarkEnd w:id="232"/>
    </w:p>
    <w:p w14:paraId="61F6E55A" w14:textId="50D81BF4" w:rsidR="00FD38B3" w:rsidRPr="00DA60DA" w:rsidRDefault="00FD38B3" w:rsidP="00354C12">
      <w:pPr>
        <w:pStyle w:val="Heading3"/>
        <w:rPr>
          <w:rFonts w:eastAsia="Times"/>
          <w:lang w:eastAsia="de-DE"/>
        </w:rPr>
      </w:pPr>
      <w:bookmarkStart w:id="233" w:name="_Toc205645901"/>
      <w:r w:rsidRPr="00DA60DA">
        <w:rPr>
          <w:rFonts w:eastAsia="Times"/>
          <w:lang w:eastAsia="de-DE"/>
        </w:rPr>
        <w:t xml:space="preserve">Local </w:t>
      </w:r>
      <w:r w:rsidR="003C5206" w:rsidRPr="00DA60DA">
        <w:rPr>
          <w:rFonts w:eastAsia="Times"/>
          <w:lang w:eastAsia="de-DE"/>
        </w:rPr>
        <w:t>Configuration</w:t>
      </w:r>
      <w:bookmarkEnd w:id="233"/>
    </w:p>
    <w:p w14:paraId="029205C2" w14:textId="2441BFE5" w:rsidR="002B5B42" w:rsidRPr="00DA60DA" w:rsidRDefault="002B5B42" w:rsidP="00354C12">
      <w:pPr>
        <w:pStyle w:val="Text"/>
      </w:pPr>
      <w:r w:rsidRPr="00DA60DA">
        <w:t>1. @Value Annotation</w:t>
      </w:r>
      <w:r w:rsidR="0075255F" w:rsidRPr="00DA60DA">
        <w:t xml:space="preserve"> –</w:t>
      </w:r>
      <w:r w:rsidR="00DA443B" w:rsidRPr="00DA60DA">
        <w:t xml:space="preserve"> Local</w:t>
      </w:r>
      <w:r w:rsidR="0075255F" w:rsidRPr="00DA60DA">
        <w:t xml:space="preserve"> Configuration</w:t>
      </w:r>
    </w:p>
    <w:p w14:paraId="3F1432E0" w14:textId="5ED4D7EB" w:rsidR="00AE61FA" w:rsidRPr="00DA60DA" w:rsidRDefault="002B5B42" w:rsidP="00354C12">
      <w:pPr>
        <w:pStyle w:val="Text"/>
      </w:pPr>
      <w:r w:rsidRPr="00DA60DA">
        <w:t xml:space="preserve">This approach allows you to inject individual property values directly into specific fields within your application components. It is suitable for </w:t>
      </w:r>
      <w:r w:rsidR="00DA3AA4" w:rsidRPr="00DA60DA">
        <w:t>simple</w:t>
      </w:r>
      <w:r w:rsidRPr="00DA60DA">
        <w:t xml:space="preserve"> cases but can lead to hard-coded property keys scattered throughout the codebase.</w:t>
      </w:r>
    </w:p>
    <w:p w14:paraId="0D3EA30D" w14:textId="77777777" w:rsidR="0032532D" w:rsidRPr="00DA60DA" w:rsidRDefault="0032532D" w:rsidP="00354C12">
      <w:pPr>
        <w:pStyle w:val="Text"/>
      </w:pPr>
      <w:r w:rsidRPr="00DA60DA">
        <w:t>This screenshot demonstrates how a Spring Boot application reads a configuration property and exposes it through a REST API.</w:t>
      </w:r>
    </w:p>
    <w:p w14:paraId="3701EE22" w14:textId="619DE2B0" w:rsidR="0032532D" w:rsidRPr="00DA60DA" w:rsidRDefault="0032532D" w:rsidP="00354C12">
      <w:pPr>
        <w:pStyle w:val="Text"/>
      </w:pPr>
      <w:r w:rsidRPr="00DA60DA">
        <w:t xml:space="preserve">The </w:t>
      </w:r>
      <w:r w:rsidR="00102FD4" w:rsidRPr="00DA60DA">
        <w:t>build. Version</w:t>
      </w:r>
      <w:r w:rsidRPr="00DA60DA">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DA60DA" w:rsidRDefault="0032532D" w:rsidP="00354C12">
      <w:pPr>
        <w:pStyle w:val="Text"/>
      </w:pPr>
      <w:r w:rsidRPr="00DA60DA">
        <w:t xml:space="preserve">An HTTP GET endpoint is provided at /build-info, which returns the value of the </w:t>
      </w:r>
      <w:r w:rsidR="00102FD4" w:rsidRPr="00DA60DA">
        <w:t>build. Version</w:t>
      </w:r>
      <w:r w:rsidRPr="00DA60DA">
        <w:t xml:space="preserve"> property. When a request is made to this endpoint, the application responds with an HTTP 200 status and includes </w:t>
      </w:r>
      <w:r w:rsidR="00102FD4" w:rsidRPr="00DA60DA">
        <w:t>the</w:t>
      </w:r>
      <w:r w:rsidRPr="00DA60DA">
        <w:t xml:space="preserve"> information in the response body.</w:t>
      </w:r>
    </w:p>
    <w:p w14:paraId="48D05C35" w14:textId="77777777" w:rsidR="0032532D" w:rsidRPr="00DA60DA" w:rsidRDefault="0032532D" w:rsidP="00354C12">
      <w:pPr>
        <w:pStyle w:val="Text"/>
      </w:pPr>
      <w:r w:rsidRPr="00DA60DA">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DA60DA" w:rsidRDefault="00AE61FA" w:rsidP="002B5B42">
      <w:pPr>
        <w:rPr>
          <w:rFonts w:eastAsia="Times"/>
          <w:sz w:val="22"/>
          <w:szCs w:val="22"/>
          <w:lang w:eastAsia="de-DE"/>
        </w:rPr>
      </w:pPr>
    </w:p>
    <w:p w14:paraId="11B508EC" w14:textId="62B0F50A" w:rsidR="00966DBA" w:rsidRPr="00DA60DA" w:rsidRDefault="00354C12" w:rsidP="00A36BE2">
      <w:pPr>
        <w:spacing w:after="0" w:line="240" w:lineRule="auto"/>
        <w:jc w:val="left"/>
        <w:rPr>
          <w:rFonts w:eastAsia="Times"/>
          <w:sz w:val="22"/>
          <w:szCs w:val="22"/>
          <w:lang w:eastAsia="de-DE"/>
        </w:rPr>
      </w:pPr>
      <w:r w:rsidRPr="00DA60DA">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5B945ECF" w:rsidR="00354C12" w:rsidRPr="00DA60DA" w:rsidRDefault="00354C12" w:rsidP="00354C12">
                            <w:pPr>
                              <w:pStyle w:val="Caption"/>
                              <w:rPr>
                                <w:rFonts w:eastAsia="Times"/>
                                <w:sz w:val="22"/>
                                <w:szCs w:val="22"/>
                                <w:lang w:eastAsia="de-DE"/>
                              </w:rPr>
                            </w:pPr>
                            <w:bookmarkStart w:id="234" w:name="_Toc20564538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51</w:t>
                            </w:r>
                            <w:r w:rsidRPr="00DA60DA">
                              <w:rPr>
                                <w:sz w:val="22"/>
                                <w:szCs w:val="22"/>
                              </w:rPr>
                              <w:fldChar w:fldCharType="end"/>
                            </w:r>
                            <w:r w:rsidRPr="00DA60DA">
                              <w:rPr>
                                <w:sz w:val="22"/>
                                <w:szCs w:val="22"/>
                              </w:rPr>
                              <w:t>: Pass Data for Local Configuration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75"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YIQIAAEMEAAAOAAAAZHJzL2Uyb0RvYy54bWysU8Fu2zAMvQ/YPwi6L07SrG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JrPrTx85k+S7mk1vx4nX7PLaoQ9fFDQsGgVHGkti&#10;SxwefKCKFDqExGIejC7X2pj4Ex0rg+wgaIRtrYOKPdKL36KMjbEW4qveHW+yC5RohW7bMV0WfHY7&#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Wa/smCECAABDBAAADgAAAAAAAAAAAAAAAAAuAgAAZHJzL2Uyb0RvYy54&#10;bWxQSwECLQAUAAYACAAAACEA2+BqKeAAAAALAQAADwAAAAAAAAAAAAAAAAB7BAAAZHJzL2Rvd25y&#10;ZXYueG1sUEsFBgAAAAAEAAQA8wAAAIgFAAAAAA==&#10;" stroked="f">
                <v:textbox inset="0,0,0,0">
                  <w:txbxContent>
                    <w:p w14:paraId="167720D5" w14:textId="5B945ECF" w:rsidR="00354C12" w:rsidRPr="00DA60DA" w:rsidRDefault="00354C12" w:rsidP="00354C12">
                      <w:pPr>
                        <w:pStyle w:val="Caption"/>
                        <w:rPr>
                          <w:rFonts w:eastAsia="Times"/>
                          <w:sz w:val="22"/>
                          <w:szCs w:val="22"/>
                          <w:lang w:eastAsia="de-DE"/>
                        </w:rPr>
                      </w:pPr>
                      <w:bookmarkStart w:id="235" w:name="_Toc20564538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51</w:t>
                      </w:r>
                      <w:r w:rsidRPr="00DA60DA">
                        <w:rPr>
                          <w:sz w:val="22"/>
                          <w:szCs w:val="22"/>
                        </w:rPr>
                        <w:fldChar w:fldCharType="end"/>
                      </w:r>
                      <w:r w:rsidRPr="00DA60DA">
                        <w:rPr>
                          <w:sz w:val="22"/>
                          <w:szCs w:val="22"/>
                        </w:rPr>
                        <w:t>: Pass Data for Local Configuration</w:t>
                      </w:r>
                      <w:bookmarkEnd w:id="235"/>
                    </w:p>
                  </w:txbxContent>
                </v:textbox>
                <w10:wrap type="square"/>
              </v:shape>
            </w:pict>
          </mc:Fallback>
        </mc:AlternateContent>
      </w:r>
      <w:r w:rsidRPr="00DA60DA">
        <w:rPr>
          <w:rFonts w:eastAsia="Times"/>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w:rPr>
          <w:rFonts w:eastAsia="Times"/>
          <w:sz w:val="22"/>
          <w:szCs w:val="22"/>
          <w:lang w:eastAsia="de-DE"/>
        </w:rPr>
        <w:drawing>
          <wp:anchor distT="0" distB="0" distL="114300" distR="114300" simplePos="0" relativeHeight="251776000" behindDoc="0" locked="0" layoutInCell="1" allowOverlap="1" wp14:anchorId="2EC7DE0C" wp14:editId="3B3A0ACA">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74656" behindDoc="0" locked="0" layoutInCell="1" allowOverlap="1" wp14:anchorId="70206C4E" wp14:editId="05912A4F">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26D8ECE4" w:rsidR="00354C12" w:rsidRPr="00DA60DA" w:rsidRDefault="00354C12" w:rsidP="00354C12">
                            <w:pPr>
                              <w:pStyle w:val="Caption"/>
                              <w:rPr>
                                <w:rFonts w:eastAsia="Times"/>
                                <w:sz w:val="22"/>
                                <w:szCs w:val="22"/>
                                <w:lang w:eastAsia="de-DE"/>
                              </w:rPr>
                            </w:pPr>
                            <w:bookmarkStart w:id="236" w:name="_Toc20564538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52</w:t>
                            </w:r>
                            <w:r w:rsidRPr="00DA60DA">
                              <w:rPr>
                                <w:sz w:val="22"/>
                                <w:szCs w:val="22"/>
                              </w:rPr>
                              <w:fldChar w:fldCharType="end"/>
                            </w:r>
                            <w:r w:rsidRPr="00DA60DA">
                              <w:rPr>
                                <w:sz w:val="22"/>
                                <w:szCs w:val="22"/>
                              </w:rPr>
                              <w:t>: Call Hard Code Data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C4E" id="_x0000_s1076" type="#_x0000_t202" style="position:absolute;margin-left:-2.3pt;margin-top:188.25pt;width:439.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" stroked="f">
                <v:textbox style="mso-fit-shape-to-text:t" inset="0,0,0,0">
                  <w:txbxContent>
                    <w:p w14:paraId="11B1C801" w14:textId="26D8ECE4" w:rsidR="00354C12" w:rsidRPr="00DA60DA" w:rsidRDefault="00354C12" w:rsidP="00354C12">
                      <w:pPr>
                        <w:pStyle w:val="Caption"/>
                        <w:rPr>
                          <w:rFonts w:eastAsia="Times"/>
                          <w:sz w:val="22"/>
                          <w:szCs w:val="22"/>
                          <w:lang w:eastAsia="de-DE"/>
                        </w:rPr>
                      </w:pPr>
                      <w:bookmarkStart w:id="237" w:name="_Toc20564538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52</w:t>
                      </w:r>
                      <w:r w:rsidRPr="00DA60DA">
                        <w:rPr>
                          <w:sz w:val="22"/>
                          <w:szCs w:val="22"/>
                        </w:rPr>
                        <w:fldChar w:fldCharType="end"/>
                      </w:r>
                      <w:r w:rsidRPr="00DA60DA">
                        <w:rPr>
                          <w:sz w:val="22"/>
                          <w:szCs w:val="22"/>
                        </w:rPr>
                        <w:t>: Call Hard Code Data</w:t>
                      </w:r>
                      <w:bookmarkEnd w:id="237"/>
                    </w:p>
                  </w:txbxContent>
                </v:textbox>
                <w10:wrap type="square"/>
              </v:shape>
            </w:pict>
          </mc:Fallback>
        </mc:AlternateContent>
      </w:r>
      <w:r w:rsidR="00966DBA" w:rsidRPr="00DA60DA">
        <w:rPr>
          <w:rFonts w:eastAsia="Times"/>
          <w:sz w:val="22"/>
          <w:szCs w:val="22"/>
          <w:lang w:eastAsia="de-DE"/>
        </w:rPr>
        <w:br w:type="page"/>
      </w:r>
    </w:p>
    <w:p w14:paraId="25E84999" w14:textId="3B0F9211" w:rsidR="002B5B42" w:rsidRPr="00DA60DA" w:rsidRDefault="002B5B42" w:rsidP="002B5B42">
      <w:pPr>
        <w:rPr>
          <w:rFonts w:eastAsia="Times"/>
          <w:sz w:val="22"/>
          <w:szCs w:val="22"/>
          <w:lang w:eastAsia="de-DE"/>
        </w:rPr>
      </w:pPr>
    </w:p>
    <w:p w14:paraId="592696C7" w14:textId="35B8B148" w:rsidR="002B5B42" w:rsidRPr="00DA60DA" w:rsidRDefault="002B5B42" w:rsidP="005501D7">
      <w:pPr>
        <w:pStyle w:val="Text"/>
      </w:pPr>
      <w:r w:rsidRPr="00DA60DA">
        <w:t>2. Using Environment Interface</w:t>
      </w:r>
      <w:r w:rsidR="0075255F" w:rsidRPr="00DA60DA">
        <w:t xml:space="preserve"> – </w:t>
      </w:r>
      <w:r w:rsidR="00DA443B" w:rsidRPr="00DA60DA">
        <w:t>Local</w:t>
      </w:r>
      <w:r w:rsidR="0075255F" w:rsidRPr="00DA60DA">
        <w:t xml:space="preserve"> Configuration</w:t>
      </w:r>
    </w:p>
    <w:p w14:paraId="2CE4D357" w14:textId="5D81E31C" w:rsidR="00A36BE2" w:rsidRPr="00DA60DA" w:rsidRDefault="002B5B42" w:rsidP="005501D7">
      <w:pPr>
        <w:pStyle w:val="Text"/>
      </w:pPr>
      <w:r w:rsidRPr="00DA60DA">
        <w:t xml:space="preserve">The Environment interface enables access to application properties programmatically. By </w:t>
      </w:r>
      <w:r w:rsidR="004414C0" w:rsidRPr="00DA60DA">
        <w:t>auto wiring</w:t>
      </w:r>
      <w:r w:rsidRPr="00DA60DA">
        <w:t xml:space="preserve"> the Environment bean, developers can retrieve property values dynamically, offering greater flexibility. However, this method still involves manually specifying property keys in the code.</w:t>
      </w:r>
    </w:p>
    <w:p w14:paraId="76BE6032" w14:textId="6F68F7DC" w:rsidR="00AD6D89" w:rsidRPr="00DA60DA" w:rsidRDefault="00AD6D89" w:rsidP="00DC2225">
      <w:pPr>
        <w:rPr>
          <w:rFonts w:eastAsia="Times"/>
          <w:sz w:val="22"/>
          <w:szCs w:val="22"/>
          <w:lang w:eastAsia="de-DE"/>
        </w:rPr>
      </w:pPr>
    </w:p>
    <w:p w14:paraId="4503BBD4" w14:textId="1E3A2C22" w:rsidR="00225A46" w:rsidRPr="00DA60DA" w:rsidRDefault="00225A46" w:rsidP="005501D7">
      <w:pPr>
        <w:pStyle w:val="Text"/>
      </w:pPr>
      <w:r w:rsidRPr="00DA60DA">
        <w:t>This screenshot demonstrates how a Spring Boot application uses the Environment interface to access configuration properties dynamically.</w:t>
      </w:r>
    </w:p>
    <w:p w14:paraId="3B499247" w14:textId="77777777" w:rsidR="00225A46" w:rsidRPr="00DA60DA" w:rsidRDefault="00225A46" w:rsidP="005501D7">
      <w:pPr>
        <w:pStyle w:val="Text"/>
      </w:pPr>
      <w:r w:rsidRPr="00DA60DA">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DA60DA" w:rsidRDefault="00225A46" w:rsidP="005501D7">
      <w:pPr>
        <w:pStyle w:val="Text"/>
      </w:pPr>
      <w:r w:rsidRPr="00DA60DA">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DA60DA" w:rsidRDefault="00225A46" w:rsidP="005501D7">
      <w:pPr>
        <w:pStyle w:val="Text"/>
      </w:pPr>
      <w:r w:rsidRPr="00DA60DA">
        <w:t xml:space="preserve">This method is particularly useful when the property key is dynamic, or when conditional logic is needed to decide which property to access. It also provides more flexibility compared to direct </w:t>
      </w:r>
      <w:r w:rsidR="000B4916" w:rsidRPr="00DA60DA">
        <w:t>injections</w:t>
      </w:r>
      <w:r w:rsidRPr="00DA60DA">
        <w:t xml:space="preserve"> but requires manual handling of property keys.</w:t>
      </w:r>
    </w:p>
    <w:p w14:paraId="62162ADD" w14:textId="4DBF7E75" w:rsidR="00AD6D89" w:rsidRPr="00DA60DA" w:rsidRDefault="00AD6D89" w:rsidP="00DC2225">
      <w:pPr>
        <w:rPr>
          <w:rFonts w:eastAsia="Times"/>
          <w:sz w:val="22"/>
          <w:szCs w:val="22"/>
          <w:lang w:eastAsia="de-DE"/>
        </w:rPr>
      </w:pPr>
    </w:p>
    <w:p w14:paraId="1889F27A" w14:textId="153C8B1F" w:rsidR="00AD6D89" w:rsidRPr="00DA60DA" w:rsidRDefault="005501D7" w:rsidP="00DC2225">
      <w:pPr>
        <w:rPr>
          <w:rFonts w:eastAsia="Times"/>
          <w:sz w:val="22"/>
          <w:szCs w:val="22"/>
          <w:lang w:eastAsia="de-DE"/>
        </w:rPr>
      </w:pPr>
      <w:r w:rsidRPr="00DA60DA">
        <w:rPr>
          <w:rFonts w:eastAsia="Times"/>
          <w:sz w:val="22"/>
          <w:szCs w:val="22"/>
          <w:lang w:eastAsia="de-DE"/>
        </w:rPr>
        <w:drawing>
          <wp:anchor distT="0" distB="0" distL="114300" distR="114300" simplePos="0" relativeHeight="251783168" behindDoc="0" locked="0" layoutInCell="1" allowOverlap="1" wp14:anchorId="5C30CA36" wp14:editId="4EB1D14B">
            <wp:simplePos x="0" y="0"/>
            <wp:positionH relativeFrom="margin">
              <wp:align>center</wp:align>
            </wp:positionH>
            <wp:positionV relativeFrom="margin">
              <wp:posOffset>4952365</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5">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7FDFC6A" w14:textId="434BD830" w:rsidR="00AD6D89" w:rsidRPr="00DA60DA" w:rsidRDefault="00AD6D89" w:rsidP="00DC2225">
      <w:pPr>
        <w:rPr>
          <w:rFonts w:eastAsia="Times"/>
          <w:sz w:val="22"/>
          <w:szCs w:val="22"/>
          <w:lang w:eastAsia="de-DE"/>
        </w:rPr>
      </w:pPr>
    </w:p>
    <w:p w14:paraId="320C7C7E" w14:textId="4A392372" w:rsidR="00AD6D89" w:rsidRPr="00DA60DA" w:rsidRDefault="005501D7" w:rsidP="00DC2225">
      <w:pPr>
        <w:rPr>
          <w:rFonts w:eastAsia="Times"/>
          <w:sz w:val="22"/>
          <w:szCs w:val="22"/>
          <w:lang w:eastAsia="de-DE"/>
        </w:rPr>
      </w:pPr>
      <w:r w:rsidRPr="00DA60DA">
        <mc:AlternateContent>
          <mc:Choice Requires="wps">
            <w:drawing>
              <wp:anchor distT="0" distB="0" distL="114300" distR="114300" simplePos="0" relativeHeight="251976704" behindDoc="0" locked="0" layoutInCell="1" allowOverlap="1" wp14:anchorId="0D11B6D1" wp14:editId="1F20DD0E">
                <wp:simplePos x="0" y="0"/>
                <wp:positionH relativeFrom="column">
                  <wp:posOffset>405130</wp:posOffset>
                </wp:positionH>
                <wp:positionV relativeFrom="paragraph">
                  <wp:posOffset>782320</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439C3519" w:rsidR="005501D7" w:rsidRPr="00DA60DA" w:rsidRDefault="005501D7" w:rsidP="005501D7">
                            <w:pPr>
                              <w:pStyle w:val="Caption"/>
                              <w:rPr>
                                <w:rFonts w:eastAsia="Times"/>
                                <w:sz w:val="22"/>
                                <w:szCs w:val="22"/>
                                <w:lang w:eastAsia="de-DE"/>
                              </w:rPr>
                            </w:pPr>
                            <w:bookmarkStart w:id="238" w:name="_Toc20564539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53</w:t>
                            </w:r>
                            <w:r w:rsidRPr="00DA60DA">
                              <w:rPr>
                                <w:sz w:val="22"/>
                                <w:szCs w:val="22"/>
                              </w:rPr>
                              <w:fldChar w:fldCharType="end"/>
                            </w:r>
                            <w:r w:rsidRPr="00DA60DA">
                              <w:rPr>
                                <w:sz w:val="22"/>
                                <w:szCs w:val="22"/>
                              </w:rPr>
                              <w:t>: Environment interface to access configuration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77" type="#_x0000_t202" style="position:absolute;left:0;text-align:left;margin-left:31.9pt;margin-top:61.6pt;width:422.1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zDGg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" stroked="f">
                <v:textbox style="mso-fit-shape-to-text:t" inset="0,0,0,0">
                  <w:txbxContent>
                    <w:p w14:paraId="596588AA" w14:textId="439C3519" w:rsidR="005501D7" w:rsidRPr="00DA60DA" w:rsidRDefault="005501D7" w:rsidP="005501D7">
                      <w:pPr>
                        <w:pStyle w:val="Caption"/>
                        <w:rPr>
                          <w:rFonts w:eastAsia="Times"/>
                          <w:sz w:val="22"/>
                          <w:szCs w:val="22"/>
                          <w:lang w:eastAsia="de-DE"/>
                        </w:rPr>
                      </w:pPr>
                      <w:bookmarkStart w:id="239" w:name="_Toc20564539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53</w:t>
                      </w:r>
                      <w:r w:rsidRPr="00DA60DA">
                        <w:rPr>
                          <w:sz w:val="22"/>
                          <w:szCs w:val="22"/>
                        </w:rPr>
                        <w:fldChar w:fldCharType="end"/>
                      </w:r>
                      <w:r w:rsidRPr="00DA60DA">
                        <w:rPr>
                          <w:sz w:val="22"/>
                          <w:szCs w:val="22"/>
                        </w:rPr>
                        <w:t>: Environment interface to access configuration</w:t>
                      </w:r>
                      <w:bookmarkEnd w:id="239"/>
                    </w:p>
                  </w:txbxContent>
                </v:textbox>
                <w10:wrap type="square"/>
              </v:shape>
            </w:pict>
          </mc:Fallback>
        </mc:AlternateContent>
      </w:r>
      <w:r w:rsidRPr="00DA60DA">
        <w:rPr>
          <w:rFonts w:eastAsia="Times"/>
          <w:sz w:val="22"/>
          <w:szCs w:val="22"/>
          <w:lang w:eastAsia="de-DE"/>
        </w:rPr>
        <w:drawing>
          <wp:anchor distT="0" distB="0" distL="114300" distR="114300" simplePos="0" relativeHeight="251782144" behindDoc="0" locked="0" layoutInCell="1" allowOverlap="1" wp14:anchorId="010ACE02" wp14:editId="59C948AC">
            <wp:simplePos x="0" y="0"/>
            <wp:positionH relativeFrom="page">
              <wp:posOffset>1485265</wp:posOffset>
            </wp:positionH>
            <wp:positionV relativeFrom="margin">
              <wp:posOffset>5329555</wp:posOffset>
            </wp:positionV>
            <wp:extent cx="5361305" cy="698500"/>
            <wp:effectExtent l="0" t="0" r="0" b="635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361305" cy="698500"/>
                    </a:xfrm>
                    <a:prstGeom prst="rect">
                      <a:avLst/>
                    </a:prstGeom>
                  </pic:spPr>
                </pic:pic>
              </a:graphicData>
            </a:graphic>
            <wp14:sizeRelH relativeFrom="margin">
              <wp14:pctWidth>0</wp14:pctWidth>
            </wp14:sizeRelH>
            <wp14:sizeRelV relativeFrom="margin">
              <wp14:pctHeight>0</wp14:pctHeight>
            </wp14:sizeRelV>
          </wp:anchor>
        </w:drawing>
      </w:r>
    </w:p>
    <w:p w14:paraId="32706797" w14:textId="5479A7B2" w:rsidR="00AD6D89" w:rsidRPr="00DA60DA" w:rsidRDefault="00AD6D89" w:rsidP="00DC2225">
      <w:pPr>
        <w:rPr>
          <w:rFonts w:eastAsia="Times"/>
          <w:sz w:val="22"/>
          <w:szCs w:val="22"/>
          <w:lang w:eastAsia="de-DE"/>
        </w:rPr>
      </w:pPr>
    </w:p>
    <w:p w14:paraId="25E96396" w14:textId="4E44D793" w:rsidR="00AD6D89" w:rsidRPr="00DA60DA" w:rsidRDefault="00AD6D89" w:rsidP="00DC2225">
      <w:pPr>
        <w:rPr>
          <w:rFonts w:eastAsia="Times"/>
          <w:sz w:val="22"/>
          <w:szCs w:val="22"/>
          <w:lang w:eastAsia="de-DE"/>
        </w:rPr>
      </w:pPr>
    </w:p>
    <w:p w14:paraId="21363629" w14:textId="64EF67B7" w:rsidR="00AD6D89" w:rsidRPr="00DA60DA" w:rsidRDefault="00AD6D89" w:rsidP="00DC2225">
      <w:pPr>
        <w:rPr>
          <w:rFonts w:eastAsia="Times"/>
          <w:sz w:val="22"/>
          <w:szCs w:val="22"/>
          <w:lang w:eastAsia="de-DE"/>
        </w:rPr>
      </w:pPr>
    </w:p>
    <w:p w14:paraId="2493BC98" w14:textId="003C7D1E" w:rsidR="00AD6D89" w:rsidRPr="00DA60DA" w:rsidRDefault="00AD6D89" w:rsidP="00DC2225">
      <w:pPr>
        <w:rPr>
          <w:rFonts w:eastAsia="Times"/>
          <w:sz w:val="22"/>
          <w:szCs w:val="22"/>
          <w:lang w:eastAsia="de-DE"/>
        </w:rPr>
      </w:pPr>
    </w:p>
    <w:p w14:paraId="4B920E13" w14:textId="5E317614" w:rsidR="00AD6D89" w:rsidRPr="00DA60DA" w:rsidRDefault="00AD6D89" w:rsidP="00DC2225">
      <w:pPr>
        <w:rPr>
          <w:rFonts w:eastAsia="Times"/>
          <w:sz w:val="22"/>
          <w:szCs w:val="22"/>
          <w:lang w:eastAsia="de-DE"/>
        </w:rPr>
      </w:pPr>
    </w:p>
    <w:p w14:paraId="0847EF44" w14:textId="34E1D658" w:rsidR="00524AD1" w:rsidRPr="00DA60DA" w:rsidRDefault="00524AD1" w:rsidP="005501D7">
      <w:pPr>
        <w:spacing w:after="0" w:line="240" w:lineRule="auto"/>
        <w:jc w:val="left"/>
        <w:rPr>
          <w:rFonts w:eastAsia="Times"/>
          <w:sz w:val="22"/>
          <w:szCs w:val="22"/>
          <w:lang w:eastAsia="de-DE"/>
        </w:rPr>
      </w:pPr>
      <w:r w:rsidRPr="00DA60DA">
        <w:rPr>
          <w:rFonts w:eastAsia="Times"/>
        </w:rPr>
        <w:t>3. Using @ConfigurationProperties</w:t>
      </w:r>
      <w:r w:rsidR="0075255F" w:rsidRPr="00DA60DA">
        <w:rPr>
          <w:rFonts w:eastAsia="Times"/>
        </w:rPr>
        <w:t xml:space="preserve"> –</w:t>
      </w:r>
      <w:r w:rsidR="00DA443B" w:rsidRPr="00DA60DA">
        <w:rPr>
          <w:rFonts w:eastAsia="Times"/>
        </w:rPr>
        <w:t xml:space="preserve"> Local</w:t>
      </w:r>
      <w:r w:rsidR="0075255F" w:rsidRPr="00DA60DA">
        <w:rPr>
          <w:rFonts w:eastAsia="Times"/>
        </w:rPr>
        <w:t xml:space="preserve"> Configuration</w:t>
      </w:r>
    </w:p>
    <w:p w14:paraId="4AB2C149" w14:textId="149FFDEF" w:rsidR="00524AD1" w:rsidRPr="00DA60DA" w:rsidRDefault="00524AD1" w:rsidP="005501D7">
      <w:pPr>
        <w:pStyle w:val="Text"/>
      </w:pPr>
      <w:r w:rsidRPr="00DA60DA">
        <w:t xml:space="preserve">This is the most robust and scalable approach. The </w:t>
      </w:r>
      <w:r w:rsidR="00F31BFD" w:rsidRPr="00DA60DA">
        <w:t>Configuration Properties</w:t>
      </w:r>
      <w:r w:rsidRPr="00DA60DA">
        <w:t xml:space="preserve"> annotation binds groups of related properties to a </w:t>
      </w:r>
      <w:r w:rsidR="00F31BFD" w:rsidRPr="00DA60DA">
        <w:t>strongly typed</w:t>
      </w:r>
      <w:r w:rsidRPr="00DA60DA">
        <w:t xml:space="preserve"> bean, eliminating the need to hard-code property keys. This improves maintainability, readability, and allows validation of configuration values.</w:t>
      </w:r>
    </w:p>
    <w:p w14:paraId="077AACE8" w14:textId="77777777" w:rsidR="00524AD1" w:rsidRPr="00DA60DA" w:rsidRDefault="00524AD1" w:rsidP="00DC2225">
      <w:pPr>
        <w:rPr>
          <w:rFonts w:eastAsia="Times"/>
          <w:sz w:val="22"/>
          <w:szCs w:val="22"/>
          <w:lang w:eastAsia="de-DE"/>
        </w:rPr>
      </w:pPr>
    </w:p>
    <w:p w14:paraId="3A910A05" w14:textId="77777777" w:rsidR="005501D7" w:rsidRPr="00DA60DA" w:rsidRDefault="005501D7" w:rsidP="000B4916">
      <w:pPr>
        <w:spacing w:after="0"/>
        <w:rPr>
          <w:rFonts w:eastAsia="Times"/>
          <w:sz w:val="22"/>
          <w:szCs w:val="22"/>
          <w:lang w:eastAsia="de-DE"/>
        </w:rPr>
      </w:pPr>
    </w:p>
    <w:p w14:paraId="78A81DDE" w14:textId="77777777" w:rsidR="005501D7" w:rsidRPr="00DA60DA" w:rsidRDefault="005501D7" w:rsidP="000B4916">
      <w:pPr>
        <w:spacing w:after="0"/>
        <w:rPr>
          <w:rFonts w:eastAsia="Times"/>
          <w:sz w:val="22"/>
          <w:szCs w:val="22"/>
          <w:lang w:eastAsia="de-DE"/>
        </w:rPr>
      </w:pPr>
    </w:p>
    <w:p w14:paraId="088C52A7" w14:textId="693A324A" w:rsidR="000B4916" w:rsidRPr="00DA60DA" w:rsidRDefault="000B4916" w:rsidP="005501D7">
      <w:pPr>
        <w:pStyle w:val="Text"/>
      </w:pPr>
      <w:r w:rsidRPr="00DA60DA">
        <w:lastRenderedPageBreak/>
        <w:t>This example demonstrates how to use @ConfigurationProperties in a Spring Boot application to read grouped configuration values in a structured and scalable way.</w:t>
      </w:r>
    </w:p>
    <w:p w14:paraId="0A4B81D3" w14:textId="77777777" w:rsidR="000B4916" w:rsidRPr="00DA60DA" w:rsidRDefault="000B4916" w:rsidP="005501D7">
      <w:pPr>
        <w:pStyle w:val="Text"/>
      </w:pPr>
      <w:r w:rsidRPr="00DA60DA">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DA60DA" w:rsidRDefault="000B4916" w:rsidP="005501D7">
      <w:pPr>
        <w:pStyle w:val="Text"/>
      </w:pPr>
      <w:r w:rsidRPr="00DA60DA">
        <w:t xml:space="preserve">This </w:t>
      </w:r>
      <w:r w:rsidR="00F31BFD" w:rsidRPr="00DA60DA">
        <w:t>strongly typed</w:t>
      </w:r>
      <w:r w:rsidRPr="00DA60DA">
        <w:t xml:space="preserve"> class is then made available in the application by enabling it through the @EnableConfigurationProperties annotation. The values can be returned or processed as needed, such as exposing them through a REST API.</w:t>
      </w:r>
    </w:p>
    <w:p w14:paraId="21C2CC51" w14:textId="6AB08091" w:rsidR="000B4916" w:rsidRPr="00DA60DA" w:rsidRDefault="00491DEB" w:rsidP="005501D7">
      <w:pPr>
        <w:pStyle w:val="Text"/>
      </w:pPr>
      <w:r w:rsidRPr="00DA60DA">
        <mc:AlternateContent>
          <mc:Choice Requires="wps">
            <w:drawing>
              <wp:anchor distT="0" distB="0" distL="114300" distR="114300" simplePos="0" relativeHeight="251978752" behindDoc="0" locked="0" layoutInCell="1" allowOverlap="1" wp14:anchorId="104117F7" wp14:editId="781DDD6F">
                <wp:simplePos x="0" y="0"/>
                <wp:positionH relativeFrom="column">
                  <wp:posOffset>186055</wp:posOffset>
                </wp:positionH>
                <wp:positionV relativeFrom="paragraph">
                  <wp:posOffset>1616710</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7001CB54" w:rsidR="00491DEB" w:rsidRPr="00DA60DA" w:rsidRDefault="00491DEB" w:rsidP="00491DEB">
                            <w:pPr>
                              <w:pStyle w:val="Caption"/>
                              <w:rPr>
                                <w:rFonts w:eastAsia="Times"/>
                                <w:sz w:val="22"/>
                                <w:szCs w:val="22"/>
                                <w:lang w:eastAsia="de-DE"/>
                              </w:rPr>
                            </w:pPr>
                            <w:bookmarkStart w:id="240" w:name="_Toc205645391"/>
                            <w:r w:rsidRPr="00DA60DA">
                              <w:t xml:space="preserve">Figure </w:t>
                            </w:r>
                            <w:r w:rsidRPr="00DA60DA">
                              <w:fldChar w:fldCharType="begin"/>
                            </w:r>
                            <w:r w:rsidRPr="00DA60DA">
                              <w:instrText xml:space="preserve"> SEQ Figure \* ARABIC </w:instrText>
                            </w:r>
                            <w:r w:rsidRPr="00DA60DA">
                              <w:fldChar w:fldCharType="separate"/>
                            </w:r>
                            <w:r w:rsidR="00B61D48" w:rsidRPr="00DA60DA">
                              <w:t>54</w:t>
                            </w:r>
                            <w:r w:rsidRPr="00DA60DA">
                              <w:fldChar w:fldCharType="end"/>
                            </w:r>
                            <w:r w:rsidRPr="00DA60DA">
                              <w:t>: Methode to Call Configuration Properties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78" type="#_x0000_t202" style="position:absolute;left:0;text-align:left;margin-left:14.65pt;margin-top:127.3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G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" stroked="f">
                <v:textbox style="mso-fit-shape-to-text:t" inset="0,0,0,0">
                  <w:txbxContent>
                    <w:p w14:paraId="055DDF09" w14:textId="7001CB54" w:rsidR="00491DEB" w:rsidRPr="00DA60DA" w:rsidRDefault="00491DEB" w:rsidP="00491DEB">
                      <w:pPr>
                        <w:pStyle w:val="Caption"/>
                        <w:rPr>
                          <w:rFonts w:eastAsia="Times"/>
                          <w:sz w:val="22"/>
                          <w:szCs w:val="22"/>
                          <w:lang w:eastAsia="de-DE"/>
                        </w:rPr>
                      </w:pPr>
                      <w:bookmarkStart w:id="241" w:name="_Toc205645391"/>
                      <w:r w:rsidRPr="00DA60DA">
                        <w:t xml:space="preserve">Figure </w:t>
                      </w:r>
                      <w:r w:rsidRPr="00DA60DA">
                        <w:fldChar w:fldCharType="begin"/>
                      </w:r>
                      <w:r w:rsidRPr="00DA60DA">
                        <w:instrText xml:space="preserve"> SEQ Figure \* ARABIC </w:instrText>
                      </w:r>
                      <w:r w:rsidRPr="00DA60DA">
                        <w:fldChar w:fldCharType="separate"/>
                      </w:r>
                      <w:r w:rsidR="00B61D48" w:rsidRPr="00DA60DA">
                        <w:t>54</w:t>
                      </w:r>
                      <w:r w:rsidRPr="00DA60DA">
                        <w:fldChar w:fldCharType="end"/>
                      </w:r>
                      <w:r w:rsidRPr="00DA60DA">
                        <w:t>: Methode to Call Configuration Properties</w:t>
                      </w:r>
                      <w:bookmarkEnd w:id="241"/>
                    </w:p>
                  </w:txbxContent>
                </v:textbox>
                <w10:wrap type="square"/>
              </v:shape>
            </w:pict>
          </mc:Fallback>
        </mc:AlternateContent>
      </w:r>
      <w:r w:rsidRPr="00DA60DA">
        <w:drawing>
          <wp:anchor distT="0" distB="0" distL="114300" distR="114300" simplePos="0" relativeHeight="251790336" behindDoc="0" locked="0" layoutInCell="1" allowOverlap="1" wp14:anchorId="699776DB" wp14:editId="03D43509">
            <wp:simplePos x="0" y="0"/>
            <wp:positionH relativeFrom="page">
              <wp:align>center</wp:align>
            </wp:positionH>
            <wp:positionV relativeFrom="page">
              <wp:posOffset>4297680</wp:posOffset>
            </wp:positionV>
            <wp:extent cx="4972050" cy="663564"/>
            <wp:effectExtent l="76200" t="76200" r="13335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72050" cy="66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drawing>
          <wp:anchor distT="0" distB="0" distL="114300" distR="114300" simplePos="0" relativeHeight="251789312" behindDoc="0" locked="0" layoutInCell="1" allowOverlap="1" wp14:anchorId="223DF3D3" wp14:editId="5D19E120">
            <wp:simplePos x="0" y="0"/>
            <wp:positionH relativeFrom="page">
              <wp:align>center</wp:align>
            </wp:positionH>
            <wp:positionV relativeFrom="page">
              <wp:posOffset>3961130</wp:posOffset>
            </wp:positionV>
            <wp:extent cx="4923790" cy="210185"/>
            <wp:effectExtent l="76200" t="76200" r="124460" b="132715"/>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8">
                      <a:extLst>
                        <a:ext uri="{28A0092B-C50C-407E-A947-70E740481C1C}">
                          <a14:useLocalDpi xmlns:a14="http://schemas.microsoft.com/office/drawing/2010/main" val="0"/>
                        </a:ext>
                      </a:extLst>
                    </a:blip>
                    <a:stretch>
                      <a:fillRect/>
                    </a:stretch>
                  </pic:blipFill>
                  <pic:spPr>
                    <a:xfrm>
                      <a:off x="0" y="0"/>
                      <a:ext cx="4923790" cy="21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A60DA">
        <w:t xml:space="preserve">This method avoids hard-coding property keys, making the configuration more maintainable, readable, and easier to validate. </w:t>
      </w:r>
    </w:p>
    <w:p w14:paraId="51AF638A" w14:textId="35A40D02" w:rsidR="00A36BE2" w:rsidRPr="00DA60DA" w:rsidRDefault="00C96816">
      <w:pPr>
        <w:spacing w:after="0" w:line="240" w:lineRule="auto"/>
        <w:jc w:val="left"/>
        <w:rPr>
          <w:rFonts w:eastAsia="Times"/>
          <w:sz w:val="22"/>
          <w:szCs w:val="22"/>
          <w:lang w:eastAsia="de-DE"/>
        </w:rPr>
      </w:pPr>
      <w:r w:rsidRPr="00DA60DA">
        <w:t xml:space="preserve"> </w:t>
      </w:r>
    </w:p>
    <w:p w14:paraId="4F17BA04" w14:textId="5DD8CD2B" w:rsidR="001E21EA" w:rsidRPr="00DA60DA" w:rsidRDefault="001E21EA" w:rsidP="00DC2225">
      <w:pPr>
        <w:rPr>
          <w:rFonts w:eastAsia="Times"/>
          <w:sz w:val="22"/>
          <w:szCs w:val="22"/>
          <w:lang w:eastAsia="de-DE"/>
        </w:rPr>
      </w:pPr>
    </w:p>
    <w:p w14:paraId="6D7DDCF4" w14:textId="606958FC" w:rsidR="0075255F" w:rsidRPr="00DA60DA" w:rsidRDefault="00491DEB" w:rsidP="002724A7">
      <w:pPr>
        <w:spacing w:after="0" w:line="240" w:lineRule="auto"/>
        <w:jc w:val="left"/>
        <w:rPr>
          <w:rFonts w:eastAsia="Times"/>
          <w:lang w:eastAsia="de-DE"/>
        </w:rPr>
      </w:pPr>
      <w:r w:rsidRPr="00DA60DA">
        <mc:AlternateContent>
          <mc:Choice Requires="wps">
            <w:drawing>
              <wp:anchor distT="0" distB="0" distL="114300" distR="114300" simplePos="0" relativeHeight="251980800" behindDoc="0" locked="0" layoutInCell="1" allowOverlap="1" wp14:anchorId="4487B262" wp14:editId="4B25AD5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7FA92092" w:rsidR="00491DEB" w:rsidRPr="00DA60DA" w:rsidRDefault="00491DEB" w:rsidP="00491DEB">
                            <w:pPr>
                              <w:pStyle w:val="Caption"/>
                              <w:rPr>
                                <w:rFonts w:eastAsia="Times"/>
                                <w:sz w:val="22"/>
                                <w:szCs w:val="22"/>
                                <w:lang w:eastAsia="de-DE"/>
                              </w:rPr>
                            </w:pPr>
                            <w:bookmarkStart w:id="242" w:name="_Toc205645392"/>
                            <w:r w:rsidRPr="00DA60DA">
                              <w:t xml:space="preserve">Figure </w:t>
                            </w:r>
                            <w:r w:rsidRPr="00DA60DA">
                              <w:fldChar w:fldCharType="begin"/>
                            </w:r>
                            <w:r w:rsidRPr="00DA60DA">
                              <w:instrText xml:space="preserve"> SEQ Figure \* ARABIC </w:instrText>
                            </w:r>
                            <w:r w:rsidRPr="00DA60DA">
                              <w:fldChar w:fldCharType="separate"/>
                            </w:r>
                            <w:r w:rsidR="00B61D48" w:rsidRPr="00DA60DA">
                              <w:t>55</w:t>
                            </w:r>
                            <w:r w:rsidRPr="00DA60DA">
                              <w:fldChar w:fldCharType="end"/>
                            </w:r>
                            <w:r w:rsidRPr="00DA60DA">
                              <w:t>: Configuration Properties Class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79"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u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6bz+YxCkmK31zexRna56tCHLwoaFo2CI3GSoBKn&#10;rQ996pgSO3kwutxoY+JPDKwNspMg/tpaBzUU/y3L2JhrId7qC0ZPdpkjWqHbd0yXBb+5HofcQ/lG&#10;syP0svBObjQ13AofngWSDmgm0nZ4oqMy0BYcBouzGvDH3/wxn+ihKGct6arg/vtRoOLMfLVEXBTh&#10;aOBo7EfDHps10Kgz2honk0kXMJjRrBCaV5L8KnahkLCSehU8jOY69OqmlZFqtUpJJDUnwtbunIyl&#10;R2BfuleBbqAlEJuPMCpO5O/Y6XMTP251DAR1oi4C26M44E0yTeQPKxX34Nf/lHVZ/OVPAA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J75ry4bAgAAQAQAAA4AAAAAAAAAAAAAAAAALgIAAGRycy9lMm9Eb2MueG1sUEsB&#10;Ai0AFAAGAAgAAAAhAALs/Q7hAAAACgEAAA8AAAAAAAAAAAAAAAAAdQQAAGRycy9kb3ducmV2Lnht&#10;bFBLBQYAAAAABAAEAPMAAACDBQAAAAA=&#10;" stroked="f">
                <v:textbox style="mso-fit-shape-to-text:t" inset="0,0,0,0">
                  <w:txbxContent>
                    <w:p w14:paraId="4E1BC990" w14:textId="7FA92092" w:rsidR="00491DEB" w:rsidRPr="00DA60DA" w:rsidRDefault="00491DEB" w:rsidP="00491DEB">
                      <w:pPr>
                        <w:pStyle w:val="Caption"/>
                        <w:rPr>
                          <w:rFonts w:eastAsia="Times"/>
                          <w:sz w:val="22"/>
                          <w:szCs w:val="22"/>
                          <w:lang w:eastAsia="de-DE"/>
                        </w:rPr>
                      </w:pPr>
                      <w:bookmarkStart w:id="243" w:name="_Toc205645392"/>
                      <w:r w:rsidRPr="00DA60DA">
                        <w:t xml:space="preserve">Figure </w:t>
                      </w:r>
                      <w:r w:rsidRPr="00DA60DA">
                        <w:fldChar w:fldCharType="begin"/>
                      </w:r>
                      <w:r w:rsidRPr="00DA60DA">
                        <w:instrText xml:space="preserve"> SEQ Figure \* ARABIC </w:instrText>
                      </w:r>
                      <w:r w:rsidRPr="00DA60DA">
                        <w:fldChar w:fldCharType="separate"/>
                      </w:r>
                      <w:r w:rsidR="00B61D48" w:rsidRPr="00DA60DA">
                        <w:t>55</w:t>
                      </w:r>
                      <w:r w:rsidRPr="00DA60DA">
                        <w:fldChar w:fldCharType="end"/>
                      </w:r>
                      <w:r w:rsidRPr="00DA60DA">
                        <w:t>: Configuration Properties Class</w:t>
                      </w:r>
                      <w:bookmarkEnd w:id="243"/>
                    </w:p>
                  </w:txbxContent>
                </v:textbox>
                <w10:wrap type="square"/>
              </v:shape>
            </w:pict>
          </mc:Fallback>
        </mc:AlternateContent>
      </w:r>
      <w:r w:rsidRPr="00DA60DA">
        <w:rPr>
          <w:rFonts w:eastAsia="Times"/>
          <w:sz w:val="22"/>
          <w:szCs w:val="22"/>
          <w:lang w:eastAsia="de-DE"/>
        </w:rPr>
        <w:drawing>
          <wp:anchor distT="0" distB="0" distL="114300" distR="114300" simplePos="0" relativeHeight="251793408" behindDoc="0" locked="0" layoutInCell="1" allowOverlap="1" wp14:anchorId="2BBC12E0" wp14:editId="268A9242">
            <wp:simplePos x="0" y="0"/>
            <wp:positionH relativeFrom="margin">
              <wp:align>center</wp:align>
            </wp:positionH>
            <wp:positionV relativeFrom="margin">
              <wp:posOffset>4758690</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A60DA">
        <w:rPr>
          <w:rFonts w:eastAsia="Times"/>
          <w:lang w:eastAsia="de-DE"/>
        </w:rPr>
        <w:br w:type="page"/>
      </w:r>
    </w:p>
    <w:p w14:paraId="69EE5DEA" w14:textId="77777777" w:rsidR="002724A7" w:rsidRPr="00DA60DA" w:rsidRDefault="002724A7" w:rsidP="002724A7">
      <w:pPr>
        <w:spacing w:after="0" w:line="240" w:lineRule="auto"/>
        <w:jc w:val="left"/>
        <w:rPr>
          <w:rFonts w:eastAsia="Times"/>
          <w:lang w:eastAsia="de-DE"/>
        </w:rPr>
      </w:pPr>
    </w:p>
    <w:p w14:paraId="77EF44B2" w14:textId="10235B7B" w:rsidR="002724A7" w:rsidRPr="00DA60DA" w:rsidRDefault="002724A7" w:rsidP="005044EE">
      <w:pPr>
        <w:pStyle w:val="Text"/>
      </w:pPr>
      <w:r w:rsidRPr="00DA60DA">
        <w:t xml:space="preserve">4.Profile - Local Configuration </w:t>
      </w:r>
      <w:r w:rsidRPr="00DA60DA">
        <w:tab/>
      </w:r>
    </w:p>
    <w:p w14:paraId="6B28D706" w14:textId="77777777" w:rsidR="005044EE" w:rsidRPr="00DA60DA" w:rsidRDefault="005044EE" w:rsidP="005044EE">
      <w:pPr>
        <w:pStyle w:val="Text"/>
      </w:pPr>
    </w:p>
    <w:p w14:paraId="373E982D" w14:textId="486A01BB" w:rsidR="00B471BB" w:rsidRPr="00DA60DA" w:rsidRDefault="00B471BB" w:rsidP="00491DEB">
      <w:pPr>
        <w:pStyle w:val="Text"/>
        <w:rPr>
          <w:b/>
          <w:bCs/>
        </w:rPr>
      </w:pPr>
      <w:r w:rsidRPr="00DA60DA">
        <w:rPr>
          <w:b/>
          <w:bCs/>
        </w:rPr>
        <w:t>Using Command-Line Arguments</w:t>
      </w:r>
    </w:p>
    <w:p w14:paraId="590868A2" w14:textId="6BC94F65" w:rsidR="00B471BB" w:rsidRPr="00DA60DA" w:rsidRDefault="00B471BB" w:rsidP="00491DEB">
      <w:pPr>
        <w:pStyle w:val="Text"/>
      </w:pPr>
      <w:r w:rsidRPr="00DA60DA">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F87E6E" w:rsidR="00B471BB" w:rsidRPr="00DA60DA" w:rsidRDefault="00B471BB" w:rsidP="00491DEB">
      <w:pPr>
        <w:pStyle w:val="Text"/>
      </w:pPr>
      <w:r w:rsidRPr="00DA60DA">
        <w:t>This is especially useful in production environments where configurations need to be injected dynamically at runtime. The naming convention matches the Spring property names and uses double hyphens (--) for passing values.</w:t>
      </w:r>
    </w:p>
    <w:p w14:paraId="4A944799" w14:textId="7EE53EB8" w:rsidR="005044EE" w:rsidRPr="00DA60DA" w:rsidRDefault="005044EE" w:rsidP="00491DEB">
      <w:pPr>
        <w:pStyle w:val="Text"/>
      </w:pPr>
    </w:p>
    <w:p w14:paraId="2F4C24AA" w14:textId="2133000D" w:rsidR="00B471BB" w:rsidRPr="00DA60DA" w:rsidRDefault="00B471BB" w:rsidP="00491DEB">
      <w:pPr>
        <w:pStyle w:val="Text"/>
        <w:rPr>
          <w:b/>
          <w:bCs/>
        </w:rPr>
      </w:pPr>
      <w:r w:rsidRPr="00DA60DA">
        <w:rPr>
          <w:b/>
          <w:bCs/>
        </w:rPr>
        <w:t>Using JVM System Properties</w:t>
      </w:r>
    </w:p>
    <w:p w14:paraId="5E9000D0" w14:textId="1749CD85" w:rsidR="00B471BB" w:rsidRPr="00DA60DA" w:rsidRDefault="00B471BB" w:rsidP="00491DEB">
      <w:pPr>
        <w:pStyle w:val="Text"/>
      </w:pPr>
      <w:r w:rsidRPr="00DA60DA">
        <w:t>JVM system properties provide another way to externalize configuration. These are passed using the -D prefix and also override configuration from files.</w:t>
      </w:r>
    </w:p>
    <w:p w14:paraId="12BFA865" w14:textId="0751717A" w:rsidR="00B471BB" w:rsidRPr="00DA60DA" w:rsidRDefault="00B471BB" w:rsidP="00491DEB">
      <w:pPr>
        <w:pStyle w:val="Text"/>
      </w:pPr>
      <w:r w:rsidRPr="00DA60DA">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DA60DA" w:rsidRDefault="00B471BB" w:rsidP="00491DEB">
      <w:pPr>
        <w:pStyle w:val="Text"/>
      </w:pPr>
      <w:r w:rsidRPr="00DA60DA">
        <w:t>This feature is useful for customizing builds or temporary overrides, especially in script-driven or automated deployment environments.</w:t>
      </w:r>
    </w:p>
    <w:p w14:paraId="13E18C97" w14:textId="77777777" w:rsidR="005044EE" w:rsidRPr="00DA60DA" w:rsidRDefault="005044EE" w:rsidP="00491DEB">
      <w:pPr>
        <w:pStyle w:val="Text"/>
      </w:pPr>
    </w:p>
    <w:p w14:paraId="482677C4" w14:textId="5D43DA50" w:rsidR="005044EE" w:rsidRPr="00DA60DA" w:rsidRDefault="00B471BB" w:rsidP="005044EE">
      <w:pPr>
        <w:pStyle w:val="Text"/>
        <w:rPr>
          <w:b/>
          <w:bCs/>
        </w:rPr>
      </w:pPr>
      <w:r w:rsidRPr="00DA60DA">
        <w:rPr>
          <w:b/>
          <w:bCs/>
        </w:rPr>
        <w:t>Using Environment Variables</w:t>
      </w:r>
    </w:p>
    <w:p w14:paraId="3AEA8AE4" w14:textId="43194E21" w:rsidR="00B471BB" w:rsidRPr="00DA60DA" w:rsidRDefault="00B471BB" w:rsidP="005044EE">
      <w:pPr>
        <w:pStyle w:val="Text"/>
      </w:pPr>
      <w:r w:rsidRPr="00DA60DA">
        <w:t>Environment variables are a universal and platform-agnostic method for configuration. They work across operating systems and are often used in containerized or cloud environments.</w:t>
      </w:r>
    </w:p>
    <w:p w14:paraId="52DF1116" w14:textId="15203CA6" w:rsidR="00B471BB" w:rsidRPr="00DA60DA" w:rsidRDefault="00B471BB" w:rsidP="00491DEB">
      <w:pPr>
        <w:pStyle w:val="Text"/>
      </w:pPr>
      <w:r w:rsidRPr="00DA60DA">
        <w:t>To map environment variables to Spring Boot properties, variable names must be written in the uppercase and use underscores (_) instead of dots (.). This is handled automatically by Spring Boot using relaxed binding.</w:t>
      </w:r>
    </w:p>
    <w:p w14:paraId="2436980F" w14:textId="4626BF58" w:rsidR="002724A7" w:rsidRPr="00DA60DA" w:rsidRDefault="002724A7" w:rsidP="00491DEB">
      <w:pPr>
        <w:pStyle w:val="Text"/>
      </w:pPr>
    </w:p>
    <w:p w14:paraId="096ACF2E" w14:textId="41F82ED4" w:rsidR="002724A7" w:rsidRPr="00DA60DA" w:rsidRDefault="002724A7" w:rsidP="002724A7">
      <w:pPr>
        <w:spacing w:after="0" w:line="240" w:lineRule="auto"/>
        <w:jc w:val="left"/>
        <w:rPr>
          <w:rFonts w:eastAsia="Times"/>
          <w:lang w:eastAsia="de-DE"/>
        </w:rPr>
      </w:pPr>
    </w:p>
    <w:p w14:paraId="397CE984" w14:textId="0B26F231" w:rsidR="002724A7" w:rsidRPr="00DA60DA" w:rsidRDefault="002724A7" w:rsidP="002724A7">
      <w:pPr>
        <w:spacing w:after="0" w:line="240" w:lineRule="auto"/>
        <w:jc w:val="left"/>
        <w:rPr>
          <w:rFonts w:eastAsia="Times"/>
          <w:lang w:eastAsia="de-DE"/>
        </w:rPr>
      </w:pPr>
    </w:p>
    <w:p w14:paraId="7DE463DB" w14:textId="49054D1B" w:rsidR="002724A7" w:rsidRPr="00DA60DA" w:rsidRDefault="002724A7" w:rsidP="002724A7">
      <w:pPr>
        <w:spacing w:after="0" w:line="240" w:lineRule="auto"/>
        <w:jc w:val="left"/>
        <w:rPr>
          <w:rFonts w:eastAsia="Times"/>
          <w:lang w:eastAsia="de-DE"/>
        </w:rPr>
      </w:pPr>
    </w:p>
    <w:p w14:paraId="2231304A" w14:textId="69132FD9" w:rsidR="002724A7" w:rsidRPr="00DA60DA" w:rsidRDefault="002724A7" w:rsidP="002724A7">
      <w:pPr>
        <w:spacing w:after="0" w:line="240" w:lineRule="auto"/>
        <w:jc w:val="left"/>
        <w:rPr>
          <w:rFonts w:eastAsia="Times"/>
          <w:lang w:eastAsia="de-DE"/>
        </w:rPr>
      </w:pPr>
    </w:p>
    <w:p w14:paraId="5AE9CD5F" w14:textId="714F6607" w:rsidR="002724A7" w:rsidRPr="00DA60DA" w:rsidRDefault="002724A7" w:rsidP="002724A7">
      <w:pPr>
        <w:spacing w:after="0" w:line="240" w:lineRule="auto"/>
        <w:jc w:val="left"/>
        <w:rPr>
          <w:rFonts w:eastAsia="Times"/>
          <w:lang w:eastAsia="de-DE"/>
        </w:rPr>
      </w:pPr>
    </w:p>
    <w:p w14:paraId="292E2753" w14:textId="54276BB3" w:rsidR="0075255F" w:rsidRPr="00DA60DA" w:rsidRDefault="00450216" w:rsidP="00B471BB">
      <w:pPr>
        <w:spacing w:after="0" w:line="240" w:lineRule="auto"/>
        <w:jc w:val="left"/>
        <w:rPr>
          <w:rFonts w:eastAsia="Times"/>
          <w:lang w:eastAsia="de-DE"/>
        </w:rPr>
      </w:pPr>
      <w:r w:rsidRPr="00DA60DA">
        <w:lastRenderedPageBreak/>
        <mc:AlternateContent>
          <mc:Choice Requires="wps">
            <w:drawing>
              <wp:anchor distT="0" distB="0" distL="114300" distR="114300" simplePos="0" relativeHeight="251984896" behindDoc="0" locked="0" layoutInCell="1" allowOverlap="1" wp14:anchorId="075B99CF" wp14:editId="02F44B94">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4CF90659" w:rsidR="00450216" w:rsidRPr="00DA60DA" w:rsidRDefault="00450216" w:rsidP="00450216">
                            <w:pPr>
                              <w:pStyle w:val="Caption"/>
                              <w:rPr>
                                <w:rFonts w:eastAsia="Times"/>
                                <w:sz w:val="22"/>
                                <w:szCs w:val="22"/>
                                <w:lang w:eastAsia="de-DE"/>
                              </w:rPr>
                            </w:pPr>
                            <w:bookmarkStart w:id="244" w:name="_Toc20564539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56</w:t>
                            </w:r>
                            <w:r w:rsidRPr="00DA60DA">
                              <w:rPr>
                                <w:sz w:val="22"/>
                                <w:szCs w:val="22"/>
                              </w:rPr>
                              <w:fldChar w:fldCharType="end"/>
                            </w:r>
                            <w:r w:rsidRPr="00DA60DA">
                              <w:rPr>
                                <w:sz w:val="22"/>
                                <w:szCs w:val="22"/>
                              </w:rPr>
                              <w:t>: Example for Account Configuration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0"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oE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ez2WTKmaTY3cd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" stroked="f">
                <v:textbox style="mso-fit-shape-to-text:t" inset="0,0,0,0">
                  <w:txbxContent>
                    <w:p w14:paraId="3D9F4439" w14:textId="4CF90659" w:rsidR="00450216" w:rsidRPr="00DA60DA" w:rsidRDefault="00450216" w:rsidP="00450216">
                      <w:pPr>
                        <w:pStyle w:val="Caption"/>
                        <w:rPr>
                          <w:rFonts w:eastAsia="Times"/>
                          <w:sz w:val="22"/>
                          <w:szCs w:val="22"/>
                          <w:lang w:eastAsia="de-DE"/>
                        </w:rPr>
                      </w:pPr>
                      <w:bookmarkStart w:id="245" w:name="_Toc20564539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56</w:t>
                      </w:r>
                      <w:r w:rsidRPr="00DA60DA">
                        <w:rPr>
                          <w:sz w:val="22"/>
                          <w:szCs w:val="22"/>
                        </w:rPr>
                        <w:fldChar w:fldCharType="end"/>
                      </w:r>
                      <w:r w:rsidRPr="00DA60DA">
                        <w:rPr>
                          <w:sz w:val="22"/>
                          <w:szCs w:val="22"/>
                        </w:rPr>
                        <w:t>: Example for Account Configuration</w:t>
                      </w:r>
                      <w:bookmarkEnd w:id="245"/>
                    </w:p>
                  </w:txbxContent>
                </v:textbox>
                <w10:wrap type="square"/>
              </v:shape>
            </w:pict>
          </mc:Fallback>
        </mc:AlternateContent>
      </w:r>
      <w:r w:rsidRPr="00DA60DA">
        <w:rPr>
          <w:rFonts w:eastAsia="Times"/>
          <w:lang w:eastAsia="de-DE"/>
        </w:rPr>
        <w:drawing>
          <wp:anchor distT="0" distB="0" distL="114300" distR="114300" simplePos="0" relativeHeight="251795456" behindDoc="0" locked="0" layoutInCell="1" allowOverlap="1" wp14:anchorId="587813E8" wp14:editId="5384B41D">
            <wp:simplePos x="0" y="0"/>
            <wp:positionH relativeFrom="margin">
              <wp:align>center</wp:align>
            </wp:positionH>
            <wp:positionV relativeFrom="margin">
              <wp:posOffset>3363595</wp:posOffset>
            </wp:positionV>
            <wp:extent cx="4577715" cy="2613660"/>
            <wp:effectExtent l="76200" t="76200" r="127635" b="129540"/>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57771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82848" behindDoc="0" locked="0" layoutInCell="1" allowOverlap="1" wp14:anchorId="53FC812E" wp14:editId="56E06655">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259106B8" w:rsidR="00450216" w:rsidRPr="00DA60DA" w:rsidRDefault="00450216" w:rsidP="00450216">
                            <w:pPr>
                              <w:pStyle w:val="Caption"/>
                              <w:rPr>
                                <w:rFonts w:eastAsia="Times"/>
                                <w:sz w:val="22"/>
                                <w:szCs w:val="22"/>
                                <w:lang w:eastAsia="de-DE"/>
                              </w:rPr>
                            </w:pPr>
                            <w:bookmarkStart w:id="246" w:name="_Toc20564539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57</w:t>
                            </w:r>
                            <w:r w:rsidRPr="00DA60DA">
                              <w:rPr>
                                <w:sz w:val="22"/>
                                <w:szCs w:val="22"/>
                              </w:rPr>
                              <w:fldChar w:fldCharType="end"/>
                            </w:r>
                            <w:r w:rsidRPr="00DA60DA">
                              <w:rPr>
                                <w:sz w:val="22"/>
                                <w:szCs w:val="22"/>
                              </w:rPr>
                              <w:t>: Different Environment in Configuration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1"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Ky8r5AaAgAAQAQAAA4AAAAAAAAAAAAAAAAALgIAAGRycy9lMm9Eb2MueG1sUEsBAi0A&#10;FAAGAAgAAAAhAMgnsvLfAAAACAEAAA8AAAAAAAAAAAAAAAAAdAQAAGRycy9kb3ducmV2LnhtbFBL&#10;BQYAAAAABAAEAPMAAACABQAAAAA=&#10;" stroked="f">
                <v:textbox style="mso-fit-shape-to-text:t" inset="0,0,0,0">
                  <w:txbxContent>
                    <w:p w14:paraId="5C24BAE1" w14:textId="259106B8" w:rsidR="00450216" w:rsidRPr="00DA60DA" w:rsidRDefault="00450216" w:rsidP="00450216">
                      <w:pPr>
                        <w:pStyle w:val="Caption"/>
                        <w:rPr>
                          <w:rFonts w:eastAsia="Times"/>
                          <w:sz w:val="22"/>
                          <w:szCs w:val="22"/>
                          <w:lang w:eastAsia="de-DE"/>
                        </w:rPr>
                      </w:pPr>
                      <w:bookmarkStart w:id="247" w:name="_Toc20564539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57</w:t>
                      </w:r>
                      <w:r w:rsidRPr="00DA60DA">
                        <w:rPr>
                          <w:sz w:val="22"/>
                          <w:szCs w:val="22"/>
                        </w:rPr>
                        <w:fldChar w:fldCharType="end"/>
                      </w:r>
                      <w:r w:rsidRPr="00DA60DA">
                        <w:rPr>
                          <w:sz w:val="22"/>
                          <w:szCs w:val="22"/>
                        </w:rPr>
                        <w:t>: Different Environment in Configuration</w:t>
                      </w:r>
                      <w:bookmarkEnd w:id="247"/>
                    </w:p>
                  </w:txbxContent>
                </v:textbox>
                <w10:wrap type="square" anchorx="margin"/>
              </v:shape>
            </w:pict>
          </mc:Fallback>
        </mc:AlternateContent>
      </w:r>
      <w:r w:rsidRPr="00DA60DA">
        <w:rPr>
          <w:rFonts w:eastAsia="Times"/>
        </w:rPr>
        <w:drawing>
          <wp:anchor distT="0" distB="0" distL="114300" distR="114300" simplePos="0" relativeHeight="251794432" behindDoc="0" locked="0" layoutInCell="1" allowOverlap="1" wp14:anchorId="3E8C6586" wp14:editId="2F76DEC8">
            <wp:simplePos x="0" y="0"/>
            <wp:positionH relativeFrom="margin">
              <wp:align>center</wp:align>
            </wp:positionH>
            <wp:positionV relativeFrom="margin">
              <wp:posOffset>358140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5255F" w:rsidRPr="00DA60DA">
        <w:rPr>
          <w:rFonts w:eastAsia="Times"/>
          <w:lang w:eastAsia="de-DE"/>
        </w:rPr>
        <w:br w:type="page"/>
      </w:r>
    </w:p>
    <w:p w14:paraId="1EEB0CC9" w14:textId="77777777" w:rsidR="00A245F0" w:rsidRPr="00DA60DA" w:rsidRDefault="00A245F0">
      <w:pPr>
        <w:spacing w:after="0" w:line="240" w:lineRule="auto"/>
        <w:jc w:val="left"/>
        <w:rPr>
          <w:rFonts w:eastAsia="Times"/>
          <w:lang w:eastAsia="de-DE"/>
        </w:rPr>
      </w:pPr>
    </w:p>
    <w:p w14:paraId="51FFAA39" w14:textId="6E86F34B" w:rsidR="00A245F0" w:rsidRPr="00DA60DA" w:rsidRDefault="00A245F0" w:rsidP="00B31A39">
      <w:pPr>
        <w:pStyle w:val="Text"/>
      </w:pPr>
      <w:r w:rsidRPr="00DA60DA">
        <w:t xml:space="preserve">5. Local Configuration </w:t>
      </w:r>
      <w:r w:rsidRPr="00DA60DA">
        <w:tab/>
        <w:t xml:space="preserve">Problem </w:t>
      </w:r>
    </w:p>
    <w:p w14:paraId="05E47782" w14:textId="77777777" w:rsidR="00A245F0" w:rsidRPr="00DA60DA" w:rsidRDefault="00A245F0" w:rsidP="00B31A39">
      <w:pPr>
        <w:pStyle w:val="Text"/>
      </w:pPr>
    </w:p>
    <w:p w14:paraId="378D36A9" w14:textId="4797F28C" w:rsidR="00A245F0" w:rsidRPr="00DA60DA" w:rsidRDefault="00A245F0" w:rsidP="00B31A39">
      <w:pPr>
        <w:pStyle w:val="Text"/>
      </w:pPr>
      <w:r w:rsidRPr="00DA60DA">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DA60DA" w:rsidRDefault="00A245F0" w:rsidP="00B31A39">
      <w:pPr>
        <w:pStyle w:val="Text"/>
      </w:pPr>
      <w:r w:rsidRPr="00DA60DA">
        <w:t xml:space="preserve">Given that configuration data evolves and </w:t>
      </w:r>
      <w:r w:rsidR="00ED1107" w:rsidRPr="00DA60DA">
        <w:t>require</w:t>
      </w:r>
      <w:r w:rsidRPr="00DA60DA">
        <w:t xml:space="preserve"> changes, similar to application code, what strategies should be employed to store, track revisions and audit the configuration used in a release?</w:t>
      </w:r>
    </w:p>
    <w:p w14:paraId="4743852C" w14:textId="6DA72D49" w:rsidR="00A245F0" w:rsidRPr="00DA60DA" w:rsidRDefault="00A245F0" w:rsidP="00B31A39">
      <w:pPr>
        <w:pStyle w:val="Text"/>
      </w:pPr>
      <w:r w:rsidRPr="00DA60DA">
        <w:t>In scenarios where environment variables lack granular access control features, how can you effectively control access to configuration data?</w:t>
      </w:r>
    </w:p>
    <w:p w14:paraId="5D9B5A49" w14:textId="4181289B" w:rsidR="00A245F0" w:rsidRPr="00DA60DA" w:rsidRDefault="00A245F0" w:rsidP="00B31A39">
      <w:pPr>
        <w:pStyle w:val="Text"/>
      </w:pPr>
      <w:r w:rsidRPr="00DA60DA">
        <w:t>When the number of application instances grows, handling configuration in a distributed manner for each instance becomes challenging. How can such challenges be overcome?</w:t>
      </w:r>
    </w:p>
    <w:p w14:paraId="54FDBADD" w14:textId="12FF891E" w:rsidR="00A245F0" w:rsidRPr="00DA60DA" w:rsidRDefault="00A245F0" w:rsidP="00B31A39">
      <w:pPr>
        <w:pStyle w:val="Text"/>
      </w:pPr>
      <w:r w:rsidRPr="00DA60DA">
        <w:t>Considering that neither Spring Boot properties nor environment variables support configuration encryption, how should secrets be managed securely?</w:t>
      </w:r>
    </w:p>
    <w:p w14:paraId="24F693B8" w14:textId="77777777" w:rsidR="00A245F0" w:rsidRPr="00DA60DA" w:rsidRDefault="00A245F0" w:rsidP="00B31A39">
      <w:pPr>
        <w:pStyle w:val="Text"/>
      </w:pPr>
      <w:r w:rsidRPr="00DA60DA">
        <w:t>After modifying configuration data, how can you ensure that the application can read it at runtime without necessitating a complete restart?</w:t>
      </w:r>
    </w:p>
    <w:p w14:paraId="527E6956" w14:textId="77777777" w:rsidR="00A245F0" w:rsidRPr="00DA60DA" w:rsidRDefault="00A245F0" w:rsidP="00B31A39">
      <w:pPr>
        <w:pStyle w:val="Text"/>
      </w:pPr>
    </w:p>
    <w:p w14:paraId="43652250" w14:textId="77777777" w:rsidR="00A245F0" w:rsidRPr="00DA60DA" w:rsidRDefault="00A245F0">
      <w:pPr>
        <w:spacing w:after="0" w:line="240" w:lineRule="auto"/>
        <w:jc w:val="left"/>
        <w:rPr>
          <w:rFonts w:eastAsia="Times"/>
          <w:lang w:eastAsia="de-DE"/>
        </w:rPr>
      </w:pPr>
    </w:p>
    <w:p w14:paraId="59430592" w14:textId="17ABB4B4" w:rsidR="00D470E4" w:rsidRPr="00DA60DA" w:rsidRDefault="00D470E4" w:rsidP="00A245F0">
      <w:pPr>
        <w:spacing w:after="0" w:line="240" w:lineRule="auto"/>
        <w:rPr>
          <w:rFonts w:eastAsia="Times"/>
          <w:lang w:eastAsia="de-DE"/>
        </w:rPr>
      </w:pPr>
      <w:r w:rsidRPr="00DA60DA">
        <w:rPr>
          <w:rFonts w:eastAsia="Times"/>
          <w:lang w:eastAsia="de-DE"/>
        </w:rPr>
        <w:br w:type="page"/>
      </w:r>
    </w:p>
    <w:p w14:paraId="36EF1E72" w14:textId="399EE8EC" w:rsidR="003C5206" w:rsidRPr="00DA60DA" w:rsidRDefault="003C5206" w:rsidP="003C5206">
      <w:pPr>
        <w:pStyle w:val="Heading3"/>
        <w:rPr>
          <w:rFonts w:eastAsia="Times"/>
          <w:lang w:eastAsia="de-DE"/>
        </w:rPr>
      </w:pPr>
      <w:bookmarkStart w:id="248" w:name="_Toc205645902"/>
      <w:r w:rsidRPr="00DA60DA">
        <w:rPr>
          <w:rFonts w:eastAsia="Times"/>
          <w:lang w:eastAsia="de-DE"/>
        </w:rPr>
        <w:lastRenderedPageBreak/>
        <w:t>Centralized Configuration</w:t>
      </w:r>
      <w:bookmarkEnd w:id="248"/>
    </w:p>
    <w:p w14:paraId="652430AE" w14:textId="77777777" w:rsidR="003C5206" w:rsidRPr="00DA60DA" w:rsidRDefault="003C5206" w:rsidP="00812990">
      <w:pPr>
        <w:pStyle w:val="Text"/>
      </w:pPr>
      <w:r w:rsidRPr="00DA60DA">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DA60DA" w:rsidRDefault="007313E2" w:rsidP="00812990">
      <w:pPr>
        <w:pStyle w:val="Text"/>
      </w:pPr>
    </w:p>
    <w:p w14:paraId="386C7B3F" w14:textId="77777777" w:rsidR="003C5206" w:rsidRPr="00DA60DA" w:rsidRDefault="003C5206" w:rsidP="00812990">
      <w:pPr>
        <w:pStyle w:val="Text"/>
      </w:pPr>
      <w:r w:rsidRPr="00DA60DA">
        <w:t>The configuration values for each service are stored in a centralized Git repository. This repository includes multiple YAML files organized by service name and environment (e.g., accounts.yml, cards-prod.yml,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DA60DA" w:rsidRDefault="007313E2" w:rsidP="00812990">
      <w:pPr>
        <w:pStyle w:val="Text"/>
      </w:pPr>
    </w:p>
    <w:p w14:paraId="34C0F947" w14:textId="597289F8" w:rsidR="003C5206" w:rsidRPr="00DA60DA" w:rsidRDefault="003C5206" w:rsidP="00812990">
      <w:pPr>
        <w:pStyle w:val="Text"/>
      </w:pPr>
      <w:r w:rsidRPr="00DA60DA">
        <w:t>To allow applications to refresh their configuration at runtime, the Spring Boot Actuator module must be added to each microservice. This exposes endpoints such as /refresh or /</w:t>
      </w:r>
      <w:r w:rsidR="00484A00" w:rsidRPr="00DA60DA">
        <w:t>bus refresh</w:t>
      </w:r>
      <w:r w:rsidRPr="00DA60DA">
        <w:t>, which can be triggered to reload the configuration without restarting the application. The /refresh endpoint is a basic option that works for individual services, while /</w:t>
      </w:r>
      <w:r w:rsidR="00484A00" w:rsidRPr="00DA60DA">
        <w:t>bus refresh</w:t>
      </w:r>
      <w:r w:rsidRPr="00DA60DA">
        <w:t xml:space="preserve"> enables broadcast-style refreshes across multiple services using a message broker like RabbitMQ or Kafka.</w:t>
      </w:r>
    </w:p>
    <w:p w14:paraId="5B751ABA" w14:textId="77777777" w:rsidR="007313E2" w:rsidRPr="00DA60DA" w:rsidRDefault="007313E2" w:rsidP="00812990">
      <w:pPr>
        <w:pStyle w:val="Text"/>
      </w:pPr>
    </w:p>
    <w:p w14:paraId="6A27E704" w14:textId="77777777" w:rsidR="003C5206" w:rsidRPr="00DA60DA" w:rsidRDefault="003C5206" w:rsidP="00812990">
      <w:pPr>
        <w:pStyle w:val="Text"/>
      </w:pPr>
      <w:r w:rsidRPr="00DA60DA">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DA60DA" w:rsidRDefault="007313E2" w:rsidP="00812990">
      <w:pPr>
        <w:pStyle w:val="Text"/>
      </w:pPr>
    </w:p>
    <w:p w14:paraId="17D67692" w14:textId="7F7C83DC" w:rsidR="003C5206" w:rsidRPr="00DA60DA" w:rsidRDefault="003C5206" w:rsidP="00812990">
      <w:pPr>
        <w:pStyle w:val="Text"/>
      </w:pPr>
      <w:r w:rsidRPr="00DA60DA">
        <w:t>To address this, Spring Cloud Bus comes into play. It connects the services via a messaging infrastructure, allowing configuration change events to be broadcast. When a POST request is sent to /actuator/</w:t>
      </w:r>
      <w:r w:rsidR="00484A00" w:rsidRPr="00DA60DA">
        <w:t>bus refresh</w:t>
      </w:r>
      <w:r w:rsidRPr="00DA60DA">
        <w:t xml:space="preserve"> on any one instance, the event is distributed to all connected services, which then reload their configuration from the Config Server. This reduces the need to trigger </w:t>
      </w:r>
      <w:r w:rsidR="00484A00" w:rsidRPr="00DA60DA">
        <w:t>refreshments</w:t>
      </w:r>
      <w:r w:rsidRPr="00DA60DA">
        <w:t xml:space="preserve"> manually for each instance.</w:t>
      </w:r>
    </w:p>
    <w:p w14:paraId="198F8B05" w14:textId="77777777" w:rsidR="003C5206" w:rsidRPr="00DA60DA" w:rsidRDefault="003C5206" w:rsidP="00812990">
      <w:pPr>
        <w:pStyle w:val="Text"/>
      </w:pPr>
      <w:r w:rsidRPr="00DA60DA">
        <w:t xml:space="preserve">For full automation, Spring Cloud Config Monitor can be used. This component exposes a /monitor endpoint on the Config Server. External systems like GitHub can be configured </w:t>
      </w:r>
      <w:r w:rsidRPr="00DA60DA">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DA60DA" w:rsidRDefault="007313E2" w:rsidP="00812990">
      <w:pPr>
        <w:pStyle w:val="Text"/>
      </w:pPr>
    </w:p>
    <w:p w14:paraId="32D4F956" w14:textId="77777777" w:rsidR="003C5206" w:rsidRPr="00DA60DA" w:rsidRDefault="003C5206" w:rsidP="00812990">
      <w:pPr>
        <w:pStyle w:val="Text"/>
      </w:pPr>
      <w:r w:rsidRPr="00DA60DA">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451D3150" w:rsidR="003C5206" w:rsidRPr="00DA60DA" w:rsidRDefault="00812990" w:rsidP="00812990">
      <w:pPr>
        <w:pStyle w:val="Text"/>
      </w:pPr>
      <w:r w:rsidRPr="00DA60DA">
        <w:drawing>
          <wp:anchor distT="0" distB="0" distL="114300" distR="114300" simplePos="0" relativeHeight="251798528" behindDoc="0" locked="0" layoutInCell="1" allowOverlap="1" wp14:anchorId="673B73F9" wp14:editId="0BF9A122">
            <wp:simplePos x="0" y="0"/>
            <wp:positionH relativeFrom="margin">
              <wp:align>center</wp:align>
            </wp:positionH>
            <wp:positionV relativeFrom="margin">
              <wp:posOffset>3427095</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C5206" w:rsidRPr="00DA60DA">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5C69314F" w:rsidR="00ED1107" w:rsidRPr="00DA60DA" w:rsidRDefault="00812990">
      <w:pPr>
        <w:spacing w:after="0" w:line="240" w:lineRule="auto"/>
        <w:jc w:val="left"/>
        <w:rPr>
          <w:rFonts w:eastAsia="Times"/>
          <w:lang w:eastAsia="de-DE"/>
        </w:rPr>
      </w:pPr>
      <w:r w:rsidRPr="00DA60DA">
        <w:rPr>
          <w:rFonts w:eastAsia="Times"/>
          <w:lang w:eastAsia="de-DE"/>
        </w:rPr>
        <w:drawing>
          <wp:anchor distT="0" distB="0" distL="114300" distR="114300" simplePos="0" relativeHeight="251800576" behindDoc="0" locked="0" layoutInCell="1" allowOverlap="1" wp14:anchorId="07A0F63F" wp14:editId="2EEFC302">
            <wp:simplePos x="0" y="0"/>
            <wp:positionH relativeFrom="margin">
              <wp:posOffset>1967865</wp:posOffset>
            </wp:positionH>
            <wp:positionV relativeFrom="margin">
              <wp:posOffset>6015990</wp:posOffset>
            </wp:positionV>
            <wp:extent cx="1447800" cy="2016760"/>
            <wp:effectExtent l="76200" t="76200" r="133350" b="13589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14478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88992" behindDoc="0" locked="0" layoutInCell="1" allowOverlap="1" wp14:anchorId="7BA2BDDD" wp14:editId="18E1DC53">
                <wp:simplePos x="0" y="0"/>
                <wp:positionH relativeFrom="margin">
                  <wp:align>center</wp:align>
                </wp:positionH>
                <wp:positionV relativeFrom="paragraph">
                  <wp:posOffset>4919345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60EEE1E5" w14:textId="0DE9AA68" w:rsidR="00812990" w:rsidRPr="00DA60DA" w:rsidRDefault="00812990" w:rsidP="00812990">
                            <w:pPr>
                              <w:pStyle w:val="Caption"/>
                              <w:rPr>
                                <w:rFonts w:eastAsia="Times"/>
                                <w:sz w:val="22"/>
                                <w:szCs w:val="22"/>
                                <w:lang w:eastAsia="de-DE"/>
                              </w:rPr>
                            </w:pPr>
                            <w:bookmarkStart w:id="249" w:name="_Toc20564539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58</w:t>
                            </w:r>
                            <w:r w:rsidRPr="00DA60DA">
                              <w:rPr>
                                <w:sz w:val="22"/>
                                <w:szCs w:val="22"/>
                              </w:rPr>
                              <w:fldChar w:fldCharType="end"/>
                            </w:r>
                            <w:r w:rsidRPr="00DA60DA">
                              <w:rPr>
                                <w:sz w:val="22"/>
                                <w:szCs w:val="22"/>
                              </w:rPr>
                              <w:t>: Mange Secrets Inside Account Microservice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2BDDD" id="_x0000_s1082" type="#_x0000_t202" style="position:absolute;margin-left:0;margin-top:387.35pt;width:246.75pt;height:.05pt;z-index:251988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hF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" stroked="f">
                <v:textbox style="mso-fit-shape-to-text:t" inset="0,0,0,0">
                  <w:txbxContent>
                    <w:p w14:paraId="60EEE1E5" w14:textId="0DE9AA68" w:rsidR="00812990" w:rsidRPr="00DA60DA" w:rsidRDefault="00812990" w:rsidP="00812990">
                      <w:pPr>
                        <w:pStyle w:val="Caption"/>
                        <w:rPr>
                          <w:rFonts w:eastAsia="Times"/>
                          <w:sz w:val="22"/>
                          <w:szCs w:val="22"/>
                          <w:lang w:eastAsia="de-DE"/>
                        </w:rPr>
                      </w:pPr>
                      <w:bookmarkStart w:id="250" w:name="_Toc20564539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58</w:t>
                      </w:r>
                      <w:r w:rsidRPr="00DA60DA">
                        <w:rPr>
                          <w:sz w:val="22"/>
                          <w:szCs w:val="22"/>
                        </w:rPr>
                        <w:fldChar w:fldCharType="end"/>
                      </w:r>
                      <w:r w:rsidRPr="00DA60DA">
                        <w:rPr>
                          <w:sz w:val="22"/>
                          <w:szCs w:val="22"/>
                        </w:rPr>
                        <w:t>: Mange Secrets Inside Account Microservice</w:t>
                      </w:r>
                      <w:bookmarkEnd w:id="250"/>
                    </w:p>
                  </w:txbxContent>
                </v:textbox>
                <w10:wrap type="square" anchorx="margin"/>
              </v:shape>
            </w:pict>
          </mc:Fallback>
        </mc:AlternateContent>
      </w:r>
      <w:r w:rsidRPr="00DA60DA">
        <mc:AlternateContent>
          <mc:Choice Requires="wps">
            <w:drawing>
              <wp:anchor distT="0" distB="0" distL="114300" distR="114300" simplePos="0" relativeHeight="251986944" behindDoc="0" locked="0" layoutInCell="1" allowOverlap="1" wp14:anchorId="73EB7BC4" wp14:editId="7817A130">
                <wp:simplePos x="0" y="0"/>
                <wp:positionH relativeFrom="column">
                  <wp:posOffset>294640</wp:posOffset>
                </wp:positionH>
                <wp:positionV relativeFrom="paragraph">
                  <wp:posOffset>2292350</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0CF1E581" w14:textId="38856EE1" w:rsidR="00812990" w:rsidRPr="00DA60DA" w:rsidRDefault="00812990" w:rsidP="00812990">
                            <w:pPr>
                              <w:pStyle w:val="Caption"/>
                              <w:rPr>
                                <w:rFonts w:eastAsia="Times"/>
                                <w:sz w:val="22"/>
                                <w:szCs w:val="22"/>
                                <w:lang w:eastAsia="de-DE"/>
                              </w:rPr>
                            </w:pPr>
                            <w:bookmarkStart w:id="251" w:name="_Toc20564539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59</w:t>
                            </w:r>
                            <w:r w:rsidRPr="00DA60DA">
                              <w:rPr>
                                <w:sz w:val="22"/>
                                <w:szCs w:val="22"/>
                              </w:rPr>
                              <w:fldChar w:fldCharType="end"/>
                            </w:r>
                            <w:r w:rsidRPr="00DA60DA">
                              <w:rPr>
                                <w:sz w:val="22"/>
                                <w:szCs w:val="22"/>
                              </w:rPr>
                              <w:t>: Spring Cloud Config Example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B7BC4" id="_x0000_s1083" type="#_x0000_t202" style="position:absolute;margin-left:23.2pt;margin-top:180.5pt;width:386.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YD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" stroked="f">
                <v:textbox style="mso-fit-shape-to-text:t" inset="0,0,0,0">
                  <w:txbxContent>
                    <w:p w14:paraId="0CF1E581" w14:textId="38856EE1" w:rsidR="00812990" w:rsidRPr="00DA60DA" w:rsidRDefault="00812990" w:rsidP="00812990">
                      <w:pPr>
                        <w:pStyle w:val="Caption"/>
                        <w:rPr>
                          <w:rFonts w:eastAsia="Times"/>
                          <w:sz w:val="22"/>
                          <w:szCs w:val="22"/>
                          <w:lang w:eastAsia="de-DE"/>
                        </w:rPr>
                      </w:pPr>
                      <w:bookmarkStart w:id="252" w:name="_Toc20564539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59</w:t>
                      </w:r>
                      <w:r w:rsidRPr="00DA60DA">
                        <w:rPr>
                          <w:sz w:val="22"/>
                          <w:szCs w:val="22"/>
                        </w:rPr>
                        <w:fldChar w:fldCharType="end"/>
                      </w:r>
                      <w:r w:rsidRPr="00DA60DA">
                        <w:rPr>
                          <w:sz w:val="22"/>
                          <w:szCs w:val="22"/>
                        </w:rPr>
                        <w:t>: Spring Cloud Config Example</w:t>
                      </w:r>
                      <w:bookmarkEnd w:id="252"/>
                    </w:p>
                  </w:txbxContent>
                </v:textbox>
                <w10:wrap type="square"/>
              </v:shape>
            </w:pict>
          </mc:Fallback>
        </mc:AlternateContent>
      </w:r>
      <w:r w:rsidR="00ED1107" w:rsidRPr="00DA60DA">
        <w:rPr>
          <w:rFonts w:eastAsia="Times"/>
          <w:lang w:eastAsia="de-DE"/>
        </w:rPr>
        <w:br w:type="page"/>
      </w:r>
    </w:p>
    <w:p w14:paraId="069780BD" w14:textId="76C5C82B" w:rsidR="00ED1107" w:rsidRPr="00DA60DA" w:rsidRDefault="00ED1107">
      <w:pPr>
        <w:spacing w:after="0" w:line="240" w:lineRule="auto"/>
        <w:jc w:val="left"/>
        <w:rPr>
          <w:rFonts w:eastAsia="Times"/>
          <w:lang w:eastAsia="de-DE"/>
        </w:rPr>
      </w:pPr>
    </w:p>
    <w:p w14:paraId="13AA5CE9" w14:textId="1D0E975F" w:rsidR="00ED1107" w:rsidRPr="00DA60DA" w:rsidRDefault="003D27D1">
      <w:pPr>
        <w:spacing w:after="0" w:line="240" w:lineRule="auto"/>
        <w:jc w:val="left"/>
        <w:rPr>
          <w:rFonts w:eastAsia="Times"/>
          <w:lang w:eastAsia="de-DE"/>
        </w:rPr>
      </w:pPr>
      <w:r w:rsidRPr="00DA60DA">
        <mc:AlternateContent>
          <mc:Choice Requires="wps">
            <w:drawing>
              <wp:anchor distT="0" distB="0" distL="114300" distR="114300" simplePos="0" relativeHeight="251991040" behindDoc="0" locked="0" layoutInCell="1" allowOverlap="1" wp14:anchorId="53D1E8A8" wp14:editId="4E33F85F">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1497DEB" w14:textId="0A86EF0F" w:rsidR="003D27D1" w:rsidRPr="00DA60DA" w:rsidRDefault="003D27D1" w:rsidP="003D27D1">
                            <w:pPr>
                              <w:pStyle w:val="Caption"/>
                              <w:rPr>
                                <w:rFonts w:eastAsia="Times"/>
                                <w:sz w:val="22"/>
                                <w:szCs w:val="22"/>
                                <w:lang w:eastAsia="de-DE"/>
                              </w:rPr>
                            </w:pPr>
                            <w:bookmarkStart w:id="253" w:name="_Toc20564539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60</w:t>
                            </w:r>
                            <w:r w:rsidRPr="00DA60DA">
                              <w:rPr>
                                <w:sz w:val="22"/>
                                <w:szCs w:val="22"/>
                              </w:rPr>
                              <w:fldChar w:fldCharType="end"/>
                            </w:r>
                            <w:r w:rsidRPr="00DA60DA">
                              <w:rPr>
                                <w:sz w:val="22"/>
                                <w:szCs w:val="22"/>
                              </w:rPr>
                              <w:t>: GitHub Repository for Configuration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1E8A8" id="_x0000_s1084" type="#_x0000_t202" style="position:absolute;margin-left:36.7pt;margin-top:303.1pt;width:361.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ljAfkRsCAABABAAADgAAAAAAAAAAAAAAAAAuAgAAZHJzL2Uyb0RvYy54bWxQSwEC&#10;LQAUAAYACAAAACEASmOeBuAAAAAKAQAADwAAAAAAAAAAAAAAAAB1BAAAZHJzL2Rvd25yZXYueG1s&#10;UEsFBgAAAAAEAAQA8wAAAIIFAAAAAA==&#10;" stroked="f">
                <v:textbox style="mso-fit-shape-to-text:t" inset="0,0,0,0">
                  <w:txbxContent>
                    <w:p w14:paraId="01497DEB" w14:textId="0A86EF0F" w:rsidR="003D27D1" w:rsidRPr="00DA60DA" w:rsidRDefault="003D27D1" w:rsidP="003D27D1">
                      <w:pPr>
                        <w:pStyle w:val="Caption"/>
                        <w:rPr>
                          <w:rFonts w:eastAsia="Times"/>
                          <w:sz w:val="22"/>
                          <w:szCs w:val="22"/>
                          <w:lang w:eastAsia="de-DE"/>
                        </w:rPr>
                      </w:pPr>
                      <w:bookmarkStart w:id="254" w:name="_Toc20564539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60</w:t>
                      </w:r>
                      <w:r w:rsidRPr="00DA60DA">
                        <w:rPr>
                          <w:sz w:val="22"/>
                          <w:szCs w:val="22"/>
                        </w:rPr>
                        <w:fldChar w:fldCharType="end"/>
                      </w:r>
                      <w:r w:rsidRPr="00DA60DA">
                        <w:rPr>
                          <w:sz w:val="22"/>
                          <w:szCs w:val="22"/>
                        </w:rPr>
                        <w:t>: GitHub Repository for Configuration</w:t>
                      </w:r>
                      <w:bookmarkEnd w:id="254"/>
                    </w:p>
                  </w:txbxContent>
                </v:textbox>
                <w10:wrap type="square"/>
              </v:shape>
            </w:pict>
          </mc:Fallback>
        </mc:AlternateContent>
      </w:r>
      <w:r w:rsidRPr="00DA60DA">
        <w:rPr>
          <w:rFonts w:eastAsia="Times"/>
          <w:lang w:eastAsia="de-DE"/>
        </w:rPr>
        <w:drawing>
          <wp:anchor distT="0" distB="0" distL="114300" distR="114300" simplePos="0" relativeHeight="251799552" behindDoc="0" locked="0" layoutInCell="1" allowOverlap="1" wp14:anchorId="42C9F890" wp14:editId="5C5E31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97A022C" w14:textId="68DA5639" w:rsidR="00ED1107" w:rsidRPr="00DA60DA" w:rsidRDefault="00ED1107">
      <w:pPr>
        <w:spacing w:after="0" w:line="240" w:lineRule="auto"/>
        <w:jc w:val="left"/>
        <w:rPr>
          <w:rFonts w:eastAsia="Times"/>
          <w:lang w:eastAsia="de-DE"/>
        </w:rPr>
      </w:pPr>
    </w:p>
    <w:p w14:paraId="70F77AC8" w14:textId="3226141E" w:rsidR="00ED1107" w:rsidRPr="00DA60DA" w:rsidRDefault="003D27D1">
      <w:pPr>
        <w:spacing w:after="0" w:line="240" w:lineRule="auto"/>
        <w:jc w:val="left"/>
        <w:rPr>
          <w:rFonts w:eastAsia="Times"/>
          <w:lang w:eastAsia="de-DE"/>
        </w:rPr>
      </w:pPr>
      <w:r w:rsidRPr="00DA60DA">
        <w:rPr>
          <w:rFonts w:eastAsia="Times"/>
          <w:lang w:eastAsia="de-DE"/>
        </w:rPr>
        <w:drawing>
          <wp:anchor distT="0" distB="0" distL="114300" distR="114300" simplePos="0" relativeHeight="251801600" behindDoc="0" locked="0" layoutInCell="1" allowOverlap="1" wp14:anchorId="763A327F" wp14:editId="59FB520B">
            <wp:simplePos x="0" y="0"/>
            <wp:positionH relativeFrom="margin">
              <wp:align>center</wp:align>
            </wp:positionH>
            <wp:positionV relativeFrom="margin">
              <wp:posOffset>4714240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93088" behindDoc="0" locked="0" layoutInCell="1" allowOverlap="1" wp14:anchorId="79F27413" wp14:editId="3E23190C">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FA1C790" w14:textId="37C95999" w:rsidR="003D27D1" w:rsidRPr="00DA60DA" w:rsidRDefault="003D27D1" w:rsidP="003D27D1">
                            <w:pPr>
                              <w:pStyle w:val="Caption"/>
                              <w:rPr>
                                <w:rFonts w:eastAsia="Times"/>
                                <w:sz w:val="22"/>
                                <w:szCs w:val="22"/>
                                <w:lang w:eastAsia="de-DE"/>
                              </w:rPr>
                            </w:pPr>
                            <w:bookmarkStart w:id="255" w:name="_Toc20564539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61</w:t>
                            </w:r>
                            <w:r w:rsidRPr="00DA60DA">
                              <w:rPr>
                                <w:sz w:val="22"/>
                                <w:szCs w:val="22"/>
                              </w:rPr>
                              <w:fldChar w:fldCharType="end"/>
                            </w:r>
                            <w:r w:rsidRPr="00DA60DA">
                              <w:rPr>
                                <w:sz w:val="22"/>
                                <w:szCs w:val="22"/>
                              </w:rPr>
                              <w:t>: Connection between GitHub Repository and Spring Micro Service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27413" id="_x0000_s1085" type="#_x0000_t202" style="position:absolute;margin-left:32.2pt;margin-top:498.4pt;width:369.9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xv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T8PLu9uZ5NOZMUm11P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" stroked="f">
                <v:textbox style="mso-fit-shape-to-text:t" inset="0,0,0,0">
                  <w:txbxContent>
                    <w:p w14:paraId="2FA1C790" w14:textId="37C95999" w:rsidR="003D27D1" w:rsidRPr="00DA60DA" w:rsidRDefault="003D27D1" w:rsidP="003D27D1">
                      <w:pPr>
                        <w:pStyle w:val="Caption"/>
                        <w:rPr>
                          <w:rFonts w:eastAsia="Times"/>
                          <w:sz w:val="22"/>
                          <w:szCs w:val="22"/>
                          <w:lang w:eastAsia="de-DE"/>
                        </w:rPr>
                      </w:pPr>
                      <w:bookmarkStart w:id="256" w:name="_Toc20564539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61</w:t>
                      </w:r>
                      <w:r w:rsidRPr="00DA60DA">
                        <w:rPr>
                          <w:sz w:val="22"/>
                          <w:szCs w:val="22"/>
                        </w:rPr>
                        <w:fldChar w:fldCharType="end"/>
                      </w:r>
                      <w:r w:rsidRPr="00DA60DA">
                        <w:rPr>
                          <w:sz w:val="22"/>
                          <w:szCs w:val="22"/>
                        </w:rPr>
                        <w:t>: Connection between GitHub Repository and Spring Micro Service</w:t>
                      </w:r>
                      <w:bookmarkEnd w:id="256"/>
                    </w:p>
                  </w:txbxContent>
                </v:textbox>
                <w10:wrap type="square"/>
              </v:shape>
            </w:pict>
          </mc:Fallback>
        </mc:AlternateContent>
      </w:r>
      <w:r w:rsidR="00ED1107" w:rsidRPr="00DA60DA">
        <w:rPr>
          <w:rFonts w:eastAsia="Times"/>
          <w:lang w:eastAsia="de-DE"/>
        </w:rPr>
        <w:br w:type="page"/>
      </w:r>
    </w:p>
    <w:p w14:paraId="1CE36F53" w14:textId="6A023A3F" w:rsidR="001B2A44" w:rsidRPr="00DA60DA" w:rsidRDefault="001B2A44" w:rsidP="001B2A44">
      <w:pPr>
        <w:pStyle w:val="Heading3"/>
        <w:rPr>
          <w:rFonts w:eastAsia="Times"/>
          <w:lang w:eastAsia="de-DE"/>
        </w:rPr>
      </w:pPr>
      <w:bookmarkStart w:id="257" w:name="_Toc205645903"/>
      <w:r w:rsidRPr="00DA60DA">
        <w:rPr>
          <w:rFonts w:eastAsia="Times"/>
          <w:lang w:eastAsia="de-DE"/>
        </w:rPr>
        <w:lastRenderedPageBreak/>
        <w:t xml:space="preserve">Docker </w:t>
      </w:r>
      <w:r w:rsidR="00727E9C" w:rsidRPr="00DA60DA">
        <w:rPr>
          <w:rFonts w:eastAsia="Times"/>
          <w:lang w:eastAsia="de-DE"/>
        </w:rPr>
        <w:t>C</w:t>
      </w:r>
      <w:r w:rsidR="00D82DF2" w:rsidRPr="00DA60DA">
        <w:rPr>
          <w:rFonts w:eastAsia="Times"/>
          <w:lang w:eastAsia="de-DE"/>
        </w:rPr>
        <w:t>ompose</w:t>
      </w:r>
      <w:bookmarkEnd w:id="257"/>
    </w:p>
    <w:p w14:paraId="0BB11C00" w14:textId="77777777" w:rsidR="001B2A44" w:rsidRPr="00DA60DA" w:rsidRDefault="001B2A44" w:rsidP="00727E9C">
      <w:pPr>
        <w:pStyle w:val="Text"/>
      </w:pPr>
      <w:r w:rsidRPr="00DA60DA">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DA60DA" w:rsidRDefault="001B2A44" w:rsidP="001B2A44">
      <w:pPr>
        <w:rPr>
          <w:rFonts w:eastAsia="Times"/>
          <w:sz w:val="22"/>
          <w:szCs w:val="22"/>
          <w:lang w:eastAsia="de-DE"/>
        </w:rPr>
      </w:pPr>
    </w:p>
    <w:p w14:paraId="24FAC924" w14:textId="77777777" w:rsidR="001B2A44" w:rsidRPr="00DA60DA" w:rsidRDefault="001B2A44" w:rsidP="00604883">
      <w:pPr>
        <w:pStyle w:val="Text"/>
      </w:pPr>
      <w:r w:rsidRPr="00DA60DA">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DA60DA" w:rsidRDefault="001B2A44" w:rsidP="001B2A44">
      <w:pPr>
        <w:rPr>
          <w:rFonts w:eastAsia="Times"/>
          <w:sz w:val="22"/>
          <w:szCs w:val="22"/>
          <w:lang w:eastAsia="de-DE"/>
        </w:rPr>
      </w:pPr>
    </w:p>
    <w:p w14:paraId="72CDB99D" w14:textId="6CE1CC7B" w:rsidR="001B2A44" w:rsidRPr="00DA60DA" w:rsidRDefault="001B2A44" w:rsidP="00604883">
      <w:pPr>
        <w:pStyle w:val="Text"/>
      </w:pPr>
      <w:r w:rsidRPr="00DA60DA">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12C6BA32" w:rsidR="001B2A44" w:rsidRPr="00DA60DA" w:rsidRDefault="001B2A44" w:rsidP="00604883">
      <w:pPr>
        <w:pStyle w:val="Text"/>
      </w:pPr>
      <w:r w:rsidRPr="00DA60DA">
        <w:t>In your current setup, Docker Compose is being used to orchestrate services such as RabbitMQ and the Config Server, along with shared configurations and environment-specific settings. Each environment (default, QA, production) has its own folder with a docker-compose.yml and common-config.yml, allowing for modular and reusable configuration.</w:t>
      </w:r>
    </w:p>
    <w:p w14:paraId="00580BBE" w14:textId="77777777" w:rsidR="00604883" w:rsidRPr="00DA60DA" w:rsidRDefault="00604883" w:rsidP="00604883">
      <w:pPr>
        <w:pStyle w:val="Text"/>
      </w:pPr>
    </w:p>
    <w:p w14:paraId="1FA7C86F" w14:textId="16DC0C0B" w:rsidR="001B2A44" w:rsidRPr="00DA60DA" w:rsidRDefault="001B2A44" w:rsidP="00604883">
      <w:pPr>
        <w:pStyle w:val="Text"/>
      </w:pPr>
      <w:r w:rsidRPr="00DA60DA">
        <w:t>The rabbit service includes health checks and port mappings, and it extends configuration from a shared file to define networking rules. The configserver depends on RabbitMQ, uses health checks to ensure it only starts when RabbitMQ is healthy, and imports properties from the centralized config server using Spring Cloud Config.</w:t>
      </w:r>
    </w:p>
    <w:p w14:paraId="02C1207F" w14:textId="77777777" w:rsidR="001B2A44" w:rsidRPr="00DA60DA" w:rsidRDefault="001B2A44" w:rsidP="00604883">
      <w:pPr>
        <w:pStyle w:val="Text"/>
      </w:pPr>
      <w:r w:rsidRPr="00DA60DA">
        <w:t>Shared configuration blocks such as microservice-base-config and microservice-configserver-config handle common settings like memory limits, environment variables, and Spring profiles. This promotes reuse, consistency, and easier management of resources.</w:t>
      </w:r>
    </w:p>
    <w:p w14:paraId="46085744" w14:textId="73D0A617" w:rsidR="001B2A44" w:rsidRPr="00DA60DA" w:rsidRDefault="001B2A44" w:rsidP="001B2A44">
      <w:pPr>
        <w:rPr>
          <w:rFonts w:eastAsia="Times"/>
          <w:sz w:val="22"/>
          <w:szCs w:val="22"/>
          <w:lang w:eastAsia="de-DE"/>
        </w:rPr>
      </w:pPr>
    </w:p>
    <w:p w14:paraId="0DA31CC5" w14:textId="735C96C7" w:rsidR="001B2A44" w:rsidRPr="00DA60DA" w:rsidRDefault="001B2A44" w:rsidP="00604883">
      <w:pPr>
        <w:pStyle w:val="Text"/>
      </w:pPr>
      <w:r w:rsidRPr="00DA60DA">
        <w:lastRenderedPageBreak/>
        <w:t xml:space="preserve">Thanks to Docker Compose, </w:t>
      </w:r>
      <w:r w:rsidR="00604883" w:rsidRPr="00DA60DA">
        <w:t>all</w:t>
      </w:r>
      <w:r w:rsidRPr="00DA60DA">
        <w:t xml:space="preserve"> these services can be started with a single command. </w:t>
      </w:r>
      <w:r w:rsidR="0025361E" w:rsidRPr="00DA60DA">
        <w:t>Dependence is</w:t>
      </w:r>
      <w:r w:rsidRPr="00DA60DA">
        <w:t xml:space="preserve"> managed automatically, services wait for each other based on health checks, and all configuration details are version-controlled and environment-specific.</w:t>
      </w:r>
    </w:p>
    <w:p w14:paraId="72F712B5" w14:textId="0D76E207" w:rsidR="00604883" w:rsidRPr="00DA60DA" w:rsidRDefault="003A576F" w:rsidP="00604883">
      <w:pPr>
        <w:spacing w:after="0" w:line="240" w:lineRule="auto"/>
        <w:jc w:val="left"/>
        <w:rPr>
          <w:rFonts w:eastAsia="Times"/>
          <w:sz w:val="22"/>
          <w:szCs w:val="22"/>
          <w:lang w:eastAsia="de-DE"/>
        </w:rPr>
      </w:pPr>
      <w:r w:rsidRPr="00DA60DA">
        <mc:AlternateContent>
          <mc:Choice Requires="wps">
            <w:drawing>
              <wp:anchor distT="0" distB="0" distL="114300" distR="114300" simplePos="0" relativeHeight="251997184" behindDoc="0" locked="0" layoutInCell="1" allowOverlap="1" wp14:anchorId="24C9D5D3" wp14:editId="27CB12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2D2B5579" w:rsidR="003A576F" w:rsidRPr="00DA60DA" w:rsidRDefault="003A576F" w:rsidP="003A576F">
                            <w:pPr>
                              <w:pStyle w:val="Caption"/>
                              <w:rPr>
                                <w:sz w:val="22"/>
                                <w:szCs w:val="22"/>
                              </w:rPr>
                            </w:pPr>
                            <w:bookmarkStart w:id="258" w:name="_Toc20564539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62</w:t>
                            </w:r>
                            <w:r w:rsidRPr="00DA60DA">
                              <w:rPr>
                                <w:sz w:val="22"/>
                                <w:szCs w:val="22"/>
                              </w:rPr>
                              <w:fldChar w:fldCharType="end"/>
                            </w:r>
                            <w:r w:rsidRPr="00DA60DA">
                              <w:rPr>
                                <w:sz w:val="22"/>
                                <w:szCs w:val="22"/>
                              </w:rPr>
                              <w:t>: Rabbit Docker Compos Example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86"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" stroked="f">
                <v:textbox style="mso-fit-shape-to-text:t" inset="0,0,0,0">
                  <w:txbxContent>
                    <w:p w14:paraId="1094FBB0" w14:textId="2D2B5579" w:rsidR="003A576F" w:rsidRPr="00DA60DA" w:rsidRDefault="003A576F" w:rsidP="003A576F">
                      <w:pPr>
                        <w:pStyle w:val="Caption"/>
                        <w:rPr>
                          <w:sz w:val="22"/>
                          <w:szCs w:val="22"/>
                        </w:rPr>
                      </w:pPr>
                      <w:bookmarkStart w:id="259" w:name="_Toc20564539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62</w:t>
                      </w:r>
                      <w:r w:rsidRPr="00DA60DA">
                        <w:rPr>
                          <w:sz w:val="22"/>
                          <w:szCs w:val="22"/>
                        </w:rPr>
                        <w:fldChar w:fldCharType="end"/>
                      </w:r>
                      <w:r w:rsidRPr="00DA60DA">
                        <w:rPr>
                          <w:sz w:val="22"/>
                          <w:szCs w:val="22"/>
                        </w:rPr>
                        <w:t>: Rabbit Docker Compos Example</w:t>
                      </w:r>
                      <w:bookmarkEnd w:id="259"/>
                    </w:p>
                  </w:txbxContent>
                </v:textbox>
                <w10:wrap type="square"/>
              </v:shape>
            </w:pict>
          </mc:Fallback>
        </mc:AlternateContent>
      </w:r>
      <w:r w:rsidR="00604883" w:rsidRPr="00DA60DA">
        <w:drawing>
          <wp:anchor distT="0" distB="0" distL="114300" distR="114300" simplePos="0" relativeHeight="251805696" behindDoc="0" locked="0" layoutInCell="1" allowOverlap="1" wp14:anchorId="4D003BCB" wp14:editId="319E9D3A">
            <wp:simplePos x="0" y="0"/>
            <wp:positionH relativeFrom="margin">
              <wp:align>center</wp:align>
            </wp:positionH>
            <wp:positionV relativeFrom="margin">
              <wp:posOffset>3701415</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BB003CF" w:rsidR="003A576F" w:rsidRPr="00DA60DA" w:rsidRDefault="003A576F" w:rsidP="003A576F">
                            <w:pPr>
                              <w:pStyle w:val="Caption"/>
                            </w:pPr>
                            <w:bookmarkStart w:id="260" w:name="_Toc205645400"/>
                            <w:r w:rsidRPr="00DA60DA">
                              <w:t xml:space="preserve">Figure </w:t>
                            </w:r>
                            <w:r w:rsidRPr="00DA60DA">
                              <w:fldChar w:fldCharType="begin"/>
                            </w:r>
                            <w:r w:rsidRPr="00DA60DA">
                              <w:instrText xml:space="preserve"> SEQ Figure \* ARABIC </w:instrText>
                            </w:r>
                            <w:r w:rsidRPr="00DA60DA">
                              <w:fldChar w:fldCharType="separate"/>
                            </w:r>
                            <w:r w:rsidR="00B61D48" w:rsidRPr="00DA60DA">
                              <w:t>63</w:t>
                            </w:r>
                            <w:r w:rsidRPr="00DA60DA">
                              <w:fldChar w:fldCharType="end"/>
                            </w:r>
                            <w:r w:rsidRPr="00DA60DA">
                              <w:t>: Docker Compose Folder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87"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ie4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9+lmdnPLmSTf7ONt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" stroked="f">
                <v:textbox style="mso-fit-shape-to-text:t" inset="0,0,0,0">
                  <w:txbxContent>
                    <w:p w14:paraId="0C110834" w14:textId="0BB003CF" w:rsidR="003A576F" w:rsidRPr="00DA60DA" w:rsidRDefault="003A576F" w:rsidP="003A576F">
                      <w:pPr>
                        <w:pStyle w:val="Caption"/>
                      </w:pPr>
                      <w:bookmarkStart w:id="261" w:name="_Toc205645400"/>
                      <w:r w:rsidRPr="00DA60DA">
                        <w:t xml:space="preserve">Figure </w:t>
                      </w:r>
                      <w:r w:rsidRPr="00DA60DA">
                        <w:fldChar w:fldCharType="begin"/>
                      </w:r>
                      <w:r w:rsidRPr="00DA60DA">
                        <w:instrText xml:space="preserve"> SEQ Figure \* ARABIC </w:instrText>
                      </w:r>
                      <w:r w:rsidRPr="00DA60DA">
                        <w:fldChar w:fldCharType="separate"/>
                      </w:r>
                      <w:r w:rsidR="00B61D48" w:rsidRPr="00DA60DA">
                        <w:t>63</w:t>
                      </w:r>
                      <w:r w:rsidRPr="00DA60DA">
                        <w:fldChar w:fldCharType="end"/>
                      </w:r>
                      <w:r w:rsidRPr="00DA60DA">
                        <w:t>: Docker Compose Folder</w:t>
                      </w:r>
                      <w:bookmarkEnd w:id="261"/>
                    </w:p>
                  </w:txbxContent>
                </v:textbox>
                <w10:wrap type="square"/>
              </v:shape>
            </w:pict>
          </mc:Fallback>
        </mc:AlternateContent>
      </w:r>
      <w:r w:rsidR="00604883" w:rsidRPr="00DA60DA">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DA60DA">
        <w:rPr>
          <w:rFonts w:eastAsia="Times"/>
          <w:sz w:val="22"/>
          <w:szCs w:val="22"/>
          <w:lang w:eastAsia="de-DE"/>
        </w:rPr>
        <w:br w:type="page"/>
      </w:r>
    </w:p>
    <w:p w14:paraId="07A02E03" w14:textId="77777777" w:rsidR="00604883" w:rsidRPr="00DA60DA" w:rsidRDefault="00604883" w:rsidP="00604883">
      <w:pPr>
        <w:spacing w:after="0" w:line="240" w:lineRule="auto"/>
        <w:jc w:val="left"/>
        <w:rPr>
          <w:rFonts w:eastAsia="Times"/>
          <w:sz w:val="22"/>
          <w:szCs w:val="22"/>
          <w:lang w:eastAsia="de-DE"/>
        </w:rPr>
      </w:pPr>
    </w:p>
    <w:p w14:paraId="757DBEDE" w14:textId="77777777" w:rsidR="00604883" w:rsidRPr="00DA60DA" w:rsidRDefault="00604883" w:rsidP="00604883">
      <w:pPr>
        <w:spacing w:after="0" w:line="240" w:lineRule="auto"/>
        <w:jc w:val="left"/>
        <w:rPr>
          <w:rFonts w:eastAsia="Times"/>
          <w:sz w:val="22"/>
          <w:szCs w:val="22"/>
          <w:lang w:eastAsia="de-DE"/>
        </w:rPr>
      </w:pPr>
    </w:p>
    <w:p w14:paraId="2F148A87" w14:textId="77777777" w:rsidR="00604883" w:rsidRPr="00DA60DA" w:rsidRDefault="00604883" w:rsidP="00604883">
      <w:pPr>
        <w:spacing w:after="0" w:line="240" w:lineRule="auto"/>
        <w:jc w:val="left"/>
        <w:rPr>
          <w:rFonts w:eastAsia="Times"/>
          <w:sz w:val="22"/>
          <w:szCs w:val="22"/>
          <w:lang w:eastAsia="de-DE"/>
        </w:rPr>
      </w:pPr>
    </w:p>
    <w:p w14:paraId="75AED376" w14:textId="77777777" w:rsidR="00604883" w:rsidRPr="00DA60DA" w:rsidRDefault="00604883" w:rsidP="00604883">
      <w:pPr>
        <w:spacing w:after="0" w:line="240" w:lineRule="auto"/>
        <w:jc w:val="left"/>
        <w:rPr>
          <w:rFonts w:eastAsia="Times"/>
          <w:sz w:val="22"/>
          <w:szCs w:val="22"/>
          <w:lang w:eastAsia="de-DE"/>
        </w:rPr>
      </w:pPr>
    </w:p>
    <w:p w14:paraId="6696152A" w14:textId="77777777" w:rsidR="00604883" w:rsidRPr="00DA60DA" w:rsidRDefault="00604883" w:rsidP="00604883">
      <w:pPr>
        <w:spacing w:after="0" w:line="240" w:lineRule="auto"/>
        <w:jc w:val="left"/>
        <w:rPr>
          <w:rFonts w:eastAsia="Times"/>
          <w:sz w:val="22"/>
          <w:szCs w:val="22"/>
          <w:lang w:eastAsia="de-DE"/>
        </w:rPr>
      </w:pPr>
    </w:p>
    <w:p w14:paraId="51C2A63D" w14:textId="77777777" w:rsidR="00604883" w:rsidRPr="00DA60DA" w:rsidRDefault="00604883" w:rsidP="00604883">
      <w:pPr>
        <w:spacing w:after="0" w:line="240" w:lineRule="auto"/>
        <w:jc w:val="left"/>
        <w:rPr>
          <w:rFonts w:eastAsia="Times"/>
          <w:sz w:val="22"/>
          <w:szCs w:val="22"/>
          <w:lang w:eastAsia="de-DE"/>
        </w:rPr>
      </w:pPr>
    </w:p>
    <w:p w14:paraId="76628AB2" w14:textId="77777777" w:rsidR="00604883" w:rsidRPr="00DA60DA" w:rsidRDefault="00604883" w:rsidP="00604883">
      <w:pPr>
        <w:spacing w:after="0" w:line="240" w:lineRule="auto"/>
        <w:jc w:val="left"/>
        <w:rPr>
          <w:rFonts w:eastAsia="Times"/>
          <w:sz w:val="22"/>
          <w:szCs w:val="22"/>
          <w:lang w:eastAsia="de-DE"/>
        </w:rPr>
      </w:pPr>
    </w:p>
    <w:p w14:paraId="0299EC45" w14:textId="77777777" w:rsidR="00604883" w:rsidRPr="00DA60DA" w:rsidRDefault="00604883" w:rsidP="00604883">
      <w:pPr>
        <w:spacing w:after="0" w:line="240" w:lineRule="auto"/>
        <w:jc w:val="left"/>
        <w:rPr>
          <w:rFonts w:eastAsia="Times"/>
          <w:sz w:val="22"/>
          <w:szCs w:val="22"/>
          <w:lang w:eastAsia="de-DE"/>
        </w:rPr>
      </w:pPr>
    </w:p>
    <w:p w14:paraId="1D5253DC" w14:textId="77777777" w:rsidR="00604883" w:rsidRPr="00DA60DA" w:rsidRDefault="00604883" w:rsidP="00604883">
      <w:pPr>
        <w:spacing w:after="0" w:line="240" w:lineRule="auto"/>
        <w:jc w:val="left"/>
        <w:rPr>
          <w:rFonts w:eastAsia="Times"/>
          <w:sz w:val="22"/>
          <w:szCs w:val="22"/>
          <w:lang w:eastAsia="de-DE"/>
        </w:rPr>
      </w:pPr>
    </w:p>
    <w:p w14:paraId="7B756AEE" w14:textId="77777777" w:rsidR="00604883" w:rsidRPr="00DA60DA" w:rsidRDefault="00604883" w:rsidP="00604883">
      <w:pPr>
        <w:spacing w:after="0" w:line="240" w:lineRule="auto"/>
        <w:jc w:val="left"/>
        <w:rPr>
          <w:rFonts w:eastAsia="Times"/>
          <w:sz w:val="22"/>
          <w:szCs w:val="22"/>
          <w:lang w:eastAsia="de-DE"/>
        </w:rPr>
      </w:pPr>
    </w:p>
    <w:p w14:paraId="6A5CBDAC" w14:textId="77777777" w:rsidR="00604883" w:rsidRPr="00DA60DA" w:rsidRDefault="00604883" w:rsidP="00604883">
      <w:pPr>
        <w:spacing w:after="0" w:line="240" w:lineRule="auto"/>
        <w:jc w:val="left"/>
        <w:rPr>
          <w:rFonts w:eastAsia="Times"/>
          <w:sz w:val="22"/>
          <w:szCs w:val="22"/>
          <w:lang w:eastAsia="de-DE"/>
        </w:rPr>
      </w:pPr>
    </w:p>
    <w:p w14:paraId="37032439" w14:textId="77777777" w:rsidR="00604883" w:rsidRPr="00DA60DA" w:rsidRDefault="00604883" w:rsidP="00604883">
      <w:pPr>
        <w:spacing w:after="0" w:line="240" w:lineRule="auto"/>
        <w:jc w:val="left"/>
        <w:rPr>
          <w:rFonts w:eastAsia="Times"/>
          <w:sz w:val="22"/>
          <w:szCs w:val="22"/>
          <w:lang w:eastAsia="de-DE"/>
        </w:rPr>
      </w:pPr>
    </w:p>
    <w:p w14:paraId="7BDEF1A5" w14:textId="77777777" w:rsidR="00604883" w:rsidRPr="00DA60DA" w:rsidRDefault="00604883" w:rsidP="00604883">
      <w:pPr>
        <w:spacing w:after="0" w:line="240" w:lineRule="auto"/>
        <w:jc w:val="left"/>
        <w:rPr>
          <w:rFonts w:eastAsia="Times"/>
          <w:sz w:val="22"/>
          <w:szCs w:val="22"/>
          <w:lang w:eastAsia="de-DE"/>
        </w:rPr>
      </w:pPr>
    </w:p>
    <w:p w14:paraId="3B0D602C" w14:textId="77777777" w:rsidR="00604883" w:rsidRPr="00DA60DA" w:rsidRDefault="00604883" w:rsidP="00604883">
      <w:pPr>
        <w:spacing w:after="0" w:line="240" w:lineRule="auto"/>
        <w:jc w:val="left"/>
        <w:rPr>
          <w:rFonts w:eastAsia="Times"/>
          <w:sz w:val="22"/>
          <w:szCs w:val="22"/>
          <w:lang w:eastAsia="de-DE"/>
        </w:rPr>
      </w:pPr>
    </w:p>
    <w:p w14:paraId="2E915DC9" w14:textId="77777777" w:rsidR="00604883" w:rsidRPr="00DA60DA" w:rsidRDefault="00604883" w:rsidP="00604883">
      <w:pPr>
        <w:spacing w:after="0" w:line="240" w:lineRule="auto"/>
        <w:jc w:val="left"/>
        <w:rPr>
          <w:rFonts w:eastAsia="Times"/>
          <w:sz w:val="22"/>
          <w:szCs w:val="22"/>
          <w:lang w:eastAsia="de-DE"/>
        </w:rPr>
      </w:pPr>
    </w:p>
    <w:p w14:paraId="1F1D09D4" w14:textId="77777777" w:rsidR="00604883" w:rsidRPr="00DA60DA" w:rsidRDefault="00604883" w:rsidP="00604883">
      <w:pPr>
        <w:spacing w:after="0" w:line="240" w:lineRule="auto"/>
        <w:jc w:val="left"/>
        <w:rPr>
          <w:rFonts w:eastAsia="Times"/>
          <w:sz w:val="22"/>
          <w:szCs w:val="22"/>
          <w:lang w:eastAsia="de-DE"/>
        </w:rPr>
      </w:pPr>
    </w:p>
    <w:p w14:paraId="2C680FD4" w14:textId="77777777" w:rsidR="00604883" w:rsidRPr="00DA60DA" w:rsidRDefault="00604883" w:rsidP="00604883">
      <w:pPr>
        <w:spacing w:after="0" w:line="240" w:lineRule="auto"/>
        <w:jc w:val="left"/>
        <w:rPr>
          <w:rFonts w:eastAsia="Times"/>
          <w:sz w:val="22"/>
          <w:szCs w:val="22"/>
          <w:lang w:eastAsia="de-DE"/>
        </w:rPr>
      </w:pPr>
    </w:p>
    <w:p w14:paraId="7B337503" w14:textId="77777777" w:rsidR="00604883" w:rsidRPr="00DA60DA" w:rsidRDefault="00604883" w:rsidP="00604883">
      <w:pPr>
        <w:spacing w:after="0" w:line="240" w:lineRule="auto"/>
        <w:jc w:val="left"/>
        <w:rPr>
          <w:rFonts w:eastAsia="Times"/>
          <w:sz w:val="22"/>
          <w:szCs w:val="22"/>
          <w:lang w:eastAsia="de-DE"/>
        </w:rPr>
      </w:pPr>
    </w:p>
    <w:p w14:paraId="719E155F" w14:textId="77777777" w:rsidR="00604883" w:rsidRPr="00DA60DA" w:rsidRDefault="00604883" w:rsidP="00604883">
      <w:pPr>
        <w:spacing w:after="0" w:line="240" w:lineRule="auto"/>
        <w:jc w:val="left"/>
        <w:rPr>
          <w:rFonts w:eastAsia="Times"/>
          <w:sz w:val="22"/>
          <w:szCs w:val="22"/>
          <w:lang w:eastAsia="de-DE"/>
        </w:rPr>
      </w:pPr>
    </w:p>
    <w:p w14:paraId="14BFB39A" w14:textId="77777777" w:rsidR="00604883" w:rsidRPr="00DA60DA" w:rsidRDefault="00604883" w:rsidP="00604883">
      <w:pPr>
        <w:spacing w:after="0" w:line="240" w:lineRule="auto"/>
        <w:jc w:val="left"/>
        <w:rPr>
          <w:rFonts w:eastAsia="Times"/>
          <w:sz w:val="22"/>
          <w:szCs w:val="22"/>
          <w:lang w:eastAsia="de-DE"/>
        </w:rPr>
      </w:pPr>
    </w:p>
    <w:p w14:paraId="26C3A63A" w14:textId="77777777" w:rsidR="00604883" w:rsidRPr="00DA60DA" w:rsidRDefault="00604883" w:rsidP="00604883">
      <w:pPr>
        <w:spacing w:after="0" w:line="240" w:lineRule="auto"/>
        <w:jc w:val="left"/>
        <w:rPr>
          <w:rFonts w:eastAsia="Times"/>
          <w:sz w:val="22"/>
          <w:szCs w:val="22"/>
          <w:lang w:eastAsia="de-DE"/>
        </w:rPr>
      </w:pPr>
    </w:p>
    <w:p w14:paraId="5AAB0DDD" w14:textId="77777777" w:rsidR="00604883" w:rsidRPr="00DA60DA" w:rsidRDefault="00604883" w:rsidP="00604883">
      <w:pPr>
        <w:spacing w:after="0" w:line="240" w:lineRule="auto"/>
        <w:jc w:val="left"/>
        <w:rPr>
          <w:rFonts w:eastAsia="Times"/>
          <w:sz w:val="22"/>
          <w:szCs w:val="22"/>
          <w:lang w:eastAsia="de-DE"/>
        </w:rPr>
      </w:pPr>
    </w:p>
    <w:p w14:paraId="7E0715EB" w14:textId="77777777" w:rsidR="00604883" w:rsidRPr="00DA60DA" w:rsidRDefault="00604883" w:rsidP="00604883">
      <w:pPr>
        <w:spacing w:after="0" w:line="240" w:lineRule="auto"/>
        <w:jc w:val="left"/>
        <w:rPr>
          <w:rFonts w:eastAsia="Times"/>
          <w:sz w:val="22"/>
          <w:szCs w:val="22"/>
          <w:lang w:eastAsia="de-DE"/>
        </w:rPr>
      </w:pPr>
    </w:p>
    <w:p w14:paraId="79EA734A" w14:textId="77777777" w:rsidR="00604883" w:rsidRPr="00DA60DA" w:rsidRDefault="00604883" w:rsidP="00604883">
      <w:pPr>
        <w:spacing w:after="0" w:line="240" w:lineRule="auto"/>
        <w:jc w:val="left"/>
        <w:rPr>
          <w:rFonts w:eastAsia="Times"/>
          <w:sz w:val="22"/>
          <w:szCs w:val="22"/>
          <w:lang w:eastAsia="de-DE"/>
        </w:rPr>
      </w:pPr>
    </w:p>
    <w:p w14:paraId="113B7B28" w14:textId="350E8417" w:rsidR="00A67CF8" w:rsidRPr="00DA60DA" w:rsidRDefault="00B61D48" w:rsidP="00604883">
      <w:pPr>
        <w:spacing w:after="0" w:line="240" w:lineRule="auto"/>
        <w:jc w:val="left"/>
        <w:rPr>
          <w:rFonts w:eastAsia="Times"/>
          <w:sz w:val="22"/>
          <w:szCs w:val="22"/>
          <w:lang w:eastAsia="de-DE"/>
        </w:rPr>
      </w:pPr>
      <w:r w:rsidRPr="00DA60DA">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2715D305" w:rsidR="00B61D48" w:rsidRPr="00DA60DA" w:rsidRDefault="00B61D48" w:rsidP="00B61D48">
                            <w:pPr>
                              <w:pStyle w:val="Caption"/>
                              <w:rPr>
                                <w:sz w:val="22"/>
                                <w:szCs w:val="22"/>
                              </w:rPr>
                            </w:pPr>
                            <w:bookmarkStart w:id="262" w:name="_Toc20564540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Pr="00DA60DA">
                              <w:rPr>
                                <w:sz w:val="22"/>
                                <w:szCs w:val="22"/>
                              </w:rPr>
                              <w:t>64</w:t>
                            </w:r>
                            <w:r w:rsidRPr="00DA60DA">
                              <w:rPr>
                                <w:sz w:val="22"/>
                                <w:szCs w:val="22"/>
                              </w:rPr>
                              <w:fldChar w:fldCharType="end"/>
                            </w:r>
                            <w:r w:rsidRPr="00DA60DA">
                              <w:rPr>
                                <w:sz w:val="22"/>
                                <w:szCs w:val="22"/>
                              </w:rPr>
                              <w:t>: Common Configuration Inside Docker Compose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88"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KXGwIAAEAEAAAOAAAAZHJzL2Uyb0RvYy54bWysU02P2jAQvVfqf7B8LwGW3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x/HNbHbLmSTf3c1t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" stroked="f">
                <v:textbox style="mso-fit-shape-to-text:t" inset="0,0,0,0">
                  <w:txbxContent>
                    <w:p w14:paraId="0BF0BC01" w14:textId="2715D305" w:rsidR="00B61D48" w:rsidRPr="00DA60DA" w:rsidRDefault="00B61D48" w:rsidP="00B61D48">
                      <w:pPr>
                        <w:pStyle w:val="Caption"/>
                        <w:rPr>
                          <w:sz w:val="22"/>
                          <w:szCs w:val="22"/>
                        </w:rPr>
                      </w:pPr>
                      <w:bookmarkStart w:id="263" w:name="_Toc20564540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Pr="00DA60DA">
                        <w:rPr>
                          <w:sz w:val="22"/>
                          <w:szCs w:val="22"/>
                        </w:rPr>
                        <w:t>64</w:t>
                      </w:r>
                      <w:r w:rsidRPr="00DA60DA">
                        <w:rPr>
                          <w:sz w:val="22"/>
                          <w:szCs w:val="22"/>
                        </w:rPr>
                        <w:fldChar w:fldCharType="end"/>
                      </w:r>
                      <w:r w:rsidRPr="00DA60DA">
                        <w:rPr>
                          <w:sz w:val="22"/>
                          <w:szCs w:val="22"/>
                        </w:rPr>
                        <w:t>: Common Configuration Inside Docker Compose</w:t>
                      </w:r>
                      <w:bookmarkEnd w:id="263"/>
                    </w:p>
                  </w:txbxContent>
                </v:textbox>
                <w10:wrap type="square"/>
              </v:shape>
            </w:pict>
          </mc:Fallback>
        </mc:AlternateContent>
      </w:r>
      <w:r w:rsidR="009470AA" w:rsidRPr="00DA60DA">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050254B0" w:rsidR="009470AA" w:rsidRPr="00DA60DA" w:rsidRDefault="00DD3F64" w:rsidP="00DD3F64">
      <w:pPr>
        <w:pStyle w:val="Heading3"/>
        <w:rPr>
          <w:rFonts w:eastAsia="Times"/>
          <w:lang w:eastAsia="de-DE"/>
        </w:rPr>
      </w:pPr>
      <w:bookmarkStart w:id="264" w:name="_Toc205645904"/>
      <w:r w:rsidRPr="00DA60DA">
        <w:rPr>
          <w:rFonts w:eastAsia="Times"/>
          <w:lang w:eastAsia="de-DE"/>
        </w:rPr>
        <w:t>Spring Boot BOM and Shared Libraries</w:t>
      </w:r>
      <w:bookmarkEnd w:id="264"/>
    </w:p>
    <w:p w14:paraId="47FE9ECD" w14:textId="5EA0F063" w:rsidR="00926E5F" w:rsidRPr="00DA60DA" w:rsidRDefault="00926E5F" w:rsidP="00604883">
      <w:pPr>
        <w:pStyle w:val="Text"/>
      </w:pPr>
      <w:r w:rsidRPr="00DA60DA">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76B50D21" w14:textId="77777777" w:rsidR="00604883" w:rsidRPr="00DA60DA" w:rsidRDefault="00604883" w:rsidP="00604883">
      <w:pPr>
        <w:pStyle w:val="Text"/>
      </w:pPr>
    </w:p>
    <w:p w14:paraId="0E1EE8BB" w14:textId="4D28FB07" w:rsidR="00926E5F" w:rsidRPr="00DA60DA" w:rsidRDefault="00926E5F" w:rsidP="00604883">
      <w:pPr>
        <w:pStyle w:val="Text"/>
      </w:pPr>
      <w:r w:rsidRPr="00DA60DA">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DA60DA" w:rsidRDefault="00926E5F" w:rsidP="00604883">
      <w:pPr>
        <w:pStyle w:val="Text"/>
      </w:pPr>
      <w:r w:rsidRPr="00DA60DA">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2BACBFB9" w:rsidR="00926E5F" w:rsidRPr="00DA60DA" w:rsidRDefault="008C69CA" w:rsidP="00604883">
      <w:pPr>
        <w:pStyle w:val="Text"/>
      </w:pPr>
      <w:r w:rsidRPr="00DA60DA">
        <w:drawing>
          <wp:anchor distT="0" distB="0" distL="114300" distR="114300" simplePos="0" relativeHeight="251811840" behindDoc="0" locked="0" layoutInCell="1" allowOverlap="1" wp14:anchorId="37CC9CC5" wp14:editId="1D43D9F3">
            <wp:simplePos x="0" y="0"/>
            <wp:positionH relativeFrom="margin">
              <wp:align>center</wp:align>
            </wp:positionH>
            <wp:positionV relativeFrom="page">
              <wp:posOffset>3219450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6E5F" w:rsidRPr="00DA60DA">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DA60DA">
        <w:t>buildings</w:t>
      </w:r>
      <w:r w:rsidR="00926E5F" w:rsidRPr="00DA60DA">
        <w:t>, testing, and deployment.</w:t>
      </w:r>
    </w:p>
    <w:p w14:paraId="0B6ABC25" w14:textId="134C2E7A" w:rsidR="009470AA" w:rsidRPr="00DA60DA" w:rsidRDefault="003B7ED0">
      <w:pPr>
        <w:spacing w:after="0" w:line="240" w:lineRule="auto"/>
        <w:jc w:val="left"/>
        <w:rPr>
          <w:rFonts w:eastAsia="Times"/>
          <w:lang w:eastAsia="de-DE"/>
        </w:rPr>
      </w:pPr>
      <w:r w:rsidRPr="00DA60DA">
        <w:rPr>
          <w:rFonts w:eastAsia="Times"/>
          <w:lang w:eastAsia="de-DE"/>
        </w:rPr>
        <w:drawing>
          <wp:anchor distT="0" distB="0" distL="114300" distR="114300" simplePos="0" relativeHeight="251810816" behindDoc="0" locked="0" layoutInCell="1" allowOverlap="1" wp14:anchorId="0A1E9A37" wp14:editId="25F355E5">
            <wp:simplePos x="0" y="0"/>
            <wp:positionH relativeFrom="margin">
              <wp:align>center</wp:align>
            </wp:positionH>
            <wp:positionV relativeFrom="margin">
              <wp:posOffset>4423410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A60DA">
        <w:rPr>
          <w:rFonts w:eastAsia="Times"/>
          <w:lang w:eastAsia="de-DE"/>
        </w:rPr>
        <w:br w:type="page"/>
      </w:r>
    </w:p>
    <w:p w14:paraId="2D30EFF5" w14:textId="3586E6AC" w:rsidR="009470AA" w:rsidRPr="00DA60DA" w:rsidRDefault="009470AA" w:rsidP="009470AA">
      <w:pPr>
        <w:rPr>
          <w:rFonts w:eastAsia="Times"/>
          <w:lang w:eastAsia="de-DE"/>
        </w:rPr>
      </w:pPr>
    </w:p>
    <w:p w14:paraId="042D3997" w14:textId="4D7557E0" w:rsidR="009470AA" w:rsidRPr="00DA60DA" w:rsidRDefault="003B7ED0">
      <w:pPr>
        <w:spacing w:after="0" w:line="240" w:lineRule="auto"/>
        <w:jc w:val="left"/>
        <w:rPr>
          <w:rFonts w:eastAsia="Times" w:cs="Arial"/>
          <w:b/>
          <w:bCs/>
          <w:szCs w:val="26"/>
          <w:lang w:eastAsia="de-DE"/>
        </w:rPr>
      </w:pPr>
      <w:r w:rsidRPr="00DA60DA">
        <w:rPr>
          <w:rFonts w:eastAsia="Times"/>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rFonts w:eastAsia="Times"/>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A60DA">
        <w:rPr>
          <w:rFonts w:eastAsia="Times"/>
          <w:lang w:eastAsia="de-DE"/>
        </w:rPr>
        <w:br w:type="page"/>
      </w:r>
    </w:p>
    <w:p w14:paraId="41372059" w14:textId="77777777" w:rsidR="005136D4" w:rsidRPr="00DA60DA" w:rsidRDefault="005136D4" w:rsidP="005136D4">
      <w:pPr>
        <w:pStyle w:val="Heading3"/>
        <w:rPr>
          <w:rFonts w:eastAsia="Times"/>
          <w:lang w:eastAsia="de-DE"/>
        </w:rPr>
      </w:pPr>
      <w:bookmarkStart w:id="265" w:name="_Toc205645905"/>
      <w:r w:rsidRPr="00DA60DA">
        <w:rPr>
          <w:rFonts w:eastAsia="Times"/>
          <w:sz w:val="22"/>
          <w:szCs w:val="22"/>
          <w:lang w:eastAsia="de-DE"/>
        </w:rPr>
        <w:lastRenderedPageBreak/>
        <w:t>Helm</w:t>
      </w:r>
      <w:bookmarkEnd w:id="265"/>
    </w:p>
    <w:p w14:paraId="7AE0BD83" w14:textId="77777777" w:rsidR="005136D4" w:rsidRPr="00DA60DA" w:rsidRDefault="005136D4" w:rsidP="003A576F">
      <w:pPr>
        <w:pStyle w:val="Text"/>
      </w:pPr>
      <w:r w:rsidRPr="00DA60DA">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DA60DA" w:rsidRDefault="005136D4" w:rsidP="003A576F">
      <w:pPr>
        <w:pStyle w:val="Text"/>
      </w:pPr>
    </w:p>
    <w:p w14:paraId="345F7CB9" w14:textId="77777777" w:rsidR="005136D4" w:rsidRPr="00DA60DA" w:rsidRDefault="005136D4" w:rsidP="003A576F">
      <w:pPr>
        <w:pStyle w:val="Text"/>
      </w:pPr>
      <w:r w:rsidRPr="00DA60DA">
        <w:t>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value.yaml file. During the deployment process, Helm populates placeholders with the defined values, thereby automatically generating tailored manifests for each service.</w:t>
      </w:r>
    </w:p>
    <w:p w14:paraId="4E4089D7" w14:textId="77777777" w:rsidR="005136D4" w:rsidRPr="00DA60DA" w:rsidRDefault="005136D4" w:rsidP="003A576F">
      <w:pPr>
        <w:pStyle w:val="Text"/>
      </w:pPr>
    </w:p>
    <w:p w14:paraId="1CF4E5A2" w14:textId="77777777" w:rsidR="005136D4" w:rsidRPr="00DA60DA" w:rsidRDefault="005136D4" w:rsidP="003A576F">
      <w:pPr>
        <w:pStyle w:val="Text"/>
      </w:pPr>
      <w:r w:rsidRPr="00DA60DA">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DA60DA" w:rsidRDefault="005136D4" w:rsidP="003A576F">
      <w:pPr>
        <w:pStyle w:val="Text"/>
      </w:pPr>
    </w:p>
    <w:p w14:paraId="5B390D73" w14:textId="08E4DD41" w:rsidR="005136D4" w:rsidRPr="00DA60DA" w:rsidRDefault="005136D4" w:rsidP="003A576F">
      <w:pPr>
        <w:pStyle w:val="Text"/>
      </w:pPr>
      <w:r w:rsidRPr="00DA60DA">
        <w:t xml:space="preserve">Furthermore, Helm maintains a version history of deployments, facilitating a straightforward rollback to a previous state. </w:t>
      </w:r>
      <w:r w:rsidR="00F822C6" w:rsidRPr="00DA60DA">
        <w:t>Like</w:t>
      </w:r>
      <w:r w:rsidRPr="00DA60DA">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DA60DA" w:rsidRDefault="005136D4" w:rsidP="003A576F">
      <w:pPr>
        <w:pStyle w:val="Text"/>
      </w:pPr>
    </w:p>
    <w:p w14:paraId="611AEC76" w14:textId="77777777" w:rsidR="005136D4" w:rsidRPr="00DA60DA" w:rsidRDefault="005136D4" w:rsidP="003A576F">
      <w:pPr>
        <w:pStyle w:val="Text"/>
      </w:pPr>
      <w:r w:rsidRPr="00DA60DA">
        <w:t xml:space="preserve">A standard Helm chart structure comprises a top-level folder (for instance, wordpress), a Chart.yaml file containing metadata, a values.yaml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DA60DA" w:rsidRDefault="005136D4" w:rsidP="005136D4">
      <w:pPr>
        <w:spacing w:after="0" w:line="240" w:lineRule="auto"/>
        <w:jc w:val="left"/>
        <w:rPr>
          <w:rFonts w:eastAsia="Times"/>
          <w:sz w:val="22"/>
          <w:szCs w:val="22"/>
          <w:lang w:eastAsia="de-DE"/>
        </w:rPr>
      </w:pPr>
      <w:r w:rsidRPr="00DA60DA">
        <w:rPr>
          <w:rFonts w:eastAsia="Times"/>
          <w:sz w:val="22"/>
          <w:szCs w:val="22"/>
          <w:lang w:eastAsia="de-DE"/>
        </w:rPr>
        <w:br w:type="page"/>
      </w:r>
    </w:p>
    <w:p w14:paraId="314A145B" w14:textId="77777777" w:rsidR="005136D4" w:rsidRPr="00DA60DA" w:rsidRDefault="005136D4" w:rsidP="005136D4">
      <w:pPr>
        <w:spacing w:after="0" w:line="240" w:lineRule="auto"/>
        <w:jc w:val="left"/>
        <w:rPr>
          <w:rFonts w:eastAsia="Times"/>
          <w:sz w:val="22"/>
          <w:szCs w:val="22"/>
          <w:lang w:eastAsia="de-DE"/>
        </w:rPr>
      </w:pPr>
      <w:r w:rsidRPr="00DA60DA">
        <w:rPr>
          <w:rFonts w:eastAsia="Times"/>
          <w:sz w:val="22"/>
          <w:szCs w:val="22"/>
          <w:lang w:eastAsia="de-DE"/>
        </w:rPr>
        <w:lastRenderedPageBreak/>
        <w:br w:type="page"/>
      </w:r>
    </w:p>
    <w:p w14:paraId="199318F2" w14:textId="77777777" w:rsidR="00966DBA" w:rsidRPr="00DA60DA" w:rsidRDefault="001E21EA" w:rsidP="001404FF">
      <w:pPr>
        <w:pStyle w:val="Heading3"/>
        <w:rPr>
          <w:rFonts w:eastAsia="Times"/>
          <w:lang w:eastAsia="de-DE"/>
        </w:rPr>
      </w:pPr>
      <w:bookmarkStart w:id="266" w:name="_Toc205645906"/>
      <w:r w:rsidRPr="00DA60DA">
        <w:rPr>
          <w:rFonts w:eastAsia="Times"/>
          <w:lang w:eastAsia="de-DE"/>
        </w:rPr>
        <w:lastRenderedPageBreak/>
        <w:t>Result</w:t>
      </w:r>
      <w:bookmarkEnd w:id="266"/>
      <w:r w:rsidRPr="00DA60DA">
        <w:rPr>
          <w:rFonts w:eastAsia="Times"/>
          <w:lang w:eastAsia="de-DE"/>
        </w:rPr>
        <w:t xml:space="preserve"> </w:t>
      </w:r>
    </w:p>
    <w:p w14:paraId="41AF9735" w14:textId="45C0785F" w:rsidR="00966DBA" w:rsidRPr="00DA60DA" w:rsidRDefault="00966DBA" w:rsidP="00C92925">
      <w:pPr>
        <w:spacing w:after="0" w:line="240" w:lineRule="auto"/>
        <w:jc w:val="left"/>
        <w:rPr>
          <w:rFonts w:eastAsia="Times" w:cs="Arial"/>
          <w:b/>
          <w:bCs/>
          <w:szCs w:val="26"/>
          <w:lang w:eastAsia="de-DE"/>
        </w:rPr>
      </w:pPr>
      <w:r w:rsidRPr="00DA60DA">
        <w:rPr>
          <w:rFonts w:eastAsia="Times"/>
          <w:lang w:eastAsia="de-DE"/>
        </w:rPr>
        <w:br w:type="page"/>
      </w:r>
      <w:r w:rsidRPr="00DA60DA">
        <w:rPr>
          <w:rFonts w:eastAsia="Times"/>
          <w:lang w:eastAsia="de-DE"/>
        </w:rPr>
        <w:lastRenderedPageBreak/>
        <w:br w:type="page"/>
      </w:r>
    </w:p>
    <w:p w14:paraId="3BE5075F" w14:textId="5171B718" w:rsidR="00B21BA6" w:rsidRPr="00DA60DA" w:rsidRDefault="00B21BA6" w:rsidP="00B21BA6">
      <w:pPr>
        <w:pStyle w:val="Heading2"/>
        <w:rPr>
          <w:rFonts w:eastAsia="Times"/>
          <w:lang w:eastAsia="de-DE"/>
        </w:rPr>
      </w:pPr>
      <w:bookmarkStart w:id="267" w:name="_Toc205645907"/>
      <w:r w:rsidRPr="00DA60DA">
        <w:rPr>
          <w:rFonts w:eastAsia="Times"/>
          <w:lang w:eastAsia="de-DE"/>
        </w:rPr>
        <w:lastRenderedPageBreak/>
        <w:t>Security</w:t>
      </w:r>
      <w:bookmarkEnd w:id="267"/>
    </w:p>
    <w:p w14:paraId="2E0A09E3" w14:textId="5E2D1D76" w:rsidR="007E2940" w:rsidRPr="00DA60DA" w:rsidRDefault="007E2940" w:rsidP="007E2940">
      <w:pPr>
        <w:pStyle w:val="Heading3"/>
        <w:rPr>
          <w:rFonts w:eastAsia="Times"/>
          <w:lang w:eastAsia="de-DE"/>
        </w:rPr>
      </w:pPr>
      <w:bookmarkStart w:id="268" w:name="_Toc205645908"/>
      <w:r w:rsidRPr="00DA60DA">
        <w:rPr>
          <w:rFonts w:eastAsia="Times"/>
          <w:lang w:eastAsia="de-DE"/>
        </w:rPr>
        <w:t>KeyCloak</w:t>
      </w:r>
      <w:bookmarkEnd w:id="268"/>
    </w:p>
    <w:p w14:paraId="1F1030A0" w14:textId="77777777" w:rsidR="00AD0794" w:rsidRPr="00DA60DA" w:rsidRDefault="00AD0794" w:rsidP="001C7575">
      <w:pPr>
        <w:pStyle w:val="Text"/>
      </w:pPr>
      <w:r w:rsidRPr="00DA60DA">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DA60DA" w:rsidRDefault="00AD0794" w:rsidP="001C7575">
      <w:pPr>
        <w:pStyle w:val="Text"/>
      </w:pPr>
    </w:p>
    <w:p w14:paraId="12BD126D" w14:textId="77777777" w:rsidR="00AD0794" w:rsidRPr="00DA60DA" w:rsidRDefault="00AD0794" w:rsidP="001C7575">
      <w:pPr>
        <w:pStyle w:val="Text"/>
      </w:pPr>
      <w:r w:rsidRPr="00DA60DA">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DA60DA" w:rsidRDefault="00AD0794" w:rsidP="001C7575">
      <w:pPr>
        <w:pStyle w:val="Text"/>
      </w:pPr>
    </w:p>
    <w:p w14:paraId="01F66BD1" w14:textId="77777777" w:rsidR="00AD0794" w:rsidRPr="00DA60DA" w:rsidRDefault="00AD0794" w:rsidP="001C7575">
      <w:pPr>
        <w:pStyle w:val="Text"/>
      </w:pPr>
      <w:r w:rsidRPr="00DA60DA">
        <w:t>On the resource server side, Spring Security is configured to control access to specific endpoints based on user roles. These roles are embedded within the access token as claims. To extract and interpret these roles, a custom converter is implemented. The KeycloakRoleConverter reads the realm_access.roles claim from the JWT token and converts each role into a Spring GrantedAuthority, prefixed with ROLE_. This allows fine-grained access control to be enforced through annotations or route-based rules.</w:t>
      </w:r>
    </w:p>
    <w:p w14:paraId="6592D603" w14:textId="77777777" w:rsidR="00AD0794" w:rsidRPr="00DA60DA" w:rsidRDefault="00AD0794" w:rsidP="001C7575">
      <w:pPr>
        <w:pStyle w:val="Text"/>
      </w:pPr>
    </w:p>
    <w:p w14:paraId="4D292DEC" w14:textId="77777777" w:rsidR="00AD0794" w:rsidRPr="00DA60DA" w:rsidRDefault="00AD0794" w:rsidP="001C7575">
      <w:pPr>
        <w:pStyle w:val="Text"/>
      </w:pPr>
      <w:r w:rsidRPr="00DA60DA">
        <w:t>To make this work, the application’s security configuration specifies which paths require which roles. For instance, requests to /campuswien-banking/accounts/** might require the ACCOUNTS role. The Spring configuration also includes a URI pointing to the Keycloak public key set, which is used to verify the signature of JWT tokens.</w:t>
      </w:r>
    </w:p>
    <w:p w14:paraId="3FD398BE" w14:textId="77777777" w:rsidR="00AD0794" w:rsidRPr="00DA60DA" w:rsidRDefault="00AD0794" w:rsidP="001C7575">
      <w:pPr>
        <w:pStyle w:val="Text"/>
      </w:pPr>
    </w:p>
    <w:p w14:paraId="33977AFB" w14:textId="379D3058" w:rsidR="00AD0794" w:rsidRPr="00DA60DA" w:rsidRDefault="00AD0794" w:rsidP="001C7575">
      <w:pPr>
        <w:pStyle w:val="Text"/>
      </w:pPr>
      <w:r w:rsidRPr="00DA60DA">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DA60DA" w:rsidRDefault="00AD0794" w:rsidP="001C7575">
      <w:pPr>
        <w:pStyle w:val="Text"/>
      </w:pPr>
    </w:p>
    <w:p w14:paraId="59CA594A" w14:textId="51942EEE" w:rsidR="00C12732" w:rsidRPr="00DA60DA" w:rsidRDefault="00AD0794" w:rsidP="001C7575">
      <w:pPr>
        <w:pStyle w:val="Text"/>
      </w:pPr>
      <w:r w:rsidRPr="00DA60DA">
        <w:lastRenderedPageBreak/>
        <w:t xml:space="preserve">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 </w:t>
      </w:r>
      <w:r w:rsidR="00C12732" w:rsidRPr="00DA60DA">
        <w:br w:type="page"/>
      </w:r>
    </w:p>
    <w:p w14:paraId="3ACA83D4" w14:textId="2B70C950" w:rsidR="00F95A56" w:rsidRPr="00DA60DA" w:rsidRDefault="00C12732" w:rsidP="00F95A56">
      <w:pPr>
        <w:rPr>
          <w:rFonts w:eastAsia="Times"/>
          <w:lang w:eastAsia="de-DE"/>
        </w:rPr>
      </w:pPr>
      <w:r w:rsidRPr="00DA60DA">
        <w:rPr>
          <w:rFonts w:eastAsia="Times"/>
          <w:lang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93">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Pr="00DA60DA" w:rsidRDefault="00C12732">
      <w:pPr>
        <w:spacing w:after="0" w:line="240" w:lineRule="auto"/>
        <w:jc w:val="left"/>
        <w:rPr>
          <w:rFonts w:eastAsia="Times"/>
          <w:lang w:eastAsia="de-DE"/>
        </w:rPr>
      </w:pPr>
      <w:r w:rsidRPr="00DA60DA">
        <w:rPr>
          <w:rFonts w:eastAsia="Times"/>
          <w:lang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DA60DA">
        <w:rPr>
          <w:rFonts w:eastAsia="Times"/>
          <w:lang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DA60DA">
        <w:rPr>
          <w:rFonts w:eastAsia="Times"/>
          <w:lang w:eastAsia="de-DE"/>
        </w:rPr>
        <w:t xml:space="preserve">  </w:t>
      </w:r>
      <w:r w:rsidR="00F95A56" w:rsidRPr="00DA60DA">
        <w:rPr>
          <w:rFonts w:eastAsia="Times"/>
          <w:lang w:eastAsia="de-DE"/>
        </w:rPr>
        <w:br w:type="page"/>
      </w:r>
    </w:p>
    <w:p w14:paraId="6201E24A" w14:textId="0DAF8C89" w:rsidR="007E2940" w:rsidRPr="00DA60DA" w:rsidRDefault="007E2940" w:rsidP="007E2940">
      <w:pPr>
        <w:pStyle w:val="Heading3"/>
        <w:rPr>
          <w:rFonts w:eastAsia="Times"/>
          <w:lang w:eastAsia="de-DE"/>
        </w:rPr>
      </w:pPr>
      <w:bookmarkStart w:id="269" w:name="_Toc205645909"/>
      <w:r w:rsidRPr="00DA60DA">
        <w:rPr>
          <w:rFonts w:eastAsia="Times"/>
          <w:lang w:eastAsia="de-DE"/>
        </w:rPr>
        <w:lastRenderedPageBreak/>
        <w:t>Docker Compose</w:t>
      </w:r>
      <w:bookmarkEnd w:id="269"/>
    </w:p>
    <w:p w14:paraId="37D1700B" w14:textId="78E1D674" w:rsidR="007E2940" w:rsidRPr="00DA60DA" w:rsidRDefault="007E2940" w:rsidP="007E2940">
      <w:pPr>
        <w:rPr>
          <w:rFonts w:eastAsia="Times"/>
          <w:lang w:eastAsia="de-DE"/>
        </w:rPr>
      </w:pPr>
    </w:p>
    <w:p w14:paraId="1F88A13C" w14:textId="77777777" w:rsidR="00FE32F6" w:rsidRPr="00DA60DA" w:rsidRDefault="00FE32F6" w:rsidP="001C7575">
      <w:pPr>
        <w:pStyle w:val="Text"/>
      </w:pPr>
      <w:r w:rsidRPr="00DA60DA">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DA60DA" w:rsidRDefault="00FE32F6" w:rsidP="001C7575">
      <w:pPr>
        <w:pStyle w:val="Text"/>
      </w:pPr>
    </w:p>
    <w:p w14:paraId="6EF3F077" w14:textId="5B9F44F1" w:rsidR="00FE32F6" w:rsidRPr="00DA60DA" w:rsidRDefault="00FE32F6" w:rsidP="001C7575">
      <w:pPr>
        <w:pStyle w:val="Text"/>
      </w:pPr>
      <w:r w:rsidRPr="00DA60DA">
        <w:t xml:space="preserve">Instead, all access must go through the secure gateway, which acts as the </w:t>
      </w:r>
      <w:r w:rsidR="00D66638" w:rsidRPr="00DA60DA">
        <w:t>single-entry</w:t>
      </w:r>
      <w:r w:rsidRPr="00DA60DA">
        <w:t xml:space="preserve"> point to all backend services. This architectural decision enforces centralized security, routing, and access control policies.</w:t>
      </w:r>
    </w:p>
    <w:p w14:paraId="1F5CE956" w14:textId="77777777" w:rsidR="00FE32F6" w:rsidRPr="00DA60DA" w:rsidRDefault="00FE32F6" w:rsidP="001C7575">
      <w:pPr>
        <w:pStyle w:val="Text"/>
      </w:pPr>
    </w:p>
    <w:p w14:paraId="4A70557E" w14:textId="0AE65CEE" w:rsidR="00FE32F6" w:rsidRPr="00DA60DA" w:rsidRDefault="00FE32F6" w:rsidP="001C7575">
      <w:pPr>
        <w:pStyle w:val="Text"/>
      </w:pPr>
      <w:r w:rsidRPr="00DA60DA">
        <w:t xml:space="preserve">Additionally, in the environment configuration, the JWT </w:t>
      </w:r>
      <w:r w:rsidR="00D66638" w:rsidRPr="00DA60DA">
        <w:t>Token</w:t>
      </w:r>
      <w:r w:rsidRPr="00DA60DA">
        <w:t xml:space="preserve"> verification is configured through the property:</w:t>
      </w:r>
    </w:p>
    <w:p w14:paraId="528CA707" w14:textId="2629349F" w:rsidR="00FE32F6" w:rsidRPr="00DA60DA" w:rsidRDefault="00FE32F6" w:rsidP="00FE32F6">
      <w:pPr>
        <w:spacing w:after="0" w:line="240" w:lineRule="auto"/>
        <w:rPr>
          <w:rFonts w:eastAsia="Times"/>
          <w:sz w:val="22"/>
          <w:szCs w:val="22"/>
          <w:lang w:eastAsia="de-DE"/>
        </w:rPr>
      </w:pPr>
      <w:r w:rsidRPr="00DA60DA">
        <w:rPr>
          <w:rFonts w:eastAsia="Times"/>
          <w:sz w:val="22"/>
          <w:szCs w:val="22"/>
          <w:lang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96">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Pr="00DA60DA" w:rsidRDefault="00FE32F6" w:rsidP="00FE32F6">
      <w:pPr>
        <w:spacing w:after="0" w:line="240" w:lineRule="auto"/>
        <w:rPr>
          <w:rFonts w:eastAsia="Times"/>
          <w:sz w:val="22"/>
          <w:szCs w:val="22"/>
          <w:lang w:eastAsia="de-DE"/>
        </w:rPr>
      </w:pPr>
    </w:p>
    <w:p w14:paraId="50F9204B" w14:textId="51011E79" w:rsidR="00FE32F6" w:rsidRPr="00DA60DA" w:rsidRDefault="00FE32F6" w:rsidP="00FE32F6">
      <w:pPr>
        <w:spacing w:after="0" w:line="240" w:lineRule="auto"/>
        <w:rPr>
          <w:rFonts w:eastAsia="Times"/>
          <w:sz w:val="22"/>
          <w:szCs w:val="22"/>
          <w:lang w:eastAsia="de-DE"/>
        </w:rPr>
      </w:pPr>
    </w:p>
    <w:p w14:paraId="4B98462A" w14:textId="0C7ACF8D" w:rsidR="00FE32F6" w:rsidRPr="00DA60DA" w:rsidRDefault="00FE32F6" w:rsidP="001C7575">
      <w:pPr>
        <w:pStyle w:val="Text"/>
      </w:pPr>
      <w:r w:rsidRPr="00DA60DA">
        <w:t>"http://keycloak:8080/realms/master/protocol/openid-connect/certs"</w:t>
      </w:r>
    </w:p>
    <w:p w14:paraId="791EC6BA" w14:textId="77777777" w:rsidR="000A5CA8" w:rsidRPr="00DA60DA" w:rsidRDefault="00FE32F6" w:rsidP="001C7575">
      <w:pPr>
        <w:pStyle w:val="Text"/>
      </w:pPr>
      <w:r w:rsidRPr="00DA60DA">
        <w:t xml:space="preserve">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 </w:t>
      </w:r>
    </w:p>
    <w:p w14:paraId="12EB53E8" w14:textId="4530EE51" w:rsidR="000A5CA8" w:rsidRPr="00DA60DA" w:rsidRDefault="000A5CA8">
      <w:pPr>
        <w:spacing w:after="0" w:line="240" w:lineRule="auto"/>
        <w:jc w:val="left"/>
        <w:rPr>
          <w:rFonts w:eastAsia="Times"/>
          <w:lang w:eastAsia="de-DE"/>
        </w:rPr>
      </w:pPr>
    </w:p>
    <w:p w14:paraId="19A72654" w14:textId="2CBABCD7" w:rsidR="007E2940" w:rsidRPr="00DA60DA" w:rsidRDefault="007E2940" w:rsidP="00FE32F6">
      <w:pPr>
        <w:spacing w:after="0" w:line="240" w:lineRule="auto"/>
        <w:jc w:val="left"/>
        <w:rPr>
          <w:rFonts w:eastAsia="Times" w:cs="Arial"/>
          <w:b/>
          <w:bCs/>
          <w:szCs w:val="26"/>
          <w:lang w:eastAsia="de-DE"/>
        </w:rPr>
      </w:pPr>
      <w:r w:rsidRPr="00DA60DA">
        <w:rPr>
          <w:rFonts w:eastAsia="Times"/>
          <w:lang w:eastAsia="de-DE"/>
        </w:rPr>
        <w:br w:type="page"/>
      </w:r>
    </w:p>
    <w:p w14:paraId="05210184" w14:textId="46A24EDF" w:rsidR="00F95A56" w:rsidRPr="00DA60DA" w:rsidRDefault="00F95A56" w:rsidP="00F95A56">
      <w:pPr>
        <w:pStyle w:val="Heading3"/>
        <w:rPr>
          <w:rFonts w:eastAsia="Times"/>
          <w:lang w:eastAsia="de-DE"/>
        </w:rPr>
      </w:pPr>
      <w:bookmarkStart w:id="270" w:name="_Toc205645910"/>
      <w:r w:rsidRPr="00DA60DA">
        <w:rPr>
          <w:rFonts w:eastAsia="Times"/>
          <w:lang w:eastAsia="de-DE"/>
        </w:rPr>
        <w:lastRenderedPageBreak/>
        <w:t>Result</w:t>
      </w:r>
      <w:bookmarkEnd w:id="270"/>
      <w:r w:rsidRPr="00DA60DA">
        <w:rPr>
          <w:rFonts w:eastAsia="Times"/>
          <w:lang w:eastAsia="de-DE"/>
        </w:rPr>
        <w:t xml:space="preserve"> </w:t>
      </w:r>
    </w:p>
    <w:p w14:paraId="2A924371" w14:textId="77777777" w:rsidR="00B31D9B" w:rsidRPr="00DA60DA" w:rsidRDefault="00B31D9B" w:rsidP="00B31D9B">
      <w:pPr>
        <w:rPr>
          <w:rFonts w:eastAsia="Times"/>
          <w:sz w:val="22"/>
          <w:szCs w:val="22"/>
          <w:lang w:eastAsia="de-DE"/>
        </w:rPr>
      </w:pPr>
      <w:r w:rsidRPr="00DA60DA">
        <w:rPr>
          <w:rFonts w:eastAsia="Times"/>
          <w:sz w:val="22"/>
          <w:szCs w:val="22"/>
          <w:lang w:eastAsia="de-DE"/>
        </w:rPr>
        <w:t>Ensures consistent identity/authentication configuration across services.</w:t>
      </w:r>
    </w:p>
    <w:p w14:paraId="48321AF2" w14:textId="77777777" w:rsidR="00B31D9B" w:rsidRPr="00DA60DA" w:rsidRDefault="00B31D9B" w:rsidP="00B31D9B">
      <w:pPr>
        <w:rPr>
          <w:rFonts w:eastAsia="Times"/>
          <w:sz w:val="22"/>
          <w:szCs w:val="22"/>
          <w:lang w:eastAsia="de-DE"/>
        </w:rPr>
      </w:pPr>
    </w:p>
    <w:p w14:paraId="45408809" w14:textId="77777777" w:rsidR="00B31D9B" w:rsidRPr="00DA60DA" w:rsidRDefault="00B31D9B" w:rsidP="00B31D9B">
      <w:pPr>
        <w:rPr>
          <w:rFonts w:eastAsia="Times"/>
          <w:sz w:val="22"/>
          <w:szCs w:val="22"/>
          <w:lang w:eastAsia="de-DE"/>
        </w:rPr>
      </w:pPr>
      <w:r w:rsidRPr="00DA60DA">
        <w:rPr>
          <w:rFonts w:eastAsia="Times"/>
          <w:sz w:val="22"/>
          <w:szCs w:val="22"/>
          <w:lang w:eastAsia="de-DE"/>
        </w:rPr>
        <w:t>4. Service-to-Service Authorization</w:t>
      </w:r>
    </w:p>
    <w:p w14:paraId="3D596987" w14:textId="1E7A32A8" w:rsidR="00C12732" w:rsidRPr="00DA60DA" w:rsidRDefault="00B31D9B" w:rsidP="00C12732">
      <w:pPr>
        <w:rPr>
          <w:rFonts w:eastAsia="Times"/>
          <w:sz w:val="22"/>
          <w:szCs w:val="22"/>
          <w:lang w:eastAsia="de-DE"/>
        </w:rPr>
      </w:pPr>
      <w:r w:rsidRPr="00DA60DA">
        <w:rPr>
          <w:rFonts w:eastAsia="Times"/>
          <w:sz w:val="22"/>
          <w:szCs w:val="22"/>
          <w:lang w:eastAsia="de-DE"/>
        </w:rPr>
        <w:t>Local:</w:t>
      </w:r>
      <w:r w:rsidR="00C12732" w:rsidRPr="00DA60DA">
        <w:rPr>
          <w:rFonts w:eastAsia="Times"/>
          <w:sz w:val="22"/>
          <w:szCs w:val="22"/>
          <w:lang w:eastAsia="de-DE"/>
        </w:rPr>
        <w:t xml:space="preserve"> 1. Managing Secrets (Passwords, Keys, Tokens)</w:t>
      </w:r>
    </w:p>
    <w:p w14:paraId="654D947A" w14:textId="18D1FC38" w:rsidR="00C12732" w:rsidRPr="00DA60DA" w:rsidRDefault="00C12732" w:rsidP="00C12732">
      <w:pPr>
        <w:rPr>
          <w:rFonts w:eastAsia="Times"/>
          <w:sz w:val="22"/>
          <w:szCs w:val="22"/>
          <w:lang w:eastAsia="de-DE"/>
        </w:rPr>
      </w:pPr>
      <w:r w:rsidRPr="00DA60DA">
        <w:rPr>
          <w:rFonts w:eastAsia="Times"/>
          <w:sz w:val="22"/>
          <w:szCs w:val="22"/>
          <w:lang w:eastAsia="de-DE"/>
        </w:rPr>
        <w:t>Local Configuration:</w:t>
      </w:r>
    </w:p>
    <w:p w14:paraId="53366690" w14:textId="35C270DB" w:rsidR="00C12732" w:rsidRPr="00DA60DA" w:rsidRDefault="00C12732" w:rsidP="00C12732">
      <w:pPr>
        <w:rPr>
          <w:rFonts w:eastAsia="Times"/>
          <w:sz w:val="22"/>
          <w:szCs w:val="22"/>
          <w:lang w:eastAsia="de-DE"/>
        </w:rPr>
      </w:pPr>
      <w:r w:rsidRPr="00DA60DA">
        <w:rPr>
          <w:rFonts w:eastAsia="Times"/>
          <w:sz w:val="22"/>
          <w:szCs w:val="22"/>
          <w:lang w:eastAsia="de-DE"/>
        </w:rPr>
        <w:t xml:space="preserve">Secrets (e.g., database passwords, API keys, OAuth credentials) are stored in each service’s application.yml </w:t>
      </w:r>
      <w:r w:rsidR="00A43EB6" w:rsidRPr="00DA60DA">
        <w:rPr>
          <w:rFonts w:eastAsia="Times"/>
          <w:sz w:val="22"/>
          <w:szCs w:val="22"/>
          <w:lang w:eastAsia="de-DE"/>
        </w:rPr>
        <w:t>or. properties</w:t>
      </w:r>
      <w:r w:rsidRPr="00DA60DA">
        <w:rPr>
          <w:rFonts w:eastAsia="Times"/>
          <w:sz w:val="22"/>
          <w:szCs w:val="22"/>
          <w:lang w:eastAsia="de-DE"/>
        </w:rPr>
        <w:t xml:space="preserve"> file.</w:t>
      </w:r>
    </w:p>
    <w:p w14:paraId="2C543130" w14:textId="1F99EDE1" w:rsidR="00C12732" w:rsidRPr="00DA60DA" w:rsidRDefault="00C12732" w:rsidP="00C12732">
      <w:pPr>
        <w:rPr>
          <w:rFonts w:eastAsia="Times"/>
          <w:sz w:val="22"/>
          <w:szCs w:val="22"/>
          <w:lang w:eastAsia="de-DE"/>
        </w:rPr>
      </w:pPr>
      <w:r w:rsidRPr="00DA60DA">
        <w:rPr>
          <w:rFonts w:eastAsia="Times"/>
          <w:sz w:val="22"/>
          <w:szCs w:val="22"/>
          <w:lang w:eastAsia="de-DE"/>
        </w:rPr>
        <w:t>Risk of inconsistency or leaking secrets increases, especially if they are committed to version control by mistake.</w:t>
      </w:r>
    </w:p>
    <w:p w14:paraId="6B3B67A9" w14:textId="6F479991" w:rsidR="00C12732" w:rsidRPr="00DA60DA" w:rsidRDefault="00C12732" w:rsidP="00C12732">
      <w:pPr>
        <w:rPr>
          <w:rFonts w:eastAsia="Times"/>
          <w:sz w:val="22"/>
          <w:szCs w:val="22"/>
          <w:lang w:eastAsia="de-DE"/>
        </w:rPr>
      </w:pPr>
      <w:r w:rsidRPr="00DA60DA">
        <w:rPr>
          <w:rFonts w:eastAsia="Times"/>
          <w:sz w:val="22"/>
          <w:szCs w:val="22"/>
          <w:lang w:eastAsia="de-DE"/>
        </w:rPr>
        <w:t>Hard to rotate or revoke credentials across multiple services at once.</w:t>
      </w:r>
    </w:p>
    <w:p w14:paraId="7E04D9F8" w14:textId="77777777" w:rsidR="00C12732" w:rsidRPr="00DA60DA" w:rsidRDefault="00C12732" w:rsidP="00C12732">
      <w:pPr>
        <w:rPr>
          <w:rFonts w:eastAsia="Times"/>
          <w:sz w:val="22"/>
          <w:szCs w:val="22"/>
          <w:lang w:eastAsia="de-DE"/>
        </w:rPr>
      </w:pPr>
    </w:p>
    <w:p w14:paraId="0A33F1D2" w14:textId="1B2AF256" w:rsidR="00C12732" w:rsidRPr="00DA60DA" w:rsidRDefault="00C12732" w:rsidP="00C12732">
      <w:pPr>
        <w:rPr>
          <w:rFonts w:eastAsia="Times"/>
          <w:sz w:val="22"/>
          <w:szCs w:val="22"/>
          <w:lang w:eastAsia="de-DE"/>
        </w:rPr>
      </w:pPr>
      <w:r w:rsidRPr="00DA60DA">
        <w:rPr>
          <w:rFonts w:eastAsia="Times"/>
          <w:sz w:val="22"/>
          <w:szCs w:val="22"/>
          <w:lang w:eastAsia="de-DE"/>
        </w:rPr>
        <w:t>Centralized Configuration:</w:t>
      </w:r>
    </w:p>
    <w:p w14:paraId="340220BA" w14:textId="599F8ECE" w:rsidR="00C12732" w:rsidRPr="00DA60DA" w:rsidRDefault="00C12732" w:rsidP="00C12732">
      <w:pPr>
        <w:rPr>
          <w:rFonts w:eastAsia="Times"/>
          <w:sz w:val="22"/>
          <w:szCs w:val="22"/>
          <w:lang w:eastAsia="de-DE"/>
        </w:rPr>
      </w:pPr>
      <w:r w:rsidRPr="00DA60DA">
        <w:rPr>
          <w:rFonts w:eastAsia="Times"/>
          <w:sz w:val="22"/>
          <w:szCs w:val="22"/>
          <w:lang w:eastAsia="de-DE"/>
        </w:rPr>
        <w:t>All secrets are stored securely in one place (e.g., Spring Cloud Config Server).</w:t>
      </w:r>
    </w:p>
    <w:p w14:paraId="4CEDB434" w14:textId="59364C33" w:rsidR="00C12732" w:rsidRPr="00DA60DA" w:rsidRDefault="00C12732" w:rsidP="00C12732">
      <w:pPr>
        <w:rPr>
          <w:rFonts w:eastAsia="Times"/>
          <w:sz w:val="22"/>
          <w:szCs w:val="22"/>
          <w:lang w:eastAsia="de-DE"/>
        </w:rPr>
      </w:pPr>
      <w:r w:rsidRPr="00DA60DA">
        <w:rPr>
          <w:rFonts w:eastAsia="Times"/>
          <w:sz w:val="22"/>
          <w:szCs w:val="22"/>
          <w:lang w:eastAsia="de-DE"/>
        </w:rPr>
        <w:t>You can use encrypted values (with {cipher}) and an encryption key that the config server uses to decrypt at runtime.</w:t>
      </w:r>
    </w:p>
    <w:p w14:paraId="562702F6" w14:textId="77777777" w:rsidR="00C12732" w:rsidRPr="00DA60DA" w:rsidRDefault="00C12732" w:rsidP="00C12732">
      <w:pPr>
        <w:rPr>
          <w:rFonts w:eastAsia="Times"/>
          <w:sz w:val="22"/>
          <w:szCs w:val="22"/>
          <w:lang w:eastAsia="de-DE"/>
        </w:rPr>
      </w:pPr>
      <w:r w:rsidRPr="00DA60DA">
        <w:rPr>
          <w:rFonts w:eastAsia="Times"/>
          <w:sz w:val="22"/>
          <w:szCs w:val="22"/>
          <w:lang w:eastAsia="de-DE"/>
        </w:rPr>
        <w:t>Much easier to update or rotate secrets across the entire system, and access is centralized and auditable.</w:t>
      </w:r>
    </w:p>
    <w:p w14:paraId="31A96991" w14:textId="77777777" w:rsidR="00C12732" w:rsidRPr="00DA60DA" w:rsidRDefault="00C12732" w:rsidP="00C12732">
      <w:pPr>
        <w:rPr>
          <w:rFonts w:eastAsia="Times"/>
          <w:sz w:val="22"/>
          <w:szCs w:val="22"/>
          <w:lang w:eastAsia="de-DE"/>
        </w:rPr>
      </w:pPr>
    </w:p>
    <w:p w14:paraId="4B439D1E" w14:textId="77777777" w:rsidR="00C12732" w:rsidRPr="00DA60DA" w:rsidRDefault="00C12732" w:rsidP="00C12732">
      <w:pPr>
        <w:rPr>
          <w:rFonts w:eastAsia="Times"/>
          <w:sz w:val="22"/>
          <w:szCs w:val="22"/>
          <w:lang w:eastAsia="de-DE"/>
        </w:rPr>
      </w:pPr>
      <w:r w:rsidRPr="00DA60DA">
        <w:rPr>
          <w:rFonts w:eastAsia="Times"/>
          <w:sz w:val="22"/>
          <w:szCs w:val="22"/>
          <w:lang w:eastAsia="de-DE"/>
        </w:rPr>
        <w:t>2. Protecting Configuration Endpoints</w:t>
      </w:r>
    </w:p>
    <w:p w14:paraId="58B661C2" w14:textId="77777777" w:rsidR="00C12732" w:rsidRPr="00DA60DA" w:rsidRDefault="00C12732" w:rsidP="00C12732">
      <w:pPr>
        <w:rPr>
          <w:rFonts w:eastAsia="Times"/>
          <w:sz w:val="22"/>
          <w:szCs w:val="22"/>
          <w:lang w:eastAsia="de-DE"/>
        </w:rPr>
      </w:pPr>
      <w:r w:rsidRPr="00DA60DA">
        <w:rPr>
          <w:rFonts w:eastAsia="Times"/>
          <w:sz w:val="22"/>
          <w:szCs w:val="22"/>
          <w:lang w:eastAsia="de-DE"/>
        </w:rPr>
        <w:t>Local:</w:t>
      </w:r>
    </w:p>
    <w:p w14:paraId="54A9C65B" w14:textId="67D13740" w:rsidR="00C12732" w:rsidRPr="00DA60DA" w:rsidRDefault="00C12732" w:rsidP="00C12732">
      <w:pPr>
        <w:rPr>
          <w:rFonts w:eastAsia="Times"/>
          <w:sz w:val="22"/>
          <w:szCs w:val="22"/>
          <w:lang w:eastAsia="de-DE"/>
        </w:rPr>
      </w:pPr>
      <w:r w:rsidRPr="00DA60DA">
        <w:rPr>
          <w:rFonts w:eastAsia="Times"/>
          <w:sz w:val="22"/>
          <w:szCs w:val="22"/>
          <w:lang w:eastAsia="de-DE"/>
        </w:rPr>
        <w:t>No central control over who accesses config files. If a service exposes actuator endpoints, they may leak info unless secured individually.</w:t>
      </w:r>
    </w:p>
    <w:p w14:paraId="102B6A9A" w14:textId="77777777" w:rsidR="00C12732" w:rsidRPr="00DA60DA" w:rsidRDefault="00C12732" w:rsidP="00C12732">
      <w:pPr>
        <w:rPr>
          <w:rFonts w:eastAsia="Times"/>
          <w:sz w:val="22"/>
          <w:szCs w:val="22"/>
          <w:lang w:eastAsia="de-DE"/>
        </w:rPr>
      </w:pPr>
      <w:r w:rsidRPr="00DA60DA">
        <w:rPr>
          <w:rFonts w:eastAsia="Times"/>
          <w:sz w:val="22"/>
          <w:szCs w:val="22"/>
          <w:lang w:eastAsia="de-DE"/>
        </w:rPr>
        <w:t>Each service must protect its own /actuator endpoints, leading to duplicated security config.</w:t>
      </w:r>
    </w:p>
    <w:p w14:paraId="6CA54BBE" w14:textId="77777777" w:rsidR="00C12732" w:rsidRPr="00DA60DA" w:rsidRDefault="00C12732" w:rsidP="00C12732">
      <w:pPr>
        <w:rPr>
          <w:rFonts w:eastAsia="Times"/>
          <w:sz w:val="22"/>
          <w:szCs w:val="22"/>
          <w:lang w:eastAsia="de-DE"/>
        </w:rPr>
      </w:pPr>
    </w:p>
    <w:p w14:paraId="68EAC15B" w14:textId="6041820B" w:rsidR="00C12732" w:rsidRPr="00DA60DA" w:rsidRDefault="00C12732" w:rsidP="00C12732">
      <w:pPr>
        <w:rPr>
          <w:rFonts w:eastAsia="Times"/>
          <w:sz w:val="22"/>
          <w:szCs w:val="22"/>
          <w:lang w:eastAsia="de-DE"/>
        </w:rPr>
      </w:pPr>
      <w:r w:rsidRPr="00DA60DA">
        <w:rPr>
          <w:rFonts w:eastAsia="Times"/>
          <w:sz w:val="22"/>
          <w:szCs w:val="22"/>
          <w:lang w:eastAsia="de-DE"/>
        </w:rPr>
        <w:t>Centralized:</w:t>
      </w:r>
    </w:p>
    <w:p w14:paraId="13103234" w14:textId="4C26BA22" w:rsidR="00C12732" w:rsidRPr="00DA60DA" w:rsidRDefault="00C12732" w:rsidP="00C12732">
      <w:pPr>
        <w:rPr>
          <w:rFonts w:eastAsia="Times"/>
          <w:sz w:val="22"/>
          <w:szCs w:val="22"/>
          <w:lang w:eastAsia="de-DE"/>
        </w:rPr>
      </w:pPr>
      <w:r w:rsidRPr="00DA60DA">
        <w:rPr>
          <w:rFonts w:eastAsia="Times"/>
          <w:sz w:val="22"/>
          <w:szCs w:val="22"/>
          <w:lang w:eastAsia="de-DE"/>
        </w:rPr>
        <w:t>Config Server exposes /actuator/health, /encrypt, /decrypt, and possibly /monitor.</w:t>
      </w:r>
    </w:p>
    <w:p w14:paraId="36DF0FF3" w14:textId="04BF97E7" w:rsidR="00C12732" w:rsidRPr="00DA60DA" w:rsidRDefault="00C12732" w:rsidP="00C12732">
      <w:pPr>
        <w:rPr>
          <w:rFonts w:eastAsia="Times"/>
          <w:sz w:val="22"/>
          <w:szCs w:val="22"/>
          <w:lang w:eastAsia="de-DE"/>
        </w:rPr>
      </w:pPr>
      <w:r w:rsidRPr="00DA60DA">
        <w:rPr>
          <w:rFonts w:eastAsia="Times"/>
          <w:sz w:val="22"/>
          <w:szCs w:val="22"/>
          <w:lang w:eastAsia="de-DE"/>
        </w:rPr>
        <w:t>Only the Config Server needs to be secured tightly; clients simply consume config via secure internal communication.</w:t>
      </w:r>
    </w:p>
    <w:p w14:paraId="2673BADD" w14:textId="77777777" w:rsidR="00C12732" w:rsidRPr="00DA60DA" w:rsidRDefault="00C12732" w:rsidP="00C12732">
      <w:pPr>
        <w:rPr>
          <w:rFonts w:eastAsia="Times"/>
          <w:sz w:val="22"/>
          <w:szCs w:val="22"/>
          <w:lang w:eastAsia="de-DE"/>
        </w:rPr>
      </w:pPr>
      <w:r w:rsidRPr="00DA60DA">
        <w:rPr>
          <w:rFonts w:eastAsia="Times"/>
          <w:sz w:val="22"/>
          <w:szCs w:val="22"/>
          <w:lang w:eastAsia="de-DE"/>
        </w:rPr>
        <w:t>Easier to implement role-based access control or authentication at a single point.</w:t>
      </w:r>
    </w:p>
    <w:p w14:paraId="40D4851B" w14:textId="45331B76" w:rsidR="00C12732" w:rsidRPr="00DA60DA" w:rsidRDefault="00C12732">
      <w:pPr>
        <w:spacing w:after="0" w:line="240" w:lineRule="auto"/>
        <w:jc w:val="left"/>
        <w:rPr>
          <w:rFonts w:eastAsia="Times"/>
          <w:sz w:val="22"/>
          <w:szCs w:val="22"/>
          <w:lang w:eastAsia="de-DE"/>
        </w:rPr>
      </w:pPr>
      <w:r w:rsidRPr="00DA60DA">
        <w:rPr>
          <w:rFonts w:eastAsia="Times"/>
          <w:sz w:val="22"/>
          <w:szCs w:val="22"/>
          <w:lang w:eastAsia="de-DE"/>
        </w:rPr>
        <w:br w:type="page"/>
      </w:r>
    </w:p>
    <w:p w14:paraId="54B14D97" w14:textId="77777777" w:rsidR="00C12732" w:rsidRPr="00DA60DA" w:rsidRDefault="00C12732" w:rsidP="00C12732">
      <w:pPr>
        <w:rPr>
          <w:rFonts w:eastAsia="Times"/>
          <w:sz w:val="22"/>
          <w:szCs w:val="22"/>
          <w:lang w:eastAsia="de-DE"/>
        </w:rPr>
      </w:pPr>
    </w:p>
    <w:p w14:paraId="340327F6" w14:textId="77777777" w:rsidR="00C12732" w:rsidRPr="00DA60DA" w:rsidRDefault="00C12732" w:rsidP="00C12732">
      <w:pPr>
        <w:rPr>
          <w:rFonts w:eastAsia="Times"/>
          <w:sz w:val="22"/>
          <w:szCs w:val="22"/>
          <w:lang w:eastAsia="de-DE"/>
        </w:rPr>
      </w:pPr>
      <w:r w:rsidRPr="00DA60DA">
        <w:rPr>
          <w:rFonts w:eastAsia="Times"/>
          <w:sz w:val="22"/>
          <w:szCs w:val="22"/>
          <w:lang w:eastAsia="de-DE"/>
        </w:rPr>
        <w:t>3. Gateway &amp; OAuth2 Security Configuration</w:t>
      </w:r>
    </w:p>
    <w:p w14:paraId="21A3F0A4" w14:textId="30FA7DE3" w:rsidR="00C12732" w:rsidRPr="00DA60DA" w:rsidRDefault="00C12732" w:rsidP="00C12732">
      <w:pPr>
        <w:rPr>
          <w:rFonts w:eastAsia="Times"/>
          <w:sz w:val="22"/>
          <w:szCs w:val="22"/>
          <w:lang w:eastAsia="de-DE"/>
        </w:rPr>
      </w:pPr>
      <w:r w:rsidRPr="00DA60DA">
        <w:rPr>
          <w:rFonts w:eastAsia="Times"/>
          <w:sz w:val="22"/>
          <w:szCs w:val="22"/>
          <w:lang w:eastAsia="de-DE"/>
        </w:rPr>
        <w:t>Local:</w:t>
      </w:r>
    </w:p>
    <w:p w14:paraId="068EB1C6" w14:textId="14BC33C0" w:rsidR="00C12732" w:rsidRPr="00DA60DA" w:rsidRDefault="00C12732" w:rsidP="00C12732">
      <w:pPr>
        <w:rPr>
          <w:rFonts w:eastAsia="Times"/>
          <w:sz w:val="22"/>
          <w:szCs w:val="22"/>
          <w:lang w:eastAsia="de-DE"/>
        </w:rPr>
      </w:pPr>
      <w:r w:rsidRPr="00DA60DA">
        <w:rPr>
          <w:rFonts w:eastAsia="Times"/>
          <w:sz w:val="22"/>
          <w:szCs w:val="22"/>
          <w:lang w:eastAsia="de-DE"/>
        </w:rPr>
        <w:t>OAuth2 settings (client ID, secret, auth server URL) must be added manually to each service.</w:t>
      </w:r>
    </w:p>
    <w:p w14:paraId="50317063" w14:textId="131A0EC4" w:rsidR="00C12732" w:rsidRPr="00DA60DA" w:rsidRDefault="00C12732" w:rsidP="00C12732">
      <w:pPr>
        <w:rPr>
          <w:rFonts w:eastAsia="Times"/>
          <w:sz w:val="22"/>
          <w:szCs w:val="22"/>
          <w:lang w:eastAsia="de-DE"/>
        </w:rPr>
      </w:pPr>
      <w:r w:rsidRPr="00DA60DA">
        <w:rPr>
          <w:rFonts w:eastAsia="Times"/>
          <w:sz w:val="22"/>
          <w:szCs w:val="22"/>
          <w:lang w:eastAsia="de-DE"/>
        </w:rPr>
        <w:t>Risk of drift between services or incorrect settings.</w:t>
      </w:r>
    </w:p>
    <w:p w14:paraId="13B15577" w14:textId="77777777" w:rsidR="00C12732" w:rsidRPr="00DA60DA" w:rsidRDefault="00C12732" w:rsidP="00C12732">
      <w:pPr>
        <w:rPr>
          <w:rFonts w:eastAsia="Times"/>
          <w:sz w:val="22"/>
          <w:szCs w:val="22"/>
          <w:lang w:eastAsia="de-DE"/>
        </w:rPr>
      </w:pPr>
      <w:r w:rsidRPr="00DA60DA">
        <w:rPr>
          <w:rFonts w:eastAsia="Times"/>
          <w:sz w:val="22"/>
          <w:szCs w:val="22"/>
          <w:lang w:eastAsia="de-DE"/>
        </w:rPr>
        <w:t>If a secret changes, all services need to be redeployed manually.</w:t>
      </w:r>
    </w:p>
    <w:p w14:paraId="1528855C" w14:textId="77777777" w:rsidR="00C12732" w:rsidRPr="00DA60DA" w:rsidRDefault="00C12732" w:rsidP="00C12732">
      <w:pPr>
        <w:rPr>
          <w:rFonts w:eastAsia="Times"/>
          <w:sz w:val="22"/>
          <w:szCs w:val="22"/>
          <w:lang w:eastAsia="de-DE"/>
        </w:rPr>
      </w:pPr>
    </w:p>
    <w:p w14:paraId="2323CEA5" w14:textId="69B529A7" w:rsidR="00C12732" w:rsidRPr="00DA60DA" w:rsidRDefault="00C12732" w:rsidP="00C12732">
      <w:pPr>
        <w:rPr>
          <w:rFonts w:eastAsia="Times"/>
          <w:sz w:val="22"/>
          <w:szCs w:val="22"/>
          <w:lang w:eastAsia="de-DE"/>
        </w:rPr>
      </w:pPr>
      <w:r w:rsidRPr="00DA60DA">
        <w:rPr>
          <w:rFonts w:eastAsia="Times"/>
          <w:sz w:val="22"/>
          <w:szCs w:val="22"/>
          <w:lang w:eastAsia="de-DE"/>
        </w:rPr>
        <w:t>Centralized:</w:t>
      </w:r>
    </w:p>
    <w:p w14:paraId="3FD0DDA1" w14:textId="660BCB33" w:rsidR="00C12732" w:rsidRPr="00DA60DA" w:rsidRDefault="00C12732" w:rsidP="00C12732">
      <w:pPr>
        <w:rPr>
          <w:rFonts w:eastAsia="Times"/>
          <w:sz w:val="22"/>
          <w:szCs w:val="22"/>
          <w:lang w:eastAsia="de-DE"/>
        </w:rPr>
      </w:pPr>
      <w:r w:rsidRPr="00DA60DA">
        <w:rPr>
          <w:rFonts w:eastAsia="Times"/>
          <w:sz w:val="22"/>
          <w:szCs w:val="22"/>
          <w:lang w:eastAsia="de-DE"/>
        </w:rPr>
        <w:t>Shared OAuth2 settings stored in Git or Vault, loaded by the Config Server.</w:t>
      </w:r>
    </w:p>
    <w:p w14:paraId="07514DAD" w14:textId="6D7F5411" w:rsidR="00B31D9B" w:rsidRPr="00DA60DA" w:rsidRDefault="00C12732" w:rsidP="00C12732">
      <w:pPr>
        <w:rPr>
          <w:rFonts w:eastAsia="Times"/>
          <w:sz w:val="22"/>
          <w:szCs w:val="22"/>
          <w:lang w:eastAsia="de-DE"/>
        </w:rPr>
      </w:pPr>
      <w:r w:rsidRPr="00DA60DA">
        <w:rPr>
          <w:rFonts w:eastAsia="Times"/>
          <w:sz w:val="22"/>
          <w:szCs w:val="22"/>
          <w:lang w:eastAsia="de-DE"/>
        </w:rPr>
        <w:t>One change in the Git config and a /refresh or /busrefresh will update all services at once.</w:t>
      </w:r>
    </w:p>
    <w:p w14:paraId="69C9AB41" w14:textId="48C909A2" w:rsidR="00B31D9B" w:rsidRPr="00DA60DA" w:rsidRDefault="00B31D9B" w:rsidP="00C12732">
      <w:pPr>
        <w:rPr>
          <w:rFonts w:eastAsia="Times"/>
          <w:sz w:val="22"/>
          <w:szCs w:val="22"/>
          <w:lang w:eastAsia="de-DE"/>
        </w:rPr>
      </w:pPr>
      <w:r w:rsidRPr="00DA60DA">
        <w:rPr>
          <w:rFonts w:eastAsia="Times"/>
          <w:sz w:val="22"/>
          <w:szCs w:val="22"/>
          <w:lang w:eastAsia="de-DE"/>
        </w:rPr>
        <w:t>Hardcoded or mismatched tokens and credentials may be used between services.</w:t>
      </w:r>
    </w:p>
    <w:p w14:paraId="78BBDB50" w14:textId="77777777" w:rsidR="00B31D9B" w:rsidRPr="00DA60DA" w:rsidRDefault="00B31D9B" w:rsidP="00B31D9B">
      <w:pPr>
        <w:rPr>
          <w:rFonts w:eastAsia="Times"/>
          <w:sz w:val="22"/>
          <w:szCs w:val="22"/>
          <w:lang w:eastAsia="de-DE"/>
        </w:rPr>
      </w:pPr>
      <w:r w:rsidRPr="00DA60DA">
        <w:rPr>
          <w:rFonts w:eastAsia="Times"/>
          <w:sz w:val="22"/>
          <w:szCs w:val="22"/>
          <w:lang w:eastAsia="de-DE"/>
        </w:rPr>
        <w:t>Manually updated, increasing the risk of broken authentication or leakage.</w:t>
      </w:r>
    </w:p>
    <w:p w14:paraId="59D9922F" w14:textId="77777777" w:rsidR="00B31D9B" w:rsidRPr="00DA60DA" w:rsidRDefault="00B31D9B" w:rsidP="00B31D9B">
      <w:pPr>
        <w:rPr>
          <w:rFonts w:eastAsia="Times"/>
          <w:sz w:val="22"/>
          <w:szCs w:val="22"/>
          <w:lang w:eastAsia="de-DE"/>
        </w:rPr>
      </w:pPr>
    </w:p>
    <w:p w14:paraId="00AE4F5F" w14:textId="6383769F" w:rsidR="00B31D9B" w:rsidRPr="00DA60DA" w:rsidRDefault="00B31D9B" w:rsidP="00C12732">
      <w:pPr>
        <w:rPr>
          <w:rFonts w:eastAsia="Times"/>
          <w:sz w:val="22"/>
          <w:szCs w:val="22"/>
          <w:lang w:eastAsia="de-DE"/>
        </w:rPr>
      </w:pPr>
      <w:r w:rsidRPr="00DA60DA">
        <w:rPr>
          <w:rFonts w:eastAsia="Times"/>
          <w:sz w:val="22"/>
          <w:szCs w:val="22"/>
          <w:lang w:eastAsia="de-DE"/>
        </w:rPr>
        <w:t>Centralized:</w:t>
      </w:r>
    </w:p>
    <w:p w14:paraId="1F1A44C6" w14:textId="456AABBF" w:rsidR="00B31D9B" w:rsidRPr="00DA60DA" w:rsidRDefault="00B31D9B" w:rsidP="00C12732">
      <w:pPr>
        <w:rPr>
          <w:rFonts w:eastAsia="Times"/>
          <w:sz w:val="22"/>
          <w:szCs w:val="22"/>
          <w:lang w:eastAsia="de-DE"/>
        </w:rPr>
      </w:pPr>
      <w:r w:rsidRPr="00DA60DA">
        <w:rPr>
          <w:rFonts w:eastAsia="Times"/>
          <w:sz w:val="22"/>
          <w:szCs w:val="22"/>
          <w:lang w:eastAsia="de-DE"/>
        </w:rPr>
        <w:t>Shared service credentials can be managed centrally and rotated securely.</w:t>
      </w:r>
    </w:p>
    <w:p w14:paraId="1FE6986D" w14:textId="4DCD1FC5" w:rsidR="00B31D9B" w:rsidRPr="00DA60DA" w:rsidRDefault="00B31D9B" w:rsidP="00B31D9B">
      <w:pPr>
        <w:rPr>
          <w:rFonts w:eastAsia="Times"/>
          <w:sz w:val="22"/>
          <w:szCs w:val="22"/>
          <w:lang w:eastAsia="de-DE"/>
        </w:rPr>
      </w:pPr>
      <w:r w:rsidRPr="00DA60DA">
        <w:rPr>
          <w:rFonts w:eastAsia="Times"/>
          <w:sz w:val="22"/>
          <w:szCs w:val="22"/>
          <w:lang w:eastAsia="de-DE"/>
        </w:rPr>
        <w:t>Policies and tokens can be enforced consistently across services.</w:t>
      </w:r>
    </w:p>
    <w:p w14:paraId="22CE9E9A" w14:textId="5C58931D" w:rsidR="00B21BA6" w:rsidRPr="00DA60DA" w:rsidRDefault="00B21BA6" w:rsidP="00B21BA6">
      <w:pPr>
        <w:rPr>
          <w:rFonts w:eastAsia="Times"/>
          <w:sz w:val="22"/>
          <w:szCs w:val="22"/>
          <w:lang w:eastAsia="de-DE"/>
        </w:rPr>
      </w:pPr>
    </w:p>
    <w:p w14:paraId="54334AE1" w14:textId="77777777" w:rsidR="00B21BA6" w:rsidRPr="00DA60DA" w:rsidRDefault="00B21BA6" w:rsidP="00B21BA6">
      <w:pPr>
        <w:rPr>
          <w:rFonts w:eastAsia="Times"/>
          <w:sz w:val="22"/>
          <w:szCs w:val="22"/>
          <w:lang w:eastAsia="de-DE"/>
        </w:rPr>
      </w:pPr>
    </w:p>
    <w:p w14:paraId="16CDCBAB" w14:textId="77777777" w:rsidR="00B21BA6" w:rsidRPr="00DA60DA" w:rsidRDefault="00B21BA6" w:rsidP="00B21BA6">
      <w:pPr>
        <w:rPr>
          <w:rFonts w:eastAsia="Times"/>
          <w:sz w:val="22"/>
          <w:szCs w:val="22"/>
          <w:lang w:eastAsia="de-DE"/>
        </w:rPr>
      </w:pPr>
    </w:p>
    <w:p w14:paraId="5A7F1A39" w14:textId="591DD126" w:rsidR="00B55292" w:rsidRPr="00DA60DA" w:rsidRDefault="00B55292" w:rsidP="00B55292">
      <w:pPr>
        <w:pStyle w:val="Heading2"/>
        <w:rPr>
          <w:rFonts w:eastAsia="Times"/>
          <w:lang w:eastAsia="de-DE"/>
        </w:rPr>
      </w:pPr>
      <w:r w:rsidRPr="00DA60DA">
        <w:rPr>
          <w:rFonts w:eastAsia="Times"/>
          <w:lang w:eastAsia="de-DE"/>
        </w:rPr>
        <w:br w:type="page"/>
      </w:r>
    </w:p>
    <w:p w14:paraId="67ED93D7" w14:textId="204D94AC" w:rsidR="00B55292" w:rsidRPr="00DA60DA" w:rsidRDefault="00B55292">
      <w:pPr>
        <w:spacing w:after="0" w:line="240" w:lineRule="auto"/>
        <w:jc w:val="left"/>
        <w:rPr>
          <w:rFonts w:eastAsia="Times"/>
          <w:lang w:eastAsia="de-DE"/>
        </w:rPr>
      </w:pPr>
      <w:r w:rsidRPr="00DA60DA">
        <w:rPr>
          <w:rFonts w:eastAsia="Times"/>
          <w:lang w:eastAsia="de-DE"/>
        </w:rPr>
        <w:lastRenderedPageBreak/>
        <w:br w:type="page"/>
      </w:r>
    </w:p>
    <w:p w14:paraId="5B4D3DBC" w14:textId="77777777" w:rsidR="00B55292" w:rsidRPr="00DA60DA" w:rsidRDefault="00B55292" w:rsidP="00B55292">
      <w:pPr>
        <w:rPr>
          <w:rFonts w:eastAsia="Times"/>
          <w:lang w:eastAsia="de-DE"/>
        </w:rPr>
      </w:pPr>
    </w:p>
    <w:p w14:paraId="245FA252" w14:textId="0A1ECA30" w:rsidR="007B523F" w:rsidRPr="008A4EF3" w:rsidRDefault="007B523F" w:rsidP="008A4EF3">
      <w:pPr>
        <w:pStyle w:val="Heading1"/>
        <w:rPr>
          <w:rFonts w:eastAsia="Times"/>
        </w:rPr>
      </w:pPr>
      <w:bookmarkStart w:id="271" w:name="_Toc205645911"/>
      <w:r w:rsidRPr="008A4EF3">
        <w:rPr>
          <w:rFonts w:eastAsia="Times"/>
        </w:rPr>
        <w:t>CONCLUSION</w:t>
      </w:r>
      <w:bookmarkEnd w:id="271"/>
      <w:r w:rsidR="00945D93" w:rsidRPr="008A4EF3">
        <w:rPr>
          <w:rFonts w:eastAsia="Times"/>
        </w:rPr>
        <w:t xml:space="preserve"> and Future work </w:t>
      </w:r>
    </w:p>
    <w:p w14:paraId="7B5BE123" w14:textId="758C8C08" w:rsidR="005720BB" w:rsidRPr="00DA60DA" w:rsidRDefault="005720BB">
      <w:pPr>
        <w:spacing w:after="0" w:line="240" w:lineRule="auto"/>
        <w:jc w:val="left"/>
        <w:rPr>
          <w:rFonts w:eastAsia="Times" w:cs="Arial"/>
          <w:b/>
          <w:bCs/>
          <w:szCs w:val="26"/>
          <w:lang w:eastAsia="de-DE"/>
        </w:rPr>
      </w:pPr>
      <w:r w:rsidRPr="00DA60DA">
        <w:rPr>
          <w:rFonts w:eastAsia="Times"/>
          <w:lang w:eastAsia="de-DE"/>
        </w:rPr>
        <w:br w:type="page"/>
      </w:r>
    </w:p>
    <w:p w14:paraId="679109AD" w14:textId="553DF408" w:rsidR="000B65A3" w:rsidRPr="00DA60DA" w:rsidRDefault="000B65A3">
      <w:pPr>
        <w:spacing w:after="0" w:line="240" w:lineRule="auto"/>
        <w:jc w:val="left"/>
        <w:rPr>
          <w:rFonts w:eastAsia="Times" w:cs="Arial"/>
          <w:b/>
          <w:bCs/>
          <w:szCs w:val="26"/>
          <w:lang w:eastAsia="de-DE"/>
        </w:rPr>
      </w:pPr>
      <w:r w:rsidRPr="00DA60DA">
        <w:rPr>
          <w:rFonts w:eastAsia="Times"/>
          <w:lang w:eastAsia="de-DE"/>
        </w:rPr>
        <w:lastRenderedPageBreak/>
        <w:br w:type="page"/>
      </w:r>
    </w:p>
    <w:p w14:paraId="7EEA63C7" w14:textId="3027183D" w:rsidR="00181205" w:rsidRPr="00DA60DA" w:rsidRDefault="000B65A3" w:rsidP="004C6E9E">
      <w:pPr>
        <w:spacing w:after="0" w:line="240" w:lineRule="auto"/>
        <w:jc w:val="left"/>
        <w:rPr>
          <w:rFonts w:eastAsia="Times" w:cs="Arial"/>
          <w:b/>
          <w:bCs/>
          <w:szCs w:val="26"/>
          <w:lang w:eastAsia="de-DE"/>
        </w:rPr>
      </w:pPr>
      <w:r w:rsidRPr="00DA60DA">
        <w:rPr>
          <w:rFonts w:eastAsia="Times"/>
          <w:lang w:eastAsia="de-DE"/>
        </w:rPr>
        <w:lastRenderedPageBreak/>
        <w:br w:type="page"/>
      </w:r>
    </w:p>
    <w:p w14:paraId="635FDB06" w14:textId="77777777" w:rsidR="008B7C8C" w:rsidRPr="00DA60DA" w:rsidRDefault="008B7C8C">
      <w:pPr>
        <w:spacing w:after="0" w:line="240" w:lineRule="auto"/>
        <w:jc w:val="left"/>
        <w:rPr>
          <w:rFonts w:eastAsia="Times"/>
          <w:sz w:val="22"/>
          <w:lang w:eastAsia="de-DE"/>
        </w:rPr>
      </w:pPr>
    </w:p>
    <w:p w14:paraId="348A609A" w14:textId="77777777" w:rsidR="00B55370" w:rsidRPr="00DA60DA" w:rsidRDefault="00B55370">
      <w:pPr>
        <w:spacing w:after="0" w:line="240" w:lineRule="auto"/>
        <w:jc w:val="left"/>
        <w:rPr>
          <w:rFonts w:eastAsia="Times"/>
          <w:sz w:val="22"/>
          <w:lang w:eastAsia="de-DE"/>
        </w:rPr>
      </w:pPr>
    </w:p>
    <w:p w14:paraId="51F86E38" w14:textId="77777777" w:rsidR="005F55AC" w:rsidRPr="00DA60DA" w:rsidRDefault="005F55AC" w:rsidP="00122972">
      <w:pPr>
        <w:pStyle w:val="FHCWDAText"/>
        <w:tabs>
          <w:tab w:val="left" w:pos="510"/>
        </w:tabs>
        <w:rPr>
          <w:lang w:val="en-US"/>
        </w:rPr>
      </w:pPr>
    </w:p>
    <w:p w14:paraId="7531B64F" w14:textId="77777777" w:rsidR="005F55AC" w:rsidRPr="00DA60DA" w:rsidRDefault="005F55AC" w:rsidP="005F55AC">
      <w:pPr>
        <w:pStyle w:val="FHCWDAText"/>
        <w:rPr>
          <w:rFonts w:ascii="Times New Roman" w:eastAsia="Times New Roman" w:hAnsi="Times New Roman"/>
          <w:sz w:val="20"/>
          <w:lang w:val="en-US"/>
        </w:rPr>
      </w:pPr>
      <w:r w:rsidRPr="00DA60DA">
        <w:rPr>
          <w:lang w:val="en-US"/>
        </w:rPr>
        <w:fldChar w:fldCharType="begin"/>
      </w:r>
      <w:r w:rsidRPr="00DA60DA">
        <w:rPr>
          <w:lang w:val="en-US"/>
        </w:rPr>
        <w:instrText xml:space="preserve"> BIBLIOGRAPHY  \l 1031 </w:instrText>
      </w:r>
      <w:r w:rsidRPr="00DA60DA">
        <w:rPr>
          <w:lang w:val="en-US"/>
        </w:rPr>
        <w:fldChar w:fldCharType="separate"/>
      </w:r>
    </w:p>
    <w:p w14:paraId="46F07A3C" w14:textId="77777777" w:rsidR="005F55AC" w:rsidRPr="00DA60DA" w:rsidRDefault="005F55AC" w:rsidP="005F55AC"/>
    <w:p w14:paraId="128E3A7F" w14:textId="77777777" w:rsidR="00BA5622" w:rsidRPr="00DA60DA" w:rsidRDefault="005F55AC" w:rsidP="005F55AC">
      <w:pPr>
        <w:pStyle w:val="FHCWDAText"/>
        <w:rPr>
          <w:lang w:val="en-US"/>
        </w:rPr>
        <w:sectPr w:rsidR="00BA5622" w:rsidRPr="00DA60DA" w:rsidSect="00E14B43">
          <w:headerReference w:type="default" r:id="rId97"/>
          <w:headerReference w:type="first" r:id="rId98"/>
          <w:pgSz w:w="11907" w:h="16840" w:code="9"/>
          <w:pgMar w:top="1701" w:right="1418" w:bottom="1134" w:left="1701" w:header="567" w:footer="1134" w:gutter="0"/>
          <w:cols w:space="720"/>
        </w:sectPr>
      </w:pPr>
      <w:r w:rsidRPr="00DA60DA">
        <w:rPr>
          <w:lang w:val="en-US"/>
        </w:rPr>
        <w:fldChar w:fldCharType="end"/>
      </w:r>
    </w:p>
    <w:p w14:paraId="7566E6C9" w14:textId="77777777" w:rsidR="005F55AC" w:rsidRPr="00DA60DA" w:rsidRDefault="005F55AC" w:rsidP="005F55AC">
      <w:pPr>
        <w:pStyle w:val="FHCWDAText"/>
        <w:rPr>
          <w:lang w:val="en-US"/>
        </w:rPr>
      </w:pPr>
    </w:p>
    <w:p w14:paraId="07B0A642" w14:textId="77777777" w:rsidR="005F55AC" w:rsidRPr="00DA60DA" w:rsidRDefault="007B7F57" w:rsidP="005F55AC">
      <w:pPr>
        <w:pStyle w:val="FHCWDAEbene1OhneNr"/>
        <w:rPr>
          <w:lang w:val="en-US"/>
        </w:rPr>
      </w:pPr>
      <w:bookmarkStart w:id="272" w:name="_Toc205645912"/>
      <w:r w:rsidRPr="00DA60DA">
        <w:rPr>
          <w:lang w:val="en-US"/>
        </w:rPr>
        <w:t>List of Figures</w:t>
      </w:r>
      <w:bookmarkEnd w:id="272"/>
    </w:p>
    <w:p w14:paraId="2C87175E" w14:textId="1B263AD2" w:rsidR="003E7C6C" w:rsidRDefault="00213C9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A60DA">
        <w:fldChar w:fldCharType="begin"/>
      </w:r>
      <w:r w:rsidRPr="00DA60DA">
        <w:instrText xml:space="preserve"> TOC \h \z \c "Figure" </w:instrText>
      </w:r>
      <w:r w:rsidRPr="00DA60DA">
        <w:fldChar w:fldCharType="separate"/>
      </w:r>
      <w:hyperlink w:anchor="_Toc205645339" w:history="1">
        <w:r w:rsidR="003E7C6C" w:rsidRPr="0002743F">
          <w:rPr>
            <w:rStyle w:val="Hyperlink"/>
            <w:noProof/>
          </w:rPr>
          <w:t xml:space="preserve">Figure 1 </w:t>
        </w:r>
        <w:r w:rsidR="003E7C6C" w:rsidRPr="0002743F">
          <w:rPr>
            <w:rStyle w:val="Hyperlink"/>
            <w:rFonts w:eastAsia="Times"/>
            <w:noProof/>
            <w:lang w:eastAsia="de-DE"/>
          </w:rPr>
          <w:t>.Strangler Fig Pattern</w:t>
        </w:r>
        <w:r w:rsidR="003E7C6C">
          <w:rPr>
            <w:noProof/>
            <w:webHidden/>
          </w:rPr>
          <w:tab/>
        </w:r>
        <w:r w:rsidR="003E7C6C">
          <w:rPr>
            <w:noProof/>
            <w:webHidden/>
          </w:rPr>
          <w:fldChar w:fldCharType="begin"/>
        </w:r>
        <w:r w:rsidR="003E7C6C">
          <w:rPr>
            <w:noProof/>
            <w:webHidden/>
          </w:rPr>
          <w:instrText xml:space="preserve"> PAGEREF _Toc205645339 \h </w:instrText>
        </w:r>
        <w:r w:rsidR="003E7C6C">
          <w:rPr>
            <w:noProof/>
            <w:webHidden/>
          </w:rPr>
        </w:r>
        <w:r w:rsidR="003E7C6C">
          <w:rPr>
            <w:noProof/>
            <w:webHidden/>
          </w:rPr>
          <w:fldChar w:fldCharType="separate"/>
        </w:r>
        <w:r w:rsidR="003E7C6C">
          <w:rPr>
            <w:noProof/>
            <w:webHidden/>
          </w:rPr>
          <w:t>3</w:t>
        </w:r>
        <w:r w:rsidR="003E7C6C">
          <w:rPr>
            <w:noProof/>
            <w:webHidden/>
          </w:rPr>
          <w:fldChar w:fldCharType="end"/>
        </w:r>
      </w:hyperlink>
    </w:p>
    <w:p w14:paraId="559841B2" w14:textId="58C955B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0" w:history="1">
        <w:r w:rsidRPr="0002743F">
          <w:rPr>
            <w:rStyle w:val="Hyperlink"/>
            <w:noProof/>
          </w:rPr>
          <w:t>Figure 2: Microservices Outline</w:t>
        </w:r>
        <w:r>
          <w:rPr>
            <w:noProof/>
            <w:webHidden/>
          </w:rPr>
          <w:tab/>
        </w:r>
        <w:r>
          <w:rPr>
            <w:noProof/>
            <w:webHidden/>
          </w:rPr>
          <w:fldChar w:fldCharType="begin"/>
        </w:r>
        <w:r>
          <w:rPr>
            <w:noProof/>
            <w:webHidden/>
          </w:rPr>
          <w:instrText xml:space="preserve"> PAGEREF _Toc205645340 \h </w:instrText>
        </w:r>
        <w:r>
          <w:rPr>
            <w:noProof/>
            <w:webHidden/>
          </w:rPr>
        </w:r>
        <w:r>
          <w:rPr>
            <w:noProof/>
            <w:webHidden/>
          </w:rPr>
          <w:fldChar w:fldCharType="separate"/>
        </w:r>
        <w:r>
          <w:rPr>
            <w:noProof/>
            <w:webHidden/>
          </w:rPr>
          <w:t>10</w:t>
        </w:r>
        <w:r>
          <w:rPr>
            <w:noProof/>
            <w:webHidden/>
          </w:rPr>
          <w:fldChar w:fldCharType="end"/>
        </w:r>
      </w:hyperlink>
    </w:p>
    <w:p w14:paraId="4D1D2D9E" w14:textId="57DC96E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1" w:history="1">
        <w:r w:rsidRPr="0002743F">
          <w:rPr>
            <w:rStyle w:val="Hyperlink"/>
            <w:noProof/>
          </w:rPr>
          <w:t>Figure 3 : Monolithic vs. SOA vs. Microservices</w:t>
        </w:r>
        <w:r>
          <w:rPr>
            <w:noProof/>
            <w:webHidden/>
          </w:rPr>
          <w:tab/>
        </w:r>
        <w:r>
          <w:rPr>
            <w:noProof/>
            <w:webHidden/>
          </w:rPr>
          <w:fldChar w:fldCharType="begin"/>
        </w:r>
        <w:r>
          <w:rPr>
            <w:noProof/>
            <w:webHidden/>
          </w:rPr>
          <w:instrText xml:space="preserve"> PAGEREF _Toc205645341 \h </w:instrText>
        </w:r>
        <w:r>
          <w:rPr>
            <w:noProof/>
            <w:webHidden/>
          </w:rPr>
        </w:r>
        <w:r>
          <w:rPr>
            <w:noProof/>
            <w:webHidden/>
          </w:rPr>
          <w:fldChar w:fldCharType="separate"/>
        </w:r>
        <w:r>
          <w:rPr>
            <w:noProof/>
            <w:webHidden/>
          </w:rPr>
          <w:t>11</w:t>
        </w:r>
        <w:r>
          <w:rPr>
            <w:noProof/>
            <w:webHidden/>
          </w:rPr>
          <w:fldChar w:fldCharType="end"/>
        </w:r>
      </w:hyperlink>
    </w:p>
    <w:p w14:paraId="736BEC13" w14:textId="5D40707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2" w:history="1">
        <w:r w:rsidRPr="0002743F">
          <w:rPr>
            <w:rStyle w:val="Hyperlink"/>
            <w:noProof/>
          </w:rPr>
          <w:t>Figure 4: Challenges in Microservices</w:t>
        </w:r>
        <w:r>
          <w:rPr>
            <w:noProof/>
            <w:webHidden/>
          </w:rPr>
          <w:tab/>
        </w:r>
        <w:r>
          <w:rPr>
            <w:noProof/>
            <w:webHidden/>
          </w:rPr>
          <w:fldChar w:fldCharType="begin"/>
        </w:r>
        <w:r>
          <w:rPr>
            <w:noProof/>
            <w:webHidden/>
          </w:rPr>
          <w:instrText xml:space="preserve"> PAGEREF _Toc205645342 \h </w:instrText>
        </w:r>
        <w:r>
          <w:rPr>
            <w:noProof/>
            <w:webHidden/>
          </w:rPr>
        </w:r>
        <w:r>
          <w:rPr>
            <w:noProof/>
            <w:webHidden/>
          </w:rPr>
          <w:fldChar w:fldCharType="separate"/>
        </w:r>
        <w:r>
          <w:rPr>
            <w:noProof/>
            <w:webHidden/>
          </w:rPr>
          <w:t>19</w:t>
        </w:r>
        <w:r>
          <w:rPr>
            <w:noProof/>
            <w:webHidden/>
          </w:rPr>
          <w:fldChar w:fldCharType="end"/>
        </w:r>
      </w:hyperlink>
    </w:p>
    <w:p w14:paraId="0E4C8167" w14:textId="5C01580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3" w:history="1">
        <w:r w:rsidRPr="0002743F">
          <w:rPr>
            <w:rStyle w:val="Hyperlink"/>
            <w:noProof/>
          </w:rPr>
          <w:t>Figure 5: Architecture Overview</w:t>
        </w:r>
        <w:r>
          <w:rPr>
            <w:noProof/>
            <w:webHidden/>
          </w:rPr>
          <w:tab/>
        </w:r>
        <w:r>
          <w:rPr>
            <w:noProof/>
            <w:webHidden/>
          </w:rPr>
          <w:fldChar w:fldCharType="begin"/>
        </w:r>
        <w:r>
          <w:rPr>
            <w:noProof/>
            <w:webHidden/>
          </w:rPr>
          <w:instrText xml:space="preserve"> PAGEREF _Toc205645343 \h </w:instrText>
        </w:r>
        <w:r>
          <w:rPr>
            <w:noProof/>
            <w:webHidden/>
          </w:rPr>
        </w:r>
        <w:r>
          <w:rPr>
            <w:noProof/>
            <w:webHidden/>
          </w:rPr>
          <w:fldChar w:fldCharType="separate"/>
        </w:r>
        <w:r>
          <w:rPr>
            <w:noProof/>
            <w:webHidden/>
          </w:rPr>
          <w:t>33</w:t>
        </w:r>
        <w:r>
          <w:rPr>
            <w:noProof/>
            <w:webHidden/>
          </w:rPr>
          <w:fldChar w:fldCharType="end"/>
        </w:r>
      </w:hyperlink>
    </w:p>
    <w:p w14:paraId="280D007F" w14:textId="5C4D6C9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4" w:history="1">
        <w:r w:rsidRPr="0002743F">
          <w:rPr>
            <w:rStyle w:val="Hyperlink"/>
            <w:noProof/>
          </w:rPr>
          <w:t>Figure 6: Microservices in Application</w:t>
        </w:r>
        <w:r>
          <w:rPr>
            <w:noProof/>
            <w:webHidden/>
          </w:rPr>
          <w:tab/>
        </w:r>
        <w:r>
          <w:rPr>
            <w:noProof/>
            <w:webHidden/>
          </w:rPr>
          <w:fldChar w:fldCharType="begin"/>
        </w:r>
        <w:r>
          <w:rPr>
            <w:noProof/>
            <w:webHidden/>
          </w:rPr>
          <w:instrText xml:space="preserve"> PAGEREF _Toc205645344 \h </w:instrText>
        </w:r>
        <w:r>
          <w:rPr>
            <w:noProof/>
            <w:webHidden/>
          </w:rPr>
        </w:r>
        <w:r>
          <w:rPr>
            <w:noProof/>
            <w:webHidden/>
          </w:rPr>
          <w:fldChar w:fldCharType="separate"/>
        </w:r>
        <w:r>
          <w:rPr>
            <w:noProof/>
            <w:webHidden/>
          </w:rPr>
          <w:t>37</w:t>
        </w:r>
        <w:r>
          <w:rPr>
            <w:noProof/>
            <w:webHidden/>
          </w:rPr>
          <w:fldChar w:fldCharType="end"/>
        </w:r>
      </w:hyperlink>
    </w:p>
    <w:p w14:paraId="15D8C4D5" w14:textId="73EE36D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5" w:history="1">
        <w:r w:rsidRPr="0002743F">
          <w:rPr>
            <w:rStyle w:val="Hyperlink"/>
            <w:noProof/>
          </w:rPr>
          <w:t>Figure 7: Account Maven Dependance Example</w:t>
        </w:r>
        <w:r>
          <w:rPr>
            <w:noProof/>
            <w:webHidden/>
          </w:rPr>
          <w:tab/>
        </w:r>
        <w:r>
          <w:rPr>
            <w:noProof/>
            <w:webHidden/>
          </w:rPr>
          <w:fldChar w:fldCharType="begin"/>
        </w:r>
        <w:r>
          <w:rPr>
            <w:noProof/>
            <w:webHidden/>
          </w:rPr>
          <w:instrText xml:space="preserve"> PAGEREF _Toc205645345 \h </w:instrText>
        </w:r>
        <w:r>
          <w:rPr>
            <w:noProof/>
            <w:webHidden/>
          </w:rPr>
        </w:r>
        <w:r>
          <w:rPr>
            <w:noProof/>
            <w:webHidden/>
          </w:rPr>
          <w:fldChar w:fldCharType="separate"/>
        </w:r>
        <w:r>
          <w:rPr>
            <w:noProof/>
            <w:webHidden/>
          </w:rPr>
          <w:t>38</w:t>
        </w:r>
        <w:r>
          <w:rPr>
            <w:noProof/>
            <w:webHidden/>
          </w:rPr>
          <w:fldChar w:fldCharType="end"/>
        </w:r>
      </w:hyperlink>
    </w:p>
    <w:p w14:paraId="3803D7CD" w14:textId="4C8BB7F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6" w:history="1">
        <w:r w:rsidRPr="0002743F">
          <w:rPr>
            <w:rStyle w:val="Hyperlink"/>
            <w:noProof/>
          </w:rPr>
          <w:t xml:space="preserve">Figure 8: </w:t>
        </w:r>
        <w:r w:rsidRPr="0002743F">
          <w:rPr>
            <w:rStyle w:val="Hyperlink"/>
            <w:rFonts w:eastAsia="Times"/>
            <w:noProof/>
            <w:lang w:eastAsia="de-DE"/>
          </w:rPr>
          <w:t xml:space="preserve">Customer Class </w:t>
        </w:r>
        <w:r w:rsidRPr="0002743F">
          <w:rPr>
            <w:rStyle w:val="Hyperlink"/>
            <w:noProof/>
          </w:rPr>
          <w:t>Entity Example</w:t>
        </w:r>
        <w:r>
          <w:rPr>
            <w:noProof/>
            <w:webHidden/>
          </w:rPr>
          <w:tab/>
        </w:r>
        <w:r>
          <w:rPr>
            <w:noProof/>
            <w:webHidden/>
          </w:rPr>
          <w:fldChar w:fldCharType="begin"/>
        </w:r>
        <w:r>
          <w:rPr>
            <w:noProof/>
            <w:webHidden/>
          </w:rPr>
          <w:instrText xml:space="preserve"> PAGEREF _Toc205645346 \h </w:instrText>
        </w:r>
        <w:r>
          <w:rPr>
            <w:noProof/>
            <w:webHidden/>
          </w:rPr>
        </w:r>
        <w:r>
          <w:rPr>
            <w:noProof/>
            <w:webHidden/>
          </w:rPr>
          <w:fldChar w:fldCharType="separate"/>
        </w:r>
        <w:r>
          <w:rPr>
            <w:noProof/>
            <w:webHidden/>
          </w:rPr>
          <w:t>39</w:t>
        </w:r>
        <w:r>
          <w:rPr>
            <w:noProof/>
            <w:webHidden/>
          </w:rPr>
          <w:fldChar w:fldCharType="end"/>
        </w:r>
      </w:hyperlink>
    </w:p>
    <w:p w14:paraId="067AA4B3" w14:textId="1BB9048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7" w:history="1">
        <w:r w:rsidRPr="0002743F">
          <w:rPr>
            <w:rStyle w:val="Hyperlink"/>
            <w:noProof/>
          </w:rPr>
          <w:t>Figure 9: Data Transfer Object Example</w:t>
        </w:r>
        <w:r>
          <w:rPr>
            <w:noProof/>
            <w:webHidden/>
          </w:rPr>
          <w:tab/>
        </w:r>
        <w:r>
          <w:rPr>
            <w:noProof/>
            <w:webHidden/>
          </w:rPr>
          <w:fldChar w:fldCharType="begin"/>
        </w:r>
        <w:r>
          <w:rPr>
            <w:noProof/>
            <w:webHidden/>
          </w:rPr>
          <w:instrText xml:space="preserve"> PAGEREF _Toc205645347 \h </w:instrText>
        </w:r>
        <w:r>
          <w:rPr>
            <w:noProof/>
            <w:webHidden/>
          </w:rPr>
        </w:r>
        <w:r>
          <w:rPr>
            <w:noProof/>
            <w:webHidden/>
          </w:rPr>
          <w:fldChar w:fldCharType="separate"/>
        </w:r>
        <w:r>
          <w:rPr>
            <w:noProof/>
            <w:webHidden/>
          </w:rPr>
          <w:t>40</w:t>
        </w:r>
        <w:r>
          <w:rPr>
            <w:noProof/>
            <w:webHidden/>
          </w:rPr>
          <w:fldChar w:fldCharType="end"/>
        </w:r>
      </w:hyperlink>
    </w:p>
    <w:p w14:paraId="2A0D169C" w14:textId="5BE9D31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8" w:history="1">
        <w:r w:rsidRPr="0002743F">
          <w:rPr>
            <w:rStyle w:val="Hyperlink"/>
            <w:noProof/>
          </w:rPr>
          <w:t>Figure 10: Account Repository Example</w:t>
        </w:r>
        <w:r>
          <w:rPr>
            <w:noProof/>
            <w:webHidden/>
          </w:rPr>
          <w:tab/>
        </w:r>
        <w:r>
          <w:rPr>
            <w:noProof/>
            <w:webHidden/>
          </w:rPr>
          <w:fldChar w:fldCharType="begin"/>
        </w:r>
        <w:r>
          <w:rPr>
            <w:noProof/>
            <w:webHidden/>
          </w:rPr>
          <w:instrText xml:space="preserve"> PAGEREF _Toc205645348 \h </w:instrText>
        </w:r>
        <w:r>
          <w:rPr>
            <w:noProof/>
            <w:webHidden/>
          </w:rPr>
        </w:r>
        <w:r>
          <w:rPr>
            <w:noProof/>
            <w:webHidden/>
          </w:rPr>
          <w:fldChar w:fldCharType="separate"/>
        </w:r>
        <w:r>
          <w:rPr>
            <w:noProof/>
            <w:webHidden/>
          </w:rPr>
          <w:t>41</w:t>
        </w:r>
        <w:r>
          <w:rPr>
            <w:noProof/>
            <w:webHidden/>
          </w:rPr>
          <w:fldChar w:fldCharType="end"/>
        </w:r>
      </w:hyperlink>
    </w:p>
    <w:p w14:paraId="53291F42" w14:textId="7FC89B9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9" w:history="1">
        <w:r w:rsidRPr="0002743F">
          <w:rPr>
            <w:rStyle w:val="Hyperlink"/>
            <w:noProof/>
          </w:rPr>
          <w:t>Figure 11: Account Controller Class Example</w:t>
        </w:r>
        <w:r>
          <w:rPr>
            <w:noProof/>
            <w:webHidden/>
          </w:rPr>
          <w:tab/>
        </w:r>
        <w:r>
          <w:rPr>
            <w:noProof/>
            <w:webHidden/>
          </w:rPr>
          <w:fldChar w:fldCharType="begin"/>
        </w:r>
        <w:r>
          <w:rPr>
            <w:noProof/>
            <w:webHidden/>
          </w:rPr>
          <w:instrText xml:space="preserve"> PAGEREF _Toc205645349 \h </w:instrText>
        </w:r>
        <w:r>
          <w:rPr>
            <w:noProof/>
            <w:webHidden/>
          </w:rPr>
        </w:r>
        <w:r>
          <w:rPr>
            <w:noProof/>
            <w:webHidden/>
          </w:rPr>
          <w:fldChar w:fldCharType="separate"/>
        </w:r>
        <w:r>
          <w:rPr>
            <w:noProof/>
            <w:webHidden/>
          </w:rPr>
          <w:t>42</w:t>
        </w:r>
        <w:r>
          <w:rPr>
            <w:noProof/>
            <w:webHidden/>
          </w:rPr>
          <w:fldChar w:fldCharType="end"/>
        </w:r>
      </w:hyperlink>
    </w:p>
    <w:p w14:paraId="6BA116D8" w14:textId="71AFD4E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0" w:history="1">
        <w:r w:rsidRPr="0002743F">
          <w:rPr>
            <w:rStyle w:val="Hyperlink"/>
            <w:noProof/>
          </w:rPr>
          <w:t>Figure 12: Global Exception Class Example</w:t>
        </w:r>
        <w:r>
          <w:rPr>
            <w:noProof/>
            <w:webHidden/>
          </w:rPr>
          <w:tab/>
        </w:r>
        <w:r>
          <w:rPr>
            <w:noProof/>
            <w:webHidden/>
          </w:rPr>
          <w:fldChar w:fldCharType="begin"/>
        </w:r>
        <w:r>
          <w:rPr>
            <w:noProof/>
            <w:webHidden/>
          </w:rPr>
          <w:instrText xml:space="preserve"> PAGEREF _Toc205645350 \h </w:instrText>
        </w:r>
        <w:r>
          <w:rPr>
            <w:noProof/>
            <w:webHidden/>
          </w:rPr>
        </w:r>
        <w:r>
          <w:rPr>
            <w:noProof/>
            <w:webHidden/>
          </w:rPr>
          <w:fldChar w:fldCharType="separate"/>
        </w:r>
        <w:r>
          <w:rPr>
            <w:noProof/>
            <w:webHidden/>
          </w:rPr>
          <w:t>43</w:t>
        </w:r>
        <w:r>
          <w:rPr>
            <w:noProof/>
            <w:webHidden/>
          </w:rPr>
          <w:fldChar w:fldCharType="end"/>
        </w:r>
      </w:hyperlink>
    </w:p>
    <w:p w14:paraId="1DF63D94" w14:textId="29047CF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1" w:history="1">
        <w:r w:rsidRPr="0002743F">
          <w:rPr>
            <w:rStyle w:val="Hyperlink"/>
            <w:noProof/>
          </w:rPr>
          <w:t>Figure 13: Application.yml file Example</w:t>
        </w:r>
        <w:r>
          <w:rPr>
            <w:noProof/>
            <w:webHidden/>
          </w:rPr>
          <w:tab/>
        </w:r>
        <w:r>
          <w:rPr>
            <w:noProof/>
            <w:webHidden/>
          </w:rPr>
          <w:fldChar w:fldCharType="begin"/>
        </w:r>
        <w:r>
          <w:rPr>
            <w:noProof/>
            <w:webHidden/>
          </w:rPr>
          <w:instrText xml:space="preserve"> PAGEREF _Toc205645351 \h </w:instrText>
        </w:r>
        <w:r>
          <w:rPr>
            <w:noProof/>
            <w:webHidden/>
          </w:rPr>
        </w:r>
        <w:r>
          <w:rPr>
            <w:noProof/>
            <w:webHidden/>
          </w:rPr>
          <w:fldChar w:fldCharType="separate"/>
        </w:r>
        <w:r>
          <w:rPr>
            <w:noProof/>
            <w:webHidden/>
          </w:rPr>
          <w:t>44</w:t>
        </w:r>
        <w:r>
          <w:rPr>
            <w:noProof/>
            <w:webHidden/>
          </w:rPr>
          <w:fldChar w:fldCharType="end"/>
        </w:r>
      </w:hyperlink>
    </w:p>
    <w:p w14:paraId="0AA519D4" w14:textId="551A80D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2" w:history="1">
        <w:r w:rsidRPr="0002743F">
          <w:rPr>
            <w:rStyle w:val="Hyperlink"/>
            <w:noProof/>
          </w:rPr>
          <w:t>Figure 14: API Example for Account micro service 1</w:t>
        </w:r>
        <w:r>
          <w:rPr>
            <w:noProof/>
            <w:webHidden/>
          </w:rPr>
          <w:tab/>
        </w:r>
        <w:r>
          <w:rPr>
            <w:noProof/>
            <w:webHidden/>
          </w:rPr>
          <w:fldChar w:fldCharType="begin"/>
        </w:r>
        <w:r>
          <w:rPr>
            <w:noProof/>
            <w:webHidden/>
          </w:rPr>
          <w:instrText xml:space="preserve"> PAGEREF _Toc205645352 \h </w:instrText>
        </w:r>
        <w:r>
          <w:rPr>
            <w:noProof/>
            <w:webHidden/>
          </w:rPr>
        </w:r>
        <w:r>
          <w:rPr>
            <w:noProof/>
            <w:webHidden/>
          </w:rPr>
          <w:fldChar w:fldCharType="separate"/>
        </w:r>
        <w:r>
          <w:rPr>
            <w:noProof/>
            <w:webHidden/>
          </w:rPr>
          <w:t>46</w:t>
        </w:r>
        <w:r>
          <w:rPr>
            <w:noProof/>
            <w:webHidden/>
          </w:rPr>
          <w:fldChar w:fldCharType="end"/>
        </w:r>
      </w:hyperlink>
    </w:p>
    <w:p w14:paraId="7ADCA34B" w14:textId="70C9FC0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3" w:history="1">
        <w:r w:rsidRPr="0002743F">
          <w:rPr>
            <w:rStyle w:val="Hyperlink"/>
            <w:noProof/>
          </w:rPr>
          <w:t>Figure 15: API Example for Account micro service 2</w:t>
        </w:r>
        <w:r>
          <w:rPr>
            <w:noProof/>
            <w:webHidden/>
          </w:rPr>
          <w:tab/>
        </w:r>
        <w:r>
          <w:rPr>
            <w:noProof/>
            <w:webHidden/>
          </w:rPr>
          <w:fldChar w:fldCharType="begin"/>
        </w:r>
        <w:r>
          <w:rPr>
            <w:noProof/>
            <w:webHidden/>
          </w:rPr>
          <w:instrText xml:space="preserve"> PAGEREF _Toc205645353 \h </w:instrText>
        </w:r>
        <w:r>
          <w:rPr>
            <w:noProof/>
            <w:webHidden/>
          </w:rPr>
        </w:r>
        <w:r>
          <w:rPr>
            <w:noProof/>
            <w:webHidden/>
          </w:rPr>
          <w:fldChar w:fldCharType="separate"/>
        </w:r>
        <w:r>
          <w:rPr>
            <w:noProof/>
            <w:webHidden/>
          </w:rPr>
          <w:t>47</w:t>
        </w:r>
        <w:r>
          <w:rPr>
            <w:noProof/>
            <w:webHidden/>
          </w:rPr>
          <w:fldChar w:fldCharType="end"/>
        </w:r>
      </w:hyperlink>
    </w:p>
    <w:p w14:paraId="7D7166CF" w14:textId="11A0D3E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4" w:history="1">
        <w:r w:rsidRPr="0002743F">
          <w:rPr>
            <w:rStyle w:val="Hyperlink"/>
            <w:noProof/>
          </w:rPr>
          <w:t>Figure 16: API Example for Account micro service 3</w:t>
        </w:r>
        <w:r>
          <w:rPr>
            <w:noProof/>
            <w:webHidden/>
          </w:rPr>
          <w:tab/>
        </w:r>
        <w:r>
          <w:rPr>
            <w:noProof/>
            <w:webHidden/>
          </w:rPr>
          <w:fldChar w:fldCharType="begin"/>
        </w:r>
        <w:r>
          <w:rPr>
            <w:noProof/>
            <w:webHidden/>
          </w:rPr>
          <w:instrText xml:space="preserve"> PAGEREF _Toc205645354 \h </w:instrText>
        </w:r>
        <w:r>
          <w:rPr>
            <w:noProof/>
            <w:webHidden/>
          </w:rPr>
        </w:r>
        <w:r>
          <w:rPr>
            <w:noProof/>
            <w:webHidden/>
          </w:rPr>
          <w:fldChar w:fldCharType="separate"/>
        </w:r>
        <w:r>
          <w:rPr>
            <w:noProof/>
            <w:webHidden/>
          </w:rPr>
          <w:t>48</w:t>
        </w:r>
        <w:r>
          <w:rPr>
            <w:noProof/>
            <w:webHidden/>
          </w:rPr>
          <w:fldChar w:fldCharType="end"/>
        </w:r>
      </w:hyperlink>
    </w:p>
    <w:p w14:paraId="02820911" w14:textId="10ACFC1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5" w:history="1">
        <w:r w:rsidRPr="0002743F">
          <w:rPr>
            <w:rStyle w:val="Hyperlink"/>
            <w:noProof/>
          </w:rPr>
          <w:t>Figure 17: API Example for Account micro service 4</w:t>
        </w:r>
        <w:r>
          <w:rPr>
            <w:noProof/>
            <w:webHidden/>
          </w:rPr>
          <w:tab/>
        </w:r>
        <w:r>
          <w:rPr>
            <w:noProof/>
            <w:webHidden/>
          </w:rPr>
          <w:fldChar w:fldCharType="begin"/>
        </w:r>
        <w:r>
          <w:rPr>
            <w:noProof/>
            <w:webHidden/>
          </w:rPr>
          <w:instrText xml:space="preserve"> PAGEREF _Toc205645355 \h </w:instrText>
        </w:r>
        <w:r>
          <w:rPr>
            <w:noProof/>
            <w:webHidden/>
          </w:rPr>
        </w:r>
        <w:r>
          <w:rPr>
            <w:noProof/>
            <w:webHidden/>
          </w:rPr>
          <w:fldChar w:fldCharType="separate"/>
        </w:r>
        <w:r>
          <w:rPr>
            <w:noProof/>
            <w:webHidden/>
          </w:rPr>
          <w:t>49</w:t>
        </w:r>
        <w:r>
          <w:rPr>
            <w:noProof/>
            <w:webHidden/>
          </w:rPr>
          <w:fldChar w:fldCharType="end"/>
        </w:r>
      </w:hyperlink>
    </w:p>
    <w:p w14:paraId="51A27A03" w14:textId="307001F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6" w:history="1">
        <w:r w:rsidRPr="0002743F">
          <w:rPr>
            <w:rStyle w:val="Hyperlink"/>
            <w:noProof/>
          </w:rPr>
          <w:t>Figure 18: Account Info for Docker Image</w:t>
        </w:r>
        <w:r>
          <w:rPr>
            <w:noProof/>
            <w:webHidden/>
          </w:rPr>
          <w:tab/>
        </w:r>
        <w:r>
          <w:rPr>
            <w:noProof/>
            <w:webHidden/>
          </w:rPr>
          <w:fldChar w:fldCharType="begin"/>
        </w:r>
        <w:r>
          <w:rPr>
            <w:noProof/>
            <w:webHidden/>
          </w:rPr>
          <w:instrText xml:space="preserve"> PAGEREF _Toc205645356 \h </w:instrText>
        </w:r>
        <w:r>
          <w:rPr>
            <w:noProof/>
            <w:webHidden/>
          </w:rPr>
        </w:r>
        <w:r>
          <w:rPr>
            <w:noProof/>
            <w:webHidden/>
          </w:rPr>
          <w:fldChar w:fldCharType="separate"/>
        </w:r>
        <w:r>
          <w:rPr>
            <w:noProof/>
            <w:webHidden/>
          </w:rPr>
          <w:t>50</w:t>
        </w:r>
        <w:r>
          <w:rPr>
            <w:noProof/>
            <w:webHidden/>
          </w:rPr>
          <w:fldChar w:fldCharType="end"/>
        </w:r>
      </w:hyperlink>
    </w:p>
    <w:p w14:paraId="612F9EB4" w14:textId="3B314FF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7" w:history="1">
        <w:r w:rsidRPr="0002743F">
          <w:rPr>
            <w:rStyle w:val="Hyperlink"/>
            <w:noProof/>
          </w:rPr>
          <w:t>Figure 19 : Docker Image for Microservices</w:t>
        </w:r>
        <w:r>
          <w:rPr>
            <w:noProof/>
            <w:webHidden/>
          </w:rPr>
          <w:tab/>
        </w:r>
        <w:r>
          <w:rPr>
            <w:noProof/>
            <w:webHidden/>
          </w:rPr>
          <w:fldChar w:fldCharType="begin"/>
        </w:r>
        <w:r>
          <w:rPr>
            <w:noProof/>
            <w:webHidden/>
          </w:rPr>
          <w:instrText xml:space="preserve"> PAGEREF _Toc205645357 \h </w:instrText>
        </w:r>
        <w:r>
          <w:rPr>
            <w:noProof/>
            <w:webHidden/>
          </w:rPr>
        </w:r>
        <w:r>
          <w:rPr>
            <w:noProof/>
            <w:webHidden/>
          </w:rPr>
          <w:fldChar w:fldCharType="separate"/>
        </w:r>
        <w:r>
          <w:rPr>
            <w:noProof/>
            <w:webHidden/>
          </w:rPr>
          <w:t>51</w:t>
        </w:r>
        <w:r>
          <w:rPr>
            <w:noProof/>
            <w:webHidden/>
          </w:rPr>
          <w:fldChar w:fldCharType="end"/>
        </w:r>
      </w:hyperlink>
    </w:p>
    <w:p w14:paraId="7AE85985" w14:textId="561266E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8" w:history="1">
        <w:r w:rsidRPr="0002743F">
          <w:rPr>
            <w:rStyle w:val="Hyperlink"/>
            <w:noProof/>
          </w:rPr>
          <w:t xml:space="preserve">Figure 20: </w:t>
        </w:r>
        <w:r w:rsidRPr="0002743F">
          <w:rPr>
            <w:rStyle w:val="Hyperlink"/>
            <w:rFonts w:eastAsia="Times"/>
            <w:noProof/>
            <w:lang w:eastAsia="de-DE"/>
          </w:rPr>
          <w:t xml:space="preserve">Config </w:t>
        </w:r>
        <w:r w:rsidRPr="0002743F">
          <w:rPr>
            <w:rStyle w:val="Hyperlink"/>
            <w:noProof/>
          </w:rPr>
          <w:t>Server GitHub</w:t>
        </w:r>
        <w:r>
          <w:rPr>
            <w:noProof/>
            <w:webHidden/>
          </w:rPr>
          <w:tab/>
        </w:r>
        <w:r>
          <w:rPr>
            <w:noProof/>
            <w:webHidden/>
          </w:rPr>
          <w:fldChar w:fldCharType="begin"/>
        </w:r>
        <w:r>
          <w:rPr>
            <w:noProof/>
            <w:webHidden/>
          </w:rPr>
          <w:instrText xml:space="preserve"> PAGEREF _Toc205645358 \h </w:instrText>
        </w:r>
        <w:r>
          <w:rPr>
            <w:noProof/>
            <w:webHidden/>
          </w:rPr>
        </w:r>
        <w:r>
          <w:rPr>
            <w:noProof/>
            <w:webHidden/>
          </w:rPr>
          <w:fldChar w:fldCharType="separate"/>
        </w:r>
        <w:r>
          <w:rPr>
            <w:noProof/>
            <w:webHidden/>
          </w:rPr>
          <w:t>53</w:t>
        </w:r>
        <w:r>
          <w:rPr>
            <w:noProof/>
            <w:webHidden/>
          </w:rPr>
          <w:fldChar w:fldCharType="end"/>
        </w:r>
      </w:hyperlink>
    </w:p>
    <w:p w14:paraId="3EBF465E" w14:textId="2B2821D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9" w:history="1">
        <w:r w:rsidRPr="0002743F">
          <w:rPr>
            <w:rStyle w:val="Hyperlink"/>
            <w:noProof/>
          </w:rPr>
          <w:t xml:space="preserve">Figure 21: </w:t>
        </w:r>
        <w:r w:rsidRPr="0002743F">
          <w:rPr>
            <w:rStyle w:val="Hyperlink"/>
            <w:rFonts w:eastAsia="Times"/>
            <w:noProof/>
            <w:lang w:eastAsia="de-DE"/>
          </w:rPr>
          <w:t xml:space="preserve">Config </w:t>
        </w:r>
        <w:r w:rsidRPr="0002743F">
          <w:rPr>
            <w:rStyle w:val="Hyperlink"/>
            <w:noProof/>
          </w:rPr>
          <w:t>Application YAML File</w:t>
        </w:r>
        <w:r>
          <w:rPr>
            <w:noProof/>
            <w:webHidden/>
          </w:rPr>
          <w:tab/>
        </w:r>
        <w:r>
          <w:rPr>
            <w:noProof/>
            <w:webHidden/>
          </w:rPr>
          <w:fldChar w:fldCharType="begin"/>
        </w:r>
        <w:r>
          <w:rPr>
            <w:noProof/>
            <w:webHidden/>
          </w:rPr>
          <w:instrText xml:space="preserve"> PAGEREF _Toc205645359 \h </w:instrText>
        </w:r>
        <w:r>
          <w:rPr>
            <w:noProof/>
            <w:webHidden/>
          </w:rPr>
        </w:r>
        <w:r>
          <w:rPr>
            <w:noProof/>
            <w:webHidden/>
          </w:rPr>
          <w:fldChar w:fldCharType="separate"/>
        </w:r>
        <w:r>
          <w:rPr>
            <w:noProof/>
            <w:webHidden/>
          </w:rPr>
          <w:t>54</w:t>
        </w:r>
        <w:r>
          <w:rPr>
            <w:noProof/>
            <w:webHidden/>
          </w:rPr>
          <w:fldChar w:fldCharType="end"/>
        </w:r>
      </w:hyperlink>
    </w:p>
    <w:p w14:paraId="4AFB5226" w14:textId="57FBEC9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0" w:history="1">
        <w:r w:rsidRPr="0002743F">
          <w:rPr>
            <w:rStyle w:val="Hyperlink"/>
            <w:noProof/>
          </w:rPr>
          <w:t>Figure 22: Eureka Discovery</w:t>
        </w:r>
        <w:r>
          <w:rPr>
            <w:noProof/>
            <w:webHidden/>
          </w:rPr>
          <w:tab/>
        </w:r>
        <w:r>
          <w:rPr>
            <w:noProof/>
            <w:webHidden/>
          </w:rPr>
          <w:fldChar w:fldCharType="begin"/>
        </w:r>
        <w:r>
          <w:rPr>
            <w:noProof/>
            <w:webHidden/>
          </w:rPr>
          <w:instrText xml:space="preserve"> PAGEREF _Toc205645360 \h </w:instrText>
        </w:r>
        <w:r>
          <w:rPr>
            <w:noProof/>
            <w:webHidden/>
          </w:rPr>
        </w:r>
        <w:r>
          <w:rPr>
            <w:noProof/>
            <w:webHidden/>
          </w:rPr>
          <w:fldChar w:fldCharType="separate"/>
        </w:r>
        <w:r>
          <w:rPr>
            <w:noProof/>
            <w:webHidden/>
          </w:rPr>
          <w:t>55</w:t>
        </w:r>
        <w:r>
          <w:rPr>
            <w:noProof/>
            <w:webHidden/>
          </w:rPr>
          <w:fldChar w:fldCharType="end"/>
        </w:r>
      </w:hyperlink>
    </w:p>
    <w:p w14:paraId="268B5904" w14:textId="5E4F3D7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1" w:history="1">
        <w:r w:rsidRPr="0002743F">
          <w:rPr>
            <w:rStyle w:val="Hyperlink"/>
            <w:noProof/>
          </w:rPr>
          <w:t>Figure 23: Eureka Example</w:t>
        </w:r>
        <w:r>
          <w:rPr>
            <w:noProof/>
            <w:webHidden/>
          </w:rPr>
          <w:tab/>
        </w:r>
        <w:r>
          <w:rPr>
            <w:noProof/>
            <w:webHidden/>
          </w:rPr>
          <w:fldChar w:fldCharType="begin"/>
        </w:r>
        <w:r>
          <w:rPr>
            <w:noProof/>
            <w:webHidden/>
          </w:rPr>
          <w:instrText xml:space="preserve"> PAGEREF _Toc205645361 \h </w:instrText>
        </w:r>
        <w:r>
          <w:rPr>
            <w:noProof/>
            <w:webHidden/>
          </w:rPr>
        </w:r>
        <w:r>
          <w:rPr>
            <w:noProof/>
            <w:webHidden/>
          </w:rPr>
          <w:fldChar w:fldCharType="separate"/>
        </w:r>
        <w:r>
          <w:rPr>
            <w:noProof/>
            <w:webHidden/>
          </w:rPr>
          <w:t>56</w:t>
        </w:r>
        <w:r>
          <w:rPr>
            <w:noProof/>
            <w:webHidden/>
          </w:rPr>
          <w:fldChar w:fldCharType="end"/>
        </w:r>
      </w:hyperlink>
    </w:p>
    <w:p w14:paraId="4AE2C6CB" w14:textId="72C4E8E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2" w:history="1">
        <w:r w:rsidRPr="0002743F">
          <w:rPr>
            <w:rStyle w:val="Hyperlink"/>
            <w:noProof/>
          </w:rPr>
          <w:t>Figure 24: Eureka heartbeat Example</w:t>
        </w:r>
        <w:r>
          <w:rPr>
            <w:noProof/>
            <w:webHidden/>
          </w:rPr>
          <w:tab/>
        </w:r>
        <w:r>
          <w:rPr>
            <w:noProof/>
            <w:webHidden/>
          </w:rPr>
          <w:fldChar w:fldCharType="begin"/>
        </w:r>
        <w:r>
          <w:rPr>
            <w:noProof/>
            <w:webHidden/>
          </w:rPr>
          <w:instrText xml:space="preserve"> PAGEREF _Toc205645362 \h </w:instrText>
        </w:r>
        <w:r>
          <w:rPr>
            <w:noProof/>
            <w:webHidden/>
          </w:rPr>
        </w:r>
        <w:r>
          <w:rPr>
            <w:noProof/>
            <w:webHidden/>
          </w:rPr>
          <w:fldChar w:fldCharType="separate"/>
        </w:r>
        <w:r>
          <w:rPr>
            <w:noProof/>
            <w:webHidden/>
          </w:rPr>
          <w:t>56</w:t>
        </w:r>
        <w:r>
          <w:rPr>
            <w:noProof/>
            <w:webHidden/>
          </w:rPr>
          <w:fldChar w:fldCharType="end"/>
        </w:r>
      </w:hyperlink>
    </w:p>
    <w:p w14:paraId="78F13980" w14:textId="25FB083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3" w:history="1">
        <w:r w:rsidRPr="0002743F">
          <w:rPr>
            <w:rStyle w:val="Hyperlink"/>
            <w:noProof/>
          </w:rPr>
          <w:t>Figure 25:Card Service Feign Client</w:t>
        </w:r>
        <w:r>
          <w:rPr>
            <w:noProof/>
            <w:webHidden/>
          </w:rPr>
          <w:tab/>
        </w:r>
        <w:r>
          <w:rPr>
            <w:noProof/>
            <w:webHidden/>
          </w:rPr>
          <w:fldChar w:fldCharType="begin"/>
        </w:r>
        <w:r>
          <w:rPr>
            <w:noProof/>
            <w:webHidden/>
          </w:rPr>
          <w:instrText xml:space="preserve"> PAGEREF _Toc205645363 \h </w:instrText>
        </w:r>
        <w:r>
          <w:rPr>
            <w:noProof/>
            <w:webHidden/>
          </w:rPr>
        </w:r>
        <w:r>
          <w:rPr>
            <w:noProof/>
            <w:webHidden/>
          </w:rPr>
          <w:fldChar w:fldCharType="separate"/>
        </w:r>
        <w:r>
          <w:rPr>
            <w:noProof/>
            <w:webHidden/>
          </w:rPr>
          <w:t>57</w:t>
        </w:r>
        <w:r>
          <w:rPr>
            <w:noProof/>
            <w:webHidden/>
          </w:rPr>
          <w:fldChar w:fldCharType="end"/>
        </w:r>
      </w:hyperlink>
    </w:p>
    <w:p w14:paraId="5937E8F2" w14:textId="41AB9B6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4" w:history="1">
        <w:r w:rsidRPr="0002743F">
          <w:rPr>
            <w:rStyle w:val="Hyperlink"/>
            <w:noProof/>
          </w:rPr>
          <w:t>Figure 26: Circuit breaker Example</w:t>
        </w:r>
        <w:r>
          <w:rPr>
            <w:noProof/>
            <w:webHidden/>
          </w:rPr>
          <w:tab/>
        </w:r>
        <w:r>
          <w:rPr>
            <w:noProof/>
            <w:webHidden/>
          </w:rPr>
          <w:fldChar w:fldCharType="begin"/>
        </w:r>
        <w:r>
          <w:rPr>
            <w:noProof/>
            <w:webHidden/>
          </w:rPr>
          <w:instrText xml:space="preserve"> PAGEREF _Toc205645364 \h </w:instrText>
        </w:r>
        <w:r>
          <w:rPr>
            <w:noProof/>
            <w:webHidden/>
          </w:rPr>
        </w:r>
        <w:r>
          <w:rPr>
            <w:noProof/>
            <w:webHidden/>
          </w:rPr>
          <w:fldChar w:fldCharType="separate"/>
        </w:r>
        <w:r>
          <w:rPr>
            <w:noProof/>
            <w:webHidden/>
          </w:rPr>
          <w:t>58</w:t>
        </w:r>
        <w:r>
          <w:rPr>
            <w:noProof/>
            <w:webHidden/>
          </w:rPr>
          <w:fldChar w:fldCharType="end"/>
        </w:r>
      </w:hyperlink>
    </w:p>
    <w:p w14:paraId="50F07915" w14:textId="04BC711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5" w:history="1">
        <w:r w:rsidRPr="0002743F">
          <w:rPr>
            <w:rStyle w:val="Hyperlink"/>
            <w:noProof/>
          </w:rPr>
          <w:t>Figure 27: Prometheus Configuration</w:t>
        </w:r>
        <w:r>
          <w:rPr>
            <w:noProof/>
            <w:webHidden/>
          </w:rPr>
          <w:tab/>
        </w:r>
        <w:r>
          <w:rPr>
            <w:noProof/>
            <w:webHidden/>
          </w:rPr>
          <w:fldChar w:fldCharType="begin"/>
        </w:r>
        <w:r>
          <w:rPr>
            <w:noProof/>
            <w:webHidden/>
          </w:rPr>
          <w:instrText xml:space="preserve"> PAGEREF _Toc205645365 \h </w:instrText>
        </w:r>
        <w:r>
          <w:rPr>
            <w:noProof/>
            <w:webHidden/>
          </w:rPr>
        </w:r>
        <w:r>
          <w:rPr>
            <w:noProof/>
            <w:webHidden/>
          </w:rPr>
          <w:fldChar w:fldCharType="separate"/>
        </w:r>
        <w:r>
          <w:rPr>
            <w:noProof/>
            <w:webHidden/>
          </w:rPr>
          <w:t>60</w:t>
        </w:r>
        <w:r>
          <w:rPr>
            <w:noProof/>
            <w:webHidden/>
          </w:rPr>
          <w:fldChar w:fldCharType="end"/>
        </w:r>
      </w:hyperlink>
    </w:p>
    <w:p w14:paraId="34620D6C" w14:textId="1098B8D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6" w:history="1">
        <w:r w:rsidRPr="0002743F">
          <w:rPr>
            <w:rStyle w:val="Hyperlink"/>
            <w:noProof/>
          </w:rPr>
          <w:t>Figure 28: Account Micro Service Actuator</w:t>
        </w:r>
        <w:r>
          <w:rPr>
            <w:noProof/>
            <w:webHidden/>
          </w:rPr>
          <w:tab/>
        </w:r>
        <w:r>
          <w:rPr>
            <w:noProof/>
            <w:webHidden/>
          </w:rPr>
          <w:fldChar w:fldCharType="begin"/>
        </w:r>
        <w:r>
          <w:rPr>
            <w:noProof/>
            <w:webHidden/>
          </w:rPr>
          <w:instrText xml:space="preserve"> PAGEREF _Toc205645366 \h </w:instrText>
        </w:r>
        <w:r>
          <w:rPr>
            <w:noProof/>
            <w:webHidden/>
          </w:rPr>
        </w:r>
        <w:r>
          <w:rPr>
            <w:noProof/>
            <w:webHidden/>
          </w:rPr>
          <w:fldChar w:fldCharType="separate"/>
        </w:r>
        <w:r>
          <w:rPr>
            <w:noProof/>
            <w:webHidden/>
          </w:rPr>
          <w:t>60</w:t>
        </w:r>
        <w:r>
          <w:rPr>
            <w:noProof/>
            <w:webHidden/>
          </w:rPr>
          <w:fldChar w:fldCharType="end"/>
        </w:r>
      </w:hyperlink>
    </w:p>
    <w:p w14:paraId="30A9A634" w14:textId="3003B74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7" w:history="1">
        <w:r w:rsidRPr="0002743F">
          <w:rPr>
            <w:rStyle w:val="Hyperlink"/>
            <w:noProof/>
          </w:rPr>
          <w:t>Figure 29: Checking CPU Usage for Microservices in Prometheus Dashboard</w:t>
        </w:r>
        <w:r>
          <w:rPr>
            <w:noProof/>
            <w:webHidden/>
          </w:rPr>
          <w:tab/>
        </w:r>
        <w:r>
          <w:rPr>
            <w:noProof/>
            <w:webHidden/>
          </w:rPr>
          <w:fldChar w:fldCharType="begin"/>
        </w:r>
        <w:r>
          <w:rPr>
            <w:noProof/>
            <w:webHidden/>
          </w:rPr>
          <w:instrText xml:space="preserve"> PAGEREF _Toc205645367 \h </w:instrText>
        </w:r>
        <w:r>
          <w:rPr>
            <w:noProof/>
            <w:webHidden/>
          </w:rPr>
        </w:r>
        <w:r>
          <w:rPr>
            <w:noProof/>
            <w:webHidden/>
          </w:rPr>
          <w:fldChar w:fldCharType="separate"/>
        </w:r>
        <w:r>
          <w:rPr>
            <w:noProof/>
            <w:webHidden/>
          </w:rPr>
          <w:t>61</w:t>
        </w:r>
        <w:r>
          <w:rPr>
            <w:noProof/>
            <w:webHidden/>
          </w:rPr>
          <w:fldChar w:fldCharType="end"/>
        </w:r>
      </w:hyperlink>
    </w:p>
    <w:p w14:paraId="7759D4AE" w14:textId="49E1D9D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8" w:history="1">
        <w:r w:rsidRPr="0002743F">
          <w:rPr>
            <w:rStyle w:val="Hyperlink"/>
            <w:noProof/>
          </w:rPr>
          <w:t>Figure 30: Checking CPU Usage Graph for Microservices in Prometheus Dashboard</w:t>
        </w:r>
        <w:r>
          <w:rPr>
            <w:noProof/>
            <w:webHidden/>
          </w:rPr>
          <w:tab/>
        </w:r>
        <w:r>
          <w:rPr>
            <w:noProof/>
            <w:webHidden/>
          </w:rPr>
          <w:fldChar w:fldCharType="begin"/>
        </w:r>
        <w:r>
          <w:rPr>
            <w:noProof/>
            <w:webHidden/>
          </w:rPr>
          <w:instrText xml:space="preserve"> PAGEREF _Toc205645368 \h </w:instrText>
        </w:r>
        <w:r>
          <w:rPr>
            <w:noProof/>
            <w:webHidden/>
          </w:rPr>
        </w:r>
        <w:r>
          <w:rPr>
            <w:noProof/>
            <w:webHidden/>
          </w:rPr>
          <w:fldChar w:fldCharType="separate"/>
        </w:r>
        <w:r>
          <w:rPr>
            <w:noProof/>
            <w:webHidden/>
          </w:rPr>
          <w:t>61</w:t>
        </w:r>
        <w:r>
          <w:rPr>
            <w:noProof/>
            <w:webHidden/>
          </w:rPr>
          <w:fldChar w:fldCharType="end"/>
        </w:r>
      </w:hyperlink>
    </w:p>
    <w:p w14:paraId="4C411577" w14:textId="6F15503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9" w:history="1">
        <w:r w:rsidRPr="0002743F">
          <w:rPr>
            <w:rStyle w:val="Hyperlink"/>
            <w:noProof/>
          </w:rPr>
          <w:t>Figure 31:All Microservices State shown in Prometheus Dashboard</w:t>
        </w:r>
        <w:r>
          <w:rPr>
            <w:noProof/>
            <w:webHidden/>
          </w:rPr>
          <w:tab/>
        </w:r>
        <w:r>
          <w:rPr>
            <w:noProof/>
            <w:webHidden/>
          </w:rPr>
          <w:fldChar w:fldCharType="begin"/>
        </w:r>
        <w:r>
          <w:rPr>
            <w:noProof/>
            <w:webHidden/>
          </w:rPr>
          <w:instrText xml:space="preserve"> PAGEREF _Toc205645369 \h </w:instrText>
        </w:r>
        <w:r>
          <w:rPr>
            <w:noProof/>
            <w:webHidden/>
          </w:rPr>
        </w:r>
        <w:r>
          <w:rPr>
            <w:noProof/>
            <w:webHidden/>
          </w:rPr>
          <w:fldChar w:fldCharType="separate"/>
        </w:r>
        <w:r>
          <w:rPr>
            <w:noProof/>
            <w:webHidden/>
          </w:rPr>
          <w:t>61</w:t>
        </w:r>
        <w:r>
          <w:rPr>
            <w:noProof/>
            <w:webHidden/>
          </w:rPr>
          <w:fldChar w:fldCharType="end"/>
        </w:r>
      </w:hyperlink>
    </w:p>
    <w:p w14:paraId="77E1529D" w14:textId="5476A23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0" w:history="1">
        <w:r w:rsidRPr="0002743F">
          <w:rPr>
            <w:rStyle w:val="Hyperlink"/>
            <w:noProof/>
          </w:rPr>
          <w:t>Figure 32: Grafana View of CPU Usage of Microservices</w:t>
        </w:r>
        <w:r>
          <w:rPr>
            <w:noProof/>
            <w:webHidden/>
          </w:rPr>
          <w:tab/>
        </w:r>
        <w:r>
          <w:rPr>
            <w:noProof/>
            <w:webHidden/>
          </w:rPr>
          <w:fldChar w:fldCharType="begin"/>
        </w:r>
        <w:r>
          <w:rPr>
            <w:noProof/>
            <w:webHidden/>
          </w:rPr>
          <w:instrText xml:space="preserve"> PAGEREF _Toc205645370 \h </w:instrText>
        </w:r>
        <w:r>
          <w:rPr>
            <w:noProof/>
            <w:webHidden/>
          </w:rPr>
        </w:r>
        <w:r>
          <w:rPr>
            <w:noProof/>
            <w:webHidden/>
          </w:rPr>
          <w:fldChar w:fldCharType="separate"/>
        </w:r>
        <w:r>
          <w:rPr>
            <w:noProof/>
            <w:webHidden/>
          </w:rPr>
          <w:t>62</w:t>
        </w:r>
        <w:r>
          <w:rPr>
            <w:noProof/>
            <w:webHidden/>
          </w:rPr>
          <w:fldChar w:fldCharType="end"/>
        </w:r>
      </w:hyperlink>
    </w:p>
    <w:p w14:paraId="1A2B4FD1" w14:textId="452A4FD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1" w:history="1">
        <w:r w:rsidRPr="0002743F">
          <w:rPr>
            <w:rStyle w:val="Hyperlink"/>
            <w:noProof/>
          </w:rPr>
          <w:t>Figure 33: JVM (Micrometer) Dashboard for Account Microservice</w:t>
        </w:r>
        <w:r>
          <w:rPr>
            <w:noProof/>
            <w:webHidden/>
          </w:rPr>
          <w:tab/>
        </w:r>
        <w:r>
          <w:rPr>
            <w:noProof/>
            <w:webHidden/>
          </w:rPr>
          <w:fldChar w:fldCharType="begin"/>
        </w:r>
        <w:r>
          <w:rPr>
            <w:noProof/>
            <w:webHidden/>
          </w:rPr>
          <w:instrText xml:space="preserve"> PAGEREF _Toc205645371 \h </w:instrText>
        </w:r>
        <w:r>
          <w:rPr>
            <w:noProof/>
            <w:webHidden/>
          </w:rPr>
        </w:r>
        <w:r>
          <w:rPr>
            <w:noProof/>
            <w:webHidden/>
          </w:rPr>
          <w:fldChar w:fldCharType="separate"/>
        </w:r>
        <w:r>
          <w:rPr>
            <w:noProof/>
            <w:webHidden/>
          </w:rPr>
          <w:t>62</w:t>
        </w:r>
        <w:r>
          <w:rPr>
            <w:noProof/>
            <w:webHidden/>
          </w:rPr>
          <w:fldChar w:fldCharType="end"/>
        </w:r>
      </w:hyperlink>
    </w:p>
    <w:p w14:paraId="0AA1C54B" w14:textId="2767A0A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2" w:history="1">
        <w:r w:rsidRPr="0002743F">
          <w:rPr>
            <w:rStyle w:val="Hyperlink"/>
            <w:noProof/>
          </w:rPr>
          <w:t>Figure 34:Grafana Alert when Account Micro service down</w:t>
        </w:r>
        <w:r>
          <w:rPr>
            <w:noProof/>
            <w:webHidden/>
          </w:rPr>
          <w:tab/>
        </w:r>
        <w:r>
          <w:rPr>
            <w:noProof/>
            <w:webHidden/>
          </w:rPr>
          <w:fldChar w:fldCharType="begin"/>
        </w:r>
        <w:r>
          <w:rPr>
            <w:noProof/>
            <w:webHidden/>
          </w:rPr>
          <w:instrText xml:space="preserve"> PAGEREF _Toc205645372 \h </w:instrText>
        </w:r>
        <w:r>
          <w:rPr>
            <w:noProof/>
            <w:webHidden/>
          </w:rPr>
        </w:r>
        <w:r>
          <w:rPr>
            <w:noProof/>
            <w:webHidden/>
          </w:rPr>
          <w:fldChar w:fldCharType="separate"/>
        </w:r>
        <w:r>
          <w:rPr>
            <w:noProof/>
            <w:webHidden/>
          </w:rPr>
          <w:t>63</w:t>
        </w:r>
        <w:r>
          <w:rPr>
            <w:noProof/>
            <w:webHidden/>
          </w:rPr>
          <w:fldChar w:fldCharType="end"/>
        </w:r>
      </w:hyperlink>
    </w:p>
    <w:p w14:paraId="7B1A82D8" w14:textId="776ED95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3" w:history="1">
        <w:r w:rsidRPr="0002743F">
          <w:rPr>
            <w:rStyle w:val="Hyperlink"/>
            <w:noProof/>
          </w:rPr>
          <w:t>Figure 35: Hook deck Response When Account Micro service down</w:t>
        </w:r>
        <w:r>
          <w:rPr>
            <w:noProof/>
            <w:webHidden/>
          </w:rPr>
          <w:tab/>
        </w:r>
        <w:r>
          <w:rPr>
            <w:noProof/>
            <w:webHidden/>
          </w:rPr>
          <w:fldChar w:fldCharType="begin"/>
        </w:r>
        <w:r>
          <w:rPr>
            <w:noProof/>
            <w:webHidden/>
          </w:rPr>
          <w:instrText xml:space="preserve"> PAGEREF _Toc205645373 \h </w:instrText>
        </w:r>
        <w:r>
          <w:rPr>
            <w:noProof/>
            <w:webHidden/>
          </w:rPr>
        </w:r>
        <w:r>
          <w:rPr>
            <w:noProof/>
            <w:webHidden/>
          </w:rPr>
          <w:fldChar w:fldCharType="separate"/>
        </w:r>
        <w:r>
          <w:rPr>
            <w:noProof/>
            <w:webHidden/>
          </w:rPr>
          <w:t>63</w:t>
        </w:r>
        <w:r>
          <w:rPr>
            <w:noProof/>
            <w:webHidden/>
          </w:rPr>
          <w:fldChar w:fldCharType="end"/>
        </w:r>
      </w:hyperlink>
    </w:p>
    <w:p w14:paraId="431A85F0" w14:textId="3212061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4" w:history="1">
        <w:r w:rsidRPr="0002743F">
          <w:rPr>
            <w:rStyle w:val="Hyperlink"/>
            <w:noProof/>
          </w:rPr>
          <w:t>Figure 36: Open Telemetry Pattern</w:t>
        </w:r>
        <w:r>
          <w:rPr>
            <w:noProof/>
            <w:webHidden/>
          </w:rPr>
          <w:tab/>
        </w:r>
        <w:r>
          <w:rPr>
            <w:noProof/>
            <w:webHidden/>
          </w:rPr>
          <w:fldChar w:fldCharType="begin"/>
        </w:r>
        <w:r>
          <w:rPr>
            <w:noProof/>
            <w:webHidden/>
          </w:rPr>
          <w:instrText xml:space="preserve"> PAGEREF _Toc205645374 \h </w:instrText>
        </w:r>
        <w:r>
          <w:rPr>
            <w:noProof/>
            <w:webHidden/>
          </w:rPr>
        </w:r>
        <w:r>
          <w:rPr>
            <w:noProof/>
            <w:webHidden/>
          </w:rPr>
          <w:fldChar w:fldCharType="separate"/>
        </w:r>
        <w:r>
          <w:rPr>
            <w:noProof/>
            <w:webHidden/>
          </w:rPr>
          <w:t>64</w:t>
        </w:r>
        <w:r>
          <w:rPr>
            <w:noProof/>
            <w:webHidden/>
          </w:rPr>
          <w:fldChar w:fldCharType="end"/>
        </w:r>
      </w:hyperlink>
    </w:p>
    <w:p w14:paraId="6B91308F" w14:textId="7DD52EF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5" w:history="1">
        <w:r w:rsidRPr="0002743F">
          <w:rPr>
            <w:rStyle w:val="Hyperlink"/>
            <w:noProof/>
          </w:rPr>
          <w:t>Figure 37: Trace ID from Accou</w:t>
        </w:r>
        <w:r w:rsidRPr="0002743F">
          <w:rPr>
            <w:rStyle w:val="Hyperlink"/>
            <w:rFonts w:eastAsia="Times"/>
            <w:noProof/>
          </w:rPr>
          <w:t>nt Microservice</w:t>
        </w:r>
        <w:r>
          <w:rPr>
            <w:noProof/>
            <w:webHidden/>
          </w:rPr>
          <w:tab/>
        </w:r>
        <w:r>
          <w:rPr>
            <w:noProof/>
            <w:webHidden/>
          </w:rPr>
          <w:fldChar w:fldCharType="begin"/>
        </w:r>
        <w:r>
          <w:rPr>
            <w:noProof/>
            <w:webHidden/>
          </w:rPr>
          <w:instrText xml:space="preserve"> PAGEREF _Toc205645375 \h </w:instrText>
        </w:r>
        <w:r>
          <w:rPr>
            <w:noProof/>
            <w:webHidden/>
          </w:rPr>
        </w:r>
        <w:r>
          <w:rPr>
            <w:noProof/>
            <w:webHidden/>
          </w:rPr>
          <w:fldChar w:fldCharType="separate"/>
        </w:r>
        <w:r>
          <w:rPr>
            <w:noProof/>
            <w:webHidden/>
          </w:rPr>
          <w:t>65</w:t>
        </w:r>
        <w:r>
          <w:rPr>
            <w:noProof/>
            <w:webHidden/>
          </w:rPr>
          <w:fldChar w:fldCharType="end"/>
        </w:r>
      </w:hyperlink>
    </w:p>
    <w:p w14:paraId="3C00DF20" w14:textId="1018A27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6" w:history="1">
        <w:r w:rsidRPr="0002743F">
          <w:rPr>
            <w:rStyle w:val="Hyperlink"/>
            <w:noProof/>
          </w:rPr>
          <w:t>Figure 38: Trace ID from Card Microservice</w:t>
        </w:r>
        <w:r>
          <w:rPr>
            <w:noProof/>
            <w:webHidden/>
          </w:rPr>
          <w:tab/>
        </w:r>
        <w:r>
          <w:rPr>
            <w:noProof/>
            <w:webHidden/>
          </w:rPr>
          <w:fldChar w:fldCharType="begin"/>
        </w:r>
        <w:r>
          <w:rPr>
            <w:noProof/>
            <w:webHidden/>
          </w:rPr>
          <w:instrText xml:space="preserve"> PAGEREF _Toc205645376 \h </w:instrText>
        </w:r>
        <w:r>
          <w:rPr>
            <w:noProof/>
            <w:webHidden/>
          </w:rPr>
        </w:r>
        <w:r>
          <w:rPr>
            <w:noProof/>
            <w:webHidden/>
          </w:rPr>
          <w:fldChar w:fldCharType="separate"/>
        </w:r>
        <w:r>
          <w:rPr>
            <w:noProof/>
            <w:webHidden/>
          </w:rPr>
          <w:t>65</w:t>
        </w:r>
        <w:r>
          <w:rPr>
            <w:noProof/>
            <w:webHidden/>
          </w:rPr>
          <w:fldChar w:fldCharType="end"/>
        </w:r>
      </w:hyperlink>
    </w:p>
    <w:p w14:paraId="087CAE2A" w14:textId="1D9FCC6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7" w:history="1">
        <w:r w:rsidRPr="0002743F">
          <w:rPr>
            <w:rStyle w:val="Hyperlink"/>
            <w:noProof/>
          </w:rPr>
          <w:t>Figure 39: Temp show Path of Request</w:t>
        </w:r>
        <w:r>
          <w:rPr>
            <w:noProof/>
            <w:webHidden/>
          </w:rPr>
          <w:tab/>
        </w:r>
        <w:r>
          <w:rPr>
            <w:noProof/>
            <w:webHidden/>
          </w:rPr>
          <w:fldChar w:fldCharType="begin"/>
        </w:r>
        <w:r>
          <w:rPr>
            <w:noProof/>
            <w:webHidden/>
          </w:rPr>
          <w:instrText xml:space="preserve"> PAGEREF _Toc205645377 \h </w:instrText>
        </w:r>
        <w:r>
          <w:rPr>
            <w:noProof/>
            <w:webHidden/>
          </w:rPr>
        </w:r>
        <w:r>
          <w:rPr>
            <w:noProof/>
            <w:webHidden/>
          </w:rPr>
          <w:fldChar w:fldCharType="separate"/>
        </w:r>
        <w:r>
          <w:rPr>
            <w:noProof/>
            <w:webHidden/>
          </w:rPr>
          <w:t>65</w:t>
        </w:r>
        <w:r>
          <w:rPr>
            <w:noProof/>
            <w:webHidden/>
          </w:rPr>
          <w:fldChar w:fldCharType="end"/>
        </w:r>
      </w:hyperlink>
    </w:p>
    <w:p w14:paraId="32322513" w14:textId="7649229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8" w:history="1">
        <w:r w:rsidRPr="0002743F">
          <w:rPr>
            <w:rStyle w:val="Hyperlink"/>
            <w:noProof/>
          </w:rPr>
          <w:t>Figure 40: Security Config</w:t>
        </w:r>
        <w:r>
          <w:rPr>
            <w:noProof/>
            <w:webHidden/>
          </w:rPr>
          <w:tab/>
        </w:r>
        <w:r>
          <w:rPr>
            <w:noProof/>
            <w:webHidden/>
          </w:rPr>
          <w:fldChar w:fldCharType="begin"/>
        </w:r>
        <w:r>
          <w:rPr>
            <w:noProof/>
            <w:webHidden/>
          </w:rPr>
          <w:instrText xml:space="preserve"> PAGEREF _Toc205645378 \h </w:instrText>
        </w:r>
        <w:r>
          <w:rPr>
            <w:noProof/>
            <w:webHidden/>
          </w:rPr>
        </w:r>
        <w:r>
          <w:rPr>
            <w:noProof/>
            <w:webHidden/>
          </w:rPr>
          <w:fldChar w:fldCharType="separate"/>
        </w:r>
        <w:r>
          <w:rPr>
            <w:noProof/>
            <w:webHidden/>
          </w:rPr>
          <w:t>67</w:t>
        </w:r>
        <w:r>
          <w:rPr>
            <w:noProof/>
            <w:webHidden/>
          </w:rPr>
          <w:fldChar w:fldCharType="end"/>
        </w:r>
      </w:hyperlink>
    </w:p>
    <w:p w14:paraId="48C51CFF" w14:textId="1115523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9" w:history="1">
        <w:r w:rsidRPr="0002743F">
          <w:rPr>
            <w:rStyle w:val="Hyperlink"/>
            <w:noProof/>
          </w:rPr>
          <w:t>Figure 41: Key Clock Filter Chain</w:t>
        </w:r>
        <w:r>
          <w:rPr>
            <w:noProof/>
            <w:webHidden/>
          </w:rPr>
          <w:tab/>
        </w:r>
        <w:r>
          <w:rPr>
            <w:noProof/>
            <w:webHidden/>
          </w:rPr>
          <w:fldChar w:fldCharType="begin"/>
        </w:r>
        <w:r>
          <w:rPr>
            <w:noProof/>
            <w:webHidden/>
          </w:rPr>
          <w:instrText xml:space="preserve"> PAGEREF _Toc205645379 \h </w:instrText>
        </w:r>
        <w:r>
          <w:rPr>
            <w:noProof/>
            <w:webHidden/>
          </w:rPr>
        </w:r>
        <w:r>
          <w:rPr>
            <w:noProof/>
            <w:webHidden/>
          </w:rPr>
          <w:fldChar w:fldCharType="separate"/>
        </w:r>
        <w:r>
          <w:rPr>
            <w:noProof/>
            <w:webHidden/>
          </w:rPr>
          <w:t>68</w:t>
        </w:r>
        <w:r>
          <w:rPr>
            <w:noProof/>
            <w:webHidden/>
          </w:rPr>
          <w:fldChar w:fldCharType="end"/>
        </w:r>
      </w:hyperlink>
    </w:p>
    <w:p w14:paraId="4CF64D56" w14:textId="083C99C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0" w:history="1">
        <w:r w:rsidRPr="0002743F">
          <w:rPr>
            <w:rStyle w:val="Hyperlink"/>
            <w:noProof/>
          </w:rPr>
          <w:t>Figure 42: Postman Using KeyCloack Role</w:t>
        </w:r>
        <w:r>
          <w:rPr>
            <w:noProof/>
            <w:webHidden/>
          </w:rPr>
          <w:tab/>
        </w:r>
        <w:r>
          <w:rPr>
            <w:noProof/>
            <w:webHidden/>
          </w:rPr>
          <w:fldChar w:fldCharType="begin"/>
        </w:r>
        <w:r>
          <w:rPr>
            <w:noProof/>
            <w:webHidden/>
          </w:rPr>
          <w:instrText xml:space="preserve"> PAGEREF _Toc205645380 \h </w:instrText>
        </w:r>
        <w:r>
          <w:rPr>
            <w:noProof/>
            <w:webHidden/>
          </w:rPr>
        </w:r>
        <w:r>
          <w:rPr>
            <w:noProof/>
            <w:webHidden/>
          </w:rPr>
          <w:fldChar w:fldCharType="separate"/>
        </w:r>
        <w:r>
          <w:rPr>
            <w:noProof/>
            <w:webHidden/>
          </w:rPr>
          <w:t>70</w:t>
        </w:r>
        <w:r>
          <w:rPr>
            <w:noProof/>
            <w:webHidden/>
          </w:rPr>
          <w:fldChar w:fldCharType="end"/>
        </w:r>
      </w:hyperlink>
    </w:p>
    <w:p w14:paraId="2001A8E5" w14:textId="7A89310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1" w:history="1">
        <w:r w:rsidRPr="0002743F">
          <w:rPr>
            <w:rStyle w:val="Hyperlink"/>
            <w:noProof/>
          </w:rPr>
          <w:t>Figure 43: KeyCloack Client Roles</w:t>
        </w:r>
        <w:r>
          <w:rPr>
            <w:noProof/>
            <w:webHidden/>
          </w:rPr>
          <w:tab/>
        </w:r>
        <w:r>
          <w:rPr>
            <w:noProof/>
            <w:webHidden/>
          </w:rPr>
          <w:fldChar w:fldCharType="begin"/>
        </w:r>
        <w:r>
          <w:rPr>
            <w:noProof/>
            <w:webHidden/>
          </w:rPr>
          <w:instrText xml:space="preserve"> PAGEREF _Toc205645381 \h </w:instrText>
        </w:r>
        <w:r>
          <w:rPr>
            <w:noProof/>
            <w:webHidden/>
          </w:rPr>
        </w:r>
        <w:r>
          <w:rPr>
            <w:noProof/>
            <w:webHidden/>
          </w:rPr>
          <w:fldChar w:fldCharType="separate"/>
        </w:r>
        <w:r>
          <w:rPr>
            <w:noProof/>
            <w:webHidden/>
          </w:rPr>
          <w:t>70</w:t>
        </w:r>
        <w:r>
          <w:rPr>
            <w:noProof/>
            <w:webHidden/>
          </w:rPr>
          <w:fldChar w:fldCharType="end"/>
        </w:r>
      </w:hyperlink>
    </w:p>
    <w:p w14:paraId="7AB92C0F" w14:textId="367CECB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2" w:history="1">
        <w:r w:rsidRPr="0002743F">
          <w:rPr>
            <w:rStyle w:val="Hyperlink"/>
            <w:noProof/>
          </w:rPr>
          <w:t>Figure 44: Kafka Lytic Details</w:t>
        </w:r>
        <w:r>
          <w:rPr>
            <w:noProof/>
            <w:webHidden/>
          </w:rPr>
          <w:tab/>
        </w:r>
        <w:r>
          <w:rPr>
            <w:noProof/>
            <w:webHidden/>
          </w:rPr>
          <w:fldChar w:fldCharType="begin"/>
        </w:r>
        <w:r>
          <w:rPr>
            <w:noProof/>
            <w:webHidden/>
          </w:rPr>
          <w:instrText xml:space="preserve"> PAGEREF _Toc205645382 \h </w:instrText>
        </w:r>
        <w:r>
          <w:rPr>
            <w:noProof/>
            <w:webHidden/>
          </w:rPr>
        </w:r>
        <w:r>
          <w:rPr>
            <w:noProof/>
            <w:webHidden/>
          </w:rPr>
          <w:fldChar w:fldCharType="separate"/>
        </w:r>
        <w:r>
          <w:rPr>
            <w:noProof/>
            <w:webHidden/>
          </w:rPr>
          <w:t>72</w:t>
        </w:r>
        <w:r>
          <w:rPr>
            <w:noProof/>
            <w:webHidden/>
          </w:rPr>
          <w:fldChar w:fldCharType="end"/>
        </w:r>
      </w:hyperlink>
    </w:p>
    <w:p w14:paraId="2CDC379B" w14:textId="619EE00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3" w:history="1">
        <w:r w:rsidRPr="0002743F">
          <w:rPr>
            <w:rStyle w:val="Hyperlink"/>
            <w:noProof/>
          </w:rPr>
          <w:t>Figure 45: Kafka Connection</w:t>
        </w:r>
        <w:r>
          <w:rPr>
            <w:noProof/>
            <w:webHidden/>
          </w:rPr>
          <w:tab/>
        </w:r>
        <w:r>
          <w:rPr>
            <w:noProof/>
            <w:webHidden/>
          </w:rPr>
          <w:fldChar w:fldCharType="begin"/>
        </w:r>
        <w:r>
          <w:rPr>
            <w:noProof/>
            <w:webHidden/>
          </w:rPr>
          <w:instrText xml:space="preserve"> PAGEREF _Toc205645383 \h </w:instrText>
        </w:r>
        <w:r>
          <w:rPr>
            <w:noProof/>
            <w:webHidden/>
          </w:rPr>
        </w:r>
        <w:r>
          <w:rPr>
            <w:noProof/>
            <w:webHidden/>
          </w:rPr>
          <w:fldChar w:fldCharType="separate"/>
        </w:r>
        <w:r>
          <w:rPr>
            <w:noProof/>
            <w:webHidden/>
          </w:rPr>
          <w:t>72</w:t>
        </w:r>
        <w:r>
          <w:rPr>
            <w:noProof/>
            <w:webHidden/>
          </w:rPr>
          <w:fldChar w:fldCharType="end"/>
        </w:r>
      </w:hyperlink>
    </w:p>
    <w:p w14:paraId="174E0E67" w14:textId="325E683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4" w:history="1">
        <w:r w:rsidRPr="0002743F">
          <w:rPr>
            <w:rStyle w:val="Hyperlink"/>
            <w:noProof/>
          </w:rPr>
          <w:t>Figure 46: Kafka Maven Dependance</w:t>
        </w:r>
        <w:r>
          <w:rPr>
            <w:noProof/>
            <w:webHidden/>
          </w:rPr>
          <w:tab/>
        </w:r>
        <w:r>
          <w:rPr>
            <w:noProof/>
            <w:webHidden/>
          </w:rPr>
          <w:fldChar w:fldCharType="begin"/>
        </w:r>
        <w:r>
          <w:rPr>
            <w:noProof/>
            <w:webHidden/>
          </w:rPr>
          <w:instrText xml:space="preserve"> PAGEREF _Toc205645384 \h </w:instrText>
        </w:r>
        <w:r>
          <w:rPr>
            <w:noProof/>
            <w:webHidden/>
          </w:rPr>
        </w:r>
        <w:r>
          <w:rPr>
            <w:noProof/>
            <w:webHidden/>
          </w:rPr>
          <w:fldChar w:fldCharType="separate"/>
        </w:r>
        <w:r>
          <w:rPr>
            <w:noProof/>
            <w:webHidden/>
          </w:rPr>
          <w:t>72</w:t>
        </w:r>
        <w:r>
          <w:rPr>
            <w:noProof/>
            <w:webHidden/>
          </w:rPr>
          <w:fldChar w:fldCharType="end"/>
        </w:r>
      </w:hyperlink>
    </w:p>
    <w:p w14:paraId="288B37C6" w14:textId="487D90A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5" w:history="1">
        <w:r w:rsidRPr="0002743F">
          <w:rPr>
            <w:rStyle w:val="Hyperlink"/>
            <w:noProof/>
          </w:rPr>
          <w:t>Figure 48: nods for all Micro Service</w:t>
        </w:r>
        <w:r>
          <w:rPr>
            <w:noProof/>
            <w:webHidden/>
          </w:rPr>
          <w:tab/>
        </w:r>
        <w:r>
          <w:rPr>
            <w:noProof/>
            <w:webHidden/>
          </w:rPr>
          <w:fldChar w:fldCharType="begin"/>
        </w:r>
        <w:r>
          <w:rPr>
            <w:noProof/>
            <w:webHidden/>
          </w:rPr>
          <w:instrText xml:space="preserve"> PAGEREF _Toc205645385 \h </w:instrText>
        </w:r>
        <w:r>
          <w:rPr>
            <w:noProof/>
            <w:webHidden/>
          </w:rPr>
        </w:r>
        <w:r>
          <w:rPr>
            <w:noProof/>
            <w:webHidden/>
          </w:rPr>
          <w:fldChar w:fldCharType="separate"/>
        </w:r>
        <w:r>
          <w:rPr>
            <w:noProof/>
            <w:webHidden/>
          </w:rPr>
          <w:t>75</w:t>
        </w:r>
        <w:r>
          <w:rPr>
            <w:noProof/>
            <w:webHidden/>
          </w:rPr>
          <w:fldChar w:fldCharType="end"/>
        </w:r>
      </w:hyperlink>
    </w:p>
    <w:p w14:paraId="7FE75CCD" w14:textId="4D806ACF"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6" w:history="1">
        <w:r w:rsidRPr="0002743F">
          <w:rPr>
            <w:rStyle w:val="Hyperlink"/>
            <w:noProof/>
          </w:rPr>
          <w:t>Figure 47: Kubernetes config for Account Microservice</w:t>
        </w:r>
        <w:r>
          <w:rPr>
            <w:noProof/>
            <w:webHidden/>
          </w:rPr>
          <w:tab/>
        </w:r>
        <w:r>
          <w:rPr>
            <w:noProof/>
            <w:webHidden/>
          </w:rPr>
          <w:fldChar w:fldCharType="begin"/>
        </w:r>
        <w:r>
          <w:rPr>
            <w:noProof/>
            <w:webHidden/>
          </w:rPr>
          <w:instrText xml:space="preserve"> PAGEREF _Toc205645386 \h </w:instrText>
        </w:r>
        <w:r>
          <w:rPr>
            <w:noProof/>
            <w:webHidden/>
          </w:rPr>
        </w:r>
        <w:r>
          <w:rPr>
            <w:noProof/>
            <w:webHidden/>
          </w:rPr>
          <w:fldChar w:fldCharType="separate"/>
        </w:r>
        <w:r>
          <w:rPr>
            <w:noProof/>
            <w:webHidden/>
          </w:rPr>
          <w:t>75</w:t>
        </w:r>
        <w:r>
          <w:rPr>
            <w:noProof/>
            <w:webHidden/>
          </w:rPr>
          <w:fldChar w:fldCharType="end"/>
        </w:r>
      </w:hyperlink>
    </w:p>
    <w:p w14:paraId="69E01550" w14:textId="3A41D8E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7" w:history="1">
        <w:r w:rsidRPr="0002743F">
          <w:rPr>
            <w:rStyle w:val="Hyperlink"/>
            <w:noProof/>
          </w:rPr>
          <w:t>Figure 49:Server-Side Service Discovery YML</w:t>
        </w:r>
        <w:r>
          <w:rPr>
            <w:noProof/>
            <w:webHidden/>
          </w:rPr>
          <w:tab/>
        </w:r>
        <w:r>
          <w:rPr>
            <w:noProof/>
            <w:webHidden/>
          </w:rPr>
          <w:fldChar w:fldCharType="begin"/>
        </w:r>
        <w:r>
          <w:rPr>
            <w:noProof/>
            <w:webHidden/>
          </w:rPr>
          <w:instrText xml:space="preserve"> PAGEREF _Toc205645387 \h </w:instrText>
        </w:r>
        <w:r>
          <w:rPr>
            <w:noProof/>
            <w:webHidden/>
          </w:rPr>
        </w:r>
        <w:r>
          <w:rPr>
            <w:noProof/>
            <w:webHidden/>
          </w:rPr>
          <w:fldChar w:fldCharType="separate"/>
        </w:r>
        <w:r>
          <w:rPr>
            <w:noProof/>
            <w:webHidden/>
          </w:rPr>
          <w:t>77</w:t>
        </w:r>
        <w:r>
          <w:rPr>
            <w:noProof/>
            <w:webHidden/>
          </w:rPr>
          <w:fldChar w:fldCharType="end"/>
        </w:r>
      </w:hyperlink>
    </w:p>
    <w:p w14:paraId="549E8D2E" w14:textId="1391402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8" w:history="1">
        <w:r w:rsidRPr="0002743F">
          <w:rPr>
            <w:rStyle w:val="Hyperlink"/>
            <w:noProof/>
          </w:rPr>
          <w:t>Figure 51: Pass Data for Local Configuration</w:t>
        </w:r>
        <w:r>
          <w:rPr>
            <w:noProof/>
            <w:webHidden/>
          </w:rPr>
          <w:tab/>
        </w:r>
        <w:r>
          <w:rPr>
            <w:noProof/>
            <w:webHidden/>
          </w:rPr>
          <w:fldChar w:fldCharType="begin"/>
        </w:r>
        <w:r>
          <w:rPr>
            <w:noProof/>
            <w:webHidden/>
          </w:rPr>
          <w:instrText xml:space="preserve"> PAGEREF _Toc205645388 \h </w:instrText>
        </w:r>
        <w:r>
          <w:rPr>
            <w:noProof/>
            <w:webHidden/>
          </w:rPr>
        </w:r>
        <w:r>
          <w:rPr>
            <w:noProof/>
            <w:webHidden/>
          </w:rPr>
          <w:fldChar w:fldCharType="separate"/>
        </w:r>
        <w:r>
          <w:rPr>
            <w:noProof/>
            <w:webHidden/>
          </w:rPr>
          <w:t>79</w:t>
        </w:r>
        <w:r>
          <w:rPr>
            <w:noProof/>
            <w:webHidden/>
          </w:rPr>
          <w:fldChar w:fldCharType="end"/>
        </w:r>
      </w:hyperlink>
    </w:p>
    <w:p w14:paraId="619B05DC" w14:textId="2879B4F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9" w:history="1">
        <w:r w:rsidRPr="0002743F">
          <w:rPr>
            <w:rStyle w:val="Hyperlink"/>
            <w:noProof/>
          </w:rPr>
          <w:t>Figure 52: Call Hard Code Data</w:t>
        </w:r>
        <w:r>
          <w:rPr>
            <w:noProof/>
            <w:webHidden/>
          </w:rPr>
          <w:tab/>
        </w:r>
        <w:r>
          <w:rPr>
            <w:noProof/>
            <w:webHidden/>
          </w:rPr>
          <w:fldChar w:fldCharType="begin"/>
        </w:r>
        <w:r>
          <w:rPr>
            <w:noProof/>
            <w:webHidden/>
          </w:rPr>
          <w:instrText xml:space="preserve"> PAGEREF _Toc205645389 \h </w:instrText>
        </w:r>
        <w:r>
          <w:rPr>
            <w:noProof/>
            <w:webHidden/>
          </w:rPr>
        </w:r>
        <w:r>
          <w:rPr>
            <w:noProof/>
            <w:webHidden/>
          </w:rPr>
          <w:fldChar w:fldCharType="separate"/>
        </w:r>
        <w:r>
          <w:rPr>
            <w:noProof/>
            <w:webHidden/>
          </w:rPr>
          <w:t>79</w:t>
        </w:r>
        <w:r>
          <w:rPr>
            <w:noProof/>
            <w:webHidden/>
          </w:rPr>
          <w:fldChar w:fldCharType="end"/>
        </w:r>
      </w:hyperlink>
    </w:p>
    <w:p w14:paraId="133CB532" w14:textId="238AD58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0" w:history="1">
        <w:r w:rsidRPr="0002743F">
          <w:rPr>
            <w:rStyle w:val="Hyperlink"/>
            <w:noProof/>
          </w:rPr>
          <w:t>Figure 53: Environment interface to access configuration</w:t>
        </w:r>
        <w:r>
          <w:rPr>
            <w:noProof/>
            <w:webHidden/>
          </w:rPr>
          <w:tab/>
        </w:r>
        <w:r>
          <w:rPr>
            <w:noProof/>
            <w:webHidden/>
          </w:rPr>
          <w:fldChar w:fldCharType="begin"/>
        </w:r>
        <w:r>
          <w:rPr>
            <w:noProof/>
            <w:webHidden/>
          </w:rPr>
          <w:instrText xml:space="preserve"> PAGEREF _Toc205645390 \h </w:instrText>
        </w:r>
        <w:r>
          <w:rPr>
            <w:noProof/>
            <w:webHidden/>
          </w:rPr>
        </w:r>
        <w:r>
          <w:rPr>
            <w:noProof/>
            <w:webHidden/>
          </w:rPr>
          <w:fldChar w:fldCharType="separate"/>
        </w:r>
        <w:r>
          <w:rPr>
            <w:noProof/>
            <w:webHidden/>
          </w:rPr>
          <w:t>80</w:t>
        </w:r>
        <w:r>
          <w:rPr>
            <w:noProof/>
            <w:webHidden/>
          </w:rPr>
          <w:fldChar w:fldCharType="end"/>
        </w:r>
      </w:hyperlink>
    </w:p>
    <w:p w14:paraId="1B0004B3" w14:textId="37C8279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1" w:history="1">
        <w:r w:rsidRPr="0002743F">
          <w:rPr>
            <w:rStyle w:val="Hyperlink"/>
            <w:noProof/>
          </w:rPr>
          <w:t>Figure 54: Methode to Call Configuration Properties</w:t>
        </w:r>
        <w:r>
          <w:rPr>
            <w:noProof/>
            <w:webHidden/>
          </w:rPr>
          <w:tab/>
        </w:r>
        <w:r>
          <w:rPr>
            <w:noProof/>
            <w:webHidden/>
          </w:rPr>
          <w:fldChar w:fldCharType="begin"/>
        </w:r>
        <w:r>
          <w:rPr>
            <w:noProof/>
            <w:webHidden/>
          </w:rPr>
          <w:instrText xml:space="preserve"> PAGEREF _Toc205645391 \h </w:instrText>
        </w:r>
        <w:r>
          <w:rPr>
            <w:noProof/>
            <w:webHidden/>
          </w:rPr>
        </w:r>
        <w:r>
          <w:rPr>
            <w:noProof/>
            <w:webHidden/>
          </w:rPr>
          <w:fldChar w:fldCharType="separate"/>
        </w:r>
        <w:r>
          <w:rPr>
            <w:noProof/>
            <w:webHidden/>
          </w:rPr>
          <w:t>81</w:t>
        </w:r>
        <w:r>
          <w:rPr>
            <w:noProof/>
            <w:webHidden/>
          </w:rPr>
          <w:fldChar w:fldCharType="end"/>
        </w:r>
      </w:hyperlink>
    </w:p>
    <w:p w14:paraId="6AC11015" w14:textId="4F2D6BC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2" w:history="1">
        <w:r w:rsidRPr="0002743F">
          <w:rPr>
            <w:rStyle w:val="Hyperlink"/>
            <w:noProof/>
          </w:rPr>
          <w:t>Figure 55: Configuration Properties Class</w:t>
        </w:r>
        <w:r>
          <w:rPr>
            <w:noProof/>
            <w:webHidden/>
          </w:rPr>
          <w:tab/>
        </w:r>
        <w:r>
          <w:rPr>
            <w:noProof/>
            <w:webHidden/>
          </w:rPr>
          <w:fldChar w:fldCharType="begin"/>
        </w:r>
        <w:r>
          <w:rPr>
            <w:noProof/>
            <w:webHidden/>
          </w:rPr>
          <w:instrText xml:space="preserve"> PAGEREF _Toc205645392 \h </w:instrText>
        </w:r>
        <w:r>
          <w:rPr>
            <w:noProof/>
            <w:webHidden/>
          </w:rPr>
        </w:r>
        <w:r>
          <w:rPr>
            <w:noProof/>
            <w:webHidden/>
          </w:rPr>
          <w:fldChar w:fldCharType="separate"/>
        </w:r>
        <w:r>
          <w:rPr>
            <w:noProof/>
            <w:webHidden/>
          </w:rPr>
          <w:t>81</w:t>
        </w:r>
        <w:r>
          <w:rPr>
            <w:noProof/>
            <w:webHidden/>
          </w:rPr>
          <w:fldChar w:fldCharType="end"/>
        </w:r>
      </w:hyperlink>
    </w:p>
    <w:p w14:paraId="0B92D34B" w14:textId="5AA4FC4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3" w:history="1">
        <w:r w:rsidRPr="0002743F">
          <w:rPr>
            <w:rStyle w:val="Hyperlink"/>
            <w:noProof/>
          </w:rPr>
          <w:t>Figure 56: Example for Account Configuration</w:t>
        </w:r>
        <w:r>
          <w:rPr>
            <w:noProof/>
            <w:webHidden/>
          </w:rPr>
          <w:tab/>
        </w:r>
        <w:r>
          <w:rPr>
            <w:noProof/>
            <w:webHidden/>
          </w:rPr>
          <w:fldChar w:fldCharType="begin"/>
        </w:r>
        <w:r>
          <w:rPr>
            <w:noProof/>
            <w:webHidden/>
          </w:rPr>
          <w:instrText xml:space="preserve"> PAGEREF _Toc205645393 \h </w:instrText>
        </w:r>
        <w:r>
          <w:rPr>
            <w:noProof/>
            <w:webHidden/>
          </w:rPr>
        </w:r>
        <w:r>
          <w:rPr>
            <w:noProof/>
            <w:webHidden/>
          </w:rPr>
          <w:fldChar w:fldCharType="separate"/>
        </w:r>
        <w:r>
          <w:rPr>
            <w:noProof/>
            <w:webHidden/>
          </w:rPr>
          <w:t>83</w:t>
        </w:r>
        <w:r>
          <w:rPr>
            <w:noProof/>
            <w:webHidden/>
          </w:rPr>
          <w:fldChar w:fldCharType="end"/>
        </w:r>
      </w:hyperlink>
    </w:p>
    <w:p w14:paraId="1AC099AC" w14:textId="6BC8E96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4" w:history="1">
        <w:r w:rsidRPr="0002743F">
          <w:rPr>
            <w:rStyle w:val="Hyperlink"/>
            <w:noProof/>
          </w:rPr>
          <w:t>Figure 57: Different Environment in Configuration</w:t>
        </w:r>
        <w:r>
          <w:rPr>
            <w:noProof/>
            <w:webHidden/>
          </w:rPr>
          <w:tab/>
        </w:r>
        <w:r>
          <w:rPr>
            <w:noProof/>
            <w:webHidden/>
          </w:rPr>
          <w:fldChar w:fldCharType="begin"/>
        </w:r>
        <w:r>
          <w:rPr>
            <w:noProof/>
            <w:webHidden/>
          </w:rPr>
          <w:instrText xml:space="preserve"> PAGEREF _Toc205645394 \h </w:instrText>
        </w:r>
        <w:r>
          <w:rPr>
            <w:noProof/>
            <w:webHidden/>
          </w:rPr>
        </w:r>
        <w:r>
          <w:rPr>
            <w:noProof/>
            <w:webHidden/>
          </w:rPr>
          <w:fldChar w:fldCharType="separate"/>
        </w:r>
        <w:r>
          <w:rPr>
            <w:noProof/>
            <w:webHidden/>
          </w:rPr>
          <w:t>83</w:t>
        </w:r>
        <w:r>
          <w:rPr>
            <w:noProof/>
            <w:webHidden/>
          </w:rPr>
          <w:fldChar w:fldCharType="end"/>
        </w:r>
      </w:hyperlink>
    </w:p>
    <w:p w14:paraId="69D42284" w14:textId="0EF8293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5" w:history="1">
        <w:r w:rsidRPr="0002743F">
          <w:rPr>
            <w:rStyle w:val="Hyperlink"/>
            <w:noProof/>
          </w:rPr>
          <w:t>Figure 58: Mange Secrets Inside Account Microservice</w:t>
        </w:r>
        <w:r>
          <w:rPr>
            <w:noProof/>
            <w:webHidden/>
          </w:rPr>
          <w:tab/>
        </w:r>
        <w:r>
          <w:rPr>
            <w:noProof/>
            <w:webHidden/>
          </w:rPr>
          <w:fldChar w:fldCharType="begin"/>
        </w:r>
        <w:r>
          <w:rPr>
            <w:noProof/>
            <w:webHidden/>
          </w:rPr>
          <w:instrText xml:space="preserve"> PAGEREF _Toc205645395 \h </w:instrText>
        </w:r>
        <w:r>
          <w:rPr>
            <w:noProof/>
            <w:webHidden/>
          </w:rPr>
        </w:r>
        <w:r>
          <w:rPr>
            <w:noProof/>
            <w:webHidden/>
          </w:rPr>
          <w:fldChar w:fldCharType="separate"/>
        </w:r>
        <w:r>
          <w:rPr>
            <w:noProof/>
            <w:webHidden/>
          </w:rPr>
          <w:t>86</w:t>
        </w:r>
        <w:r>
          <w:rPr>
            <w:noProof/>
            <w:webHidden/>
          </w:rPr>
          <w:fldChar w:fldCharType="end"/>
        </w:r>
      </w:hyperlink>
    </w:p>
    <w:p w14:paraId="0A3D034A" w14:textId="74DD367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6" w:history="1">
        <w:r w:rsidRPr="0002743F">
          <w:rPr>
            <w:rStyle w:val="Hyperlink"/>
            <w:noProof/>
          </w:rPr>
          <w:t>Figure 59: Spring Cloud Config Example</w:t>
        </w:r>
        <w:r>
          <w:rPr>
            <w:noProof/>
            <w:webHidden/>
          </w:rPr>
          <w:tab/>
        </w:r>
        <w:r>
          <w:rPr>
            <w:noProof/>
            <w:webHidden/>
          </w:rPr>
          <w:fldChar w:fldCharType="begin"/>
        </w:r>
        <w:r>
          <w:rPr>
            <w:noProof/>
            <w:webHidden/>
          </w:rPr>
          <w:instrText xml:space="preserve"> PAGEREF _Toc205645396 \h </w:instrText>
        </w:r>
        <w:r>
          <w:rPr>
            <w:noProof/>
            <w:webHidden/>
          </w:rPr>
        </w:r>
        <w:r>
          <w:rPr>
            <w:noProof/>
            <w:webHidden/>
          </w:rPr>
          <w:fldChar w:fldCharType="separate"/>
        </w:r>
        <w:r>
          <w:rPr>
            <w:noProof/>
            <w:webHidden/>
          </w:rPr>
          <w:t>86</w:t>
        </w:r>
        <w:r>
          <w:rPr>
            <w:noProof/>
            <w:webHidden/>
          </w:rPr>
          <w:fldChar w:fldCharType="end"/>
        </w:r>
      </w:hyperlink>
    </w:p>
    <w:p w14:paraId="61B3DF7C" w14:textId="7503A84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7" w:history="1">
        <w:r w:rsidRPr="0002743F">
          <w:rPr>
            <w:rStyle w:val="Hyperlink"/>
            <w:noProof/>
          </w:rPr>
          <w:t>Figure 60: GitHub Repository for Configuration</w:t>
        </w:r>
        <w:r>
          <w:rPr>
            <w:noProof/>
            <w:webHidden/>
          </w:rPr>
          <w:tab/>
        </w:r>
        <w:r>
          <w:rPr>
            <w:noProof/>
            <w:webHidden/>
          </w:rPr>
          <w:fldChar w:fldCharType="begin"/>
        </w:r>
        <w:r>
          <w:rPr>
            <w:noProof/>
            <w:webHidden/>
          </w:rPr>
          <w:instrText xml:space="preserve"> PAGEREF _Toc205645397 \h </w:instrText>
        </w:r>
        <w:r>
          <w:rPr>
            <w:noProof/>
            <w:webHidden/>
          </w:rPr>
        </w:r>
        <w:r>
          <w:rPr>
            <w:noProof/>
            <w:webHidden/>
          </w:rPr>
          <w:fldChar w:fldCharType="separate"/>
        </w:r>
        <w:r>
          <w:rPr>
            <w:noProof/>
            <w:webHidden/>
          </w:rPr>
          <w:t>87</w:t>
        </w:r>
        <w:r>
          <w:rPr>
            <w:noProof/>
            <w:webHidden/>
          </w:rPr>
          <w:fldChar w:fldCharType="end"/>
        </w:r>
      </w:hyperlink>
    </w:p>
    <w:p w14:paraId="4C917B54" w14:textId="6A28511F"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8" w:history="1">
        <w:r w:rsidRPr="0002743F">
          <w:rPr>
            <w:rStyle w:val="Hyperlink"/>
            <w:noProof/>
          </w:rPr>
          <w:t>Figure 61: Connection between GitHub Repository and Spring Micro Service</w:t>
        </w:r>
        <w:r>
          <w:rPr>
            <w:noProof/>
            <w:webHidden/>
          </w:rPr>
          <w:tab/>
        </w:r>
        <w:r>
          <w:rPr>
            <w:noProof/>
            <w:webHidden/>
          </w:rPr>
          <w:fldChar w:fldCharType="begin"/>
        </w:r>
        <w:r>
          <w:rPr>
            <w:noProof/>
            <w:webHidden/>
          </w:rPr>
          <w:instrText xml:space="preserve"> PAGEREF _Toc205645398 \h </w:instrText>
        </w:r>
        <w:r>
          <w:rPr>
            <w:noProof/>
            <w:webHidden/>
          </w:rPr>
        </w:r>
        <w:r>
          <w:rPr>
            <w:noProof/>
            <w:webHidden/>
          </w:rPr>
          <w:fldChar w:fldCharType="separate"/>
        </w:r>
        <w:r>
          <w:rPr>
            <w:noProof/>
            <w:webHidden/>
          </w:rPr>
          <w:t>87</w:t>
        </w:r>
        <w:r>
          <w:rPr>
            <w:noProof/>
            <w:webHidden/>
          </w:rPr>
          <w:fldChar w:fldCharType="end"/>
        </w:r>
      </w:hyperlink>
    </w:p>
    <w:p w14:paraId="043512D8" w14:textId="1BD34CE5"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9" w:history="1">
        <w:r w:rsidRPr="0002743F">
          <w:rPr>
            <w:rStyle w:val="Hyperlink"/>
            <w:noProof/>
          </w:rPr>
          <w:t>Figure 62: Rabbit Docker Compos Example</w:t>
        </w:r>
        <w:r>
          <w:rPr>
            <w:noProof/>
            <w:webHidden/>
          </w:rPr>
          <w:tab/>
        </w:r>
        <w:r>
          <w:rPr>
            <w:noProof/>
            <w:webHidden/>
          </w:rPr>
          <w:fldChar w:fldCharType="begin"/>
        </w:r>
        <w:r>
          <w:rPr>
            <w:noProof/>
            <w:webHidden/>
          </w:rPr>
          <w:instrText xml:space="preserve"> PAGEREF _Toc205645399 \h </w:instrText>
        </w:r>
        <w:r>
          <w:rPr>
            <w:noProof/>
            <w:webHidden/>
          </w:rPr>
        </w:r>
        <w:r>
          <w:rPr>
            <w:noProof/>
            <w:webHidden/>
          </w:rPr>
          <w:fldChar w:fldCharType="separate"/>
        </w:r>
        <w:r>
          <w:rPr>
            <w:noProof/>
            <w:webHidden/>
          </w:rPr>
          <w:t>89</w:t>
        </w:r>
        <w:r>
          <w:rPr>
            <w:noProof/>
            <w:webHidden/>
          </w:rPr>
          <w:fldChar w:fldCharType="end"/>
        </w:r>
      </w:hyperlink>
    </w:p>
    <w:p w14:paraId="0320AD55" w14:textId="059E463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400" w:history="1">
        <w:r w:rsidRPr="0002743F">
          <w:rPr>
            <w:rStyle w:val="Hyperlink"/>
            <w:noProof/>
          </w:rPr>
          <w:t>Figure 63: Docker Compose Folder</w:t>
        </w:r>
        <w:r>
          <w:rPr>
            <w:noProof/>
            <w:webHidden/>
          </w:rPr>
          <w:tab/>
        </w:r>
        <w:r>
          <w:rPr>
            <w:noProof/>
            <w:webHidden/>
          </w:rPr>
          <w:fldChar w:fldCharType="begin"/>
        </w:r>
        <w:r>
          <w:rPr>
            <w:noProof/>
            <w:webHidden/>
          </w:rPr>
          <w:instrText xml:space="preserve"> PAGEREF _Toc205645400 \h </w:instrText>
        </w:r>
        <w:r>
          <w:rPr>
            <w:noProof/>
            <w:webHidden/>
          </w:rPr>
        </w:r>
        <w:r>
          <w:rPr>
            <w:noProof/>
            <w:webHidden/>
          </w:rPr>
          <w:fldChar w:fldCharType="separate"/>
        </w:r>
        <w:r>
          <w:rPr>
            <w:noProof/>
            <w:webHidden/>
          </w:rPr>
          <w:t>89</w:t>
        </w:r>
        <w:r>
          <w:rPr>
            <w:noProof/>
            <w:webHidden/>
          </w:rPr>
          <w:fldChar w:fldCharType="end"/>
        </w:r>
      </w:hyperlink>
    </w:p>
    <w:p w14:paraId="17A64696" w14:textId="09398B4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401" w:history="1">
        <w:r w:rsidRPr="0002743F">
          <w:rPr>
            <w:rStyle w:val="Hyperlink"/>
            <w:noProof/>
          </w:rPr>
          <w:t>Figure 64: Common Configuration Inside Docker Compose</w:t>
        </w:r>
        <w:r>
          <w:rPr>
            <w:noProof/>
            <w:webHidden/>
          </w:rPr>
          <w:tab/>
        </w:r>
        <w:r>
          <w:rPr>
            <w:noProof/>
            <w:webHidden/>
          </w:rPr>
          <w:fldChar w:fldCharType="begin"/>
        </w:r>
        <w:r>
          <w:rPr>
            <w:noProof/>
            <w:webHidden/>
          </w:rPr>
          <w:instrText xml:space="preserve"> PAGEREF _Toc205645401 \h </w:instrText>
        </w:r>
        <w:r>
          <w:rPr>
            <w:noProof/>
            <w:webHidden/>
          </w:rPr>
        </w:r>
        <w:r>
          <w:rPr>
            <w:noProof/>
            <w:webHidden/>
          </w:rPr>
          <w:fldChar w:fldCharType="separate"/>
        </w:r>
        <w:r>
          <w:rPr>
            <w:noProof/>
            <w:webHidden/>
          </w:rPr>
          <w:t>90</w:t>
        </w:r>
        <w:r>
          <w:rPr>
            <w:noProof/>
            <w:webHidden/>
          </w:rPr>
          <w:fldChar w:fldCharType="end"/>
        </w:r>
      </w:hyperlink>
    </w:p>
    <w:p w14:paraId="370E0C53" w14:textId="60EE9E84" w:rsidR="005F55AC" w:rsidRPr="00DA60DA" w:rsidRDefault="00213C92" w:rsidP="005F55AC">
      <w:pPr>
        <w:pStyle w:val="FHCWDAText"/>
        <w:rPr>
          <w:lang w:val="en-US"/>
        </w:rPr>
      </w:pPr>
      <w:r w:rsidRPr="00DA60DA">
        <w:rPr>
          <w:rFonts w:eastAsia="Times New Roman"/>
          <w:sz w:val="24"/>
          <w:lang w:val="en-US" w:eastAsia="en-US"/>
        </w:rPr>
        <w:fldChar w:fldCharType="end"/>
      </w:r>
    </w:p>
    <w:p w14:paraId="30FB8F37" w14:textId="77777777" w:rsidR="005F55AC" w:rsidRPr="00DA60DA" w:rsidRDefault="005F55AC" w:rsidP="005F55AC">
      <w:pPr>
        <w:pStyle w:val="FHCWDAText"/>
        <w:rPr>
          <w:lang w:val="en-US"/>
        </w:rPr>
      </w:pPr>
    </w:p>
    <w:p w14:paraId="3DB1FA43" w14:textId="77777777" w:rsidR="00C1152A" w:rsidRPr="00DA60DA" w:rsidRDefault="00C1152A" w:rsidP="00EF3867">
      <w:pPr>
        <w:pStyle w:val="FHCWDAInhaltsverzeichnis"/>
        <w:rPr>
          <w:lang w:val="en-US"/>
        </w:rPr>
      </w:pPr>
    </w:p>
    <w:p w14:paraId="6FDAA88A" w14:textId="77777777" w:rsidR="00C1152A" w:rsidRPr="00DA60DA" w:rsidRDefault="00C1152A" w:rsidP="003B34FE">
      <w:pPr>
        <w:pStyle w:val="FHCWDAText"/>
        <w:rPr>
          <w:lang w:val="en-US"/>
        </w:rPr>
      </w:pPr>
    </w:p>
    <w:p w14:paraId="3280ABEC" w14:textId="77777777" w:rsidR="00C1152A" w:rsidRPr="00DA60DA" w:rsidRDefault="00C1152A" w:rsidP="001A738D">
      <w:pPr>
        <w:pStyle w:val="FHCWDAText"/>
        <w:rPr>
          <w:lang w:val="en-US"/>
        </w:rPr>
        <w:sectPr w:rsidR="00C1152A" w:rsidRPr="00DA60DA" w:rsidSect="00E14B43">
          <w:pgSz w:w="11907" w:h="16840" w:code="9"/>
          <w:pgMar w:top="1701" w:right="1418" w:bottom="1134" w:left="1701" w:header="567" w:footer="1134" w:gutter="0"/>
          <w:cols w:space="720"/>
        </w:sectPr>
      </w:pPr>
    </w:p>
    <w:p w14:paraId="0D5044E5" w14:textId="77777777" w:rsidR="00C1152A" w:rsidRPr="00DA60DA" w:rsidRDefault="007B7F57" w:rsidP="003B34FE">
      <w:pPr>
        <w:pStyle w:val="FHCWDAEbene1OhneNr"/>
        <w:rPr>
          <w:lang w:val="en-US"/>
        </w:rPr>
      </w:pPr>
      <w:bookmarkStart w:id="273" w:name="_Toc205645913"/>
      <w:r w:rsidRPr="00DA60DA">
        <w:rPr>
          <w:lang w:val="en-US"/>
        </w:rPr>
        <w:lastRenderedPageBreak/>
        <w:t>List of Tables</w:t>
      </w:r>
      <w:bookmarkEnd w:id="273"/>
    </w:p>
    <w:p w14:paraId="715B0E9C" w14:textId="5A52EBFE" w:rsidR="00987F76" w:rsidRPr="00DA60DA"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DA60DA">
        <w:fldChar w:fldCharType="begin"/>
      </w:r>
      <w:r w:rsidRPr="00DA60DA">
        <w:instrText xml:space="preserve"> TOC \h \z \c "Table" </w:instrText>
      </w:r>
      <w:r w:rsidRPr="00DA60DA">
        <w:fldChar w:fldCharType="separate"/>
      </w:r>
      <w:hyperlink w:anchor="_Toc205642688" w:history="1">
        <w:r w:rsidR="00987F76" w:rsidRPr="00DA60DA">
          <w:rPr>
            <w:rStyle w:val="Hyperlink"/>
          </w:rPr>
          <w:t>Table 1: Monolithic vs. SOA vs. Microservices Comparison</w:t>
        </w:r>
        <w:r w:rsidR="00987F76" w:rsidRPr="00DA60DA">
          <w:rPr>
            <w:webHidden/>
          </w:rPr>
          <w:tab/>
        </w:r>
        <w:r w:rsidR="00987F76" w:rsidRPr="00DA60DA">
          <w:rPr>
            <w:webHidden/>
          </w:rPr>
          <w:fldChar w:fldCharType="begin"/>
        </w:r>
        <w:r w:rsidR="00987F76" w:rsidRPr="00DA60DA">
          <w:rPr>
            <w:webHidden/>
          </w:rPr>
          <w:instrText xml:space="preserve"> PAGEREF _Toc205642688 \h </w:instrText>
        </w:r>
        <w:r w:rsidR="00987F76" w:rsidRPr="00DA60DA">
          <w:rPr>
            <w:webHidden/>
          </w:rPr>
        </w:r>
        <w:r w:rsidR="00987F76" w:rsidRPr="00DA60DA">
          <w:rPr>
            <w:webHidden/>
          </w:rPr>
          <w:fldChar w:fldCharType="separate"/>
        </w:r>
        <w:r w:rsidR="00987F76" w:rsidRPr="00DA60DA">
          <w:rPr>
            <w:webHidden/>
          </w:rPr>
          <w:t>12</w:t>
        </w:r>
        <w:r w:rsidR="00987F76" w:rsidRPr="00DA60DA">
          <w:rPr>
            <w:webHidden/>
          </w:rPr>
          <w:fldChar w:fldCharType="end"/>
        </w:r>
      </w:hyperlink>
    </w:p>
    <w:p w14:paraId="4D4C5814" w14:textId="054FB368" w:rsidR="00987F76" w:rsidRPr="00DA60DA"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89" w:history="1">
        <w:r w:rsidRPr="00DA60DA">
          <w:rPr>
            <w:rStyle w:val="Hyperlink"/>
          </w:rPr>
          <w:t>Table 2: Critical Decision Points – Monolith vs. SOA vs. Microservices</w:t>
        </w:r>
        <w:r w:rsidRPr="00DA60DA">
          <w:rPr>
            <w:webHidden/>
          </w:rPr>
          <w:tab/>
        </w:r>
        <w:r w:rsidRPr="00DA60DA">
          <w:rPr>
            <w:webHidden/>
          </w:rPr>
          <w:fldChar w:fldCharType="begin"/>
        </w:r>
        <w:r w:rsidRPr="00DA60DA">
          <w:rPr>
            <w:webHidden/>
          </w:rPr>
          <w:instrText xml:space="preserve"> PAGEREF _Toc205642689 \h </w:instrText>
        </w:r>
        <w:r w:rsidRPr="00DA60DA">
          <w:rPr>
            <w:webHidden/>
          </w:rPr>
        </w:r>
        <w:r w:rsidRPr="00DA60DA">
          <w:rPr>
            <w:webHidden/>
          </w:rPr>
          <w:fldChar w:fldCharType="separate"/>
        </w:r>
        <w:r w:rsidRPr="00DA60DA">
          <w:rPr>
            <w:webHidden/>
          </w:rPr>
          <w:t>13</w:t>
        </w:r>
        <w:r w:rsidRPr="00DA60DA">
          <w:rPr>
            <w:webHidden/>
          </w:rPr>
          <w:fldChar w:fldCharType="end"/>
        </w:r>
      </w:hyperlink>
    </w:p>
    <w:p w14:paraId="04DBD634" w14:textId="364FACC3" w:rsidR="00987F76" w:rsidRPr="00DA60DA"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90" w:history="1">
        <w:r w:rsidRPr="00DA60DA">
          <w:rPr>
            <w:rStyle w:val="Hyperlink"/>
          </w:rPr>
          <w:t>Table 3: Centralized vs. Local Configuration</w:t>
        </w:r>
        <w:r w:rsidRPr="00DA60DA">
          <w:rPr>
            <w:webHidden/>
          </w:rPr>
          <w:tab/>
        </w:r>
        <w:r w:rsidRPr="00DA60DA">
          <w:rPr>
            <w:webHidden/>
          </w:rPr>
          <w:fldChar w:fldCharType="begin"/>
        </w:r>
        <w:r w:rsidRPr="00DA60DA">
          <w:rPr>
            <w:webHidden/>
          </w:rPr>
          <w:instrText xml:space="preserve"> PAGEREF _Toc205642690 \h </w:instrText>
        </w:r>
        <w:r w:rsidRPr="00DA60DA">
          <w:rPr>
            <w:webHidden/>
          </w:rPr>
        </w:r>
        <w:r w:rsidRPr="00DA60DA">
          <w:rPr>
            <w:webHidden/>
          </w:rPr>
          <w:fldChar w:fldCharType="separate"/>
        </w:r>
        <w:r w:rsidRPr="00DA60DA">
          <w:rPr>
            <w:webHidden/>
          </w:rPr>
          <w:t>21</w:t>
        </w:r>
        <w:r w:rsidRPr="00DA60DA">
          <w:rPr>
            <w:webHidden/>
          </w:rPr>
          <w:fldChar w:fldCharType="end"/>
        </w:r>
      </w:hyperlink>
    </w:p>
    <w:p w14:paraId="1130D49F" w14:textId="00B541B1" w:rsidR="00C1152A" w:rsidRPr="00DA60DA" w:rsidRDefault="008132A7" w:rsidP="00EF3867">
      <w:pPr>
        <w:pStyle w:val="FHCWDAInhaltsverzeichnis"/>
        <w:rPr>
          <w:lang w:val="en-US"/>
        </w:rPr>
      </w:pPr>
      <w:r w:rsidRPr="00DA60DA">
        <w:rPr>
          <w:lang w:val="en-US"/>
        </w:rPr>
        <w:fldChar w:fldCharType="end"/>
      </w:r>
    </w:p>
    <w:p w14:paraId="195996A1" w14:textId="77777777" w:rsidR="00C1152A" w:rsidRPr="00DA60DA" w:rsidRDefault="00C1152A" w:rsidP="003B34FE">
      <w:pPr>
        <w:pStyle w:val="FHCWDAText"/>
        <w:rPr>
          <w:lang w:val="en-US"/>
        </w:rPr>
      </w:pPr>
    </w:p>
    <w:p w14:paraId="02AFF9A5" w14:textId="77777777" w:rsidR="00CA507C" w:rsidRPr="00DA60DA" w:rsidRDefault="00CA507C" w:rsidP="003B34FE">
      <w:pPr>
        <w:pStyle w:val="FHCWDAText"/>
        <w:rPr>
          <w:lang w:val="en-US"/>
        </w:rPr>
      </w:pPr>
    </w:p>
    <w:p w14:paraId="53BD963A" w14:textId="77777777" w:rsidR="00CA507C" w:rsidRPr="00DA60DA" w:rsidRDefault="00CA507C" w:rsidP="003B34FE">
      <w:pPr>
        <w:pStyle w:val="FHCWDAText"/>
        <w:rPr>
          <w:lang w:val="en-US"/>
        </w:rPr>
      </w:pPr>
    </w:p>
    <w:p w14:paraId="37E03976" w14:textId="77777777" w:rsidR="00CA507C" w:rsidRPr="00DA60DA" w:rsidRDefault="00CA507C" w:rsidP="003B34FE">
      <w:pPr>
        <w:pStyle w:val="FHCWDAText"/>
        <w:rPr>
          <w:lang w:val="en-US"/>
        </w:rPr>
      </w:pPr>
    </w:p>
    <w:p w14:paraId="792FB787" w14:textId="77777777" w:rsidR="00CA507C" w:rsidRPr="00DA60DA" w:rsidRDefault="00CA507C" w:rsidP="003B34FE">
      <w:pPr>
        <w:pStyle w:val="FHCWDAText"/>
        <w:rPr>
          <w:lang w:val="en-US"/>
        </w:rPr>
      </w:pPr>
    </w:p>
    <w:p w14:paraId="3A6DC6BA" w14:textId="77777777" w:rsidR="00CA507C" w:rsidRPr="00DA60DA" w:rsidRDefault="00CA507C" w:rsidP="003B34FE">
      <w:pPr>
        <w:pStyle w:val="FHCWDAText"/>
        <w:rPr>
          <w:lang w:val="en-US"/>
        </w:rPr>
      </w:pPr>
    </w:p>
    <w:p w14:paraId="68AFA7E4" w14:textId="77777777" w:rsidR="00CA507C" w:rsidRPr="00DA60DA" w:rsidRDefault="00CA507C" w:rsidP="003B34FE">
      <w:pPr>
        <w:pStyle w:val="FHCWDAText"/>
        <w:rPr>
          <w:lang w:val="en-US"/>
        </w:rPr>
      </w:pPr>
    </w:p>
    <w:p w14:paraId="0244CB59" w14:textId="77777777" w:rsidR="00CA507C" w:rsidRPr="00DA60DA" w:rsidRDefault="00CA507C" w:rsidP="003B34FE">
      <w:pPr>
        <w:pStyle w:val="FHCWDAText"/>
        <w:rPr>
          <w:lang w:val="en-US"/>
        </w:rPr>
      </w:pPr>
    </w:p>
    <w:p w14:paraId="6EE9C621" w14:textId="77777777" w:rsidR="00CA507C" w:rsidRPr="00DA60DA" w:rsidRDefault="00CA507C" w:rsidP="003B34FE">
      <w:pPr>
        <w:pStyle w:val="FHCWDAText"/>
        <w:rPr>
          <w:lang w:val="en-US"/>
        </w:rPr>
      </w:pPr>
    </w:p>
    <w:p w14:paraId="481304E7" w14:textId="77777777" w:rsidR="00CA507C" w:rsidRPr="00DA60DA" w:rsidRDefault="00CA507C" w:rsidP="003B34FE">
      <w:pPr>
        <w:pStyle w:val="FHCWDAText"/>
        <w:rPr>
          <w:lang w:val="en-US"/>
        </w:rPr>
      </w:pPr>
    </w:p>
    <w:p w14:paraId="75AE95BD" w14:textId="77777777" w:rsidR="00CA507C" w:rsidRPr="00DA60DA" w:rsidRDefault="00CA507C" w:rsidP="003B34FE">
      <w:pPr>
        <w:pStyle w:val="FHCWDAText"/>
        <w:rPr>
          <w:lang w:val="en-US"/>
        </w:rPr>
      </w:pPr>
    </w:p>
    <w:p w14:paraId="4FD24E5F" w14:textId="77777777" w:rsidR="00CA507C" w:rsidRPr="00DA60DA" w:rsidRDefault="00CA507C" w:rsidP="003B34FE">
      <w:pPr>
        <w:pStyle w:val="FHCWDAText"/>
        <w:rPr>
          <w:lang w:val="en-US"/>
        </w:rPr>
      </w:pPr>
    </w:p>
    <w:p w14:paraId="2703A477" w14:textId="77777777" w:rsidR="00CA507C" w:rsidRPr="00DA60DA" w:rsidRDefault="00CA507C" w:rsidP="003B34FE">
      <w:pPr>
        <w:pStyle w:val="FHCWDAText"/>
        <w:rPr>
          <w:lang w:val="en-US"/>
        </w:rPr>
      </w:pPr>
    </w:p>
    <w:p w14:paraId="3470FFFB" w14:textId="77777777" w:rsidR="00CA507C" w:rsidRPr="00DA60DA" w:rsidRDefault="00CA507C" w:rsidP="003B34FE">
      <w:pPr>
        <w:pStyle w:val="FHCWDAText"/>
        <w:rPr>
          <w:lang w:val="en-US"/>
        </w:rPr>
      </w:pPr>
    </w:p>
    <w:p w14:paraId="7E702651" w14:textId="77777777" w:rsidR="00CA507C" w:rsidRPr="00DA60DA" w:rsidRDefault="00CA507C" w:rsidP="003B34FE">
      <w:pPr>
        <w:pStyle w:val="FHCWDAText"/>
        <w:rPr>
          <w:lang w:val="en-US"/>
        </w:rPr>
      </w:pPr>
    </w:p>
    <w:p w14:paraId="5122434B" w14:textId="77777777" w:rsidR="00CA507C" w:rsidRPr="00DA60DA" w:rsidRDefault="00CA507C" w:rsidP="003B34FE">
      <w:pPr>
        <w:pStyle w:val="FHCWDAText"/>
        <w:rPr>
          <w:lang w:val="en-US"/>
        </w:rPr>
      </w:pPr>
    </w:p>
    <w:p w14:paraId="0DC4DF87" w14:textId="77777777" w:rsidR="00CA507C" w:rsidRPr="00DA60DA" w:rsidRDefault="00CA507C" w:rsidP="003B34FE">
      <w:pPr>
        <w:pStyle w:val="FHCWDAText"/>
        <w:rPr>
          <w:lang w:val="en-US"/>
        </w:rPr>
      </w:pPr>
    </w:p>
    <w:p w14:paraId="5F73965F" w14:textId="77777777" w:rsidR="00CA507C" w:rsidRPr="00DA60DA" w:rsidRDefault="00CA507C" w:rsidP="003B34FE">
      <w:pPr>
        <w:pStyle w:val="FHCWDAText"/>
        <w:rPr>
          <w:lang w:val="en-US"/>
        </w:rPr>
      </w:pPr>
    </w:p>
    <w:p w14:paraId="1143D709" w14:textId="77777777" w:rsidR="00CA507C" w:rsidRPr="00DA60DA" w:rsidRDefault="00CA507C" w:rsidP="003B34FE">
      <w:pPr>
        <w:pStyle w:val="FHCWDAText"/>
        <w:rPr>
          <w:lang w:val="en-US"/>
        </w:rPr>
      </w:pPr>
    </w:p>
    <w:p w14:paraId="00CCC49E" w14:textId="77777777" w:rsidR="00CA507C" w:rsidRPr="00DA60DA" w:rsidRDefault="00CA507C" w:rsidP="003B34FE">
      <w:pPr>
        <w:pStyle w:val="FHCWDAText"/>
        <w:rPr>
          <w:lang w:val="en-US"/>
        </w:rPr>
      </w:pPr>
    </w:p>
    <w:p w14:paraId="7F5BEF1B" w14:textId="77777777" w:rsidR="00CA507C" w:rsidRPr="00DA60DA" w:rsidRDefault="00CA507C" w:rsidP="003B34FE">
      <w:pPr>
        <w:pStyle w:val="FHCWDAText"/>
        <w:rPr>
          <w:lang w:val="en-US"/>
        </w:rPr>
      </w:pPr>
    </w:p>
    <w:p w14:paraId="5BA44AC9" w14:textId="77777777" w:rsidR="00CA507C" w:rsidRPr="00DA60DA" w:rsidRDefault="00CA507C" w:rsidP="003B34FE">
      <w:pPr>
        <w:pStyle w:val="FHCWDAText"/>
        <w:rPr>
          <w:lang w:val="en-US"/>
        </w:rPr>
      </w:pPr>
    </w:p>
    <w:p w14:paraId="5EB3108E" w14:textId="77777777" w:rsidR="00CA507C" w:rsidRPr="00DA60DA" w:rsidRDefault="00CA507C" w:rsidP="003B34FE">
      <w:pPr>
        <w:pStyle w:val="FHCWDAText"/>
        <w:rPr>
          <w:lang w:val="en-US"/>
        </w:rPr>
      </w:pPr>
    </w:p>
    <w:p w14:paraId="4BADF18D" w14:textId="77777777" w:rsidR="00CA507C" w:rsidRPr="00DA60DA" w:rsidRDefault="00CA507C" w:rsidP="003B34FE">
      <w:pPr>
        <w:pStyle w:val="FHCWDAText"/>
        <w:rPr>
          <w:lang w:val="en-US"/>
        </w:rPr>
      </w:pPr>
    </w:p>
    <w:p w14:paraId="02203E0C" w14:textId="77777777" w:rsidR="00CA507C" w:rsidRPr="00DA60DA" w:rsidRDefault="00CA507C" w:rsidP="003B34FE">
      <w:pPr>
        <w:pStyle w:val="FHCWDAText"/>
        <w:rPr>
          <w:lang w:val="en-US"/>
        </w:rPr>
      </w:pPr>
    </w:p>
    <w:p w14:paraId="699432A3" w14:textId="77777777" w:rsidR="00CA507C" w:rsidRPr="00DA60DA" w:rsidRDefault="00CA507C" w:rsidP="003B34FE">
      <w:pPr>
        <w:pStyle w:val="FHCWDAText"/>
        <w:rPr>
          <w:lang w:val="en-US"/>
        </w:rPr>
      </w:pPr>
    </w:p>
    <w:p w14:paraId="524D39C8" w14:textId="77777777" w:rsidR="00CA507C" w:rsidRPr="00DA60DA" w:rsidRDefault="00CA507C" w:rsidP="003B34FE">
      <w:pPr>
        <w:pStyle w:val="FHCWDAText"/>
        <w:rPr>
          <w:lang w:val="en-US"/>
        </w:rPr>
      </w:pPr>
    </w:p>
    <w:p w14:paraId="47245F37" w14:textId="77777777" w:rsidR="00CA507C" w:rsidRPr="00DA60DA" w:rsidRDefault="00CA507C" w:rsidP="003B34FE">
      <w:pPr>
        <w:pStyle w:val="FHCWDAText"/>
        <w:rPr>
          <w:lang w:val="en-US"/>
        </w:rPr>
      </w:pPr>
    </w:p>
    <w:p w14:paraId="1874EFFC" w14:textId="77777777" w:rsidR="00CA507C" w:rsidRPr="00DA60DA" w:rsidRDefault="00CA507C" w:rsidP="003B34FE">
      <w:pPr>
        <w:pStyle w:val="FHCWDAText"/>
        <w:rPr>
          <w:lang w:val="en-US"/>
        </w:rPr>
      </w:pPr>
    </w:p>
    <w:p w14:paraId="40CD41CD" w14:textId="77777777" w:rsidR="00CA507C" w:rsidRPr="00DA60DA" w:rsidRDefault="00CA507C" w:rsidP="003B34FE">
      <w:pPr>
        <w:pStyle w:val="FHCWDAText"/>
        <w:rPr>
          <w:lang w:val="en-US"/>
        </w:rPr>
      </w:pPr>
    </w:p>
    <w:p w14:paraId="63BACE73" w14:textId="77777777" w:rsidR="00CA507C" w:rsidRPr="00DA60DA" w:rsidRDefault="00CA507C" w:rsidP="003B34FE">
      <w:pPr>
        <w:pStyle w:val="FHCWDAText"/>
        <w:rPr>
          <w:lang w:val="en-US"/>
        </w:rPr>
      </w:pPr>
    </w:p>
    <w:p w14:paraId="3C51F707" w14:textId="35C1C6E8" w:rsidR="00C1152A" w:rsidRPr="00DA60DA" w:rsidRDefault="00CA507C" w:rsidP="00987F76">
      <w:pPr>
        <w:pStyle w:val="FHCWDAEbene1OhneNr"/>
        <w:rPr>
          <w:lang w:val="en-US"/>
        </w:rPr>
      </w:pPr>
      <w:bookmarkStart w:id="274" w:name="_Toc55988443"/>
      <w:bookmarkStart w:id="275" w:name="_Toc205645914"/>
      <w:r w:rsidRPr="00DA60DA">
        <w:rPr>
          <w:lang w:val="en-US"/>
        </w:rPr>
        <w:t>Appendix</w:t>
      </w:r>
      <w:bookmarkEnd w:id="274"/>
      <w:r w:rsidR="00987F76" w:rsidRPr="00DA60DA">
        <w:rPr>
          <w:lang w:val="en-US"/>
        </w:rPr>
        <w:t xml:space="preserve"> and </w:t>
      </w:r>
      <w:r w:rsidR="00987F76" w:rsidRPr="00DA60DA">
        <w:rPr>
          <w:lang w:val="en-US"/>
        </w:rPr>
        <w:t>Bibliography</w:t>
      </w:r>
      <w:bookmarkEnd w:id="275"/>
    </w:p>
    <w:p w14:paraId="7CFB9FDB" w14:textId="77777777" w:rsidR="00987F76" w:rsidRPr="00DA60DA" w:rsidRDefault="00987F76" w:rsidP="00987F76">
      <w:pPr>
        <w:rPr>
          <w:rFonts w:eastAsia="Times"/>
          <w:lang w:eastAsia="de-DE"/>
        </w:rPr>
      </w:pPr>
    </w:p>
    <w:p w14:paraId="7B1CDAB3" w14:textId="52C57A8F" w:rsidR="00987F76" w:rsidRPr="00DA60DA" w:rsidRDefault="00987F76" w:rsidP="00987F76">
      <w:pPr>
        <w:pStyle w:val="Text"/>
      </w:pPr>
      <w:r w:rsidRPr="00DA60DA">
        <w:t>[1] Sam Newman, "Building Microservices (2nd Edition)," O’Reilly Media, 2021. [Online]. Available: https://samnewman.io/books/building_microservices_2nd_edition/</w:t>
      </w:r>
    </w:p>
    <w:p w14:paraId="1CFEF499" w14:textId="77777777" w:rsidR="00987F76" w:rsidRPr="00DA60DA" w:rsidRDefault="00987F76" w:rsidP="00987F76">
      <w:pPr>
        <w:pStyle w:val="Text"/>
      </w:pPr>
      <w:r w:rsidRPr="00DA60DA">
        <w:t>[2] E. Solberg, "Evolution of Microservices Identification in Monolith Decomposition: A Systematic Review," ResearchGate, 2024. [Online]. Available: https://www.researchgate.net/publication/378111158_Evolution_of_Microservices_Identification_in_Monolith_Decomposition_A_Systematic_Review</w:t>
      </w:r>
    </w:p>
    <w:p w14:paraId="7BFA56E3" w14:textId="77777777" w:rsidR="00987F76" w:rsidRPr="00DA60DA" w:rsidRDefault="00987F76" w:rsidP="00987F76">
      <w:pPr>
        <w:pStyle w:val="Text"/>
      </w:pPr>
      <w:r w:rsidRPr="00DA60DA">
        <w:t>[3] Ahrefs, "Paragraph Rewriter Tool," Ahrefs, 2025. [Online]. Available: https://ahrefs.com/writing-tools/paragraph-rewriter</w:t>
      </w:r>
    </w:p>
    <w:p w14:paraId="4DE44357" w14:textId="77777777" w:rsidR="00987F76" w:rsidRPr="00DA60DA" w:rsidRDefault="00987F76" w:rsidP="00987F76">
      <w:pPr>
        <w:pStyle w:val="Text"/>
      </w:pPr>
      <w:r w:rsidRPr="00DA60DA">
        <w:t>[4] A. Das, "Managing Configuration in a Microservice Environment," Medium, 2022. [Online]. Available: https://article.arunangshudas.com/managing-configuration-in-a-microservice-environment-b2fddba31f28</w:t>
      </w:r>
    </w:p>
    <w:p w14:paraId="48F84AA1" w14:textId="77777777" w:rsidR="00987F76" w:rsidRPr="00DA60DA" w:rsidRDefault="00987F76" w:rsidP="00987F76">
      <w:pPr>
        <w:pStyle w:val="Text"/>
      </w:pPr>
      <w:r w:rsidRPr="00DA60DA">
        <w:t>[5] GeeksforGeeks, "Microservices," GeeksforGeeks, 2024. [Online]. Available: https://www.geeksforgeeks.org/microservices/</w:t>
      </w:r>
    </w:p>
    <w:p w14:paraId="7853DD26" w14:textId="77777777" w:rsidR="00987F76" w:rsidRPr="00DA60DA" w:rsidRDefault="00987F76" w:rsidP="00987F76">
      <w:pPr>
        <w:pStyle w:val="Text"/>
      </w:pPr>
      <w:r w:rsidRPr="00DA60DA">
        <w:t>[6] E. Solberg, "Master Thesis," University of Oslo, 2023. [Online]. Available: https://www.duo.uio.no/bitstream/handle/10852/95663/1/Master-thesis--Eivind-Solberg.pdf</w:t>
      </w:r>
    </w:p>
    <w:p w14:paraId="4457F2C4" w14:textId="77777777" w:rsidR="00987F76" w:rsidRPr="00DA60DA" w:rsidRDefault="00987F76" w:rsidP="00987F76">
      <w:pPr>
        <w:pStyle w:val="Text"/>
      </w:pPr>
      <w:r w:rsidRPr="00DA60DA">
        <w:t>[7] M. Ezzat, "Microservices Architecture: Benefits, Challenges, and Use Cases," Medium, 2021. [Online]. Available: https://miladezzat.medium.com/microservices-architecture-benefits-challenges-and-use-cases-9cec05adcb57</w:t>
      </w:r>
    </w:p>
    <w:p w14:paraId="7D091BB2" w14:textId="77777777" w:rsidR="00987F76" w:rsidRPr="00DA60DA" w:rsidRDefault="00987F76" w:rsidP="00987F76">
      <w:pPr>
        <w:pStyle w:val="Text"/>
      </w:pPr>
      <w:r w:rsidRPr="00DA60DA">
        <w:t>[8] JKU, "Microservices Security," Johannes Kepler University, 2022. [Online]. Available: https://epub.jku.at/download/pdf/8073606.pdf</w:t>
      </w:r>
    </w:p>
    <w:p w14:paraId="61787B57" w14:textId="77777777" w:rsidR="00987F76" w:rsidRPr="00DA60DA" w:rsidRDefault="00987F76" w:rsidP="00987F76">
      <w:pPr>
        <w:pStyle w:val="Text"/>
      </w:pPr>
      <w:r w:rsidRPr="00DA60DA">
        <w:t>[9] Solo.io, "Microservices Security," Solo.io, 2023. [Online]. Available: https://www.solo.io/topics/microservices/microservices-securitys</w:t>
      </w:r>
    </w:p>
    <w:p w14:paraId="6620A639" w14:textId="77777777" w:rsidR="00987F76" w:rsidRPr="00DA60DA" w:rsidRDefault="00987F76" w:rsidP="00987F76">
      <w:pPr>
        <w:pStyle w:val="Text"/>
      </w:pPr>
      <w:r w:rsidRPr="00DA60DA">
        <w:t>[10] vFunction, "Microservices Architecture Guide," vFunction, 2023. [Online]. Available: https://vfunction.com/blog/microservices-architecture-guide/</w:t>
      </w:r>
    </w:p>
    <w:p w14:paraId="0D95CEF3" w14:textId="77777777" w:rsidR="00987F76" w:rsidRPr="00DA60DA" w:rsidRDefault="00987F76" w:rsidP="00987F76">
      <w:pPr>
        <w:pStyle w:val="Text"/>
      </w:pPr>
      <w:r w:rsidRPr="00DA60DA">
        <w:t>[11] Docker, "Docker Overview," Docker Inc., 2025. [Online]. Available: https://www.docker.com/</w:t>
      </w:r>
    </w:p>
    <w:p w14:paraId="4730E584" w14:textId="77777777" w:rsidR="00987F76" w:rsidRPr="00DA60DA" w:rsidRDefault="00987F76" w:rsidP="00987F76">
      <w:pPr>
        <w:pStyle w:val="Text"/>
      </w:pPr>
      <w:r w:rsidRPr="00DA60DA">
        <w:t>[12] Pivotal Software, "Spring Boot Project," Spring.io, 2025. [Online]. Available: https://spring.io/projects/spring-boot</w:t>
      </w:r>
    </w:p>
    <w:p w14:paraId="39E1DD5C" w14:textId="77777777" w:rsidR="00987F76" w:rsidRPr="00DA60DA" w:rsidRDefault="00987F76" w:rsidP="00987F76">
      <w:pPr>
        <w:pStyle w:val="Text"/>
      </w:pPr>
      <w:r w:rsidRPr="00DA60DA">
        <w:t>[13] Git SCM, "Git Version Control," Git, 2025. [Online]. Available: https://git-scm.com/</w:t>
      </w:r>
    </w:p>
    <w:p w14:paraId="28F5D52F" w14:textId="77777777" w:rsidR="00987F76" w:rsidRPr="00DA60DA" w:rsidRDefault="00987F76" w:rsidP="00987F76">
      <w:pPr>
        <w:pStyle w:val="Text"/>
      </w:pPr>
      <w:r w:rsidRPr="00DA60DA">
        <w:lastRenderedPageBreak/>
        <w:t>[14] VMware, "Spring Cloud Project," Spring.io, 2025. [Online]. Available: https://spring.io/projects/spring-cloud</w:t>
      </w:r>
    </w:p>
    <w:p w14:paraId="7A003FD7" w14:textId="77777777" w:rsidR="00987F76" w:rsidRPr="00DA60DA" w:rsidRDefault="00987F76" w:rsidP="00987F76">
      <w:pPr>
        <w:pStyle w:val="Text"/>
      </w:pPr>
      <w:r w:rsidRPr="00DA60DA">
        <w:t>[15] Red Hat, "Keycloak Identity and Access Management," Keycloak.org, 2025. [Online]. Available: https://www.keycloak.org/</w:t>
      </w:r>
    </w:p>
    <w:p w14:paraId="769E1E27" w14:textId="77777777" w:rsidR="00987F76" w:rsidRPr="00DA60DA" w:rsidRDefault="00987F76" w:rsidP="00987F76">
      <w:pPr>
        <w:pStyle w:val="Text"/>
      </w:pPr>
      <w:r w:rsidRPr="00DA60DA">
        <w:t>[16] Apache Software Foundation, "Apache Kafka," Apache.org, 2025. [Online]. Available: https://kafka.apache.org/</w:t>
      </w:r>
    </w:p>
    <w:p w14:paraId="2AF7B289" w14:textId="77777777" w:rsidR="00987F76" w:rsidRPr="00DA60DA" w:rsidRDefault="00987F76" w:rsidP="00987F76">
      <w:pPr>
        <w:pStyle w:val="Text"/>
      </w:pPr>
      <w:r w:rsidRPr="00DA60DA">
        <w:t>[17] Pivotal Software, "RabbitMQ," RabbitMQ.com, 2025. [Online]. Available: https://www.rabbitmq.com/</w:t>
      </w:r>
    </w:p>
    <w:p w14:paraId="7B88E8B0" w14:textId="77777777" w:rsidR="00987F76" w:rsidRPr="00DA60DA" w:rsidRDefault="00987F76" w:rsidP="00987F76">
      <w:pPr>
        <w:pStyle w:val="Text"/>
      </w:pPr>
      <w:r w:rsidRPr="00DA60DA">
        <w:t>[18] CNCF, "Kubernetes," Kubernetes.io, 2025. [Online]. Available: https://kubernetes.io/</w:t>
      </w:r>
    </w:p>
    <w:p w14:paraId="4E53AD9C" w14:textId="77777777" w:rsidR="00987F76" w:rsidRPr="00DA60DA" w:rsidRDefault="00987F76" w:rsidP="00987F76">
      <w:pPr>
        <w:pStyle w:val="Text"/>
      </w:pPr>
      <w:r w:rsidRPr="00DA60DA">
        <w:t>[19] CNCF, "Helm," Helm.sh, 2025. [Online]. Available: https://helm.sh/</w:t>
      </w:r>
    </w:p>
    <w:p w14:paraId="7B38154E" w14:textId="77777777" w:rsidR="00987F76" w:rsidRPr="00DA60DA" w:rsidRDefault="00987F76" w:rsidP="00987F76">
      <w:pPr>
        <w:pStyle w:val="Text"/>
      </w:pPr>
      <w:r w:rsidRPr="00DA60DA">
        <w:t>[20] Postman, "Postman API Platform," Postman.com, 2025. [Online]. Available: https://www.postman.com/home</w:t>
      </w:r>
    </w:p>
    <w:p w14:paraId="31965729" w14:textId="77777777" w:rsidR="00987F76" w:rsidRPr="00DA60DA" w:rsidRDefault="00987F76" w:rsidP="00987F76">
      <w:pPr>
        <w:pStyle w:val="Text"/>
      </w:pPr>
      <w:r w:rsidRPr="00DA60DA">
        <w:t>[21] Oracle, "Java," Java.com, 2025. [Online]. Available: https://www.java.com/de/</w:t>
      </w:r>
    </w:p>
    <w:p w14:paraId="6F9A8341" w14:textId="77777777" w:rsidR="00987F76" w:rsidRPr="00DA60DA" w:rsidRDefault="00987F76" w:rsidP="00987F76">
      <w:pPr>
        <w:pStyle w:val="Text"/>
      </w:pPr>
      <w:r w:rsidRPr="00DA60DA">
        <w:t>[22] L. Bass, P. Clements, and R. Kazman, "Software Architecture in Practice," Addison-Wesley, 2012. [Online]. Available: https://arxiv.org/abs/1902.06282</w:t>
      </w:r>
    </w:p>
    <w:p w14:paraId="15AA39C5" w14:textId="77777777" w:rsidR="00987F76" w:rsidRPr="00DA60DA" w:rsidRDefault="00987F76" w:rsidP="00987F76">
      <w:pPr>
        <w:pStyle w:val="Text"/>
      </w:pPr>
      <w:r w:rsidRPr="00DA60DA">
        <w:t>[23] MDPI, "Future Internet Journal," MDPI, 2023. [Online]. Available: https://www.mdpi.com/1999-5903/15/1/37</w:t>
      </w:r>
    </w:p>
    <w:p w14:paraId="3E76F66F" w14:textId="77777777" w:rsidR="00987F76" w:rsidRPr="00DA60DA" w:rsidRDefault="00987F76" w:rsidP="00987F76">
      <w:pPr>
        <w:pStyle w:val="Text"/>
      </w:pPr>
      <w:r w:rsidRPr="00DA60DA">
        <w:t>[24] ITPro, "AI Paradox for Developers," ITPro,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DA60DA" w:rsidRDefault="006F5695" w:rsidP="00987F76">
      <w:pPr>
        <w:pStyle w:val="Text"/>
      </w:pPr>
    </w:p>
    <w:p w14:paraId="739981F1" w14:textId="77777777" w:rsidR="006F5695" w:rsidRPr="00DA60DA" w:rsidRDefault="006F5695" w:rsidP="006F5695">
      <w:pPr>
        <w:rPr>
          <w:rFonts w:eastAsia="Times"/>
          <w:lang w:eastAsia="de-DE"/>
        </w:rPr>
      </w:pPr>
    </w:p>
    <w:p w14:paraId="0395D277" w14:textId="77777777" w:rsidR="007C56E9" w:rsidRPr="00DA60DA" w:rsidRDefault="007C56E9" w:rsidP="001A738D">
      <w:pPr>
        <w:pStyle w:val="FHCWDAText"/>
        <w:rPr>
          <w:lang w:val="en-US"/>
        </w:rPr>
      </w:pPr>
    </w:p>
    <w:p w14:paraId="1CF4612D" w14:textId="24CEC322" w:rsidR="006F5695" w:rsidRPr="00DA60DA" w:rsidRDefault="006F5695" w:rsidP="001A738D">
      <w:pPr>
        <w:pStyle w:val="FHCWDAText"/>
        <w:rPr>
          <w:lang w:val="en-US"/>
        </w:rPr>
        <w:sectPr w:rsidR="006F5695" w:rsidRPr="00DA60DA"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 w:val="22"/>
          <w:szCs w:val="22"/>
          <w:lang w:eastAsia="de-DE"/>
        </w:rPr>
      </w:pPr>
    </w:p>
    <w:sectPr w:rsidR="00C15A87" w:rsidRPr="00343CFC" w:rsidSect="00E14B43">
      <w:headerReference w:type="default" r:id="rId99"/>
      <w:headerReference w:type="first" r:id="rId10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C0DDC" w14:textId="77777777" w:rsidR="00AD2027" w:rsidRPr="00DA60DA" w:rsidRDefault="00AD2027">
      <w:r w:rsidRPr="00DA60DA">
        <w:separator/>
      </w:r>
    </w:p>
  </w:endnote>
  <w:endnote w:type="continuationSeparator" w:id="0">
    <w:p w14:paraId="08269469" w14:textId="77777777" w:rsidR="00AD2027" w:rsidRPr="00DA60DA" w:rsidRDefault="00AD2027">
      <w:r w:rsidRPr="00DA60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DA60DA" w:rsidRDefault="00543822" w:rsidP="00543822">
    <w:pPr>
      <w:pStyle w:val="Footer"/>
      <w:tabs>
        <w:tab w:val="right" w:pos="8788"/>
      </w:tabs>
    </w:pPr>
    <w:r w:rsidRPr="00DA60DA">
      <w:rPr>
        <w:rStyle w:val="PageNumber"/>
      </w:rPr>
      <w:t>Student*In</w:t>
    </w:r>
    <w:r w:rsidRPr="00DA60DA">
      <w:rPr>
        <w:rStyle w:val="PageNumber"/>
      </w:rPr>
      <w:tab/>
    </w:r>
    <w:r w:rsidRPr="00DA60DA">
      <w:rPr>
        <w:rStyle w:val="PageNumber"/>
      </w:rPr>
      <w:tab/>
    </w:r>
    <w:r w:rsidR="00164278" w:rsidRPr="00DA60DA">
      <w:rPr>
        <w:rStyle w:val="PageNumber"/>
      </w:rPr>
      <w:fldChar w:fldCharType="begin"/>
    </w:r>
    <w:r w:rsidR="00164278" w:rsidRPr="00DA60DA">
      <w:rPr>
        <w:rStyle w:val="PageNumber"/>
      </w:rPr>
      <w:instrText xml:space="preserve"> PAGE </w:instrText>
    </w:r>
    <w:r w:rsidR="00164278" w:rsidRPr="00DA60DA">
      <w:rPr>
        <w:rStyle w:val="PageNumber"/>
      </w:rPr>
      <w:fldChar w:fldCharType="separate"/>
    </w:r>
    <w:r w:rsidR="00D23BCA" w:rsidRPr="00DA60DA">
      <w:rPr>
        <w:rStyle w:val="PageNumber"/>
      </w:rPr>
      <w:t>viii</w:t>
    </w:r>
    <w:r w:rsidR="00164278" w:rsidRPr="00DA60D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DA60DA" w:rsidRDefault="00543822" w:rsidP="00543822">
    <w:pPr>
      <w:pStyle w:val="Footer"/>
      <w:tabs>
        <w:tab w:val="right" w:pos="8788"/>
      </w:tabs>
    </w:pPr>
    <w:r w:rsidRPr="00DA60DA">
      <w:rPr>
        <w:rStyle w:val="PageNumber"/>
      </w:rPr>
      <w:t>Student*In</w:t>
    </w:r>
    <w:r w:rsidRPr="00DA60DA">
      <w:rPr>
        <w:rStyle w:val="PageNumber"/>
      </w:rPr>
      <w:tab/>
    </w:r>
    <w:r w:rsidRPr="00DA60DA">
      <w:rPr>
        <w:rStyle w:val="PageNumber"/>
      </w:rPr>
      <w:tab/>
    </w:r>
    <w:r w:rsidR="006A704F" w:rsidRPr="00DA60DA">
      <w:rPr>
        <w:rStyle w:val="PageNumber"/>
      </w:rPr>
      <w:fldChar w:fldCharType="begin"/>
    </w:r>
    <w:r w:rsidR="006A704F" w:rsidRPr="00DA60DA">
      <w:rPr>
        <w:rStyle w:val="PageNumber"/>
      </w:rPr>
      <w:instrText xml:space="preserve"> PAGE </w:instrText>
    </w:r>
    <w:r w:rsidR="006A704F" w:rsidRPr="00DA60DA">
      <w:rPr>
        <w:rStyle w:val="PageNumber"/>
      </w:rPr>
      <w:fldChar w:fldCharType="separate"/>
    </w:r>
    <w:r w:rsidR="00D23BCA" w:rsidRPr="00DA60DA">
      <w:rPr>
        <w:rStyle w:val="PageNumber"/>
      </w:rPr>
      <w:t>1</w:t>
    </w:r>
    <w:r w:rsidR="006A704F" w:rsidRPr="00DA60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C942A" w14:textId="77777777" w:rsidR="00AD2027" w:rsidRPr="00DA60DA" w:rsidRDefault="00AD2027">
      <w:r w:rsidRPr="00DA60DA">
        <w:separator/>
      </w:r>
    </w:p>
  </w:footnote>
  <w:footnote w:type="continuationSeparator" w:id="0">
    <w:p w14:paraId="0D8C4D9C" w14:textId="77777777" w:rsidR="00AD2027" w:rsidRPr="00DA60DA" w:rsidRDefault="00AD2027">
      <w:r w:rsidRPr="00DA60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DA60DA" w:rsidRDefault="00BF0F91">
    <w:pPr>
      <w:pStyle w:val="Header"/>
    </w:pPr>
    <w:r w:rsidRPr="00DA60DA">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DA60DA"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DA60DA" w:rsidRDefault="00BE3682">
    <w:pPr>
      <w:pStyle w:val="Header"/>
      <w:pBdr>
        <w:bottom w:val="single" w:sz="4" w:space="1" w:color="auto"/>
      </w:pBdr>
      <w:jc w:val="right"/>
    </w:pPr>
    <w:r w:rsidRPr="00DA60DA">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006ECD" w:rsidRDefault="00E14B43" w:rsidP="00006ECD">
    <w:pPr>
      <w:pStyle w:val="Header"/>
      <w:tabs>
        <w:tab w:val="clear" w:pos="4536"/>
        <w:tab w:val="clear" w:pos="9072"/>
        <w:tab w:val="left" w:pos="5265"/>
      </w:tabs>
      <w:rPr>
        <w:lang w:val="de-A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DA60DA"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DA60DA"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DA60DA"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4B01665F" w:rsidR="00122972" w:rsidRPr="00DA60DA" w:rsidRDefault="00122972" w:rsidP="009C4603">
    <w:pPr>
      <w:pStyle w:val="Header"/>
      <w:jc w:val="right"/>
    </w:pPr>
    <w:fldSimple w:instr=" REF _Ref168459656 \r  \* MERGEFORMAT ">
      <w:r w:rsidRPr="00DA60DA">
        <w:t>2</w:t>
      </w:r>
    </w:fldSimple>
    <w:r w:rsidRPr="00DA60DA">
      <w:t xml:space="preserve">. </w:t>
    </w:r>
    <w:r w:rsidR="003B7ED0" w:rsidRPr="00DA60DA">
      <w:fldChar w:fldCharType="begin"/>
    </w:r>
    <w:r w:rsidR="003B7ED0" w:rsidRPr="00DA60DA">
      <w:instrText xml:space="preserve"> STYLEREF  FHCW_DA_Ebene1  \* MERGEFORMAT </w:instrText>
    </w:r>
    <w:r w:rsidR="003B7ED0" w:rsidRPr="00DA60DA">
      <w:fldChar w:fldCharType="separate"/>
    </w:r>
    <w:r w:rsidR="009E5F0E">
      <w:rPr>
        <w:b/>
        <w:bCs/>
        <w:noProof/>
      </w:rPr>
      <w:t>Error! No text of specified style in document.</w:t>
    </w:r>
    <w:r w:rsidR="003B7ED0" w:rsidRPr="00DA60DA">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DA60DA"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DA60DA"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DA60DA" w:rsidRDefault="00A034FE">
    <w:pPr>
      <w:pStyle w:val="Header"/>
      <w:pBdr>
        <w:bottom w:val="single" w:sz="4" w:space="1" w:color="auto"/>
      </w:pBdr>
      <w:jc w:val="right"/>
    </w:pPr>
    <w:r w:rsidRPr="00DA60DA">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3"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7"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A6D29"/>
    <w:multiLevelType w:val="hybridMultilevel"/>
    <w:tmpl w:val="2B6657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5"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4"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1"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4"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8"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0"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1"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2"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64"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6"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8"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9"/>
  </w:num>
  <w:num w:numId="2" w16cid:durableId="631450250">
    <w:abstractNumId w:val="0"/>
  </w:num>
  <w:num w:numId="3" w16cid:durableId="1195197407">
    <w:abstractNumId w:val="59"/>
  </w:num>
  <w:num w:numId="4" w16cid:durableId="790511224">
    <w:abstractNumId w:val="51"/>
  </w:num>
  <w:num w:numId="5" w16cid:durableId="828442340">
    <w:abstractNumId w:val="6"/>
  </w:num>
  <w:num w:numId="6" w16cid:durableId="1898275801">
    <w:abstractNumId w:val="21"/>
  </w:num>
  <w:num w:numId="7" w16cid:durableId="1666468616">
    <w:abstractNumId w:val="17"/>
  </w:num>
  <w:num w:numId="8" w16cid:durableId="1521814707">
    <w:abstractNumId w:val="56"/>
  </w:num>
  <w:num w:numId="9" w16cid:durableId="290676115">
    <w:abstractNumId w:val="45"/>
  </w:num>
  <w:num w:numId="10" w16cid:durableId="1153911114">
    <w:abstractNumId w:val="15"/>
  </w:num>
  <w:num w:numId="11" w16cid:durableId="451824292">
    <w:abstractNumId w:val="42"/>
  </w:num>
  <w:num w:numId="12" w16cid:durableId="691297787">
    <w:abstractNumId w:val="31"/>
  </w:num>
  <w:num w:numId="13" w16cid:durableId="2028166296">
    <w:abstractNumId w:val="32"/>
  </w:num>
  <w:num w:numId="14" w16cid:durableId="1480263533">
    <w:abstractNumId w:val="8"/>
  </w:num>
  <w:num w:numId="15" w16cid:durableId="874731467">
    <w:abstractNumId w:val="16"/>
  </w:num>
  <w:num w:numId="16" w16cid:durableId="145706479">
    <w:abstractNumId w:val="67"/>
  </w:num>
  <w:num w:numId="17" w16cid:durableId="1364865245">
    <w:abstractNumId w:val="44"/>
  </w:num>
  <w:num w:numId="18" w16cid:durableId="1391734352">
    <w:abstractNumId w:val="58"/>
  </w:num>
  <w:num w:numId="19" w16cid:durableId="778526566">
    <w:abstractNumId w:val="43"/>
  </w:num>
  <w:num w:numId="20" w16cid:durableId="2092892706">
    <w:abstractNumId w:val="24"/>
  </w:num>
  <w:num w:numId="21" w16cid:durableId="1635014666">
    <w:abstractNumId w:val="64"/>
  </w:num>
  <w:num w:numId="22" w16cid:durableId="1747192012">
    <w:abstractNumId w:val="30"/>
  </w:num>
  <w:num w:numId="23" w16cid:durableId="1278413146">
    <w:abstractNumId w:val="22"/>
  </w:num>
  <w:num w:numId="24" w16cid:durableId="1947417560">
    <w:abstractNumId w:val="54"/>
  </w:num>
  <w:num w:numId="25" w16cid:durableId="335574058">
    <w:abstractNumId w:val="68"/>
  </w:num>
  <w:num w:numId="26" w16cid:durableId="2078554586">
    <w:abstractNumId w:val="20"/>
  </w:num>
  <w:num w:numId="27" w16cid:durableId="1031955116">
    <w:abstractNumId w:val="55"/>
  </w:num>
  <w:num w:numId="28" w16cid:durableId="611863878">
    <w:abstractNumId w:val="25"/>
  </w:num>
  <w:num w:numId="29" w16cid:durableId="280964821">
    <w:abstractNumId w:val="50"/>
  </w:num>
  <w:num w:numId="30" w16cid:durableId="598871530">
    <w:abstractNumId w:val="61"/>
  </w:num>
  <w:num w:numId="31" w16cid:durableId="831718164">
    <w:abstractNumId w:val="34"/>
  </w:num>
  <w:num w:numId="32" w16cid:durableId="1854421025">
    <w:abstractNumId w:val="65"/>
  </w:num>
  <w:num w:numId="33" w16cid:durableId="872772788">
    <w:abstractNumId w:val="52"/>
  </w:num>
  <w:num w:numId="34" w16cid:durableId="1205562172">
    <w:abstractNumId w:val="36"/>
  </w:num>
  <w:num w:numId="35" w16cid:durableId="340819344">
    <w:abstractNumId w:val="39"/>
  </w:num>
  <w:num w:numId="36" w16cid:durableId="1617977965">
    <w:abstractNumId w:val="33"/>
  </w:num>
  <w:num w:numId="37" w16cid:durableId="1670717331">
    <w:abstractNumId w:val="4"/>
  </w:num>
  <w:num w:numId="38" w16cid:durableId="1858038369">
    <w:abstractNumId w:val="49"/>
  </w:num>
  <w:num w:numId="39" w16cid:durableId="203910453">
    <w:abstractNumId w:val="47"/>
  </w:num>
  <w:num w:numId="40" w16cid:durableId="1184779561">
    <w:abstractNumId w:val="46"/>
  </w:num>
  <w:num w:numId="41" w16cid:durableId="1798717882">
    <w:abstractNumId w:val="37"/>
  </w:num>
  <w:num w:numId="42" w16cid:durableId="1034571897">
    <w:abstractNumId w:val="2"/>
  </w:num>
  <w:num w:numId="43" w16cid:durableId="901520896">
    <w:abstractNumId w:val="23"/>
  </w:num>
  <w:num w:numId="44" w16cid:durableId="510150131">
    <w:abstractNumId w:val="38"/>
  </w:num>
  <w:num w:numId="45" w16cid:durableId="564221675">
    <w:abstractNumId w:val="35"/>
  </w:num>
  <w:num w:numId="46" w16cid:durableId="528294857">
    <w:abstractNumId w:val="14"/>
  </w:num>
  <w:num w:numId="47" w16cid:durableId="549072915">
    <w:abstractNumId w:val="63"/>
  </w:num>
  <w:num w:numId="48" w16cid:durableId="1661159070">
    <w:abstractNumId w:val="40"/>
  </w:num>
  <w:num w:numId="49" w16cid:durableId="1549495166">
    <w:abstractNumId w:val="7"/>
  </w:num>
  <w:num w:numId="50" w16cid:durableId="1963876093">
    <w:abstractNumId w:val="62"/>
  </w:num>
  <w:num w:numId="51" w16cid:durableId="1063872465">
    <w:abstractNumId w:val="13"/>
  </w:num>
  <w:num w:numId="52" w16cid:durableId="54939196">
    <w:abstractNumId w:val="11"/>
  </w:num>
  <w:num w:numId="53" w16cid:durableId="1192181493">
    <w:abstractNumId w:val="5"/>
  </w:num>
  <w:num w:numId="54" w16cid:durableId="1459687957">
    <w:abstractNumId w:val="53"/>
  </w:num>
  <w:num w:numId="55" w16cid:durableId="275135859">
    <w:abstractNumId w:val="28"/>
  </w:num>
  <w:num w:numId="56" w16cid:durableId="1549104708">
    <w:abstractNumId w:val="70"/>
  </w:num>
  <w:num w:numId="57" w16cid:durableId="367071637">
    <w:abstractNumId w:val="26"/>
  </w:num>
  <w:num w:numId="58" w16cid:durableId="2038002788">
    <w:abstractNumId w:val="60"/>
  </w:num>
  <w:num w:numId="59" w16cid:durableId="988290734">
    <w:abstractNumId w:val="12"/>
  </w:num>
  <w:num w:numId="60" w16cid:durableId="1279751420">
    <w:abstractNumId w:val="48"/>
  </w:num>
  <w:num w:numId="61" w16cid:durableId="1333027819">
    <w:abstractNumId w:val="57"/>
  </w:num>
  <w:num w:numId="62" w16cid:durableId="1513958716">
    <w:abstractNumId w:val="9"/>
  </w:num>
  <w:num w:numId="63" w16cid:durableId="466969603">
    <w:abstractNumId w:val="10"/>
  </w:num>
  <w:num w:numId="64" w16cid:durableId="1723676729">
    <w:abstractNumId w:val="27"/>
  </w:num>
  <w:num w:numId="65" w16cid:durableId="320236180">
    <w:abstractNumId w:val="66"/>
  </w:num>
  <w:num w:numId="66" w16cid:durableId="250704439">
    <w:abstractNumId w:val="3"/>
  </w:num>
  <w:num w:numId="67" w16cid:durableId="1313675682">
    <w:abstractNumId w:val="69"/>
  </w:num>
  <w:num w:numId="68" w16cid:durableId="2131825090">
    <w:abstractNumId w:val="1"/>
  </w:num>
  <w:num w:numId="69" w16cid:durableId="154733997">
    <w:abstractNumId w:val="41"/>
  </w:num>
  <w:num w:numId="70" w16cid:durableId="1081487070">
    <w:abstractNumId w:val="29"/>
  </w:num>
  <w:num w:numId="71" w16cid:durableId="111438779">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582D"/>
    <w:rsid w:val="000860CC"/>
    <w:rsid w:val="00087F67"/>
    <w:rsid w:val="000903CB"/>
    <w:rsid w:val="00092A8D"/>
    <w:rsid w:val="00092CBA"/>
    <w:rsid w:val="00093145"/>
    <w:rsid w:val="00095F74"/>
    <w:rsid w:val="0009607C"/>
    <w:rsid w:val="00096FC1"/>
    <w:rsid w:val="000A06F7"/>
    <w:rsid w:val="000A0CF4"/>
    <w:rsid w:val="000A4B7C"/>
    <w:rsid w:val="000A5099"/>
    <w:rsid w:val="000A5CA8"/>
    <w:rsid w:val="000B2660"/>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6358"/>
    <w:rsid w:val="000F7D86"/>
    <w:rsid w:val="00102A4F"/>
    <w:rsid w:val="00102D06"/>
    <w:rsid w:val="00102FD4"/>
    <w:rsid w:val="0010315A"/>
    <w:rsid w:val="001040A7"/>
    <w:rsid w:val="001043F7"/>
    <w:rsid w:val="00104A57"/>
    <w:rsid w:val="00105BC8"/>
    <w:rsid w:val="00106FC4"/>
    <w:rsid w:val="001076DB"/>
    <w:rsid w:val="00110BD7"/>
    <w:rsid w:val="0011169A"/>
    <w:rsid w:val="001118F9"/>
    <w:rsid w:val="001144E3"/>
    <w:rsid w:val="0011488A"/>
    <w:rsid w:val="001157CA"/>
    <w:rsid w:val="00122972"/>
    <w:rsid w:val="00122CF1"/>
    <w:rsid w:val="00122EB8"/>
    <w:rsid w:val="001233E4"/>
    <w:rsid w:val="0012642A"/>
    <w:rsid w:val="00126F67"/>
    <w:rsid w:val="00131DE7"/>
    <w:rsid w:val="001336DC"/>
    <w:rsid w:val="00133999"/>
    <w:rsid w:val="001351C3"/>
    <w:rsid w:val="001353E0"/>
    <w:rsid w:val="00137802"/>
    <w:rsid w:val="00141661"/>
    <w:rsid w:val="00142887"/>
    <w:rsid w:val="00142B83"/>
    <w:rsid w:val="001430D3"/>
    <w:rsid w:val="00144F35"/>
    <w:rsid w:val="00145BFF"/>
    <w:rsid w:val="00146612"/>
    <w:rsid w:val="00151B7D"/>
    <w:rsid w:val="00152E64"/>
    <w:rsid w:val="0015384A"/>
    <w:rsid w:val="00154F6F"/>
    <w:rsid w:val="00155047"/>
    <w:rsid w:val="00155606"/>
    <w:rsid w:val="00162F8C"/>
    <w:rsid w:val="00164278"/>
    <w:rsid w:val="001676E0"/>
    <w:rsid w:val="0017049D"/>
    <w:rsid w:val="00173EB4"/>
    <w:rsid w:val="00181205"/>
    <w:rsid w:val="00181971"/>
    <w:rsid w:val="001825E0"/>
    <w:rsid w:val="0018530D"/>
    <w:rsid w:val="001862F5"/>
    <w:rsid w:val="0018722F"/>
    <w:rsid w:val="00191879"/>
    <w:rsid w:val="00192D04"/>
    <w:rsid w:val="00192D73"/>
    <w:rsid w:val="00195A37"/>
    <w:rsid w:val="0019771F"/>
    <w:rsid w:val="001A1F5A"/>
    <w:rsid w:val="001A43F2"/>
    <w:rsid w:val="001A738D"/>
    <w:rsid w:val="001B0C97"/>
    <w:rsid w:val="001B1FD4"/>
    <w:rsid w:val="001B2A44"/>
    <w:rsid w:val="001B4561"/>
    <w:rsid w:val="001C39AE"/>
    <w:rsid w:val="001C45F4"/>
    <w:rsid w:val="001C50D8"/>
    <w:rsid w:val="001C7575"/>
    <w:rsid w:val="001D13FE"/>
    <w:rsid w:val="001E064A"/>
    <w:rsid w:val="001E21EA"/>
    <w:rsid w:val="001E3DE8"/>
    <w:rsid w:val="001E6D26"/>
    <w:rsid w:val="001F1C29"/>
    <w:rsid w:val="001F28B2"/>
    <w:rsid w:val="001F3054"/>
    <w:rsid w:val="001F3E87"/>
    <w:rsid w:val="001F463B"/>
    <w:rsid w:val="002036E7"/>
    <w:rsid w:val="002039C8"/>
    <w:rsid w:val="00204097"/>
    <w:rsid w:val="00204432"/>
    <w:rsid w:val="0020691D"/>
    <w:rsid w:val="00206DCF"/>
    <w:rsid w:val="002073F2"/>
    <w:rsid w:val="00210716"/>
    <w:rsid w:val="00213C92"/>
    <w:rsid w:val="002152A0"/>
    <w:rsid w:val="00221410"/>
    <w:rsid w:val="00222A86"/>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5E5B"/>
    <w:rsid w:val="00286472"/>
    <w:rsid w:val="0029049B"/>
    <w:rsid w:val="0029052C"/>
    <w:rsid w:val="00290EB9"/>
    <w:rsid w:val="0029461E"/>
    <w:rsid w:val="002974F7"/>
    <w:rsid w:val="002A0E08"/>
    <w:rsid w:val="002A2F19"/>
    <w:rsid w:val="002A7874"/>
    <w:rsid w:val="002B17BE"/>
    <w:rsid w:val="002B341A"/>
    <w:rsid w:val="002B3E2F"/>
    <w:rsid w:val="002B4F79"/>
    <w:rsid w:val="002B5B42"/>
    <w:rsid w:val="002B71AB"/>
    <w:rsid w:val="002C00BE"/>
    <w:rsid w:val="002C5269"/>
    <w:rsid w:val="002C7563"/>
    <w:rsid w:val="002D3CAD"/>
    <w:rsid w:val="002D68B4"/>
    <w:rsid w:val="002E3FAB"/>
    <w:rsid w:val="002E4449"/>
    <w:rsid w:val="002E7BC8"/>
    <w:rsid w:val="002F00A7"/>
    <w:rsid w:val="002F00C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5B30"/>
    <w:rsid w:val="00316ACA"/>
    <w:rsid w:val="00320471"/>
    <w:rsid w:val="00321701"/>
    <w:rsid w:val="0032532D"/>
    <w:rsid w:val="00325AF2"/>
    <w:rsid w:val="003332DF"/>
    <w:rsid w:val="0033588E"/>
    <w:rsid w:val="00337508"/>
    <w:rsid w:val="003376F1"/>
    <w:rsid w:val="00337EF4"/>
    <w:rsid w:val="00340333"/>
    <w:rsid w:val="0034089C"/>
    <w:rsid w:val="00343CFC"/>
    <w:rsid w:val="0034731A"/>
    <w:rsid w:val="00350D9F"/>
    <w:rsid w:val="0035135C"/>
    <w:rsid w:val="00351CC1"/>
    <w:rsid w:val="00352972"/>
    <w:rsid w:val="00353E99"/>
    <w:rsid w:val="00354C12"/>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576F"/>
    <w:rsid w:val="003A6D88"/>
    <w:rsid w:val="003B01CB"/>
    <w:rsid w:val="003B34FE"/>
    <w:rsid w:val="003B3E88"/>
    <w:rsid w:val="003B4FCD"/>
    <w:rsid w:val="003B7ED0"/>
    <w:rsid w:val="003C28A7"/>
    <w:rsid w:val="003C3625"/>
    <w:rsid w:val="003C5206"/>
    <w:rsid w:val="003D27D1"/>
    <w:rsid w:val="003D6953"/>
    <w:rsid w:val="003D7AC1"/>
    <w:rsid w:val="003D7E83"/>
    <w:rsid w:val="003E25C1"/>
    <w:rsid w:val="003E41EB"/>
    <w:rsid w:val="003E509A"/>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48FD"/>
    <w:rsid w:val="004253FC"/>
    <w:rsid w:val="00425C66"/>
    <w:rsid w:val="00430B00"/>
    <w:rsid w:val="004313A6"/>
    <w:rsid w:val="00435ED2"/>
    <w:rsid w:val="004408EB"/>
    <w:rsid w:val="00441132"/>
    <w:rsid w:val="004414C0"/>
    <w:rsid w:val="00442945"/>
    <w:rsid w:val="00443307"/>
    <w:rsid w:val="00443665"/>
    <w:rsid w:val="00444A80"/>
    <w:rsid w:val="004472FD"/>
    <w:rsid w:val="00450216"/>
    <w:rsid w:val="00450F18"/>
    <w:rsid w:val="00457378"/>
    <w:rsid w:val="00461416"/>
    <w:rsid w:val="004626FE"/>
    <w:rsid w:val="00465890"/>
    <w:rsid w:val="00467F2F"/>
    <w:rsid w:val="004708E5"/>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751D"/>
    <w:rsid w:val="004A1FCA"/>
    <w:rsid w:val="004A27CA"/>
    <w:rsid w:val="004A4072"/>
    <w:rsid w:val="004A4A0F"/>
    <w:rsid w:val="004A4A54"/>
    <w:rsid w:val="004A6AA8"/>
    <w:rsid w:val="004A7366"/>
    <w:rsid w:val="004B4E17"/>
    <w:rsid w:val="004B74D9"/>
    <w:rsid w:val="004C074F"/>
    <w:rsid w:val="004C27C1"/>
    <w:rsid w:val="004C2C39"/>
    <w:rsid w:val="004C4184"/>
    <w:rsid w:val="004C6E50"/>
    <w:rsid w:val="004C6E9E"/>
    <w:rsid w:val="004C7CA2"/>
    <w:rsid w:val="004D2B2B"/>
    <w:rsid w:val="004D30DB"/>
    <w:rsid w:val="004D5A26"/>
    <w:rsid w:val="004D6835"/>
    <w:rsid w:val="004E025D"/>
    <w:rsid w:val="004E1183"/>
    <w:rsid w:val="004E181D"/>
    <w:rsid w:val="004E352A"/>
    <w:rsid w:val="004F3A04"/>
    <w:rsid w:val="004F471D"/>
    <w:rsid w:val="004F58E6"/>
    <w:rsid w:val="004F60A2"/>
    <w:rsid w:val="004F6FE0"/>
    <w:rsid w:val="00501AD4"/>
    <w:rsid w:val="005021FF"/>
    <w:rsid w:val="00502EBE"/>
    <w:rsid w:val="0050407D"/>
    <w:rsid w:val="005044EE"/>
    <w:rsid w:val="0050750C"/>
    <w:rsid w:val="005136D4"/>
    <w:rsid w:val="00513D84"/>
    <w:rsid w:val="00514A9E"/>
    <w:rsid w:val="00515346"/>
    <w:rsid w:val="00516DF9"/>
    <w:rsid w:val="00520B1B"/>
    <w:rsid w:val="00520DDA"/>
    <w:rsid w:val="00520F59"/>
    <w:rsid w:val="0052114C"/>
    <w:rsid w:val="0052459B"/>
    <w:rsid w:val="00524AD1"/>
    <w:rsid w:val="00527658"/>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2B6"/>
    <w:rsid w:val="00557E04"/>
    <w:rsid w:val="005632FD"/>
    <w:rsid w:val="005633AB"/>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2826"/>
    <w:rsid w:val="005E37FF"/>
    <w:rsid w:val="005E5F8C"/>
    <w:rsid w:val="005E6F75"/>
    <w:rsid w:val="005F0B3C"/>
    <w:rsid w:val="005F0B3D"/>
    <w:rsid w:val="005F1242"/>
    <w:rsid w:val="005F2149"/>
    <w:rsid w:val="005F260C"/>
    <w:rsid w:val="005F3DB2"/>
    <w:rsid w:val="005F431B"/>
    <w:rsid w:val="005F55AC"/>
    <w:rsid w:val="006037BF"/>
    <w:rsid w:val="00603F65"/>
    <w:rsid w:val="00604883"/>
    <w:rsid w:val="006063F8"/>
    <w:rsid w:val="006114E3"/>
    <w:rsid w:val="00611CAD"/>
    <w:rsid w:val="00611CF3"/>
    <w:rsid w:val="00612713"/>
    <w:rsid w:val="00613877"/>
    <w:rsid w:val="006141EE"/>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72C2"/>
    <w:rsid w:val="006876FF"/>
    <w:rsid w:val="006A2AE1"/>
    <w:rsid w:val="006A2F54"/>
    <w:rsid w:val="006A4D25"/>
    <w:rsid w:val="006A697A"/>
    <w:rsid w:val="006A704F"/>
    <w:rsid w:val="006B14EA"/>
    <w:rsid w:val="006B2DA9"/>
    <w:rsid w:val="006B48F3"/>
    <w:rsid w:val="006B4BFA"/>
    <w:rsid w:val="006B5493"/>
    <w:rsid w:val="006B6548"/>
    <w:rsid w:val="006C1206"/>
    <w:rsid w:val="006C2940"/>
    <w:rsid w:val="006D093C"/>
    <w:rsid w:val="006D09C8"/>
    <w:rsid w:val="006D205A"/>
    <w:rsid w:val="006D48D6"/>
    <w:rsid w:val="006D4ECC"/>
    <w:rsid w:val="006D7F83"/>
    <w:rsid w:val="006E0078"/>
    <w:rsid w:val="006E0CF0"/>
    <w:rsid w:val="006E143E"/>
    <w:rsid w:val="006E171A"/>
    <w:rsid w:val="006E2881"/>
    <w:rsid w:val="006E302F"/>
    <w:rsid w:val="006E469B"/>
    <w:rsid w:val="006E4A73"/>
    <w:rsid w:val="006E6C8D"/>
    <w:rsid w:val="006F0E05"/>
    <w:rsid w:val="006F1311"/>
    <w:rsid w:val="006F1B27"/>
    <w:rsid w:val="006F2A67"/>
    <w:rsid w:val="006F2B6B"/>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3898"/>
    <w:rsid w:val="00725E53"/>
    <w:rsid w:val="00725E69"/>
    <w:rsid w:val="00726153"/>
    <w:rsid w:val="00726F9B"/>
    <w:rsid w:val="00727E9C"/>
    <w:rsid w:val="007313E2"/>
    <w:rsid w:val="007330E7"/>
    <w:rsid w:val="007358E8"/>
    <w:rsid w:val="00735B09"/>
    <w:rsid w:val="0073712A"/>
    <w:rsid w:val="007411A2"/>
    <w:rsid w:val="00746E86"/>
    <w:rsid w:val="00751568"/>
    <w:rsid w:val="00751FAB"/>
    <w:rsid w:val="0075255F"/>
    <w:rsid w:val="007544E8"/>
    <w:rsid w:val="007548E9"/>
    <w:rsid w:val="00754F9A"/>
    <w:rsid w:val="00756CAA"/>
    <w:rsid w:val="00757772"/>
    <w:rsid w:val="0076507D"/>
    <w:rsid w:val="007659C5"/>
    <w:rsid w:val="007676BF"/>
    <w:rsid w:val="00767DEF"/>
    <w:rsid w:val="007717BB"/>
    <w:rsid w:val="00772600"/>
    <w:rsid w:val="00772AD6"/>
    <w:rsid w:val="007755C7"/>
    <w:rsid w:val="0077572A"/>
    <w:rsid w:val="00776B92"/>
    <w:rsid w:val="007852F3"/>
    <w:rsid w:val="00790C06"/>
    <w:rsid w:val="00791415"/>
    <w:rsid w:val="00793852"/>
    <w:rsid w:val="00793E42"/>
    <w:rsid w:val="00794152"/>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5D35"/>
    <w:rsid w:val="007D7C5F"/>
    <w:rsid w:val="007E2940"/>
    <w:rsid w:val="007F30DF"/>
    <w:rsid w:val="007F5C0C"/>
    <w:rsid w:val="007F7F61"/>
    <w:rsid w:val="00800891"/>
    <w:rsid w:val="00800FD9"/>
    <w:rsid w:val="0080492B"/>
    <w:rsid w:val="0080542D"/>
    <w:rsid w:val="00805965"/>
    <w:rsid w:val="0080637A"/>
    <w:rsid w:val="00810CFF"/>
    <w:rsid w:val="00810DE9"/>
    <w:rsid w:val="00811907"/>
    <w:rsid w:val="00812827"/>
    <w:rsid w:val="00812990"/>
    <w:rsid w:val="008132A7"/>
    <w:rsid w:val="00821120"/>
    <w:rsid w:val="00822876"/>
    <w:rsid w:val="0083058A"/>
    <w:rsid w:val="00833B50"/>
    <w:rsid w:val="008366B8"/>
    <w:rsid w:val="00836736"/>
    <w:rsid w:val="00840515"/>
    <w:rsid w:val="00845F4E"/>
    <w:rsid w:val="00846F28"/>
    <w:rsid w:val="00847272"/>
    <w:rsid w:val="00850210"/>
    <w:rsid w:val="0085064A"/>
    <w:rsid w:val="008616C8"/>
    <w:rsid w:val="00861E18"/>
    <w:rsid w:val="0086377E"/>
    <w:rsid w:val="008672F2"/>
    <w:rsid w:val="00867938"/>
    <w:rsid w:val="00870739"/>
    <w:rsid w:val="00872AE3"/>
    <w:rsid w:val="008733BD"/>
    <w:rsid w:val="008749E2"/>
    <w:rsid w:val="0087571A"/>
    <w:rsid w:val="00875907"/>
    <w:rsid w:val="00877088"/>
    <w:rsid w:val="008809AA"/>
    <w:rsid w:val="00880F8A"/>
    <w:rsid w:val="00883A6E"/>
    <w:rsid w:val="008854B2"/>
    <w:rsid w:val="008942B2"/>
    <w:rsid w:val="008A0E25"/>
    <w:rsid w:val="008A18AB"/>
    <w:rsid w:val="008A25C0"/>
    <w:rsid w:val="008A2ED6"/>
    <w:rsid w:val="008A4EF3"/>
    <w:rsid w:val="008A5251"/>
    <w:rsid w:val="008A692A"/>
    <w:rsid w:val="008A6DCD"/>
    <w:rsid w:val="008B2712"/>
    <w:rsid w:val="008B300B"/>
    <w:rsid w:val="008B5679"/>
    <w:rsid w:val="008B5CD2"/>
    <w:rsid w:val="008B767F"/>
    <w:rsid w:val="008B7B47"/>
    <w:rsid w:val="008B7C8C"/>
    <w:rsid w:val="008C0FE9"/>
    <w:rsid w:val="008C15A7"/>
    <w:rsid w:val="008C1E15"/>
    <w:rsid w:val="008C4B4A"/>
    <w:rsid w:val="008C69CA"/>
    <w:rsid w:val="008D16DC"/>
    <w:rsid w:val="008D5824"/>
    <w:rsid w:val="008E033E"/>
    <w:rsid w:val="008E08BE"/>
    <w:rsid w:val="008E0D40"/>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175AF"/>
    <w:rsid w:val="00922B79"/>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5D93"/>
    <w:rsid w:val="009465C8"/>
    <w:rsid w:val="00946B5A"/>
    <w:rsid w:val="009470AA"/>
    <w:rsid w:val="00951088"/>
    <w:rsid w:val="00952D53"/>
    <w:rsid w:val="00953474"/>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41C"/>
    <w:rsid w:val="009774F8"/>
    <w:rsid w:val="00985368"/>
    <w:rsid w:val="009878D4"/>
    <w:rsid w:val="00987F76"/>
    <w:rsid w:val="00992E92"/>
    <w:rsid w:val="009932BF"/>
    <w:rsid w:val="00995DD2"/>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5AEA"/>
    <w:rsid w:val="009F7F5A"/>
    <w:rsid w:val="00A01AC5"/>
    <w:rsid w:val="00A034FE"/>
    <w:rsid w:val="00A05FB6"/>
    <w:rsid w:val="00A075F2"/>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33965"/>
    <w:rsid w:val="00A364B7"/>
    <w:rsid w:val="00A368C6"/>
    <w:rsid w:val="00A36BE2"/>
    <w:rsid w:val="00A37781"/>
    <w:rsid w:val="00A407F9"/>
    <w:rsid w:val="00A423A9"/>
    <w:rsid w:val="00A42C46"/>
    <w:rsid w:val="00A43EB6"/>
    <w:rsid w:val="00A43EBB"/>
    <w:rsid w:val="00A44F2C"/>
    <w:rsid w:val="00A460AE"/>
    <w:rsid w:val="00A47529"/>
    <w:rsid w:val="00A51C0C"/>
    <w:rsid w:val="00A529B2"/>
    <w:rsid w:val="00A53429"/>
    <w:rsid w:val="00A553BE"/>
    <w:rsid w:val="00A61295"/>
    <w:rsid w:val="00A6191B"/>
    <w:rsid w:val="00A63FEF"/>
    <w:rsid w:val="00A64089"/>
    <w:rsid w:val="00A64458"/>
    <w:rsid w:val="00A64484"/>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A604C"/>
    <w:rsid w:val="00AB1841"/>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D89"/>
    <w:rsid w:val="00AD7481"/>
    <w:rsid w:val="00AE3AD3"/>
    <w:rsid w:val="00AE40D8"/>
    <w:rsid w:val="00AE5E2B"/>
    <w:rsid w:val="00AE61FA"/>
    <w:rsid w:val="00AE7E91"/>
    <w:rsid w:val="00AF11CF"/>
    <w:rsid w:val="00AF2A9F"/>
    <w:rsid w:val="00AF2E32"/>
    <w:rsid w:val="00AF492F"/>
    <w:rsid w:val="00AF7CD3"/>
    <w:rsid w:val="00B01FF3"/>
    <w:rsid w:val="00B0251F"/>
    <w:rsid w:val="00B02FD9"/>
    <w:rsid w:val="00B03256"/>
    <w:rsid w:val="00B040EB"/>
    <w:rsid w:val="00B05EBD"/>
    <w:rsid w:val="00B06E34"/>
    <w:rsid w:val="00B11F4A"/>
    <w:rsid w:val="00B12FA8"/>
    <w:rsid w:val="00B16760"/>
    <w:rsid w:val="00B20848"/>
    <w:rsid w:val="00B21BA6"/>
    <w:rsid w:val="00B23B7E"/>
    <w:rsid w:val="00B259D4"/>
    <w:rsid w:val="00B31A39"/>
    <w:rsid w:val="00B31D9B"/>
    <w:rsid w:val="00B324FE"/>
    <w:rsid w:val="00B361EF"/>
    <w:rsid w:val="00B3679F"/>
    <w:rsid w:val="00B36BE5"/>
    <w:rsid w:val="00B36E68"/>
    <w:rsid w:val="00B41AB3"/>
    <w:rsid w:val="00B429CB"/>
    <w:rsid w:val="00B43ACF"/>
    <w:rsid w:val="00B46AD1"/>
    <w:rsid w:val="00B471BB"/>
    <w:rsid w:val="00B5113E"/>
    <w:rsid w:val="00B55292"/>
    <w:rsid w:val="00B55370"/>
    <w:rsid w:val="00B56212"/>
    <w:rsid w:val="00B60C4F"/>
    <w:rsid w:val="00B60F6C"/>
    <w:rsid w:val="00B61691"/>
    <w:rsid w:val="00B61D48"/>
    <w:rsid w:val="00B6314C"/>
    <w:rsid w:val="00B663C0"/>
    <w:rsid w:val="00B664FE"/>
    <w:rsid w:val="00B6665E"/>
    <w:rsid w:val="00B6726A"/>
    <w:rsid w:val="00B705D5"/>
    <w:rsid w:val="00B753BA"/>
    <w:rsid w:val="00B77781"/>
    <w:rsid w:val="00B8280F"/>
    <w:rsid w:val="00B83885"/>
    <w:rsid w:val="00B8699A"/>
    <w:rsid w:val="00B90504"/>
    <w:rsid w:val="00BA1B49"/>
    <w:rsid w:val="00BA2BBA"/>
    <w:rsid w:val="00BA4B4F"/>
    <w:rsid w:val="00BA4B88"/>
    <w:rsid w:val="00BA4CD0"/>
    <w:rsid w:val="00BA5622"/>
    <w:rsid w:val="00BA56D4"/>
    <w:rsid w:val="00BA7451"/>
    <w:rsid w:val="00BA7D23"/>
    <w:rsid w:val="00BB4D4D"/>
    <w:rsid w:val="00BB5BFA"/>
    <w:rsid w:val="00BB6129"/>
    <w:rsid w:val="00BB628D"/>
    <w:rsid w:val="00BB64E6"/>
    <w:rsid w:val="00BC178A"/>
    <w:rsid w:val="00BC2700"/>
    <w:rsid w:val="00BC3C1A"/>
    <w:rsid w:val="00BC7C7D"/>
    <w:rsid w:val="00BD1BCB"/>
    <w:rsid w:val="00BD28DC"/>
    <w:rsid w:val="00BD31DB"/>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2210E"/>
    <w:rsid w:val="00C22F57"/>
    <w:rsid w:val="00C233F8"/>
    <w:rsid w:val="00C25D46"/>
    <w:rsid w:val="00C30991"/>
    <w:rsid w:val="00C30DDF"/>
    <w:rsid w:val="00C30FE1"/>
    <w:rsid w:val="00C33850"/>
    <w:rsid w:val="00C35485"/>
    <w:rsid w:val="00C41564"/>
    <w:rsid w:val="00C42937"/>
    <w:rsid w:val="00C4315F"/>
    <w:rsid w:val="00C43F6A"/>
    <w:rsid w:val="00C44771"/>
    <w:rsid w:val="00C449CE"/>
    <w:rsid w:val="00C44BA1"/>
    <w:rsid w:val="00C44DD9"/>
    <w:rsid w:val="00C47158"/>
    <w:rsid w:val="00C47897"/>
    <w:rsid w:val="00C50AD6"/>
    <w:rsid w:val="00C51694"/>
    <w:rsid w:val="00C54208"/>
    <w:rsid w:val="00C546FC"/>
    <w:rsid w:val="00C62F25"/>
    <w:rsid w:val="00C6414E"/>
    <w:rsid w:val="00C72DB4"/>
    <w:rsid w:val="00C73ECC"/>
    <w:rsid w:val="00C74B9B"/>
    <w:rsid w:val="00C74E78"/>
    <w:rsid w:val="00C76A8E"/>
    <w:rsid w:val="00C82018"/>
    <w:rsid w:val="00C82F09"/>
    <w:rsid w:val="00C838A4"/>
    <w:rsid w:val="00C83A9A"/>
    <w:rsid w:val="00C83FDC"/>
    <w:rsid w:val="00C864A5"/>
    <w:rsid w:val="00C906C8"/>
    <w:rsid w:val="00C90DEC"/>
    <w:rsid w:val="00C92925"/>
    <w:rsid w:val="00C93BE8"/>
    <w:rsid w:val="00C96816"/>
    <w:rsid w:val="00C97782"/>
    <w:rsid w:val="00CA13E0"/>
    <w:rsid w:val="00CA2E86"/>
    <w:rsid w:val="00CA3DC9"/>
    <w:rsid w:val="00CA4054"/>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1DF4"/>
    <w:rsid w:val="00CF20F4"/>
    <w:rsid w:val="00CF246D"/>
    <w:rsid w:val="00CF30EB"/>
    <w:rsid w:val="00CF4054"/>
    <w:rsid w:val="00CF61AD"/>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3B8C"/>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565E"/>
    <w:rsid w:val="00D75E1E"/>
    <w:rsid w:val="00D76CCF"/>
    <w:rsid w:val="00D77BC3"/>
    <w:rsid w:val="00D82DF2"/>
    <w:rsid w:val="00D82F9F"/>
    <w:rsid w:val="00D84919"/>
    <w:rsid w:val="00D84960"/>
    <w:rsid w:val="00D8607A"/>
    <w:rsid w:val="00D86244"/>
    <w:rsid w:val="00D9080A"/>
    <w:rsid w:val="00D92257"/>
    <w:rsid w:val="00D94535"/>
    <w:rsid w:val="00DA16E8"/>
    <w:rsid w:val="00DA3AA4"/>
    <w:rsid w:val="00DA443B"/>
    <w:rsid w:val="00DA4C82"/>
    <w:rsid w:val="00DA60DA"/>
    <w:rsid w:val="00DA6A2C"/>
    <w:rsid w:val="00DB0DBB"/>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3F64"/>
    <w:rsid w:val="00DD7F99"/>
    <w:rsid w:val="00DE5E0B"/>
    <w:rsid w:val="00DE6C30"/>
    <w:rsid w:val="00DE764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3A12"/>
    <w:rsid w:val="00E303C0"/>
    <w:rsid w:val="00E31A34"/>
    <w:rsid w:val="00E35131"/>
    <w:rsid w:val="00E375EE"/>
    <w:rsid w:val="00E37BD8"/>
    <w:rsid w:val="00E40147"/>
    <w:rsid w:val="00E4181D"/>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282F"/>
    <w:rsid w:val="00E83C10"/>
    <w:rsid w:val="00E83D2B"/>
    <w:rsid w:val="00E84743"/>
    <w:rsid w:val="00E9119D"/>
    <w:rsid w:val="00E911F2"/>
    <w:rsid w:val="00E91418"/>
    <w:rsid w:val="00E91F63"/>
    <w:rsid w:val="00E92941"/>
    <w:rsid w:val="00E933FC"/>
    <w:rsid w:val="00E94525"/>
    <w:rsid w:val="00EA051C"/>
    <w:rsid w:val="00EA1725"/>
    <w:rsid w:val="00EA1D90"/>
    <w:rsid w:val="00EA2457"/>
    <w:rsid w:val="00EA2A4C"/>
    <w:rsid w:val="00EA433D"/>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F1D"/>
    <w:rsid w:val="00ED7CB5"/>
    <w:rsid w:val="00EE1447"/>
    <w:rsid w:val="00EE2318"/>
    <w:rsid w:val="00EE324F"/>
    <w:rsid w:val="00EE3963"/>
    <w:rsid w:val="00EE3E11"/>
    <w:rsid w:val="00EE4176"/>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17EB5"/>
    <w:rsid w:val="00F21427"/>
    <w:rsid w:val="00F2224D"/>
    <w:rsid w:val="00F222EA"/>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567D0"/>
    <w:rsid w:val="00F57E59"/>
    <w:rsid w:val="00F61020"/>
    <w:rsid w:val="00F617AA"/>
    <w:rsid w:val="00F64049"/>
    <w:rsid w:val="00F656D6"/>
    <w:rsid w:val="00F6692B"/>
    <w:rsid w:val="00F7448B"/>
    <w:rsid w:val="00F74815"/>
    <w:rsid w:val="00F80C32"/>
    <w:rsid w:val="00F814E5"/>
    <w:rsid w:val="00F822C6"/>
    <w:rsid w:val="00F83D12"/>
    <w:rsid w:val="00F862EC"/>
    <w:rsid w:val="00F8729F"/>
    <w:rsid w:val="00F87E53"/>
    <w:rsid w:val="00F90255"/>
    <w:rsid w:val="00F90FDD"/>
    <w:rsid w:val="00F9276F"/>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5044EE"/>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5044EE"/>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rxiv.org/abs/1902.06282?utm_source=chatgpt.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arxiv.org/abs/2506.16214?utm_source=chatgpt.com"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7.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blog.dreamfactory.com/how-apm-tools-monitor-microservices-data-flows?utm_source=chatgpt.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1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hyperlink" Target="https://github.com/AimenFH/Banking-Application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github.com/AimenFH/Banking-Applications" TargetMode="External"/><Relationship Id="rId93" Type="http://schemas.openxmlformats.org/officeDocument/2006/relationships/image" Target="media/image73.png"/><Relationship Id="rId98" Type="http://schemas.openxmlformats.org/officeDocument/2006/relationships/header" Target="header9.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123</Pages>
  <Words>21624</Words>
  <Characters>136237</Characters>
  <Application>Microsoft Office Word</Application>
  <DocSecurity>0</DocSecurity>
  <Lines>1135</Lines>
  <Paragraphs>315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157546</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857</cp:revision>
  <cp:lastPrinted>2009-10-16T09:01:00Z</cp:lastPrinted>
  <dcterms:created xsi:type="dcterms:W3CDTF">2024-01-11T12:08:00Z</dcterms:created>
  <dcterms:modified xsi:type="dcterms:W3CDTF">2025-08-09T13:55:00Z</dcterms:modified>
</cp:coreProperties>
</file>
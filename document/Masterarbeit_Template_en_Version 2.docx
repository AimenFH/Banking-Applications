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32445A" w:rsidRDefault="003031FB" w:rsidP="00F428B6">
      <w:pPr>
        <w:pStyle w:val="FHCWDAHaupttitel"/>
        <w:ind w:left="456" w:firstLine="57"/>
        <w:jc w:val="both"/>
        <w:rPr>
          <w:lang w:val="en-US"/>
        </w:rPr>
      </w:pPr>
      <w:r w:rsidRPr="0032445A">
        <w:rPr>
          <w:lang w:val="en-US"/>
        </w:rPr>
        <w:t xml:space="preserve">                      </w:t>
      </w:r>
      <w:r w:rsidR="00286472" w:rsidRPr="0032445A">
        <w:rPr>
          <w:lang w:val="en-US"/>
        </w:rPr>
        <w:tab/>
      </w:r>
      <w:r w:rsidR="00286472" w:rsidRPr="0032445A">
        <w:rPr>
          <w:lang w:val="en-US"/>
        </w:rPr>
        <w:tab/>
      </w:r>
      <w:r w:rsidR="00F428B6" w:rsidRPr="0032445A">
        <w:rPr>
          <w:lang w:val="en-US"/>
        </w:rPr>
        <w:t>Title</w:t>
      </w:r>
    </w:p>
    <w:p w14:paraId="7C97F45C" w14:textId="77777777" w:rsidR="00F428B6" w:rsidRPr="0032445A" w:rsidRDefault="00F428B6" w:rsidP="00F428B6">
      <w:pPr>
        <w:pStyle w:val="FHCWDAUntertitel"/>
        <w:rPr>
          <w:lang w:val="en-US"/>
        </w:rPr>
      </w:pPr>
      <w:r w:rsidRPr="0032445A">
        <w:rPr>
          <w:lang w:val="en-US"/>
        </w:rPr>
        <w:t>Subtitle</w:t>
      </w:r>
    </w:p>
    <w:p w14:paraId="6C86696D" w14:textId="77777777" w:rsidR="00F428B6" w:rsidRPr="0032445A" w:rsidRDefault="00F428B6" w:rsidP="00F428B6">
      <w:pPr>
        <w:pStyle w:val="FHCWDATextZentriert"/>
        <w:rPr>
          <w:lang w:val="en-US"/>
        </w:rPr>
      </w:pPr>
    </w:p>
    <w:p w14:paraId="7B876C1C" w14:textId="77777777" w:rsidR="00F428B6" w:rsidRPr="0032445A" w:rsidRDefault="00F428B6" w:rsidP="00F428B6">
      <w:pPr>
        <w:pStyle w:val="FHCWDATextZentriert"/>
        <w:rPr>
          <w:lang w:val="en-US"/>
        </w:rPr>
      </w:pPr>
    </w:p>
    <w:p w14:paraId="154B7592" w14:textId="77777777" w:rsidR="00F428B6" w:rsidRPr="0032445A" w:rsidRDefault="00F428B6" w:rsidP="00F428B6">
      <w:pPr>
        <w:pStyle w:val="FHCWDATextZentriert"/>
        <w:rPr>
          <w:lang w:val="en-US"/>
        </w:rPr>
      </w:pPr>
    </w:p>
    <w:p w14:paraId="0AEA1E36" w14:textId="77777777" w:rsidR="00F428B6" w:rsidRPr="0032445A" w:rsidRDefault="00F428B6" w:rsidP="00F428B6">
      <w:pPr>
        <w:pStyle w:val="FHCWDATextZentriert"/>
        <w:rPr>
          <w:lang w:val="en-US"/>
        </w:rPr>
      </w:pPr>
    </w:p>
    <w:p w14:paraId="5295AB9F" w14:textId="77777777" w:rsidR="00F428B6" w:rsidRPr="0032445A" w:rsidRDefault="00F428B6" w:rsidP="00F428B6">
      <w:pPr>
        <w:pStyle w:val="FHCWDATextFettZentriert"/>
        <w:rPr>
          <w:lang w:val="en-US"/>
        </w:rPr>
      </w:pPr>
      <w:r w:rsidRPr="0032445A">
        <w:rPr>
          <w:lang w:val="en-US"/>
        </w:rPr>
        <w:t>Master Thesis</w:t>
      </w:r>
    </w:p>
    <w:p w14:paraId="52E5E0D5" w14:textId="77777777" w:rsidR="00F428B6" w:rsidRPr="0032445A" w:rsidRDefault="00F428B6" w:rsidP="00F428B6">
      <w:pPr>
        <w:pStyle w:val="FHCWDATextZentriert"/>
        <w:rPr>
          <w:lang w:val="en-US"/>
        </w:rPr>
      </w:pPr>
    </w:p>
    <w:p w14:paraId="57EF1EB3" w14:textId="77777777" w:rsidR="00F428B6" w:rsidRPr="0032445A" w:rsidRDefault="00F428B6" w:rsidP="00F428B6">
      <w:pPr>
        <w:pStyle w:val="FHCWDATextZentriert"/>
        <w:rPr>
          <w:lang w:val="en-US"/>
        </w:rPr>
      </w:pPr>
      <w:r w:rsidRPr="0032445A">
        <w:rPr>
          <w:lang w:val="en-US"/>
        </w:rPr>
        <w:t>Submitted in partial fulfillment of the requirements for the degree of:</w:t>
      </w:r>
    </w:p>
    <w:p w14:paraId="0B799245" w14:textId="77777777" w:rsidR="00F428B6" w:rsidRPr="0032445A" w:rsidRDefault="00F428B6" w:rsidP="00F428B6">
      <w:pPr>
        <w:pStyle w:val="FHCWDATextZentriert"/>
        <w:rPr>
          <w:lang w:val="en-US"/>
        </w:rPr>
      </w:pPr>
      <w:r w:rsidRPr="0032445A">
        <w:rPr>
          <w:b/>
          <w:bCs/>
          <w:lang w:val="en-US"/>
        </w:rPr>
        <w:t>Master of Science in Engineerin</w:t>
      </w:r>
      <w:r w:rsidRPr="0032445A">
        <w:rPr>
          <w:b/>
          <w:lang w:val="en-US"/>
        </w:rPr>
        <w:t>g</w:t>
      </w:r>
    </w:p>
    <w:p w14:paraId="51ED215B" w14:textId="77777777" w:rsidR="00F428B6" w:rsidRPr="0032445A" w:rsidRDefault="00F428B6" w:rsidP="00F428B6">
      <w:pPr>
        <w:pStyle w:val="FHCWDATextZentriert"/>
        <w:rPr>
          <w:lang w:val="en-US"/>
        </w:rPr>
      </w:pPr>
    </w:p>
    <w:p w14:paraId="1125740E" w14:textId="77777777" w:rsidR="00F428B6" w:rsidRPr="0032445A" w:rsidRDefault="00F428B6" w:rsidP="00F428B6">
      <w:pPr>
        <w:pStyle w:val="FHCWDATextZentriert"/>
        <w:rPr>
          <w:lang w:val="en-US"/>
        </w:rPr>
      </w:pPr>
      <w:r w:rsidRPr="0032445A">
        <w:rPr>
          <w:lang w:val="en-US"/>
        </w:rPr>
        <w:t>to the University of Applied Sciences FH Campus Wien</w:t>
      </w:r>
    </w:p>
    <w:p w14:paraId="64E20850" w14:textId="77777777" w:rsidR="00F428B6" w:rsidRPr="0032445A" w:rsidRDefault="00F428B6" w:rsidP="00F428B6">
      <w:pPr>
        <w:pStyle w:val="FHCWDATextZentriert"/>
        <w:rPr>
          <w:lang w:val="en-US"/>
        </w:rPr>
      </w:pPr>
      <w:proofErr w:type="gramStart"/>
      <w:r w:rsidRPr="0032445A">
        <w:rPr>
          <w:lang w:val="en-US"/>
        </w:rPr>
        <w:t>Master</w:t>
      </w:r>
      <w:proofErr w:type="gramEnd"/>
      <w:r w:rsidRPr="0032445A">
        <w:rPr>
          <w:lang w:val="en-US"/>
        </w:rPr>
        <w:t xml:space="preserve"> Degree Program: Software Design and Engineering</w:t>
      </w:r>
    </w:p>
    <w:p w14:paraId="4E65CCFD" w14:textId="77777777" w:rsidR="00F428B6" w:rsidRPr="0032445A" w:rsidRDefault="00F428B6" w:rsidP="00F428B6">
      <w:pPr>
        <w:pStyle w:val="FHCWDATextZentriert"/>
        <w:rPr>
          <w:lang w:val="en-US"/>
        </w:rPr>
      </w:pPr>
    </w:p>
    <w:p w14:paraId="3275DD47" w14:textId="77777777" w:rsidR="00F428B6" w:rsidRPr="0032445A" w:rsidRDefault="00F428B6" w:rsidP="00F428B6">
      <w:pPr>
        <w:pStyle w:val="FHCWDATextZentriert"/>
        <w:rPr>
          <w:lang w:val="en-US"/>
        </w:rPr>
      </w:pPr>
    </w:p>
    <w:p w14:paraId="6EB6BEB0" w14:textId="77777777" w:rsidR="00F428B6" w:rsidRPr="0032445A" w:rsidRDefault="00F428B6" w:rsidP="00F428B6">
      <w:pPr>
        <w:pStyle w:val="FHCWDATextFettZentriert"/>
        <w:rPr>
          <w:lang w:val="en-US"/>
        </w:rPr>
      </w:pPr>
      <w:r w:rsidRPr="0032445A">
        <w:rPr>
          <w:lang w:val="en-US"/>
        </w:rPr>
        <w:t>Author:</w:t>
      </w:r>
    </w:p>
    <w:p w14:paraId="73BE543B" w14:textId="77777777" w:rsidR="00F428B6" w:rsidRPr="0032445A" w:rsidRDefault="00F428B6" w:rsidP="00F428B6">
      <w:pPr>
        <w:pStyle w:val="FHCWDATextZentriert"/>
        <w:rPr>
          <w:lang w:val="en-US"/>
        </w:rPr>
      </w:pPr>
      <w:r w:rsidRPr="0032445A">
        <w:rPr>
          <w:lang w:val="en-US"/>
        </w:rPr>
        <w:t>First name surname</w:t>
      </w:r>
    </w:p>
    <w:p w14:paraId="67B243A8" w14:textId="77777777" w:rsidR="00F428B6" w:rsidRPr="0032445A" w:rsidRDefault="00F428B6" w:rsidP="00F428B6">
      <w:pPr>
        <w:pStyle w:val="FHCWDATextZentriert"/>
        <w:rPr>
          <w:lang w:val="en-US"/>
        </w:rPr>
      </w:pPr>
    </w:p>
    <w:p w14:paraId="3CDA7759" w14:textId="77777777" w:rsidR="00F428B6" w:rsidRPr="0032445A" w:rsidRDefault="00F428B6" w:rsidP="00F428B6">
      <w:pPr>
        <w:pStyle w:val="FHCWDATextFettZentriert"/>
        <w:rPr>
          <w:lang w:val="en-US"/>
        </w:rPr>
      </w:pPr>
      <w:r w:rsidRPr="0032445A">
        <w:rPr>
          <w:lang w:val="en-US"/>
        </w:rPr>
        <w:t>Student Identification Number:</w:t>
      </w:r>
    </w:p>
    <w:p w14:paraId="242159B7" w14:textId="77777777" w:rsidR="00F428B6" w:rsidRPr="0032445A" w:rsidRDefault="00F428B6" w:rsidP="00F428B6">
      <w:pPr>
        <w:pStyle w:val="FHCWDATextZentriert"/>
        <w:rPr>
          <w:lang w:val="en-US"/>
        </w:rPr>
      </w:pPr>
      <w:r w:rsidRPr="0032445A">
        <w:rPr>
          <w:lang w:val="en-US"/>
        </w:rPr>
        <w:t>Number</w:t>
      </w:r>
    </w:p>
    <w:p w14:paraId="2E7B86CA" w14:textId="77777777" w:rsidR="00F428B6" w:rsidRPr="0032445A" w:rsidRDefault="00F428B6" w:rsidP="00F428B6">
      <w:pPr>
        <w:pStyle w:val="FHCWDATextZentriert"/>
        <w:rPr>
          <w:lang w:val="en-US"/>
        </w:rPr>
      </w:pPr>
    </w:p>
    <w:p w14:paraId="53EECDE5" w14:textId="77777777" w:rsidR="00F428B6" w:rsidRPr="0032445A" w:rsidRDefault="00F428B6" w:rsidP="00F428B6">
      <w:pPr>
        <w:pStyle w:val="FHCWDATextFettZentriert"/>
        <w:rPr>
          <w:lang w:val="en-US"/>
        </w:rPr>
      </w:pPr>
      <w:r w:rsidRPr="0032445A">
        <w:rPr>
          <w:lang w:val="en-US"/>
        </w:rPr>
        <w:t>Supervisor:</w:t>
      </w:r>
    </w:p>
    <w:p w14:paraId="0B5DB438" w14:textId="77777777" w:rsidR="00F428B6" w:rsidRPr="0032445A" w:rsidRDefault="00B05EBD" w:rsidP="00F428B6">
      <w:pPr>
        <w:pStyle w:val="FHCWDATextZentriert"/>
        <w:rPr>
          <w:lang w:val="en-US"/>
        </w:rPr>
      </w:pPr>
      <w:r w:rsidRPr="0032445A">
        <w:rPr>
          <w:lang w:val="en-US"/>
        </w:rPr>
        <w:t>Degree</w:t>
      </w:r>
      <w:r w:rsidR="00F428B6" w:rsidRPr="0032445A">
        <w:rPr>
          <w:lang w:val="en-US"/>
        </w:rPr>
        <w:t xml:space="preserve"> </w:t>
      </w:r>
      <w:proofErr w:type="spellStart"/>
      <w:proofErr w:type="gramStart"/>
      <w:r w:rsidR="00F428B6" w:rsidRPr="0032445A">
        <w:rPr>
          <w:lang w:val="en-US"/>
        </w:rPr>
        <w:t>firstname</w:t>
      </w:r>
      <w:proofErr w:type="spellEnd"/>
      <w:proofErr w:type="gramEnd"/>
      <w:r w:rsidR="00F428B6" w:rsidRPr="0032445A">
        <w:rPr>
          <w:lang w:val="en-US"/>
        </w:rPr>
        <w:t xml:space="preserve"> name</w:t>
      </w:r>
    </w:p>
    <w:p w14:paraId="24D77CA5" w14:textId="77777777" w:rsidR="00F428B6" w:rsidRPr="0032445A" w:rsidRDefault="00F428B6" w:rsidP="00F428B6">
      <w:pPr>
        <w:pStyle w:val="FHCWDATextZentriert"/>
        <w:rPr>
          <w:lang w:val="en-US"/>
        </w:rPr>
      </w:pPr>
    </w:p>
    <w:p w14:paraId="79D59789" w14:textId="77777777" w:rsidR="00F428B6" w:rsidRPr="0032445A" w:rsidRDefault="00F428B6" w:rsidP="00F428B6">
      <w:pPr>
        <w:pStyle w:val="FHCWDATextFettZentriert"/>
        <w:rPr>
          <w:lang w:val="en-US"/>
        </w:rPr>
      </w:pPr>
      <w:r w:rsidRPr="0032445A">
        <w:rPr>
          <w:lang w:val="en-US"/>
        </w:rPr>
        <w:t>Date:</w:t>
      </w:r>
    </w:p>
    <w:p w14:paraId="12235B8F" w14:textId="77777777" w:rsidR="00F428B6" w:rsidRPr="0032445A" w:rsidRDefault="00F428B6" w:rsidP="00F428B6">
      <w:pPr>
        <w:pStyle w:val="FHCWDATextZentriert"/>
        <w:rPr>
          <w:lang w:val="en-US"/>
        </w:rPr>
      </w:pPr>
      <w:r w:rsidRPr="0032445A">
        <w:rPr>
          <w:lang w:val="en-US"/>
        </w:rPr>
        <w:t xml:space="preserve">dd. mm. </w:t>
      </w:r>
      <w:proofErr w:type="spellStart"/>
      <w:r w:rsidRPr="0032445A">
        <w:rPr>
          <w:lang w:val="en-US"/>
        </w:rPr>
        <w:t>yyyy</w:t>
      </w:r>
      <w:proofErr w:type="spellEnd"/>
    </w:p>
    <w:p w14:paraId="717C28EE" w14:textId="77777777" w:rsidR="00B23B7E" w:rsidRPr="0032445A" w:rsidRDefault="00861E18" w:rsidP="00F428B6">
      <w:pPr>
        <w:pStyle w:val="FHCWDAHaupttitel"/>
        <w:ind w:left="456" w:firstLine="57"/>
        <w:jc w:val="both"/>
        <w:rPr>
          <w:b w:val="0"/>
          <w:lang w:val="en-US"/>
        </w:rPr>
      </w:pPr>
      <w:r w:rsidRPr="0032445A">
        <w:rPr>
          <w:b w:val="0"/>
          <w:lang w:val="en-US"/>
        </w:rPr>
        <w:br w:type="page"/>
      </w:r>
    </w:p>
    <w:p w14:paraId="433B2434" w14:textId="77777777" w:rsidR="00FF1E9F" w:rsidRPr="0032445A" w:rsidRDefault="00FF1E9F" w:rsidP="00EE41AB">
      <w:pPr>
        <w:pStyle w:val="FHCWDAText"/>
        <w:rPr>
          <w:lang w:val="en-US"/>
        </w:rPr>
      </w:pPr>
    </w:p>
    <w:p w14:paraId="4EE8AE8A" w14:textId="77777777" w:rsidR="00FF1E9F" w:rsidRPr="0032445A" w:rsidRDefault="00FF1E9F" w:rsidP="00EE41AB">
      <w:pPr>
        <w:pStyle w:val="FHCWDAText"/>
        <w:rPr>
          <w:lang w:val="en-US"/>
        </w:rPr>
      </w:pPr>
    </w:p>
    <w:p w14:paraId="4F7CC131" w14:textId="77777777" w:rsidR="00FF1E9F" w:rsidRPr="0032445A" w:rsidRDefault="00FF1E9F" w:rsidP="00EE41AB">
      <w:pPr>
        <w:pStyle w:val="FHCWDAText"/>
        <w:rPr>
          <w:lang w:val="en-US"/>
        </w:rPr>
      </w:pPr>
    </w:p>
    <w:p w14:paraId="000C6592" w14:textId="77777777" w:rsidR="00FF1E9F" w:rsidRPr="0032445A" w:rsidRDefault="00FF1E9F" w:rsidP="00EE41AB">
      <w:pPr>
        <w:pStyle w:val="FHCWDAText"/>
        <w:rPr>
          <w:lang w:val="en-US"/>
        </w:rPr>
      </w:pPr>
    </w:p>
    <w:p w14:paraId="76A153AC" w14:textId="77777777" w:rsidR="00FF1E9F" w:rsidRPr="0032445A" w:rsidRDefault="00FF1E9F" w:rsidP="00EE41AB">
      <w:pPr>
        <w:pStyle w:val="FHCWDAText"/>
        <w:rPr>
          <w:lang w:val="en-US"/>
        </w:rPr>
      </w:pPr>
    </w:p>
    <w:p w14:paraId="2613F230" w14:textId="77777777" w:rsidR="00FF1E9F" w:rsidRPr="0032445A" w:rsidRDefault="00FF1E9F" w:rsidP="00EE41AB">
      <w:pPr>
        <w:pStyle w:val="FHCWDAText"/>
        <w:rPr>
          <w:lang w:val="en-US"/>
        </w:rPr>
      </w:pPr>
    </w:p>
    <w:p w14:paraId="663ED08F" w14:textId="77777777" w:rsidR="00FF1E9F" w:rsidRPr="0032445A" w:rsidRDefault="00FF1E9F" w:rsidP="00EE41AB">
      <w:pPr>
        <w:pStyle w:val="FHCWDAText"/>
        <w:rPr>
          <w:lang w:val="en-US"/>
        </w:rPr>
      </w:pPr>
    </w:p>
    <w:p w14:paraId="12D3F5D6" w14:textId="77777777" w:rsidR="00FF1E9F" w:rsidRPr="0032445A" w:rsidRDefault="00FF1E9F" w:rsidP="00EE41AB">
      <w:pPr>
        <w:pStyle w:val="FHCWDAText"/>
        <w:rPr>
          <w:lang w:val="en-US"/>
        </w:rPr>
      </w:pPr>
    </w:p>
    <w:p w14:paraId="688ADE31" w14:textId="77777777" w:rsidR="00FF1E9F" w:rsidRPr="0032445A" w:rsidRDefault="00FF1E9F" w:rsidP="00EE41AB">
      <w:pPr>
        <w:pStyle w:val="FHCWDAText"/>
        <w:rPr>
          <w:lang w:val="en-US"/>
        </w:rPr>
      </w:pPr>
    </w:p>
    <w:p w14:paraId="327AFAA2" w14:textId="77777777" w:rsidR="00FF1E9F" w:rsidRPr="0032445A" w:rsidRDefault="00FF1E9F" w:rsidP="00EE41AB">
      <w:pPr>
        <w:pStyle w:val="FHCWDAText"/>
        <w:rPr>
          <w:lang w:val="en-US"/>
        </w:rPr>
      </w:pPr>
    </w:p>
    <w:p w14:paraId="32EDE3DB" w14:textId="77777777" w:rsidR="00FF1E9F" w:rsidRPr="0032445A" w:rsidRDefault="00FF1E9F" w:rsidP="00EE41AB">
      <w:pPr>
        <w:pStyle w:val="FHCWDAText"/>
        <w:rPr>
          <w:lang w:val="en-US"/>
        </w:rPr>
      </w:pPr>
    </w:p>
    <w:p w14:paraId="6B4B1B94" w14:textId="77777777" w:rsidR="00FF1E9F" w:rsidRPr="0032445A" w:rsidRDefault="00FF1E9F" w:rsidP="00EE41AB">
      <w:pPr>
        <w:pStyle w:val="FHCWDAText"/>
        <w:rPr>
          <w:lang w:val="en-US"/>
        </w:rPr>
      </w:pPr>
    </w:p>
    <w:p w14:paraId="3B6DE07F" w14:textId="77777777" w:rsidR="00FF1E9F" w:rsidRPr="0032445A" w:rsidRDefault="00FF1E9F" w:rsidP="00EE41AB">
      <w:pPr>
        <w:pStyle w:val="FHCWDAText"/>
        <w:rPr>
          <w:lang w:val="en-US"/>
        </w:rPr>
      </w:pPr>
    </w:p>
    <w:p w14:paraId="014A38FD" w14:textId="77777777" w:rsidR="00FF1E9F" w:rsidRPr="0032445A" w:rsidRDefault="00FF1E9F" w:rsidP="00EE41AB">
      <w:pPr>
        <w:pStyle w:val="FHCWDAText"/>
        <w:rPr>
          <w:lang w:val="en-US"/>
        </w:rPr>
      </w:pPr>
    </w:p>
    <w:p w14:paraId="1778F504" w14:textId="77777777" w:rsidR="00594A32" w:rsidRPr="0032445A" w:rsidRDefault="00594A32" w:rsidP="00EE41AB">
      <w:pPr>
        <w:pStyle w:val="FHCWDAText"/>
        <w:rPr>
          <w:lang w:val="en-US"/>
        </w:rPr>
      </w:pPr>
    </w:p>
    <w:p w14:paraId="165C494A" w14:textId="77777777" w:rsidR="00594A32" w:rsidRPr="0032445A" w:rsidRDefault="00594A32" w:rsidP="00EE41AB">
      <w:pPr>
        <w:pStyle w:val="FHCWDAText"/>
        <w:rPr>
          <w:lang w:val="en-US"/>
        </w:rPr>
      </w:pPr>
    </w:p>
    <w:p w14:paraId="6D7448A6" w14:textId="77777777" w:rsidR="00594A32" w:rsidRPr="0032445A" w:rsidRDefault="00594A32" w:rsidP="00EE41AB">
      <w:pPr>
        <w:pStyle w:val="FHCWDAText"/>
        <w:rPr>
          <w:lang w:val="en-US"/>
        </w:rPr>
      </w:pPr>
    </w:p>
    <w:p w14:paraId="211409AC" w14:textId="77777777" w:rsidR="00FF1E9F" w:rsidRPr="0032445A" w:rsidRDefault="00FF1E9F" w:rsidP="00EE41AB">
      <w:pPr>
        <w:pStyle w:val="FHCWDAText"/>
        <w:rPr>
          <w:lang w:val="en-US"/>
        </w:rPr>
      </w:pPr>
    </w:p>
    <w:p w14:paraId="18C3C302" w14:textId="77777777" w:rsidR="00FF1E9F" w:rsidRPr="0032445A" w:rsidRDefault="00FF1E9F" w:rsidP="00EE41AB">
      <w:pPr>
        <w:pStyle w:val="FHCWDAText"/>
        <w:rPr>
          <w:lang w:val="en-US"/>
        </w:rPr>
      </w:pPr>
    </w:p>
    <w:p w14:paraId="291CEE0F" w14:textId="77777777" w:rsidR="00FF1E9F" w:rsidRPr="0032445A" w:rsidRDefault="00FF1E9F" w:rsidP="00EE41AB">
      <w:pPr>
        <w:pStyle w:val="FHCWDAText"/>
        <w:rPr>
          <w:lang w:val="en-US"/>
        </w:rPr>
      </w:pPr>
    </w:p>
    <w:p w14:paraId="55E5701E" w14:textId="77777777" w:rsidR="00FF1E9F" w:rsidRPr="0032445A" w:rsidRDefault="00FF1E9F" w:rsidP="00EE41AB">
      <w:pPr>
        <w:pStyle w:val="FHCWDAText"/>
        <w:rPr>
          <w:lang w:val="en-US"/>
        </w:rPr>
      </w:pPr>
    </w:p>
    <w:p w14:paraId="5E0B115A" w14:textId="77777777" w:rsidR="00FF1E9F" w:rsidRPr="0032445A" w:rsidRDefault="00FF1E9F" w:rsidP="00EE41AB">
      <w:pPr>
        <w:pStyle w:val="FHCWDAText"/>
        <w:rPr>
          <w:lang w:val="en-US"/>
        </w:rPr>
      </w:pPr>
    </w:p>
    <w:p w14:paraId="69A59D75" w14:textId="77777777" w:rsidR="00FF1E9F" w:rsidRPr="0032445A" w:rsidRDefault="00FF1E9F" w:rsidP="00EE41AB">
      <w:pPr>
        <w:pStyle w:val="FHCWDAText"/>
        <w:rPr>
          <w:lang w:val="en-US"/>
        </w:rPr>
      </w:pPr>
    </w:p>
    <w:p w14:paraId="119683B3" w14:textId="77777777" w:rsidR="00F428B6" w:rsidRPr="0032445A" w:rsidRDefault="00F428B6" w:rsidP="00EE41AB">
      <w:pPr>
        <w:pStyle w:val="FHCWDAText"/>
        <w:rPr>
          <w:lang w:val="en-US"/>
        </w:rPr>
      </w:pPr>
    </w:p>
    <w:p w14:paraId="5647169C" w14:textId="77777777" w:rsidR="00F428B6" w:rsidRPr="0032445A" w:rsidRDefault="00F428B6" w:rsidP="00EE41AB">
      <w:pPr>
        <w:pStyle w:val="FHCWDAText"/>
        <w:rPr>
          <w:lang w:val="en-US"/>
        </w:rPr>
      </w:pPr>
    </w:p>
    <w:p w14:paraId="003B3B70" w14:textId="77777777" w:rsidR="00FF1E9F" w:rsidRPr="0032445A" w:rsidRDefault="00FF1E9F" w:rsidP="00EE41AB">
      <w:pPr>
        <w:pStyle w:val="FHCWDAText"/>
        <w:rPr>
          <w:lang w:val="en-US"/>
        </w:rPr>
      </w:pPr>
    </w:p>
    <w:p w14:paraId="7B63E637" w14:textId="77777777" w:rsidR="00F428B6" w:rsidRPr="0032445A" w:rsidRDefault="00F428B6" w:rsidP="00F428B6">
      <w:pPr>
        <w:pStyle w:val="FHCWDAText"/>
        <w:rPr>
          <w:szCs w:val="22"/>
          <w:lang w:val="en-US"/>
        </w:rPr>
      </w:pPr>
      <w:r w:rsidRPr="0032445A">
        <w:rPr>
          <w:szCs w:val="22"/>
          <w:lang w:val="en-US"/>
        </w:rPr>
        <w:t>Declaration of authorship:</w:t>
      </w:r>
    </w:p>
    <w:p w14:paraId="4283C477" w14:textId="77777777" w:rsidR="00F428B6" w:rsidRPr="0032445A" w:rsidRDefault="00F428B6" w:rsidP="00F428B6">
      <w:pPr>
        <w:pStyle w:val="FHCWDAText"/>
        <w:rPr>
          <w:szCs w:val="22"/>
          <w:lang w:val="en-US"/>
        </w:rPr>
      </w:pPr>
    </w:p>
    <w:p w14:paraId="5414F474" w14:textId="77777777" w:rsidR="00F428B6" w:rsidRPr="0032445A" w:rsidRDefault="00914589" w:rsidP="00F428B6">
      <w:pPr>
        <w:pStyle w:val="FHCWDAText"/>
        <w:rPr>
          <w:szCs w:val="22"/>
          <w:lang w:val="en-US"/>
        </w:rPr>
      </w:pPr>
      <w:r w:rsidRPr="0032445A">
        <w:rPr>
          <w:szCs w:val="22"/>
          <w:lang w:val="en-US"/>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32445A" w:rsidRDefault="00914589" w:rsidP="00F428B6">
      <w:pPr>
        <w:pStyle w:val="FHCWDAText"/>
        <w:rPr>
          <w:szCs w:val="22"/>
          <w:lang w:val="en-US"/>
        </w:rPr>
      </w:pPr>
    </w:p>
    <w:p w14:paraId="7A1D16A3" w14:textId="77777777" w:rsidR="00F428B6" w:rsidRPr="0032445A" w:rsidRDefault="00F428B6" w:rsidP="00F428B6">
      <w:pPr>
        <w:pStyle w:val="FHCWDAText"/>
        <w:tabs>
          <w:tab w:val="left" w:leader="dot" w:pos="2835"/>
          <w:tab w:val="left" w:pos="3544"/>
          <w:tab w:val="left" w:leader="dot" w:pos="9639"/>
        </w:tabs>
        <w:rPr>
          <w:szCs w:val="22"/>
          <w:lang w:val="en-US"/>
        </w:rPr>
      </w:pPr>
      <w:r w:rsidRPr="0032445A">
        <w:rPr>
          <w:szCs w:val="22"/>
          <w:lang w:val="en-US"/>
        </w:rPr>
        <w:t xml:space="preserve">Date: </w:t>
      </w:r>
      <w:r w:rsidRPr="0032445A">
        <w:rPr>
          <w:szCs w:val="22"/>
          <w:lang w:val="en-US"/>
        </w:rPr>
        <w:tab/>
      </w:r>
      <w:r w:rsidRPr="0032445A">
        <w:rPr>
          <w:szCs w:val="22"/>
          <w:lang w:val="en-US"/>
        </w:rPr>
        <w:tab/>
        <w:t xml:space="preserve">Signature: </w:t>
      </w:r>
      <w:r w:rsidRPr="0032445A">
        <w:rPr>
          <w:szCs w:val="22"/>
          <w:lang w:val="en-US"/>
        </w:rPr>
        <w:tab/>
      </w:r>
    </w:p>
    <w:p w14:paraId="48FA69FE" w14:textId="77777777" w:rsidR="00594A32" w:rsidRPr="0032445A" w:rsidRDefault="00594A32" w:rsidP="00EE41AB">
      <w:pPr>
        <w:pStyle w:val="FHCWDAText"/>
        <w:rPr>
          <w:szCs w:val="22"/>
          <w:lang w:val="en-US"/>
        </w:rPr>
      </w:pPr>
    </w:p>
    <w:p w14:paraId="49C11C00" w14:textId="77777777" w:rsidR="00FF1E9F" w:rsidRPr="0032445A" w:rsidRDefault="00FF1E9F" w:rsidP="001A738D">
      <w:pPr>
        <w:pStyle w:val="FHCWDAText"/>
        <w:rPr>
          <w:lang w:val="en-US"/>
        </w:rPr>
        <w:sectPr w:rsidR="00FF1E9F" w:rsidRPr="0032445A" w:rsidSect="00A13C52">
          <w:headerReference w:type="first" r:id="rId8"/>
          <w:pgSz w:w="11907" w:h="16840" w:code="9"/>
          <w:pgMar w:top="1134" w:right="851" w:bottom="851" w:left="1418" w:header="567" w:footer="1134" w:gutter="0"/>
          <w:cols w:space="720"/>
          <w:titlePg/>
        </w:sectPr>
      </w:pPr>
    </w:p>
    <w:p w14:paraId="223703D8" w14:textId="77777777" w:rsidR="00BB64E6" w:rsidRPr="0032445A" w:rsidRDefault="00BB64E6" w:rsidP="00BB64E6">
      <w:pPr>
        <w:pStyle w:val="FHCWDAEbene1OhneNr"/>
        <w:rPr>
          <w:lang w:val="en-US"/>
        </w:rPr>
      </w:pPr>
      <w:bookmarkStart w:id="0" w:name="_Toc205887300"/>
      <w:r w:rsidRPr="0032445A">
        <w:rPr>
          <w:lang w:val="en-US"/>
        </w:rPr>
        <w:lastRenderedPageBreak/>
        <w:t>Abstract</w:t>
      </w:r>
      <w:bookmarkEnd w:id="0"/>
    </w:p>
    <w:p w14:paraId="0FF6DEE5" w14:textId="77777777" w:rsidR="00E02D47" w:rsidRPr="0032445A" w:rsidRDefault="00E02D47" w:rsidP="00E02D47">
      <w:pPr>
        <w:pStyle w:val="FHCWDAText"/>
        <w:rPr>
          <w:lang w:val="en-US"/>
        </w:rPr>
      </w:pPr>
    </w:p>
    <w:p w14:paraId="4D811383" w14:textId="434CA167" w:rsidR="00E02D47" w:rsidRPr="0032445A" w:rsidRDefault="00E02D47" w:rsidP="00557168">
      <w:pPr>
        <w:pStyle w:val="Text"/>
      </w:pPr>
      <w:r w:rsidRPr="0032445A">
        <w:t>In contemporary software engineering, microservices architectures have become a favored alternative to monolithic systems, providing benefits in scalability, agility, and maintainability. Nevertheless, these advantages are accompanied by operational challenges, especially in configuration management, where maintaining consistency, security, and efficient updates across distributed services is essential. This thesis explores the effects of centralized configuration management, implemented via Spring Cloud Config Server, in contrast to traditional local configuration methods that embed configuration files directly within each service. The study emphasizes three primary evaluation dimensions: scalability, security, and maintainability. A controlled experimental methodology was employed, which involved the creation of a representative banking application comprising three essential services</w:t>
      </w:r>
      <w:r w:rsidR="006F2B6B" w:rsidRPr="0032445A">
        <w:t xml:space="preserve"> </w:t>
      </w:r>
      <w:r w:rsidRPr="0032445A">
        <w:t>Accounts, Cards, and Loans</w:t>
      </w:r>
      <w:r w:rsidR="006F2B6B" w:rsidRPr="0032445A">
        <w:t xml:space="preserve"> </w:t>
      </w:r>
      <w:r w:rsidRPr="0032445A">
        <w:t>accessible through an API Gateway. Initially, the system was implemented using local configuration for each microservice and subsequently restructured to utilize a centralized configuration server. Both configurations were deployed in Kubernetes-managed environments, ensuring uniform workloads, infrastructure specifications, and operational conditions. Performance and operational characteristics were evaluated through a series of experiments. Scalability was assessed by monitoring horizontal scaling responsiveness, saturation throughput, and cold start behavior under varying loads. Security was scrutinized through secret rotation drills, enforcement of access control, and auditability checks. Maintainability was examined by measuring change propagation time, rollback capabilities, and the operational effort needed for configuration updates. The experimental setup incorporated industry-standard tools such as Docker, Kubernetes, Helm, Prometheus, Grafana, and Keycloak to guarantee precise and reproducible measurements. The results indicate that centralized configuration management can substantially enhance maintainability.</w:t>
      </w:r>
    </w:p>
    <w:p w14:paraId="1A236C4B" w14:textId="56F7D6CE" w:rsidR="00E02D47" w:rsidRPr="0032445A" w:rsidRDefault="00E02D47" w:rsidP="00557168">
      <w:pPr>
        <w:pStyle w:val="Text"/>
      </w:pPr>
      <w:r w:rsidRPr="0032445A">
        <w:t>This thesis contributes empirical evidence to guide architectural decision-making for organizations adopting or evolving microservices-based systems. Comparative insights on scalability, security, and maintainability can help software architects weigh the trade-offs between local and centralized configuration management, enabling informed choices that align with both technical requirements and organizational goals.</w:t>
      </w:r>
    </w:p>
    <w:p w14:paraId="1C788C90" w14:textId="77777777" w:rsidR="00D23BCA" w:rsidRPr="0032445A" w:rsidRDefault="00D23BCA" w:rsidP="00D23BCA">
      <w:pPr>
        <w:rPr>
          <w:lang w:eastAsia="de-DE"/>
        </w:rPr>
      </w:pPr>
    </w:p>
    <w:p w14:paraId="57B522E3" w14:textId="77777777" w:rsidR="00D23BCA" w:rsidRPr="0032445A" w:rsidRDefault="00D23BCA" w:rsidP="00D23BCA">
      <w:pPr>
        <w:rPr>
          <w:lang w:eastAsia="de-DE"/>
        </w:rPr>
      </w:pPr>
    </w:p>
    <w:p w14:paraId="5B084F9B" w14:textId="77777777" w:rsidR="00D23BCA" w:rsidRPr="0032445A" w:rsidRDefault="00D23BCA" w:rsidP="00D23BCA">
      <w:pPr>
        <w:rPr>
          <w:lang w:eastAsia="de-DE"/>
        </w:rPr>
      </w:pPr>
    </w:p>
    <w:p w14:paraId="68E2D1C9" w14:textId="77777777" w:rsidR="00D23BCA" w:rsidRPr="0032445A" w:rsidRDefault="00D23BCA" w:rsidP="00D23BCA">
      <w:pPr>
        <w:rPr>
          <w:lang w:eastAsia="de-DE"/>
        </w:rPr>
      </w:pPr>
    </w:p>
    <w:p w14:paraId="6096FC1C" w14:textId="77777777" w:rsidR="00D23BCA" w:rsidRPr="0032445A" w:rsidRDefault="00D23BCA" w:rsidP="00D23BCA">
      <w:pPr>
        <w:rPr>
          <w:lang w:eastAsia="de-DE"/>
        </w:rPr>
      </w:pPr>
    </w:p>
    <w:p w14:paraId="1B52B430" w14:textId="77777777" w:rsidR="00D23BCA" w:rsidRPr="0032445A" w:rsidRDefault="00D23BCA" w:rsidP="00D23BCA">
      <w:pPr>
        <w:rPr>
          <w:lang w:eastAsia="de-DE"/>
        </w:rPr>
      </w:pPr>
    </w:p>
    <w:p w14:paraId="4ED74C22" w14:textId="77777777" w:rsidR="00D23BCA" w:rsidRPr="0032445A" w:rsidRDefault="00D23BCA" w:rsidP="00D23BCA">
      <w:pPr>
        <w:rPr>
          <w:lang w:eastAsia="de-DE"/>
        </w:rPr>
      </w:pPr>
    </w:p>
    <w:p w14:paraId="3490A51F" w14:textId="77777777" w:rsidR="00D23BCA" w:rsidRPr="0032445A" w:rsidRDefault="00D23BCA" w:rsidP="00D23BCA">
      <w:pPr>
        <w:rPr>
          <w:lang w:eastAsia="de-DE"/>
        </w:rPr>
      </w:pPr>
    </w:p>
    <w:p w14:paraId="2C1B57E7" w14:textId="77777777" w:rsidR="00D23BCA" w:rsidRPr="0032445A" w:rsidRDefault="00D23BCA" w:rsidP="00D23BCA">
      <w:pPr>
        <w:rPr>
          <w:lang w:eastAsia="de-DE"/>
        </w:rPr>
      </w:pPr>
    </w:p>
    <w:p w14:paraId="3007F0E4" w14:textId="77777777" w:rsidR="00D23BCA" w:rsidRPr="0032445A" w:rsidRDefault="00D23BCA" w:rsidP="00D23BCA">
      <w:pPr>
        <w:rPr>
          <w:lang w:eastAsia="de-DE"/>
        </w:rPr>
      </w:pPr>
    </w:p>
    <w:p w14:paraId="3BB1289B" w14:textId="77777777" w:rsidR="00D23BCA" w:rsidRPr="0032445A" w:rsidRDefault="00D23BCA" w:rsidP="00D23BCA">
      <w:pPr>
        <w:rPr>
          <w:lang w:eastAsia="de-DE"/>
        </w:rPr>
      </w:pPr>
    </w:p>
    <w:p w14:paraId="166F8A9E" w14:textId="77777777" w:rsidR="00D23BCA" w:rsidRPr="0032445A" w:rsidRDefault="00D23BCA" w:rsidP="00D23BCA">
      <w:pPr>
        <w:rPr>
          <w:lang w:eastAsia="de-DE"/>
        </w:rPr>
      </w:pPr>
    </w:p>
    <w:p w14:paraId="50258DBD" w14:textId="77777777" w:rsidR="00D23BCA" w:rsidRPr="0032445A" w:rsidRDefault="00D23BCA" w:rsidP="00D23BCA">
      <w:pPr>
        <w:rPr>
          <w:lang w:eastAsia="de-DE"/>
        </w:rPr>
      </w:pPr>
    </w:p>
    <w:p w14:paraId="4BBB6A4B" w14:textId="77777777" w:rsidR="00D23BCA" w:rsidRPr="0032445A" w:rsidRDefault="00D23BCA" w:rsidP="00D23BCA">
      <w:pPr>
        <w:rPr>
          <w:lang w:eastAsia="de-DE"/>
        </w:rPr>
      </w:pPr>
    </w:p>
    <w:p w14:paraId="6FE9A8E4" w14:textId="77777777" w:rsidR="00D23BCA" w:rsidRPr="0032445A" w:rsidRDefault="00D23BCA" w:rsidP="00D23BCA">
      <w:pPr>
        <w:rPr>
          <w:lang w:eastAsia="de-DE"/>
        </w:rPr>
      </w:pPr>
    </w:p>
    <w:p w14:paraId="72013760" w14:textId="77777777" w:rsidR="00D23BCA" w:rsidRPr="0032445A" w:rsidRDefault="00D23BCA" w:rsidP="00D23BCA">
      <w:pPr>
        <w:rPr>
          <w:lang w:eastAsia="de-DE"/>
        </w:rPr>
      </w:pPr>
    </w:p>
    <w:p w14:paraId="33B64427" w14:textId="77777777" w:rsidR="00D23BCA" w:rsidRPr="0032445A" w:rsidRDefault="00D23BCA" w:rsidP="00D23BCA">
      <w:pPr>
        <w:rPr>
          <w:lang w:eastAsia="de-DE"/>
        </w:rPr>
      </w:pPr>
    </w:p>
    <w:p w14:paraId="726163C2" w14:textId="77777777" w:rsidR="00D23BCA" w:rsidRPr="0032445A" w:rsidRDefault="00D23BCA" w:rsidP="00D23BCA">
      <w:pPr>
        <w:rPr>
          <w:lang w:eastAsia="de-DE"/>
        </w:rPr>
      </w:pPr>
    </w:p>
    <w:p w14:paraId="1D3CF048" w14:textId="77777777" w:rsidR="00D23BCA" w:rsidRPr="0032445A" w:rsidRDefault="00D23BCA" w:rsidP="00D23BCA">
      <w:pPr>
        <w:rPr>
          <w:lang w:eastAsia="de-DE"/>
        </w:rPr>
      </w:pPr>
    </w:p>
    <w:p w14:paraId="45DAB5B9" w14:textId="77777777" w:rsidR="00D23BCA" w:rsidRPr="0032445A" w:rsidRDefault="00D23BCA" w:rsidP="00D23BCA">
      <w:pPr>
        <w:rPr>
          <w:lang w:eastAsia="de-DE"/>
        </w:rPr>
      </w:pPr>
    </w:p>
    <w:p w14:paraId="727A638E" w14:textId="77777777" w:rsidR="00D23BCA" w:rsidRPr="0032445A" w:rsidRDefault="00D23BCA" w:rsidP="00D23BCA">
      <w:pPr>
        <w:rPr>
          <w:lang w:eastAsia="de-DE"/>
        </w:rPr>
      </w:pPr>
    </w:p>
    <w:p w14:paraId="5C4A2742" w14:textId="77777777" w:rsidR="00D23BCA" w:rsidRPr="0032445A" w:rsidRDefault="00D23BCA" w:rsidP="00D23BCA">
      <w:pPr>
        <w:rPr>
          <w:lang w:eastAsia="de-DE"/>
        </w:rPr>
      </w:pPr>
    </w:p>
    <w:p w14:paraId="23D105BD" w14:textId="77777777" w:rsidR="00D23BCA" w:rsidRPr="0032445A" w:rsidRDefault="00D23BCA" w:rsidP="00D23BCA">
      <w:pPr>
        <w:rPr>
          <w:lang w:eastAsia="de-DE"/>
        </w:rPr>
      </w:pPr>
    </w:p>
    <w:p w14:paraId="24D5F9AE" w14:textId="77777777" w:rsidR="00D23BCA" w:rsidRPr="0032445A" w:rsidRDefault="00D23BCA" w:rsidP="00D23BCA">
      <w:pPr>
        <w:rPr>
          <w:lang w:eastAsia="de-DE"/>
        </w:rPr>
      </w:pPr>
    </w:p>
    <w:p w14:paraId="3FD84FC5" w14:textId="77777777" w:rsidR="00D23BCA" w:rsidRPr="0032445A" w:rsidRDefault="00D23BCA" w:rsidP="00D23BCA">
      <w:pPr>
        <w:rPr>
          <w:lang w:eastAsia="de-DE"/>
        </w:rPr>
      </w:pPr>
    </w:p>
    <w:p w14:paraId="6878FDF3" w14:textId="77777777" w:rsidR="00D23BCA" w:rsidRPr="0032445A" w:rsidRDefault="00D23BCA" w:rsidP="00D23BCA">
      <w:pPr>
        <w:rPr>
          <w:lang w:eastAsia="de-DE"/>
        </w:rPr>
      </w:pPr>
    </w:p>
    <w:p w14:paraId="04B334C3" w14:textId="77777777" w:rsidR="00D23BCA" w:rsidRPr="0032445A" w:rsidRDefault="00D23BCA" w:rsidP="00D23BCA">
      <w:pPr>
        <w:rPr>
          <w:lang w:eastAsia="de-DE"/>
        </w:rPr>
      </w:pPr>
    </w:p>
    <w:p w14:paraId="69FBDC60" w14:textId="77777777" w:rsidR="00D23BCA" w:rsidRPr="0032445A" w:rsidRDefault="00D23BCA" w:rsidP="00D23BCA">
      <w:pPr>
        <w:rPr>
          <w:lang w:eastAsia="de-DE"/>
        </w:rPr>
      </w:pPr>
    </w:p>
    <w:p w14:paraId="7E425046" w14:textId="77777777" w:rsidR="00D23BCA" w:rsidRPr="0032445A" w:rsidRDefault="00D23BCA" w:rsidP="00D23BCA">
      <w:pPr>
        <w:rPr>
          <w:lang w:eastAsia="de-DE"/>
        </w:rPr>
      </w:pPr>
    </w:p>
    <w:p w14:paraId="510E81DE" w14:textId="77777777" w:rsidR="00D23BCA" w:rsidRPr="0032445A" w:rsidRDefault="00D23BCA" w:rsidP="00D23BCA">
      <w:pPr>
        <w:rPr>
          <w:lang w:eastAsia="de-DE"/>
        </w:rPr>
      </w:pPr>
    </w:p>
    <w:p w14:paraId="349905FA" w14:textId="77777777" w:rsidR="00D23BCA" w:rsidRPr="0032445A" w:rsidRDefault="00D23BCA" w:rsidP="00D23BCA">
      <w:pPr>
        <w:rPr>
          <w:lang w:eastAsia="de-DE"/>
        </w:rPr>
      </w:pPr>
    </w:p>
    <w:p w14:paraId="6D8729F9" w14:textId="77777777" w:rsidR="00D23BCA" w:rsidRPr="0032445A" w:rsidRDefault="00D23BCA" w:rsidP="00D23BCA">
      <w:pPr>
        <w:rPr>
          <w:lang w:eastAsia="de-DE"/>
        </w:rPr>
      </w:pPr>
    </w:p>
    <w:p w14:paraId="756233B5" w14:textId="77777777" w:rsidR="00D23BCA" w:rsidRPr="0032445A" w:rsidRDefault="00D23BCA" w:rsidP="00D23BCA">
      <w:pPr>
        <w:rPr>
          <w:lang w:eastAsia="de-DE"/>
        </w:rPr>
      </w:pPr>
    </w:p>
    <w:p w14:paraId="3A181A77" w14:textId="6C37A89C" w:rsidR="00B61691" w:rsidRPr="0032445A" w:rsidRDefault="00B61691" w:rsidP="00B61691">
      <w:pPr>
        <w:tabs>
          <w:tab w:val="left" w:pos="1575"/>
        </w:tabs>
        <w:rPr>
          <w:lang w:eastAsia="de-DE"/>
        </w:rPr>
        <w:sectPr w:rsidR="00B61691" w:rsidRPr="0032445A"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r w:rsidRPr="0032445A">
        <w:rPr>
          <w:lang w:eastAsia="de-DE"/>
        </w:rPr>
        <w:tab/>
      </w:r>
    </w:p>
    <w:p w14:paraId="49BC2C02" w14:textId="77777777" w:rsidR="00C1152A" w:rsidRPr="0032445A" w:rsidRDefault="00A33965" w:rsidP="00D21489">
      <w:pPr>
        <w:pStyle w:val="FHCWDAEbene1OhneNr"/>
        <w:rPr>
          <w:lang w:val="en-US"/>
        </w:rPr>
      </w:pPr>
      <w:bookmarkStart w:id="1" w:name="_Toc205887301"/>
      <w:r w:rsidRPr="0032445A">
        <w:rPr>
          <w:lang w:val="en-US"/>
        </w:rPr>
        <w:lastRenderedPageBreak/>
        <w:t>List of Abbreviations</w:t>
      </w:r>
      <w:bookmarkEnd w:id="1"/>
    </w:p>
    <w:p w14:paraId="52F12E54" w14:textId="77777777" w:rsidR="00C1152A" w:rsidRPr="0032445A" w:rsidRDefault="00C1152A" w:rsidP="00D21489">
      <w:pPr>
        <w:pStyle w:val="FHCWDAText"/>
        <w:rPr>
          <w:lang w:val="en-US"/>
        </w:rPr>
      </w:pPr>
    </w:p>
    <w:p w14:paraId="1FEE2723" w14:textId="1E1CC45D" w:rsidR="004068AD" w:rsidRPr="0032445A" w:rsidRDefault="00C15132" w:rsidP="00557168">
      <w:pPr>
        <w:pStyle w:val="Text"/>
      </w:pPr>
      <w:r w:rsidRPr="0032445A">
        <w:t>SOA</w:t>
      </w:r>
      <w:r w:rsidR="002728C0" w:rsidRPr="0032445A">
        <w:t xml:space="preserve">               </w:t>
      </w:r>
      <w:r w:rsidRPr="0032445A">
        <w:t>Service-Oriented Architecture</w:t>
      </w:r>
    </w:p>
    <w:p w14:paraId="1C4D12F8" w14:textId="1C66BB1D" w:rsidR="00FF1517" w:rsidRPr="0032445A" w:rsidRDefault="004068AD" w:rsidP="00557168">
      <w:pPr>
        <w:pStyle w:val="Text"/>
      </w:pPr>
      <w:r w:rsidRPr="0032445A">
        <w:t xml:space="preserve">URIs               Uniform </w:t>
      </w:r>
      <w:r w:rsidR="002728C0" w:rsidRPr="0032445A">
        <w:t>Resource</w:t>
      </w:r>
      <w:r w:rsidRPr="0032445A">
        <w:t xml:space="preserve"> Identifier</w:t>
      </w:r>
    </w:p>
    <w:p w14:paraId="34213D73" w14:textId="0CC53FB8" w:rsidR="00FF1517" w:rsidRPr="0032445A" w:rsidRDefault="00FF1517" w:rsidP="00557168">
      <w:pPr>
        <w:pStyle w:val="Text"/>
      </w:pPr>
      <w:r w:rsidRPr="0032445A">
        <w:t>DEV                Development Environment</w:t>
      </w:r>
    </w:p>
    <w:p w14:paraId="156D249A" w14:textId="062A2D38" w:rsidR="00FF1517" w:rsidRPr="0032445A" w:rsidRDefault="00FF1517" w:rsidP="00557168">
      <w:pPr>
        <w:pStyle w:val="Text"/>
      </w:pPr>
      <w:r w:rsidRPr="0032445A">
        <w:t>PROD             Production Environment</w:t>
      </w:r>
    </w:p>
    <w:p w14:paraId="30347683" w14:textId="5D5FFE97" w:rsidR="00EB0835" w:rsidRPr="0032445A" w:rsidRDefault="00BE05C9" w:rsidP="00557168">
      <w:pPr>
        <w:pStyle w:val="Text"/>
      </w:pPr>
      <w:r w:rsidRPr="0032445A">
        <w:t xml:space="preserve">API                 </w:t>
      </w:r>
      <w:r w:rsidR="0023351A" w:rsidRPr="0032445A">
        <w:t>Application Programming Interface</w:t>
      </w:r>
    </w:p>
    <w:p w14:paraId="02FA2AFF" w14:textId="0A30E30B" w:rsidR="00565269" w:rsidRPr="0032445A" w:rsidRDefault="00EB0835" w:rsidP="00557168">
      <w:pPr>
        <w:pStyle w:val="Text"/>
      </w:pPr>
      <w:r w:rsidRPr="0032445A">
        <w:t>RBAC             Role-Based Access Control</w:t>
      </w:r>
    </w:p>
    <w:p w14:paraId="6CAF78B8" w14:textId="70C26C00" w:rsidR="00565269" w:rsidRPr="0032445A" w:rsidRDefault="00565269" w:rsidP="00557168">
      <w:pPr>
        <w:pStyle w:val="Text"/>
      </w:pPr>
      <w:r w:rsidRPr="0032445A">
        <w:t>HTTP</w:t>
      </w:r>
      <w:r w:rsidR="00946B5A" w:rsidRPr="0032445A">
        <w:t xml:space="preserve">              Hypertext Transfer Protocol</w:t>
      </w:r>
    </w:p>
    <w:p w14:paraId="56DCA362" w14:textId="79EE5E86" w:rsidR="00840515" w:rsidRPr="0032445A" w:rsidRDefault="0033588E" w:rsidP="00557168">
      <w:pPr>
        <w:pStyle w:val="Text"/>
      </w:pPr>
      <w:r w:rsidRPr="0032445A">
        <w:t>G</w:t>
      </w:r>
      <w:r w:rsidR="00565269" w:rsidRPr="0032445A">
        <w:t>RPC</w:t>
      </w:r>
      <w:r w:rsidR="00946B5A" w:rsidRPr="0032445A">
        <w:t xml:space="preserve">             Google Remote Procedure Calls</w:t>
      </w:r>
    </w:p>
    <w:p w14:paraId="0ACBF4BF" w14:textId="79B6027C" w:rsidR="00337508" w:rsidRPr="0032445A" w:rsidRDefault="00840515" w:rsidP="00557168">
      <w:pPr>
        <w:pStyle w:val="Text"/>
      </w:pPr>
      <w:r w:rsidRPr="0032445A">
        <w:t xml:space="preserve">DDD             </w:t>
      </w:r>
      <w:r w:rsidR="00430B00" w:rsidRPr="0032445A">
        <w:t xml:space="preserve"> </w:t>
      </w:r>
      <w:r w:rsidRPr="0032445A">
        <w:t>Domain-Driven Design</w:t>
      </w:r>
    </w:p>
    <w:p w14:paraId="0C291B71" w14:textId="568A58D7" w:rsidR="00B324FE" w:rsidRPr="0032445A" w:rsidRDefault="00337508" w:rsidP="00557168">
      <w:pPr>
        <w:pStyle w:val="Text"/>
      </w:pPr>
      <w:r w:rsidRPr="0032445A">
        <w:t>E</w:t>
      </w:r>
      <w:r w:rsidR="0033588E" w:rsidRPr="0032445A">
        <w:t>TCD</w:t>
      </w:r>
      <w:r w:rsidRPr="0032445A">
        <w:t xml:space="preserve">             </w:t>
      </w:r>
      <w:r w:rsidR="00430B00" w:rsidRPr="0032445A">
        <w:t xml:space="preserve"> </w:t>
      </w:r>
      <w:r w:rsidRPr="0032445A">
        <w:t>Distributed key-value store</w:t>
      </w:r>
    </w:p>
    <w:p w14:paraId="5A1FE18A" w14:textId="50CCE2BA" w:rsidR="006F796F" w:rsidRPr="0032445A" w:rsidRDefault="00B324FE" w:rsidP="00557168">
      <w:pPr>
        <w:pStyle w:val="Text"/>
      </w:pPr>
      <w:r w:rsidRPr="0032445A">
        <w:t xml:space="preserve">Json               </w:t>
      </w:r>
      <w:r w:rsidR="00430B00" w:rsidRPr="0032445A">
        <w:t xml:space="preserve"> </w:t>
      </w:r>
      <w:r w:rsidRPr="0032445A">
        <w:t xml:space="preserve">JavaScript </w:t>
      </w:r>
      <w:r w:rsidR="00CB24CF" w:rsidRPr="0032445A">
        <w:t>Object</w:t>
      </w:r>
      <w:r w:rsidRPr="0032445A">
        <w:t xml:space="preserve"> Notation</w:t>
      </w:r>
    </w:p>
    <w:p w14:paraId="11FDAB44" w14:textId="68E6D7FF" w:rsidR="00D048D0" w:rsidRPr="0032445A" w:rsidRDefault="006F796F" w:rsidP="00557168">
      <w:pPr>
        <w:pStyle w:val="Text"/>
      </w:pPr>
      <w:r w:rsidRPr="0032445A">
        <w:t xml:space="preserve">AWS              </w:t>
      </w:r>
      <w:r w:rsidR="00430B00" w:rsidRPr="0032445A">
        <w:t xml:space="preserve"> </w:t>
      </w:r>
      <w:r w:rsidRPr="0032445A">
        <w:t>Amazon Web Services</w:t>
      </w:r>
    </w:p>
    <w:p w14:paraId="0D37B6F7" w14:textId="58E9943A" w:rsidR="00B12FA8" w:rsidRPr="0032445A" w:rsidRDefault="00D048D0" w:rsidP="00557168">
      <w:pPr>
        <w:pStyle w:val="Text"/>
      </w:pPr>
      <w:r w:rsidRPr="0032445A">
        <w:t xml:space="preserve">SSM               </w:t>
      </w:r>
      <w:r w:rsidR="00430B00" w:rsidRPr="0032445A">
        <w:t xml:space="preserve"> </w:t>
      </w:r>
      <w:r w:rsidRPr="0032445A">
        <w:t xml:space="preserve">Soft Systems </w:t>
      </w:r>
      <w:r w:rsidR="00CB24CF" w:rsidRPr="0032445A">
        <w:t>Methodology</w:t>
      </w:r>
    </w:p>
    <w:p w14:paraId="7FE772A0" w14:textId="48D9C162" w:rsidR="004472FD" w:rsidRPr="0032445A" w:rsidRDefault="00B12FA8" w:rsidP="00557168">
      <w:pPr>
        <w:pStyle w:val="Text"/>
      </w:pPr>
      <w:r w:rsidRPr="0032445A">
        <w:t xml:space="preserve">WAF               </w:t>
      </w:r>
      <w:r w:rsidR="00430B00" w:rsidRPr="0032445A">
        <w:t xml:space="preserve"> </w:t>
      </w:r>
      <w:r w:rsidRPr="0032445A">
        <w:t>Web Application Firewall</w:t>
      </w:r>
    </w:p>
    <w:p w14:paraId="068B8233" w14:textId="64DC9EA5" w:rsidR="00F64049" w:rsidRPr="0032445A" w:rsidRDefault="004472FD" w:rsidP="00557168">
      <w:pPr>
        <w:pStyle w:val="Text"/>
      </w:pPr>
      <w:r w:rsidRPr="0032445A">
        <w:t xml:space="preserve">TLS                </w:t>
      </w:r>
      <w:r w:rsidR="00430B00" w:rsidRPr="0032445A">
        <w:t xml:space="preserve"> </w:t>
      </w:r>
      <w:r w:rsidRPr="0032445A">
        <w:t>Transport Layer Security</w:t>
      </w:r>
    </w:p>
    <w:p w14:paraId="116630F4" w14:textId="7EBF1C2B" w:rsidR="00F64049" w:rsidRPr="0032445A" w:rsidRDefault="00F64049" w:rsidP="00557168">
      <w:pPr>
        <w:pStyle w:val="Text"/>
      </w:pPr>
      <w:r w:rsidRPr="0032445A">
        <w:t xml:space="preserve">MITM             </w:t>
      </w:r>
      <w:r w:rsidR="00430B00" w:rsidRPr="0032445A">
        <w:t xml:space="preserve"> </w:t>
      </w:r>
      <w:r w:rsidRPr="0032445A">
        <w:t xml:space="preserve"> Man-in-the-Middle</w:t>
      </w:r>
    </w:p>
    <w:p w14:paraId="69CECC7C" w14:textId="04A8A3F9" w:rsidR="00CB7450" w:rsidRPr="0032445A" w:rsidRDefault="0073712A" w:rsidP="00557168">
      <w:pPr>
        <w:pStyle w:val="Text"/>
      </w:pPr>
      <w:r w:rsidRPr="0032445A">
        <w:t xml:space="preserve">JWTs             </w:t>
      </w:r>
      <w:r w:rsidR="00430B00" w:rsidRPr="0032445A">
        <w:t xml:space="preserve"> </w:t>
      </w:r>
      <w:r w:rsidRPr="0032445A">
        <w:t>JSON Web Tokens</w:t>
      </w:r>
    </w:p>
    <w:p w14:paraId="6AAA1D41" w14:textId="54A72ECB" w:rsidR="00796B3A" w:rsidRPr="0032445A" w:rsidRDefault="00CB7450" w:rsidP="00557168">
      <w:pPr>
        <w:pStyle w:val="Text"/>
      </w:pPr>
      <w:r w:rsidRPr="0032445A">
        <w:t xml:space="preserve">JWKS           </w:t>
      </w:r>
      <w:r w:rsidR="00430B00" w:rsidRPr="0032445A">
        <w:t xml:space="preserve"> </w:t>
      </w:r>
      <w:r w:rsidRPr="0032445A">
        <w:t xml:space="preserve"> JSON Web Key Sets</w:t>
      </w:r>
    </w:p>
    <w:p w14:paraId="04B1705B" w14:textId="4840F16E" w:rsidR="00796B3A" w:rsidRPr="0032445A" w:rsidRDefault="00796B3A" w:rsidP="00557168">
      <w:pPr>
        <w:pStyle w:val="Text"/>
      </w:pPr>
      <w:r w:rsidRPr="0032445A">
        <w:t>DDoS</w:t>
      </w:r>
      <w:r w:rsidRPr="0032445A">
        <w:rPr>
          <w:rFonts w:cs="Arial"/>
          <w:color w:val="1F1F1F"/>
          <w:sz w:val="45"/>
          <w:szCs w:val="45"/>
          <w:shd w:val="clear" w:color="auto" w:fill="FFFFFF"/>
        </w:rPr>
        <w:t xml:space="preserve">      </w:t>
      </w:r>
      <w:r w:rsidR="00430B00" w:rsidRPr="0032445A">
        <w:rPr>
          <w:rFonts w:cs="Arial"/>
          <w:color w:val="1F1F1F"/>
          <w:sz w:val="45"/>
          <w:szCs w:val="45"/>
          <w:shd w:val="clear" w:color="auto" w:fill="FFFFFF"/>
        </w:rPr>
        <w:t xml:space="preserve"> </w:t>
      </w:r>
      <w:r w:rsidRPr="0032445A">
        <w:t>Distributed denial-of-service</w:t>
      </w:r>
    </w:p>
    <w:p w14:paraId="068C0BDC" w14:textId="542E596B" w:rsidR="00273526" w:rsidRPr="0032445A" w:rsidRDefault="00F32CBF" w:rsidP="00557168">
      <w:pPr>
        <w:pStyle w:val="Text"/>
      </w:pPr>
      <w:r w:rsidRPr="0032445A">
        <w:t xml:space="preserve">RBAC            </w:t>
      </w:r>
      <w:r w:rsidR="00430B00" w:rsidRPr="0032445A">
        <w:t xml:space="preserve">  </w:t>
      </w:r>
      <w:r w:rsidRPr="0032445A">
        <w:t>Role-Based Access Control</w:t>
      </w:r>
    </w:p>
    <w:p w14:paraId="677BC7C8" w14:textId="7F13608F" w:rsidR="00CA4054" w:rsidRPr="0032445A" w:rsidRDefault="00273526" w:rsidP="00557168">
      <w:pPr>
        <w:pStyle w:val="Text"/>
      </w:pPr>
      <w:r w:rsidRPr="0032445A">
        <w:t>SSO</w:t>
      </w:r>
      <w:r w:rsidR="00F617AA" w:rsidRPr="0032445A">
        <w:t xml:space="preserve">               </w:t>
      </w:r>
      <w:r w:rsidR="00430B00" w:rsidRPr="0032445A">
        <w:t xml:space="preserve"> </w:t>
      </w:r>
      <w:r w:rsidR="00F617AA" w:rsidRPr="0032445A">
        <w:t>Single Sign-On</w:t>
      </w:r>
    </w:p>
    <w:p w14:paraId="4B03F5C0" w14:textId="7E7AE81E" w:rsidR="000B2660" w:rsidRPr="0032445A" w:rsidRDefault="00CA4054" w:rsidP="00557168">
      <w:pPr>
        <w:pStyle w:val="Text"/>
      </w:pPr>
      <w:r w:rsidRPr="0032445A">
        <w:t xml:space="preserve">TSDB             </w:t>
      </w:r>
      <w:r w:rsidR="00430B00" w:rsidRPr="0032445A">
        <w:t xml:space="preserve"> </w:t>
      </w:r>
      <w:r w:rsidRPr="0032445A">
        <w:t>Time-Series Database</w:t>
      </w:r>
    </w:p>
    <w:p w14:paraId="7EB66179" w14:textId="4C27BAF6" w:rsidR="000B2660" w:rsidRPr="0032445A" w:rsidRDefault="002A2F19" w:rsidP="00557168">
      <w:pPr>
        <w:pStyle w:val="Text"/>
      </w:pPr>
      <w:r w:rsidRPr="0032445A">
        <w:t>DVCS</w:t>
      </w:r>
      <w:r w:rsidR="000B2660" w:rsidRPr="0032445A">
        <w:t xml:space="preserve">             </w:t>
      </w:r>
      <w:r w:rsidR="00430B00" w:rsidRPr="0032445A">
        <w:t xml:space="preserve"> </w:t>
      </w:r>
      <w:r w:rsidR="000B2660" w:rsidRPr="0032445A">
        <w:t>Distributed Version Control System</w:t>
      </w:r>
    </w:p>
    <w:p w14:paraId="28DCD0CC" w14:textId="2B3C5725" w:rsidR="000B2660" w:rsidRPr="0032445A" w:rsidRDefault="000B2660" w:rsidP="00557168">
      <w:pPr>
        <w:pStyle w:val="Text"/>
      </w:pPr>
      <w:r w:rsidRPr="0032445A">
        <w:t xml:space="preserve">SQL                </w:t>
      </w:r>
      <w:r w:rsidR="00430B00" w:rsidRPr="0032445A">
        <w:t xml:space="preserve"> </w:t>
      </w:r>
      <w:r w:rsidRPr="0032445A">
        <w:t>Structured Query Language</w:t>
      </w:r>
    </w:p>
    <w:p w14:paraId="3728D008" w14:textId="44E7EFDF" w:rsidR="000B2660" w:rsidRPr="0032445A" w:rsidRDefault="000B2660" w:rsidP="00557168">
      <w:pPr>
        <w:pStyle w:val="Text"/>
      </w:pPr>
      <w:r w:rsidRPr="0032445A">
        <w:t xml:space="preserve">NoSQL            </w:t>
      </w:r>
      <w:r w:rsidR="00430B00" w:rsidRPr="0032445A">
        <w:t xml:space="preserve"> </w:t>
      </w:r>
      <w:r w:rsidRPr="0032445A">
        <w:t>Not Only SQL</w:t>
      </w:r>
    </w:p>
    <w:p w14:paraId="1AF8B2C2" w14:textId="60C3E4F3" w:rsidR="00945C74" w:rsidRPr="0032445A" w:rsidRDefault="000B2660" w:rsidP="00557168">
      <w:pPr>
        <w:pStyle w:val="Text"/>
      </w:pPr>
      <w:r w:rsidRPr="0032445A">
        <w:t>CI/CD</w:t>
      </w:r>
      <w:r w:rsidR="00430B00" w:rsidRPr="0032445A">
        <w:t xml:space="preserve">               Continuous Integration and Continuous Delivery</w:t>
      </w:r>
    </w:p>
    <w:p w14:paraId="49002ED4" w14:textId="6C6BD548" w:rsidR="00945C74" w:rsidRPr="0032445A" w:rsidRDefault="00945C74" w:rsidP="00557168">
      <w:pPr>
        <w:pStyle w:val="Text"/>
      </w:pPr>
      <w:r w:rsidRPr="0032445A">
        <w:t>DVCS </w:t>
      </w:r>
      <w:r w:rsidR="000A5099" w:rsidRPr="0032445A">
        <w:t xml:space="preserve">              Distributed Version Control System</w:t>
      </w:r>
    </w:p>
    <w:p w14:paraId="12B311E6" w14:textId="7402B2F2" w:rsidR="009A487E" w:rsidRPr="0032445A" w:rsidRDefault="00945C74" w:rsidP="00557168">
      <w:pPr>
        <w:pStyle w:val="Text"/>
      </w:pPr>
      <w:r w:rsidRPr="0032445A">
        <w:t>MCP</w:t>
      </w:r>
      <w:r w:rsidR="000A5099" w:rsidRPr="0032445A">
        <w:t xml:space="preserve">                 Model Context Protocol</w:t>
      </w:r>
    </w:p>
    <w:p w14:paraId="3697F279" w14:textId="0A73763C" w:rsidR="006F52D7" w:rsidRPr="0032445A" w:rsidRDefault="009A487E" w:rsidP="00557168">
      <w:pPr>
        <w:pStyle w:val="Text"/>
      </w:pPr>
      <w:r w:rsidRPr="0032445A">
        <w:t>JAR                  Compressed Archive Format</w:t>
      </w:r>
    </w:p>
    <w:p w14:paraId="036C3C16" w14:textId="34538FFA" w:rsidR="001C50D8" w:rsidRPr="0032445A" w:rsidRDefault="006F52D7" w:rsidP="00557168">
      <w:pPr>
        <w:pStyle w:val="Text"/>
      </w:pPr>
      <w:r w:rsidRPr="0032445A">
        <w:lastRenderedPageBreak/>
        <w:t>REST               Representational State Transfer</w:t>
      </w:r>
    </w:p>
    <w:p w14:paraId="5615853C" w14:textId="378079F2" w:rsidR="001C50D8" w:rsidRPr="0032445A" w:rsidRDefault="001C50D8" w:rsidP="00557168">
      <w:pPr>
        <w:pStyle w:val="Text"/>
      </w:pPr>
      <w:r w:rsidRPr="0032445A">
        <w:t>DTOs               Data Transfer Object</w:t>
      </w:r>
    </w:p>
    <w:p w14:paraId="1AC57371" w14:textId="0AB84DBF" w:rsidR="00BA56D4" w:rsidRPr="0032445A" w:rsidRDefault="008B300B" w:rsidP="00557168">
      <w:pPr>
        <w:pStyle w:val="Text"/>
      </w:pPr>
      <w:r w:rsidRPr="0032445A">
        <w:t>CRUD              Create, Read, Update and Delete</w:t>
      </w:r>
    </w:p>
    <w:p w14:paraId="2B145676" w14:textId="2671D991" w:rsidR="00E40147" w:rsidRPr="0032445A" w:rsidRDefault="00BA56D4" w:rsidP="00557168">
      <w:pPr>
        <w:pStyle w:val="Text"/>
      </w:pPr>
      <w:r w:rsidRPr="0032445A">
        <w:t>ORM                Object-Relational Mapping</w:t>
      </w:r>
    </w:p>
    <w:p w14:paraId="39E0386A" w14:textId="77777777" w:rsidR="00B01FF3" w:rsidRPr="0032445A" w:rsidRDefault="00E40147" w:rsidP="00557168">
      <w:pPr>
        <w:pStyle w:val="Text"/>
      </w:pPr>
      <w:r w:rsidRPr="0032445A">
        <w:t>IAM                  Identity and Access Management</w:t>
      </w:r>
    </w:p>
    <w:p w14:paraId="74CB9BDE" w14:textId="77777777" w:rsidR="00A42C46" w:rsidRPr="0032445A" w:rsidRDefault="00B01FF3" w:rsidP="00557168">
      <w:pPr>
        <w:pStyle w:val="Text"/>
      </w:pPr>
      <w:r w:rsidRPr="0032445A">
        <w:t xml:space="preserve">CNCF              Cloud Native Computing Foundation </w:t>
      </w:r>
    </w:p>
    <w:p w14:paraId="683D45F1" w14:textId="77777777" w:rsidR="000B40E5" w:rsidRPr="0032445A" w:rsidRDefault="00A42C46" w:rsidP="00557168">
      <w:pPr>
        <w:pStyle w:val="Text"/>
      </w:pPr>
      <w:r w:rsidRPr="0032445A">
        <w:t xml:space="preserve">AUT                  Application under test </w:t>
      </w:r>
    </w:p>
    <w:p w14:paraId="19B03A99" w14:textId="77777777" w:rsidR="00790DF0" w:rsidRPr="0032445A" w:rsidRDefault="000B40E5" w:rsidP="00557168">
      <w:pPr>
        <w:pStyle w:val="Text"/>
      </w:pPr>
      <w:r w:rsidRPr="0032445A">
        <w:t xml:space="preserve">K8s                  Kubernetes </w:t>
      </w:r>
    </w:p>
    <w:p w14:paraId="341F9069" w14:textId="77777777" w:rsidR="002F22F0" w:rsidRPr="0032445A" w:rsidRDefault="00790DF0" w:rsidP="00557168">
      <w:pPr>
        <w:pStyle w:val="Text"/>
      </w:pPr>
      <w:r w:rsidRPr="0032445A">
        <w:t xml:space="preserve">HPA                 Horizontal Pod Auto scaler </w:t>
      </w:r>
    </w:p>
    <w:p w14:paraId="47746D1D" w14:textId="0C23C6C7" w:rsidR="001C19FC" w:rsidRPr="0032445A" w:rsidRDefault="00BC1522" w:rsidP="00955385">
      <w:pPr>
        <w:pStyle w:val="Text"/>
      </w:pPr>
      <w:r w:rsidRPr="0032445A">
        <w:t xml:space="preserve">MTTR </w:t>
      </w:r>
      <w:r w:rsidR="00955385" w:rsidRPr="0032445A">
        <w:t xml:space="preserve">             </w:t>
      </w:r>
      <w:r w:rsidR="00955385" w:rsidRPr="0032445A">
        <w:t xml:space="preserve">Mean Time </w:t>
      </w:r>
      <w:r w:rsidR="00955385" w:rsidRPr="0032445A">
        <w:t>to</w:t>
      </w:r>
      <w:r w:rsidR="00955385" w:rsidRPr="0032445A">
        <w:t xml:space="preserve"> Repair</w:t>
      </w:r>
    </w:p>
    <w:p w14:paraId="3AA3E1F4" w14:textId="77777777" w:rsidR="000F4376" w:rsidRPr="0032445A" w:rsidRDefault="001C19FC" w:rsidP="00955385">
      <w:pPr>
        <w:pStyle w:val="Text"/>
      </w:pPr>
      <w:r w:rsidRPr="0032445A">
        <w:t xml:space="preserve">RBAC </w:t>
      </w:r>
      <w:r w:rsidR="00955385" w:rsidRPr="0032445A">
        <w:t xml:space="preserve">             </w:t>
      </w:r>
      <w:r w:rsidR="00955385" w:rsidRPr="0032445A">
        <w:t>Role-Based Access Control</w:t>
      </w:r>
      <w:r w:rsidR="00955385" w:rsidRPr="0032445A">
        <w:t xml:space="preserve"> </w:t>
      </w:r>
    </w:p>
    <w:p w14:paraId="7AD14DB0" w14:textId="69514AE1" w:rsidR="00613877" w:rsidRPr="0032445A" w:rsidRDefault="000F4376" w:rsidP="0099622A">
      <w:pPr>
        <w:pStyle w:val="Text"/>
      </w:pPr>
      <w:r w:rsidRPr="0032445A">
        <w:t>ESB</w:t>
      </w:r>
      <w:r w:rsidRPr="0032445A">
        <w:t xml:space="preserve"> </w:t>
      </w:r>
      <w:r w:rsidR="0099622A">
        <w:t xml:space="preserve">                </w:t>
      </w:r>
      <w:r w:rsidR="0099622A" w:rsidRPr="0099622A">
        <w:t>Enterprise Service Bus</w:t>
      </w:r>
      <w:r w:rsidR="0099622A" w:rsidRPr="0099622A">
        <w:t xml:space="preserve"> </w:t>
      </w:r>
      <w:r w:rsidR="00613877" w:rsidRPr="0032445A">
        <w:br w:type="page"/>
      </w:r>
    </w:p>
    <w:p w14:paraId="631C1263" w14:textId="1962B548" w:rsidR="00C1152A" w:rsidRPr="0032445A" w:rsidRDefault="00F21427" w:rsidP="002432D7">
      <w:pPr>
        <w:pStyle w:val="FHCWDAEbene1OhneNr"/>
        <w:rPr>
          <w:lang w:val="en-US"/>
        </w:rPr>
      </w:pPr>
      <w:bookmarkStart w:id="2" w:name="_Toc205887302"/>
      <w:r w:rsidRPr="0032445A">
        <w:rPr>
          <w:lang w:val="en-US"/>
        </w:rPr>
        <w:lastRenderedPageBreak/>
        <w:t>Contents</w:t>
      </w:r>
      <w:bookmarkEnd w:id="2"/>
    </w:p>
    <w:sdt>
      <w:sdtPr>
        <w:rPr>
          <w:rFonts w:ascii="Arial" w:eastAsia="Times New Roman" w:hAnsi="Arial" w:cs="Times New Roman"/>
          <w:color w:val="auto"/>
          <w:sz w:val="24"/>
          <w:szCs w:val="20"/>
        </w:rPr>
        <w:id w:val="-817496792"/>
        <w:docPartObj>
          <w:docPartGallery w:val="Table of Contents"/>
          <w:docPartUnique/>
        </w:docPartObj>
      </w:sdtPr>
      <w:sdtEndPr>
        <w:rPr>
          <w:b/>
          <w:bCs/>
          <w:sz w:val="22"/>
          <w:szCs w:val="22"/>
        </w:rPr>
      </w:sdtEndPr>
      <w:sdtContent>
        <w:p w14:paraId="4BCFEA06" w14:textId="7973B994" w:rsidR="00846F28" w:rsidRPr="0032445A" w:rsidRDefault="00846F28">
          <w:pPr>
            <w:pStyle w:val="TOCHeading"/>
            <w:rPr>
              <w:szCs w:val="22"/>
            </w:rPr>
          </w:pPr>
          <w:r w:rsidRPr="0032445A">
            <w:rPr>
              <w:szCs w:val="22"/>
            </w:rPr>
            <w:t>Table of Contents</w:t>
          </w:r>
        </w:p>
        <w:p w14:paraId="090115B1" w14:textId="1D5C5320" w:rsidR="002B6551" w:rsidRDefault="00846F28">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r w:rsidRPr="0032445A">
            <w:rPr>
              <w:sz w:val="22"/>
              <w:szCs w:val="22"/>
            </w:rPr>
            <w:fldChar w:fldCharType="begin"/>
          </w:r>
          <w:r w:rsidRPr="0032445A">
            <w:rPr>
              <w:sz w:val="22"/>
              <w:szCs w:val="22"/>
            </w:rPr>
            <w:instrText xml:space="preserve"> TOC \o "1-3" \h \z \u </w:instrText>
          </w:r>
          <w:r w:rsidRPr="0032445A">
            <w:rPr>
              <w:sz w:val="22"/>
              <w:szCs w:val="22"/>
            </w:rPr>
            <w:fldChar w:fldCharType="separate"/>
          </w:r>
          <w:hyperlink w:anchor="_Toc205887300" w:history="1">
            <w:r w:rsidR="002B6551" w:rsidRPr="00346C17">
              <w:rPr>
                <w:rStyle w:val="Hyperlink"/>
                <w:noProof/>
              </w:rPr>
              <w:t>Abstract</w:t>
            </w:r>
            <w:r w:rsidR="002B6551">
              <w:rPr>
                <w:noProof/>
                <w:webHidden/>
              </w:rPr>
              <w:tab/>
            </w:r>
            <w:r w:rsidR="002B6551">
              <w:rPr>
                <w:noProof/>
                <w:webHidden/>
              </w:rPr>
              <w:fldChar w:fldCharType="begin"/>
            </w:r>
            <w:r w:rsidR="002B6551">
              <w:rPr>
                <w:noProof/>
                <w:webHidden/>
              </w:rPr>
              <w:instrText xml:space="preserve"> PAGEREF _Toc205887300 \h </w:instrText>
            </w:r>
            <w:r w:rsidR="002B6551">
              <w:rPr>
                <w:noProof/>
                <w:webHidden/>
              </w:rPr>
            </w:r>
            <w:r w:rsidR="002B6551">
              <w:rPr>
                <w:noProof/>
                <w:webHidden/>
              </w:rPr>
              <w:fldChar w:fldCharType="separate"/>
            </w:r>
            <w:r w:rsidR="002B6551">
              <w:rPr>
                <w:noProof/>
                <w:webHidden/>
              </w:rPr>
              <w:t>iii</w:t>
            </w:r>
            <w:r w:rsidR="002B6551">
              <w:rPr>
                <w:noProof/>
                <w:webHidden/>
              </w:rPr>
              <w:fldChar w:fldCharType="end"/>
            </w:r>
          </w:hyperlink>
        </w:p>
        <w:p w14:paraId="09A9E006" w14:textId="2D26C3D3" w:rsidR="002B6551" w:rsidRDefault="002B655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01" w:history="1">
            <w:r w:rsidRPr="00346C17">
              <w:rPr>
                <w:rStyle w:val="Hyperlink"/>
                <w:noProof/>
              </w:rPr>
              <w:t>List of Abbreviations</w:t>
            </w:r>
            <w:r>
              <w:rPr>
                <w:noProof/>
                <w:webHidden/>
              </w:rPr>
              <w:tab/>
            </w:r>
            <w:r>
              <w:rPr>
                <w:noProof/>
                <w:webHidden/>
              </w:rPr>
              <w:fldChar w:fldCharType="begin"/>
            </w:r>
            <w:r>
              <w:rPr>
                <w:noProof/>
                <w:webHidden/>
              </w:rPr>
              <w:instrText xml:space="preserve"> PAGEREF _Toc205887301 \h </w:instrText>
            </w:r>
            <w:r>
              <w:rPr>
                <w:noProof/>
                <w:webHidden/>
              </w:rPr>
            </w:r>
            <w:r>
              <w:rPr>
                <w:noProof/>
                <w:webHidden/>
              </w:rPr>
              <w:fldChar w:fldCharType="separate"/>
            </w:r>
            <w:r>
              <w:rPr>
                <w:noProof/>
                <w:webHidden/>
              </w:rPr>
              <w:t>v</w:t>
            </w:r>
            <w:r>
              <w:rPr>
                <w:noProof/>
                <w:webHidden/>
              </w:rPr>
              <w:fldChar w:fldCharType="end"/>
            </w:r>
          </w:hyperlink>
        </w:p>
        <w:p w14:paraId="55040CE9" w14:textId="21FEEC23" w:rsidR="002B6551" w:rsidRDefault="002B655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02" w:history="1">
            <w:r w:rsidRPr="00346C17">
              <w:rPr>
                <w:rStyle w:val="Hyperlink"/>
                <w:noProof/>
              </w:rPr>
              <w:t>Contents</w:t>
            </w:r>
            <w:r>
              <w:rPr>
                <w:noProof/>
                <w:webHidden/>
              </w:rPr>
              <w:tab/>
            </w:r>
            <w:r>
              <w:rPr>
                <w:noProof/>
                <w:webHidden/>
              </w:rPr>
              <w:fldChar w:fldCharType="begin"/>
            </w:r>
            <w:r>
              <w:rPr>
                <w:noProof/>
                <w:webHidden/>
              </w:rPr>
              <w:instrText xml:space="preserve"> PAGEREF _Toc205887302 \h </w:instrText>
            </w:r>
            <w:r>
              <w:rPr>
                <w:noProof/>
                <w:webHidden/>
              </w:rPr>
            </w:r>
            <w:r>
              <w:rPr>
                <w:noProof/>
                <w:webHidden/>
              </w:rPr>
              <w:fldChar w:fldCharType="separate"/>
            </w:r>
            <w:r>
              <w:rPr>
                <w:noProof/>
                <w:webHidden/>
              </w:rPr>
              <w:t>vii</w:t>
            </w:r>
            <w:r>
              <w:rPr>
                <w:noProof/>
                <w:webHidden/>
              </w:rPr>
              <w:fldChar w:fldCharType="end"/>
            </w:r>
          </w:hyperlink>
        </w:p>
        <w:p w14:paraId="17703278" w14:textId="18047024"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03" w:history="1">
            <w:r w:rsidRPr="00346C17">
              <w:rPr>
                <w:rStyle w:val="Hyperlink"/>
                <w:noProof/>
              </w:rPr>
              <w:t>1.</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noProof/>
              </w:rPr>
              <w:t>CHAPTER – INTRODUCTION</w:t>
            </w:r>
            <w:r>
              <w:rPr>
                <w:noProof/>
                <w:webHidden/>
              </w:rPr>
              <w:tab/>
            </w:r>
            <w:r>
              <w:rPr>
                <w:noProof/>
                <w:webHidden/>
              </w:rPr>
              <w:fldChar w:fldCharType="begin"/>
            </w:r>
            <w:r>
              <w:rPr>
                <w:noProof/>
                <w:webHidden/>
              </w:rPr>
              <w:instrText xml:space="preserve"> PAGEREF _Toc205887303 \h </w:instrText>
            </w:r>
            <w:r>
              <w:rPr>
                <w:noProof/>
                <w:webHidden/>
              </w:rPr>
            </w:r>
            <w:r>
              <w:rPr>
                <w:noProof/>
                <w:webHidden/>
              </w:rPr>
              <w:fldChar w:fldCharType="separate"/>
            </w:r>
            <w:r>
              <w:rPr>
                <w:noProof/>
                <w:webHidden/>
              </w:rPr>
              <w:t>1</w:t>
            </w:r>
            <w:r>
              <w:rPr>
                <w:noProof/>
                <w:webHidden/>
              </w:rPr>
              <w:fldChar w:fldCharType="end"/>
            </w:r>
          </w:hyperlink>
        </w:p>
        <w:p w14:paraId="464CE7AE" w14:textId="564D94C5"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04" w:history="1">
            <w:r w:rsidRPr="00346C17">
              <w:rPr>
                <w:rStyle w:val="Hyperlink"/>
                <w:rFonts w:eastAsia="Times"/>
                <w:noProof/>
              </w:rPr>
              <w:t>1.1</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rPr>
              <w:t>Background And Motivation</w:t>
            </w:r>
            <w:r>
              <w:rPr>
                <w:noProof/>
                <w:webHidden/>
              </w:rPr>
              <w:tab/>
            </w:r>
            <w:r>
              <w:rPr>
                <w:noProof/>
                <w:webHidden/>
              </w:rPr>
              <w:fldChar w:fldCharType="begin"/>
            </w:r>
            <w:r>
              <w:rPr>
                <w:noProof/>
                <w:webHidden/>
              </w:rPr>
              <w:instrText xml:space="preserve"> PAGEREF _Toc205887304 \h </w:instrText>
            </w:r>
            <w:r>
              <w:rPr>
                <w:noProof/>
                <w:webHidden/>
              </w:rPr>
            </w:r>
            <w:r>
              <w:rPr>
                <w:noProof/>
                <w:webHidden/>
              </w:rPr>
              <w:fldChar w:fldCharType="separate"/>
            </w:r>
            <w:r>
              <w:rPr>
                <w:noProof/>
                <w:webHidden/>
              </w:rPr>
              <w:t>1</w:t>
            </w:r>
            <w:r>
              <w:rPr>
                <w:noProof/>
                <w:webHidden/>
              </w:rPr>
              <w:fldChar w:fldCharType="end"/>
            </w:r>
          </w:hyperlink>
        </w:p>
        <w:p w14:paraId="0F60DFFF" w14:textId="39019BDE"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05" w:history="1">
            <w:r w:rsidRPr="00346C17">
              <w:rPr>
                <w:rStyle w:val="Hyperlink"/>
                <w:noProof/>
              </w:rPr>
              <w:t>1.1.1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Introduction to Microservices</w:t>
            </w:r>
            <w:r>
              <w:rPr>
                <w:noProof/>
                <w:webHidden/>
              </w:rPr>
              <w:tab/>
            </w:r>
            <w:r>
              <w:rPr>
                <w:noProof/>
                <w:webHidden/>
              </w:rPr>
              <w:fldChar w:fldCharType="begin"/>
            </w:r>
            <w:r>
              <w:rPr>
                <w:noProof/>
                <w:webHidden/>
              </w:rPr>
              <w:instrText xml:space="preserve"> PAGEREF _Toc205887305 \h </w:instrText>
            </w:r>
            <w:r>
              <w:rPr>
                <w:noProof/>
                <w:webHidden/>
              </w:rPr>
            </w:r>
            <w:r>
              <w:rPr>
                <w:noProof/>
                <w:webHidden/>
              </w:rPr>
              <w:fldChar w:fldCharType="separate"/>
            </w:r>
            <w:r>
              <w:rPr>
                <w:noProof/>
                <w:webHidden/>
              </w:rPr>
              <w:t>1</w:t>
            </w:r>
            <w:r>
              <w:rPr>
                <w:noProof/>
                <w:webHidden/>
              </w:rPr>
              <w:fldChar w:fldCharType="end"/>
            </w:r>
          </w:hyperlink>
        </w:p>
        <w:p w14:paraId="127DEEB0" w14:textId="6920306D"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06" w:history="1">
            <w:r w:rsidRPr="00346C17">
              <w:rPr>
                <w:rStyle w:val="Hyperlink"/>
                <w:rFonts w:eastAsia="Times"/>
                <w:noProof/>
              </w:rPr>
              <w:t>1.1.2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Why Configuration Management</w:t>
            </w:r>
            <w:r>
              <w:rPr>
                <w:noProof/>
                <w:webHidden/>
              </w:rPr>
              <w:tab/>
            </w:r>
            <w:r>
              <w:rPr>
                <w:noProof/>
                <w:webHidden/>
              </w:rPr>
              <w:fldChar w:fldCharType="begin"/>
            </w:r>
            <w:r>
              <w:rPr>
                <w:noProof/>
                <w:webHidden/>
              </w:rPr>
              <w:instrText xml:space="preserve"> PAGEREF _Toc205887306 \h </w:instrText>
            </w:r>
            <w:r>
              <w:rPr>
                <w:noProof/>
                <w:webHidden/>
              </w:rPr>
            </w:r>
            <w:r>
              <w:rPr>
                <w:noProof/>
                <w:webHidden/>
              </w:rPr>
              <w:fldChar w:fldCharType="separate"/>
            </w:r>
            <w:r>
              <w:rPr>
                <w:noProof/>
                <w:webHidden/>
              </w:rPr>
              <w:t>2</w:t>
            </w:r>
            <w:r>
              <w:rPr>
                <w:noProof/>
                <w:webHidden/>
              </w:rPr>
              <w:fldChar w:fldCharType="end"/>
            </w:r>
          </w:hyperlink>
        </w:p>
        <w:p w14:paraId="043AA07F" w14:textId="6ABFF6D1"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07" w:history="1">
            <w:r w:rsidRPr="00346C17">
              <w:rPr>
                <w:rStyle w:val="Hyperlink"/>
                <w:noProof/>
              </w:rPr>
              <w:t>1.1.3</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Industrial Motivation</w:t>
            </w:r>
            <w:r>
              <w:rPr>
                <w:noProof/>
                <w:webHidden/>
              </w:rPr>
              <w:tab/>
            </w:r>
            <w:r>
              <w:rPr>
                <w:noProof/>
                <w:webHidden/>
              </w:rPr>
              <w:fldChar w:fldCharType="begin"/>
            </w:r>
            <w:r>
              <w:rPr>
                <w:noProof/>
                <w:webHidden/>
              </w:rPr>
              <w:instrText xml:space="preserve"> PAGEREF _Toc205887307 \h </w:instrText>
            </w:r>
            <w:r>
              <w:rPr>
                <w:noProof/>
                <w:webHidden/>
              </w:rPr>
            </w:r>
            <w:r>
              <w:rPr>
                <w:noProof/>
                <w:webHidden/>
              </w:rPr>
              <w:fldChar w:fldCharType="separate"/>
            </w:r>
            <w:r>
              <w:rPr>
                <w:noProof/>
                <w:webHidden/>
              </w:rPr>
              <w:t>4</w:t>
            </w:r>
            <w:r>
              <w:rPr>
                <w:noProof/>
                <w:webHidden/>
              </w:rPr>
              <w:fldChar w:fldCharType="end"/>
            </w:r>
          </w:hyperlink>
        </w:p>
        <w:p w14:paraId="582BD159" w14:textId="218B353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08" w:history="1">
            <w:r w:rsidRPr="00346C17">
              <w:rPr>
                <w:rStyle w:val="Hyperlink"/>
                <w:noProof/>
              </w:rPr>
              <w:t>1.1.4</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personal Motivation</w:t>
            </w:r>
            <w:r>
              <w:rPr>
                <w:noProof/>
                <w:webHidden/>
              </w:rPr>
              <w:tab/>
            </w:r>
            <w:r>
              <w:rPr>
                <w:noProof/>
                <w:webHidden/>
              </w:rPr>
              <w:fldChar w:fldCharType="begin"/>
            </w:r>
            <w:r>
              <w:rPr>
                <w:noProof/>
                <w:webHidden/>
              </w:rPr>
              <w:instrText xml:space="preserve"> PAGEREF _Toc205887308 \h </w:instrText>
            </w:r>
            <w:r>
              <w:rPr>
                <w:noProof/>
                <w:webHidden/>
              </w:rPr>
            </w:r>
            <w:r>
              <w:rPr>
                <w:noProof/>
                <w:webHidden/>
              </w:rPr>
              <w:fldChar w:fldCharType="separate"/>
            </w:r>
            <w:r>
              <w:rPr>
                <w:noProof/>
                <w:webHidden/>
              </w:rPr>
              <w:t>5</w:t>
            </w:r>
            <w:r>
              <w:rPr>
                <w:noProof/>
                <w:webHidden/>
              </w:rPr>
              <w:fldChar w:fldCharType="end"/>
            </w:r>
          </w:hyperlink>
        </w:p>
        <w:p w14:paraId="240B196D" w14:textId="3685B1D0"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09" w:history="1">
            <w:r w:rsidRPr="00346C17">
              <w:rPr>
                <w:rStyle w:val="Hyperlink"/>
                <w:rFonts w:eastAsia="Times"/>
                <w:noProof/>
              </w:rPr>
              <w:t>1.1.5</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Problem Statement</w:t>
            </w:r>
            <w:r>
              <w:rPr>
                <w:noProof/>
                <w:webHidden/>
              </w:rPr>
              <w:tab/>
            </w:r>
            <w:r>
              <w:rPr>
                <w:noProof/>
                <w:webHidden/>
              </w:rPr>
              <w:fldChar w:fldCharType="begin"/>
            </w:r>
            <w:r>
              <w:rPr>
                <w:noProof/>
                <w:webHidden/>
              </w:rPr>
              <w:instrText xml:space="preserve"> PAGEREF _Toc205887309 \h </w:instrText>
            </w:r>
            <w:r>
              <w:rPr>
                <w:noProof/>
                <w:webHidden/>
              </w:rPr>
            </w:r>
            <w:r>
              <w:rPr>
                <w:noProof/>
                <w:webHidden/>
              </w:rPr>
              <w:fldChar w:fldCharType="separate"/>
            </w:r>
            <w:r>
              <w:rPr>
                <w:noProof/>
                <w:webHidden/>
              </w:rPr>
              <w:t>6</w:t>
            </w:r>
            <w:r>
              <w:rPr>
                <w:noProof/>
                <w:webHidden/>
              </w:rPr>
              <w:fldChar w:fldCharType="end"/>
            </w:r>
          </w:hyperlink>
        </w:p>
        <w:p w14:paraId="58DB391F" w14:textId="12F61CAE"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10" w:history="1">
            <w:r w:rsidRPr="00346C17">
              <w:rPr>
                <w:rStyle w:val="Hyperlink"/>
                <w:rFonts w:eastAsia="Times"/>
                <w:noProof/>
              </w:rPr>
              <w:t>1.1.6</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Research Objectives</w:t>
            </w:r>
            <w:r>
              <w:rPr>
                <w:noProof/>
                <w:webHidden/>
              </w:rPr>
              <w:tab/>
            </w:r>
            <w:r>
              <w:rPr>
                <w:noProof/>
                <w:webHidden/>
              </w:rPr>
              <w:fldChar w:fldCharType="begin"/>
            </w:r>
            <w:r>
              <w:rPr>
                <w:noProof/>
                <w:webHidden/>
              </w:rPr>
              <w:instrText xml:space="preserve"> PAGEREF _Toc205887310 \h </w:instrText>
            </w:r>
            <w:r>
              <w:rPr>
                <w:noProof/>
                <w:webHidden/>
              </w:rPr>
            </w:r>
            <w:r>
              <w:rPr>
                <w:noProof/>
                <w:webHidden/>
              </w:rPr>
              <w:fldChar w:fldCharType="separate"/>
            </w:r>
            <w:r>
              <w:rPr>
                <w:noProof/>
                <w:webHidden/>
              </w:rPr>
              <w:t>7</w:t>
            </w:r>
            <w:r>
              <w:rPr>
                <w:noProof/>
                <w:webHidden/>
              </w:rPr>
              <w:fldChar w:fldCharType="end"/>
            </w:r>
          </w:hyperlink>
        </w:p>
        <w:p w14:paraId="6D2B41E3" w14:textId="36F8B409"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11" w:history="1">
            <w:r w:rsidRPr="00346C17">
              <w:rPr>
                <w:rStyle w:val="Hyperlink"/>
                <w:rFonts w:eastAsia="Times"/>
                <w:noProof/>
              </w:rPr>
              <w:t>1.2</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rPr>
              <w:t>Research Question</w:t>
            </w:r>
            <w:r>
              <w:rPr>
                <w:noProof/>
                <w:webHidden/>
              </w:rPr>
              <w:tab/>
            </w:r>
            <w:r>
              <w:rPr>
                <w:noProof/>
                <w:webHidden/>
              </w:rPr>
              <w:fldChar w:fldCharType="begin"/>
            </w:r>
            <w:r>
              <w:rPr>
                <w:noProof/>
                <w:webHidden/>
              </w:rPr>
              <w:instrText xml:space="preserve"> PAGEREF _Toc205887311 \h </w:instrText>
            </w:r>
            <w:r>
              <w:rPr>
                <w:noProof/>
                <w:webHidden/>
              </w:rPr>
            </w:r>
            <w:r>
              <w:rPr>
                <w:noProof/>
                <w:webHidden/>
              </w:rPr>
              <w:fldChar w:fldCharType="separate"/>
            </w:r>
            <w:r>
              <w:rPr>
                <w:noProof/>
                <w:webHidden/>
              </w:rPr>
              <w:t>8</w:t>
            </w:r>
            <w:r>
              <w:rPr>
                <w:noProof/>
                <w:webHidden/>
              </w:rPr>
              <w:fldChar w:fldCharType="end"/>
            </w:r>
          </w:hyperlink>
        </w:p>
        <w:p w14:paraId="2F8B8353" w14:textId="1DA15716"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12" w:history="1">
            <w:r w:rsidRPr="00346C17">
              <w:rPr>
                <w:rStyle w:val="Hyperlink"/>
                <w:noProof/>
              </w:rPr>
              <w:t>2.</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noProof/>
              </w:rPr>
              <w:t>CHAPTER – LITERATURE REVIEW</w:t>
            </w:r>
            <w:r>
              <w:rPr>
                <w:noProof/>
                <w:webHidden/>
              </w:rPr>
              <w:tab/>
            </w:r>
            <w:r>
              <w:rPr>
                <w:noProof/>
                <w:webHidden/>
              </w:rPr>
              <w:fldChar w:fldCharType="begin"/>
            </w:r>
            <w:r>
              <w:rPr>
                <w:noProof/>
                <w:webHidden/>
              </w:rPr>
              <w:instrText xml:space="preserve"> PAGEREF _Toc205887312 \h </w:instrText>
            </w:r>
            <w:r>
              <w:rPr>
                <w:noProof/>
                <w:webHidden/>
              </w:rPr>
            </w:r>
            <w:r>
              <w:rPr>
                <w:noProof/>
                <w:webHidden/>
              </w:rPr>
              <w:fldChar w:fldCharType="separate"/>
            </w:r>
            <w:r>
              <w:rPr>
                <w:noProof/>
                <w:webHidden/>
              </w:rPr>
              <w:t>10</w:t>
            </w:r>
            <w:r>
              <w:rPr>
                <w:noProof/>
                <w:webHidden/>
              </w:rPr>
              <w:fldChar w:fldCharType="end"/>
            </w:r>
          </w:hyperlink>
        </w:p>
        <w:p w14:paraId="1639C353" w14:textId="1CD59B0F"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13" w:history="1">
            <w:r w:rsidRPr="00346C17">
              <w:rPr>
                <w:rStyle w:val="Hyperlink"/>
                <w:noProof/>
              </w:rPr>
              <w:t>2.1</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noProof/>
              </w:rPr>
              <w:t xml:space="preserve"> Microservices Outline</w:t>
            </w:r>
            <w:r>
              <w:rPr>
                <w:noProof/>
                <w:webHidden/>
              </w:rPr>
              <w:tab/>
            </w:r>
            <w:r>
              <w:rPr>
                <w:noProof/>
                <w:webHidden/>
              </w:rPr>
              <w:fldChar w:fldCharType="begin"/>
            </w:r>
            <w:r>
              <w:rPr>
                <w:noProof/>
                <w:webHidden/>
              </w:rPr>
              <w:instrText xml:space="preserve"> PAGEREF _Toc205887313 \h </w:instrText>
            </w:r>
            <w:r>
              <w:rPr>
                <w:noProof/>
                <w:webHidden/>
              </w:rPr>
            </w:r>
            <w:r>
              <w:rPr>
                <w:noProof/>
                <w:webHidden/>
              </w:rPr>
              <w:fldChar w:fldCharType="separate"/>
            </w:r>
            <w:r>
              <w:rPr>
                <w:noProof/>
                <w:webHidden/>
              </w:rPr>
              <w:t>10</w:t>
            </w:r>
            <w:r>
              <w:rPr>
                <w:noProof/>
                <w:webHidden/>
              </w:rPr>
              <w:fldChar w:fldCharType="end"/>
            </w:r>
          </w:hyperlink>
        </w:p>
        <w:p w14:paraId="4106F529" w14:textId="232BB8B8"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14" w:history="1">
            <w:r w:rsidRPr="00346C17">
              <w:rPr>
                <w:rStyle w:val="Hyperlink"/>
                <w:noProof/>
              </w:rPr>
              <w:t>2.1.1</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Monolith to Microservices</w:t>
            </w:r>
            <w:r>
              <w:rPr>
                <w:noProof/>
                <w:webHidden/>
              </w:rPr>
              <w:tab/>
            </w:r>
            <w:r>
              <w:rPr>
                <w:noProof/>
                <w:webHidden/>
              </w:rPr>
              <w:fldChar w:fldCharType="begin"/>
            </w:r>
            <w:r>
              <w:rPr>
                <w:noProof/>
                <w:webHidden/>
              </w:rPr>
              <w:instrText xml:space="preserve"> PAGEREF _Toc205887314 \h </w:instrText>
            </w:r>
            <w:r>
              <w:rPr>
                <w:noProof/>
                <w:webHidden/>
              </w:rPr>
            </w:r>
            <w:r>
              <w:rPr>
                <w:noProof/>
                <w:webHidden/>
              </w:rPr>
              <w:fldChar w:fldCharType="separate"/>
            </w:r>
            <w:r>
              <w:rPr>
                <w:noProof/>
                <w:webHidden/>
              </w:rPr>
              <w:t>11</w:t>
            </w:r>
            <w:r>
              <w:rPr>
                <w:noProof/>
                <w:webHidden/>
              </w:rPr>
              <w:fldChar w:fldCharType="end"/>
            </w:r>
          </w:hyperlink>
        </w:p>
        <w:p w14:paraId="42F7ED9A" w14:textId="24A243E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15" w:history="1">
            <w:r w:rsidRPr="00346C17">
              <w:rPr>
                <w:rStyle w:val="Hyperlink"/>
                <w:noProof/>
              </w:rPr>
              <w:t>2.1.2</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Monolith to Microservices: 5 Strategies</w:t>
            </w:r>
            <w:r>
              <w:rPr>
                <w:noProof/>
                <w:webHidden/>
              </w:rPr>
              <w:tab/>
            </w:r>
            <w:r>
              <w:rPr>
                <w:noProof/>
                <w:webHidden/>
              </w:rPr>
              <w:fldChar w:fldCharType="begin"/>
            </w:r>
            <w:r>
              <w:rPr>
                <w:noProof/>
                <w:webHidden/>
              </w:rPr>
              <w:instrText xml:space="preserve"> PAGEREF _Toc205887315 \h </w:instrText>
            </w:r>
            <w:r>
              <w:rPr>
                <w:noProof/>
                <w:webHidden/>
              </w:rPr>
            </w:r>
            <w:r>
              <w:rPr>
                <w:noProof/>
                <w:webHidden/>
              </w:rPr>
              <w:fldChar w:fldCharType="separate"/>
            </w:r>
            <w:r>
              <w:rPr>
                <w:noProof/>
                <w:webHidden/>
              </w:rPr>
              <w:t>14</w:t>
            </w:r>
            <w:r>
              <w:rPr>
                <w:noProof/>
                <w:webHidden/>
              </w:rPr>
              <w:fldChar w:fldCharType="end"/>
            </w:r>
          </w:hyperlink>
        </w:p>
        <w:p w14:paraId="3C630044" w14:textId="121B03B9"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16" w:history="1">
            <w:r w:rsidRPr="00346C17">
              <w:rPr>
                <w:rStyle w:val="Hyperlink"/>
                <w:rFonts w:eastAsia="Times"/>
                <w:noProof/>
                <w:lang w:eastAsia="de-DE"/>
              </w:rPr>
              <w:t>2.1.3</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Key Characteristics of Microservices</w:t>
            </w:r>
            <w:r>
              <w:rPr>
                <w:noProof/>
                <w:webHidden/>
              </w:rPr>
              <w:tab/>
            </w:r>
            <w:r>
              <w:rPr>
                <w:noProof/>
                <w:webHidden/>
              </w:rPr>
              <w:fldChar w:fldCharType="begin"/>
            </w:r>
            <w:r>
              <w:rPr>
                <w:noProof/>
                <w:webHidden/>
              </w:rPr>
              <w:instrText xml:space="preserve"> PAGEREF _Toc205887316 \h </w:instrText>
            </w:r>
            <w:r>
              <w:rPr>
                <w:noProof/>
                <w:webHidden/>
              </w:rPr>
            </w:r>
            <w:r>
              <w:rPr>
                <w:noProof/>
                <w:webHidden/>
              </w:rPr>
              <w:fldChar w:fldCharType="separate"/>
            </w:r>
            <w:r>
              <w:rPr>
                <w:noProof/>
                <w:webHidden/>
              </w:rPr>
              <w:t>16</w:t>
            </w:r>
            <w:r>
              <w:rPr>
                <w:noProof/>
                <w:webHidden/>
              </w:rPr>
              <w:fldChar w:fldCharType="end"/>
            </w:r>
          </w:hyperlink>
        </w:p>
        <w:p w14:paraId="3D0E09F1" w14:textId="5DEEB40A"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17" w:history="1">
            <w:r w:rsidRPr="00346C17">
              <w:rPr>
                <w:rStyle w:val="Hyperlink"/>
                <w:rFonts w:eastAsia="Times"/>
                <w:noProof/>
              </w:rPr>
              <w:t>2.1.4</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Impacts of Migration to Microservice Architecture on Team</w:t>
            </w:r>
            <w:r>
              <w:rPr>
                <w:noProof/>
                <w:webHidden/>
              </w:rPr>
              <w:tab/>
            </w:r>
            <w:r>
              <w:rPr>
                <w:noProof/>
                <w:webHidden/>
              </w:rPr>
              <w:fldChar w:fldCharType="begin"/>
            </w:r>
            <w:r>
              <w:rPr>
                <w:noProof/>
                <w:webHidden/>
              </w:rPr>
              <w:instrText xml:space="preserve"> PAGEREF _Toc205887317 \h </w:instrText>
            </w:r>
            <w:r>
              <w:rPr>
                <w:noProof/>
                <w:webHidden/>
              </w:rPr>
            </w:r>
            <w:r>
              <w:rPr>
                <w:noProof/>
                <w:webHidden/>
              </w:rPr>
              <w:fldChar w:fldCharType="separate"/>
            </w:r>
            <w:r>
              <w:rPr>
                <w:noProof/>
                <w:webHidden/>
              </w:rPr>
              <w:t>17</w:t>
            </w:r>
            <w:r>
              <w:rPr>
                <w:noProof/>
                <w:webHidden/>
              </w:rPr>
              <w:fldChar w:fldCharType="end"/>
            </w:r>
          </w:hyperlink>
        </w:p>
        <w:p w14:paraId="5EA04933" w14:textId="5975AA22"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18" w:history="1">
            <w:r w:rsidRPr="00346C17">
              <w:rPr>
                <w:rStyle w:val="Hyperlink"/>
                <w:noProof/>
              </w:rPr>
              <w:t>2.2</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noProof/>
              </w:rPr>
              <w:t>Challenges In Microservices</w:t>
            </w:r>
            <w:r>
              <w:rPr>
                <w:noProof/>
                <w:webHidden/>
              </w:rPr>
              <w:tab/>
            </w:r>
            <w:r>
              <w:rPr>
                <w:noProof/>
                <w:webHidden/>
              </w:rPr>
              <w:fldChar w:fldCharType="begin"/>
            </w:r>
            <w:r>
              <w:rPr>
                <w:noProof/>
                <w:webHidden/>
              </w:rPr>
              <w:instrText xml:space="preserve"> PAGEREF _Toc205887318 \h </w:instrText>
            </w:r>
            <w:r>
              <w:rPr>
                <w:noProof/>
                <w:webHidden/>
              </w:rPr>
            </w:r>
            <w:r>
              <w:rPr>
                <w:noProof/>
                <w:webHidden/>
              </w:rPr>
              <w:fldChar w:fldCharType="separate"/>
            </w:r>
            <w:r>
              <w:rPr>
                <w:noProof/>
                <w:webHidden/>
              </w:rPr>
              <w:t>18</w:t>
            </w:r>
            <w:r>
              <w:rPr>
                <w:noProof/>
                <w:webHidden/>
              </w:rPr>
              <w:fldChar w:fldCharType="end"/>
            </w:r>
          </w:hyperlink>
        </w:p>
        <w:p w14:paraId="462523E3" w14:textId="100443F6"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19" w:history="1">
            <w:r w:rsidRPr="00346C17">
              <w:rPr>
                <w:rStyle w:val="Hyperlink"/>
                <w:rFonts w:eastAsia="Times"/>
                <w:noProof/>
              </w:rPr>
              <w:t>2.3</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noProof/>
              </w:rPr>
              <w:t>Centralized</w:t>
            </w:r>
            <w:r w:rsidRPr="00346C17">
              <w:rPr>
                <w:rStyle w:val="Hyperlink"/>
                <w:rFonts w:eastAsia="Times"/>
                <w:noProof/>
              </w:rPr>
              <w:t xml:space="preserve"> vs. Local Configuration</w:t>
            </w:r>
            <w:r>
              <w:rPr>
                <w:noProof/>
                <w:webHidden/>
              </w:rPr>
              <w:tab/>
            </w:r>
            <w:r>
              <w:rPr>
                <w:noProof/>
                <w:webHidden/>
              </w:rPr>
              <w:fldChar w:fldCharType="begin"/>
            </w:r>
            <w:r>
              <w:rPr>
                <w:noProof/>
                <w:webHidden/>
              </w:rPr>
              <w:instrText xml:space="preserve"> PAGEREF _Toc205887319 \h </w:instrText>
            </w:r>
            <w:r>
              <w:rPr>
                <w:noProof/>
                <w:webHidden/>
              </w:rPr>
            </w:r>
            <w:r>
              <w:rPr>
                <w:noProof/>
                <w:webHidden/>
              </w:rPr>
              <w:fldChar w:fldCharType="separate"/>
            </w:r>
            <w:r>
              <w:rPr>
                <w:noProof/>
                <w:webHidden/>
              </w:rPr>
              <w:t>20</w:t>
            </w:r>
            <w:r>
              <w:rPr>
                <w:noProof/>
                <w:webHidden/>
              </w:rPr>
              <w:fldChar w:fldCharType="end"/>
            </w:r>
          </w:hyperlink>
        </w:p>
        <w:p w14:paraId="19DE86B2" w14:textId="104699A6"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0" w:history="1">
            <w:r w:rsidRPr="00346C17">
              <w:rPr>
                <w:rStyle w:val="Hyperlink"/>
                <w:rFonts w:eastAsia="Times"/>
                <w:noProof/>
                <w:lang w:eastAsia="de-DE"/>
              </w:rPr>
              <w:t>2.4</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lang w:eastAsia="de-DE"/>
              </w:rPr>
              <w:t>Security and Observability Considerations</w:t>
            </w:r>
            <w:r>
              <w:rPr>
                <w:noProof/>
                <w:webHidden/>
              </w:rPr>
              <w:tab/>
            </w:r>
            <w:r>
              <w:rPr>
                <w:noProof/>
                <w:webHidden/>
              </w:rPr>
              <w:fldChar w:fldCharType="begin"/>
            </w:r>
            <w:r>
              <w:rPr>
                <w:noProof/>
                <w:webHidden/>
              </w:rPr>
              <w:instrText xml:space="preserve"> PAGEREF _Toc205887320 \h </w:instrText>
            </w:r>
            <w:r>
              <w:rPr>
                <w:noProof/>
                <w:webHidden/>
              </w:rPr>
            </w:r>
            <w:r>
              <w:rPr>
                <w:noProof/>
                <w:webHidden/>
              </w:rPr>
              <w:fldChar w:fldCharType="separate"/>
            </w:r>
            <w:r>
              <w:rPr>
                <w:noProof/>
                <w:webHidden/>
              </w:rPr>
              <w:t>23</w:t>
            </w:r>
            <w:r>
              <w:rPr>
                <w:noProof/>
                <w:webHidden/>
              </w:rPr>
              <w:fldChar w:fldCharType="end"/>
            </w:r>
          </w:hyperlink>
        </w:p>
        <w:p w14:paraId="08E21C3B" w14:textId="19FAA75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21" w:history="1">
            <w:r w:rsidRPr="00346C17">
              <w:rPr>
                <w:rStyle w:val="Hyperlink"/>
                <w:rFonts w:eastAsia="Times"/>
                <w:noProof/>
                <w:lang w:eastAsia="de-DE"/>
              </w:rPr>
              <w:t>2.4.1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_Toc205887321 \h </w:instrText>
            </w:r>
            <w:r>
              <w:rPr>
                <w:noProof/>
                <w:webHidden/>
              </w:rPr>
            </w:r>
            <w:r>
              <w:rPr>
                <w:noProof/>
                <w:webHidden/>
              </w:rPr>
              <w:fldChar w:fldCharType="separate"/>
            </w:r>
            <w:r>
              <w:rPr>
                <w:noProof/>
                <w:webHidden/>
              </w:rPr>
              <w:t>23</w:t>
            </w:r>
            <w:r>
              <w:rPr>
                <w:noProof/>
                <w:webHidden/>
              </w:rPr>
              <w:fldChar w:fldCharType="end"/>
            </w:r>
          </w:hyperlink>
        </w:p>
        <w:p w14:paraId="6561B46F" w14:textId="50C0C89D"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22" w:history="1">
            <w:r w:rsidRPr="00346C17">
              <w:rPr>
                <w:rStyle w:val="Hyperlink"/>
                <w:rFonts w:eastAsia="Times"/>
                <w:noProof/>
                <w:lang w:eastAsia="de-DE"/>
              </w:rPr>
              <w:t>2.4.2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Observability</w:t>
            </w:r>
            <w:r>
              <w:rPr>
                <w:noProof/>
                <w:webHidden/>
              </w:rPr>
              <w:tab/>
            </w:r>
            <w:r>
              <w:rPr>
                <w:noProof/>
                <w:webHidden/>
              </w:rPr>
              <w:fldChar w:fldCharType="begin"/>
            </w:r>
            <w:r>
              <w:rPr>
                <w:noProof/>
                <w:webHidden/>
              </w:rPr>
              <w:instrText xml:space="preserve"> PAGEREF _Toc205887322 \h </w:instrText>
            </w:r>
            <w:r>
              <w:rPr>
                <w:noProof/>
                <w:webHidden/>
              </w:rPr>
            </w:r>
            <w:r>
              <w:rPr>
                <w:noProof/>
                <w:webHidden/>
              </w:rPr>
              <w:fldChar w:fldCharType="separate"/>
            </w:r>
            <w:r>
              <w:rPr>
                <w:noProof/>
                <w:webHidden/>
              </w:rPr>
              <w:t>24</w:t>
            </w:r>
            <w:r>
              <w:rPr>
                <w:noProof/>
                <w:webHidden/>
              </w:rPr>
              <w:fldChar w:fldCharType="end"/>
            </w:r>
          </w:hyperlink>
        </w:p>
        <w:p w14:paraId="7053FE95" w14:textId="4F121D69"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3" w:history="1">
            <w:r w:rsidRPr="00346C17">
              <w:rPr>
                <w:rStyle w:val="Hyperlink"/>
                <w:noProof/>
              </w:rPr>
              <w:t>2.5</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noProof/>
              </w:rPr>
              <w:t>Identified Research Gaps in Microservices Literature</w:t>
            </w:r>
            <w:r>
              <w:rPr>
                <w:noProof/>
                <w:webHidden/>
              </w:rPr>
              <w:tab/>
            </w:r>
            <w:r>
              <w:rPr>
                <w:noProof/>
                <w:webHidden/>
              </w:rPr>
              <w:fldChar w:fldCharType="begin"/>
            </w:r>
            <w:r>
              <w:rPr>
                <w:noProof/>
                <w:webHidden/>
              </w:rPr>
              <w:instrText xml:space="preserve"> PAGEREF _Toc205887323 \h </w:instrText>
            </w:r>
            <w:r>
              <w:rPr>
                <w:noProof/>
                <w:webHidden/>
              </w:rPr>
            </w:r>
            <w:r>
              <w:rPr>
                <w:noProof/>
                <w:webHidden/>
              </w:rPr>
              <w:fldChar w:fldCharType="separate"/>
            </w:r>
            <w:r>
              <w:rPr>
                <w:noProof/>
                <w:webHidden/>
              </w:rPr>
              <w:t>26</w:t>
            </w:r>
            <w:r>
              <w:rPr>
                <w:noProof/>
                <w:webHidden/>
              </w:rPr>
              <w:fldChar w:fldCharType="end"/>
            </w:r>
          </w:hyperlink>
        </w:p>
        <w:p w14:paraId="615A886C" w14:textId="4BB8EB2F"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24" w:history="1">
            <w:r w:rsidRPr="00346C17">
              <w:rPr>
                <w:rStyle w:val="Hyperlink"/>
                <w:noProof/>
              </w:rPr>
              <w:t>2.5.1</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Summary of Literature Review</w:t>
            </w:r>
            <w:r>
              <w:rPr>
                <w:noProof/>
                <w:webHidden/>
              </w:rPr>
              <w:tab/>
            </w:r>
            <w:r>
              <w:rPr>
                <w:noProof/>
                <w:webHidden/>
              </w:rPr>
              <w:fldChar w:fldCharType="begin"/>
            </w:r>
            <w:r>
              <w:rPr>
                <w:noProof/>
                <w:webHidden/>
              </w:rPr>
              <w:instrText xml:space="preserve"> PAGEREF _Toc205887324 \h </w:instrText>
            </w:r>
            <w:r>
              <w:rPr>
                <w:noProof/>
                <w:webHidden/>
              </w:rPr>
            </w:r>
            <w:r>
              <w:rPr>
                <w:noProof/>
                <w:webHidden/>
              </w:rPr>
              <w:fldChar w:fldCharType="separate"/>
            </w:r>
            <w:r>
              <w:rPr>
                <w:noProof/>
                <w:webHidden/>
              </w:rPr>
              <w:t>28</w:t>
            </w:r>
            <w:r>
              <w:rPr>
                <w:noProof/>
                <w:webHidden/>
              </w:rPr>
              <w:fldChar w:fldCharType="end"/>
            </w:r>
          </w:hyperlink>
        </w:p>
        <w:p w14:paraId="69307F75" w14:textId="32088FAB"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25" w:history="1">
            <w:r w:rsidRPr="00346C17">
              <w:rPr>
                <w:rStyle w:val="Hyperlink"/>
                <w:rFonts w:eastAsia="Times"/>
                <w:noProof/>
                <w:lang w:eastAsia="de-DE"/>
              </w:rPr>
              <w:t>3.</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rFonts w:eastAsia="Times"/>
                <w:noProof/>
                <w:lang w:eastAsia="de-DE"/>
              </w:rPr>
              <w:t>CHAPTER – RESEARCH METHODOLOGY</w:t>
            </w:r>
            <w:r>
              <w:rPr>
                <w:noProof/>
                <w:webHidden/>
              </w:rPr>
              <w:tab/>
            </w:r>
            <w:r>
              <w:rPr>
                <w:noProof/>
                <w:webHidden/>
              </w:rPr>
              <w:fldChar w:fldCharType="begin"/>
            </w:r>
            <w:r>
              <w:rPr>
                <w:noProof/>
                <w:webHidden/>
              </w:rPr>
              <w:instrText xml:space="preserve"> PAGEREF _Toc205887325 \h </w:instrText>
            </w:r>
            <w:r>
              <w:rPr>
                <w:noProof/>
                <w:webHidden/>
              </w:rPr>
            </w:r>
            <w:r>
              <w:rPr>
                <w:noProof/>
                <w:webHidden/>
              </w:rPr>
              <w:fldChar w:fldCharType="separate"/>
            </w:r>
            <w:r>
              <w:rPr>
                <w:noProof/>
                <w:webHidden/>
              </w:rPr>
              <w:t>31</w:t>
            </w:r>
            <w:r>
              <w:rPr>
                <w:noProof/>
                <w:webHidden/>
              </w:rPr>
              <w:fldChar w:fldCharType="end"/>
            </w:r>
          </w:hyperlink>
        </w:p>
        <w:p w14:paraId="04969EBF" w14:textId="751D1CB2"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6" w:history="1">
            <w:r w:rsidRPr="00346C17">
              <w:rPr>
                <w:rStyle w:val="Hyperlink"/>
                <w:rFonts w:eastAsia="MS Gothic"/>
                <w:noProof/>
              </w:rPr>
              <w:t>3.1</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MS Gothic"/>
                <w:noProof/>
              </w:rPr>
              <w:t>Research Design</w:t>
            </w:r>
            <w:r>
              <w:rPr>
                <w:noProof/>
                <w:webHidden/>
              </w:rPr>
              <w:tab/>
            </w:r>
            <w:r>
              <w:rPr>
                <w:noProof/>
                <w:webHidden/>
              </w:rPr>
              <w:fldChar w:fldCharType="begin"/>
            </w:r>
            <w:r>
              <w:rPr>
                <w:noProof/>
                <w:webHidden/>
              </w:rPr>
              <w:instrText xml:space="preserve"> PAGEREF _Toc205887326 \h </w:instrText>
            </w:r>
            <w:r>
              <w:rPr>
                <w:noProof/>
                <w:webHidden/>
              </w:rPr>
            </w:r>
            <w:r>
              <w:rPr>
                <w:noProof/>
                <w:webHidden/>
              </w:rPr>
              <w:fldChar w:fldCharType="separate"/>
            </w:r>
            <w:r>
              <w:rPr>
                <w:noProof/>
                <w:webHidden/>
              </w:rPr>
              <w:t>31</w:t>
            </w:r>
            <w:r>
              <w:rPr>
                <w:noProof/>
                <w:webHidden/>
              </w:rPr>
              <w:fldChar w:fldCharType="end"/>
            </w:r>
          </w:hyperlink>
        </w:p>
        <w:p w14:paraId="2154C6CD" w14:textId="33053E9E"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7" w:history="1">
            <w:r w:rsidRPr="00346C17">
              <w:rPr>
                <w:rStyle w:val="Hyperlink"/>
                <w:rFonts w:eastAsia="MS Gothic"/>
                <w:noProof/>
              </w:rPr>
              <w:t>3.2</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MS Gothic"/>
                <w:noProof/>
              </w:rPr>
              <w:t>Tools and Technologies</w:t>
            </w:r>
            <w:r>
              <w:rPr>
                <w:noProof/>
                <w:webHidden/>
              </w:rPr>
              <w:tab/>
            </w:r>
            <w:r>
              <w:rPr>
                <w:noProof/>
                <w:webHidden/>
              </w:rPr>
              <w:fldChar w:fldCharType="begin"/>
            </w:r>
            <w:r>
              <w:rPr>
                <w:noProof/>
                <w:webHidden/>
              </w:rPr>
              <w:instrText xml:space="preserve"> PAGEREF _Toc205887327 \h </w:instrText>
            </w:r>
            <w:r>
              <w:rPr>
                <w:noProof/>
                <w:webHidden/>
              </w:rPr>
            </w:r>
            <w:r>
              <w:rPr>
                <w:noProof/>
                <w:webHidden/>
              </w:rPr>
              <w:fldChar w:fldCharType="separate"/>
            </w:r>
            <w:r>
              <w:rPr>
                <w:noProof/>
                <w:webHidden/>
              </w:rPr>
              <w:t>31</w:t>
            </w:r>
            <w:r>
              <w:rPr>
                <w:noProof/>
                <w:webHidden/>
              </w:rPr>
              <w:fldChar w:fldCharType="end"/>
            </w:r>
          </w:hyperlink>
        </w:p>
        <w:p w14:paraId="4C5B6FE7" w14:textId="13AA6A70"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8" w:history="1">
            <w:r w:rsidRPr="00346C17">
              <w:rPr>
                <w:rStyle w:val="Hyperlink"/>
                <w:rFonts w:eastAsia="MS Gothic"/>
                <w:noProof/>
              </w:rPr>
              <w:t>3.3</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MS Gothic"/>
                <w:noProof/>
              </w:rPr>
              <w:t>Experimental Setup</w:t>
            </w:r>
            <w:r>
              <w:rPr>
                <w:noProof/>
                <w:webHidden/>
              </w:rPr>
              <w:tab/>
            </w:r>
            <w:r>
              <w:rPr>
                <w:noProof/>
                <w:webHidden/>
              </w:rPr>
              <w:fldChar w:fldCharType="begin"/>
            </w:r>
            <w:r>
              <w:rPr>
                <w:noProof/>
                <w:webHidden/>
              </w:rPr>
              <w:instrText xml:space="preserve"> PAGEREF _Toc205887328 \h </w:instrText>
            </w:r>
            <w:r>
              <w:rPr>
                <w:noProof/>
                <w:webHidden/>
              </w:rPr>
            </w:r>
            <w:r>
              <w:rPr>
                <w:noProof/>
                <w:webHidden/>
              </w:rPr>
              <w:fldChar w:fldCharType="separate"/>
            </w:r>
            <w:r>
              <w:rPr>
                <w:noProof/>
                <w:webHidden/>
              </w:rPr>
              <w:t>35</w:t>
            </w:r>
            <w:r>
              <w:rPr>
                <w:noProof/>
                <w:webHidden/>
              </w:rPr>
              <w:fldChar w:fldCharType="end"/>
            </w:r>
          </w:hyperlink>
        </w:p>
        <w:p w14:paraId="6AE0CB0E" w14:textId="2E2ECCB0"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9" w:history="1">
            <w:r w:rsidRPr="00346C17">
              <w:rPr>
                <w:rStyle w:val="Hyperlink"/>
                <w:rFonts w:eastAsia="MS Gothic"/>
                <w:noProof/>
              </w:rPr>
              <w:t>3.4</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MS Gothic"/>
                <w:noProof/>
              </w:rPr>
              <w:t>Measurement</w:t>
            </w:r>
            <w:r>
              <w:rPr>
                <w:noProof/>
                <w:webHidden/>
              </w:rPr>
              <w:tab/>
            </w:r>
            <w:r>
              <w:rPr>
                <w:noProof/>
                <w:webHidden/>
              </w:rPr>
              <w:fldChar w:fldCharType="begin"/>
            </w:r>
            <w:r>
              <w:rPr>
                <w:noProof/>
                <w:webHidden/>
              </w:rPr>
              <w:instrText xml:space="preserve"> PAGEREF _Toc205887329 \h </w:instrText>
            </w:r>
            <w:r>
              <w:rPr>
                <w:noProof/>
                <w:webHidden/>
              </w:rPr>
            </w:r>
            <w:r>
              <w:rPr>
                <w:noProof/>
                <w:webHidden/>
              </w:rPr>
              <w:fldChar w:fldCharType="separate"/>
            </w:r>
            <w:r>
              <w:rPr>
                <w:noProof/>
                <w:webHidden/>
              </w:rPr>
              <w:t>36</w:t>
            </w:r>
            <w:r>
              <w:rPr>
                <w:noProof/>
                <w:webHidden/>
              </w:rPr>
              <w:fldChar w:fldCharType="end"/>
            </w:r>
          </w:hyperlink>
        </w:p>
        <w:p w14:paraId="4CDAC5A1" w14:textId="4B6BE54C"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30" w:history="1">
            <w:r w:rsidRPr="00346C17">
              <w:rPr>
                <w:rStyle w:val="Hyperlink"/>
                <w:rFonts w:eastAsia="Times"/>
                <w:noProof/>
              </w:rPr>
              <w:t>4.</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rFonts w:eastAsia="Times"/>
                <w:noProof/>
              </w:rPr>
              <w:t>Chapter - SYSTEM DESIGN</w:t>
            </w:r>
            <w:r>
              <w:rPr>
                <w:noProof/>
                <w:webHidden/>
              </w:rPr>
              <w:tab/>
            </w:r>
            <w:r>
              <w:rPr>
                <w:noProof/>
                <w:webHidden/>
              </w:rPr>
              <w:fldChar w:fldCharType="begin"/>
            </w:r>
            <w:r>
              <w:rPr>
                <w:noProof/>
                <w:webHidden/>
              </w:rPr>
              <w:instrText xml:space="preserve"> PAGEREF _Toc205887330 \h </w:instrText>
            </w:r>
            <w:r>
              <w:rPr>
                <w:noProof/>
                <w:webHidden/>
              </w:rPr>
            </w:r>
            <w:r>
              <w:rPr>
                <w:noProof/>
                <w:webHidden/>
              </w:rPr>
              <w:fldChar w:fldCharType="separate"/>
            </w:r>
            <w:r>
              <w:rPr>
                <w:noProof/>
                <w:webHidden/>
              </w:rPr>
              <w:t>37</w:t>
            </w:r>
            <w:r>
              <w:rPr>
                <w:noProof/>
                <w:webHidden/>
              </w:rPr>
              <w:fldChar w:fldCharType="end"/>
            </w:r>
          </w:hyperlink>
        </w:p>
        <w:p w14:paraId="7FDCA0E7" w14:textId="45DC0DCC"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31" w:history="1">
            <w:r w:rsidRPr="00346C17">
              <w:rPr>
                <w:rStyle w:val="Hyperlink"/>
                <w:rFonts w:eastAsia="Times"/>
                <w:noProof/>
                <w:lang w:eastAsia="de-DE"/>
              </w:rPr>
              <w:t>4.1</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lang w:eastAsia="de-DE"/>
              </w:rPr>
              <w:t>Architecture Overview</w:t>
            </w:r>
            <w:r>
              <w:rPr>
                <w:noProof/>
                <w:webHidden/>
              </w:rPr>
              <w:tab/>
            </w:r>
            <w:r>
              <w:rPr>
                <w:noProof/>
                <w:webHidden/>
              </w:rPr>
              <w:fldChar w:fldCharType="begin"/>
            </w:r>
            <w:r>
              <w:rPr>
                <w:noProof/>
                <w:webHidden/>
              </w:rPr>
              <w:instrText xml:space="preserve"> PAGEREF _Toc205887331 \h </w:instrText>
            </w:r>
            <w:r>
              <w:rPr>
                <w:noProof/>
                <w:webHidden/>
              </w:rPr>
            </w:r>
            <w:r>
              <w:rPr>
                <w:noProof/>
                <w:webHidden/>
              </w:rPr>
              <w:fldChar w:fldCharType="separate"/>
            </w:r>
            <w:r>
              <w:rPr>
                <w:noProof/>
                <w:webHidden/>
              </w:rPr>
              <w:t>37</w:t>
            </w:r>
            <w:r>
              <w:rPr>
                <w:noProof/>
                <w:webHidden/>
              </w:rPr>
              <w:fldChar w:fldCharType="end"/>
            </w:r>
          </w:hyperlink>
        </w:p>
        <w:p w14:paraId="4E15C1F1" w14:textId="6BD12B9F"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32" w:history="1">
            <w:r w:rsidRPr="00346C17">
              <w:rPr>
                <w:rStyle w:val="Hyperlink"/>
                <w:rFonts w:eastAsia="Times"/>
                <w:noProof/>
              </w:rPr>
              <w:t>4.2</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rPr>
              <w:t>Implementation Approach</w:t>
            </w:r>
            <w:r>
              <w:rPr>
                <w:noProof/>
                <w:webHidden/>
              </w:rPr>
              <w:tab/>
            </w:r>
            <w:r>
              <w:rPr>
                <w:noProof/>
                <w:webHidden/>
              </w:rPr>
              <w:fldChar w:fldCharType="begin"/>
            </w:r>
            <w:r>
              <w:rPr>
                <w:noProof/>
                <w:webHidden/>
              </w:rPr>
              <w:instrText xml:space="preserve"> PAGEREF _Toc205887332 \h </w:instrText>
            </w:r>
            <w:r>
              <w:rPr>
                <w:noProof/>
                <w:webHidden/>
              </w:rPr>
            </w:r>
            <w:r>
              <w:rPr>
                <w:noProof/>
                <w:webHidden/>
              </w:rPr>
              <w:fldChar w:fldCharType="separate"/>
            </w:r>
            <w:r>
              <w:rPr>
                <w:noProof/>
                <w:webHidden/>
              </w:rPr>
              <w:t>42</w:t>
            </w:r>
            <w:r>
              <w:rPr>
                <w:noProof/>
                <w:webHidden/>
              </w:rPr>
              <w:fldChar w:fldCharType="end"/>
            </w:r>
          </w:hyperlink>
        </w:p>
        <w:p w14:paraId="33BE167D" w14:textId="17BBC108"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3" w:history="1">
            <w:r w:rsidRPr="00346C17">
              <w:rPr>
                <w:rStyle w:val="Hyperlink"/>
                <w:rFonts w:eastAsia="Times"/>
                <w:noProof/>
              </w:rPr>
              <w:t>4.2.1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microservice</w:t>
            </w:r>
            <w:r>
              <w:rPr>
                <w:noProof/>
                <w:webHidden/>
              </w:rPr>
              <w:tab/>
            </w:r>
            <w:r>
              <w:rPr>
                <w:noProof/>
                <w:webHidden/>
              </w:rPr>
              <w:fldChar w:fldCharType="begin"/>
            </w:r>
            <w:r>
              <w:rPr>
                <w:noProof/>
                <w:webHidden/>
              </w:rPr>
              <w:instrText xml:space="preserve"> PAGEREF _Toc205887333 \h </w:instrText>
            </w:r>
            <w:r>
              <w:rPr>
                <w:noProof/>
                <w:webHidden/>
              </w:rPr>
            </w:r>
            <w:r>
              <w:rPr>
                <w:noProof/>
                <w:webHidden/>
              </w:rPr>
              <w:fldChar w:fldCharType="separate"/>
            </w:r>
            <w:r>
              <w:rPr>
                <w:noProof/>
                <w:webHidden/>
              </w:rPr>
              <w:t>42</w:t>
            </w:r>
            <w:r>
              <w:rPr>
                <w:noProof/>
                <w:webHidden/>
              </w:rPr>
              <w:fldChar w:fldCharType="end"/>
            </w:r>
          </w:hyperlink>
        </w:p>
        <w:p w14:paraId="1E718E62" w14:textId="40D719E2"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4" w:history="1">
            <w:r w:rsidRPr="00346C17">
              <w:rPr>
                <w:rStyle w:val="Hyperlink"/>
                <w:rFonts w:eastAsia="Times"/>
                <w:noProof/>
              </w:rPr>
              <w:t>4.2.2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 xml:space="preserve">Maven </w:t>
            </w:r>
            <w:r w:rsidRPr="00346C17">
              <w:rPr>
                <w:rStyle w:val="Hyperlink"/>
                <w:noProof/>
              </w:rPr>
              <w:t>Dependance</w:t>
            </w:r>
            <w:r>
              <w:rPr>
                <w:noProof/>
                <w:webHidden/>
              </w:rPr>
              <w:tab/>
            </w:r>
            <w:r>
              <w:rPr>
                <w:noProof/>
                <w:webHidden/>
              </w:rPr>
              <w:fldChar w:fldCharType="begin"/>
            </w:r>
            <w:r>
              <w:rPr>
                <w:noProof/>
                <w:webHidden/>
              </w:rPr>
              <w:instrText xml:space="preserve"> PAGEREF _Toc205887334 \h </w:instrText>
            </w:r>
            <w:r>
              <w:rPr>
                <w:noProof/>
                <w:webHidden/>
              </w:rPr>
            </w:r>
            <w:r>
              <w:rPr>
                <w:noProof/>
                <w:webHidden/>
              </w:rPr>
              <w:fldChar w:fldCharType="separate"/>
            </w:r>
            <w:r>
              <w:rPr>
                <w:noProof/>
                <w:webHidden/>
              </w:rPr>
              <w:t>43</w:t>
            </w:r>
            <w:r>
              <w:rPr>
                <w:noProof/>
                <w:webHidden/>
              </w:rPr>
              <w:fldChar w:fldCharType="end"/>
            </w:r>
          </w:hyperlink>
        </w:p>
        <w:p w14:paraId="056FF855" w14:textId="46327C2A"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5" w:history="1">
            <w:r w:rsidRPr="00346C17">
              <w:rPr>
                <w:rStyle w:val="Hyperlink"/>
                <w:rFonts w:eastAsia="Times"/>
                <w:noProof/>
              </w:rPr>
              <w:t>4.2.3</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Entity</w:t>
            </w:r>
            <w:r>
              <w:rPr>
                <w:noProof/>
                <w:webHidden/>
              </w:rPr>
              <w:tab/>
            </w:r>
            <w:r>
              <w:rPr>
                <w:noProof/>
                <w:webHidden/>
              </w:rPr>
              <w:fldChar w:fldCharType="begin"/>
            </w:r>
            <w:r>
              <w:rPr>
                <w:noProof/>
                <w:webHidden/>
              </w:rPr>
              <w:instrText xml:space="preserve"> PAGEREF _Toc205887335 \h </w:instrText>
            </w:r>
            <w:r>
              <w:rPr>
                <w:noProof/>
                <w:webHidden/>
              </w:rPr>
            </w:r>
            <w:r>
              <w:rPr>
                <w:noProof/>
                <w:webHidden/>
              </w:rPr>
              <w:fldChar w:fldCharType="separate"/>
            </w:r>
            <w:r>
              <w:rPr>
                <w:noProof/>
                <w:webHidden/>
              </w:rPr>
              <w:t>44</w:t>
            </w:r>
            <w:r>
              <w:rPr>
                <w:noProof/>
                <w:webHidden/>
              </w:rPr>
              <w:fldChar w:fldCharType="end"/>
            </w:r>
          </w:hyperlink>
        </w:p>
        <w:p w14:paraId="3396873B" w14:textId="300B79BF"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6" w:history="1">
            <w:r w:rsidRPr="00346C17">
              <w:rPr>
                <w:rStyle w:val="Hyperlink"/>
                <w:rFonts w:eastAsia="Times"/>
                <w:noProof/>
              </w:rPr>
              <w:t>4.2.4</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Data Transfer Object</w:t>
            </w:r>
            <w:r>
              <w:rPr>
                <w:noProof/>
                <w:webHidden/>
              </w:rPr>
              <w:tab/>
            </w:r>
            <w:r>
              <w:rPr>
                <w:noProof/>
                <w:webHidden/>
              </w:rPr>
              <w:fldChar w:fldCharType="begin"/>
            </w:r>
            <w:r>
              <w:rPr>
                <w:noProof/>
                <w:webHidden/>
              </w:rPr>
              <w:instrText xml:space="preserve"> PAGEREF _Toc205887336 \h </w:instrText>
            </w:r>
            <w:r>
              <w:rPr>
                <w:noProof/>
                <w:webHidden/>
              </w:rPr>
            </w:r>
            <w:r>
              <w:rPr>
                <w:noProof/>
                <w:webHidden/>
              </w:rPr>
              <w:fldChar w:fldCharType="separate"/>
            </w:r>
            <w:r>
              <w:rPr>
                <w:noProof/>
                <w:webHidden/>
              </w:rPr>
              <w:t>45</w:t>
            </w:r>
            <w:r>
              <w:rPr>
                <w:noProof/>
                <w:webHidden/>
              </w:rPr>
              <w:fldChar w:fldCharType="end"/>
            </w:r>
          </w:hyperlink>
        </w:p>
        <w:p w14:paraId="30CEBEAC" w14:textId="177C6F61"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7" w:history="1">
            <w:r w:rsidRPr="00346C17">
              <w:rPr>
                <w:rStyle w:val="Hyperlink"/>
                <w:noProof/>
              </w:rPr>
              <w:t>4.2.5</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Repository</w:t>
            </w:r>
            <w:r>
              <w:rPr>
                <w:noProof/>
                <w:webHidden/>
              </w:rPr>
              <w:tab/>
            </w:r>
            <w:r>
              <w:rPr>
                <w:noProof/>
                <w:webHidden/>
              </w:rPr>
              <w:fldChar w:fldCharType="begin"/>
            </w:r>
            <w:r>
              <w:rPr>
                <w:noProof/>
                <w:webHidden/>
              </w:rPr>
              <w:instrText xml:space="preserve"> PAGEREF _Toc205887337 \h </w:instrText>
            </w:r>
            <w:r>
              <w:rPr>
                <w:noProof/>
                <w:webHidden/>
              </w:rPr>
            </w:r>
            <w:r>
              <w:rPr>
                <w:noProof/>
                <w:webHidden/>
              </w:rPr>
              <w:fldChar w:fldCharType="separate"/>
            </w:r>
            <w:r>
              <w:rPr>
                <w:noProof/>
                <w:webHidden/>
              </w:rPr>
              <w:t>46</w:t>
            </w:r>
            <w:r>
              <w:rPr>
                <w:noProof/>
                <w:webHidden/>
              </w:rPr>
              <w:fldChar w:fldCharType="end"/>
            </w:r>
          </w:hyperlink>
        </w:p>
        <w:p w14:paraId="067596F8" w14:textId="1D61DF40"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8" w:history="1">
            <w:r w:rsidRPr="00346C17">
              <w:rPr>
                <w:rStyle w:val="Hyperlink"/>
                <w:rFonts w:eastAsia="Times"/>
                <w:noProof/>
              </w:rPr>
              <w:t>4.2.6</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Controller</w:t>
            </w:r>
            <w:r>
              <w:rPr>
                <w:noProof/>
                <w:webHidden/>
              </w:rPr>
              <w:tab/>
            </w:r>
            <w:r>
              <w:rPr>
                <w:noProof/>
                <w:webHidden/>
              </w:rPr>
              <w:fldChar w:fldCharType="begin"/>
            </w:r>
            <w:r>
              <w:rPr>
                <w:noProof/>
                <w:webHidden/>
              </w:rPr>
              <w:instrText xml:space="preserve"> PAGEREF _Toc205887338 \h </w:instrText>
            </w:r>
            <w:r>
              <w:rPr>
                <w:noProof/>
                <w:webHidden/>
              </w:rPr>
            </w:r>
            <w:r>
              <w:rPr>
                <w:noProof/>
                <w:webHidden/>
              </w:rPr>
              <w:fldChar w:fldCharType="separate"/>
            </w:r>
            <w:r>
              <w:rPr>
                <w:noProof/>
                <w:webHidden/>
              </w:rPr>
              <w:t>47</w:t>
            </w:r>
            <w:r>
              <w:rPr>
                <w:noProof/>
                <w:webHidden/>
              </w:rPr>
              <w:fldChar w:fldCharType="end"/>
            </w:r>
          </w:hyperlink>
        </w:p>
        <w:p w14:paraId="682D4A55" w14:textId="79BADC12"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9" w:history="1">
            <w:r w:rsidRPr="00346C17">
              <w:rPr>
                <w:rStyle w:val="Hyperlink"/>
                <w:rFonts w:eastAsia="Times"/>
                <w:noProof/>
                <w:lang w:eastAsia="de-DE"/>
              </w:rPr>
              <w:t>4.2.7</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Exceptions Handler</w:t>
            </w:r>
            <w:r>
              <w:rPr>
                <w:noProof/>
                <w:webHidden/>
              </w:rPr>
              <w:tab/>
            </w:r>
            <w:r>
              <w:rPr>
                <w:noProof/>
                <w:webHidden/>
              </w:rPr>
              <w:fldChar w:fldCharType="begin"/>
            </w:r>
            <w:r>
              <w:rPr>
                <w:noProof/>
                <w:webHidden/>
              </w:rPr>
              <w:instrText xml:space="preserve"> PAGEREF _Toc205887339 \h </w:instrText>
            </w:r>
            <w:r>
              <w:rPr>
                <w:noProof/>
                <w:webHidden/>
              </w:rPr>
            </w:r>
            <w:r>
              <w:rPr>
                <w:noProof/>
                <w:webHidden/>
              </w:rPr>
              <w:fldChar w:fldCharType="separate"/>
            </w:r>
            <w:r>
              <w:rPr>
                <w:noProof/>
                <w:webHidden/>
              </w:rPr>
              <w:t>48</w:t>
            </w:r>
            <w:r>
              <w:rPr>
                <w:noProof/>
                <w:webHidden/>
              </w:rPr>
              <w:fldChar w:fldCharType="end"/>
            </w:r>
          </w:hyperlink>
        </w:p>
        <w:p w14:paraId="2C899F75" w14:textId="6E57E8C5"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0" w:history="1">
            <w:r w:rsidRPr="00346C17">
              <w:rPr>
                <w:rStyle w:val="Hyperlink"/>
                <w:rFonts w:eastAsia="Times"/>
                <w:noProof/>
              </w:rPr>
              <w:t>4.2.8</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Application YML file</w:t>
            </w:r>
            <w:r>
              <w:rPr>
                <w:noProof/>
                <w:webHidden/>
              </w:rPr>
              <w:tab/>
            </w:r>
            <w:r>
              <w:rPr>
                <w:noProof/>
                <w:webHidden/>
              </w:rPr>
              <w:fldChar w:fldCharType="begin"/>
            </w:r>
            <w:r>
              <w:rPr>
                <w:noProof/>
                <w:webHidden/>
              </w:rPr>
              <w:instrText xml:space="preserve"> PAGEREF _Toc205887340 \h </w:instrText>
            </w:r>
            <w:r>
              <w:rPr>
                <w:noProof/>
                <w:webHidden/>
              </w:rPr>
            </w:r>
            <w:r>
              <w:rPr>
                <w:noProof/>
                <w:webHidden/>
              </w:rPr>
              <w:fldChar w:fldCharType="separate"/>
            </w:r>
            <w:r>
              <w:rPr>
                <w:noProof/>
                <w:webHidden/>
              </w:rPr>
              <w:t>49</w:t>
            </w:r>
            <w:r>
              <w:rPr>
                <w:noProof/>
                <w:webHidden/>
              </w:rPr>
              <w:fldChar w:fldCharType="end"/>
            </w:r>
          </w:hyperlink>
        </w:p>
        <w:p w14:paraId="36B719A8" w14:textId="6632A3BA"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41" w:history="1">
            <w:r w:rsidRPr="00346C17">
              <w:rPr>
                <w:rStyle w:val="Hyperlink"/>
                <w:rFonts w:eastAsia="Times"/>
                <w:noProof/>
              </w:rPr>
              <w:t>4.3</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rPr>
              <w:t>Configuration Strategy</w:t>
            </w:r>
            <w:r>
              <w:rPr>
                <w:noProof/>
                <w:webHidden/>
              </w:rPr>
              <w:tab/>
            </w:r>
            <w:r>
              <w:rPr>
                <w:noProof/>
                <w:webHidden/>
              </w:rPr>
              <w:fldChar w:fldCharType="begin"/>
            </w:r>
            <w:r>
              <w:rPr>
                <w:noProof/>
                <w:webHidden/>
              </w:rPr>
              <w:instrText xml:space="preserve"> PAGEREF _Toc205887341 \h </w:instrText>
            </w:r>
            <w:r>
              <w:rPr>
                <w:noProof/>
                <w:webHidden/>
              </w:rPr>
            </w:r>
            <w:r>
              <w:rPr>
                <w:noProof/>
                <w:webHidden/>
              </w:rPr>
              <w:fldChar w:fldCharType="separate"/>
            </w:r>
            <w:r>
              <w:rPr>
                <w:noProof/>
                <w:webHidden/>
              </w:rPr>
              <w:t>50</w:t>
            </w:r>
            <w:r>
              <w:rPr>
                <w:noProof/>
                <w:webHidden/>
              </w:rPr>
              <w:fldChar w:fldCharType="end"/>
            </w:r>
          </w:hyperlink>
        </w:p>
        <w:p w14:paraId="296006D1" w14:textId="47339BBB"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2" w:history="1">
            <w:r w:rsidRPr="00346C17">
              <w:rPr>
                <w:rStyle w:val="Hyperlink"/>
                <w:rFonts w:eastAsia="Times"/>
                <w:noProof/>
              </w:rPr>
              <w:t>4.3.1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API</w:t>
            </w:r>
            <w:r>
              <w:rPr>
                <w:noProof/>
                <w:webHidden/>
              </w:rPr>
              <w:tab/>
            </w:r>
            <w:r>
              <w:rPr>
                <w:noProof/>
                <w:webHidden/>
              </w:rPr>
              <w:fldChar w:fldCharType="begin"/>
            </w:r>
            <w:r>
              <w:rPr>
                <w:noProof/>
                <w:webHidden/>
              </w:rPr>
              <w:instrText xml:space="preserve"> PAGEREF _Toc205887342 \h </w:instrText>
            </w:r>
            <w:r>
              <w:rPr>
                <w:noProof/>
                <w:webHidden/>
              </w:rPr>
            </w:r>
            <w:r>
              <w:rPr>
                <w:noProof/>
                <w:webHidden/>
              </w:rPr>
              <w:fldChar w:fldCharType="separate"/>
            </w:r>
            <w:r>
              <w:rPr>
                <w:noProof/>
                <w:webHidden/>
              </w:rPr>
              <w:t>50</w:t>
            </w:r>
            <w:r>
              <w:rPr>
                <w:noProof/>
                <w:webHidden/>
              </w:rPr>
              <w:fldChar w:fldCharType="end"/>
            </w:r>
          </w:hyperlink>
        </w:p>
        <w:p w14:paraId="63F25006" w14:textId="309E0D44"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3" w:history="1">
            <w:r w:rsidRPr="00346C17">
              <w:rPr>
                <w:rStyle w:val="Hyperlink"/>
                <w:rFonts w:eastAsia="Times"/>
                <w:noProof/>
              </w:rPr>
              <w:t>4.3.2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Docker</w:t>
            </w:r>
            <w:r>
              <w:rPr>
                <w:noProof/>
                <w:webHidden/>
              </w:rPr>
              <w:tab/>
            </w:r>
            <w:r>
              <w:rPr>
                <w:noProof/>
                <w:webHidden/>
              </w:rPr>
              <w:fldChar w:fldCharType="begin"/>
            </w:r>
            <w:r>
              <w:rPr>
                <w:noProof/>
                <w:webHidden/>
              </w:rPr>
              <w:instrText xml:space="preserve"> PAGEREF _Toc205887343 \h </w:instrText>
            </w:r>
            <w:r>
              <w:rPr>
                <w:noProof/>
                <w:webHidden/>
              </w:rPr>
            </w:r>
            <w:r>
              <w:rPr>
                <w:noProof/>
                <w:webHidden/>
              </w:rPr>
              <w:fldChar w:fldCharType="separate"/>
            </w:r>
            <w:r>
              <w:rPr>
                <w:noProof/>
                <w:webHidden/>
              </w:rPr>
              <w:t>55</w:t>
            </w:r>
            <w:r>
              <w:rPr>
                <w:noProof/>
                <w:webHidden/>
              </w:rPr>
              <w:fldChar w:fldCharType="end"/>
            </w:r>
          </w:hyperlink>
        </w:p>
        <w:p w14:paraId="61F4D6B0" w14:textId="6B182F6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4" w:history="1">
            <w:r w:rsidRPr="00346C17">
              <w:rPr>
                <w:rStyle w:val="Hyperlink"/>
                <w:rFonts w:eastAsia="Times"/>
                <w:noProof/>
              </w:rPr>
              <w:t>4.3.3</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Config Server</w:t>
            </w:r>
            <w:r>
              <w:rPr>
                <w:noProof/>
                <w:webHidden/>
              </w:rPr>
              <w:tab/>
            </w:r>
            <w:r>
              <w:rPr>
                <w:noProof/>
                <w:webHidden/>
              </w:rPr>
              <w:fldChar w:fldCharType="begin"/>
            </w:r>
            <w:r>
              <w:rPr>
                <w:noProof/>
                <w:webHidden/>
              </w:rPr>
              <w:instrText xml:space="preserve"> PAGEREF _Toc205887344 \h </w:instrText>
            </w:r>
            <w:r>
              <w:rPr>
                <w:noProof/>
                <w:webHidden/>
              </w:rPr>
            </w:r>
            <w:r>
              <w:rPr>
                <w:noProof/>
                <w:webHidden/>
              </w:rPr>
              <w:fldChar w:fldCharType="separate"/>
            </w:r>
            <w:r>
              <w:rPr>
                <w:noProof/>
                <w:webHidden/>
              </w:rPr>
              <w:t>57</w:t>
            </w:r>
            <w:r>
              <w:rPr>
                <w:noProof/>
                <w:webHidden/>
              </w:rPr>
              <w:fldChar w:fldCharType="end"/>
            </w:r>
          </w:hyperlink>
        </w:p>
        <w:p w14:paraId="08DCF5FB" w14:textId="29A978BA"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5" w:history="1">
            <w:r w:rsidRPr="00346C17">
              <w:rPr>
                <w:rStyle w:val="Hyperlink"/>
                <w:rFonts w:eastAsia="Times"/>
                <w:noProof/>
              </w:rPr>
              <w:t>4.3.4</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Client-Side Service Discovery</w:t>
            </w:r>
            <w:r>
              <w:rPr>
                <w:noProof/>
                <w:webHidden/>
              </w:rPr>
              <w:tab/>
            </w:r>
            <w:r>
              <w:rPr>
                <w:noProof/>
                <w:webHidden/>
              </w:rPr>
              <w:fldChar w:fldCharType="begin"/>
            </w:r>
            <w:r>
              <w:rPr>
                <w:noProof/>
                <w:webHidden/>
              </w:rPr>
              <w:instrText xml:space="preserve"> PAGEREF _Toc205887345 \h </w:instrText>
            </w:r>
            <w:r>
              <w:rPr>
                <w:noProof/>
                <w:webHidden/>
              </w:rPr>
            </w:r>
            <w:r>
              <w:rPr>
                <w:noProof/>
                <w:webHidden/>
              </w:rPr>
              <w:fldChar w:fldCharType="separate"/>
            </w:r>
            <w:r>
              <w:rPr>
                <w:noProof/>
                <w:webHidden/>
              </w:rPr>
              <w:t>60</w:t>
            </w:r>
            <w:r>
              <w:rPr>
                <w:noProof/>
                <w:webHidden/>
              </w:rPr>
              <w:fldChar w:fldCharType="end"/>
            </w:r>
          </w:hyperlink>
        </w:p>
        <w:p w14:paraId="1FD56212" w14:textId="5D9536E1"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6" w:history="1">
            <w:r w:rsidRPr="00346C17">
              <w:rPr>
                <w:rStyle w:val="Hyperlink"/>
                <w:rFonts w:eastAsia="Times"/>
                <w:noProof/>
              </w:rPr>
              <w:t>4.3.5</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RESILIENCY</w:t>
            </w:r>
            <w:r>
              <w:rPr>
                <w:noProof/>
                <w:webHidden/>
              </w:rPr>
              <w:tab/>
            </w:r>
            <w:r>
              <w:rPr>
                <w:noProof/>
                <w:webHidden/>
              </w:rPr>
              <w:fldChar w:fldCharType="begin"/>
            </w:r>
            <w:r>
              <w:rPr>
                <w:noProof/>
                <w:webHidden/>
              </w:rPr>
              <w:instrText xml:space="preserve"> PAGEREF _Toc205887346 \h </w:instrText>
            </w:r>
            <w:r>
              <w:rPr>
                <w:noProof/>
                <w:webHidden/>
              </w:rPr>
            </w:r>
            <w:r>
              <w:rPr>
                <w:noProof/>
                <w:webHidden/>
              </w:rPr>
              <w:fldChar w:fldCharType="separate"/>
            </w:r>
            <w:r>
              <w:rPr>
                <w:noProof/>
                <w:webHidden/>
              </w:rPr>
              <w:t>62</w:t>
            </w:r>
            <w:r>
              <w:rPr>
                <w:noProof/>
                <w:webHidden/>
              </w:rPr>
              <w:fldChar w:fldCharType="end"/>
            </w:r>
          </w:hyperlink>
        </w:p>
        <w:p w14:paraId="582015BE" w14:textId="5350DEA6"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7" w:history="1">
            <w:r w:rsidRPr="00346C17">
              <w:rPr>
                <w:rStyle w:val="Hyperlink"/>
                <w:noProof/>
              </w:rPr>
              <w:t>4.3.6</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 xml:space="preserve">Observability </w:t>
            </w:r>
            <w:r w:rsidRPr="00346C17">
              <w:rPr>
                <w:rStyle w:val="Hyperlink"/>
                <w:noProof/>
              </w:rPr>
              <w:t xml:space="preserve">and </w:t>
            </w:r>
            <w:r w:rsidRPr="00346C17">
              <w:rPr>
                <w:rStyle w:val="Hyperlink"/>
                <w:rFonts w:eastAsia="Times"/>
                <w:noProof/>
                <w:lang w:eastAsia="de-DE"/>
              </w:rPr>
              <w:t>Monitoring</w:t>
            </w:r>
            <w:r>
              <w:rPr>
                <w:noProof/>
                <w:webHidden/>
              </w:rPr>
              <w:tab/>
            </w:r>
            <w:r>
              <w:rPr>
                <w:noProof/>
                <w:webHidden/>
              </w:rPr>
              <w:fldChar w:fldCharType="begin"/>
            </w:r>
            <w:r>
              <w:rPr>
                <w:noProof/>
                <w:webHidden/>
              </w:rPr>
              <w:instrText xml:space="preserve"> PAGEREF _Toc205887347 \h </w:instrText>
            </w:r>
            <w:r>
              <w:rPr>
                <w:noProof/>
                <w:webHidden/>
              </w:rPr>
            </w:r>
            <w:r>
              <w:rPr>
                <w:noProof/>
                <w:webHidden/>
              </w:rPr>
              <w:fldChar w:fldCharType="separate"/>
            </w:r>
            <w:r>
              <w:rPr>
                <w:noProof/>
                <w:webHidden/>
              </w:rPr>
              <w:t>64</w:t>
            </w:r>
            <w:r>
              <w:rPr>
                <w:noProof/>
                <w:webHidden/>
              </w:rPr>
              <w:fldChar w:fldCharType="end"/>
            </w:r>
          </w:hyperlink>
        </w:p>
        <w:p w14:paraId="61EF059E" w14:textId="54F4B883"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8" w:history="1">
            <w:r w:rsidRPr="00346C17">
              <w:rPr>
                <w:rStyle w:val="Hyperlink"/>
                <w:noProof/>
              </w:rPr>
              <w:t>4.3.7</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Distributed Tracing</w:t>
            </w:r>
            <w:r>
              <w:rPr>
                <w:noProof/>
                <w:webHidden/>
              </w:rPr>
              <w:tab/>
            </w:r>
            <w:r>
              <w:rPr>
                <w:noProof/>
                <w:webHidden/>
              </w:rPr>
              <w:fldChar w:fldCharType="begin"/>
            </w:r>
            <w:r>
              <w:rPr>
                <w:noProof/>
                <w:webHidden/>
              </w:rPr>
              <w:instrText xml:space="preserve"> PAGEREF _Toc205887348 \h </w:instrText>
            </w:r>
            <w:r>
              <w:rPr>
                <w:noProof/>
                <w:webHidden/>
              </w:rPr>
            </w:r>
            <w:r>
              <w:rPr>
                <w:noProof/>
                <w:webHidden/>
              </w:rPr>
              <w:fldChar w:fldCharType="separate"/>
            </w:r>
            <w:r>
              <w:rPr>
                <w:noProof/>
                <w:webHidden/>
              </w:rPr>
              <w:t>69</w:t>
            </w:r>
            <w:r>
              <w:rPr>
                <w:noProof/>
                <w:webHidden/>
              </w:rPr>
              <w:fldChar w:fldCharType="end"/>
            </w:r>
          </w:hyperlink>
        </w:p>
        <w:p w14:paraId="29B7784F" w14:textId="7389ADB4"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9" w:history="1">
            <w:r w:rsidRPr="00346C17">
              <w:rPr>
                <w:rStyle w:val="Hyperlink"/>
                <w:rFonts w:eastAsia="Times"/>
                <w:noProof/>
                <w:lang w:eastAsia="de-DE"/>
              </w:rPr>
              <w:t>4.3.8</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OpenID Connect, KeyCloak</w:t>
            </w:r>
            <w:r>
              <w:rPr>
                <w:noProof/>
                <w:webHidden/>
              </w:rPr>
              <w:tab/>
            </w:r>
            <w:r>
              <w:rPr>
                <w:noProof/>
                <w:webHidden/>
              </w:rPr>
              <w:fldChar w:fldCharType="begin"/>
            </w:r>
            <w:r>
              <w:rPr>
                <w:noProof/>
                <w:webHidden/>
              </w:rPr>
              <w:instrText xml:space="preserve"> PAGEREF _Toc205887349 \h </w:instrText>
            </w:r>
            <w:r>
              <w:rPr>
                <w:noProof/>
                <w:webHidden/>
              </w:rPr>
            </w:r>
            <w:r>
              <w:rPr>
                <w:noProof/>
                <w:webHidden/>
              </w:rPr>
              <w:fldChar w:fldCharType="separate"/>
            </w:r>
            <w:r>
              <w:rPr>
                <w:noProof/>
                <w:webHidden/>
              </w:rPr>
              <w:t>71</w:t>
            </w:r>
            <w:r>
              <w:rPr>
                <w:noProof/>
                <w:webHidden/>
              </w:rPr>
              <w:fldChar w:fldCharType="end"/>
            </w:r>
          </w:hyperlink>
        </w:p>
        <w:p w14:paraId="7E8F367A" w14:textId="547419EE"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0" w:history="1">
            <w:r w:rsidRPr="00346C17">
              <w:rPr>
                <w:rStyle w:val="Hyperlink"/>
                <w:rFonts w:eastAsia="Times"/>
                <w:noProof/>
                <w:lang w:eastAsia="de-DE"/>
              </w:rPr>
              <w:t>4.3.9</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Event-Driven Micro Services</w:t>
            </w:r>
            <w:r>
              <w:rPr>
                <w:noProof/>
                <w:webHidden/>
              </w:rPr>
              <w:tab/>
            </w:r>
            <w:r>
              <w:rPr>
                <w:noProof/>
                <w:webHidden/>
              </w:rPr>
              <w:fldChar w:fldCharType="begin"/>
            </w:r>
            <w:r>
              <w:rPr>
                <w:noProof/>
                <w:webHidden/>
              </w:rPr>
              <w:instrText xml:space="preserve"> PAGEREF _Toc205887350 \h </w:instrText>
            </w:r>
            <w:r>
              <w:rPr>
                <w:noProof/>
                <w:webHidden/>
              </w:rPr>
            </w:r>
            <w:r>
              <w:rPr>
                <w:noProof/>
                <w:webHidden/>
              </w:rPr>
              <w:fldChar w:fldCharType="separate"/>
            </w:r>
            <w:r>
              <w:rPr>
                <w:noProof/>
                <w:webHidden/>
              </w:rPr>
              <w:t>76</w:t>
            </w:r>
            <w:r>
              <w:rPr>
                <w:noProof/>
                <w:webHidden/>
              </w:rPr>
              <w:fldChar w:fldCharType="end"/>
            </w:r>
          </w:hyperlink>
        </w:p>
        <w:p w14:paraId="5729E6F9" w14:textId="5E067876"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1" w:history="1">
            <w:r w:rsidRPr="00346C17">
              <w:rPr>
                <w:rStyle w:val="Hyperlink"/>
                <w:rFonts w:eastAsia="Times"/>
                <w:noProof/>
                <w:lang w:eastAsia="de-DE"/>
              </w:rPr>
              <w:t>4.3.10</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Kubernetes</w:t>
            </w:r>
            <w:r>
              <w:rPr>
                <w:noProof/>
                <w:webHidden/>
              </w:rPr>
              <w:tab/>
            </w:r>
            <w:r>
              <w:rPr>
                <w:noProof/>
                <w:webHidden/>
              </w:rPr>
              <w:fldChar w:fldCharType="begin"/>
            </w:r>
            <w:r>
              <w:rPr>
                <w:noProof/>
                <w:webHidden/>
              </w:rPr>
              <w:instrText xml:space="preserve"> PAGEREF _Toc205887351 \h </w:instrText>
            </w:r>
            <w:r>
              <w:rPr>
                <w:noProof/>
                <w:webHidden/>
              </w:rPr>
            </w:r>
            <w:r>
              <w:rPr>
                <w:noProof/>
                <w:webHidden/>
              </w:rPr>
              <w:fldChar w:fldCharType="separate"/>
            </w:r>
            <w:r>
              <w:rPr>
                <w:noProof/>
                <w:webHidden/>
              </w:rPr>
              <w:t>78</w:t>
            </w:r>
            <w:r>
              <w:rPr>
                <w:noProof/>
                <w:webHidden/>
              </w:rPr>
              <w:fldChar w:fldCharType="end"/>
            </w:r>
          </w:hyperlink>
        </w:p>
        <w:p w14:paraId="7D8EB3A6" w14:textId="1E88F806"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2" w:history="1">
            <w:r w:rsidRPr="00346C17">
              <w:rPr>
                <w:rStyle w:val="Hyperlink"/>
                <w:noProof/>
              </w:rPr>
              <w:t>4.3.11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Server-Side Service Discovery</w:t>
            </w:r>
            <w:r>
              <w:rPr>
                <w:noProof/>
                <w:webHidden/>
              </w:rPr>
              <w:tab/>
            </w:r>
            <w:r>
              <w:rPr>
                <w:noProof/>
                <w:webHidden/>
              </w:rPr>
              <w:fldChar w:fldCharType="begin"/>
            </w:r>
            <w:r>
              <w:rPr>
                <w:noProof/>
                <w:webHidden/>
              </w:rPr>
              <w:instrText xml:space="preserve"> PAGEREF _Toc205887352 \h </w:instrText>
            </w:r>
            <w:r>
              <w:rPr>
                <w:noProof/>
                <w:webHidden/>
              </w:rPr>
            </w:r>
            <w:r>
              <w:rPr>
                <w:noProof/>
                <w:webHidden/>
              </w:rPr>
              <w:fldChar w:fldCharType="separate"/>
            </w:r>
            <w:r>
              <w:rPr>
                <w:noProof/>
                <w:webHidden/>
              </w:rPr>
              <w:t>81</w:t>
            </w:r>
            <w:r>
              <w:rPr>
                <w:noProof/>
                <w:webHidden/>
              </w:rPr>
              <w:fldChar w:fldCharType="end"/>
            </w:r>
          </w:hyperlink>
        </w:p>
        <w:p w14:paraId="668ED54C" w14:textId="171E4CCC"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3" w:history="1">
            <w:r w:rsidRPr="00346C17">
              <w:rPr>
                <w:rStyle w:val="Hyperlink"/>
                <w:rFonts w:eastAsia="Times"/>
                <w:noProof/>
              </w:rPr>
              <w:t>4.3.12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Postman Collection for Microservices Testing</w:t>
            </w:r>
            <w:r>
              <w:rPr>
                <w:noProof/>
                <w:webHidden/>
              </w:rPr>
              <w:tab/>
            </w:r>
            <w:r>
              <w:rPr>
                <w:noProof/>
                <w:webHidden/>
              </w:rPr>
              <w:fldChar w:fldCharType="begin"/>
            </w:r>
            <w:r>
              <w:rPr>
                <w:noProof/>
                <w:webHidden/>
              </w:rPr>
              <w:instrText xml:space="preserve"> PAGEREF _Toc205887353 \h </w:instrText>
            </w:r>
            <w:r>
              <w:rPr>
                <w:noProof/>
                <w:webHidden/>
              </w:rPr>
            </w:r>
            <w:r>
              <w:rPr>
                <w:noProof/>
                <w:webHidden/>
              </w:rPr>
              <w:fldChar w:fldCharType="separate"/>
            </w:r>
            <w:r>
              <w:rPr>
                <w:noProof/>
                <w:webHidden/>
              </w:rPr>
              <w:t>83</w:t>
            </w:r>
            <w:r>
              <w:rPr>
                <w:noProof/>
                <w:webHidden/>
              </w:rPr>
              <w:fldChar w:fldCharType="end"/>
            </w:r>
          </w:hyperlink>
        </w:p>
        <w:p w14:paraId="1099B754" w14:textId="20CDD458"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54" w:history="1">
            <w:r w:rsidRPr="00346C17">
              <w:rPr>
                <w:rStyle w:val="Hyperlink"/>
                <w:rFonts w:eastAsia="Times"/>
                <w:noProof/>
                <w:lang w:eastAsia="de-DE"/>
              </w:rPr>
              <w:t>5.</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rFonts w:eastAsia="Times"/>
                <w:noProof/>
                <w:lang w:eastAsia="de-DE"/>
              </w:rPr>
              <w:t>CHAPTER – EXPERIMENTATION &amp; RESULTS</w:t>
            </w:r>
            <w:r>
              <w:rPr>
                <w:noProof/>
                <w:webHidden/>
              </w:rPr>
              <w:tab/>
            </w:r>
            <w:r>
              <w:rPr>
                <w:noProof/>
                <w:webHidden/>
              </w:rPr>
              <w:fldChar w:fldCharType="begin"/>
            </w:r>
            <w:r>
              <w:rPr>
                <w:noProof/>
                <w:webHidden/>
              </w:rPr>
              <w:instrText xml:space="preserve"> PAGEREF _Toc205887354 \h </w:instrText>
            </w:r>
            <w:r>
              <w:rPr>
                <w:noProof/>
                <w:webHidden/>
              </w:rPr>
            </w:r>
            <w:r>
              <w:rPr>
                <w:noProof/>
                <w:webHidden/>
              </w:rPr>
              <w:fldChar w:fldCharType="separate"/>
            </w:r>
            <w:r>
              <w:rPr>
                <w:noProof/>
                <w:webHidden/>
              </w:rPr>
              <w:t>84</w:t>
            </w:r>
            <w:r>
              <w:rPr>
                <w:noProof/>
                <w:webHidden/>
              </w:rPr>
              <w:fldChar w:fldCharType="end"/>
            </w:r>
          </w:hyperlink>
        </w:p>
        <w:p w14:paraId="741AC883" w14:textId="32534FAE"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55" w:history="1">
            <w:r w:rsidRPr="00346C17">
              <w:rPr>
                <w:rStyle w:val="Hyperlink"/>
                <w:rFonts w:eastAsia="Times"/>
                <w:noProof/>
                <w:lang w:eastAsia="de-DE"/>
              </w:rPr>
              <w:t>5.1</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lang w:eastAsia="de-DE"/>
              </w:rPr>
              <w:t>Maintainability</w:t>
            </w:r>
            <w:r>
              <w:rPr>
                <w:noProof/>
                <w:webHidden/>
              </w:rPr>
              <w:tab/>
            </w:r>
            <w:r>
              <w:rPr>
                <w:noProof/>
                <w:webHidden/>
              </w:rPr>
              <w:fldChar w:fldCharType="begin"/>
            </w:r>
            <w:r>
              <w:rPr>
                <w:noProof/>
                <w:webHidden/>
              </w:rPr>
              <w:instrText xml:space="preserve"> PAGEREF _Toc205887355 \h </w:instrText>
            </w:r>
            <w:r>
              <w:rPr>
                <w:noProof/>
                <w:webHidden/>
              </w:rPr>
            </w:r>
            <w:r>
              <w:rPr>
                <w:noProof/>
                <w:webHidden/>
              </w:rPr>
              <w:fldChar w:fldCharType="separate"/>
            </w:r>
            <w:r>
              <w:rPr>
                <w:noProof/>
                <w:webHidden/>
              </w:rPr>
              <w:t>84</w:t>
            </w:r>
            <w:r>
              <w:rPr>
                <w:noProof/>
                <w:webHidden/>
              </w:rPr>
              <w:fldChar w:fldCharType="end"/>
            </w:r>
          </w:hyperlink>
        </w:p>
        <w:p w14:paraId="428B2FDE" w14:textId="30B7870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6" w:history="1">
            <w:r w:rsidRPr="00346C17">
              <w:rPr>
                <w:rStyle w:val="Hyperlink"/>
                <w:rFonts w:eastAsia="Times"/>
                <w:noProof/>
                <w:lang w:eastAsia="de-DE"/>
              </w:rPr>
              <w:t>5.1.1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Local Configuration</w:t>
            </w:r>
            <w:r>
              <w:rPr>
                <w:noProof/>
                <w:webHidden/>
              </w:rPr>
              <w:tab/>
            </w:r>
            <w:r>
              <w:rPr>
                <w:noProof/>
                <w:webHidden/>
              </w:rPr>
              <w:fldChar w:fldCharType="begin"/>
            </w:r>
            <w:r>
              <w:rPr>
                <w:noProof/>
                <w:webHidden/>
              </w:rPr>
              <w:instrText xml:space="preserve"> PAGEREF _Toc205887356 \h </w:instrText>
            </w:r>
            <w:r>
              <w:rPr>
                <w:noProof/>
                <w:webHidden/>
              </w:rPr>
            </w:r>
            <w:r>
              <w:rPr>
                <w:noProof/>
                <w:webHidden/>
              </w:rPr>
              <w:fldChar w:fldCharType="separate"/>
            </w:r>
            <w:r>
              <w:rPr>
                <w:noProof/>
                <w:webHidden/>
              </w:rPr>
              <w:t>84</w:t>
            </w:r>
            <w:r>
              <w:rPr>
                <w:noProof/>
                <w:webHidden/>
              </w:rPr>
              <w:fldChar w:fldCharType="end"/>
            </w:r>
          </w:hyperlink>
        </w:p>
        <w:p w14:paraId="70B82F3D" w14:textId="74724C6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7" w:history="1">
            <w:r w:rsidRPr="00346C17">
              <w:rPr>
                <w:rStyle w:val="Hyperlink"/>
                <w:rFonts w:eastAsia="Times"/>
                <w:noProof/>
                <w:lang w:eastAsia="de-DE"/>
              </w:rPr>
              <w:t>5.1.2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Centralized Configuration</w:t>
            </w:r>
            <w:r>
              <w:rPr>
                <w:noProof/>
                <w:webHidden/>
              </w:rPr>
              <w:tab/>
            </w:r>
            <w:r>
              <w:rPr>
                <w:noProof/>
                <w:webHidden/>
              </w:rPr>
              <w:fldChar w:fldCharType="begin"/>
            </w:r>
            <w:r>
              <w:rPr>
                <w:noProof/>
                <w:webHidden/>
              </w:rPr>
              <w:instrText xml:space="preserve"> PAGEREF _Toc205887357 \h </w:instrText>
            </w:r>
            <w:r>
              <w:rPr>
                <w:noProof/>
                <w:webHidden/>
              </w:rPr>
            </w:r>
            <w:r>
              <w:rPr>
                <w:noProof/>
                <w:webHidden/>
              </w:rPr>
              <w:fldChar w:fldCharType="separate"/>
            </w:r>
            <w:r>
              <w:rPr>
                <w:noProof/>
                <w:webHidden/>
              </w:rPr>
              <w:t>90</w:t>
            </w:r>
            <w:r>
              <w:rPr>
                <w:noProof/>
                <w:webHidden/>
              </w:rPr>
              <w:fldChar w:fldCharType="end"/>
            </w:r>
          </w:hyperlink>
        </w:p>
        <w:p w14:paraId="64F91DF6" w14:textId="30E68345"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8" w:history="1">
            <w:r w:rsidRPr="00346C17">
              <w:rPr>
                <w:rStyle w:val="Hyperlink"/>
                <w:noProof/>
              </w:rPr>
              <w:t>5.1.3</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Scalability</w:t>
            </w:r>
            <w:r>
              <w:rPr>
                <w:noProof/>
                <w:webHidden/>
              </w:rPr>
              <w:tab/>
            </w:r>
            <w:r>
              <w:rPr>
                <w:noProof/>
                <w:webHidden/>
              </w:rPr>
              <w:fldChar w:fldCharType="begin"/>
            </w:r>
            <w:r>
              <w:rPr>
                <w:noProof/>
                <w:webHidden/>
              </w:rPr>
              <w:instrText xml:space="preserve"> PAGEREF _Toc205887358 \h </w:instrText>
            </w:r>
            <w:r>
              <w:rPr>
                <w:noProof/>
                <w:webHidden/>
              </w:rPr>
            </w:r>
            <w:r>
              <w:rPr>
                <w:noProof/>
                <w:webHidden/>
              </w:rPr>
              <w:fldChar w:fldCharType="separate"/>
            </w:r>
            <w:r>
              <w:rPr>
                <w:noProof/>
                <w:webHidden/>
              </w:rPr>
              <w:t>93</w:t>
            </w:r>
            <w:r>
              <w:rPr>
                <w:noProof/>
                <w:webHidden/>
              </w:rPr>
              <w:fldChar w:fldCharType="end"/>
            </w:r>
          </w:hyperlink>
        </w:p>
        <w:p w14:paraId="43FF484C" w14:textId="348F7F88"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9" w:history="1">
            <w:r w:rsidRPr="00346C17">
              <w:rPr>
                <w:rStyle w:val="Hyperlink"/>
                <w:rFonts w:eastAsia="Times"/>
                <w:noProof/>
                <w:lang w:eastAsia="de-DE"/>
              </w:rPr>
              <w:t>5.1.4</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_Toc205887359 \h </w:instrText>
            </w:r>
            <w:r>
              <w:rPr>
                <w:noProof/>
                <w:webHidden/>
              </w:rPr>
            </w:r>
            <w:r>
              <w:rPr>
                <w:noProof/>
                <w:webHidden/>
              </w:rPr>
              <w:fldChar w:fldCharType="separate"/>
            </w:r>
            <w:r>
              <w:rPr>
                <w:noProof/>
                <w:webHidden/>
              </w:rPr>
              <w:t>98</w:t>
            </w:r>
            <w:r>
              <w:rPr>
                <w:noProof/>
                <w:webHidden/>
              </w:rPr>
              <w:fldChar w:fldCharType="end"/>
            </w:r>
          </w:hyperlink>
        </w:p>
        <w:p w14:paraId="338574F6" w14:textId="5A3BD55C"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60" w:history="1">
            <w:r w:rsidRPr="00346C17">
              <w:rPr>
                <w:rStyle w:val="Hyperlink"/>
                <w:rFonts w:eastAsia="Times"/>
                <w:noProof/>
                <w:lang w:eastAsia="de-DE"/>
              </w:rPr>
              <w:t>5.1.5</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Local Docker VS Docker Compose</w:t>
            </w:r>
            <w:r>
              <w:rPr>
                <w:noProof/>
                <w:webHidden/>
              </w:rPr>
              <w:tab/>
            </w:r>
            <w:r>
              <w:rPr>
                <w:noProof/>
                <w:webHidden/>
              </w:rPr>
              <w:fldChar w:fldCharType="begin"/>
            </w:r>
            <w:r>
              <w:rPr>
                <w:noProof/>
                <w:webHidden/>
              </w:rPr>
              <w:instrText xml:space="preserve"> PAGEREF _Toc205887360 \h </w:instrText>
            </w:r>
            <w:r>
              <w:rPr>
                <w:noProof/>
                <w:webHidden/>
              </w:rPr>
            </w:r>
            <w:r>
              <w:rPr>
                <w:noProof/>
                <w:webHidden/>
              </w:rPr>
              <w:fldChar w:fldCharType="separate"/>
            </w:r>
            <w:r>
              <w:rPr>
                <w:noProof/>
                <w:webHidden/>
              </w:rPr>
              <w:t>100</w:t>
            </w:r>
            <w:r>
              <w:rPr>
                <w:noProof/>
                <w:webHidden/>
              </w:rPr>
              <w:fldChar w:fldCharType="end"/>
            </w:r>
          </w:hyperlink>
        </w:p>
        <w:p w14:paraId="21E4C3AE" w14:textId="5BC65524"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61" w:history="1">
            <w:r w:rsidRPr="00346C17">
              <w:rPr>
                <w:rStyle w:val="Hyperlink"/>
                <w:rFonts w:eastAsia="Times"/>
                <w:noProof/>
                <w:lang w:eastAsia="de-DE"/>
              </w:rPr>
              <w:t>5.1.6</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Local Libraries VS Shared Libraries</w:t>
            </w:r>
            <w:r>
              <w:rPr>
                <w:noProof/>
                <w:webHidden/>
              </w:rPr>
              <w:tab/>
            </w:r>
            <w:r>
              <w:rPr>
                <w:noProof/>
                <w:webHidden/>
              </w:rPr>
              <w:fldChar w:fldCharType="begin"/>
            </w:r>
            <w:r>
              <w:rPr>
                <w:noProof/>
                <w:webHidden/>
              </w:rPr>
              <w:instrText xml:space="preserve"> PAGEREF _Toc205887361 \h </w:instrText>
            </w:r>
            <w:r>
              <w:rPr>
                <w:noProof/>
                <w:webHidden/>
              </w:rPr>
            </w:r>
            <w:r>
              <w:rPr>
                <w:noProof/>
                <w:webHidden/>
              </w:rPr>
              <w:fldChar w:fldCharType="separate"/>
            </w:r>
            <w:r>
              <w:rPr>
                <w:noProof/>
                <w:webHidden/>
              </w:rPr>
              <w:t>102</w:t>
            </w:r>
            <w:r>
              <w:rPr>
                <w:noProof/>
                <w:webHidden/>
              </w:rPr>
              <w:fldChar w:fldCharType="end"/>
            </w:r>
          </w:hyperlink>
        </w:p>
        <w:p w14:paraId="6033BA88" w14:textId="0FEB049A"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62" w:history="1">
            <w:r w:rsidRPr="00346C17">
              <w:rPr>
                <w:rStyle w:val="Hyperlink"/>
                <w:rFonts w:eastAsia="Times"/>
                <w:noProof/>
                <w:lang w:eastAsia="de-DE"/>
              </w:rPr>
              <w:t>5.1.7</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Kubernetes VS Helm</w:t>
            </w:r>
            <w:r>
              <w:rPr>
                <w:noProof/>
                <w:webHidden/>
              </w:rPr>
              <w:tab/>
            </w:r>
            <w:r>
              <w:rPr>
                <w:noProof/>
                <w:webHidden/>
              </w:rPr>
              <w:fldChar w:fldCharType="begin"/>
            </w:r>
            <w:r>
              <w:rPr>
                <w:noProof/>
                <w:webHidden/>
              </w:rPr>
              <w:instrText xml:space="preserve"> PAGEREF _Toc205887362 \h </w:instrText>
            </w:r>
            <w:r>
              <w:rPr>
                <w:noProof/>
                <w:webHidden/>
              </w:rPr>
            </w:r>
            <w:r>
              <w:rPr>
                <w:noProof/>
                <w:webHidden/>
              </w:rPr>
              <w:fldChar w:fldCharType="separate"/>
            </w:r>
            <w:r>
              <w:rPr>
                <w:noProof/>
                <w:webHidden/>
              </w:rPr>
              <w:t>105</w:t>
            </w:r>
            <w:r>
              <w:rPr>
                <w:noProof/>
                <w:webHidden/>
              </w:rPr>
              <w:fldChar w:fldCharType="end"/>
            </w:r>
          </w:hyperlink>
        </w:p>
        <w:p w14:paraId="3B87E8D2" w14:textId="456B0109"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63" w:history="1">
            <w:r w:rsidRPr="00346C17">
              <w:rPr>
                <w:rStyle w:val="Hyperlink"/>
                <w:rFonts w:eastAsia="Times"/>
                <w:noProof/>
                <w:lang w:eastAsia="de-DE"/>
              </w:rPr>
              <w:t>5.2</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lang w:eastAsia="de-DE"/>
              </w:rPr>
              <w:t>Result</w:t>
            </w:r>
            <w:r>
              <w:rPr>
                <w:noProof/>
                <w:webHidden/>
              </w:rPr>
              <w:tab/>
            </w:r>
            <w:r>
              <w:rPr>
                <w:noProof/>
                <w:webHidden/>
              </w:rPr>
              <w:fldChar w:fldCharType="begin"/>
            </w:r>
            <w:r>
              <w:rPr>
                <w:noProof/>
                <w:webHidden/>
              </w:rPr>
              <w:instrText xml:space="preserve"> PAGEREF _Toc205887363 \h </w:instrText>
            </w:r>
            <w:r>
              <w:rPr>
                <w:noProof/>
                <w:webHidden/>
              </w:rPr>
            </w:r>
            <w:r>
              <w:rPr>
                <w:noProof/>
                <w:webHidden/>
              </w:rPr>
              <w:fldChar w:fldCharType="separate"/>
            </w:r>
            <w:r>
              <w:rPr>
                <w:noProof/>
                <w:webHidden/>
              </w:rPr>
              <w:t>107</w:t>
            </w:r>
            <w:r>
              <w:rPr>
                <w:noProof/>
                <w:webHidden/>
              </w:rPr>
              <w:fldChar w:fldCharType="end"/>
            </w:r>
          </w:hyperlink>
        </w:p>
        <w:p w14:paraId="67FB8BF7" w14:textId="4872CC07"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64" w:history="1">
            <w:r w:rsidRPr="00346C17">
              <w:rPr>
                <w:rStyle w:val="Hyperlink"/>
                <w:rFonts w:eastAsia="Times"/>
                <w:noProof/>
              </w:rPr>
              <w:t>6.</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rFonts w:eastAsia="Times"/>
                <w:noProof/>
              </w:rPr>
              <w:t>CONCLUSION and Future work</w:t>
            </w:r>
            <w:r>
              <w:rPr>
                <w:noProof/>
                <w:webHidden/>
              </w:rPr>
              <w:tab/>
            </w:r>
            <w:r>
              <w:rPr>
                <w:noProof/>
                <w:webHidden/>
              </w:rPr>
              <w:fldChar w:fldCharType="begin"/>
            </w:r>
            <w:r>
              <w:rPr>
                <w:noProof/>
                <w:webHidden/>
              </w:rPr>
              <w:instrText xml:space="preserve"> PAGEREF _Toc205887364 \h </w:instrText>
            </w:r>
            <w:r>
              <w:rPr>
                <w:noProof/>
                <w:webHidden/>
              </w:rPr>
            </w:r>
            <w:r>
              <w:rPr>
                <w:noProof/>
                <w:webHidden/>
              </w:rPr>
              <w:fldChar w:fldCharType="separate"/>
            </w:r>
            <w:r>
              <w:rPr>
                <w:noProof/>
                <w:webHidden/>
              </w:rPr>
              <w:t>107</w:t>
            </w:r>
            <w:r>
              <w:rPr>
                <w:noProof/>
                <w:webHidden/>
              </w:rPr>
              <w:fldChar w:fldCharType="end"/>
            </w:r>
          </w:hyperlink>
        </w:p>
        <w:p w14:paraId="38356E1A" w14:textId="567A563B" w:rsidR="002B6551" w:rsidRDefault="002B655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65" w:history="1">
            <w:r w:rsidRPr="00346C17">
              <w:rPr>
                <w:rStyle w:val="Hyperlink"/>
                <w:noProof/>
              </w:rPr>
              <w:t>List of Figures</w:t>
            </w:r>
            <w:r>
              <w:rPr>
                <w:noProof/>
                <w:webHidden/>
              </w:rPr>
              <w:tab/>
            </w:r>
            <w:r>
              <w:rPr>
                <w:noProof/>
                <w:webHidden/>
              </w:rPr>
              <w:fldChar w:fldCharType="begin"/>
            </w:r>
            <w:r>
              <w:rPr>
                <w:noProof/>
                <w:webHidden/>
              </w:rPr>
              <w:instrText xml:space="preserve"> PAGEREF _Toc205887365 \h </w:instrText>
            </w:r>
            <w:r>
              <w:rPr>
                <w:noProof/>
                <w:webHidden/>
              </w:rPr>
            </w:r>
            <w:r>
              <w:rPr>
                <w:noProof/>
                <w:webHidden/>
              </w:rPr>
              <w:fldChar w:fldCharType="separate"/>
            </w:r>
            <w:r>
              <w:rPr>
                <w:noProof/>
                <w:webHidden/>
              </w:rPr>
              <w:t>111</w:t>
            </w:r>
            <w:r>
              <w:rPr>
                <w:noProof/>
                <w:webHidden/>
              </w:rPr>
              <w:fldChar w:fldCharType="end"/>
            </w:r>
          </w:hyperlink>
        </w:p>
        <w:p w14:paraId="74CDC072" w14:textId="0AA4EF4C" w:rsidR="002B6551" w:rsidRDefault="002B655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66" w:history="1">
            <w:r w:rsidRPr="00346C17">
              <w:rPr>
                <w:rStyle w:val="Hyperlink"/>
                <w:noProof/>
              </w:rPr>
              <w:t>List of Tables</w:t>
            </w:r>
            <w:r>
              <w:rPr>
                <w:noProof/>
                <w:webHidden/>
              </w:rPr>
              <w:tab/>
            </w:r>
            <w:r>
              <w:rPr>
                <w:noProof/>
                <w:webHidden/>
              </w:rPr>
              <w:fldChar w:fldCharType="begin"/>
            </w:r>
            <w:r>
              <w:rPr>
                <w:noProof/>
                <w:webHidden/>
              </w:rPr>
              <w:instrText xml:space="preserve"> PAGEREF _Toc205887366 \h </w:instrText>
            </w:r>
            <w:r>
              <w:rPr>
                <w:noProof/>
                <w:webHidden/>
              </w:rPr>
            </w:r>
            <w:r>
              <w:rPr>
                <w:noProof/>
                <w:webHidden/>
              </w:rPr>
              <w:fldChar w:fldCharType="separate"/>
            </w:r>
            <w:r>
              <w:rPr>
                <w:noProof/>
                <w:webHidden/>
              </w:rPr>
              <w:t>113</w:t>
            </w:r>
            <w:r>
              <w:rPr>
                <w:noProof/>
                <w:webHidden/>
              </w:rPr>
              <w:fldChar w:fldCharType="end"/>
            </w:r>
          </w:hyperlink>
        </w:p>
        <w:p w14:paraId="145CCFED" w14:textId="76DCA348" w:rsidR="002B6551" w:rsidRDefault="002B655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67" w:history="1">
            <w:r w:rsidRPr="00346C17">
              <w:rPr>
                <w:rStyle w:val="Hyperlink"/>
                <w:noProof/>
              </w:rPr>
              <w:t>Appendix and Bibliography</w:t>
            </w:r>
            <w:r>
              <w:rPr>
                <w:noProof/>
                <w:webHidden/>
              </w:rPr>
              <w:tab/>
            </w:r>
            <w:r>
              <w:rPr>
                <w:noProof/>
                <w:webHidden/>
              </w:rPr>
              <w:fldChar w:fldCharType="begin"/>
            </w:r>
            <w:r>
              <w:rPr>
                <w:noProof/>
                <w:webHidden/>
              </w:rPr>
              <w:instrText xml:space="preserve"> PAGEREF _Toc205887367 \h </w:instrText>
            </w:r>
            <w:r>
              <w:rPr>
                <w:noProof/>
                <w:webHidden/>
              </w:rPr>
            </w:r>
            <w:r>
              <w:rPr>
                <w:noProof/>
                <w:webHidden/>
              </w:rPr>
              <w:fldChar w:fldCharType="separate"/>
            </w:r>
            <w:r>
              <w:rPr>
                <w:noProof/>
                <w:webHidden/>
              </w:rPr>
              <w:t>114</w:t>
            </w:r>
            <w:r>
              <w:rPr>
                <w:noProof/>
                <w:webHidden/>
              </w:rPr>
              <w:fldChar w:fldCharType="end"/>
            </w:r>
          </w:hyperlink>
        </w:p>
        <w:p w14:paraId="0251BAD4" w14:textId="47A169F9" w:rsidR="00846F28" w:rsidRPr="0032445A" w:rsidRDefault="00846F28">
          <w:pPr>
            <w:rPr>
              <w:sz w:val="22"/>
              <w:szCs w:val="22"/>
            </w:rPr>
          </w:pPr>
          <w:r w:rsidRPr="0032445A">
            <w:rPr>
              <w:b/>
              <w:bCs/>
              <w:sz w:val="22"/>
              <w:szCs w:val="22"/>
            </w:rPr>
            <w:fldChar w:fldCharType="end"/>
          </w:r>
        </w:p>
      </w:sdtContent>
    </w:sdt>
    <w:p w14:paraId="449512B6" w14:textId="77777777" w:rsidR="002432D7" w:rsidRPr="0032445A" w:rsidRDefault="002432D7" w:rsidP="00EF3867">
      <w:pPr>
        <w:pStyle w:val="FHCWDAInhaltsverzeichnis"/>
        <w:rPr>
          <w:lang w:val="en-US"/>
        </w:rPr>
        <w:sectPr w:rsidR="002432D7" w:rsidRPr="0032445A" w:rsidSect="00971DC2">
          <w:pgSz w:w="11907" w:h="16840" w:code="9"/>
          <w:pgMar w:top="1134" w:right="1418" w:bottom="1134" w:left="1701" w:header="567" w:footer="1134" w:gutter="0"/>
          <w:pgNumType w:fmt="lowerRoman"/>
          <w:cols w:space="720"/>
        </w:sectPr>
      </w:pPr>
    </w:p>
    <w:p w14:paraId="5EA1C2F1" w14:textId="66884723" w:rsidR="002432D7" w:rsidRPr="0032445A" w:rsidRDefault="00E46577" w:rsidP="00F95D80">
      <w:pPr>
        <w:pStyle w:val="Heading1"/>
      </w:pPr>
      <w:bookmarkStart w:id="3" w:name="_Toc205887303"/>
      <w:r w:rsidRPr="0032445A">
        <w:lastRenderedPageBreak/>
        <w:t>CHAPTER –</w:t>
      </w:r>
      <w:r w:rsidR="00CD4024" w:rsidRPr="0032445A">
        <w:t xml:space="preserve"> </w:t>
      </w:r>
      <w:r w:rsidR="002432D7" w:rsidRPr="0032445A">
        <w:t>INTRODUCTION</w:t>
      </w:r>
      <w:bookmarkEnd w:id="3"/>
      <w:r w:rsidR="002432D7" w:rsidRPr="0032445A">
        <w:t xml:space="preserve"> </w:t>
      </w:r>
    </w:p>
    <w:p w14:paraId="43692384" w14:textId="41EA7BFC" w:rsidR="002432D7" w:rsidRPr="0032445A" w:rsidRDefault="002432D7" w:rsidP="002432D7">
      <w:pPr>
        <w:pStyle w:val="Heading2"/>
        <w:rPr>
          <w:rFonts w:eastAsia="Times"/>
        </w:rPr>
      </w:pPr>
      <w:bookmarkStart w:id="4" w:name="_Toc205887304"/>
      <w:r w:rsidRPr="0032445A">
        <w:rPr>
          <w:rFonts w:eastAsia="Times"/>
        </w:rPr>
        <w:t xml:space="preserve">Background </w:t>
      </w:r>
      <w:r w:rsidR="007C524D" w:rsidRPr="0032445A">
        <w:rPr>
          <w:rFonts w:eastAsia="Times"/>
        </w:rPr>
        <w:t>A</w:t>
      </w:r>
      <w:r w:rsidRPr="0032445A">
        <w:rPr>
          <w:rFonts w:eastAsia="Times"/>
        </w:rPr>
        <w:t>nd Motivation</w:t>
      </w:r>
      <w:bookmarkEnd w:id="4"/>
      <w:r w:rsidRPr="0032445A">
        <w:rPr>
          <w:rFonts w:eastAsia="Times"/>
        </w:rPr>
        <w:t xml:space="preserve"> </w:t>
      </w:r>
    </w:p>
    <w:p w14:paraId="7F49E55E" w14:textId="77777777" w:rsidR="002432D7" w:rsidRPr="0032445A" w:rsidRDefault="00B43ACF" w:rsidP="00AA16FE">
      <w:pPr>
        <w:pStyle w:val="Heading3"/>
      </w:pPr>
      <w:bookmarkStart w:id="5" w:name="_Toc205887305"/>
      <w:r w:rsidRPr="0032445A">
        <w:rPr>
          <w:rFonts w:eastAsia="Times"/>
        </w:rPr>
        <w:t>Introduction</w:t>
      </w:r>
      <w:r w:rsidR="001A43F2" w:rsidRPr="0032445A">
        <w:rPr>
          <w:rFonts w:eastAsia="Times"/>
        </w:rPr>
        <w:t xml:space="preserve"> </w:t>
      </w:r>
      <w:r w:rsidRPr="0032445A">
        <w:rPr>
          <w:rFonts w:eastAsia="Times"/>
        </w:rPr>
        <w:t>t</w:t>
      </w:r>
      <w:r w:rsidR="008616C8" w:rsidRPr="0032445A">
        <w:rPr>
          <w:rFonts w:eastAsia="Times"/>
        </w:rPr>
        <w:t>o M</w:t>
      </w:r>
      <w:r w:rsidR="00AA16FE" w:rsidRPr="0032445A">
        <w:rPr>
          <w:rFonts w:eastAsia="Times"/>
        </w:rPr>
        <w:t>icroservices</w:t>
      </w:r>
      <w:bookmarkEnd w:id="5"/>
    </w:p>
    <w:p w14:paraId="7FFB0B8A" w14:textId="5CB6A1B5" w:rsidR="000A4B7C" w:rsidRPr="0032445A" w:rsidRDefault="000A4B7C" w:rsidP="000A4B7C">
      <w:pPr>
        <w:spacing w:after="0" w:line="240" w:lineRule="auto"/>
        <w:jc w:val="left"/>
        <w:rPr>
          <w:rFonts w:eastAsia="Times"/>
          <w:sz w:val="22"/>
          <w:szCs w:val="22"/>
          <w:lang w:eastAsia="de-DE"/>
        </w:rPr>
      </w:pPr>
    </w:p>
    <w:p w14:paraId="63E63673" w14:textId="35553180" w:rsidR="00B06035" w:rsidRPr="0032445A" w:rsidRDefault="00B06035" w:rsidP="002F22F0">
      <w:pPr>
        <w:pStyle w:val="Text"/>
      </w:pPr>
      <w:r w:rsidRPr="0032445A">
        <w:t xml:space="preserve">For numerous years, applications were structured as </w:t>
      </w:r>
      <w:r w:rsidR="002F22F0" w:rsidRPr="0032445A">
        <w:t xml:space="preserve">monoliths as </w:t>
      </w:r>
      <w:r w:rsidRPr="0032445A">
        <w:t>a singular deployable entity that is simple to manage at a small scale but becomes increasingly inflexible as complexity and team size expand.</w:t>
      </w:r>
      <w:r w:rsidR="002F22F0" w:rsidRPr="0032445A">
        <w:t xml:space="preserve"> </w:t>
      </w:r>
      <w:r w:rsidRPr="0032445A">
        <w:t>Microservices offer an alternative architecture: a system made up of small, self-sufficient services, each corresponding to a specific business capability, capable of independent deployment, and communicating through lightweight protocols commonly HTT</w:t>
      </w:r>
      <w:r w:rsidR="002F22F0" w:rsidRPr="0032445A">
        <w:t>P. The</w:t>
      </w:r>
      <w:r w:rsidRPr="0032445A">
        <w:t xml:space="preserve"> objective is to decouple release cycles, enable teams to operate more swiftly, and scale only the critical areas that require it. [1][2]</w:t>
      </w:r>
    </w:p>
    <w:p w14:paraId="7B1C0C05" w14:textId="77777777" w:rsidR="00B06035" w:rsidRPr="0032445A" w:rsidRDefault="00B06035" w:rsidP="00B06035">
      <w:pPr>
        <w:pStyle w:val="Text"/>
      </w:pPr>
    </w:p>
    <w:p w14:paraId="27F53151" w14:textId="612E2441" w:rsidR="00B06035" w:rsidRPr="0032445A" w:rsidRDefault="00B06035" w:rsidP="00181184">
      <w:pPr>
        <w:pStyle w:val="Text"/>
      </w:pPr>
      <w:r w:rsidRPr="0032445A">
        <w:t>A fundamental tenet is the database-per-service approach: each service possesses its own data store and shares data solely through its API. This minimizes coupling and allows for independent evolution, but it also transfers the responsibility for data consistency (e.g., sagas, outbox, change-data-capture) to the service boundaries</w:t>
      </w:r>
      <w:r w:rsidR="002F22F0" w:rsidRPr="0032445A">
        <w:t xml:space="preserve"> </w:t>
      </w:r>
      <w:r w:rsidRPr="0032445A">
        <w:t>tradeoffs that every microservice architecture must address explicitly. [3]</w:t>
      </w:r>
    </w:p>
    <w:p w14:paraId="388D0D7E" w14:textId="77777777" w:rsidR="00181184" w:rsidRPr="0032445A" w:rsidRDefault="00181184" w:rsidP="00181184">
      <w:pPr>
        <w:pStyle w:val="Text"/>
      </w:pPr>
    </w:p>
    <w:p w14:paraId="653B9A54" w14:textId="6AF13100" w:rsidR="00B06035" w:rsidRPr="0032445A" w:rsidRDefault="00B06035" w:rsidP="00B06035">
      <w:pPr>
        <w:pStyle w:val="Text"/>
      </w:pPr>
      <w:r w:rsidRPr="0032445A">
        <w:t>In practice, teams encapsulate services within containers and frequently deploy them on Kubernetes, which automates deployment, scaling, and service management across clusters. While Kubernetes is not a necessity for microservices, it has emerged as a prevalent runtime for extensive fleets due to its declarative model and ecosystem. [4]</w:t>
      </w:r>
    </w:p>
    <w:p w14:paraId="332B9A3A" w14:textId="77777777" w:rsidR="00B06035" w:rsidRPr="0032445A" w:rsidRDefault="00B06035" w:rsidP="00B06035">
      <w:pPr>
        <w:pStyle w:val="Text"/>
      </w:pPr>
    </w:p>
    <w:p w14:paraId="1FBAEE1A" w14:textId="7539CDB5" w:rsidR="00C76A8E" w:rsidRPr="0032445A" w:rsidRDefault="00B06035" w:rsidP="00B06035">
      <w:pPr>
        <w:pStyle w:val="Text"/>
      </w:pPr>
      <w:r w:rsidRPr="0032445A">
        <w:t>Modernization seldom occurs in a “big bang” manner. Organizations implement the Strangler Fig pattern as shown in fig 1 to gradually phase out legacy modules: they introduce a fade, redirect traffic for a specific domain segment to a new service, iterate, and slowly decommission the legacy core. This approach mitigates risk and facilitates incremental learning throughout the decomposition process. [5]</w:t>
      </w:r>
    </w:p>
    <w:p w14:paraId="293B2CD6" w14:textId="5674EB84" w:rsidR="00E16F52" w:rsidRPr="0032445A" w:rsidRDefault="00B06035" w:rsidP="00C160F5">
      <w:pPr>
        <w:pStyle w:val="Text"/>
      </w:pPr>
      <w:r w:rsidRPr="0032445A">
        <w:lastRenderedPageBreak/>
        <mc:AlternateContent>
          <mc:Choice Requires="wps">
            <w:drawing>
              <wp:anchor distT="0" distB="0" distL="114300" distR="114300" simplePos="0" relativeHeight="252016640" behindDoc="0" locked="0" layoutInCell="1" allowOverlap="1" wp14:anchorId="3135D708" wp14:editId="12754876">
                <wp:simplePos x="0" y="0"/>
                <wp:positionH relativeFrom="margin">
                  <wp:align>right</wp:align>
                </wp:positionH>
                <wp:positionV relativeFrom="paragraph">
                  <wp:posOffset>2428875</wp:posOffset>
                </wp:positionV>
                <wp:extent cx="5578475" cy="635"/>
                <wp:effectExtent l="0" t="0" r="3175" b="0"/>
                <wp:wrapSquare wrapText="bothSides"/>
                <wp:docPr id="93275943" name="Text Box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884B45C" w14:textId="33564752" w:rsidR="00B06035" w:rsidRPr="0032445A" w:rsidRDefault="00B06035" w:rsidP="00B06035">
                            <w:pPr>
                              <w:pStyle w:val="Caption"/>
                              <w:rPr>
                                <w:rFonts w:eastAsia="Times"/>
                                <w:sz w:val="22"/>
                                <w:szCs w:val="22"/>
                                <w:lang w:eastAsia="de-DE"/>
                              </w:rPr>
                            </w:pPr>
                            <w:bookmarkStart w:id="6" w:name="_Toc205883400"/>
                            <w:r w:rsidRPr="0032445A">
                              <w:t xml:space="preserve">Figure </w:t>
                            </w:r>
                            <w:r w:rsidRPr="0032445A">
                              <w:fldChar w:fldCharType="begin"/>
                            </w:r>
                            <w:r w:rsidRPr="0032445A">
                              <w:instrText xml:space="preserve"> SEQ Figure \* ARABIC </w:instrText>
                            </w:r>
                            <w:r w:rsidRPr="0032445A">
                              <w:fldChar w:fldCharType="separate"/>
                            </w:r>
                            <w:r w:rsidR="00EA6001" w:rsidRPr="0032445A">
                              <w:t>1</w:t>
                            </w:r>
                            <w:r w:rsidRPr="0032445A">
                              <w:fldChar w:fldCharType="end"/>
                            </w:r>
                            <w:r w:rsidRPr="0032445A">
                              <w:t>: Strangler Fig pattern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35D708" id="_x0000_t202" coordsize="21600,21600" o:spt="202" path="m,l,21600r21600,l21600,xe">
                <v:stroke joinstyle="miter"/>
                <v:path gradientshapeok="t" o:connecttype="rect"/>
              </v:shapetype>
              <v:shape id="Text Box 1" o:spid="_x0000_s1026" type="#_x0000_t202" style="position:absolute;left:0;text-align:left;margin-left:388.05pt;margin-top:191.25pt;width:439.25pt;height:.05pt;z-index:252016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" stroked="f">
                <v:textbox style="mso-fit-shape-to-text:t" inset="0,0,0,0">
                  <w:txbxContent>
                    <w:p w14:paraId="5884B45C" w14:textId="33564752" w:rsidR="00B06035" w:rsidRPr="0032445A" w:rsidRDefault="00B06035" w:rsidP="00B06035">
                      <w:pPr>
                        <w:pStyle w:val="Caption"/>
                        <w:rPr>
                          <w:rFonts w:eastAsia="Times"/>
                          <w:sz w:val="22"/>
                          <w:szCs w:val="22"/>
                          <w:lang w:eastAsia="de-DE"/>
                        </w:rPr>
                      </w:pPr>
                      <w:bookmarkStart w:id="7" w:name="_Toc205883400"/>
                      <w:r w:rsidRPr="0032445A">
                        <w:t xml:space="preserve">Figure </w:t>
                      </w:r>
                      <w:r w:rsidRPr="0032445A">
                        <w:fldChar w:fldCharType="begin"/>
                      </w:r>
                      <w:r w:rsidRPr="0032445A">
                        <w:instrText xml:space="preserve"> SEQ Figure \* ARABIC </w:instrText>
                      </w:r>
                      <w:r w:rsidRPr="0032445A">
                        <w:fldChar w:fldCharType="separate"/>
                      </w:r>
                      <w:r w:rsidR="00EA6001" w:rsidRPr="0032445A">
                        <w:t>1</w:t>
                      </w:r>
                      <w:r w:rsidRPr="0032445A">
                        <w:fldChar w:fldCharType="end"/>
                      </w:r>
                      <w:r w:rsidRPr="0032445A">
                        <w:t>: Strangler Fig pattern</w:t>
                      </w:r>
                      <w:bookmarkEnd w:id="7"/>
                    </w:p>
                  </w:txbxContent>
                </v:textbox>
                <w10:wrap type="square" anchorx="margin"/>
              </v:shape>
            </w:pict>
          </mc:Fallback>
        </mc:AlternateContent>
      </w:r>
      <w:r w:rsidRPr="0032445A">
        <w:drawing>
          <wp:anchor distT="0" distB="0" distL="114300" distR="114300" simplePos="0" relativeHeight="252014592" behindDoc="0" locked="0" layoutInCell="1" allowOverlap="1" wp14:anchorId="01550FAA" wp14:editId="5D2C14A7">
            <wp:simplePos x="1152525" y="1447800"/>
            <wp:positionH relativeFrom="margin">
              <wp:align>center</wp:align>
            </wp:positionH>
            <wp:positionV relativeFrom="margin">
              <wp:align>top</wp:align>
            </wp:positionV>
            <wp:extent cx="5578475" cy="2103120"/>
            <wp:effectExtent l="76200" t="76200" r="136525" b="125730"/>
            <wp:wrapSquare wrapText="bothSides"/>
            <wp:docPr id="1626598165" name="Picture 1" descr="A group of trees with v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8165" name="Picture 1" descr="A group of trees with vin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8475" cy="2103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B4F79" w:rsidRPr="0032445A">
        <w:tab/>
      </w:r>
    </w:p>
    <w:p w14:paraId="59E9522E" w14:textId="753E6E4A" w:rsidR="00CA2E86" w:rsidRPr="0032445A" w:rsidRDefault="007852F3" w:rsidP="00CA2E86">
      <w:pPr>
        <w:pStyle w:val="Heading3"/>
        <w:rPr>
          <w:rFonts w:eastAsia="Times"/>
        </w:rPr>
      </w:pPr>
      <w:bookmarkStart w:id="8" w:name="_Toc205887306"/>
      <w:r w:rsidRPr="0032445A">
        <w:rPr>
          <w:rFonts w:eastAsia="Times"/>
        </w:rPr>
        <w:t>W</w:t>
      </w:r>
      <w:r w:rsidR="00846F28" w:rsidRPr="0032445A">
        <w:rPr>
          <w:rFonts w:eastAsia="Times"/>
        </w:rPr>
        <w:t>hy</w:t>
      </w:r>
      <w:r w:rsidR="00CA2E86" w:rsidRPr="0032445A">
        <w:rPr>
          <w:rFonts w:eastAsia="Times"/>
        </w:rPr>
        <w:t xml:space="preserve"> </w:t>
      </w:r>
      <w:r w:rsidR="006F1B27" w:rsidRPr="0032445A">
        <w:rPr>
          <w:rFonts w:eastAsia="Times"/>
        </w:rPr>
        <w:t>C</w:t>
      </w:r>
      <w:r w:rsidR="00846F28" w:rsidRPr="0032445A">
        <w:rPr>
          <w:rFonts w:eastAsia="Times"/>
        </w:rPr>
        <w:t xml:space="preserve">onfiguration </w:t>
      </w:r>
      <w:r w:rsidR="006F1B27" w:rsidRPr="0032445A">
        <w:rPr>
          <w:rFonts w:eastAsia="Times"/>
        </w:rPr>
        <w:t>M</w:t>
      </w:r>
      <w:r w:rsidR="00846F28" w:rsidRPr="0032445A">
        <w:rPr>
          <w:rFonts w:eastAsia="Times"/>
        </w:rPr>
        <w:t>anagement</w:t>
      </w:r>
      <w:bookmarkEnd w:id="8"/>
      <w:r w:rsidR="00846F28" w:rsidRPr="0032445A">
        <w:rPr>
          <w:rFonts w:eastAsia="Times"/>
        </w:rPr>
        <w:t xml:space="preserve"> </w:t>
      </w:r>
    </w:p>
    <w:p w14:paraId="7C7010D1" w14:textId="60081BC7" w:rsidR="003149D0" w:rsidRPr="0032445A" w:rsidRDefault="003149D0" w:rsidP="003149D0">
      <w:pPr>
        <w:pStyle w:val="Text"/>
      </w:pPr>
      <w:r w:rsidRPr="0032445A">
        <w:t>In microservices, configuration</w:t>
      </w:r>
      <w:r w:rsidR="00D32BB7" w:rsidRPr="0032445A">
        <w:t xml:space="preserve"> </w:t>
      </w:r>
      <w:r w:rsidRPr="0032445A">
        <w:t>comprising service endpoints, credentials, feature flags, rate limits, circuit-breaker thresholds, and policy rules</w:t>
      </w:r>
      <w:r w:rsidR="00D32BB7" w:rsidRPr="0032445A">
        <w:t xml:space="preserve"> </w:t>
      </w:r>
      <w:r w:rsidRPr="0032445A">
        <w:t>functions as the real-time control plane of the system. In contrast to code, configuration experiences changes at a significantly higher frequency and necessitate consistent application across numerous independently deployed services and environments. Inadequately managed configuration can result in drift, inconsistent behavior during scaling, security vulnerabilities, and prolonged incident recovery; conversely, well-managed configuration reduces change lead time, enhances reliability, and facilitates auditable rollbacks. [1][2]</w:t>
      </w:r>
    </w:p>
    <w:p w14:paraId="6C63B1E8" w14:textId="5445066B" w:rsidR="003149D0" w:rsidRPr="0032445A" w:rsidRDefault="003149D0" w:rsidP="003149D0">
      <w:pPr>
        <w:pStyle w:val="Text"/>
      </w:pPr>
      <w:r w:rsidRPr="0032445A">
        <w:t>Key challenges.</w:t>
      </w:r>
    </w:p>
    <w:p w14:paraId="551D1873" w14:textId="1B2B75DF" w:rsidR="003149D0" w:rsidRPr="0032445A" w:rsidRDefault="003149D0" w:rsidP="003149D0">
      <w:pPr>
        <w:pStyle w:val="Text"/>
        <w:numPr>
          <w:ilvl w:val="0"/>
          <w:numId w:val="76"/>
        </w:numPr>
      </w:pPr>
      <w:r w:rsidRPr="0032445A">
        <w:t>Decentralization and drift: When each service maintains its own configuration, values can diverge across instances and environments, making synchronized rollouts prone to errors. [1]</w:t>
      </w:r>
    </w:p>
    <w:p w14:paraId="22F6959D" w14:textId="6F3D9A28" w:rsidR="003149D0" w:rsidRPr="0032445A" w:rsidRDefault="003149D0" w:rsidP="003149D0">
      <w:pPr>
        <w:pStyle w:val="Text"/>
        <w:numPr>
          <w:ilvl w:val="0"/>
          <w:numId w:val="76"/>
        </w:numPr>
      </w:pPr>
      <w:r w:rsidRPr="0032445A">
        <w:t>Environment matrices: Development, testing, staging, and production environments each necessitate unique settings; duplicating files does not scale effectively and complicates governance. [1]</w:t>
      </w:r>
    </w:p>
    <w:p w14:paraId="68D67FD9" w14:textId="77777777" w:rsidR="003149D0" w:rsidRPr="0032445A" w:rsidRDefault="003149D0" w:rsidP="003149D0">
      <w:pPr>
        <w:pStyle w:val="Text"/>
        <w:numPr>
          <w:ilvl w:val="0"/>
          <w:numId w:val="76"/>
        </w:numPr>
      </w:pPr>
      <w:r w:rsidRPr="0032445A">
        <w:t>Dynamic change: Operational toggles (such as feature flags, rates, and timeouts) should be modifiable at runtime without necessitating rebuilds or restarts to prevent disruption. [6][7]</w:t>
      </w:r>
    </w:p>
    <w:p w14:paraId="07F3A38B" w14:textId="77777777" w:rsidR="003149D0" w:rsidRPr="0032445A" w:rsidRDefault="003149D0" w:rsidP="003149D0">
      <w:pPr>
        <w:pStyle w:val="Text"/>
      </w:pPr>
    </w:p>
    <w:p w14:paraId="2A684F81" w14:textId="72C7663C" w:rsidR="003149D0" w:rsidRPr="0032445A" w:rsidRDefault="003149D0" w:rsidP="003149D0">
      <w:pPr>
        <w:pStyle w:val="Text"/>
        <w:numPr>
          <w:ilvl w:val="0"/>
          <w:numId w:val="76"/>
        </w:numPr>
      </w:pPr>
      <w:r w:rsidRPr="0032445A">
        <w:lastRenderedPageBreak/>
        <w:t>Secrets and policy: Keys, tokens, and authorization rules must be rotated and uniformly enforced under zero-trust principles. [8][9][10]</w:t>
      </w:r>
    </w:p>
    <w:p w14:paraId="76C9A2E7" w14:textId="5085324B" w:rsidR="003149D0" w:rsidRPr="0032445A" w:rsidRDefault="003149D0" w:rsidP="003149D0">
      <w:pPr>
        <w:pStyle w:val="Text"/>
        <w:numPr>
          <w:ilvl w:val="0"/>
          <w:numId w:val="76"/>
        </w:numPr>
      </w:pPr>
      <w:r w:rsidRPr="0032445A">
        <w:t>Auditability and rollback: Teams must be aware of who made changes, when they were made, and be able to revert quickly if a modification negatively impacts the system. [6]</w:t>
      </w:r>
    </w:p>
    <w:p w14:paraId="0AF897CE" w14:textId="20E73DF1" w:rsidR="003149D0" w:rsidRPr="0032445A" w:rsidRDefault="003149D0" w:rsidP="003149D0">
      <w:pPr>
        <w:pStyle w:val="Text"/>
      </w:pPr>
      <w:r w:rsidRPr="0032445A">
        <w:t>Approaches in practice.</w:t>
      </w:r>
    </w:p>
    <w:p w14:paraId="41FCE84F" w14:textId="5B0403DF" w:rsidR="003149D0" w:rsidRPr="0032445A" w:rsidRDefault="003149D0" w:rsidP="003149D0">
      <w:pPr>
        <w:pStyle w:val="Text"/>
        <w:numPr>
          <w:ilvl w:val="0"/>
          <w:numId w:val="77"/>
        </w:numPr>
      </w:pPr>
      <w:r w:rsidRPr="0032445A">
        <w:t xml:space="preserve">Local per-service configuration. This approach is straightforward for a limited number of services and is easy to understand in isolation; however, extensive changes necessitate numerous coordinated updates and often involve </w:t>
      </w:r>
      <w:r w:rsidR="0072560E" w:rsidRPr="0032445A">
        <w:t>rebuilding</w:t>
      </w:r>
      <w:r w:rsidRPr="0032445A">
        <w:t xml:space="preserve"> and redeploying cycles, which can lead to inconsistent rollouts and extended recovery times. [1]</w:t>
      </w:r>
    </w:p>
    <w:p w14:paraId="54E47B28" w14:textId="51331669" w:rsidR="003149D0" w:rsidRPr="0032445A" w:rsidRDefault="003149D0" w:rsidP="003149D0">
      <w:pPr>
        <w:pStyle w:val="Text"/>
        <w:numPr>
          <w:ilvl w:val="0"/>
          <w:numId w:val="77"/>
        </w:numPr>
      </w:pPr>
      <w:r w:rsidRPr="0032445A">
        <w:t>Centralized configuration. An external Config Server for instance, Spring Cloud Config</w:t>
      </w:r>
      <w:r w:rsidR="00764F60" w:rsidRPr="0032445A">
        <w:t xml:space="preserve"> </w:t>
      </w:r>
      <w:r w:rsidRPr="0032445A">
        <w:t>provides a single source of truth with versioning, audit trails, and rollback capabilities typically supported by Git. Utilizing Spring Cloud Bus or Actuator refresh allows running instances to adopt changes without restarts, thereby enhancing propagation speed and consistency during autoscaling. [6][7]</w:t>
      </w:r>
    </w:p>
    <w:p w14:paraId="27C301D1" w14:textId="77777777" w:rsidR="003149D0" w:rsidRPr="0032445A" w:rsidRDefault="003149D0">
      <w:pPr>
        <w:spacing w:after="0" w:line="240" w:lineRule="auto"/>
        <w:jc w:val="left"/>
      </w:pPr>
    </w:p>
    <w:p w14:paraId="40AC31C6" w14:textId="1529BAEE" w:rsidR="003149D0" w:rsidRPr="0032445A" w:rsidRDefault="003149D0" w:rsidP="003149D0">
      <w:pPr>
        <w:pStyle w:val="Text"/>
      </w:pPr>
      <w:r w:rsidRPr="0032445A">
        <w:t xml:space="preserve">Complementary platform features. On Kubernetes, </w:t>
      </w:r>
      <w:proofErr w:type="spellStart"/>
      <w:r w:rsidRPr="0032445A">
        <w:t>ConfigMaps</w:t>
      </w:r>
      <w:proofErr w:type="spellEnd"/>
      <w:r w:rsidRPr="0032445A">
        <w:t xml:space="preserve"> (non-secret) and Secrets (sensitive values) decouple config from container images and help with in-cluster distribution and bootstrapping; they complement rather than replace a centralized server in larger estates. For advanced secret hygiene (lease/rotate/renew), Spring Cloud Vault integrates applications with Vault at runtime. [8][9][10]</w:t>
      </w:r>
    </w:p>
    <w:p w14:paraId="28FE5AB6" w14:textId="77777777" w:rsidR="003149D0" w:rsidRPr="0032445A" w:rsidRDefault="003149D0" w:rsidP="003149D0">
      <w:pPr>
        <w:pStyle w:val="Text"/>
      </w:pPr>
    </w:p>
    <w:p w14:paraId="18691E0A" w14:textId="3DFE5BE1" w:rsidR="0072560E" w:rsidRPr="0032445A" w:rsidRDefault="003149D0" w:rsidP="003149D0">
      <w:pPr>
        <w:pStyle w:val="Text"/>
      </w:pPr>
      <w:r w:rsidRPr="0032445A">
        <w:t xml:space="preserve">Focus </w:t>
      </w:r>
      <w:r w:rsidR="0072560E" w:rsidRPr="0032445A">
        <w:t>on</w:t>
      </w:r>
      <w:r w:rsidRPr="0032445A">
        <w:t xml:space="preserve"> this thesis. We evaluate whether centralizing configuration</w:t>
      </w:r>
      <w:r w:rsidR="00E45058" w:rsidRPr="0032445A">
        <w:t xml:space="preserve"> </w:t>
      </w:r>
      <w:r w:rsidRPr="0032445A">
        <w:t>via Spring Cloud Config (and optionally Bus)</w:t>
      </w:r>
      <w:r w:rsidR="00E45058" w:rsidRPr="0032445A">
        <w:t xml:space="preserve"> </w:t>
      </w:r>
      <w:r w:rsidRPr="0032445A">
        <w:t xml:space="preserve">materially improves </w:t>
      </w:r>
    </w:p>
    <w:p w14:paraId="767C86B4" w14:textId="22489DC8" w:rsidR="0072560E" w:rsidRPr="0032445A" w:rsidRDefault="003149D0" w:rsidP="0072560E">
      <w:pPr>
        <w:pStyle w:val="Text"/>
        <w:numPr>
          <w:ilvl w:val="0"/>
          <w:numId w:val="78"/>
        </w:numPr>
      </w:pPr>
      <w:r w:rsidRPr="0032445A">
        <w:t>scale-out stability and alignment of new pods</w:t>
      </w:r>
    </w:p>
    <w:p w14:paraId="291D4C22" w14:textId="63FE6EB8" w:rsidR="0072560E" w:rsidRPr="0032445A" w:rsidRDefault="003149D0" w:rsidP="0072560E">
      <w:pPr>
        <w:pStyle w:val="Text"/>
        <w:numPr>
          <w:ilvl w:val="0"/>
          <w:numId w:val="78"/>
        </w:numPr>
      </w:pPr>
      <w:r w:rsidRPr="0032445A">
        <w:t>speed and uniformity of security/policy updates</w:t>
      </w:r>
    </w:p>
    <w:p w14:paraId="530EEC0B" w14:textId="6F0B8C96" w:rsidR="00DC27D7" w:rsidRPr="0032445A" w:rsidRDefault="003149D0" w:rsidP="0072560E">
      <w:pPr>
        <w:pStyle w:val="Text"/>
        <w:numPr>
          <w:ilvl w:val="0"/>
          <w:numId w:val="78"/>
        </w:numPr>
      </w:pPr>
      <w:r w:rsidRPr="0032445A">
        <w:t xml:space="preserve">(iii) maintainability (propagation latency, rollback effort, auditability), compared with a local, per-service baseline. [6][7][8][9][10] </w:t>
      </w:r>
      <w:r w:rsidR="005E2826" w:rsidRPr="0032445A">
        <w:br w:type="page"/>
      </w:r>
    </w:p>
    <w:p w14:paraId="474CEF06" w14:textId="0D5C799F" w:rsidR="00F40E2C" w:rsidRPr="0032445A" w:rsidRDefault="003149D0" w:rsidP="00104A57">
      <w:pPr>
        <w:pStyle w:val="Heading3"/>
      </w:pPr>
      <w:bookmarkStart w:id="9" w:name="_Toc205887307"/>
      <w:r w:rsidRPr="0032445A">
        <w:lastRenderedPageBreak/>
        <w:t>Industrial Motivation</w:t>
      </w:r>
      <w:bookmarkEnd w:id="9"/>
      <w:r w:rsidR="00AA16FE" w:rsidRPr="0032445A">
        <w:t xml:space="preserve"> </w:t>
      </w:r>
    </w:p>
    <w:p w14:paraId="2986AB17" w14:textId="3AE5950D" w:rsidR="00A076B8" w:rsidRPr="0032445A" w:rsidRDefault="00A076B8" w:rsidP="00983D68">
      <w:pPr>
        <w:pStyle w:val="Text"/>
      </w:pPr>
      <w:r w:rsidRPr="0032445A">
        <w:t xml:space="preserve">In a substantial enterprise insurance platform undergoing gradual modernization, we implemented a Strangler Fig strategy </w:t>
      </w:r>
      <w:r w:rsidR="00E45058" w:rsidRPr="0032445A">
        <w:t xml:space="preserve">as shown in fig 1 </w:t>
      </w:r>
      <w:r w:rsidRPr="0032445A">
        <w:t>to detach domains behind an API gateway while a legacy core continued to manage essential operations. This enhanced team autonomy and release frequency; however, configuration persisted as a systemic bottleneck and a common source of operational risk. Specifically, three recurring pain points surfaced: (</w:t>
      </w:r>
      <w:proofErr w:type="spellStart"/>
      <w:r w:rsidR="00103F5F" w:rsidRPr="0032445A">
        <w:t>i</w:t>
      </w:r>
      <w:proofErr w:type="spellEnd"/>
      <w:r w:rsidRPr="0032445A">
        <w:t>) coordinating cross</w:t>
      </w:r>
      <w:r w:rsidR="00DE21D1" w:rsidRPr="0032445A">
        <w:t xml:space="preserve"> </w:t>
      </w:r>
      <w:r w:rsidRPr="0032445A">
        <w:t>service modifications across various environments, (ii) auto scaled replicas occasionally initializing with outdated values during surges (for instance, obsolete rate limits, feature flags, or circuit-breaker thresholds, and (iii) inconsistent enforcement of security/policy updates when alterations were applied on a service-by-service basis. These challenges are frequently documented in microservices initiatives as side effects of distributed ownership and decentralization, particularly when configuration is handled locally within each service. [1][2][5]</w:t>
      </w:r>
    </w:p>
    <w:p w14:paraId="25BD1C12" w14:textId="77777777" w:rsidR="00983D68" w:rsidRPr="0032445A" w:rsidRDefault="00983D68" w:rsidP="00983D68">
      <w:pPr>
        <w:pStyle w:val="Text"/>
      </w:pPr>
    </w:p>
    <w:p w14:paraId="2E5E5E3C" w14:textId="2932C705" w:rsidR="00A076B8" w:rsidRPr="0032445A" w:rsidRDefault="00A076B8" w:rsidP="00A076B8">
      <w:pPr>
        <w:pStyle w:val="Text"/>
      </w:pPr>
      <w:r w:rsidRPr="0032445A">
        <w:t>Scale-out misalignment under load. During peak events such as campaign launches or end-</w:t>
      </w:r>
      <w:r w:rsidR="00844AD4" w:rsidRPr="0032445A">
        <w:t>of-the-</w:t>
      </w:r>
      <w:r w:rsidRPr="0032445A">
        <w:t>month processing, the Horizontal Pod Auto scaler introduced replicas to manage traffic spikes. With local configuration, newly instantiated pods sometimes started with defaults embedded at build time (for example, reduced timeouts or previous rate limits) while existing pods operated with updated values. This led to a brief period of inconsistent behavior: some requests directed to “</w:t>
      </w:r>
      <w:proofErr w:type="gramStart"/>
      <w:r w:rsidRPr="0032445A">
        <w:t>old-value</w:t>
      </w:r>
      <w:proofErr w:type="gramEnd"/>
      <w:r w:rsidRPr="0032445A">
        <w:t>” replicas faced timeouts or 429 errors, while others succeeded</w:t>
      </w:r>
      <w:r w:rsidR="00DE21D1" w:rsidRPr="0032445A">
        <w:t xml:space="preserve"> </w:t>
      </w:r>
      <w:r w:rsidRPr="0032445A">
        <w:t xml:space="preserve">resulting in noisy error budgets and obscuring the true health of the service. Manual interventions such as rolling restarts or ad-hoc refresh endpoints mitigated drift but increased </w:t>
      </w:r>
      <w:proofErr w:type="gramStart"/>
      <w:r w:rsidRPr="0032445A">
        <w:t>mean time</w:t>
      </w:r>
      <w:proofErr w:type="gramEnd"/>
      <w:r w:rsidRPr="0032445A">
        <w:t xml:space="preserve"> to recovery MTTR and operator workload. [1][2]</w:t>
      </w:r>
    </w:p>
    <w:p w14:paraId="7551E535" w14:textId="77777777" w:rsidR="00A076B8" w:rsidRPr="0032445A" w:rsidRDefault="00A076B8" w:rsidP="00A076B8">
      <w:pPr>
        <w:pStyle w:val="Text"/>
      </w:pPr>
    </w:p>
    <w:p w14:paraId="1A524B11" w14:textId="77777777" w:rsidR="00983D68" w:rsidRPr="0032445A" w:rsidRDefault="00A076B8" w:rsidP="00A076B8">
      <w:pPr>
        <w:pStyle w:val="Text"/>
      </w:pPr>
      <w:r w:rsidRPr="0032445A">
        <w:t>Security and policy updates</w:t>
      </w:r>
    </w:p>
    <w:p w14:paraId="389149F5" w14:textId="7D1E9BF7" w:rsidR="00A076B8" w:rsidRPr="0032445A" w:rsidRDefault="00A076B8" w:rsidP="00A076B8">
      <w:pPr>
        <w:pStyle w:val="Text"/>
      </w:pPr>
      <w:r w:rsidRPr="0032445A">
        <w:t xml:space="preserve"> Policy changes—such as tightening route-level authorization at the gateway or rotating a token scope—needed to be uniformly applied across numerous instances. In the local configuration approach, multiple services necessitated simultaneous updates and rollouts, which occasionally resulted in a minute-long interval where different pods enforced varying rules. Beyond</w:t>
      </w:r>
    </w:p>
    <w:p w14:paraId="461F5C80" w14:textId="77777777" w:rsidR="00983D68" w:rsidRPr="0032445A" w:rsidRDefault="00983D68" w:rsidP="00A076B8">
      <w:pPr>
        <w:pStyle w:val="Text"/>
      </w:pPr>
    </w:p>
    <w:p w14:paraId="5E09837F" w14:textId="621D0488" w:rsidR="00983D68" w:rsidRPr="0032445A" w:rsidRDefault="00983D68" w:rsidP="00844AD4">
      <w:pPr>
        <w:pStyle w:val="Text"/>
      </w:pPr>
      <w:r w:rsidRPr="0032445A">
        <w:t>Environment matrix and auditability</w:t>
      </w:r>
    </w:p>
    <w:p w14:paraId="571C7467" w14:textId="231454E4" w:rsidR="00983D68" w:rsidRPr="0032445A" w:rsidRDefault="00983D68" w:rsidP="00844AD4">
      <w:pPr>
        <w:pStyle w:val="Text"/>
      </w:pPr>
      <w:r w:rsidRPr="0032445A">
        <w:t xml:space="preserve">With dev/test/stage/prod environments and several regional variants, configuration values proliferated. Teams asked practical questions that were hard to answer quickly: Which value </w:t>
      </w:r>
      <w:r w:rsidRPr="0032445A">
        <w:lastRenderedPageBreak/>
        <w:t xml:space="preserve">is live right now? Who changed it last? What exactly changed between stage and prod? Local files increased duplication and reduced traceability. In contrast, centralization promised a Git-backed history and the ability to roll back to a known-good version if a change degraded performance. [6] </w:t>
      </w:r>
    </w:p>
    <w:p w14:paraId="40238DC6" w14:textId="5CBCEEA7" w:rsidR="005C4EB1" w:rsidRPr="0032445A" w:rsidRDefault="00F40E2C" w:rsidP="00983D68">
      <w:pPr>
        <w:pStyle w:val="Heading3"/>
      </w:pPr>
      <w:bookmarkStart w:id="10" w:name="_Toc205887308"/>
      <w:r w:rsidRPr="0032445A">
        <w:t>personal Motivation</w:t>
      </w:r>
      <w:bookmarkEnd w:id="10"/>
    </w:p>
    <w:p w14:paraId="595DFAD3" w14:textId="3551C726" w:rsidR="005E2826" w:rsidRPr="0032445A" w:rsidRDefault="00152E64" w:rsidP="00557168">
      <w:pPr>
        <w:pStyle w:val="Text"/>
      </w:pPr>
      <w:r w:rsidRPr="0032445A">
        <w:t>After working at Alliance for three</w:t>
      </w:r>
      <w:r w:rsidR="0068180A" w:rsidRPr="0032445A">
        <w:t xml:space="preserve"> and half</w:t>
      </w:r>
      <w:r w:rsidRPr="0032445A">
        <w:t xml:space="preserve"> years on a substantial application related to </w:t>
      </w:r>
      <w:r w:rsidR="0068180A" w:rsidRPr="0032445A">
        <w:t>Insurance, I</w:t>
      </w:r>
      <w:r w:rsidRPr="0032445A">
        <w:t xml:space="preserve"> have come to understand how a large community application can encounter issues from various angles. </w:t>
      </w:r>
    </w:p>
    <w:p w14:paraId="6F9C4102" w14:textId="77777777" w:rsidR="002F6A73" w:rsidRPr="0032445A" w:rsidRDefault="002F6A73" w:rsidP="00557168">
      <w:pPr>
        <w:pStyle w:val="Text"/>
      </w:pPr>
    </w:p>
    <w:p w14:paraId="30CEF2B2" w14:textId="11B3DA0C" w:rsidR="00D77BC3" w:rsidRPr="0032445A" w:rsidRDefault="00152E64" w:rsidP="00557168">
      <w:pPr>
        <w:pStyle w:val="Text"/>
      </w:pPr>
      <w:r w:rsidRPr="0032445A">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4A4FB5E5" w14:textId="77777777" w:rsidR="00D77BC3" w:rsidRPr="0032445A" w:rsidRDefault="00D77BC3" w:rsidP="00557168">
      <w:pPr>
        <w:pStyle w:val="Text"/>
      </w:pPr>
    </w:p>
    <w:p w14:paraId="4370E7AC" w14:textId="77777777" w:rsidR="006063F8" w:rsidRPr="0032445A" w:rsidRDefault="00152E64" w:rsidP="00557168">
      <w:pPr>
        <w:pStyle w:val="Text"/>
      </w:pPr>
      <w:r w:rsidRPr="0032445A">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32445A">
        <w:t>face</w:t>
      </w:r>
      <w:r w:rsidRPr="0032445A">
        <w:t xml:space="preserve"> the limitation of having a single database. For instance, adding a new column to the database required </w:t>
      </w:r>
      <w:r w:rsidR="00DC0340" w:rsidRPr="0032445A">
        <w:t xml:space="preserve">a lot of </w:t>
      </w:r>
      <w:r w:rsidRPr="0032445A">
        <w:t xml:space="preserve">changes, highlighting the challenges of analytics applications. </w:t>
      </w:r>
    </w:p>
    <w:p w14:paraId="6A3CE37F" w14:textId="77777777" w:rsidR="006063F8" w:rsidRPr="0032445A" w:rsidRDefault="006063F8" w:rsidP="00557168">
      <w:pPr>
        <w:pStyle w:val="Text"/>
      </w:pPr>
    </w:p>
    <w:p w14:paraId="22CC6D0E" w14:textId="77777777" w:rsidR="001353E0" w:rsidRPr="0032445A" w:rsidRDefault="00152E64" w:rsidP="00557168">
      <w:pPr>
        <w:pStyle w:val="Text"/>
      </w:pPr>
      <w:r w:rsidRPr="0032445A">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68655ED2" w14:textId="3C6098F8" w:rsidR="00EC1651" w:rsidRPr="0032445A" w:rsidRDefault="00152E64" w:rsidP="00844AD4">
      <w:pPr>
        <w:pStyle w:val="Text"/>
      </w:pPr>
      <w:r w:rsidRPr="0032445A">
        <w:t xml:space="preserve">I </w:t>
      </w:r>
      <w:r w:rsidR="00DC0340" w:rsidRPr="0032445A">
        <w:t>recommend</w:t>
      </w:r>
      <w:r w:rsidRPr="0032445A">
        <w:t xml:space="preserve"> pursuing that route.</w:t>
      </w:r>
      <w:r w:rsidR="00C50AD6" w:rsidRPr="0032445A">
        <w:t xml:space="preserve"> </w:t>
      </w:r>
      <w:r w:rsidR="009D48EA" w:rsidRPr="0032445A">
        <w:t>Another aspect I wish to highlight is that when utilizing microservices, you have the flexibility to select the programming language for each service. This is one of the significant advantages of microservices, a freedom that is not available in monolithic applications.</w:t>
      </w:r>
      <w:r w:rsidR="00847272" w:rsidRPr="0032445A">
        <w:br w:type="page"/>
      </w:r>
    </w:p>
    <w:p w14:paraId="441FF8E9" w14:textId="2B1739D5" w:rsidR="00B77781" w:rsidRPr="0032445A" w:rsidRDefault="0038730A" w:rsidP="00513D84">
      <w:pPr>
        <w:pStyle w:val="Heading3"/>
        <w:rPr>
          <w:rFonts w:eastAsia="Times"/>
        </w:rPr>
      </w:pPr>
      <w:bookmarkStart w:id="11" w:name="_Toc205887309"/>
      <w:r w:rsidRPr="0032445A">
        <w:rPr>
          <w:rFonts w:eastAsia="Times"/>
        </w:rPr>
        <w:lastRenderedPageBreak/>
        <w:t>P</w:t>
      </w:r>
      <w:r w:rsidR="003049AF" w:rsidRPr="0032445A">
        <w:rPr>
          <w:rFonts w:eastAsia="Times"/>
        </w:rPr>
        <w:t xml:space="preserve">roblem </w:t>
      </w:r>
      <w:r w:rsidRPr="0032445A">
        <w:rPr>
          <w:rFonts w:eastAsia="Times"/>
        </w:rPr>
        <w:t>S</w:t>
      </w:r>
      <w:r w:rsidR="003049AF" w:rsidRPr="0032445A">
        <w:rPr>
          <w:rFonts w:eastAsia="Times"/>
        </w:rPr>
        <w:t>tatement</w:t>
      </w:r>
      <w:bookmarkEnd w:id="11"/>
    </w:p>
    <w:p w14:paraId="6006A859" w14:textId="4BAF7D4A" w:rsidR="007F4F1E" w:rsidRPr="0032445A" w:rsidRDefault="007F4F1E" w:rsidP="00D963A0">
      <w:pPr>
        <w:pStyle w:val="Text"/>
      </w:pPr>
      <w:r w:rsidRPr="0032445A">
        <w:t>As the number of microservices and environment matrices (development, testing, staging, production, potentially across various regions) increases, the phenomenon of configuration sprawl emerges as a significant contributor to operational risk and financial expenditure. Configuration values that dictate connectivity, resilience, and security</w:t>
      </w:r>
      <w:r w:rsidR="001C19FC" w:rsidRPr="0032445A">
        <w:t xml:space="preserve"> </w:t>
      </w:r>
      <w:r w:rsidRPr="0032445A">
        <w:t>such as endpoints, timeouts, rate limits, feature flags, client credentials, and RBAC rules</w:t>
      </w:r>
      <w:r w:rsidR="001C19FC" w:rsidRPr="0032445A">
        <w:t xml:space="preserve"> </w:t>
      </w:r>
      <w:r w:rsidRPr="0032445A">
        <w:t xml:space="preserve">must remain uniform across numerous independently deployed services and must propagate swiftly, </w:t>
      </w:r>
      <w:r w:rsidR="00D963A0" w:rsidRPr="0032445A">
        <w:t>including</w:t>
      </w:r>
      <w:r w:rsidRPr="0032445A">
        <w:t xml:space="preserve"> replicas generated during autoscaling. In practice, a localized configuration model specific to each service) results in redundant files, </w:t>
      </w:r>
      <w:r w:rsidR="0012622F" w:rsidRPr="0032445A">
        <w:t>necessitate</w:t>
      </w:r>
      <w:r w:rsidRPr="0032445A">
        <w:t xml:space="preserve"> manual coordination, and </w:t>
      </w:r>
      <w:r w:rsidR="008E1EA7" w:rsidRPr="0032445A">
        <w:t>require</w:t>
      </w:r>
      <w:r w:rsidRPr="0032445A">
        <w:t xml:space="preserve"> rebuild and redeploy cycles for routine modifications, thereby heightening the likelihood of discrepancies between instances and environments. [1][2]</w:t>
      </w:r>
    </w:p>
    <w:p w14:paraId="7A754907" w14:textId="77777777" w:rsidR="007F4F1E" w:rsidRPr="0032445A" w:rsidRDefault="007F4F1E" w:rsidP="00D963A0">
      <w:pPr>
        <w:pStyle w:val="Text"/>
      </w:pPr>
    </w:p>
    <w:p w14:paraId="007F8490" w14:textId="0BD4C554" w:rsidR="007F4F1E" w:rsidRPr="0032445A" w:rsidRDefault="007F4F1E" w:rsidP="00D963A0">
      <w:pPr>
        <w:pStyle w:val="Text"/>
      </w:pPr>
      <w:r w:rsidRPr="0032445A">
        <w:t>In contrast, a centralized configuration model</w:t>
      </w:r>
      <w:r w:rsidR="0012622F" w:rsidRPr="0032445A">
        <w:t xml:space="preserve"> </w:t>
      </w:r>
      <w:r w:rsidRPr="0032445A">
        <w:t>such as Spring Cloud Config, supported by a versioned storage system and optionally enhanced by Spring Cloud Bus for runtime updates</w:t>
      </w:r>
      <w:r w:rsidR="00C81E44" w:rsidRPr="0032445A">
        <w:t xml:space="preserve"> </w:t>
      </w:r>
      <w:r w:rsidRPr="0032445A">
        <w:t xml:space="preserve">offers a singular source of truth, comprehensive audit trails, rollback capabilities, and near-real-time propagation without necessitating restarts. Kubernetes </w:t>
      </w:r>
      <w:proofErr w:type="spellStart"/>
      <w:r w:rsidRPr="0032445A">
        <w:t>ConfigMaps</w:t>
      </w:r>
      <w:proofErr w:type="spellEnd"/>
      <w:r w:rsidRPr="0032445A">
        <w:t xml:space="preserve"> and Secrets further support this methodology by facilitating cluster-native distribution and credential management, while Spring Cloud Vault provides secure secret retrieval and rotation. However, the overall impact of implementing centralization on daily operations is empirical: it may introduce a dependency on the control plane and new modes of failure, prompting an evaluation of whether the advantages significantly surpass the associated costs in practical workloads. [6][7][8][9][10]</w:t>
      </w:r>
    </w:p>
    <w:p w14:paraId="370D34E5" w14:textId="77777777" w:rsidR="007F4F1E" w:rsidRPr="0032445A" w:rsidRDefault="007F4F1E" w:rsidP="00D963A0">
      <w:pPr>
        <w:pStyle w:val="Text"/>
      </w:pPr>
    </w:p>
    <w:p w14:paraId="05248FAD" w14:textId="3D2967DB" w:rsidR="007F4F1E" w:rsidRDefault="007F4F1E" w:rsidP="002B6551">
      <w:pPr>
        <w:pStyle w:val="Text"/>
      </w:pPr>
      <w:r w:rsidRPr="0032445A">
        <w:t>Research problem. Investigate whether substituting local, per-service configuration with a centralized configuration system Spring Cloud Config ± Bus enhances operational outcomes in a microservices architecture based on Kubernetes across three dimensions:</w:t>
      </w:r>
    </w:p>
    <w:p w14:paraId="2F5AA09E" w14:textId="77777777" w:rsidR="002B6551" w:rsidRPr="0032445A" w:rsidRDefault="002B6551" w:rsidP="002B6551">
      <w:pPr>
        <w:pStyle w:val="Text"/>
      </w:pPr>
    </w:p>
    <w:p w14:paraId="7811EDE1" w14:textId="76794C96" w:rsidR="007F4F1E" w:rsidRPr="0032445A" w:rsidRDefault="007F4F1E" w:rsidP="00D963A0">
      <w:pPr>
        <w:pStyle w:val="Text"/>
      </w:pPr>
      <w:r w:rsidRPr="0032445A">
        <w:t xml:space="preserve">Scalability </w:t>
      </w:r>
      <w:r w:rsidR="00955385" w:rsidRPr="0032445A">
        <w:t>underload</w:t>
      </w:r>
      <w:r w:rsidRPr="0032445A">
        <w:t>: During scale-out, do newly created pods start with the current configuration, reducing transient errors and time-to-steady-state compared with local config?</w:t>
      </w:r>
    </w:p>
    <w:p w14:paraId="62DFC09B" w14:textId="77777777" w:rsidR="007F4F1E" w:rsidRPr="0032445A" w:rsidRDefault="007F4F1E" w:rsidP="00D963A0">
      <w:pPr>
        <w:pStyle w:val="Text"/>
      </w:pPr>
    </w:p>
    <w:p w14:paraId="3CECDB7E" w14:textId="66887F44" w:rsidR="007F4F1E" w:rsidRPr="0032445A" w:rsidRDefault="007F4F1E" w:rsidP="00D963A0">
      <w:pPr>
        <w:pStyle w:val="Text"/>
      </w:pPr>
      <w:r w:rsidRPr="0032445A">
        <w:t>Security operations: Are policy and secret changes applied faster and more uniformly across instances, minimizing windows of inconsistent enforcement?</w:t>
      </w:r>
    </w:p>
    <w:p w14:paraId="65AD3ACD" w14:textId="77777777" w:rsidR="007F4F1E" w:rsidRPr="0032445A" w:rsidRDefault="007F4F1E" w:rsidP="00D963A0">
      <w:pPr>
        <w:pStyle w:val="Text"/>
      </w:pPr>
    </w:p>
    <w:p w14:paraId="41B5B5FF" w14:textId="77777777" w:rsidR="007F4F1E" w:rsidRPr="0032445A" w:rsidRDefault="007F4F1E" w:rsidP="00D963A0">
      <w:pPr>
        <w:pStyle w:val="Text"/>
      </w:pPr>
      <w:r w:rsidRPr="0032445A">
        <w:lastRenderedPageBreak/>
        <w:t>Maintainability: Are change propagation latency, rollback effort/time, and auditability (who changed what/when) improved in practice?</w:t>
      </w:r>
    </w:p>
    <w:p w14:paraId="2C9E4877" w14:textId="77777777" w:rsidR="004F59E8" w:rsidRPr="0032445A" w:rsidRDefault="007F4F1E" w:rsidP="004F59E8">
      <w:pPr>
        <w:pStyle w:val="Text"/>
      </w:pPr>
      <w:r w:rsidRPr="0032445A">
        <w:t>These dimensions reflect recurrent industry pain points and our industrial observations. [1][2][5][6][7]</w:t>
      </w:r>
    </w:p>
    <w:p w14:paraId="21C57605" w14:textId="46C839D1" w:rsidR="001F3054" w:rsidRPr="0032445A" w:rsidRDefault="003049AF" w:rsidP="004F59E8">
      <w:pPr>
        <w:pStyle w:val="Heading3"/>
        <w:rPr>
          <w:rFonts w:eastAsia="Times"/>
        </w:rPr>
      </w:pPr>
      <w:r w:rsidRPr="0032445A">
        <w:rPr>
          <w:rFonts w:eastAsia="Times"/>
        </w:rPr>
        <w:t xml:space="preserve"> </w:t>
      </w:r>
      <w:bookmarkStart w:id="12" w:name="_Toc205887310"/>
      <w:r w:rsidRPr="0032445A">
        <w:rPr>
          <w:rFonts w:eastAsia="Times"/>
        </w:rPr>
        <w:t>Research Objectives</w:t>
      </w:r>
      <w:bookmarkEnd w:id="12"/>
    </w:p>
    <w:p w14:paraId="14EAB39B" w14:textId="77777777" w:rsidR="00F9218B" w:rsidRPr="0032445A" w:rsidRDefault="00F9218B" w:rsidP="00F9218B">
      <w:pPr>
        <w:pStyle w:val="Text"/>
      </w:pPr>
      <w:r w:rsidRPr="0032445A">
        <w:t>Objective. This study aims to assess, utilizing only the existing project without introducing new code, whether centralized configuration (via Spring Cloud Config ± Spring Cloud Bus) enhances daily operational efficiency compared to local, per-service configuration within a Spring/Kubernetes microservices architecture. [1][6][7][8][9][10]</w:t>
      </w:r>
    </w:p>
    <w:p w14:paraId="0AF8FDC7" w14:textId="77777777" w:rsidR="00F9218B" w:rsidRPr="0032445A" w:rsidRDefault="00F9218B" w:rsidP="00F9218B">
      <w:pPr>
        <w:pStyle w:val="Text"/>
      </w:pPr>
    </w:p>
    <w:p w14:paraId="0D2C852D" w14:textId="476B484C" w:rsidR="00F9218B" w:rsidRPr="0032445A" w:rsidRDefault="00F9218B" w:rsidP="00F9218B">
      <w:pPr>
        <w:pStyle w:val="Text"/>
      </w:pPr>
      <w:r w:rsidRPr="0032445A">
        <w:t xml:space="preserve">System under evaluation. The current technology stack includes Spring Boot services (Accounts, Loans, Cards), Spring Cloud Gateway, Keycloak, Kubernetes with Horizontal Pod Auto scaler (HPA); </w:t>
      </w:r>
      <w:proofErr w:type="spellStart"/>
      <w:r w:rsidRPr="0032445A">
        <w:t>ConfigMaps</w:t>
      </w:r>
      <w:proofErr w:type="spellEnd"/>
      <w:r w:rsidRPr="0032445A">
        <w:t>/Secrets already in use; Spring Cloud Config (backed by Git) and, if applicable, Spring Cloud Bus. [4][6][7][8][9][10]</w:t>
      </w:r>
    </w:p>
    <w:p w14:paraId="7FFDC691" w14:textId="77777777" w:rsidR="00F9218B" w:rsidRPr="0032445A" w:rsidRDefault="00F9218B" w:rsidP="00F9218B">
      <w:pPr>
        <w:pStyle w:val="Text"/>
      </w:pPr>
    </w:p>
    <w:p w14:paraId="3115FA14" w14:textId="1AC8834B" w:rsidR="00F9218B" w:rsidRPr="0032445A" w:rsidRDefault="00F9218B" w:rsidP="00F9218B">
      <w:pPr>
        <w:pStyle w:val="Text"/>
      </w:pPr>
      <w:r w:rsidRPr="0032445A">
        <w:t>Configurations being compared.</w:t>
      </w:r>
    </w:p>
    <w:p w14:paraId="0F2D526A" w14:textId="6EE3A550" w:rsidR="00F9218B" w:rsidRPr="0032445A" w:rsidRDefault="00F9218B" w:rsidP="00F9218B">
      <w:pPr>
        <w:pStyle w:val="Text"/>
      </w:pPr>
      <w:r w:rsidRPr="0032445A">
        <w:t>A — Local (baseline): Configuration is packaged with each service, necessitating a rollout for any changes.</w:t>
      </w:r>
    </w:p>
    <w:p w14:paraId="58BF57AA" w14:textId="77777777" w:rsidR="00F9218B" w:rsidRPr="0032445A" w:rsidRDefault="00F9218B" w:rsidP="00F9218B">
      <w:pPr>
        <w:pStyle w:val="Text"/>
      </w:pPr>
      <w:r w:rsidRPr="0032445A">
        <w:t>B — Centralized (treatment): Properties are externalized and provided by Spring Cloud Config; optional refresh via Bus/Actuator if already implemented. The code remains unchanged. [6][7]</w:t>
      </w:r>
    </w:p>
    <w:p w14:paraId="3F930693" w14:textId="77777777" w:rsidR="00F9218B" w:rsidRPr="0032445A" w:rsidRDefault="00F9218B" w:rsidP="00F9218B">
      <w:pPr>
        <w:pStyle w:val="Text"/>
      </w:pPr>
    </w:p>
    <w:p w14:paraId="13843505" w14:textId="008E9FCA" w:rsidR="00F9218B" w:rsidRPr="0032445A" w:rsidRDefault="00F9218B" w:rsidP="00F9218B">
      <w:pPr>
        <w:pStyle w:val="Text"/>
      </w:pPr>
      <w:r w:rsidRPr="0032445A">
        <w:t>Metrics for evaluation (no new instrumentation).</w:t>
      </w:r>
    </w:p>
    <w:p w14:paraId="65F5DEAF" w14:textId="2A675885" w:rsidR="00F9218B" w:rsidRPr="0032445A" w:rsidRDefault="00F9218B" w:rsidP="00F9218B">
      <w:pPr>
        <w:pStyle w:val="Text"/>
      </w:pPr>
      <w:r w:rsidRPr="0032445A">
        <w:t>Scalability: The duration required for new pods to reflect the current configuration following HPA scale-out; transient 4xx/5xx errors during the ramp-up phase. [4][6]</w:t>
      </w:r>
    </w:p>
    <w:p w14:paraId="7E75D69C" w14:textId="4853D205" w:rsidR="00F9218B" w:rsidRPr="0032445A" w:rsidRDefault="00F9218B" w:rsidP="00F9218B">
      <w:pPr>
        <w:pStyle w:val="Text"/>
      </w:pPr>
      <w:r w:rsidRPr="0032445A">
        <w:t>Security operations: The median and 95th percentile time for Keycloak policy/secret modifications to be uniformly enforced across all pods. [8][9][10]</w:t>
      </w:r>
    </w:p>
    <w:p w14:paraId="09B71E5A" w14:textId="77777777" w:rsidR="00F9218B" w:rsidRPr="0032445A" w:rsidRDefault="00F9218B" w:rsidP="00F9218B">
      <w:pPr>
        <w:pStyle w:val="Text"/>
      </w:pPr>
      <w:r w:rsidRPr="0032445A">
        <w:t>Maintainability: Latency in change propagation, time and steps for rollback (comparing Git revert to multiple per-service edits), and auditability (who made changes, what changes were made, and when). [6][7][8]</w:t>
      </w:r>
    </w:p>
    <w:p w14:paraId="511429F4" w14:textId="77777777" w:rsidR="00F9218B" w:rsidRPr="0032445A" w:rsidRDefault="00F9218B" w:rsidP="00F9218B">
      <w:pPr>
        <w:pStyle w:val="Text"/>
      </w:pPr>
    </w:p>
    <w:p w14:paraId="7269A48E" w14:textId="362EF657" w:rsidR="00F9218B" w:rsidRPr="0032445A" w:rsidRDefault="00F9218B" w:rsidP="00F9218B">
      <w:pPr>
        <w:pStyle w:val="Text"/>
      </w:pPr>
      <w:r w:rsidRPr="0032445A">
        <w:lastRenderedPageBreak/>
        <w:t>Procedures (utilizing existing resources).</w:t>
      </w:r>
    </w:p>
    <w:p w14:paraId="38043609" w14:textId="6B0E41ED" w:rsidR="00F9218B" w:rsidRPr="0032445A" w:rsidRDefault="00F9218B" w:rsidP="00F9218B">
      <w:pPr>
        <w:pStyle w:val="Text"/>
      </w:pPr>
      <w:r w:rsidRPr="0032445A">
        <w:t>P1—Scale-out drill: Generate consistent traffic using a Postman collection, activate HPA, modify one already externalized parameter (for instance, gateway timeout/rate limit), and document the alignment time and transient errors for configurations A versus B. [4][6][7]</w:t>
      </w:r>
    </w:p>
    <w:p w14:paraId="6B0F1B51" w14:textId="123B5625" w:rsidR="00F9218B" w:rsidRPr="0032445A" w:rsidRDefault="00F9218B" w:rsidP="00F9218B">
      <w:pPr>
        <w:pStyle w:val="Text"/>
      </w:pPr>
      <w:r w:rsidRPr="0032445A">
        <w:t>P2—Policy-flip drill: Strengthen a Keycloak role/route policy; poll a secured endpoint with both authorized and unauthorized identities; record the time taken to achieve uniform results across all pods for configurations A versus B. [8][9]</w:t>
      </w:r>
    </w:p>
    <w:p w14:paraId="0CC77D61" w14:textId="68293999" w:rsidR="004F6FE0" w:rsidRPr="0032445A" w:rsidRDefault="00F9218B" w:rsidP="001208E1">
      <w:pPr>
        <w:pStyle w:val="Text"/>
      </w:pPr>
      <w:r w:rsidRPr="0032445A">
        <w:t>P3—Routine change and rollback: Adjust a benign configuration such as a feature flag, measure the time taken for a fleet-wide effect, then execute a rollback comparing Git revert to per-service revert; tally the steps taken by the operator. [6][7]</w:t>
      </w:r>
      <w:r w:rsidR="004F6FE0" w:rsidRPr="0032445A">
        <w:t>.</w:t>
      </w:r>
    </w:p>
    <w:p w14:paraId="438DE18F" w14:textId="7B7FF85C" w:rsidR="0012642A" w:rsidRPr="0032445A" w:rsidRDefault="003049AF" w:rsidP="00DD0DAE">
      <w:pPr>
        <w:pStyle w:val="Heading2"/>
        <w:rPr>
          <w:rFonts w:eastAsia="Times"/>
        </w:rPr>
      </w:pPr>
      <w:bookmarkStart w:id="13" w:name="_Toc205887311"/>
      <w:r w:rsidRPr="0032445A">
        <w:rPr>
          <w:rFonts w:eastAsia="Times"/>
        </w:rPr>
        <w:t>Research Question</w:t>
      </w:r>
      <w:bookmarkEnd w:id="13"/>
    </w:p>
    <w:p w14:paraId="2428DA5B" w14:textId="19646F0F" w:rsidR="00E91418" w:rsidRPr="0032445A" w:rsidRDefault="00E06BBC" w:rsidP="00557168">
      <w:pPr>
        <w:pStyle w:val="Text"/>
      </w:pPr>
      <w:r w:rsidRPr="0032445A">
        <w:t xml:space="preserve">In what ways does </w:t>
      </w:r>
      <w:r w:rsidR="0050407D" w:rsidRPr="0032445A">
        <w:t>centralize</w:t>
      </w:r>
      <w:r w:rsidRPr="0032445A">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7C10564C" w14:textId="77777777" w:rsidR="00DC482F" w:rsidRPr="0032445A" w:rsidRDefault="00DC482F" w:rsidP="00557168">
      <w:pPr>
        <w:pStyle w:val="Text"/>
      </w:pPr>
    </w:p>
    <w:p w14:paraId="16D75F5B" w14:textId="54A5EA0A" w:rsidR="00087F67" w:rsidRPr="0032445A" w:rsidRDefault="00E91418" w:rsidP="00557168">
      <w:pPr>
        <w:pStyle w:val="Text"/>
      </w:pPr>
      <w:r w:rsidRPr="0032445A">
        <w:t xml:space="preserve">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 Maps play a role in safeguarding sensitive information. Furthermore, the research delves into how centralized configuration bolsters </w:t>
      </w:r>
      <w:r w:rsidR="00087F67" w:rsidRPr="0032445A">
        <w:t xml:space="preserve">Develop </w:t>
      </w:r>
    </w:p>
    <w:p w14:paraId="06F91398" w14:textId="77777777" w:rsidR="00DD0DAE" w:rsidRPr="0032445A" w:rsidRDefault="00087F67" w:rsidP="00557168">
      <w:pPr>
        <w:pStyle w:val="Text"/>
      </w:pPr>
      <w:r w:rsidRPr="0032445A">
        <w:t>and operation ops</w:t>
      </w:r>
      <w:r w:rsidR="00E91418" w:rsidRPr="0032445A">
        <w:t xml:space="preserve"> automation, influence’s fault tolerance and system resilience, and aids in the monitoring, auditability, and governance of configuration modifications across distributed microservices.</w:t>
      </w:r>
    </w:p>
    <w:p w14:paraId="0A13B44C" w14:textId="77777777" w:rsidR="00DD0DAE" w:rsidRPr="0032445A" w:rsidRDefault="00DD0DAE" w:rsidP="00557168">
      <w:pPr>
        <w:pStyle w:val="Text"/>
      </w:pPr>
    </w:p>
    <w:p w14:paraId="1ABE4AD1" w14:textId="28FEDCCB" w:rsidR="002D3740" w:rsidRPr="0032445A" w:rsidRDefault="00DD0DAE" w:rsidP="00557168">
      <w:pPr>
        <w:pStyle w:val="Text"/>
      </w:pPr>
      <w:r w:rsidRPr="0032445A">
        <w:t xml:space="preserve">We will also attempt to compare the merits of transitioning to </w:t>
      </w:r>
      <w:r w:rsidR="002C7563" w:rsidRPr="0032445A">
        <w:t>microservice</w:t>
      </w:r>
      <w:r w:rsidRPr="0032445A">
        <w:t xml:space="preserve"> architecture versus maintaining our current system. Furthermore, if we decide to adopt a microservice </w:t>
      </w:r>
      <w:r w:rsidRPr="0032445A">
        <w:lastRenderedPageBreak/>
        <w:t xml:space="preserve">approach, we must consider the critical factors involved. This includes deliberating whether to extend beyond local configuration or to adhere to centralized configuration. Additionally, we need to evaluate the impact of centralized configuration on the automation </w:t>
      </w:r>
      <w:r w:rsidR="00527C86" w:rsidRPr="0032445A">
        <w:t>process will</w:t>
      </w:r>
      <w:r w:rsidRPr="0032445A">
        <w:t xml:space="preserve"> it </w:t>
      </w:r>
      <w:r w:rsidR="00527C86" w:rsidRPr="0032445A">
        <w:t>expedites</w:t>
      </w:r>
      <w:r w:rsidRPr="0032445A">
        <w:t xml:space="preserve"> or hinder our progress? </w:t>
      </w:r>
    </w:p>
    <w:p w14:paraId="18E1C1CF" w14:textId="4C2B5D2C" w:rsidR="00631C40" w:rsidRPr="0032445A" w:rsidRDefault="002D3740" w:rsidP="002D3740">
      <w:pPr>
        <w:pStyle w:val="Text"/>
      </w:pPr>
      <w:r w:rsidRPr="0032445A">
        <w:rPr>
          <w:rStyle w:val="Strong"/>
          <w:b w:val="0"/>
          <w:bCs w:val="0"/>
        </w:rPr>
        <w:t>Working hypothesis.</w:t>
      </w:r>
      <w:r w:rsidRPr="0032445A">
        <w:t xml:space="preserve"> Centralized configuration will shorten change lead time and reduce configuration drift; consequently, it will (a) speed up alignment after scale-out, (b) tighten and unify security/policy enforcement, and (c) lower operator effort for rollback and auditing compared with local configuration. [6][7][8][9][10] </w:t>
      </w:r>
      <w:r w:rsidR="00DF30AB" w:rsidRPr="0032445A">
        <w:br w:type="page"/>
      </w:r>
    </w:p>
    <w:p w14:paraId="049EC784" w14:textId="77777777" w:rsidR="003E509A" w:rsidRPr="0032445A" w:rsidRDefault="003E509A" w:rsidP="001A738D">
      <w:pPr>
        <w:pStyle w:val="FHCWDAText"/>
        <w:rPr>
          <w:lang w:val="en-US"/>
        </w:rPr>
        <w:sectPr w:rsidR="003E509A" w:rsidRPr="0032445A"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Pr="0032445A" w:rsidRDefault="0077572A" w:rsidP="00F95D80">
      <w:pPr>
        <w:pStyle w:val="Heading1"/>
      </w:pPr>
      <w:bookmarkStart w:id="14" w:name="_Toc205887312"/>
      <w:r w:rsidRPr="0032445A">
        <w:lastRenderedPageBreak/>
        <w:t>CHAPTER –</w:t>
      </w:r>
      <w:r w:rsidR="000C315C" w:rsidRPr="0032445A">
        <w:t xml:space="preserve"> </w:t>
      </w:r>
      <w:r w:rsidR="00E6152F" w:rsidRPr="0032445A">
        <w:t>LITERATURE REVIEW</w:t>
      </w:r>
      <w:bookmarkEnd w:id="14"/>
    </w:p>
    <w:p w14:paraId="4B4776B6" w14:textId="14766C02" w:rsidR="004D5A26" w:rsidRPr="0032445A" w:rsidRDefault="00551549" w:rsidP="00AC2477">
      <w:pPr>
        <w:pStyle w:val="Heading2"/>
      </w:pPr>
      <w:bookmarkStart w:id="15" w:name="_Toc205887313"/>
      <w:r w:rsidRPr="0032445A">
        <w:t> </w:t>
      </w:r>
      <w:r w:rsidR="0048655B" w:rsidRPr="0032445A">
        <w:t xml:space="preserve"> Microservices </w:t>
      </w:r>
      <w:r w:rsidR="00AC2477" w:rsidRPr="0032445A">
        <w:t>Outline</w:t>
      </w:r>
      <w:bookmarkEnd w:id="15"/>
    </w:p>
    <w:p w14:paraId="258DD7FE" w14:textId="77777777" w:rsidR="00AC2477" w:rsidRPr="0032445A" w:rsidRDefault="00AC2477" w:rsidP="00AC2477"/>
    <w:p w14:paraId="06C1C16F" w14:textId="65F04A9D" w:rsidR="00915D11" w:rsidRPr="0032445A" w:rsidRDefault="00915D11" w:rsidP="00915D11">
      <w:pPr>
        <w:pStyle w:val="Text"/>
      </w:pPr>
      <w:r w:rsidRPr="0032445A">
        <w:t xml:space="preserve">The monolithic architecture model has traditionally been the prevailing method for software development. In this framework, all components of the application are consolidated into a single deployable unit, utilizing the same runtime and database. The benefits of this approach include ease of development, uncomplicated deployment, and effective performance due to in-process communication that avoids network latency [6]. Nevertheless, monolithic systems often struggle with adaptability to change. As time progresses, the tight coupling and shared codebase </w:t>
      </w:r>
      <w:r w:rsidRPr="0032445A">
        <w:t>creates</w:t>
      </w:r>
      <w:r w:rsidRPr="0032445A">
        <w:t xml:space="preserve"> difficulties in adopting new technologies, scaling individual components independently, or releasing features without affecting the entire system.</w:t>
      </w:r>
    </w:p>
    <w:p w14:paraId="16CE0F06" w14:textId="77777777" w:rsidR="008C15EF" w:rsidRPr="0032445A" w:rsidRDefault="008C15EF" w:rsidP="00915D11">
      <w:pPr>
        <w:pStyle w:val="Text"/>
      </w:pPr>
    </w:p>
    <w:p w14:paraId="2A6A98FD" w14:textId="4B525EED" w:rsidR="00915D11" w:rsidRPr="0032445A" w:rsidRDefault="00915D11" w:rsidP="00915D11">
      <w:pPr>
        <w:pStyle w:val="Text"/>
      </w:pPr>
      <w:r w:rsidRPr="0032445A">
        <w:t>SOA arose as a solution to these challenges, structuring systems as collections of interoperable services. As noted by Erl [7], the main advantages of SOA are service reuse, maintainability, and the ability to develop in parallel through domain-specific service boundaries. However, SOA generally adds complexity, necessitating enterprise service buses ESB, standardized protocols such as SOAP, and considerable initial investment in infrastructure and governance.</w:t>
      </w:r>
    </w:p>
    <w:p w14:paraId="567BE5DE" w14:textId="77777777" w:rsidR="00915D11" w:rsidRPr="0032445A" w:rsidRDefault="00915D11" w:rsidP="00915D11">
      <w:pPr>
        <w:pStyle w:val="Text"/>
      </w:pPr>
    </w:p>
    <w:p w14:paraId="11F92E8E" w14:textId="2D198983" w:rsidR="00915D11" w:rsidRPr="0032445A" w:rsidRDefault="00915D11" w:rsidP="008C15EF">
      <w:pPr>
        <w:pStyle w:val="Text"/>
      </w:pPr>
      <w:r w:rsidRPr="0032445A">
        <w:t xml:space="preserve">Microservices build upon the conceptual principles of SOA but enhance them by prioritizing smaller, independently deployable services that are aligned with business capabilities. Each microservice operates with its own </w:t>
      </w:r>
      <w:r w:rsidRPr="0032445A">
        <w:t>database</w:t>
      </w:r>
      <w:r w:rsidRPr="0032445A">
        <w:t xml:space="preserve"> database-per-service </w:t>
      </w:r>
      <w:r w:rsidR="00F84592" w:rsidRPr="0032445A">
        <w:t xml:space="preserve">model, </w:t>
      </w:r>
      <w:r w:rsidRPr="0032445A">
        <w:t xml:space="preserve">thereby minimizing coupling between services while allowing for independent scaling. Typical examples include the division of banking functionalities into dedicated services for Accounts, Cards, and Loans. This architectural style provides greater agility, horizontal scalability, and the flexibility to choose the most suitable technology stack for each service </w:t>
      </w:r>
      <w:r w:rsidR="00F84592" w:rsidRPr="0032445A">
        <w:t xml:space="preserve">as shown in fig </w:t>
      </w:r>
      <w:r w:rsidR="002233A2" w:rsidRPr="0032445A">
        <w:t>2</w:t>
      </w:r>
      <w:r w:rsidR="00F84592" w:rsidRPr="0032445A">
        <w:t xml:space="preserve"> </w:t>
      </w:r>
      <w:r w:rsidRPr="0032445A">
        <w:t>[6][7].</w:t>
      </w:r>
    </w:p>
    <w:p w14:paraId="744BBDBC" w14:textId="1DA2DA07" w:rsidR="008C15EF" w:rsidRPr="0032445A" w:rsidRDefault="00915D11" w:rsidP="00915D11">
      <w:pPr>
        <w:pStyle w:val="Text"/>
      </w:pPr>
      <w:r w:rsidRPr="0032445A">
        <w:t xml:space="preserve">The transition from monolithic architectures to microservices is frequently motivated by the demand for quicker delivery cycles, improved scalability, and heightened resilience. Microservices facilitate independent deployments, thereby lowering the risk of system-wide failures during </w:t>
      </w:r>
      <w:r w:rsidR="008C15EF" w:rsidRPr="0032445A">
        <w:t>updates and</w:t>
      </w:r>
      <w:r w:rsidRPr="0032445A">
        <w:t xml:space="preserve"> encourage technological diversity. However, this shift is often </w:t>
      </w:r>
    </w:p>
    <w:p w14:paraId="418F70E5" w14:textId="1FDD4893" w:rsidR="00915D11" w:rsidRPr="0032445A" w:rsidRDefault="00915D11" w:rsidP="00915D11">
      <w:pPr>
        <w:pStyle w:val="Text"/>
      </w:pPr>
      <w:r w:rsidRPr="0032445A">
        <w:t>accompanied by challenges.</w:t>
      </w:r>
    </w:p>
    <w:p w14:paraId="6A37FB35" w14:textId="68B4A3ED" w:rsidR="00915D11" w:rsidRPr="0032445A" w:rsidRDefault="008C15EF" w:rsidP="008C15EF">
      <w:pPr>
        <w:pStyle w:val="Text"/>
      </w:pPr>
      <w:r w:rsidRPr="0032445A">
        <w:lastRenderedPageBreak/>
        <w:t xml:space="preserve">Microservices facilitate independent deployments, thereby lowering the risk of system-wide failures during </w:t>
      </w:r>
      <w:r w:rsidRPr="0032445A">
        <w:t>updates and</w:t>
      </w:r>
      <w:r w:rsidRPr="0032445A">
        <w:t xml:space="preserve"> encourage technological diversity. However, this shift is often accompanied by challenges.</w:t>
      </w:r>
    </w:p>
    <w:p w14:paraId="08E346CC" w14:textId="0DE8A4E6" w:rsidR="00915D11" w:rsidRPr="0032445A" w:rsidRDefault="002B6551" w:rsidP="00915D11">
      <w:pPr>
        <w:pStyle w:val="Text"/>
      </w:pPr>
      <w:r w:rsidRPr="0032445A">
        <mc:AlternateContent>
          <mc:Choice Requires="wps">
            <w:drawing>
              <wp:anchor distT="0" distB="0" distL="114300" distR="114300" simplePos="0" relativeHeight="252018688" behindDoc="0" locked="0" layoutInCell="1" allowOverlap="1" wp14:anchorId="3B31997A" wp14:editId="310AC2EE">
                <wp:simplePos x="0" y="0"/>
                <wp:positionH relativeFrom="margin">
                  <wp:align>center</wp:align>
                </wp:positionH>
                <wp:positionV relativeFrom="paragraph">
                  <wp:posOffset>4307205</wp:posOffset>
                </wp:positionV>
                <wp:extent cx="5309235" cy="635"/>
                <wp:effectExtent l="0" t="0" r="5715" b="0"/>
                <wp:wrapSquare wrapText="bothSides"/>
                <wp:docPr id="1746152948" name="Text Box 1"/>
                <wp:cNvGraphicFramePr/>
                <a:graphic xmlns:a="http://schemas.openxmlformats.org/drawingml/2006/main">
                  <a:graphicData uri="http://schemas.microsoft.com/office/word/2010/wordprocessingShape">
                    <wps:wsp>
                      <wps:cNvSpPr txBox="1"/>
                      <wps:spPr>
                        <a:xfrm>
                          <a:off x="0" y="0"/>
                          <a:ext cx="5309235" cy="635"/>
                        </a:xfrm>
                        <a:prstGeom prst="rect">
                          <a:avLst/>
                        </a:prstGeom>
                        <a:solidFill>
                          <a:prstClr val="white"/>
                        </a:solidFill>
                        <a:ln>
                          <a:noFill/>
                        </a:ln>
                      </wps:spPr>
                      <wps:txbx>
                        <w:txbxContent>
                          <w:p w14:paraId="121F986D" w14:textId="6E80FCF2" w:rsidR="002233A2" w:rsidRPr="0032445A" w:rsidRDefault="002233A2" w:rsidP="002233A2">
                            <w:pPr>
                              <w:pStyle w:val="Caption"/>
                              <w:rPr>
                                <w:rFonts w:eastAsia="Times"/>
                                <w:sz w:val="22"/>
                                <w:szCs w:val="22"/>
                                <w:lang w:eastAsia="de-DE"/>
                              </w:rPr>
                            </w:pPr>
                            <w:r w:rsidRPr="0032445A">
                              <w:t xml:space="preserve">Figure </w:t>
                            </w:r>
                            <w:r w:rsidRPr="0032445A">
                              <w:fldChar w:fldCharType="begin"/>
                            </w:r>
                            <w:r w:rsidRPr="0032445A">
                              <w:instrText xml:space="preserve"> SEQ Figure \* ARABIC </w:instrText>
                            </w:r>
                            <w:r w:rsidRPr="0032445A">
                              <w:fldChar w:fldCharType="separate"/>
                            </w:r>
                            <w:r w:rsidR="00EA6001" w:rsidRPr="0032445A">
                              <w:t>2</w:t>
                            </w:r>
                            <w:r w:rsidRPr="0032445A">
                              <w:fldChar w:fldCharType="end"/>
                            </w:r>
                            <w:r w:rsidRPr="0032445A">
                              <w:t>: Microservices vs. Monolith Outline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997A" id="_x0000_s1027" type="#_x0000_t202" style="position:absolute;left:0;text-align:left;margin-left:0;margin-top:339.15pt;width:418.05pt;height:.05pt;z-index:252018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" stroked="f">
                <v:textbox style="mso-fit-shape-to-text:t" inset="0,0,0,0">
                  <w:txbxContent>
                    <w:p w14:paraId="121F986D" w14:textId="6E80FCF2" w:rsidR="002233A2" w:rsidRPr="0032445A" w:rsidRDefault="002233A2" w:rsidP="002233A2">
                      <w:pPr>
                        <w:pStyle w:val="Caption"/>
                        <w:rPr>
                          <w:rFonts w:eastAsia="Times"/>
                          <w:sz w:val="22"/>
                          <w:szCs w:val="22"/>
                          <w:lang w:eastAsia="de-DE"/>
                        </w:rPr>
                      </w:pPr>
                      <w:r w:rsidRPr="0032445A">
                        <w:t xml:space="preserve">Figure </w:t>
                      </w:r>
                      <w:r w:rsidRPr="0032445A">
                        <w:fldChar w:fldCharType="begin"/>
                      </w:r>
                      <w:r w:rsidRPr="0032445A">
                        <w:instrText xml:space="preserve"> SEQ Figure \* ARABIC </w:instrText>
                      </w:r>
                      <w:r w:rsidRPr="0032445A">
                        <w:fldChar w:fldCharType="separate"/>
                      </w:r>
                      <w:r w:rsidR="00EA6001" w:rsidRPr="0032445A">
                        <w:t>2</w:t>
                      </w:r>
                      <w:r w:rsidRPr="0032445A">
                        <w:fldChar w:fldCharType="end"/>
                      </w:r>
                      <w:r w:rsidRPr="0032445A">
                        <w:t>: Microservices vs. Monolith Outline</w:t>
                      </w:r>
                    </w:p>
                  </w:txbxContent>
                </v:textbox>
                <w10:wrap type="square" anchorx="margin"/>
              </v:shape>
            </w:pict>
          </mc:Fallback>
        </mc:AlternateContent>
      </w:r>
      <w:r w:rsidRPr="0032445A">
        <w:drawing>
          <wp:anchor distT="0" distB="0" distL="114300" distR="114300" simplePos="0" relativeHeight="251816960" behindDoc="0" locked="0" layoutInCell="1" allowOverlap="1" wp14:anchorId="4F126B38" wp14:editId="4D5DD6BA">
            <wp:simplePos x="0" y="0"/>
            <wp:positionH relativeFrom="page">
              <wp:align>center</wp:align>
            </wp:positionH>
            <wp:positionV relativeFrom="margin">
              <wp:posOffset>1015365</wp:posOffset>
            </wp:positionV>
            <wp:extent cx="5435600" cy="3867150"/>
            <wp:effectExtent l="76200" t="76200" r="127000" b="133350"/>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435600" cy="386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6C50861" w14:textId="77777777" w:rsidR="00646624" w:rsidRPr="0032445A" w:rsidRDefault="00646624" w:rsidP="00557168">
      <w:pPr>
        <w:pStyle w:val="Text"/>
      </w:pPr>
    </w:p>
    <w:p w14:paraId="6B698580" w14:textId="6D129207" w:rsidR="00443665" w:rsidRPr="0032445A" w:rsidRDefault="00C73ECC" w:rsidP="00646624">
      <w:pPr>
        <w:pStyle w:val="Heading3"/>
      </w:pPr>
      <w:bookmarkStart w:id="16" w:name="_Toc205887314"/>
      <w:r w:rsidRPr="0032445A">
        <w:t xml:space="preserve">Monolith </w:t>
      </w:r>
      <w:r w:rsidR="00F57E59" w:rsidRPr="0032445A">
        <w:t>t</w:t>
      </w:r>
      <w:r w:rsidRPr="0032445A">
        <w:t>o Microservices</w:t>
      </w:r>
      <w:bookmarkEnd w:id="16"/>
      <w:r w:rsidRPr="0032445A">
        <w:t xml:space="preserve"> </w:t>
      </w:r>
    </w:p>
    <w:p w14:paraId="4A8B4B14" w14:textId="30E45B0B" w:rsidR="00443665" w:rsidRDefault="00443665" w:rsidP="00C526F9">
      <w:pPr>
        <w:pStyle w:val="Text"/>
      </w:pPr>
      <w:r w:rsidRPr="0032445A">
        <w:t>Monolithic, has pros such as simpler development and deployment for smaller teams, better performance due to no network latency, and a single code base. Cons include limited agility, difficulty in adopting new technologies, and a single code base.</w:t>
      </w:r>
    </w:p>
    <w:p w14:paraId="76245525" w14:textId="77777777" w:rsidR="00C526F9" w:rsidRPr="0032445A" w:rsidRDefault="00C526F9" w:rsidP="00C526F9">
      <w:pPr>
        <w:pStyle w:val="Text"/>
      </w:pPr>
    </w:p>
    <w:p w14:paraId="5CCC09A4" w14:textId="77777777" w:rsidR="00443665" w:rsidRPr="0032445A" w:rsidRDefault="00443665" w:rsidP="00557168">
      <w:pPr>
        <w:pStyle w:val="Text"/>
      </w:pPr>
      <w:r w:rsidRPr="0032445A">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6657DE31" w14:textId="77777777" w:rsidR="00646624" w:rsidRPr="0032445A" w:rsidRDefault="00646624" w:rsidP="00557168">
      <w:pPr>
        <w:pStyle w:val="Text"/>
      </w:pPr>
    </w:p>
    <w:p w14:paraId="2F0A79F2" w14:textId="1C43612C" w:rsidR="002B1654" w:rsidRPr="0032445A" w:rsidRDefault="00443665" w:rsidP="00C526F9">
      <w:pPr>
        <w:pStyle w:val="Text"/>
      </w:pPr>
      <w:r w:rsidRPr="0032445A">
        <w:t xml:space="preserve">Microservices, independently </w:t>
      </w:r>
      <w:r w:rsidR="00C526F9" w:rsidRPr="0032445A">
        <w:t>released</w:t>
      </w:r>
      <w:r w:rsidRPr="0032445A">
        <w:t xml:space="preserve"> services </w:t>
      </w:r>
      <w:r w:rsidR="00D24702" w:rsidRPr="0032445A">
        <w:t>modelled</w:t>
      </w:r>
      <w:r w:rsidRPr="0032445A">
        <w:t xml:space="preserve"> around a business domain, are </w:t>
      </w:r>
    </w:p>
    <w:p w14:paraId="2BDF7242" w14:textId="362F2006" w:rsidR="00C526F9" w:rsidRDefault="00C526F9" w:rsidP="00C526F9">
      <w:pPr>
        <w:pStyle w:val="Text"/>
      </w:pPr>
      <w:r w:rsidRPr="0032445A">
        <mc:AlternateContent>
          <mc:Choice Requires="wps">
            <w:drawing>
              <wp:anchor distT="0" distB="0" distL="114300" distR="114300" simplePos="0" relativeHeight="251722752" behindDoc="0" locked="0" layoutInCell="1" allowOverlap="1" wp14:anchorId="5FF8BD58" wp14:editId="1BFAD1B9">
                <wp:simplePos x="0" y="0"/>
                <wp:positionH relativeFrom="margin">
                  <wp:align>center</wp:align>
                </wp:positionH>
                <wp:positionV relativeFrom="paragraph">
                  <wp:posOffset>4614545</wp:posOffset>
                </wp:positionV>
                <wp:extent cx="4987290" cy="419100"/>
                <wp:effectExtent l="0" t="0" r="3810" b="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419100"/>
                        </a:xfrm>
                        <a:prstGeom prst="rect">
                          <a:avLst/>
                        </a:prstGeom>
                        <a:solidFill>
                          <a:prstClr val="white"/>
                        </a:solidFill>
                        <a:ln>
                          <a:noFill/>
                        </a:ln>
                      </wps:spPr>
                      <wps:txbx>
                        <w:txbxContent>
                          <w:p w14:paraId="12968907" w14:textId="7DB91C88" w:rsidR="0077572A" w:rsidRPr="0032445A" w:rsidRDefault="0077572A" w:rsidP="0077572A">
                            <w:pPr>
                              <w:pStyle w:val="Caption"/>
                              <w:rPr>
                                <w:szCs w:val="22"/>
                              </w:rPr>
                            </w:pPr>
                            <w:bookmarkStart w:id="17" w:name="_Toc204732931"/>
                            <w:bookmarkStart w:id="18" w:name="_Toc204732957"/>
                            <w:bookmarkStart w:id="19" w:name="_Toc204733020"/>
                            <w:bookmarkStart w:id="20" w:name="_Toc204986492"/>
                            <w:bookmarkStart w:id="21" w:name="_Toc205321386"/>
                            <w:bookmarkStart w:id="22" w:name="_Toc205321846"/>
                            <w:bookmarkStart w:id="23" w:name="_Toc205883401"/>
                            <w:r w:rsidRPr="0032445A">
                              <w:t xml:space="preserve">Figure </w:t>
                            </w:r>
                            <w:r w:rsidRPr="0032445A">
                              <w:fldChar w:fldCharType="begin"/>
                            </w:r>
                            <w:r w:rsidRPr="0032445A">
                              <w:instrText xml:space="preserve"> SEQ Figure \* ARABIC </w:instrText>
                            </w:r>
                            <w:r w:rsidRPr="0032445A">
                              <w:fldChar w:fldCharType="separate"/>
                            </w:r>
                            <w:r w:rsidR="00EA6001" w:rsidRPr="0032445A">
                              <w:t>3</w:t>
                            </w:r>
                            <w:r w:rsidRPr="0032445A">
                              <w:fldChar w:fldCharType="end"/>
                            </w:r>
                            <w:r w:rsidRPr="0032445A">
                              <w:t xml:space="preserve"> : Monolithic vs. SOA vs. Microservices</w:t>
                            </w:r>
                            <w:bookmarkEnd w:id="17"/>
                            <w:bookmarkEnd w:id="18"/>
                            <w:bookmarkEnd w:id="19"/>
                            <w:bookmarkEnd w:id="20"/>
                            <w:bookmarkEnd w:id="21"/>
                            <w:bookmarkEnd w:id="22"/>
                            <w:bookmarkEnd w:id="23"/>
                          </w:p>
                          <w:p w14:paraId="2AD35C3F" w14:textId="3904CD53" w:rsidR="0077572A" w:rsidRPr="0032445A" w:rsidRDefault="0077572A" w:rsidP="00BE53EB">
                            <w:pPr>
                              <w:pStyle w:val="Caption"/>
                              <w:jc w:val="both"/>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8BD58" id="_x0000_s1028" type="#_x0000_t202" style="position:absolute;left:0;text-align:left;margin-left:0;margin-top:363.35pt;width:392.7pt;height:33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" stroked="f">
                <v:textbox inset="0,0,0,0">
                  <w:txbxContent>
                    <w:p w14:paraId="12968907" w14:textId="7DB91C88" w:rsidR="0077572A" w:rsidRPr="0032445A" w:rsidRDefault="0077572A" w:rsidP="0077572A">
                      <w:pPr>
                        <w:pStyle w:val="Caption"/>
                        <w:rPr>
                          <w:szCs w:val="22"/>
                        </w:rPr>
                      </w:pPr>
                      <w:bookmarkStart w:id="24" w:name="_Toc204732931"/>
                      <w:bookmarkStart w:id="25" w:name="_Toc204732957"/>
                      <w:bookmarkStart w:id="26" w:name="_Toc204733020"/>
                      <w:bookmarkStart w:id="27" w:name="_Toc204986492"/>
                      <w:bookmarkStart w:id="28" w:name="_Toc205321386"/>
                      <w:bookmarkStart w:id="29" w:name="_Toc205321846"/>
                      <w:bookmarkStart w:id="30" w:name="_Toc205883401"/>
                      <w:r w:rsidRPr="0032445A">
                        <w:t xml:space="preserve">Figure </w:t>
                      </w:r>
                      <w:r w:rsidRPr="0032445A">
                        <w:fldChar w:fldCharType="begin"/>
                      </w:r>
                      <w:r w:rsidRPr="0032445A">
                        <w:instrText xml:space="preserve"> SEQ Figure \* ARABIC </w:instrText>
                      </w:r>
                      <w:r w:rsidRPr="0032445A">
                        <w:fldChar w:fldCharType="separate"/>
                      </w:r>
                      <w:r w:rsidR="00EA6001" w:rsidRPr="0032445A">
                        <w:t>3</w:t>
                      </w:r>
                      <w:r w:rsidRPr="0032445A">
                        <w:fldChar w:fldCharType="end"/>
                      </w:r>
                      <w:r w:rsidRPr="0032445A">
                        <w:t xml:space="preserve"> : Monolithic vs. SOA vs. Microservices</w:t>
                      </w:r>
                      <w:bookmarkEnd w:id="24"/>
                      <w:bookmarkEnd w:id="25"/>
                      <w:bookmarkEnd w:id="26"/>
                      <w:bookmarkEnd w:id="27"/>
                      <w:bookmarkEnd w:id="28"/>
                      <w:bookmarkEnd w:id="29"/>
                      <w:bookmarkEnd w:id="30"/>
                    </w:p>
                    <w:p w14:paraId="2AD35C3F" w14:textId="3904CD53" w:rsidR="0077572A" w:rsidRPr="0032445A" w:rsidRDefault="0077572A" w:rsidP="00BE53EB">
                      <w:pPr>
                        <w:pStyle w:val="Caption"/>
                        <w:jc w:val="both"/>
                        <w:rPr>
                          <w:szCs w:val="22"/>
                        </w:rPr>
                      </w:pPr>
                    </w:p>
                  </w:txbxContent>
                </v:textbox>
                <w10:wrap type="square" anchorx="margin"/>
              </v:shape>
            </w:pict>
          </mc:Fallback>
        </mc:AlternateContent>
      </w:r>
      <w:r w:rsidRPr="0032445A">
        <w:drawing>
          <wp:anchor distT="0" distB="0" distL="114300" distR="114300" simplePos="0" relativeHeight="251659264" behindDoc="0" locked="0" layoutInCell="1" allowOverlap="1" wp14:anchorId="26E8E488" wp14:editId="0C3F7E83">
            <wp:simplePos x="0" y="0"/>
            <wp:positionH relativeFrom="margin">
              <wp:posOffset>-145415</wp:posOffset>
            </wp:positionH>
            <wp:positionV relativeFrom="margin">
              <wp:posOffset>1448435</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r w:rsidR="00443665" w:rsidRPr="0032445A">
        <w:t>easier to develop, test, and deploy, increase agility, and scale horizontally. They can represent various services, such as Accounts, Cards, and Loans, but together they could form an entire bank system</w:t>
      </w:r>
      <w:r w:rsidR="006E143E" w:rsidRPr="0032445A">
        <w:t xml:space="preserve"> As Show in Figure 3</w:t>
      </w:r>
      <w:r w:rsidR="00443665" w:rsidRPr="0032445A">
        <w:t xml:space="preserve">. </w:t>
      </w:r>
    </w:p>
    <w:p w14:paraId="2E941858" w14:textId="77777777" w:rsidR="00C526F9" w:rsidRDefault="00C526F9" w:rsidP="00C526F9">
      <w:pPr>
        <w:pStyle w:val="Text"/>
      </w:pPr>
    </w:p>
    <w:p w14:paraId="73A478DD" w14:textId="1759BE80" w:rsidR="000175B6" w:rsidRPr="0032445A" w:rsidRDefault="000175B6" w:rsidP="00557168">
      <w:pPr>
        <w:pStyle w:val="Text"/>
      </w:pPr>
      <w:r w:rsidRPr="0032445A">
        <w:t>The shift from monolithic architectures to microservices is frequently motivated by the necessity for quicker delivery cycles, enhanced scalability, and increased resilience.</w:t>
      </w:r>
    </w:p>
    <w:p w14:paraId="13C9AE44" w14:textId="76DAA54D" w:rsidR="000175B6" w:rsidRPr="0032445A" w:rsidRDefault="000175B6" w:rsidP="00557168">
      <w:pPr>
        <w:pStyle w:val="Text"/>
      </w:pPr>
      <w:r w:rsidRPr="0032445A">
        <w:t>In contrast to monolithic systems, microservices permit independent deployments, thereby minimizing the risk of causing system-wide failures during updates.</w:t>
      </w:r>
    </w:p>
    <w:p w14:paraId="17995912" w14:textId="527601B3" w:rsidR="000175B6" w:rsidRDefault="000175B6" w:rsidP="00557168">
      <w:pPr>
        <w:pStyle w:val="Text"/>
      </w:pPr>
      <w:r w:rsidRPr="0032445A">
        <w:t>They promote technological diversity, enabling each service to be developed with the most appropriate technology stack for its specific function.</w:t>
      </w:r>
    </w:p>
    <w:p w14:paraId="1F2168F4" w14:textId="77777777" w:rsidR="00C526F9" w:rsidRDefault="00C526F9" w:rsidP="00557168">
      <w:pPr>
        <w:pStyle w:val="Text"/>
      </w:pPr>
    </w:p>
    <w:p w14:paraId="01EEC299" w14:textId="77777777" w:rsidR="00C526F9" w:rsidRDefault="00C526F9" w:rsidP="00557168">
      <w:pPr>
        <w:pStyle w:val="Text"/>
      </w:pPr>
    </w:p>
    <w:p w14:paraId="4AA7C854" w14:textId="77777777" w:rsidR="00C526F9" w:rsidRDefault="00C526F9" w:rsidP="00557168">
      <w:pPr>
        <w:pStyle w:val="Text"/>
      </w:pPr>
    </w:p>
    <w:p w14:paraId="6D56987F" w14:textId="77777777" w:rsidR="00C526F9" w:rsidRPr="0032445A" w:rsidRDefault="00C526F9" w:rsidP="00557168">
      <w:pPr>
        <w:pStyle w:val="Text"/>
      </w:pPr>
    </w:p>
    <w:p w14:paraId="3CF02288" w14:textId="2BE6A8E2" w:rsidR="000175B6" w:rsidRPr="0032445A" w:rsidRDefault="000175B6" w:rsidP="00557168">
      <w:pPr>
        <w:pStyle w:val="Text"/>
      </w:pPr>
      <w:r w:rsidRPr="0032445A">
        <w:lastRenderedPageBreak/>
        <w:t xml:space="preserve">Communication among services is generally managed through lightweight protocols such </w:t>
      </w:r>
    </w:p>
    <w:p w14:paraId="33B75A4D" w14:textId="39704F48" w:rsidR="00646624" w:rsidRPr="0032445A" w:rsidRDefault="000175B6" w:rsidP="0032445A">
      <w:pPr>
        <w:pStyle w:val="Text"/>
      </w:pPr>
      <w:r w:rsidRPr="0032445A">
        <w:t xml:space="preserve">Nevertheless, the transition to microservices brings about operational complexity, necessitating strong DevOps practices, service discovery, monitoring, and distributed data </w:t>
      </w:r>
      <w:r w:rsidR="009C3173" w:rsidRPr="0032445A">
        <w:t>management.</w:t>
      </w:r>
    </w:p>
    <w:p w14:paraId="300FBB66" w14:textId="1CC3456A" w:rsidR="003F06DD" w:rsidRPr="0032445A" w:rsidRDefault="003F06DD" w:rsidP="003F06DD">
      <w:pPr>
        <w:rPr>
          <w:rFonts w:eastAsia="MS Gothic"/>
        </w:rPr>
      </w:pPr>
    </w:p>
    <w:p w14:paraId="2A869E43" w14:textId="4D99647B" w:rsidR="00CF246D" w:rsidRPr="0032445A" w:rsidRDefault="00CF246D" w:rsidP="00CF246D">
      <w:pPr>
        <w:pStyle w:val="Caption"/>
        <w:keepNext/>
        <w:rPr>
          <w:sz w:val="22"/>
          <w:szCs w:val="22"/>
        </w:rPr>
      </w:pPr>
      <w:bookmarkStart w:id="31" w:name="_Toc205886294"/>
      <w:r w:rsidRPr="0032445A">
        <w:rPr>
          <w:sz w:val="22"/>
          <w:szCs w:val="22"/>
        </w:rPr>
        <w:t xml:space="preserve">Table </w:t>
      </w:r>
      <w:r w:rsidR="006F0645" w:rsidRPr="0032445A">
        <w:rPr>
          <w:sz w:val="22"/>
          <w:szCs w:val="22"/>
        </w:rPr>
        <w:fldChar w:fldCharType="begin"/>
      </w:r>
      <w:r w:rsidR="006F0645" w:rsidRPr="0032445A">
        <w:rPr>
          <w:sz w:val="22"/>
          <w:szCs w:val="22"/>
        </w:rPr>
        <w:instrText xml:space="preserve"> SEQ Table \* ARABIC </w:instrText>
      </w:r>
      <w:r w:rsidR="006F0645" w:rsidRPr="0032445A">
        <w:rPr>
          <w:sz w:val="22"/>
          <w:szCs w:val="22"/>
        </w:rPr>
        <w:fldChar w:fldCharType="separate"/>
      </w:r>
      <w:r w:rsidR="0032445A" w:rsidRPr="0032445A">
        <w:rPr>
          <w:sz w:val="22"/>
          <w:szCs w:val="22"/>
        </w:rPr>
        <w:t>1</w:t>
      </w:r>
      <w:r w:rsidR="006F0645" w:rsidRPr="0032445A">
        <w:rPr>
          <w:sz w:val="22"/>
          <w:szCs w:val="22"/>
        </w:rPr>
        <w:fldChar w:fldCharType="end"/>
      </w:r>
      <w:r w:rsidRPr="0032445A">
        <w:rPr>
          <w:sz w:val="22"/>
          <w:szCs w:val="22"/>
        </w:rPr>
        <w:t>: Monolithic vs. SOA vs. Microservices Comparison</w:t>
      </w:r>
      <w:bookmarkEnd w:id="31"/>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32445A"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Microservices Architecture</w:t>
            </w:r>
          </w:p>
        </w:tc>
      </w:tr>
      <w:tr w:rsidR="003F06DD" w:rsidRPr="0032445A"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Focused on independently deployable services</w:t>
            </w:r>
          </w:p>
        </w:tc>
      </w:tr>
      <w:tr w:rsidR="003F06DD" w:rsidRPr="0032445A"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Small, focused, single-purpose services</w:t>
            </w:r>
          </w:p>
        </w:tc>
      </w:tr>
      <w:tr w:rsidR="003F06DD" w:rsidRPr="0032445A"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Each service has its own database (Database-per-Service)</w:t>
            </w:r>
          </w:p>
        </w:tc>
      </w:tr>
      <w:tr w:rsidR="003F06DD" w:rsidRPr="0032445A"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Lightweight RESTful APIs, messaging (Kafka, RabbitMQ)</w:t>
            </w:r>
          </w:p>
        </w:tc>
      </w:tr>
      <w:tr w:rsidR="003F06DD" w:rsidRPr="0032445A"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Freedom to use different tech stacks per service</w:t>
            </w:r>
          </w:p>
        </w:tc>
      </w:tr>
      <w:tr w:rsidR="003F06DD" w:rsidRPr="0032445A"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Fully independent deployments per service</w:t>
            </w:r>
          </w:p>
        </w:tc>
      </w:tr>
      <w:tr w:rsidR="003F06DD" w:rsidRPr="0032445A"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Each microservice scales independently</w:t>
            </w:r>
          </w:p>
        </w:tc>
      </w:tr>
      <w:tr w:rsidR="003F06DD" w:rsidRPr="0032445A"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Faster due to small, independent components</w:t>
            </w:r>
          </w:p>
        </w:tc>
      </w:tr>
      <w:tr w:rsidR="003F06DD" w:rsidRPr="0032445A"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Highly flexible; services evolve independently</w:t>
            </w:r>
          </w:p>
        </w:tc>
      </w:tr>
      <w:tr w:rsidR="003F06DD" w:rsidRPr="0032445A"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Small, cross-functional teams per service</w:t>
            </w:r>
          </w:p>
        </w:tc>
      </w:tr>
      <w:tr w:rsidR="003F06DD" w:rsidRPr="0032445A"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lastRenderedPageBreak/>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32445A" w:rsidRDefault="003F06DD" w:rsidP="00D30168">
            <w:pPr>
              <w:keepNext/>
              <w:spacing w:after="0" w:line="240" w:lineRule="auto"/>
              <w:jc w:val="left"/>
              <w:rPr>
                <w:rFonts w:asciiTheme="minorBidi" w:hAnsiTheme="minorBidi" w:cstheme="minorBidi"/>
                <w:sz w:val="22"/>
              </w:rPr>
            </w:pPr>
            <w:r w:rsidRPr="0032445A">
              <w:rPr>
                <w:rFonts w:asciiTheme="minorBidi" w:hAnsiTheme="minorBidi" w:cstheme="minorBidi"/>
                <w:sz w:val="22"/>
              </w:rPr>
              <w:t>Easier, isolated maintenance of smaller codebases</w:t>
            </w:r>
          </w:p>
        </w:tc>
      </w:tr>
    </w:tbl>
    <w:p w14:paraId="7CF880D4" w14:textId="1CB295B9" w:rsidR="0032445A" w:rsidRPr="0032445A" w:rsidRDefault="0032445A" w:rsidP="0032445A">
      <w:pPr>
        <w:pStyle w:val="Caption"/>
        <w:framePr w:hSpace="141" w:wrap="around" w:vAnchor="text" w:hAnchor="page" w:x="2845" w:y="365"/>
      </w:pPr>
      <w:r w:rsidRPr="0032445A">
        <w:t xml:space="preserve">Table </w:t>
      </w:r>
      <w:r w:rsidRPr="0032445A">
        <w:fldChar w:fldCharType="begin"/>
      </w:r>
      <w:r w:rsidRPr="0032445A">
        <w:instrText xml:space="preserve"> SEQ Table \* ARABIC </w:instrText>
      </w:r>
      <w:r w:rsidRPr="0032445A">
        <w:fldChar w:fldCharType="separate"/>
      </w:r>
      <w:r w:rsidRPr="0032445A">
        <w:t>2</w:t>
      </w:r>
      <w:r w:rsidRPr="0032445A">
        <w:fldChar w:fldCharType="end"/>
      </w:r>
      <w:r w:rsidRPr="0032445A">
        <w:t>: Critical Decision Points – Monolith vs. SOA vs. Microservices</w:t>
      </w:r>
    </w:p>
    <w:tbl>
      <w:tblPr>
        <w:tblStyle w:val="TableGrid2"/>
        <w:tblpPr w:leftFromText="141" w:rightFromText="141" w:vertAnchor="text" w:horzAnchor="margin" w:tblpY="1010"/>
        <w:tblW w:w="9170" w:type="dxa"/>
        <w:tblInd w:w="0" w:type="dxa"/>
        <w:tblLook w:val="04A0" w:firstRow="1" w:lastRow="0" w:firstColumn="1" w:lastColumn="0" w:noHBand="0" w:noVBand="1"/>
      </w:tblPr>
      <w:tblGrid>
        <w:gridCol w:w="2257"/>
        <w:gridCol w:w="2399"/>
        <w:gridCol w:w="2257"/>
        <w:gridCol w:w="2257"/>
      </w:tblGrid>
      <w:tr w:rsidR="0032445A" w:rsidRPr="0032445A" w14:paraId="292D4D78" w14:textId="77777777" w:rsidTr="0032445A">
        <w:trPr>
          <w:trHeight w:val="614"/>
        </w:trPr>
        <w:tc>
          <w:tcPr>
            <w:tcW w:w="2257" w:type="dxa"/>
            <w:tcBorders>
              <w:top w:val="single" w:sz="4" w:space="0" w:color="auto"/>
              <w:left w:val="single" w:sz="4" w:space="0" w:color="auto"/>
              <w:bottom w:val="single" w:sz="4" w:space="0" w:color="auto"/>
              <w:right w:val="single" w:sz="4" w:space="0" w:color="auto"/>
            </w:tcBorders>
            <w:hideMark/>
          </w:tcPr>
          <w:p w14:paraId="0014B56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Decision Point</w:t>
            </w:r>
          </w:p>
        </w:tc>
        <w:tc>
          <w:tcPr>
            <w:tcW w:w="2399" w:type="dxa"/>
            <w:tcBorders>
              <w:top w:val="single" w:sz="4" w:space="0" w:color="auto"/>
              <w:left w:val="single" w:sz="4" w:space="0" w:color="auto"/>
              <w:bottom w:val="single" w:sz="4" w:space="0" w:color="auto"/>
              <w:right w:val="single" w:sz="4" w:space="0" w:color="auto"/>
            </w:tcBorders>
            <w:hideMark/>
          </w:tcPr>
          <w:p w14:paraId="357F143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Monolith wins when…</w:t>
            </w:r>
          </w:p>
        </w:tc>
        <w:tc>
          <w:tcPr>
            <w:tcW w:w="2257" w:type="dxa"/>
            <w:tcBorders>
              <w:top w:val="single" w:sz="4" w:space="0" w:color="auto"/>
              <w:left w:val="single" w:sz="4" w:space="0" w:color="auto"/>
              <w:bottom w:val="single" w:sz="4" w:space="0" w:color="auto"/>
              <w:right w:val="single" w:sz="4" w:space="0" w:color="auto"/>
            </w:tcBorders>
            <w:hideMark/>
          </w:tcPr>
          <w:p w14:paraId="6736805B"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Microservices win when…</w:t>
            </w:r>
          </w:p>
        </w:tc>
        <w:tc>
          <w:tcPr>
            <w:tcW w:w="2257" w:type="dxa"/>
            <w:tcBorders>
              <w:top w:val="single" w:sz="4" w:space="0" w:color="auto"/>
              <w:left w:val="single" w:sz="4" w:space="0" w:color="auto"/>
              <w:bottom w:val="single" w:sz="4" w:space="0" w:color="auto"/>
              <w:right w:val="single" w:sz="4" w:space="0" w:color="auto"/>
            </w:tcBorders>
            <w:hideMark/>
          </w:tcPr>
          <w:p w14:paraId="30E70165"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SOA wins when…</w:t>
            </w:r>
          </w:p>
        </w:tc>
      </w:tr>
      <w:tr w:rsidR="0032445A" w:rsidRPr="0032445A" w14:paraId="2437A3FA" w14:textId="77777777" w:rsidTr="0032445A">
        <w:trPr>
          <w:trHeight w:val="1270"/>
        </w:trPr>
        <w:tc>
          <w:tcPr>
            <w:tcW w:w="2257" w:type="dxa"/>
            <w:tcBorders>
              <w:top w:val="single" w:sz="4" w:space="0" w:color="auto"/>
              <w:left w:val="single" w:sz="4" w:space="0" w:color="auto"/>
              <w:bottom w:val="single" w:sz="4" w:space="0" w:color="auto"/>
              <w:right w:val="single" w:sz="4" w:space="0" w:color="auto"/>
            </w:tcBorders>
            <w:hideMark/>
          </w:tcPr>
          <w:p w14:paraId="4A01BCE6"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Team size &amp; autonomy</w:t>
            </w:r>
          </w:p>
        </w:tc>
        <w:tc>
          <w:tcPr>
            <w:tcW w:w="2399" w:type="dxa"/>
            <w:tcBorders>
              <w:top w:val="single" w:sz="4" w:space="0" w:color="auto"/>
              <w:left w:val="single" w:sz="4" w:space="0" w:color="auto"/>
              <w:bottom w:val="single" w:sz="4" w:space="0" w:color="auto"/>
              <w:right w:val="single" w:sz="4" w:space="0" w:color="auto"/>
            </w:tcBorders>
            <w:hideMark/>
          </w:tcPr>
          <w:p w14:paraId="3FB8A84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1–8 developer single team</w:t>
            </w:r>
          </w:p>
        </w:tc>
        <w:tc>
          <w:tcPr>
            <w:tcW w:w="2257" w:type="dxa"/>
            <w:tcBorders>
              <w:top w:val="single" w:sz="4" w:space="0" w:color="auto"/>
              <w:left w:val="single" w:sz="4" w:space="0" w:color="auto"/>
              <w:bottom w:val="single" w:sz="4" w:space="0" w:color="auto"/>
              <w:right w:val="single" w:sz="4" w:space="0" w:color="auto"/>
            </w:tcBorders>
            <w:hideMark/>
          </w:tcPr>
          <w:p w14:paraId="2A1BCA9D"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Multiple autonomous teams mapped to bounded contexts</w:t>
            </w:r>
          </w:p>
        </w:tc>
        <w:tc>
          <w:tcPr>
            <w:tcW w:w="2257" w:type="dxa"/>
            <w:tcBorders>
              <w:top w:val="single" w:sz="4" w:space="0" w:color="auto"/>
              <w:left w:val="single" w:sz="4" w:space="0" w:color="auto"/>
              <w:bottom w:val="single" w:sz="4" w:space="0" w:color="auto"/>
              <w:right w:val="single" w:sz="4" w:space="0" w:color="auto"/>
            </w:tcBorders>
            <w:hideMark/>
          </w:tcPr>
          <w:p w14:paraId="0738AC53"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Many systems/teams across departments</w:t>
            </w:r>
          </w:p>
        </w:tc>
      </w:tr>
      <w:tr w:rsidR="0032445A" w:rsidRPr="0032445A" w14:paraId="05AE21A2"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059A6DA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Domain boundaries</w:t>
            </w:r>
          </w:p>
        </w:tc>
        <w:tc>
          <w:tcPr>
            <w:tcW w:w="2399" w:type="dxa"/>
            <w:tcBorders>
              <w:top w:val="single" w:sz="4" w:space="0" w:color="auto"/>
              <w:left w:val="single" w:sz="4" w:space="0" w:color="auto"/>
              <w:bottom w:val="single" w:sz="4" w:space="0" w:color="auto"/>
              <w:right w:val="single" w:sz="4" w:space="0" w:color="auto"/>
            </w:tcBorders>
            <w:hideMark/>
          </w:tcPr>
          <w:p w14:paraId="106DBCF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Still evolving/unclear</w:t>
            </w:r>
          </w:p>
        </w:tc>
        <w:tc>
          <w:tcPr>
            <w:tcW w:w="2257" w:type="dxa"/>
            <w:tcBorders>
              <w:top w:val="single" w:sz="4" w:space="0" w:color="auto"/>
              <w:left w:val="single" w:sz="4" w:space="0" w:color="auto"/>
              <w:bottom w:val="single" w:sz="4" w:space="0" w:color="auto"/>
              <w:right w:val="single" w:sz="4" w:space="0" w:color="auto"/>
            </w:tcBorders>
            <w:hideMark/>
          </w:tcPr>
          <w:p w14:paraId="5CF64D81"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Clear bounded contexts with minimal crosstalk</w:t>
            </w:r>
          </w:p>
        </w:tc>
        <w:tc>
          <w:tcPr>
            <w:tcW w:w="2257" w:type="dxa"/>
            <w:tcBorders>
              <w:top w:val="single" w:sz="4" w:space="0" w:color="auto"/>
              <w:left w:val="single" w:sz="4" w:space="0" w:color="auto"/>
              <w:bottom w:val="single" w:sz="4" w:space="0" w:color="auto"/>
              <w:right w:val="single" w:sz="4" w:space="0" w:color="auto"/>
            </w:tcBorders>
            <w:hideMark/>
          </w:tcPr>
          <w:p w14:paraId="7008338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Cross-domain integration &amp; orchestration needed</w:t>
            </w:r>
          </w:p>
        </w:tc>
      </w:tr>
      <w:tr w:rsidR="0032445A" w:rsidRPr="0032445A" w14:paraId="4433C13A"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044CF7EE"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Deployment frequency</w:t>
            </w:r>
          </w:p>
        </w:tc>
        <w:tc>
          <w:tcPr>
            <w:tcW w:w="2399" w:type="dxa"/>
            <w:tcBorders>
              <w:top w:val="single" w:sz="4" w:space="0" w:color="auto"/>
              <w:left w:val="single" w:sz="4" w:space="0" w:color="auto"/>
              <w:bottom w:val="single" w:sz="4" w:space="0" w:color="auto"/>
              <w:right w:val="single" w:sz="4" w:space="0" w:color="auto"/>
            </w:tcBorders>
            <w:hideMark/>
          </w:tcPr>
          <w:p w14:paraId="17D02228"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Few releases per month</w:t>
            </w:r>
          </w:p>
        </w:tc>
        <w:tc>
          <w:tcPr>
            <w:tcW w:w="2257" w:type="dxa"/>
            <w:tcBorders>
              <w:top w:val="single" w:sz="4" w:space="0" w:color="auto"/>
              <w:left w:val="single" w:sz="4" w:space="0" w:color="auto"/>
              <w:bottom w:val="single" w:sz="4" w:space="0" w:color="auto"/>
              <w:right w:val="single" w:sz="4" w:space="0" w:color="auto"/>
            </w:tcBorders>
            <w:hideMark/>
          </w:tcPr>
          <w:p w14:paraId="26BB10F4"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Continuous deploys per service</w:t>
            </w:r>
          </w:p>
        </w:tc>
        <w:tc>
          <w:tcPr>
            <w:tcW w:w="2257" w:type="dxa"/>
            <w:tcBorders>
              <w:top w:val="single" w:sz="4" w:space="0" w:color="auto"/>
              <w:left w:val="single" w:sz="4" w:space="0" w:color="auto"/>
              <w:bottom w:val="single" w:sz="4" w:space="0" w:color="auto"/>
              <w:right w:val="single" w:sz="4" w:space="0" w:color="auto"/>
            </w:tcBorders>
            <w:hideMark/>
          </w:tcPr>
          <w:p w14:paraId="718631DC"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Central release governance with staged gates</w:t>
            </w:r>
          </w:p>
        </w:tc>
      </w:tr>
      <w:tr w:rsidR="0032445A" w:rsidRPr="0032445A" w14:paraId="73A833DC"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1088B51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Scaling pattern</w:t>
            </w:r>
          </w:p>
        </w:tc>
        <w:tc>
          <w:tcPr>
            <w:tcW w:w="2399" w:type="dxa"/>
            <w:tcBorders>
              <w:top w:val="single" w:sz="4" w:space="0" w:color="auto"/>
              <w:left w:val="single" w:sz="4" w:space="0" w:color="auto"/>
              <w:bottom w:val="single" w:sz="4" w:space="0" w:color="auto"/>
              <w:right w:val="single" w:sz="4" w:space="0" w:color="auto"/>
            </w:tcBorders>
            <w:hideMark/>
          </w:tcPr>
          <w:p w14:paraId="6798508E"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Scale all-or-nothing is fine</w:t>
            </w:r>
          </w:p>
        </w:tc>
        <w:tc>
          <w:tcPr>
            <w:tcW w:w="2257" w:type="dxa"/>
            <w:tcBorders>
              <w:top w:val="single" w:sz="4" w:space="0" w:color="auto"/>
              <w:left w:val="single" w:sz="4" w:space="0" w:color="auto"/>
              <w:bottom w:val="single" w:sz="4" w:space="0" w:color="auto"/>
              <w:right w:val="single" w:sz="4" w:space="0" w:color="auto"/>
            </w:tcBorders>
            <w:hideMark/>
          </w:tcPr>
          <w:p w14:paraId="5957349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Need hot paths to scale independently</w:t>
            </w:r>
          </w:p>
        </w:tc>
        <w:tc>
          <w:tcPr>
            <w:tcW w:w="2257" w:type="dxa"/>
            <w:tcBorders>
              <w:top w:val="single" w:sz="4" w:space="0" w:color="auto"/>
              <w:left w:val="single" w:sz="4" w:space="0" w:color="auto"/>
              <w:bottom w:val="single" w:sz="4" w:space="0" w:color="auto"/>
              <w:right w:val="single" w:sz="4" w:space="0" w:color="auto"/>
            </w:tcBorders>
            <w:hideMark/>
          </w:tcPr>
          <w:p w14:paraId="0188AED8"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Need to mediate capacity across many systems</w:t>
            </w:r>
          </w:p>
        </w:tc>
      </w:tr>
      <w:tr w:rsidR="0032445A" w:rsidRPr="0032445A" w14:paraId="0E527C59"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16DA8340"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Data consistency</w:t>
            </w:r>
          </w:p>
        </w:tc>
        <w:tc>
          <w:tcPr>
            <w:tcW w:w="2399" w:type="dxa"/>
            <w:tcBorders>
              <w:top w:val="single" w:sz="4" w:space="0" w:color="auto"/>
              <w:left w:val="single" w:sz="4" w:space="0" w:color="auto"/>
              <w:bottom w:val="single" w:sz="4" w:space="0" w:color="auto"/>
              <w:right w:val="single" w:sz="4" w:space="0" w:color="auto"/>
            </w:tcBorders>
            <w:hideMark/>
          </w:tcPr>
          <w:p w14:paraId="57E9E4B9"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Mostly ACID with cross-entity transactions</w:t>
            </w:r>
          </w:p>
        </w:tc>
        <w:tc>
          <w:tcPr>
            <w:tcW w:w="2257" w:type="dxa"/>
            <w:tcBorders>
              <w:top w:val="single" w:sz="4" w:space="0" w:color="auto"/>
              <w:left w:val="single" w:sz="4" w:space="0" w:color="auto"/>
              <w:bottom w:val="single" w:sz="4" w:space="0" w:color="auto"/>
              <w:right w:val="single" w:sz="4" w:space="0" w:color="auto"/>
            </w:tcBorders>
            <w:hideMark/>
          </w:tcPr>
          <w:p w14:paraId="42F8691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Eventually consistency acceptable; sagas OK</w:t>
            </w:r>
          </w:p>
        </w:tc>
        <w:tc>
          <w:tcPr>
            <w:tcW w:w="2257" w:type="dxa"/>
            <w:tcBorders>
              <w:top w:val="single" w:sz="4" w:space="0" w:color="auto"/>
              <w:left w:val="single" w:sz="4" w:space="0" w:color="auto"/>
              <w:bottom w:val="single" w:sz="4" w:space="0" w:color="auto"/>
              <w:right w:val="single" w:sz="4" w:space="0" w:color="auto"/>
            </w:tcBorders>
            <w:hideMark/>
          </w:tcPr>
          <w:p w14:paraId="4EE3A58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Mix of both; enterprise data contracts</w:t>
            </w:r>
          </w:p>
        </w:tc>
      </w:tr>
      <w:tr w:rsidR="0032445A" w:rsidRPr="0032445A" w14:paraId="5CC77230" w14:textId="77777777" w:rsidTr="0032445A">
        <w:trPr>
          <w:trHeight w:val="952"/>
        </w:trPr>
        <w:tc>
          <w:tcPr>
            <w:tcW w:w="2257" w:type="dxa"/>
            <w:tcBorders>
              <w:top w:val="single" w:sz="4" w:space="0" w:color="auto"/>
              <w:left w:val="single" w:sz="4" w:space="0" w:color="auto"/>
              <w:bottom w:val="single" w:sz="4" w:space="0" w:color="auto"/>
              <w:right w:val="single" w:sz="4" w:space="0" w:color="auto"/>
            </w:tcBorders>
            <w:hideMark/>
          </w:tcPr>
          <w:p w14:paraId="0D791450"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Latency &amp; chattiness</w:t>
            </w:r>
          </w:p>
        </w:tc>
        <w:tc>
          <w:tcPr>
            <w:tcW w:w="2399" w:type="dxa"/>
            <w:tcBorders>
              <w:top w:val="single" w:sz="4" w:space="0" w:color="auto"/>
              <w:left w:val="single" w:sz="4" w:space="0" w:color="auto"/>
              <w:bottom w:val="single" w:sz="4" w:space="0" w:color="auto"/>
              <w:right w:val="single" w:sz="4" w:space="0" w:color="auto"/>
            </w:tcBorders>
            <w:hideMark/>
          </w:tcPr>
          <w:p w14:paraId="790CFA74"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In-process calls preferred</w:t>
            </w:r>
          </w:p>
        </w:tc>
        <w:tc>
          <w:tcPr>
            <w:tcW w:w="2257" w:type="dxa"/>
            <w:tcBorders>
              <w:top w:val="single" w:sz="4" w:space="0" w:color="auto"/>
              <w:left w:val="single" w:sz="4" w:space="0" w:color="auto"/>
              <w:bottom w:val="single" w:sz="4" w:space="0" w:color="auto"/>
              <w:right w:val="single" w:sz="4" w:space="0" w:color="auto"/>
            </w:tcBorders>
            <w:hideMark/>
          </w:tcPr>
          <w:p w14:paraId="01F13998"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Network hops acceptable; APIs well designed</w:t>
            </w:r>
          </w:p>
        </w:tc>
        <w:tc>
          <w:tcPr>
            <w:tcW w:w="2257" w:type="dxa"/>
            <w:tcBorders>
              <w:top w:val="single" w:sz="4" w:space="0" w:color="auto"/>
              <w:left w:val="single" w:sz="4" w:space="0" w:color="auto"/>
              <w:bottom w:val="single" w:sz="4" w:space="0" w:color="auto"/>
              <w:right w:val="single" w:sz="4" w:space="0" w:color="auto"/>
            </w:tcBorders>
            <w:hideMark/>
          </w:tcPr>
          <w:p w14:paraId="1E3B1CA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Heavy mediation, translation, routing required</w:t>
            </w:r>
          </w:p>
        </w:tc>
      </w:tr>
      <w:tr w:rsidR="0032445A" w:rsidRPr="0032445A" w14:paraId="2A20EFAE" w14:textId="77777777" w:rsidTr="0032445A">
        <w:trPr>
          <w:trHeight w:val="915"/>
        </w:trPr>
        <w:tc>
          <w:tcPr>
            <w:tcW w:w="2257" w:type="dxa"/>
            <w:tcBorders>
              <w:top w:val="single" w:sz="4" w:space="0" w:color="auto"/>
              <w:left w:val="single" w:sz="4" w:space="0" w:color="auto"/>
              <w:bottom w:val="single" w:sz="4" w:space="0" w:color="auto"/>
              <w:right w:val="single" w:sz="4" w:space="0" w:color="auto"/>
            </w:tcBorders>
            <w:hideMark/>
          </w:tcPr>
          <w:p w14:paraId="6A747067"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Operational maturity</w:t>
            </w:r>
          </w:p>
        </w:tc>
        <w:tc>
          <w:tcPr>
            <w:tcW w:w="2399" w:type="dxa"/>
            <w:tcBorders>
              <w:top w:val="single" w:sz="4" w:space="0" w:color="auto"/>
              <w:left w:val="single" w:sz="4" w:space="0" w:color="auto"/>
              <w:bottom w:val="single" w:sz="4" w:space="0" w:color="auto"/>
              <w:right w:val="single" w:sz="4" w:space="0" w:color="auto"/>
            </w:tcBorders>
            <w:hideMark/>
          </w:tcPr>
          <w:p w14:paraId="10091EE0"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Minimal DevOps/observability</w:t>
            </w:r>
          </w:p>
        </w:tc>
        <w:tc>
          <w:tcPr>
            <w:tcW w:w="2257" w:type="dxa"/>
            <w:tcBorders>
              <w:top w:val="single" w:sz="4" w:space="0" w:color="auto"/>
              <w:left w:val="single" w:sz="4" w:space="0" w:color="auto"/>
              <w:bottom w:val="single" w:sz="4" w:space="0" w:color="auto"/>
              <w:right w:val="single" w:sz="4" w:space="0" w:color="auto"/>
            </w:tcBorders>
            <w:hideMark/>
          </w:tcPr>
          <w:p w14:paraId="48F229B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Strong CI/CD, tracing, metrics in place</w:t>
            </w:r>
          </w:p>
        </w:tc>
        <w:tc>
          <w:tcPr>
            <w:tcW w:w="2257" w:type="dxa"/>
            <w:tcBorders>
              <w:top w:val="single" w:sz="4" w:space="0" w:color="auto"/>
              <w:left w:val="single" w:sz="4" w:space="0" w:color="auto"/>
              <w:bottom w:val="single" w:sz="4" w:space="0" w:color="auto"/>
              <w:right w:val="single" w:sz="4" w:space="0" w:color="auto"/>
            </w:tcBorders>
            <w:hideMark/>
          </w:tcPr>
          <w:p w14:paraId="0D37A0CF" w14:textId="77777777" w:rsidR="0032445A" w:rsidRPr="0032445A" w:rsidRDefault="0032445A" w:rsidP="0032445A">
            <w:pPr>
              <w:keepNext/>
              <w:spacing w:after="0" w:line="240" w:lineRule="auto"/>
              <w:jc w:val="left"/>
              <w:rPr>
                <w:rFonts w:asciiTheme="minorBidi" w:hAnsiTheme="minorBidi" w:cstheme="minorBidi"/>
                <w:sz w:val="22"/>
              </w:rPr>
            </w:pPr>
            <w:r w:rsidRPr="0032445A">
              <w:rPr>
                <w:rFonts w:asciiTheme="minorBidi" w:hAnsiTheme="minorBidi" w:cstheme="minorBidi"/>
                <w:sz w:val="22"/>
              </w:rPr>
              <w:t>Enterprise service bus, central monitoring</w:t>
            </w:r>
          </w:p>
        </w:tc>
      </w:tr>
    </w:tbl>
    <w:p w14:paraId="234EECAA" w14:textId="5E551F52" w:rsidR="007755C7" w:rsidRPr="0032445A" w:rsidRDefault="0032445A" w:rsidP="0032445A">
      <w:pPr>
        <w:spacing w:after="0" w:line="240" w:lineRule="auto"/>
        <w:jc w:val="left"/>
        <w:rPr>
          <w:rFonts w:eastAsia="Times"/>
          <w:sz w:val="22"/>
          <w:szCs w:val="22"/>
          <w:lang w:eastAsia="de-DE"/>
        </w:rPr>
      </w:pPr>
      <w:r w:rsidRPr="0032445A">
        <w:rPr>
          <w:szCs w:val="22"/>
        </w:rPr>
        <w:t xml:space="preserve"> </w:t>
      </w:r>
      <w:r w:rsidR="00CF246D" w:rsidRPr="0032445A">
        <w:rPr>
          <w:szCs w:val="22"/>
        </w:rPr>
        <w:t xml:space="preserve"> </w:t>
      </w:r>
    </w:p>
    <w:p w14:paraId="2225BC66" w14:textId="2013C72B" w:rsidR="00443665" w:rsidRPr="0032445A" w:rsidRDefault="00122CF1" w:rsidP="003F67FD">
      <w:pPr>
        <w:pStyle w:val="Heading3"/>
      </w:pPr>
      <w:bookmarkStart w:id="32" w:name="_Toc205887315"/>
      <w:r w:rsidRPr="0032445A">
        <w:t>Monolith</w:t>
      </w:r>
      <w:r w:rsidR="00F57E59" w:rsidRPr="0032445A">
        <w:t xml:space="preserve"> t</w:t>
      </w:r>
      <w:r w:rsidRPr="0032445A">
        <w:t>o Microservices: 5 Strategies</w:t>
      </w:r>
      <w:bookmarkEnd w:id="32"/>
    </w:p>
    <w:p w14:paraId="70355935" w14:textId="77777777" w:rsidR="003F67FD" w:rsidRPr="0032445A" w:rsidRDefault="003F67FD" w:rsidP="00557168">
      <w:pPr>
        <w:pStyle w:val="Text"/>
      </w:pPr>
      <w:r w:rsidRPr="0032445A">
        <w:t>1. Incremental Refactoring</w:t>
      </w:r>
    </w:p>
    <w:p w14:paraId="6D9CB057" w14:textId="4D878D98" w:rsidR="003F67FD" w:rsidRPr="0032445A" w:rsidRDefault="005965D7" w:rsidP="00557168">
      <w:pPr>
        <w:pStyle w:val="Text"/>
      </w:pPr>
      <w:r w:rsidRPr="0032445A">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w:t>
      </w:r>
      <w:r w:rsidRPr="0032445A">
        <w:lastRenderedPageBreak/>
        <w:t xml:space="preserve">may consist of functionalities that are relatively detached from the rest of the system or those that would benefit significantly from the advantages offered by microservices, including improved scalability and faster deployment. </w:t>
      </w:r>
      <w:r w:rsidR="003F67FD" w:rsidRPr="0032445A">
        <w:t>[</w:t>
      </w:r>
      <w:r w:rsidR="0011169A" w:rsidRPr="0032445A">
        <w:t>6</w:t>
      </w:r>
      <w:r w:rsidR="003F67FD" w:rsidRPr="0032445A">
        <w:t>].</w:t>
      </w:r>
    </w:p>
    <w:p w14:paraId="3E5AB691" w14:textId="77777777" w:rsidR="008D5824" w:rsidRPr="0032445A" w:rsidRDefault="008D5824" w:rsidP="003F67FD">
      <w:pPr>
        <w:pStyle w:val="FHCWDAText"/>
        <w:rPr>
          <w:szCs w:val="22"/>
          <w:lang w:val="en-US"/>
        </w:rPr>
      </w:pPr>
    </w:p>
    <w:p w14:paraId="5BE24EEB" w14:textId="77777777" w:rsidR="003F67FD" w:rsidRPr="0032445A" w:rsidRDefault="003F67FD" w:rsidP="00557168">
      <w:pPr>
        <w:pStyle w:val="Text"/>
      </w:pPr>
      <w:r w:rsidRPr="0032445A">
        <w:t>2. Strangler Pattern</w:t>
      </w:r>
    </w:p>
    <w:p w14:paraId="13FA6B09" w14:textId="77777777" w:rsidR="003F67FD" w:rsidRPr="0032445A" w:rsidRDefault="003F67FD" w:rsidP="00557168">
      <w:pPr>
        <w:pStyle w:val="Text"/>
      </w:pPr>
      <w:r w:rsidRPr="0032445A">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6AF38CB2" w14:textId="5671ABC2" w:rsidR="003F67FD" w:rsidRPr="0032445A" w:rsidRDefault="003F67FD" w:rsidP="00557168">
      <w:pPr>
        <w:pStyle w:val="Text"/>
      </w:pPr>
      <w:r w:rsidRPr="0032445A">
        <w:t>The strangler pattern facilitates the incremental introduction of microservices into your system without interrupting the operation of the monolith. This methodology mitigates risk and promotes a more seamless transition process [</w:t>
      </w:r>
      <w:r w:rsidR="0011169A" w:rsidRPr="0032445A">
        <w:t>6</w:t>
      </w:r>
      <w:r w:rsidRPr="0032445A">
        <w:t>].</w:t>
      </w:r>
    </w:p>
    <w:p w14:paraId="7AA11BBE" w14:textId="77777777" w:rsidR="00247F79" w:rsidRPr="0032445A" w:rsidRDefault="00247F79" w:rsidP="00557168">
      <w:pPr>
        <w:pStyle w:val="Text"/>
      </w:pPr>
    </w:p>
    <w:p w14:paraId="1C696A00" w14:textId="77777777" w:rsidR="003F67FD" w:rsidRPr="0032445A" w:rsidRDefault="003F67FD" w:rsidP="00557168">
      <w:pPr>
        <w:pStyle w:val="Text"/>
      </w:pPr>
      <w:r w:rsidRPr="0032445A">
        <w:t>3. Decomposing by Business Capability</w:t>
      </w:r>
    </w:p>
    <w:p w14:paraId="131433AE" w14:textId="77777777" w:rsidR="003F67FD" w:rsidRPr="0032445A" w:rsidRDefault="003F67FD" w:rsidP="00557168">
      <w:pPr>
        <w:pStyle w:val="Text"/>
      </w:pPr>
      <w:r w:rsidRPr="0032445A">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25ED037E" w14:textId="4E1744E7" w:rsidR="00247F79" w:rsidRPr="0032445A" w:rsidRDefault="003F67FD" w:rsidP="00557168">
      <w:pPr>
        <w:pStyle w:val="Text"/>
      </w:pPr>
      <w:r w:rsidRPr="0032445A">
        <w:t xml:space="preserve">When </w:t>
      </w:r>
      <w:r w:rsidR="00247F79" w:rsidRPr="0032445A">
        <w:t>decomposed</w:t>
      </w:r>
      <w:r w:rsidRPr="0032445A">
        <w:t xml:space="preserve"> by business capability, it is crucial to ensure that each microservice is accountable for a singular business capability. This practice helps preserve the independence of microservices and diminishes the complexity of the system [</w:t>
      </w:r>
      <w:r w:rsidR="0011169A" w:rsidRPr="0032445A">
        <w:t>6</w:t>
      </w:r>
      <w:r w:rsidRPr="0032445A">
        <w:t>].</w:t>
      </w:r>
    </w:p>
    <w:p w14:paraId="6746B17A" w14:textId="77777777" w:rsidR="008B2712" w:rsidRPr="0032445A" w:rsidRDefault="008B2712" w:rsidP="00557168">
      <w:pPr>
        <w:pStyle w:val="Text"/>
      </w:pPr>
    </w:p>
    <w:p w14:paraId="7BC0121D" w14:textId="791643EE" w:rsidR="003F67FD" w:rsidRPr="0032445A" w:rsidRDefault="003F67FD" w:rsidP="00557168">
      <w:pPr>
        <w:pStyle w:val="Text"/>
      </w:pPr>
      <w:r w:rsidRPr="0032445A">
        <w:t xml:space="preserve">4. Anticorruption Layer </w:t>
      </w:r>
    </w:p>
    <w:p w14:paraId="1283DC72" w14:textId="7426F1B8" w:rsidR="003F67FD" w:rsidRPr="0032445A" w:rsidRDefault="003F67FD" w:rsidP="00557168">
      <w:pPr>
        <w:pStyle w:val="Text"/>
      </w:pPr>
      <w:r w:rsidRPr="0032445A">
        <w:t>The anticorruption layer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Pr="0032445A" w:rsidRDefault="003F67FD" w:rsidP="00557168">
      <w:pPr>
        <w:pStyle w:val="Text"/>
      </w:pPr>
      <w:r w:rsidRPr="0032445A">
        <w:t>Utilizing an ACL can assist in ensuring that the integrity of the business logic is maintained throughout the transition process</w:t>
      </w:r>
      <w:r w:rsidR="00151B7D" w:rsidRPr="0032445A">
        <w:t xml:space="preserve"> [</w:t>
      </w:r>
      <w:r w:rsidR="0011169A" w:rsidRPr="0032445A">
        <w:t>6</w:t>
      </w:r>
      <w:r w:rsidR="00151B7D" w:rsidRPr="0032445A">
        <w:t>]</w:t>
      </w:r>
      <w:r w:rsidRPr="0032445A">
        <w:t>.</w:t>
      </w:r>
    </w:p>
    <w:p w14:paraId="0E96DA17" w14:textId="77777777" w:rsidR="00AD7481" w:rsidRPr="0032445A" w:rsidRDefault="00AD7481" w:rsidP="00C73ECC">
      <w:pPr>
        <w:pStyle w:val="FHCWDAText"/>
        <w:rPr>
          <w:szCs w:val="22"/>
          <w:lang w:val="en-US"/>
        </w:rPr>
      </w:pPr>
    </w:p>
    <w:p w14:paraId="02D36104" w14:textId="783BD331" w:rsidR="00C73ECC" w:rsidRPr="0032445A" w:rsidRDefault="00C73ECC" w:rsidP="00557168">
      <w:pPr>
        <w:pStyle w:val="Text"/>
      </w:pPr>
      <w:r w:rsidRPr="0032445A">
        <w:t xml:space="preserve">5. Domain-Driven Design </w:t>
      </w:r>
    </w:p>
    <w:p w14:paraId="15B6052D" w14:textId="6F7221ED" w:rsidR="00AD7481" w:rsidRPr="0032445A" w:rsidRDefault="00C73ECC" w:rsidP="00557168">
      <w:pPr>
        <w:pStyle w:val="Text"/>
      </w:pPr>
      <w:r w:rsidRPr="0032445A">
        <w:t xml:space="preserve">Domain-driven </w:t>
      </w:r>
      <w:r w:rsidR="0032445A" w:rsidRPr="0032445A">
        <w:t>design is</w:t>
      </w:r>
      <w:r w:rsidRPr="0032445A">
        <w:t xml:space="preserve"> a software development approach that focuses on understanding the business domain and using this understanding to guide the design and </w:t>
      </w:r>
    </w:p>
    <w:p w14:paraId="538178C1" w14:textId="4DB71E2B" w:rsidR="0035593B" w:rsidRPr="0032445A" w:rsidRDefault="00C73ECC" w:rsidP="00557168">
      <w:pPr>
        <w:pStyle w:val="Text"/>
      </w:pPr>
      <w:r w:rsidRPr="0032445A">
        <w:lastRenderedPageBreak/>
        <w:t>development of software. In the context of transitioning from monolith to microservices, DDD can be used to identify the boundaries of microservices and to ensure that the transition process aligns with business goals. [</w:t>
      </w:r>
      <w:r w:rsidR="0011169A" w:rsidRPr="0032445A">
        <w:t>6</w:t>
      </w:r>
      <w:r w:rsidRPr="0032445A">
        <w:t>].</w:t>
      </w:r>
    </w:p>
    <w:p w14:paraId="460D5ABE" w14:textId="62B2A5C0" w:rsidR="004D5A26" w:rsidRPr="0032445A" w:rsidRDefault="004D5A26" w:rsidP="004D5A26">
      <w:pPr>
        <w:pStyle w:val="Heading3"/>
        <w:rPr>
          <w:rFonts w:eastAsia="Times"/>
          <w:lang w:eastAsia="de-DE"/>
        </w:rPr>
      </w:pPr>
      <w:bookmarkStart w:id="33" w:name="_Toc205887316"/>
      <w:r w:rsidRPr="0032445A">
        <w:rPr>
          <w:rFonts w:eastAsia="Times"/>
          <w:lang w:eastAsia="de-DE"/>
        </w:rPr>
        <w:t xml:space="preserve">Key </w:t>
      </w:r>
      <w:r w:rsidR="001B0C97" w:rsidRPr="0032445A">
        <w:rPr>
          <w:rFonts w:eastAsia="Times"/>
          <w:lang w:eastAsia="de-DE"/>
        </w:rPr>
        <w:t>C</w:t>
      </w:r>
      <w:r w:rsidRPr="0032445A">
        <w:rPr>
          <w:rFonts w:eastAsia="Times"/>
          <w:lang w:eastAsia="de-DE"/>
        </w:rPr>
        <w:t xml:space="preserve">haracteristics </w:t>
      </w:r>
      <w:r w:rsidR="00BA4B4F" w:rsidRPr="0032445A">
        <w:rPr>
          <w:rFonts w:eastAsia="Times"/>
          <w:lang w:eastAsia="de-DE"/>
        </w:rPr>
        <w:t>of</w:t>
      </w:r>
      <w:r w:rsidRPr="0032445A">
        <w:rPr>
          <w:rFonts w:eastAsia="Times"/>
          <w:lang w:eastAsia="de-DE"/>
        </w:rPr>
        <w:t xml:space="preserve"> </w:t>
      </w:r>
      <w:r w:rsidR="001B0C97" w:rsidRPr="0032445A">
        <w:rPr>
          <w:rFonts w:eastAsia="Times"/>
          <w:lang w:eastAsia="de-DE"/>
        </w:rPr>
        <w:t>M</w:t>
      </w:r>
      <w:r w:rsidRPr="0032445A">
        <w:rPr>
          <w:rFonts w:eastAsia="Times"/>
          <w:lang w:eastAsia="de-DE"/>
        </w:rPr>
        <w:t>icroservices</w:t>
      </w:r>
      <w:bookmarkEnd w:id="33"/>
      <w:r w:rsidRPr="0032445A">
        <w:rPr>
          <w:rFonts w:eastAsia="Times"/>
          <w:lang w:eastAsia="de-DE"/>
        </w:rPr>
        <w:t xml:space="preserve"> </w:t>
      </w:r>
    </w:p>
    <w:p w14:paraId="4FAB43BF" w14:textId="0EB08988" w:rsidR="004D5A26" w:rsidRPr="0032445A" w:rsidRDefault="004D5A26" w:rsidP="00557168">
      <w:pPr>
        <w:pStyle w:val="Text"/>
      </w:pPr>
      <w:r w:rsidRPr="0032445A">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 [</w:t>
      </w:r>
      <w:r w:rsidR="0011169A" w:rsidRPr="0032445A">
        <w:t>6</w:t>
      </w:r>
      <w:r w:rsidRPr="0032445A">
        <w:t>].</w:t>
      </w:r>
    </w:p>
    <w:p w14:paraId="1AF8BFF0" w14:textId="09384B3E" w:rsidR="004D5A26" w:rsidRPr="0032445A" w:rsidRDefault="004D5A26" w:rsidP="00557168">
      <w:pPr>
        <w:pStyle w:val="Text"/>
        <w:numPr>
          <w:ilvl w:val="0"/>
          <w:numId w:val="63"/>
        </w:numPr>
      </w:pPr>
      <w:r w:rsidRPr="0032445A">
        <w:t>Componentization via Services: Component is a unit of software that is independently replaceable and upgradeable.</w:t>
      </w:r>
    </w:p>
    <w:p w14:paraId="53E82B55" w14:textId="77777777" w:rsidR="004D5A26" w:rsidRPr="0032445A" w:rsidRDefault="004D5A26" w:rsidP="00557168">
      <w:pPr>
        <w:pStyle w:val="Text"/>
        <w:numPr>
          <w:ilvl w:val="0"/>
          <w:numId w:val="63"/>
        </w:numPr>
      </w:pPr>
      <w:r w:rsidRPr="0032445A">
        <w:t>Organized around Business Capabilities: The microservice approach to division is splitting up into services organized by business capability.</w:t>
      </w:r>
    </w:p>
    <w:p w14:paraId="0CD35138" w14:textId="77777777" w:rsidR="004D5A26" w:rsidRPr="0032445A" w:rsidRDefault="004D5A26" w:rsidP="00557168">
      <w:pPr>
        <w:pStyle w:val="Text"/>
        <w:numPr>
          <w:ilvl w:val="0"/>
          <w:numId w:val="63"/>
        </w:numPr>
      </w:pPr>
      <w:r w:rsidRPr="0032445A">
        <w:t>Products not Projects: This is Amazon’s notion of “you build, you run it” where a development team takes full responsibility for the software in production.</w:t>
      </w:r>
    </w:p>
    <w:p w14:paraId="73B4A3E1" w14:textId="46D18B9A" w:rsidR="00ED538A" w:rsidRPr="0032445A" w:rsidRDefault="004D5A26" w:rsidP="00557168">
      <w:pPr>
        <w:pStyle w:val="Text"/>
        <w:numPr>
          <w:ilvl w:val="0"/>
          <w:numId w:val="63"/>
        </w:numPr>
      </w:pPr>
      <w:r w:rsidRPr="0032445A">
        <w:t xml:space="preserve">Smart endpoints and dumb pipes: Microservices aim to be as decoupled and as cohesive as possible, so they own their own domain logic and </w:t>
      </w:r>
      <w:r w:rsidR="0050407D" w:rsidRPr="0032445A">
        <w:t>receive</w:t>
      </w:r>
      <w:r w:rsidRPr="0032445A">
        <w:t xml:space="preserve"> a request, applying logic and producing a response with using Restful APIs.</w:t>
      </w:r>
    </w:p>
    <w:p w14:paraId="198C6038" w14:textId="3C2F0A8D" w:rsidR="004D5A26" w:rsidRPr="0032445A" w:rsidRDefault="004D5A26" w:rsidP="00557168">
      <w:pPr>
        <w:pStyle w:val="Text"/>
        <w:numPr>
          <w:ilvl w:val="0"/>
          <w:numId w:val="63"/>
        </w:numPr>
      </w:pPr>
      <w:r w:rsidRPr="0032445A">
        <w:t xml:space="preserve">Decentralized Governance: Netflix is a good example of an organization that follows this philosophy. Sharing useful and all tested code as </w:t>
      </w:r>
      <w:r w:rsidR="0050407D" w:rsidRPr="0032445A">
        <w:t>libraries</w:t>
      </w:r>
      <w:r w:rsidRPr="0032445A">
        <w:t xml:space="preserve"> encourages other developers to solve similar problems in similar ways.</w:t>
      </w:r>
    </w:p>
    <w:p w14:paraId="3954029C" w14:textId="6A2EE5EE" w:rsidR="004D5A26" w:rsidRPr="0032445A" w:rsidRDefault="004D5A26" w:rsidP="00557168">
      <w:pPr>
        <w:pStyle w:val="Text"/>
        <w:numPr>
          <w:ilvl w:val="0"/>
          <w:numId w:val="63"/>
        </w:numPr>
      </w:pPr>
      <w:r w:rsidRPr="0032445A">
        <w:t>Decentralized Data Management: That means Microservices prefer letting each service manage its own database, either different instances of the same database technology, or entirely different database systems.</w:t>
      </w:r>
    </w:p>
    <w:p w14:paraId="66F4F256" w14:textId="42070C6E" w:rsidR="004D5A26" w:rsidRPr="0032445A" w:rsidRDefault="004D5A26" w:rsidP="00557168">
      <w:pPr>
        <w:pStyle w:val="Text"/>
        <w:numPr>
          <w:ilvl w:val="0"/>
          <w:numId w:val="63"/>
        </w:numPr>
      </w:pPr>
      <w:r w:rsidRPr="0032445A">
        <w:t xml:space="preserve">Infrastructure Automation: That means automate deployment to each new environment and for every </w:t>
      </w:r>
      <w:r w:rsidR="0050407D" w:rsidRPr="0032445A">
        <w:t>microservice</w:t>
      </w:r>
      <w:r w:rsidRPr="0032445A">
        <w:t> separately.</w:t>
      </w:r>
    </w:p>
    <w:p w14:paraId="5E01BB03" w14:textId="758FE67E" w:rsidR="004D5A26" w:rsidRPr="0032445A" w:rsidRDefault="004D5A26" w:rsidP="00557168">
      <w:pPr>
        <w:pStyle w:val="Text"/>
        <w:numPr>
          <w:ilvl w:val="0"/>
          <w:numId w:val="63"/>
        </w:numPr>
      </w:pPr>
      <w:r w:rsidRPr="0032445A">
        <w:t xml:space="preserve">Design for failure, Resilience: Microservices design by </w:t>
      </w:r>
      <w:r w:rsidR="0050407D" w:rsidRPr="0032445A">
        <w:t>dealing with</w:t>
      </w:r>
      <w:r w:rsidRPr="0032445A">
        <w:t xml:space="preserve"> failures and </w:t>
      </w:r>
      <w:proofErr w:type="gramStart"/>
      <w:r w:rsidRPr="0032445A">
        <w:t>try</w:t>
      </w:r>
      <w:proofErr w:type="gramEnd"/>
      <w:r w:rsidRPr="0032445A">
        <w:t xml:space="preserve"> to manage failures </w:t>
      </w:r>
      <w:r w:rsidR="00751568" w:rsidRPr="0032445A">
        <w:t>by</w:t>
      </w:r>
      <w:r w:rsidRPr="0032445A">
        <w:t xml:space="preserve"> managing errors with proper actions. Microservices are also designed to be resilient, meaning that they can continue to operate even if one or more services fail</w:t>
      </w:r>
    </w:p>
    <w:p w14:paraId="03703FE7" w14:textId="77777777" w:rsidR="004D5A26" w:rsidRPr="0032445A" w:rsidRDefault="004D5A26" w:rsidP="00557168">
      <w:pPr>
        <w:pStyle w:val="Text"/>
        <w:numPr>
          <w:ilvl w:val="0"/>
          <w:numId w:val="63"/>
        </w:numPr>
      </w:pPr>
      <w:r w:rsidRPr="0032445A">
        <w:t xml:space="preserve">Scalable: Each service operates independently, it is possible to scale individual services up or down as needed, without affecting the rest of the application. This </w:t>
      </w:r>
      <w:r w:rsidRPr="0032445A">
        <w:lastRenderedPageBreak/>
        <w:t>allows teams to allocate resources more efficiently and ensure that the application can handle increased traffic or usage.</w:t>
      </w:r>
    </w:p>
    <w:p w14:paraId="53192860" w14:textId="77777777" w:rsidR="00751568" w:rsidRPr="0032445A" w:rsidRDefault="004D5A26" w:rsidP="00557168">
      <w:pPr>
        <w:pStyle w:val="Text"/>
        <w:numPr>
          <w:ilvl w:val="0"/>
          <w:numId w:val="63"/>
        </w:numPr>
      </w:pPr>
      <w:r w:rsidRPr="0032445A">
        <w:t xml:space="preserve">Technology Agnostic: Different services can be written in different programming languages or use different technology stacks. </w:t>
      </w:r>
    </w:p>
    <w:p w14:paraId="3EA528DB" w14:textId="0B526F71" w:rsidR="00F656D6" w:rsidRPr="0032445A" w:rsidRDefault="00F656D6" w:rsidP="00751568">
      <w:pPr>
        <w:pStyle w:val="Heading3"/>
        <w:rPr>
          <w:rFonts w:eastAsia="Times"/>
        </w:rPr>
      </w:pPr>
      <w:bookmarkStart w:id="34" w:name="_Toc205887317"/>
      <w:r w:rsidRPr="0032445A">
        <w:rPr>
          <w:rFonts w:eastAsia="Times"/>
        </w:rPr>
        <w:t xml:space="preserve">Impacts </w:t>
      </w:r>
      <w:r w:rsidR="00FB55AB" w:rsidRPr="0032445A">
        <w:rPr>
          <w:rFonts w:eastAsia="Times"/>
        </w:rPr>
        <w:t>o</w:t>
      </w:r>
      <w:r w:rsidRPr="0032445A">
        <w:rPr>
          <w:rFonts w:eastAsia="Times"/>
        </w:rPr>
        <w:t xml:space="preserve">f Migration </w:t>
      </w:r>
      <w:r w:rsidR="00FB55AB" w:rsidRPr="0032445A">
        <w:rPr>
          <w:rFonts w:eastAsia="Times"/>
        </w:rPr>
        <w:t>to</w:t>
      </w:r>
      <w:r w:rsidRPr="0032445A">
        <w:rPr>
          <w:rFonts w:eastAsia="Times"/>
        </w:rPr>
        <w:t xml:space="preserve"> Microservice Architecture on Team</w:t>
      </w:r>
      <w:bookmarkEnd w:id="34"/>
      <w:r w:rsidRPr="0032445A">
        <w:rPr>
          <w:rFonts w:eastAsia="Times"/>
        </w:rPr>
        <w:t xml:space="preserve"> </w:t>
      </w:r>
    </w:p>
    <w:p w14:paraId="1B0CB0DE" w14:textId="196BC12B" w:rsidR="00F656D6" w:rsidRPr="0032445A" w:rsidRDefault="00F656D6" w:rsidP="00557168">
      <w:pPr>
        <w:pStyle w:val="Text"/>
      </w:pPr>
      <w:r w:rsidRPr="0032445A">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 [7].</w:t>
      </w:r>
    </w:p>
    <w:p w14:paraId="3FAC6094" w14:textId="77777777" w:rsidR="00ED538A" w:rsidRPr="0032445A" w:rsidRDefault="00ED538A" w:rsidP="00557168">
      <w:pPr>
        <w:pStyle w:val="Text"/>
      </w:pPr>
    </w:p>
    <w:p w14:paraId="573015CD" w14:textId="0220CEDB" w:rsidR="00F656D6" w:rsidRPr="0032445A" w:rsidRDefault="00F656D6" w:rsidP="00557168">
      <w:pPr>
        <w:pStyle w:val="Text"/>
      </w:pPr>
      <w:r w:rsidRPr="0032445A">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799B6B4D" w14:textId="77777777" w:rsidR="00751568" w:rsidRPr="0032445A" w:rsidRDefault="00F656D6" w:rsidP="00557168">
      <w:pPr>
        <w:pStyle w:val="Text"/>
      </w:pPr>
      <w:r w:rsidRPr="0032445A">
        <w:t xml:space="preserve">The Scrum Master underscored that decomposing the application into smaller, independent </w:t>
      </w:r>
    </w:p>
    <w:p w14:paraId="6AC12F0A" w14:textId="113D5966" w:rsidR="00F656D6" w:rsidRPr="0032445A" w:rsidRDefault="00F656D6" w:rsidP="00557168">
      <w:pPr>
        <w:pStyle w:val="Text"/>
      </w:pPr>
      <w:r w:rsidRPr="0032445A">
        <w:t>units facilitated the allocation of application responsibilities across teams and contributed to achieving cross-functionality within the team. This approach also mitigated issues related to inter-team dependencies, ultimately leading to improved efficiency.</w:t>
      </w:r>
    </w:p>
    <w:p w14:paraId="08EBEDE0" w14:textId="77777777" w:rsidR="00751568" w:rsidRPr="0032445A" w:rsidRDefault="00751568" w:rsidP="00557168">
      <w:pPr>
        <w:pStyle w:val="Text"/>
      </w:pPr>
    </w:p>
    <w:p w14:paraId="10367D1C" w14:textId="16AD583F" w:rsidR="00F656D6" w:rsidRPr="0032445A" w:rsidRDefault="00F656D6" w:rsidP="00557168">
      <w:pPr>
        <w:pStyle w:val="Text"/>
      </w:pPr>
      <w:r w:rsidRPr="0032445A">
        <w:t xml:space="preserve">Additionally, the Scrum Master noted that the ability to articulate Sprint goals with greater precision has bolstered team member motivation throughout the Sprint. However, the Scrum Master also acknowledged the complexities involved in transitioning to </w:t>
      </w:r>
      <w:r w:rsidR="00751568" w:rsidRPr="0032445A">
        <w:t>microservice</w:t>
      </w:r>
      <w:r w:rsidRPr="0032445A">
        <w:t xml:space="preserve"> architecture.</w:t>
      </w:r>
    </w:p>
    <w:p w14:paraId="25825067" w14:textId="6F077222" w:rsidR="00F656D6" w:rsidRPr="0032445A" w:rsidRDefault="00F656D6" w:rsidP="00557168">
      <w:pPr>
        <w:pStyle w:val="Text"/>
      </w:pPr>
      <w:r w:rsidRPr="0032445A">
        <w:t xml:space="preserve">Regarding Scrum ceremonies and artifacts, the Scrum Master did not perceive any significant changes from his perspective. Specifically, while the Sprint retrospective was </w:t>
      </w:r>
      <w:r w:rsidRPr="0032445A">
        <w:lastRenderedPageBreak/>
        <w:t>discussed in greater detail, it remained fundamentally unchanged according to the Scrum Master [7].</w:t>
      </w:r>
    </w:p>
    <w:p w14:paraId="2244A419" w14:textId="77777777" w:rsidR="00372549" w:rsidRPr="0032445A" w:rsidRDefault="00372549" w:rsidP="00557168">
      <w:pPr>
        <w:pStyle w:val="Text"/>
      </w:pPr>
    </w:p>
    <w:p w14:paraId="13534242" w14:textId="463960D5" w:rsidR="00F656D6" w:rsidRPr="0032445A" w:rsidRDefault="00F656D6" w:rsidP="00557168">
      <w:pPr>
        <w:pStyle w:val="Text"/>
      </w:pPr>
      <w:r w:rsidRPr="0032445A">
        <w:t>The Impacts of Migration to Microservice Architecture on the Developer Role</w:t>
      </w:r>
    </w:p>
    <w:p w14:paraId="7C219259" w14:textId="2C45A2FD" w:rsidR="00F656D6" w:rsidRPr="0032445A" w:rsidRDefault="00F656D6" w:rsidP="00557168">
      <w:pPr>
        <w:pStyle w:val="Text"/>
      </w:pPr>
      <w:r w:rsidRPr="0032445A">
        <w:t xml:space="preserve">Naturally, the technological dimensions of </w:t>
      </w:r>
      <w:r w:rsidR="00751568" w:rsidRPr="0032445A">
        <w:t>migration</w:t>
      </w:r>
      <w:r w:rsidRPr="0032445A">
        <w:t xml:space="preserve">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32445A">
        <w:t>fulfil</w:t>
      </w:r>
      <w:r w:rsidRPr="0032445A">
        <w:t xml:space="preserve"> the heightened demands for knowledge, experience, and technical expertise within the development team.</w:t>
      </w:r>
    </w:p>
    <w:p w14:paraId="49A7E273" w14:textId="3DAF313A" w:rsidR="00AD007B" w:rsidRPr="0032445A" w:rsidRDefault="00F656D6" w:rsidP="00557168">
      <w:pPr>
        <w:pStyle w:val="Text"/>
      </w:pPr>
      <w:r w:rsidRPr="0032445A">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 [7].</w:t>
      </w:r>
    </w:p>
    <w:p w14:paraId="0D5E66D4" w14:textId="0786446F" w:rsidR="0001061E" w:rsidRPr="0032445A" w:rsidRDefault="0001061E" w:rsidP="00105BC8">
      <w:pPr>
        <w:pStyle w:val="Heading2"/>
      </w:pPr>
      <w:bookmarkStart w:id="35" w:name="_Toc205887318"/>
      <w:r w:rsidRPr="0032445A">
        <w:t xml:space="preserve">Challenges </w:t>
      </w:r>
      <w:r w:rsidR="00611CAD" w:rsidRPr="0032445A">
        <w:t>I</w:t>
      </w:r>
      <w:r w:rsidRPr="0032445A">
        <w:t>n Microservices</w:t>
      </w:r>
      <w:bookmarkEnd w:id="35"/>
    </w:p>
    <w:p w14:paraId="70C50434" w14:textId="77777777" w:rsidR="00AD007B" w:rsidRPr="0032445A" w:rsidRDefault="00AD007B" w:rsidP="00557168">
      <w:pPr>
        <w:pStyle w:val="Text"/>
      </w:pPr>
    </w:p>
    <w:p w14:paraId="49052685" w14:textId="495F86D9" w:rsidR="008942B2" w:rsidRPr="0032445A" w:rsidRDefault="00CB12D1" w:rsidP="00557168">
      <w:pPr>
        <w:pStyle w:val="Text"/>
        <w:rPr>
          <w:rStyle w:val="Strong"/>
        </w:rPr>
      </w:pPr>
      <w:r w:rsidRPr="0032445A">
        <w:rPr>
          <w:rStyle w:val="Strong"/>
        </w:rPr>
        <w:t>Complexity</w:t>
      </w:r>
    </w:p>
    <w:p w14:paraId="37DE47FC" w14:textId="4A37C548" w:rsidR="00CB12D1" w:rsidRPr="0032445A" w:rsidRDefault="00CB12D1" w:rsidP="00557168">
      <w:pPr>
        <w:pStyle w:val="Text"/>
      </w:pPr>
      <w:r w:rsidRPr="0032445A">
        <w:t xml:space="preserve">Microservices offer flexibility and modularity. However, development teams tend to face many challenges, including service communication, data consistency, and distributed system </w:t>
      </w:r>
      <w:r w:rsidR="00EC1481" w:rsidRPr="0032445A">
        <w:t>management.</w:t>
      </w:r>
      <w:r w:rsidRPr="0032445A">
        <w:t> </w:t>
      </w:r>
    </w:p>
    <w:p w14:paraId="6DB5528D" w14:textId="6B851AB4" w:rsidR="00CB12D1" w:rsidRPr="0032445A" w:rsidRDefault="00EC1481" w:rsidP="00557168">
      <w:pPr>
        <w:pStyle w:val="Text"/>
      </w:pPr>
      <w:r w:rsidRPr="0032445A">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32445A">
        <w:t>microservices. Distributed</w:t>
      </w:r>
      <w:r w:rsidR="00CB12D1" w:rsidRPr="0032445A">
        <w:t xml:space="preserve"> System Challenges</w:t>
      </w:r>
      <w:r w:rsidRPr="0032445A">
        <w:t xml:space="preserve"> [7].</w:t>
      </w:r>
    </w:p>
    <w:p w14:paraId="602CEB20" w14:textId="77777777" w:rsidR="00CB12D1" w:rsidRPr="0032445A" w:rsidRDefault="00CB12D1" w:rsidP="00557168">
      <w:pPr>
        <w:pStyle w:val="Text"/>
      </w:pPr>
      <w:r w:rsidRPr="0032445A">
        <w:t>In the microservice architecture, communication between services happens via a network, which leads to increased latency, networking overhead, and potential failure points. </w:t>
      </w:r>
    </w:p>
    <w:p w14:paraId="364506DD" w14:textId="496B0FB6" w:rsidR="00CB12D1" w:rsidRPr="0032445A" w:rsidRDefault="00FE64F1" w:rsidP="00557168">
      <w:pPr>
        <w:pStyle w:val="Text"/>
      </w:pPr>
      <w:r w:rsidRPr="0032445A">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32445A">
        <w:t>[</w:t>
      </w:r>
      <w:r w:rsidR="009004C6" w:rsidRPr="0032445A">
        <w:t>7</w:t>
      </w:r>
      <w:r w:rsidR="00DC1F36" w:rsidRPr="0032445A">
        <w:t>]. </w:t>
      </w:r>
    </w:p>
    <w:p w14:paraId="112516C4" w14:textId="4D32A2EB" w:rsidR="00CB12D1" w:rsidRPr="0032445A" w:rsidRDefault="00CB12D1" w:rsidP="008942B2">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lastRenderedPageBreak/>
        <w:t>Operational Overhead</w:t>
      </w:r>
    </w:p>
    <w:p w14:paraId="04EC98E5" w14:textId="77777777" w:rsidR="00DD7F99" w:rsidRPr="0032445A" w:rsidRDefault="00DD7F99" w:rsidP="00DD7F99">
      <w:pPr>
        <w:rPr>
          <w:rFonts w:eastAsia="Times"/>
          <w:lang w:eastAsia="de-DE"/>
        </w:rPr>
      </w:pPr>
    </w:p>
    <w:p w14:paraId="56E725CF" w14:textId="6B7096AD" w:rsidR="00CB12D1" w:rsidRPr="0032445A" w:rsidRDefault="00CB12D1" w:rsidP="00557168">
      <w:pPr>
        <w:pStyle w:val="Text"/>
      </w:pPr>
      <w:r w:rsidRPr="0032445A">
        <w:t xml:space="preserve">The operational overhead associated with running </w:t>
      </w:r>
      <w:r w:rsidR="00D24AC0" w:rsidRPr="0032445A">
        <w:t>many</w:t>
      </w:r>
      <w:r w:rsidRPr="0032445A">
        <w:t xml:space="preserve"> microservices in production environments is huge. Examples of tasks that become more complicated in a distributed system are monitoring, logging, debugging, and tracing.  </w:t>
      </w:r>
    </w:p>
    <w:p w14:paraId="04E22C33" w14:textId="4110CBE2" w:rsidR="009309CE" w:rsidRPr="0032445A" w:rsidRDefault="00BF740C" w:rsidP="00557168">
      <w:pPr>
        <w:pStyle w:val="Text"/>
      </w:pPr>
      <w:r w:rsidRPr="0032445A">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of microservices.[7]. </w:t>
      </w:r>
    </w:p>
    <w:p w14:paraId="176EAED8" w14:textId="77777777" w:rsidR="009309CE" w:rsidRPr="0032445A" w:rsidRDefault="009309CE" w:rsidP="00557168">
      <w:pPr>
        <w:pStyle w:val="Text"/>
      </w:pPr>
    </w:p>
    <w:p w14:paraId="79F3C0A8" w14:textId="77777777" w:rsidR="00CB12D1" w:rsidRPr="0032445A" w:rsidRDefault="00CB12D1" w:rsidP="008942B2">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t>Data Management</w:t>
      </w:r>
    </w:p>
    <w:p w14:paraId="172433FE" w14:textId="77777777" w:rsidR="00DD7F99" w:rsidRPr="0032445A" w:rsidRDefault="00DD7F99" w:rsidP="00DD7F99">
      <w:pPr>
        <w:rPr>
          <w:rFonts w:eastAsia="Times"/>
          <w:lang w:eastAsia="de-DE"/>
        </w:rPr>
      </w:pPr>
    </w:p>
    <w:p w14:paraId="1563470E" w14:textId="77777777" w:rsidR="00DD7F99" w:rsidRPr="0032445A" w:rsidRDefault="00545756" w:rsidP="00557168">
      <w:pPr>
        <w:pStyle w:val="Text"/>
      </w:pPr>
      <w:r w:rsidRPr="0032445A">
        <w:t xml:space="preserve">In a microservices architecture, every service possesses its own data store, which may result in data duplication, consequently causing inconsistencies and synchronization challenges. Ensuring data consistency within distributed systems necessitates careful </w:t>
      </w:r>
    </w:p>
    <w:p w14:paraId="28EAF9E8" w14:textId="551E7C37" w:rsidR="00002316" w:rsidRPr="0032445A" w:rsidRDefault="00DD7F99" w:rsidP="00557168">
      <w:pPr>
        <w:pStyle w:val="Text"/>
      </w:pPr>
      <w:r w:rsidRPr="0032445A">
        <w:t>Design</w:t>
      </w:r>
      <w:r w:rsidR="00545756" w:rsidRPr="0032445A">
        <w:t xml:space="preserve"> and execution of data management strategies such as event sourcing, eventual consistency, and distributed transactions. Organizations must diligently oversee data access and uphold data integrity to avert data corruption and associated issues [7].</w:t>
      </w:r>
    </w:p>
    <w:p w14:paraId="2B3A7D67" w14:textId="77777777" w:rsidR="009309CE" w:rsidRPr="0032445A" w:rsidRDefault="009309CE" w:rsidP="00557168">
      <w:pPr>
        <w:pStyle w:val="Text"/>
      </w:pPr>
    </w:p>
    <w:p w14:paraId="14FD5E02" w14:textId="4F6DE964" w:rsidR="005306CA" w:rsidRPr="0032445A" w:rsidRDefault="00CB12D1" w:rsidP="00DD7F99">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t>Service Discovery and Communication</w:t>
      </w:r>
    </w:p>
    <w:p w14:paraId="072453BA" w14:textId="77777777" w:rsidR="00DD7F99" w:rsidRPr="0032445A" w:rsidRDefault="00DD7F99" w:rsidP="00DD7F99">
      <w:pPr>
        <w:rPr>
          <w:rFonts w:eastAsia="Times"/>
          <w:lang w:eastAsia="de-DE"/>
        </w:rPr>
      </w:pPr>
    </w:p>
    <w:p w14:paraId="5F483039" w14:textId="6687DB1B" w:rsidR="00D378DF" w:rsidRPr="0032445A" w:rsidRDefault="005306CA" w:rsidP="00557168">
      <w:pPr>
        <w:pStyle w:val="Text"/>
      </w:pPr>
      <w:r w:rsidRPr="0032445A">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sidRPr="0032445A">
        <w:t xml:space="preserve">. </w:t>
      </w:r>
      <w:r w:rsidRPr="0032445A">
        <w:t xml:space="preserve">Organizations ought to implement service registry and discovery solutions, such as Consul or Eureka, to facilitate communication between services. </w:t>
      </w:r>
      <w:proofErr w:type="spellStart"/>
      <w:r w:rsidRPr="0032445A">
        <w:t>Additionally</w:t>
      </w:r>
      <w:proofErr w:type="spellEnd"/>
      <w:r w:rsidRPr="0032445A">
        <w:t>, robust communication patterns, such as service mesh architectures, enhance reliability and fault tolerance</w:t>
      </w:r>
      <w:r w:rsidR="009E2F54" w:rsidRPr="0032445A">
        <w:t xml:space="preserve"> [7]</w:t>
      </w:r>
      <w:r w:rsidRPr="0032445A">
        <w:t>.</w:t>
      </w:r>
    </w:p>
    <w:p w14:paraId="3A931BB0" w14:textId="04ED7DCB" w:rsidR="00D378DF" w:rsidRPr="0032445A" w:rsidRDefault="00C002D8" w:rsidP="0032445A">
      <w:pPr>
        <w:pStyle w:val="Text"/>
        <w:tabs>
          <w:tab w:val="clear" w:pos="1418"/>
          <w:tab w:val="left" w:pos="1860"/>
        </w:tabs>
      </w:pPr>
      <w:r w:rsidRPr="0032445A">
        <w:lastRenderedPageBreak/>
        <mc:AlternateContent>
          <mc:Choice Requires="wps">
            <w:drawing>
              <wp:anchor distT="0" distB="0" distL="114300" distR="114300" simplePos="0" relativeHeight="252020736" behindDoc="0" locked="0" layoutInCell="1" allowOverlap="1" wp14:anchorId="367B9171" wp14:editId="54A80B92">
                <wp:simplePos x="0" y="0"/>
                <wp:positionH relativeFrom="margin">
                  <wp:align>center</wp:align>
                </wp:positionH>
                <wp:positionV relativeFrom="paragraph">
                  <wp:posOffset>3819525</wp:posOffset>
                </wp:positionV>
                <wp:extent cx="5432425" cy="635"/>
                <wp:effectExtent l="0" t="0" r="0" b="0"/>
                <wp:wrapSquare wrapText="bothSides"/>
                <wp:docPr id="1634101874" name="Text Box 1"/>
                <wp:cNvGraphicFramePr/>
                <a:graphic xmlns:a="http://schemas.openxmlformats.org/drawingml/2006/main">
                  <a:graphicData uri="http://schemas.microsoft.com/office/word/2010/wordprocessingShape">
                    <wps:wsp>
                      <wps:cNvSpPr txBox="1"/>
                      <wps:spPr>
                        <a:xfrm>
                          <a:off x="0" y="0"/>
                          <a:ext cx="5432425" cy="635"/>
                        </a:xfrm>
                        <a:prstGeom prst="rect">
                          <a:avLst/>
                        </a:prstGeom>
                        <a:solidFill>
                          <a:prstClr val="white"/>
                        </a:solidFill>
                        <a:ln>
                          <a:noFill/>
                        </a:ln>
                      </wps:spPr>
                      <wps:txbx>
                        <w:txbxContent>
                          <w:p w14:paraId="63272900" w14:textId="2E5AC4F0" w:rsidR="00EA6001" w:rsidRPr="0032445A" w:rsidRDefault="00EA6001" w:rsidP="00EA6001">
                            <w:pPr>
                              <w:pStyle w:val="Caption"/>
                              <w:rPr>
                                <w:rFonts w:eastAsia="Times"/>
                                <w:sz w:val="22"/>
                                <w:szCs w:val="22"/>
                                <w:lang w:eastAsia="de-DE"/>
                              </w:rPr>
                            </w:pPr>
                            <w:r w:rsidRPr="0032445A">
                              <w:t xml:space="preserve">Figure </w:t>
                            </w:r>
                            <w:r w:rsidRPr="0032445A">
                              <w:fldChar w:fldCharType="begin"/>
                            </w:r>
                            <w:r w:rsidRPr="0032445A">
                              <w:instrText xml:space="preserve"> SEQ Figure \* ARABIC </w:instrText>
                            </w:r>
                            <w:r w:rsidRPr="0032445A">
                              <w:fldChar w:fldCharType="separate"/>
                            </w:r>
                            <w:r w:rsidRPr="0032445A">
                              <w:t>4</w:t>
                            </w:r>
                            <w:r w:rsidRPr="0032445A">
                              <w:fldChar w:fldCharType="end"/>
                            </w:r>
                            <w:r w:rsidRPr="0032445A">
                              <w:t>: Challenges in Microservices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B9171" id="_x0000_s1029" type="#_x0000_t202" style="position:absolute;left:0;text-align:left;margin-left:0;margin-top:300.75pt;width:427.75pt;height:.05pt;z-index:252020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8PwGwIAAD8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c1sejOdcyYpdju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" stroked="f">
                <v:textbox style="mso-fit-shape-to-text:t" inset="0,0,0,0">
                  <w:txbxContent>
                    <w:p w14:paraId="63272900" w14:textId="2E5AC4F0" w:rsidR="00EA6001" w:rsidRPr="0032445A" w:rsidRDefault="00EA6001" w:rsidP="00EA6001">
                      <w:pPr>
                        <w:pStyle w:val="Caption"/>
                        <w:rPr>
                          <w:rFonts w:eastAsia="Times"/>
                          <w:sz w:val="22"/>
                          <w:szCs w:val="22"/>
                          <w:lang w:eastAsia="de-DE"/>
                        </w:rPr>
                      </w:pPr>
                      <w:r w:rsidRPr="0032445A">
                        <w:t xml:space="preserve">Figure </w:t>
                      </w:r>
                      <w:r w:rsidRPr="0032445A">
                        <w:fldChar w:fldCharType="begin"/>
                      </w:r>
                      <w:r w:rsidRPr="0032445A">
                        <w:instrText xml:space="preserve"> SEQ Figure \* ARABIC </w:instrText>
                      </w:r>
                      <w:r w:rsidRPr="0032445A">
                        <w:fldChar w:fldCharType="separate"/>
                      </w:r>
                      <w:r w:rsidRPr="0032445A">
                        <w:t>4</w:t>
                      </w:r>
                      <w:r w:rsidRPr="0032445A">
                        <w:fldChar w:fldCharType="end"/>
                      </w:r>
                      <w:r w:rsidRPr="0032445A">
                        <w:t>: Challenges in Microservices</w:t>
                      </w:r>
                    </w:p>
                  </w:txbxContent>
                </v:textbox>
                <w10:wrap type="square" anchorx="margin"/>
              </v:shape>
            </w:pict>
          </mc:Fallback>
        </mc:AlternateContent>
      </w:r>
      <w:r w:rsidRPr="0032445A">
        <w:drawing>
          <wp:anchor distT="0" distB="0" distL="114300" distR="114300" simplePos="0" relativeHeight="251725824" behindDoc="0" locked="0" layoutInCell="1" allowOverlap="1" wp14:anchorId="4F99AA8C" wp14:editId="3EFFE3FA">
            <wp:simplePos x="0" y="0"/>
            <wp:positionH relativeFrom="margin">
              <wp:align>center</wp:align>
            </wp:positionH>
            <wp:positionV relativeFrom="margin">
              <wp:align>top</wp:align>
            </wp:positionV>
            <wp:extent cx="5432425" cy="3657600"/>
            <wp:effectExtent l="76200" t="76200" r="130175" b="133350"/>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432425"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2445A">
        <w:tab/>
      </w:r>
    </w:p>
    <w:p w14:paraId="6FF56047" w14:textId="7CD572EB" w:rsidR="00D378DF" w:rsidRPr="0032445A" w:rsidRDefault="00D378DF" w:rsidP="00D378DF">
      <w:pPr>
        <w:pStyle w:val="Heading2"/>
        <w:rPr>
          <w:rFonts w:eastAsia="Times"/>
        </w:rPr>
      </w:pPr>
      <w:bookmarkStart w:id="36" w:name="_Toc205887319"/>
      <w:r w:rsidRPr="0032445A">
        <w:t>Centralized</w:t>
      </w:r>
      <w:r w:rsidRPr="0032445A">
        <w:rPr>
          <w:rFonts w:eastAsia="Times"/>
        </w:rPr>
        <w:t xml:space="preserve"> vs. Local Configuration</w:t>
      </w:r>
      <w:bookmarkEnd w:id="36"/>
    </w:p>
    <w:p w14:paraId="337B7DA1" w14:textId="255CBD5F" w:rsidR="00D378DF" w:rsidRPr="0032445A" w:rsidRDefault="00D378DF" w:rsidP="00D378DF">
      <w:pPr>
        <w:rPr>
          <w:rFonts w:eastAsia="Times"/>
          <w:lang w:eastAsia="de-DE"/>
        </w:rPr>
      </w:pPr>
    </w:p>
    <w:p w14:paraId="10B48C19" w14:textId="340F5D13" w:rsidR="00FC6C13" w:rsidRPr="0032445A" w:rsidRDefault="00D378DF" w:rsidP="00557168">
      <w:pPr>
        <w:pStyle w:val="Text"/>
      </w:pPr>
      <w:r w:rsidRPr="0032445A">
        <w:t xml:space="preserve">1. 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w:t>
      </w:r>
      <w:r w:rsidR="00FC6C13" w:rsidRPr="0032445A">
        <w:t>behavior</w:t>
      </w:r>
      <w:r w:rsidRPr="0032445A">
        <w:t xml:space="preserve">,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 The handling of sensitive information such as API keys or passwords demands careful management to avoid breaches. Key Practices for Configuration Management include Externalize Configurations. Avoid embedding configurations directly within your </w:t>
      </w:r>
      <w:r w:rsidRPr="0032445A">
        <w:lastRenderedPageBreak/>
        <w:t xml:space="preserve">application code. Instead, use configuration files, environment variables, or configuration management tools to externalize settings. This approach guarantees consistency across different deployments and environments [7]. </w:t>
      </w:r>
    </w:p>
    <w:p w14:paraId="23B5411A" w14:textId="77777777" w:rsidR="00922B79" w:rsidRPr="0032445A" w:rsidRDefault="00922B79" w:rsidP="00557168">
      <w:pPr>
        <w:pStyle w:val="Text"/>
      </w:pPr>
    </w:p>
    <w:p w14:paraId="68C5B4F6" w14:textId="753D83F2" w:rsidR="00FC6C13" w:rsidRPr="0032445A" w:rsidRDefault="00FC6C13" w:rsidP="00557168">
      <w:pPr>
        <w:pStyle w:val="Text"/>
      </w:pPr>
      <w:r w:rsidRPr="0032445A">
        <w:t>2.Centralized Configuration Management</w:t>
      </w:r>
      <w:r w:rsidR="00FF0356" w:rsidRPr="0032445A">
        <w:t xml:space="preserve"> and </w:t>
      </w:r>
      <w:r w:rsidRPr="0032445A">
        <w:t xml:space="preserve">Implement centralized configuration management systems such as Consul, </w:t>
      </w:r>
      <w:r w:rsidR="00FF0356" w:rsidRPr="0032445A">
        <w:t>etc.</w:t>
      </w:r>
      <w:r w:rsidRPr="0032445A">
        <w:t>, or Spring Cloud Config. These tools store configurations in a central repository, allowing services to dynamically access their settings [7</w:t>
      </w:r>
      <w:r w:rsidR="00922B79" w:rsidRPr="0032445A">
        <w:t>]. Advantages</w:t>
      </w:r>
      <w:r w:rsidRPr="0032445A">
        <w:t>:</w:t>
      </w:r>
      <w:r w:rsidR="00922B79" w:rsidRPr="0032445A">
        <w:t xml:space="preserve"> </w:t>
      </w:r>
      <w:r w:rsidRPr="0032445A">
        <w:t>Consistency across services</w:t>
      </w:r>
      <w:r w:rsidR="00922B79" w:rsidRPr="0032445A">
        <w:t xml:space="preserve">, </w:t>
      </w:r>
      <w:r w:rsidRPr="0032445A">
        <w:t>Simplified updates without requiring service redeployment</w:t>
      </w:r>
      <w:r w:rsidR="00922B79" w:rsidRPr="0032445A">
        <w:t xml:space="preserve"> and </w:t>
      </w:r>
      <w:r w:rsidRPr="0032445A">
        <w:t>Secure access control.</w:t>
      </w:r>
    </w:p>
    <w:p w14:paraId="03BC3D01" w14:textId="77777777" w:rsidR="00FC6C13" w:rsidRPr="0032445A" w:rsidRDefault="00FC6C13" w:rsidP="00FC6C13">
      <w:pPr>
        <w:spacing w:after="0" w:line="240" w:lineRule="auto"/>
        <w:rPr>
          <w:rFonts w:eastAsia="Times"/>
          <w:sz w:val="22"/>
          <w:szCs w:val="22"/>
          <w:lang w:eastAsia="de-DE"/>
        </w:rPr>
      </w:pPr>
    </w:p>
    <w:p w14:paraId="677CF799" w14:textId="77777777" w:rsidR="00FC6C13" w:rsidRPr="0032445A" w:rsidRDefault="00FC6C13" w:rsidP="00557168">
      <w:pPr>
        <w:pStyle w:val="Text"/>
      </w:pPr>
      <w:r w:rsidRPr="0032445A">
        <w:t>3. Utilize Environment-Specific Configurations</w:t>
      </w:r>
    </w:p>
    <w:p w14:paraId="163B7716" w14:textId="77777777" w:rsidR="00FC6C13" w:rsidRPr="0032445A" w:rsidRDefault="00FC6C13" w:rsidP="00557168">
      <w:pPr>
        <w:pStyle w:val="Text"/>
      </w:pPr>
      <w:r w:rsidRPr="0032445A">
        <w:t xml:space="preserve">Maintain separate configuration files or entries for each environment (e.g., </w:t>
      </w:r>
      <w:proofErr w:type="spellStart"/>
      <w:proofErr w:type="gramStart"/>
      <w:r w:rsidRPr="0032445A">
        <w:t>config.dev.json</w:t>
      </w:r>
      <w:proofErr w:type="spellEnd"/>
      <w:proofErr w:type="gramEnd"/>
      <w:r w:rsidRPr="0032445A">
        <w:t xml:space="preserve">, </w:t>
      </w:r>
      <w:proofErr w:type="spellStart"/>
      <w:proofErr w:type="gramStart"/>
      <w:r w:rsidRPr="0032445A">
        <w:t>config.prod</w:t>
      </w:r>
      <w:proofErr w:type="gramEnd"/>
      <w:r w:rsidRPr="0032445A">
        <w:t>.json</w:t>
      </w:r>
      <w:proofErr w:type="spellEnd"/>
      <w:r w:rsidRPr="0032445A">
        <w:t xml:space="preserve">). This approach aids in avoiding the inadvertent deployment of incorrect settings. </w:t>
      </w:r>
    </w:p>
    <w:p w14:paraId="0CA3B8D8" w14:textId="36C7C838" w:rsidR="00922B79" w:rsidRPr="0032445A" w:rsidRDefault="00FC6C13" w:rsidP="00557168">
      <w:pPr>
        <w:pStyle w:val="Text"/>
      </w:pPr>
      <w:r w:rsidRPr="0032445A">
        <w:t xml:space="preserve">Do we genuinely need to externalize? It seems we are opening a Pandora's box in this situation. Let us evaluate the pros and cons of having my configuration file (e.g., </w:t>
      </w:r>
      <w:proofErr w:type="spellStart"/>
      <w:proofErr w:type="gramStart"/>
      <w:r w:rsidRPr="0032445A">
        <w:t>config.json</w:t>
      </w:r>
      <w:proofErr w:type="spellEnd"/>
      <w:proofErr w:type="gramEnd"/>
      <w:r w:rsidRPr="0032445A">
        <w:t>) in conjunction with my Docker image [7</w:t>
      </w:r>
      <w:r w:rsidR="00922B79" w:rsidRPr="0032445A">
        <w:t>].</w:t>
      </w:r>
    </w:p>
    <w:p w14:paraId="757C40F4" w14:textId="77777777" w:rsidR="00922B79" w:rsidRPr="0032445A" w:rsidRDefault="00922B79" w:rsidP="00557168">
      <w:pPr>
        <w:pStyle w:val="Text"/>
      </w:pPr>
    </w:p>
    <w:p w14:paraId="7F5AAA74" w14:textId="68AFB3CD" w:rsidR="00922B79" w:rsidRPr="0032445A" w:rsidRDefault="00922B79" w:rsidP="00557168">
      <w:pPr>
        <w:pStyle w:val="Text"/>
      </w:pPr>
      <w:r w:rsidRPr="0032445A">
        <w:t>We will require a method to clone the configuration locally. It is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to post-deployment? Feature Flags, but we would want this to be persisted across deployments. Timeout values could be utilized for experimentation. However, they might be temporary [7].</w:t>
      </w:r>
    </w:p>
    <w:p w14:paraId="1283B80B" w14:textId="6406AC7B" w:rsidR="00922B79" w:rsidRPr="0032445A" w:rsidRDefault="00922B79" w:rsidP="00557168">
      <w:pPr>
        <w:pStyle w:val="Text"/>
        <w:sectPr w:rsidR="00922B79" w:rsidRPr="0032445A" w:rsidSect="009C4603">
          <w:headerReference w:type="default" r:id="rId19"/>
          <w:headerReference w:type="first" r:id="rId20"/>
          <w:pgSz w:w="11907" w:h="16840" w:code="9"/>
          <w:pgMar w:top="1701" w:right="1418" w:bottom="1134" w:left="1701" w:header="567" w:footer="1134" w:gutter="0"/>
          <w:cols w:space="720"/>
        </w:sectPr>
      </w:pPr>
    </w:p>
    <w:p w14:paraId="6FCBFF56" w14:textId="0A9517FB" w:rsidR="00FB2CB1" w:rsidRPr="0032445A" w:rsidRDefault="00FB2CB1" w:rsidP="00F45F1B">
      <w:pPr>
        <w:spacing w:after="0" w:line="240" w:lineRule="auto"/>
        <w:jc w:val="left"/>
        <w:rPr>
          <w:rFonts w:eastAsia="Times"/>
          <w:sz w:val="22"/>
          <w:szCs w:val="22"/>
          <w:lang w:eastAsia="de-DE"/>
        </w:rPr>
      </w:pPr>
    </w:p>
    <w:p w14:paraId="4DD21EAF" w14:textId="2AB4C83E" w:rsidR="00DB62A0" w:rsidRPr="0032445A" w:rsidRDefault="00DB62A0" w:rsidP="00DB62A0">
      <w:pPr>
        <w:pStyle w:val="Caption"/>
        <w:keepNext/>
        <w:rPr>
          <w:sz w:val="22"/>
          <w:szCs w:val="22"/>
        </w:rPr>
      </w:pPr>
      <w:bookmarkStart w:id="37" w:name="_Toc205886296"/>
      <w:r w:rsidRPr="0032445A">
        <w:rPr>
          <w:sz w:val="22"/>
          <w:szCs w:val="22"/>
        </w:rPr>
        <w:t xml:space="preserve">Table </w:t>
      </w:r>
      <w:r w:rsidR="006F0645" w:rsidRPr="0032445A">
        <w:rPr>
          <w:sz w:val="22"/>
          <w:szCs w:val="22"/>
        </w:rPr>
        <w:fldChar w:fldCharType="begin"/>
      </w:r>
      <w:r w:rsidR="006F0645" w:rsidRPr="0032445A">
        <w:rPr>
          <w:sz w:val="22"/>
          <w:szCs w:val="22"/>
        </w:rPr>
        <w:instrText xml:space="preserve"> SEQ Table \* ARABIC </w:instrText>
      </w:r>
      <w:r w:rsidR="006F0645" w:rsidRPr="0032445A">
        <w:rPr>
          <w:sz w:val="22"/>
          <w:szCs w:val="22"/>
        </w:rPr>
        <w:fldChar w:fldCharType="separate"/>
      </w:r>
      <w:r w:rsidR="0032445A" w:rsidRPr="0032445A">
        <w:rPr>
          <w:sz w:val="22"/>
          <w:szCs w:val="22"/>
        </w:rPr>
        <w:t>3</w:t>
      </w:r>
      <w:r w:rsidR="006F0645" w:rsidRPr="0032445A">
        <w:rPr>
          <w:sz w:val="22"/>
          <w:szCs w:val="22"/>
        </w:rPr>
        <w:fldChar w:fldCharType="end"/>
      </w:r>
      <w:r w:rsidRPr="0032445A">
        <w:rPr>
          <w:sz w:val="22"/>
          <w:szCs w:val="22"/>
        </w:rPr>
        <w:t>: Centralized vs. Local Configuration</w:t>
      </w:r>
      <w:bookmarkEnd w:id="37"/>
    </w:p>
    <w:tbl>
      <w:tblPr>
        <w:tblStyle w:val="TableGrid"/>
        <w:tblW w:w="9279" w:type="dxa"/>
        <w:tblLook w:val="04A0" w:firstRow="1" w:lastRow="0" w:firstColumn="1" w:lastColumn="0" w:noHBand="0" w:noVBand="1"/>
      </w:tblPr>
      <w:tblGrid>
        <w:gridCol w:w="3093"/>
        <w:gridCol w:w="3093"/>
        <w:gridCol w:w="3093"/>
      </w:tblGrid>
      <w:tr w:rsidR="00FB2CB1" w:rsidRPr="0032445A" w14:paraId="5D132108"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000F79B6"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Configuration Type</w:t>
            </w:r>
          </w:p>
        </w:tc>
        <w:tc>
          <w:tcPr>
            <w:tcW w:w="3093" w:type="dxa"/>
            <w:tcBorders>
              <w:top w:val="single" w:sz="4" w:space="0" w:color="auto"/>
              <w:left w:val="single" w:sz="4" w:space="0" w:color="auto"/>
              <w:bottom w:val="single" w:sz="4" w:space="0" w:color="auto"/>
              <w:right w:val="single" w:sz="4" w:space="0" w:color="auto"/>
            </w:tcBorders>
            <w:hideMark/>
          </w:tcPr>
          <w:p w14:paraId="0D9C5019" w14:textId="77777777" w:rsidR="00995DD2"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 xml:space="preserve">Advantages </w:t>
            </w:r>
          </w:p>
          <w:p w14:paraId="6CBCEB25" w14:textId="7BB5EEEF" w:rsidR="00FB2CB1" w:rsidRPr="0032445A" w:rsidRDefault="00995DD2" w:rsidP="00FB2CB1">
            <w:pPr>
              <w:spacing w:after="0" w:line="240" w:lineRule="auto"/>
              <w:rPr>
                <w:rFonts w:eastAsia="Times"/>
                <w:sz w:val="22"/>
                <w:szCs w:val="22"/>
                <w:lang w:eastAsia="de-DE"/>
              </w:rPr>
            </w:pPr>
            <w:r w:rsidRPr="0032445A">
              <w:rPr>
                <w:rFonts w:eastAsia="Times"/>
                <w:sz w:val="22"/>
                <w:szCs w:val="22"/>
                <w:lang w:eastAsia="de-DE"/>
              </w:rPr>
              <w:t xml:space="preserve">or </w:t>
            </w:r>
            <w:r w:rsidR="00FB2CB1" w:rsidRPr="0032445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695D4D8"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Details</w:t>
            </w:r>
          </w:p>
        </w:tc>
      </w:tr>
      <w:tr w:rsidR="00FB2CB1" w:rsidRPr="0032445A" w14:paraId="06FA19E2"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41E7237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B47A9B3"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67461756"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Easy to understand</w:t>
            </w:r>
          </w:p>
        </w:tc>
      </w:tr>
      <w:tr w:rsidR="00FB2CB1" w:rsidRPr="0032445A" w14:paraId="16669BB3"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43BFAC3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2B3DE3BD"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056A0E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Simplifies testing configuration for a specific state within the codebase</w:t>
            </w:r>
          </w:p>
        </w:tc>
      </w:tr>
      <w:tr w:rsidR="00FB2CB1" w:rsidRPr="0032445A" w14:paraId="21E6B549" w14:textId="77777777" w:rsidTr="00A01AC5">
        <w:trPr>
          <w:trHeight w:val="697"/>
        </w:trPr>
        <w:tc>
          <w:tcPr>
            <w:tcW w:w="3093" w:type="dxa"/>
            <w:tcBorders>
              <w:top w:val="single" w:sz="4" w:space="0" w:color="auto"/>
              <w:left w:val="single" w:sz="4" w:space="0" w:color="auto"/>
              <w:bottom w:val="single" w:sz="4" w:space="0" w:color="auto"/>
              <w:right w:val="single" w:sz="4" w:space="0" w:color="auto"/>
            </w:tcBorders>
            <w:hideMark/>
          </w:tcPr>
          <w:p w14:paraId="796FF233"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6AB845F"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D02078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Local development is very convenient to initiate</w:t>
            </w:r>
          </w:p>
        </w:tc>
      </w:tr>
      <w:tr w:rsidR="00FB2CB1" w:rsidRPr="0032445A" w14:paraId="0BD7B3F5"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AC567B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7227D7A6"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D890026" w14:textId="19DA79E1"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 xml:space="preserve">Local changes to the configuration file do not </w:t>
            </w:r>
            <w:r w:rsidR="00A01AC5" w:rsidRPr="0032445A">
              <w:rPr>
                <w:rFonts w:eastAsia="Times"/>
                <w:sz w:val="22"/>
                <w:szCs w:val="22"/>
                <w:lang w:eastAsia="de-DE"/>
              </w:rPr>
              <w:t>impact on</w:t>
            </w:r>
            <w:r w:rsidRPr="0032445A">
              <w:rPr>
                <w:rFonts w:eastAsia="Times"/>
                <w:sz w:val="22"/>
                <w:szCs w:val="22"/>
                <w:lang w:eastAsia="de-DE"/>
              </w:rPr>
              <w:t xml:space="preserve"> other developers.</w:t>
            </w:r>
          </w:p>
        </w:tc>
      </w:tr>
      <w:tr w:rsidR="00FB2CB1" w:rsidRPr="0032445A" w14:paraId="34EDA034"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6D1F851C"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6D426B78"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821D4CE"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Deployment is uncomplicated.</w:t>
            </w:r>
          </w:p>
        </w:tc>
      </w:tr>
      <w:tr w:rsidR="00FB2CB1" w:rsidRPr="0032445A" w14:paraId="4AB542B8"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B27BBAA"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E573B41"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8905ED"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Secrets are exposed in the Git repository, which is not ideal. (Mitigation: AWS SSM)</w:t>
            </w:r>
          </w:p>
        </w:tc>
      </w:tr>
      <w:tr w:rsidR="00FB2CB1" w:rsidRPr="0032445A" w14:paraId="30004A0D"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26CD5CB8"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2F6ACA73"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EE55BD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Changing values is quick.</w:t>
            </w:r>
          </w:p>
        </w:tc>
      </w:tr>
      <w:tr w:rsidR="00FB2CB1" w:rsidRPr="0032445A" w14:paraId="4AD4C3FD"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625A87F"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DBDC676"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34736ACB"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Solutions exist to poll for changes and apply them without needing to restart the container.</w:t>
            </w:r>
          </w:p>
        </w:tc>
      </w:tr>
      <w:tr w:rsidR="00FB2CB1" w:rsidRPr="0032445A" w14:paraId="63F03872"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5F6F9D5F"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57F524E5"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29547CB"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Shared configuration among services can be established in a single location.</w:t>
            </w:r>
          </w:p>
        </w:tc>
      </w:tr>
      <w:tr w:rsidR="00FB2CB1" w:rsidRPr="0032445A" w14:paraId="054A13AC"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11B25771"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01D13E5B"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51D44B"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There is uncertainty regarding how local development functions.</w:t>
            </w:r>
          </w:p>
        </w:tc>
      </w:tr>
      <w:tr w:rsidR="00FB2CB1" w:rsidRPr="0032445A" w14:paraId="24CB2A61" w14:textId="77777777" w:rsidTr="00A01AC5">
        <w:trPr>
          <w:trHeight w:val="1049"/>
        </w:trPr>
        <w:tc>
          <w:tcPr>
            <w:tcW w:w="3093" w:type="dxa"/>
            <w:tcBorders>
              <w:top w:val="single" w:sz="4" w:space="0" w:color="auto"/>
              <w:left w:val="single" w:sz="4" w:space="0" w:color="auto"/>
              <w:bottom w:val="single" w:sz="4" w:space="0" w:color="auto"/>
              <w:right w:val="single" w:sz="4" w:space="0" w:color="auto"/>
            </w:tcBorders>
            <w:hideMark/>
          </w:tcPr>
          <w:p w14:paraId="05E17079"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4A49445"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8D8EB64"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What happens if I am modifying values during development?</w:t>
            </w:r>
          </w:p>
        </w:tc>
      </w:tr>
      <w:tr w:rsidR="00FB2CB1" w:rsidRPr="0032445A" w14:paraId="7505DEAA"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12596EB"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A1B7A61"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4B32C03E" w14:textId="77777777" w:rsidR="00FB2CB1" w:rsidRPr="0032445A" w:rsidRDefault="00FB2CB1" w:rsidP="00FB2CB1">
            <w:pPr>
              <w:keepNext/>
              <w:spacing w:after="0" w:line="240" w:lineRule="auto"/>
              <w:rPr>
                <w:rFonts w:eastAsia="Times"/>
                <w:sz w:val="22"/>
                <w:szCs w:val="22"/>
                <w:lang w:eastAsia="de-DE"/>
              </w:rPr>
            </w:pPr>
            <w:r w:rsidRPr="0032445A">
              <w:rPr>
                <w:rFonts w:eastAsia="Times"/>
                <w:sz w:val="22"/>
                <w:szCs w:val="22"/>
                <w:lang w:eastAsia="de-DE"/>
              </w:rPr>
              <w:t>Do other individuals or services notice this private change?</w:t>
            </w:r>
          </w:p>
        </w:tc>
      </w:tr>
    </w:tbl>
    <w:p w14:paraId="127AB19D" w14:textId="77777777" w:rsidR="00922B79" w:rsidRPr="0032445A" w:rsidRDefault="00922B79" w:rsidP="00922B79">
      <w:pPr>
        <w:rPr>
          <w:rFonts w:eastAsia="Times"/>
        </w:rPr>
      </w:pPr>
    </w:p>
    <w:p w14:paraId="6D6F4828" w14:textId="216042F4" w:rsidR="007A6539" w:rsidRPr="0032445A" w:rsidRDefault="001F463B" w:rsidP="00922B79">
      <w:pPr>
        <w:pStyle w:val="Heading2"/>
        <w:rPr>
          <w:rFonts w:eastAsia="Times"/>
          <w:lang w:eastAsia="de-DE"/>
        </w:rPr>
      </w:pPr>
      <w:bookmarkStart w:id="38" w:name="_Toc205887320"/>
      <w:r w:rsidRPr="0032445A">
        <w:rPr>
          <w:rFonts w:eastAsia="Times"/>
          <w:lang w:eastAsia="de-DE"/>
        </w:rPr>
        <w:lastRenderedPageBreak/>
        <w:t>Security and Observability Considerations</w:t>
      </w:r>
      <w:bookmarkEnd w:id="38"/>
    </w:p>
    <w:p w14:paraId="4B8240D6" w14:textId="6AF49D8C" w:rsidR="00D31659" w:rsidRPr="0032445A" w:rsidRDefault="00D31659" w:rsidP="0097524E">
      <w:pPr>
        <w:pStyle w:val="Heading3"/>
        <w:rPr>
          <w:rFonts w:eastAsia="Times"/>
          <w:lang w:eastAsia="de-DE"/>
        </w:rPr>
      </w:pPr>
      <w:bookmarkStart w:id="39" w:name="_Toc205887321"/>
      <w:r w:rsidRPr="0032445A">
        <w:rPr>
          <w:rFonts w:eastAsia="Times"/>
          <w:lang w:eastAsia="de-DE"/>
        </w:rPr>
        <w:t>Security</w:t>
      </w:r>
      <w:bookmarkEnd w:id="39"/>
    </w:p>
    <w:p w14:paraId="4CD00458" w14:textId="77777777" w:rsidR="00D31659" w:rsidRPr="0032445A" w:rsidRDefault="00D31659" w:rsidP="00557168">
      <w:pPr>
        <w:pStyle w:val="Text"/>
      </w:pPr>
      <w:r w:rsidRPr="0032445A">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0044ACDD" w:rsidR="005C730D" w:rsidRPr="0032445A" w:rsidRDefault="00D31659" w:rsidP="00557168">
      <w:pPr>
        <w:pStyle w:val="Text"/>
      </w:pPr>
      <w:r w:rsidRPr="0032445A">
        <w:t xml:space="preserve">A key element of securing microservices is the API Gateway. Since microservices expose multiple endpoints, a gateway acts as a centralized access control point. It manages authentication, applies authorization policies, and protects against common threats using </w:t>
      </w:r>
      <w:r w:rsidR="0073712A" w:rsidRPr="0032445A">
        <w:t>WAF</w:t>
      </w:r>
      <w:r w:rsidRPr="0032445A">
        <w:t xml:space="preserve">. </w:t>
      </w:r>
    </w:p>
    <w:p w14:paraId="63437125" w14:textId="27C1F974" w:rsidR="00D31659" w:rsidRPr="0032445A" w:rsidRDefault="00D31659" w:rsidP="00557168">
      <w:pPr>
        <w:pStyle w:val="Text"/>
      </w:pPr>
      <w:r w:rsidRPr="0032445A">
        <w:t>Gateways like Amazon API Gateway or Spring Cloud Gateway consolidate access, reduce the attack surface, and ensure that traffic is properly filtered before reaching any internal services</w:t>
      </w:r>
      <w:r w:rsidR="00371339" w:rsidRPr="0032445A">
        <w:t xml:space="preserve"> [8]</w:t>
      </w:r>
      <w:r w:rsidRPr="0032445A">
        <w:t>.</w:t>
      </w:r>
    </w:p>
    <w:p w14:paraId="7A6992DB" w14:textId="74932CE0" w:rsidR="00725E53" w:rsidRPr="0032445A" w:rsidRDefault="00D31659" w:rsidP="00557168">
      <w:pPr>
        <w:pStyle w:val="Text"/>
      </w:pPr>
      <w:r w:rsidRPr="0032445A">
        <w:t>Even within private networks, assuming that internal communication is secure by default is a mistake. Microservices systems should adopt a Zero Trust approach, where internal service-to-service communication is encrypted using TL</w:t>
      </w:r>
      <w:r w:rsidR="00F64049" w:rsidRPr="0032445A">
        <w:t>S</w:t>
      </w:r>
      <w:r w:rsidRPr="0032445A">
        <w:t xml:space="preserve">. For enhanced identity verification and resistance against MITM attacks, </w:t>
      </w:r>
      <w:proofErr w:type="spellStart"/>
      <w:r w:rsidRPr="0032445A">
        <w:t>mTLS</w:t>
      </w:r>
      <w:proofErr w:type="spellEnd"/>
      <w:r w:rsidRPr="0032445A">
        <w:t xml:space="preserve"> is recommended. In </w:t>
      </w:r>
      <w:proofErr w:type="spellStart"/>
      <w:r w:rsidRPr="0032445A">
        <w:t>mTLS</w:t>
      </w:r>
      <w:proofErr w:type="spellEnd"/>
      <w:r w:rsidRPr="0032445A">
        <w:t>, both services authenticate each other before any data exchange occurs</w:t>
      </w:r>
      <w:r w:rsidR="00371339" w:rsidRPr="0032445A">
        <w:t xml:space="preserve"> [8]</w:t>
      </w:r>
      <w:r w:rsidRPr="0032445A">
        <w:t>.</w:t>
      </w:r>
    </w:p>
    <w:p w14:paraId="1BE7DCC1" w14:textId="77777777" w:rsidR="00387D2D" w:rsidRPr="0032445A" w:rsidRDefault="00387D2D" w:rsidP="00387D2D">
      <w:pPr>
        <w:rPr>
          <w:rFonts w:eastAsia="Times"/>
          <w:sz w:val="22"/>
          <w:szCs w:val="22"/>
          <w:lang w:eastAsia="de-DE"/>
        </w:rPr>
      </w:pPr>
    </w:p>
    <w:p w14:paraId="35A93FE1" w14:textId="77777777" w:rsidR="00D31659" w:rsidRPr="0032445A" w:rsidRDefault="00D31659" w:rsidP="00557168">
      <w:pPr>
        <w:pStyle w:val="Text"/>
      </w:pPr>
      <w:r w:rsidRPr="0032445A">
        <w:t>For access control, microservices typically rely on authentication (who you are) and authorization (what you’re allowed to do). Real-world implementations often combine several access control models:</w:t>
      </w:r>
    </w:p>
    <w:p w14:paraId="39047660" w14:textId="6FD76DFB" w:rsidR="00D31659" w:rsidRPr="0032445A" w:rsidRDefault="00D31659" w:rsidP="00557168">
      <w:pPr>
        <w:pStyle w:val="Text"/>
        <w:numPr>
          <w:ilvl w:val="0"/>
          <w:numId w:val="65"/>
        </w:numPr>
      </w:pPr>
      <w:r w:rsidRPr="0032445A">
        <w:t>Role-based access control for grouping user/service permissions.</w:t>
      </w:r>
    </w:p>
    <w:p w14:paraId="7B3E2055" w14:textId="2F251D3B" w:rsidR="00D31659" w:rsidRPr="0032445A" w:rsidRDefault="00D31659" w:rsidP="00557168">
      <w:pPr>
        <w:pStyle w:val="Text"/>
        <w:numPr>
          <w:ilvl w:val="0"/>
          <w:numId w:val="65"/>
        </w:numPr>
      </w:pPr>
      <w:r w:rsidRPr="0032445A">
        <w:t xml:space="preserve">Attribute-based </w:t>
      </w:r>
      <w:r w:rsidR="005C72B2" w:rsidRPr="0032445A">
        <w:t>access</w:t>
      </w:r>
      <w:r w:rsidRPr="0032445A">
        <w:t xml:space="preserve"> evaluates conditions at runtime.</w:t>
      </w:r>
    </w:p>
    <w:p w14:paraId="196B4675" w14:textId="0947C7D9" w:rsidR="00D31659" w:rsidRPr="0032445A" w:rsidRDefault="00D31659" w:rsidP="00557168">
      <w:pPr>
        <w:pStyle w:val="Text"/>
        <w:numPr>
          <w:ilvl w:val="0"/>
          <w:numId w:val="65"/>
        </w:numPr>
      </w:pPr>
      <w:r w:rsidRPr="0032445A">
        <w:t>Policy-based access based on defined business logic.</w:t>
      </w:r>
    </w:p>
    <w:p w14:paraId="437AA76F" w14:textId="5315E039" w:rsidR="00D31659" w:rsidRPr="0032445A" w:rsidRDefault="00D31659" w:rsidP="00557168">
      <w:pPr>
        <w:pStyle w:val="Text"/>
        <w:numPr>
          <w:ilvl w:val="0"/>
          <w:numId w:val="65"/>
        </w:numPr>
      </w:pPr>
      <w:r w:rsidRPr="0032445A">
        <w:t>Relationship-based access considering hierarchies and ownership.</w:t>
      </w:r>
    </w:p>
    <w:p w14:paraId="5D6B867D" w14:textId="77777777" w:rsidR="005C730D" w:rsidRPr="0032445A" w:rsidRDefault="005C730D" w:rsidP="00D31659">
      <w:pPr>
        <w:rPr>
          <w:rFonts w:eastAsia="Times"/>
          <w:sz w:val="22"/>
          <w:szCs w:val="22"/>
          <w:lang w:eastAsia="de-DE"/>
        </w:rPr>
      </w:pPr>
    </w:p>
    <w:p w14:paraId="53761840" w14:textId="6599EED0" w:rsidR="00D31659" w:rsidRPr="0032445A" w:rsidRDefault="00D31659" w:rsidP="00557168">
      <w:pPr>
        <w:pStyle w:val="Text"/>
      </w:pPr>
      <w:r w:rsidRPr="0032445A">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32445A" w:rsidRDefault="00D31659" w:rsidP="00557168">
      <w:pPr>
        <w:pStyle w:val="Text"/>
      </w:pPr>
      <w:r w:rsidRPr="0032445A">
        <w:t xml:space="preserve">To reduce load on authentication servers and improve response time, many architectures use JWTs. JWTs encode user identity and permissions, allowing services to validate them </w:t>
      </w:r>
      <w:r w:rsidRPr="0032445A">
        <w:lastRenderedPageBreak/>
        <w:t>locally using JWKS without needing round-trip validation on every request. While efficient, JWTs should be short-lived or revocable to avoid stale or overly permissive tokens.</w:t>
      </w:r>
    </w:p>
    <w:p w14:paraId="6A1CFE9B" w14:textId="15B42B7F" w:rsidR="00D31659" w:rsidRPr="0032445A" w:rsidRDefault="00D31659" w:rsidP="00557168">
      <w:pPr>
        <w:pStyle w:val="Text"/>
      </w:pPr>
      <w:r w:rsidRPr="0032445A">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32445A">
        <w:t>underload</w:t>
      </w:r>
      <w:r w:rsidR="00371339" w:rsidRPr="0032445A">
        <w:t xml:space="preserve"> [8]</w:t>
      </w:r>
      <w:r w:rsidRPr="0032445A">
        <w:t>.</w:t>
      </w:r>
    </w:p>
    <w:p w14:paraId="4C5E8D66" w14:textId="77777777" w:rsidR="00DC55A5" w:rsidRPr="0032445A" w:rsidRDefault="00DC55A5" w:rsidP="00D31659">
      <w:pPr>
        <w:rPr>
          <w:rFonts w:eastAsia="Times"/>
          <w:sz w:val="22"/>
          <w:szCs w:val="22"/>
          <w:lang w:eastAsia="de-DE"/>
        </w:rPr>
      </w:pPr>
    </w:p>
    <w:p w14:paraId="100824A0" w14:textId="3E7C6339" w:rsidR="005C730D" w:rsidRPr="0032445A" w:rsidRDefault="00D31659" w:rsidP="00557168">
      <w:pPr>
        <w:pStyle w:val="Text"/>
      </w:pPr>
      <w:r w:rsidRPr="0032445A">
        <w:t xml:space="preserve">Internally, many systems now use service meshes like Istio or </w:t>
      </w:r>
      <w:r w:rsidR="006D093C" w:rsidRPr="0032445A">
        <w:t>Linked</w:t>
      </w:r>
      <w:r w:rsidRPr="0032445A">
        <w:t xml:space="preserve"> to enforce security policies and route traffic. These tools use sidecar proxies to manage service discovery, </w:t>
      </w:r>
      <w:proofErr w:type="spellStart"/>
      <w:r w:rsidRPr="0032445A">
        <w:t>mTLS</w:t>
      </w:r>
      <w:proofErr w:type="spellEnd"/>
      <w:r w:rsidRPr="0032445A">
        <w:t xml:space="preserve"> enforcement, and telemetry collection. </w:t>
      </w:r>
    </w:p>
    <w:p w14:paraId="7D8E2A75" w14:textId="259727AD" w:rsidR="005C730D" w:rsidRPr="0032445A" w:rsidRDefault="00D31659" w:rsidP="00557168">
      <w:pPr>
        <w:pStyle w:val="Text"/>
      </w:pPr>
      <w:r w:rsidRPr="0032445A">
        <w:t>They also provide observability features like traffic shaping, tracing, and access control — all essential for secure operations.</w:t>
      </w:r>
    </w:p>
    <w:p w14:paraId="10CA834D" w14:textId="32FD04FD" w:rsidR="00D31659" w:rsidRPr="0032445A" w:rsidRDefault="00D31659" w:rsidP="00557168">
      <w:pPr>
        <w:pStyle w:val="Text"/>
      </w:pPr>
      <w:r w:rsidRPr="0032445A">
        <w:t xml:space="preserve">Secrets management is another foundational layer. API keys, database credentials, and tokens must never be hardcoded. Instead, secrets should be stored in dedicated tools like </w:t>
      </w:r>
      <w:r w:rsidR="00A368C6" w:rsidRPr="0032445A">
        <w:t>Hashi Corp</w:t>
      </w:r>
      <w:r w:rsidRPr="0032445A">
        <w:t xml:space="preserve"> Vault, AWS Secrets Manager, or Doppler. Secrets should be rotated regularly and scoped to the smallest set of permissions needed.</w:t>
      </w:r>
    </w:p>
    <w:p w14:paraId="441BE070" w14:textId="471A4EF3" w:rsidR="00D31659" w:rsidRPr="0032445A" w:rsidRDefault="00D31659" w:rsidP="00557168">
      <w:pPr>
        <w:pStyle w:val="Text"/>
      </w:pPr>
      <w:r w:rsidRPr="0032445A">
        <w:t xml:space="preserve">Lastly, a </w:t>
      </w:r>
      <w:r w:rsidR="00A368C6" w:rsidRPr="0032445A">
        <w:t>security</w:t>
      </w:r>
      <w:r w:rsidRPr="0032445A">
        <w:t xml:space="preserve"> system must be observable. Distributed tracing tools like </w:t>
      </w:r>
      <w:r w:rsidR="00A368C6" w:rsidRPr="0032445A">
        <w:t>Open Telemetry</w:t>
      </w:r>
      <w:r w:rsidRPr="0032445A">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Pr="0032445A" w:rsidRDefault="00D31659" w:rsidP="00557168">
      <w:pPr>
        <w:pStyle w:val="Text"/>
      </w:pPr>
      <w:r w:rsidRPr="0032445A">
        <w:t xml:space="preserve">Together, these practices create a resilient and secure microservices architecture. They not only prevent unauthorized access and </w:t>
      </w:r>
      <w:r w:rsidR="000D289D" w:rsidRPr="0032445A">
        <w:t>breaches but</w:t>
      </w:r>
      <w:r w:rsidRPr="0032445A">
        <w:t xml:space="preserve"> also ensure that incidents are detected early and mitigated efficiently [8].</w:t>
      </w:r>
    </w:p>
    <w:p w14:paraId="1A81B5E5" w14:textId="77777777" w:rsidR="000D289D" w:rsidRPr="0032445A" w:rsidRDefault="00D31659" w:rsidP="000D289D">
      <w:pPr>
        <w:pStyle w:val="Heading3"/>
        <w:rPr>
          <w:rFonts w:eastAsia="Times"/>
          <w:lang w:eastAsia="de-DE"/>
        </w:rPr>
      </w:pPr>
      <w:bookmarkStart w:id="40" w:name="_Toc205887322"/>
      <w:r w:rsidRPr="0032445A">
        <w:rPr>
          <w:rFonts w:eastAsia="Times"/>
          <w:lang w:eastAsia="de-DE"/>
        </w:rPr>
        <w:t>Observability</w:t>
      </w:r>
      <w:bookmarkEnd w:id="40"/>
    </w:p>
    <w:p w14:paraId="6D0DD2EE" w14:textId="41C25C08" w:rsidR="000D289D" w:rsidRPr="0032445A" w:rsidRDefault="0005677A" w:rsidP="00557168">
      <w:pPr>
        <w:pStyle w:val="Text"/>
      </w:pPr>
      <w:r w:rsidRPr="0032445A">
        <w:t xml:space="preserve">In a microservices environment, observability is all about knowing what’s happening inside your system — even when it’s made up of dozens or hundreds of small, independent services. The </w:t>
      </w:r>
      <w:r w:rsidR="00467F2F" w:rsidRPr="0032445A">
        <w:t xml:space="preserve">goal is to gain </w:t>
      </w:r>
      <w:r w:rsidRPr="0032445A">
        <w:t>visibility into the internal state, performance, and health of your distributed application. To do that effectively, developers and operations teams rely on a set of observability patterns that provide actionable insights into system behavior.</w:t>
      </w:r>
    </w:p>
    <w:p w14:paraId="36A85B73" w14:textId="21F0CB15" w:rsidR="00985368" w:rsidRPr="0032445A" w:rsidRDefault="0005677A" w:rsidP="00557168">
      <w:pPr>
        <w:pStyle w:val="Text"/>
      </w:pPr>
      <w:r w:rsidRPr="0032445A">
        <w:t xml:space="preserve">Logging is the most common and foundational observability practice. Every </w:t>
      </w:r>
      <w:r w:rsidR="00467F2F" w:rsidRPr="0032445A">
        <w:t>Micro Service</w:t>
      </w:r>
      <w:r w:rsidRPr="0032445A">
        <w:t xml:space="preserve"> typically </w:t>
      </w:r>
      <w:r w:rsidR="00467F2F" w:rsidRPr="0032445A">
        <w:t>g</w:t>
      </w:r>
      <w:r w:rsidRPr="0032445A">
        <w:t>enerates its own logs, recording key events, errors, and informational messages. These logs are then collected by a centralized logging service (e.g., ELK Stack, Loki) and sent to a searchable analytics tool.</w:t>
      </w:r>
    </w:p>
    <w:p w14:paraId="43B8E609" w14:textId="77777777" w:rsidR="00985368" w:rsidRPr="0032445A" w:rsidRDefault="0005677A" w:rsidP="00557168">
      <w:pPr>
        <w:pStyle w:val="Text"/>
      </w:pPr>
      <w:r w:rsidRPr="0032445A">
        <w:lastRenderedPageBreak/>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32445A">
        <w:t>downstream failure</w:t>
      </w:r>
      <w:r w:rsidR="00EE4762" w:rsidRPr="0032445A">
        <w:t xml:space="preserve"> [9]</w:t>
      </w:r>
      <w:r w:rsidRPr="0032445A">
        <w:t>.</w:t>
      </w:r>
    </w:p>
    <w:p w14:paraId="75AD33B5" w14:textId="77777777" w:rsidR="00985368" w:rsidRPr="0032445A" w:rsidRDefault="00985368" w:rsidP="00985368">
      <w:pPr>
        <w:rPr>
          <w:rFonts w:eastAsia="Times"/>
          <w:sz w:val="22"/>
          <w:szCs w:val="22"/>
          <w:lang w:eastAsia="de-DE"/>
        </w:rPr>
      </w:pPr>
    </w:p>
    <w:p w14:paraId="72E06619" w14:textId="436786DA" w:rsidR="00985368" w:rsidRPr="0032445A" w:rsidRDefault="0005677A" w:rsidP="00985368">
      <w:pPr>
        <w:rPr>
          <w:rFonts w:eastAsia="Times"/>
          <w:b/>
          <w:bCs/>
          <w:sz w:val="22"/>
          <w:szCs w:val="22"/>
          <w:lang w:eastAsia="de-DE"/>
        </w:rPr>
      </w:pPr>
      <w:r w:rsidRPr="0032445A">
        <w:rPr>
          <w:rFonts w:eastAsia="Times"/>
          <w:b/>
          <w:bCs/>
          <w:sz w:val="22"/>
          <w:szCs w:val="22"/>
          <w:lang w:eastAsia="de-DE"/>
        </w:rPr>
        <w:t>Application Metrics Pattern</w:t>
      </w:r>
    </w:p>
    <w:p w14:paraId="030D7D8E" w14:textId="77777777" w:rsidR="00ED5F1D" w:rsidRPr="0032445A" w:rsidRDefault="00ED5F1D" w:rsidP="00985368">
      <w:pPr>
        <w:rPr>
          <w:rFonts w:eastAsia="Times"/>
          <w:b/>
          <w:bCs/>
          <w:sz w:val="22"/>
          <w:szCs w:val="22"/>
          <w:lang w:eastAsia="de-DE"/>
        </w:rPr>
      </w:pPr>
    </w:p>
    <w:p w14:paraId="54A2014D" w14:textId="71536C99" w:rsidR="00726153" w:rsidRPr="0032445A" w:rsidRDefault="00726153" w:rsidP="00557168">
      <w:pPr>
        <w:pStyle w:val="Text"/>
      </w:pPr>
      <w:r w:rsidRPr="0032445A">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4BC881BA" w14:textId="28DC82F7" w:rsidR="00ED5F1D" w:rsidRPr="0032445A" w:rsidRDefault="00726153" w:rsidP="00557168">
      <w:pPr>
        <w:pStyle w:val="Text"/>
      </w:pPr>
      <w:r w:rsidRPr="0032445A">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32445A">
        <w:t>[9]</w:t>
      </w:r>
      <w:r w:rsidR="0005677A" w:rsidRPr="0032445A">
        <w:t>.</w:t>
      </w:r>
    </w:p>
    <w:p w14:paraId="7AFA9308" w14:textId="77777777" w:rsidR="00ED5F1D" w:rsidRPr="0032445A" w:rsidRDefault="00ED5F1D" w:rsidP="00ED5F1D">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t>Distributed Tracing Pattern</w:t>
      </w:r>
    </w:p>
    <w:p w14:paraId="59D6556E" w14:textId="77777777" w:rsidR="009465C8" w:rsidRPr="0032445A" w:rsidRDefault="009465C8" w:rsidP="009465C8">
      <w:pPr>
        <w:rPr>
          <w:rFonts w:eastAsia="Times"/>
          <w:lang w:eastAsia="de-DE"/>
        </w:rPr>
      </w:pPr>
    </w:p>
    <w:p w14:paraId="79E799BB" w14:textId="77777777" w:rsidR="00ED5F1D" w:rsidRPr="0032445A" w:rsidRDefault="00ED5F1D" w:rsidP="00557168">
      <w:pPr>
        <w:pStyle w:val="Text"/>
      </w:pPr>
      <w:r w:rsidRPr="0032445A">
        <w:t>Distributed tracing monitors an individual user request as it moves through various microservices. This technique is particularly beneficial for identifying performance bottlenecks and determining the locations of failures within intricate systems.</w:t>
      </w:r>
    </w:p>
    <w:p w14:paraId="5E98C804" w14:textId="25E754B6" w:rsidR="0027276A" w:rsidRPr="0032445A" w:rsidRDefault="00ED5F1D" w:rsidP="00557168">
      <w:pPr>
        <w:pStyle w:val="Text"/>
      </w:pPr>
      <w:r w:rsidRPr="0032445A">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 [9].</w:t>
      </w:r>
    </w:p>
    <w:p w14:paraId="7FD361A9" w14:textId="01B7A37D" w:rsidR="00502EBE" w:rsidRPr="0032445A" w:rsidRDefault="00502EBE" w:rsidP="0027276A">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t>Exception Tracking</w:t>
      </w:r>
    </w:p>
    <w:p w14:paraId="1EF68F35" w14:textId="77777777" w:rsidR="009465C8" w:rsidRPr="0032445A" w:rsidRDefault="009465C8" w:rsidP="009465C8">
      <w:pPr>
        <w:rPr>
          <w:rFonts w:eastAsia="Times"/>
          <w:lang w:eastAsia="de-DE"/>
        </w:rPr>
      </w:pPr>
    </w:p>
    <w:p w14:paraId="1B5A146B" w14:textId="77777777" w:rsidR="00502EBE" w:rsidRPr="0032445A" w:rsidRDefault="00502EBE" w:rsidP="00557168">
      <w:pPr>
        <w:pStyle w:val="Text"/>
      </w:pPr>
      <w:r w:rsidRPr="0032445A">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69CE1E9E" w14:textId="77777777" w:rsidR="00502EBE" w:rsidRPr="0032445A" w:rsidRDefault="00502EBE" w:rsidP="00557168">
      <w:pPr>
        <w:pStyle w:val="Text"/>
      </w:pPr>
      <w:r w:rsidRPr="0032445A">
        <w:t>Monitoring exceptions enables you to differentiate between infrastructure issues (such as a full disk and genuine bugs within the code. After isolating the service and the method that triggers the exception, developers can more efficiently debug and resolve the problem [9].</w:t>
      </w:r>
    </w:p>
    <w:p w14:paraId="4B5E47F0" w14:textId="77777777" w:rsidR="00ED5F1D" w:rsidRPr="0032445A" w:rsidRDefault="00ED5F1D" w:rsidP="00557168">
      <w:pPr>
        <w:pStyle w:val="Text"/>
      </w:pPr>
    </w:p>
    <w:p w14:paraId="0E21657A" w14:textId="18E3E337" w:rsidR="0005677A" w:rsidRPr="0032445A" w:rsidRDefault="0005677A" w:rsidP="009465C8">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lastRenderedPageBreak/>
        <w:t xml:space="preserve"> Health Check APIs</w:t>
      </w:r>
    </w:p>
    <w:p w14:paraId="01B9B165" w14:textId="77777777" w:rsidR="009465C8" w:rsidRPr="0032445A" w:rsidRDefault="009465C8" w:rsidP="009465C8">
      <w:pPr>
        <w:rPr>
          <w:rFonts w:eastAsia="Times"/>
          <w:lang w:eastAsia="de-DE"/>
        </w:rPr>
      </w:pPr>
    </w:p>
    <w:p w14:paraId="077EA646" w14:textId="1960CB6C" w:rsidR="00195A37" w:rsidRPr="0032445A" w:rsidRDefault="00195A37" w:rsidP="00557168">
      <w:pPr>
        <w:pStyle w:val="Text"/>
      </w:pPr>
      <w:r w:rsidRPr="0032445A">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32445A" w:rsidRDefault="00195A37" w:rsidP="00557168">
      <w:pPr>
        <w:pStyle w:val="Text"/>
      </w:pPr>
      <w:r w:rsidRPr="0032445A">
        <w:t xml:space="preserve">Health checks serve a purpose beyond human oversight orchestration tools such as Kubernetes depend on them to determine whether to restart malfunctioning services. In their absence, services may seem functional to users, even when they are not performing correctly behind the scenes </w:t>
      </w:r>
      <w:r w:rsidR="00EE4762" w:rsidRPr="0032445A">
        <w:t>[9].</w:t>
      </w:r>
    </w:p>
    <w:p w14:paraId="5B74F457" w14:textId="72E4C609" w:rsidR="0005677A" w:rsidRPr="0032445A" w:rsidRDefault="0005677A" w:rsidP="00FA71E1">
      <w:pPr>
        <w:pStyle w:val="TOCHeading"/>
        <w:rPr>
          <w:rFonts w:ascii="Arial" w:eastAsia="Times" w:hAnsi="Arial" w:cs="Times New Roman"/>
          <w:b/>
          <w:bCs/>
          <w:color w:val="auto"/>
          <w:szCs w:val="22"/>
          <w:lang w:eastAsia="de-DE"/>
        </w:rPr>
      </w:pPr>
      <w:r w:rsidRPr="0032445A">
        <w:rPr>
          <w:rFonts w:ascii="Arial" w:eastAsia="Times" w:hAnsi="Arial" w:cs="Times New Roman"/>
          <w:color w:val="auto"/>
          <w:szCs w:val="22"/>
          <w:lang w:eastAsia="de-DE"/>
        </w:rPr>
        <w:t xml:space="preserve"> </w:t>
      </w:r>
      <w:r w:rsidRPr="0032445A">
        <w:rPr>
          <w:rFonts w:ascii="Arial" w:eastAsia="Times" w:hAnsi="Arial" w:cs="Times New Roman"/>
          <w:b/>
          <w:bCs/>
          <w:color w:val="auto"/>
          <w:szCs w:val="22"/>
          <w:lang w:eastAsia="de-DE"/>
        </w:rPr>
        <w:t>Auditing</w:t>
      </w:r>
    </w:p>
    <w:p w14:paraId="7B924EC5" w14:textId="77777777" w:rsidR="009465C8" w:rsidRPr="0032445A" w:rsidRDefault="009465C8" w:rsidP="009465C8">
      <w:pPr>
        <w:rPr>
          <w:rFonts w:eastAsia="Times"/>
          <w:lang w:eastAsia="de-DE"/>
        </w:rPr>
      </w:pPr>
    </w:p>
    <w:p w14:paraId="2BADB2BF" w14:textId="2C411D85" w:rsidR="004F58E6" w:rsidRPr="0032445A" w:rsidRDefault="004F58E6" w:rsidP="00557168">
      <w:pPr>
        <w:pStyle w:val="Text"/>
      </w:pPr>
      <w:r w:rsidRPr="0032445A">
        <w:t xml:space="preserve">In industries subject to regulation, the process of auditing is of paramount importance. It guarantees that applications operate in accordance with compliance </w:t>
      </w:r>
      <w:r w:rsidR="003D7AC1" w:rsidRPr="0032445A">
        <w:t>standards,</w:t>
      </w:r>
      <w:r w:rsidRPr="0032445A">
        <w:t xml:space="preserve"> for instance, confirming that sensitive actions are recorded or that data access is adequately monitored.</w:t>
      </w:r>
    </w:p>
    <w:p w14:paraId="25DF0382" w14:textId="20834286" w:rsidR="00343CFC" w:rsidRPr="0032445A" w:rsidRDefault="004F58E6" w:rsidP="00557168">
      <w:pPr>
        <w:pStyle w:val="Text"/>
      </w:pPr>
      <w:r w:rsidRPr="0032445A">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32445A">
        <w:t>[9].</w:t>
      </w:r>
    </w:p>
    <w:p w14:paraId="6E0060B0" w14:textId="741D0E57" w:rsidR="00343CFC" w:rsidRPr="0032445A" w:rsidRDefault="00343CFC" w:rsidP="00343CFC">
      <w:pPr>
        <w:pStyle w:val="Heading2"/>
      </w:pPr>
      <w:bookmarkStart w:id="41" w:name="_Toc205887323"/>
      <w:r w:rsidRPr="0032445A">
        <w:t>Identified Research Gaps in Microservices Literature</w:t>
      </w:r>
      <w:bookmarkEnd w:id="41"/>
    </w:p>
    <w:p w14:paraId="499C1E32" w14:textId="77777777" w:rsidR="00343CFC" w:rsidRPr="0032445A" w:rsidRDefault="00343CFC" w:rsidP="00343CFC">
      <w:pPr>
        <w:rPr>
          <w:rFonts w:eastAsia="Times"/>
        </w:rPr>
      </w:pPr>
    </w:p>
    <w:p w14:paraId="2AD029AB" w14:textId="77777777" w:rsidR="00D744F8" w:rsidRPr="0032445A" w:rsidRDefault="00D744F8" w:rsidP="00D744F8">
      <w:pPr>
        <w:pStyle w:val="Text"/>
      </w:pPr>
      <w:r w:rsidRPr="0032445A">
        <w:t>While the body of literature concerning microservices has expanded considerably over the last ten years, there are still several crucial areas that have not been adequately explored. The subsequent subsections summarize the primary gaps identified in the current research.</w:t>
      </w:r>
    </w:p>
    <w:p w14:paraId="0EDB603D" w14:textId="77777777" w:rsidR="00D744F8" w:rsidRPr="0032445A" w:rsidRDefault="00D744F8" w:rsidP="00D744F8">
      <w:pPr>
        <w:pStyle w:val="Text"/>
      </w:pPr>
    </w:p>
    <w:p w14:paraId="1107B2D8" w14:textId="77777777" w:rsidR="00D744F8" w:rsidRPr="0032445A" w:rsidRDefault="00D744F8" w:rsidP="00D744F8">
      <w:pPr>
        <w:pStyle w:val="Text"/>
      </w:pPr>
      <w:r w:rsidRPr="0032445A">
        <w:t>Maintainability Over Time</w:t>
      </w:r>
    </w:p>
    <w:p w14:paraId="6F64C229" w14:textId="56C4004E" w:rsidR="00D744F8" w:rsidRPr="0032445A" w:rsidRDefault="00D744F8" w:rsidP="00D744F8">
      <w:pPr>
        <w:pStyle w:val="Text"/>
      </w:pPr>
      <w:r w:rsidRPr="0032445A">
        <w:t>Numerous studies emphasize the immediate advantages of microservices, such as modularity, agility, and expedited deployments. However, Lenarduzzi et al. [13] performed a four-year case study indicating that although the initial migration leads to an increase in technical debt, the rate of debt accumulation significantly decreases over time when compared to the original monolithic structure. Recent industrial studies, including one that analyzed over 100 services across 15,000 locations, highlight a phenomenon termed the technical debt gamble,</w:t>
      </w:r>
      <w:r w:rsidR="003B4A94" w:rsidRPr="0032445A">
        <w:t xml:space="preserve"> </w:t>
      </w:r>
      <w:r w:rsidRPr="0032445A">
        <w:t xml:space="preserve">where teams frequently incur and later repay debt in cycles. These </w:t>
      </w:r>
      <w:r w:rsidRPr="0032445A">
        <w:lastRenderedPageBreak/>
        <w:t>results imply that microservices can effectively manage long-term debt, although the dynamics are unpredictable and greatly affected by the quality of communication and the alignment between architecture and organization. Longitudinal, cross-industry studies are still limited, resulting in uncertainty regarding maintainability outcomes in various contexts.</w:t>
      </w:r>
    </w:p>
    <w:p w14:paraId="077999DB" w14:textId="77777777" w:rsidR="00D744F8" w:rsidRPr="0032445A" w:rsidRDefault="00D744F8" w:rsidP="00D744F8">
      <w:pPr>
        <w:spacing w:after="0" w:line="240" w:lineRule="auto"/>
        <w:jc w:val="left"/>
        <w:rPr>
          <w:rFonts w:eastAsia="Times"/>
          <w:sz w:val="22"/>
          <w:szCs w:val="22"/>
          <w:lang w:eastAsia="de-DE"/>
        </w:rPr>
      </w:pPr>
    </w:p>
    <w:p w14:paraId="5F101CE1" w14:textId="77777777" w:rsidR="00D744F8" w:rsidRPr="0032445A" w:rsidRDefault="00D744F8" w:rsidP="00D744F8">
      <w:pPr>
        <w:pStyle w:val="Text"/>
      </w:pPr>
      <w:r w:rsidRPr="0032445A">
        <w:t>Cost–Benefit Trade-offs</w:t>
      </w:r>
    </w:p>
    <w:p w14:paraId="7A8AE58D" w14:textId="1FC473C3" w:rsidR="00343CFC" w:rsidRPr="0032445A" w:rsidRDefault="00D744F8" w:rsidP="00F50C3B">
      <w:pPr>
        <w:pStyle w:val="Text"/>
      </w:pPr>
      <w:r w:rsidRPr="0032445A">
        <w:t>Despite the widespread advocacy for microservices due to their scalability and flexibility, there is a scarcity of quantitative analyses regarding the total cost of ownership. An early comparative study indicated lower infrastructure costs for cloud-hosted microservices in comparison to monolithic systems. Conversely, there are anecdotal instances of companies reverting to monolithic architectures, achieving cost reductions exceeding 90%. The advent of FinOps</w:t>
      </w:r>
      <w:r w:rsidR="00F50C3B" w:rsidRPr="0032445A">
        <w:t xml:space="preserve"> </w:t>
      </w:r>
      <w:r w:rsidRPr="0032445A">
        <w:t>practices, which involve cost profiling of Kubernetes-hosted workloads through open-source APM tools, offers the potential for more accurate assessments of deployment costs. Nevertheless, peer-reviewed research that quantifies both operational savings and the hidden expenses</w:t>
      </w:r>
      <w:r w:rsidR="00F50C3B" w:rsidRPr="0032445A">
        <w:t xml:space="preserve"> </w:t>
      </w:r>
      <w:r w:rsidRPr="0032445A">
        <w:t>such as those associated with DevOps tools, team training, and governance overhead</w:t>
      </w:r>
      <w:r w:rsidR="00F50C3B" w:rsidRPr="0032445A">
        <w:t xml:space="preserve"> </w:t>
      </w:r>
      <w:r w:rsidRPr="0032445A">
        <w:t>remains insufficiently addressed [14].</w:t>
      </w:r>
    </w:p>
    <w:p w14:paraId="4AF4A281" w14:textId="77777777" w:rsidR="00D744F8" w:rsidRPr="0032445A" w:rsidRDefault="00D744F8" w:rsidP="00D744F8">
      <w:pPr>
        <w:pStyle w:val="Text"/>
        <w:rPr>
          <w:rFonts w:ascii="Times New Roman" w:hAnsi="Times New Roman"/>
          <w:szCs w:val="24"/>
          <w:lang w:eastAsia="zh-TW"/>
        </w:rPr>
      </w:pPr>
    </w:p>
    <w:p w14:paraId="1AF0151C" w14:textId="77777777" w:rsidR="00D744F8" w:rsidRPr="0032445A" w:rsidRDefault="00D744F8" w:rsidP="00D744F8">
      <w:pPr>
        <w:pStyle w:val="Text"/>
      </w:pPr>
      <w:r w:rsidRPr="0032445A">
        <w:t>Observability and Tool Maturity</w:t>
      </w:r>
    </w:p>
    <w:p w14:paraId="07668467" w14:textId="0C767F5A" w:rsidR="00D744F8" w:rsidRPr="0032445A" w:rsidRDefault="00D744F8" w:rsidP="00D744F8">
      <w:pPr>
        <w:pStyle w:val="Text"/>
      </w:pPr>
      <w:r w:rsidRPr="0032445A">
        <w:t>Architectural discussions frequently underscore the importance of observability—encompassing metrics, tracing, and logging</w:t>
      </w:r>
      <w:r w:rsidR="00A77977" w:rsidRPr="0032445A">
        <w:t xml:space="preserve"> </w:t>
      </w:r>
      <w:r w:rsidRPr="0032445A">
        <w:t>yet there is a notable lack of comparative evaluations of observability tools. For instance, a recent industry analysis contrasting Prometheus an open-source solution</w:t>
      </w:r>
      <w:r w:rsidR="00A77977" w:rsidRPr="0032445A">
        <w:t xml:space="preserve"> </w:t>
      </w:r>
      <w:r w:rsidRPr="0032445A">
        <w:t>with Datadog a commercial offering highlights variations in feature sets and pricing, but fails to include unbiased, large-scale performance assessments. Likewise, while various blogs tend to focus on features like distributed tracing and dependency mapping, there is a dearth of academically validated performance research conducted in production-level settings [15].</w:t>
      </w:r>
    </w:p>
    <w:p w14:paraId="02F223DC" w14:textId="77777777" w:rsidR="00D744F8" w:rsidRPr="0032445A" w:rsidRDefault="00D744F8" w:rsidP="00D744F8">
      <w:pPr>
        <w:pStyle w:val="Text"/>
      </w:pPr>
    </w:p>
    <w:p w14:paraId="1E566A7E" w14:textId="77777777" w:rsidR="00D744F8" w:rsidRPr="0032445A" w:rsidRDefault="00D744F8" w:rsidP="00D744F8">
      <w:pPr>
        <w:pStyle w:val="Text"/>
      </w:pPr>
      <w:r w:rsidRPr="0032445A">
        <w:t>Effects on Team Efficiency</w:t>
      </w:r>
    </w:p>
    <w:p w14:paraId="744026C2" w14:textId="408C7A5E" w:rsidR="00D744F8" w:rsidRPr="0032445A" w:rsidRDefault="00D744F8" w:rsidP="00D744F8">
      <w:pPr>
        <w:pStyle w:val="Text"/>
      </w:pPr>
      <w:r w:rsidRPr="0032445A">
        <w:t>Anecdotal evidence indicates that positions such as Product Owners and Scrum Masters benefit from more seamless deployments and diminished dependency management following a transition to microservices. Nevertheless, empirical productivity indicators—such as lead time, deployment frequency, and defect rates</w:t>
      </w:r>
      <w:r w:rsidR="00EE15B9" w:rsidRPr="0032445A">
        <w:t xml:space="preserve"> </w:t>
      </w:r>
      <w:r w:rsidRPr="0032445A">
        <w:t xml:space="preserve">are seldom evaluated pre- and post-adoption within the same teams. Some research suggests that the operational intricacies associated with cloud-native microservices may hinder productivity, especially </w:t>
      </w:r>
      <w:r w:rsidRPr="0032445A">
        <w:lastRenderedPageBreak/>
        <w:t>when teams encounter additional burdens related to configuration management, security, and service orchestration. Comprehensive industry surveys, including those assessing AI-enhanced tools, reveal that over 90% of developers continue to be impeded by organizational inefficiencies, particularly challenges in cross-team coordination [15].</w:t>
      </w:r>
    </w:p>
    <w:p w14:paraId="5C1BE027" w14:textId="77777777" w:rsidR="00D744F8" w:rsidRPr="0032445A" w:rsidRDefault="00D744F8" w:rsidP="00D744F8">
      <w:pPr>
        <w:pStyle w:val="Text"/>
      </w:pPr>
    </w:p>
    <w:p w14:paraId="347325CA" w14:textId="77777777" w:rsidR="00D744F8" w:rsidRPr="0032445A" w:rsidRDefault="00D744F8" w:rsidP="00D744F8">
      <w:pPr>
        <w:pStyle w:val="Text"/>
      </w:pPr>
      <w:r w:rsidRPr="0032445A">
        <w:t>Connection to This Research</w:t>
      </w:r>
    </w:p>
    <w:p w14:paraId="031D5C17" w14:textId="05A8DD7D" w:rsidR="006F0645" w:rsidRPr="0032445A" w:rsidRDefault="00D744F8" w:rsidP="006F0645">
      <w:pPr>
        <w:pStyle w:val="Text"/>
      </w:pPr>
      <w:r w:rsidRPr="0032445A">
        <w:t xml:space="preserve">The identified </w:t>
      </w:r>
      <w:r w:rsidR="006F0645" w:rsidRPr="0032445A">
        <w:t>deficiencies,</w:t>
      </w:r>
      <w:r w:rsidR="00EE15B9" w:rsidRPr="0032445A">
        <w:t xml:space="preserve"> </w:t>
      </w:r>
      <w:r w:rsidRPr="0032445A">
        <w:t>especially the lack of experimental, quantitative analyses of configuration management approaches</w:t>
      </w:r>
      <w:r w:rsidR="00EE15B9" w:rsidRPr="0032445A">
        <w:t xml:space="preserve"> </w:t>
      </w:r>
      <w:r w:rsidRPr="0032445A">
        <w:t>significantly shape the focus of this thesis. Specifically, there is a scarcity of empirical data regarding the effects of centralized versus local configuration on scalability, security, and maintainability within Kubernetes-based microservices frameworks. This study seeks to fill that void through controlled experiments utilizing a representative banking application, as elaborated in Chapter 3.</w:t>
      </w:r>
      <w:r w:rsidRPr="0032445A">
        <w:t xml:space="preserve"> </w:t>
      </w:r>
    </w:p>
    <w:p w14:paraId="1C8913D9" w14:textId="030D9DA3" w:rsidR="006F0645" w:rsidRPr="0032445A" w:rsidRDefault="006F0645" w:rsidP="0081139B">
      <w:pPr>
        <w:pStyle w:val="Heading2"/>
      </w:pPr>
      <w:bookmarkStart w:id="42" w:name="_Toc205887324"/>
      <w:r w:rsidRPr="0032445A">
        <w:t>Summary of Literature Review</w:t>
      </w:r>
      <w:bookmarkEnd w:id="42"/>
    </w:p>
    <w:p w14:paraId="07E79664" w14:textId="77777777" w:rsidR="006F0645" w:rsidRPr="0032445A" w:rsidRDefault="006F0645" w:rsidP="00D744F8">
      <w:pPr>
        <w:pStyle w:val="Text"/>
      </w:pPr>
    </w:p>
    <w:tbl>
      <w:tblPr>
        <w:tblStyle w:val="TableGrid"/>
        <w:tblW w:w="0" w:type="auto"/>
        <w:tblLook w:val="04A0" w:firstRow="1" w:lastRow="0" w:firstColumn="1" w:lastColumn="0" w:noHBand="0" w:noVBand="1"/>
      </w:tblPr>
      <w:tblGrid>
        <w:gridCol w:w="2880"/>
        <w:gridCol w:w="2880"/>
        <w:gridCol w:w="2880"/>
      </w:tblGrid>
      <w:tr w:rsidR="006F0645" w:rsidRPr="006F0645" w14:paraId="2AC874AB"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130994FA" w14:textId="77777777" w:rsidR="006F0645" w:rsidRPr="0032445A" w:rsidRDefault="006F0645" w:rsidP="006F0645">
            <w:pPr>
              <w:pStyle w:val="Text"/>
            </w:pPr>
            <w:r w:rsidRPr="0032445A">
              <w:t>Topic</w:t>
            </w:r>
          </w:p>
        </w:tc>
        <w:tc>
          <w:tcPr>
            <w:tcW w:w="2880" w:type="dxa"/>
            <w:tcBorders>
              <w:top w:val="single" w:sz="4" w:space="0" w:color="auto"/>
              <w:left w:val="single" w:sz="4" w:space="0" w:color="auto"/>
              <w:bottom w:val="single" w:sz="4" w:space="0" w:color="auto"/>
              <w:right w:val="single" w:sz="4" w:space="0" w:color="auto"/>
            </w:tcBorders>
            <w:hideMark/>
          </w:tcPr>
          <w:p w14:paraId="71A4EB85" w14:textId="77777777" w:rsidR="006F0645" w:rsidRPr="0032445A" w:rsidRDefault="006F0645" w:rsidP="006F0645">
            <w:pPr>
              <w:pStyle w:val="Text"/>
            </w:pPr>
            <w:r w:rsidRPr="0032445A">
              <w:t>Key Literature Insights</w:t>
            </w:r>
          </w:p>
        </w:tc>
        <w:tc>
          <w:tcPr>
            <w:tcW w:w="2880" w:type="dxa"/>
            <w:tcBorders>
              <w:top w:val="single" w:sz="4" w:space="0" w:color="auto"/>
              <w:left w:val="single" w:sz="4" w:space="0" w:color="auto"/>
              <w:bottom w:val="single" w:sz="4" w:space="0" w:color="auto"/>
              <w:right w:val="single" w:sz="4" w:space="0" w:color="auto"/>
            </w:tcBorders>
            <w:hideMark/>
          </w:tcPr>
          <w:p w14:paraId="5EEC5011" w14:textId="77777777" w:rsidR="006F0645" w:rsidRPr="0032445A" w:rsidRDefault="006F0645" w:rsidP="006F0645">
            <w:pPr>
              <w:pStyle w:val="Text"/>
            </w:pPr>
            <w:r w:rsidRPr="0032445A">
              <w:t>Limitations / Research Gaps</w:t>
            </w:r>
          </w:p>
        </w:tc>
      </w:tr>
      <w:tr w:rsidR="006F0645" w:rsidRPr="006F0645" w14:paraId="60A91F5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67308B73" w14:textId="77777777" w:rsidR="006F0645" w:rsidRPr="0032445A" w:rsidRDefault="006F0645" w:rsidP="006F0645">
            <w:pPr>
              <w:pStyle w:val="Text"/>
            </w:pPr>
            <w:r w:rsidRPr="0032445A">
              <w:t>Microservice Architecture vs. Monolith/SOA</w:t>
            </w:r>
          </w:p>
        </w:tc>
        <w:tc>
          <w:tcPr>
            <w:tcW w:w="2880" w:type="dxa"/>
            <w:tcBorders>
              <w:top w:val="single" w:sz="4" w:space="0" w:color="auto"/>
              <w:left w:val="single" w:sz="4" w:space="0" w:color="auto"/>
              <w:bottom w:val="single" w:sz="4" w:space="0" w:color="auto"/>
              <w:right w:val="single" w:sz="4" w:space="0" w:color="auto"/>
            </w:tcBorders>
            <w:hideMark/>
          </w:tcPr>
          <w:p w14:paraId="4C62B7FB" w14:textId="77777777" w:rsidR="006F0645" w:rsidRPr="0032445A" w:rsidRDefault="006F0645" w:rsidP="006F0645">
            <w:pPr>
              <w:pStyle w:val="Text"/>
            </w:pPr>
            <w:r w:rsidRPr="0032445A">
              <w:t>Microservices offer agility, independent deployments, scalability, and technology diversity; suited for complex, evolving domains. Monoliths remain simpler for small teams; SOA supports enterprise-wide service reuse.</w:t>
            </w:r>
          </w:p>
        </w:tc>
        <w:tc>
          <w:tcPr>
            <w:tcW w:w="2880" w:type="dxa"/>
            <w:tcBorders>
              <w:top w:val="single" w:sz="4" w:space="0" w:color="auto"/>
              <w:left w:val="single" w:sz="4" w:space="0" w:color="auto"/>
              <w:bottom w:val="single" w:sz="4" w:space="0" w:color="auto"/>
              <w:right w:val="single" w:sz="4" w:space="0" w:color="auto"/>
            </w:tcBorders>
            <w:hideMark/>
          </w:tcPr>
          <w:p w14:paraId="02390608" w14:textId="77777777" w:rsidR="006F0645" w:rsidRPr="0032445A" w:rsidRDefault="006F0645" w:rsidP="006F0645">
            <w:pPr>
              <w:pStyle w:val="Text"/>
            </w:pPr>
            <w:r w:rsidRPr="0032445A">
              <w:t>Limited empirical cost–benefit comparisons in real-world settings; scarce longitudinal studies on long-term maintainability outcomes.</w:t>
            </w:r>
          </w:p>
        </w:tc>
      </w:tr>
      <w:tr w:rsidR="006F0645" w:rsidRPr="006F0645" w14:paraId="04FD3104"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3237265" w14:textId="77777777" w:rsidR="006F0645" w:rsidRPr="0032445A" w:rsidRDefault="006F0645" w:rsidP="006F0645">
            <w:pPr>
              <w:pStyle w:val="Text"/>
            </w:pPr>
            <w:r w:rsidRPr="0032445A">
              <w:t>Migration Strategies</w:t>
            </w:r>
          </w:p>
        </w:tc>
        <w:tc>
          <w:tcPr>
            <w:tcW w:w="2880" w:type="dxa"/>
            <w:tcBorders>
              <w:top w:val="single" w:sz="4" w:space="0" w:color="auto"/>
              <w:left w:val="single" w:sz="4" w:space="0" w:color="auto"/>
              <w:bottom w:val="single" w:sz="4" w:space="0" w:color="auto"/>
              <w:right w:val="single" w:sz="4" w:space="0" w:color="auto"/>
            </w:tcBorders>
            <w:hideMark/>
          </w:tcPr>
          <w:p w14:paraId="11E862DD" w14:textId="77777777" w:rsidR="006F0645" w:rsidRPr="0032445A" w:rsidRDefault="006F0645" w:rsidP="006F0645">
            <w:pPr>
              <w:pStyle w:val="Text"/>
            </w:pPr>
            <w:r w:rsidRPr="0032445A">
              <w:t>Incremental refactoring, Strangler Fig, decomposition by business capability, ACLs, and DDD help mitigate risk and align technical boundaries with business goals.</w:t>
            </w:r>
          </w:p>
        </w:tc>
        <w:tc>
          <w:tcPr>
            <w:tcW w:w="2880" w:type="dxa"/>
            <w:tcBorders>
              <w:top w:val="single" w:sz="4" w:space="0" w:color="auto"/>
              <w:left w:val="single" w:sz="4" w:space="0" w:color="auto"/>
              <w:bottom w:val="single" w:sz="4" w:space="0" w:color="auto"/>
              <w:right w:val="single" w:sz="4" w:space="0" w:color="auto"/>
            </w:tcBorders>
            <w:hideMark/>
          </w:tcPr>
          <w:p w14:paraId="1B25676B" w14:textId="77777777" w:rsidR="006F0645" w:rsidRPr="0032445A" w:rsidRDefault="006F0645" w:rsidP="006F0645">
            <w:pPr>
              <w:pStyle w:val="Text"/>
            </w:pPr>
            <w:r w:rsidRPr="0032445A">
              <w:t>Lack of quantitative data comparing strategy efficiency, migration effort, and operational stability post-migration.</w:t>
            </w:r>
          </w:p>
        </w:tc>
      </w:tr>
      <w:tr w:rsidR="006F0645" w:rsidRPr="006F0645" w14:paraId="5482D258"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004E2253" w14:textId="77777777" w:rsidR="006F0645" w:rsidRPr="0032445A" w:rsidRDefault="006F0645" w:rsidP="006F0645">
            <w:pPr>
              <w:pStyle w:val="Text"/>
            </w:pPr>
            <w:r w:rsidRPr="0032445A">
              <w:lastRenderedPageBreak/>
              <w:t>Key Characteristics of Microservices</w:t>
            </w:r>
          </w:p>
        </w:tc>
        <w:tc>
          <w:tcPr>
            <w:tcW w:w="2880" w:type="dxa"/>
            <w:tcBorders>
              <w:top w:val="single" w:sz="4" w:space="0" w:color="auto"/>
              <w:left w:val="single" w:sz="4" w:space="0" w:color="auto"/>
              <w:bottom w:val="single" w:sz="4" w:space="0" w:color="auto"/>
              <w:right w:val="single" w:sz="4" w:space="0" w:color="auto"/>
            </w:tcBorders>
            <w:hideMark/>
          </w:tcPr>
          <w:p w14:paraId="508782A6" w14:textId="77777777" w:rsidR="006F0645" w:rsidRPr="0032445A" w:rsidRDefault="006F0645" w:rsidP="006F0645">
            <w:pPr>
              <w:pStyle w:val="Text"/>
            </w:pPr>
            <w:r w:rsidRPr="0032445A">
              <w:t>Independent, business-capability-oriented services; decentralized governance and data; infrastructure automation; resilience and scalability; technology-agnostic approach.</w:t>
            </w:r>
          </w:p>
        </w:tc>
        <w:tc>
          <w:tcPr>
            <w:tcW w:w="2880" w:type="dxa"/>
            <w:tcBorders>
              <w:top w:val="single" w:sz="4" w:space="0" w:color="auto"/>
              <w:left w:val="single" w:sz="4" w:space="0" w:color="auto"/>
              <w:bottom w:val="single" w:sz="4" w:space="0" w:color="auto"/>
              <w:right w:val="single" w:sz="4" w:space="0" w:color="auto"/>
            </w:tcBorders>
            <w:hideMark/>
          </w:tcPr>
          <w:p w14:paraId="79ABF27E" w14:textId="77777777" w:rsidR="006F0645" w:rsidRPr="0032445A" w:rsidRDefault="006F0645" w:rsidP="006F0645">
            <w:pPr>
              <w:pStyle w:val="Text"/>
            </w:pPr>
            <w:r w:rsidRPr="0032445A">
              <w:t xml:space="preserve">Few studies measure trade-offs between autonomy and governance complexity; minimal research on how these characteristics impact security </w:t>
            </w:r>
            <w:proofErr w:type="gramStart"/>
            <w:r w:rsidRPr="0032445A">
              <w:t>at</w:t>
            </w:r>
            <w:proofErr w:type="gramEnd"/>
            <w:r w:rsidRPr="0032445A">
              <w:t xml:space="preserve"> scale.</w:t>
            </w:r>
          </w:p>
        </w:tc>
      </w:tr>
      <w:tr w:rsidR="006F0645" w:rsidRPr="006F0645" w14:paraId="5ED5EE3D"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9CC5C80" w14:textId="77777777" w:rsidR="006F0645" w:rsidRPr="0032445A" w:rsidRDefault="006F0645" w:rsidP="006F0645">
            <w:pPr>
              <w:pStyle w:val="Text"/>
            </w:pPr>
            <w:r w:rsidRPr="0032445A">
              <w:t>Challenges in Microservices</w:t>
            </w:r>
          </w:p>
        </w:tc>
        <w:tc>
          <w:tcPr>
            <w:tcW w:w="2880" w:type="dxa"/>
            <w:tcBorders>
              <w:top w:val="single" w:sz="4" w:space="0" w:color="auto"/>
              <w:left w:val="single" w:sz="4" w:space="0" w:color="auto"/>
              <w:bottom w:val="single" w:sz="4" w:space="0" w:color="auto"/>
              <w:right w:val="single" w:sz="4" w:space="0" w:color="auto"/>
            </w:tcBorders>
            <w:hideMark/>
          </w:tcPr>
          <w:p w14:paraId="70056EDE" w14:textId="77777777" w:rsidR="006F0645" w:rsidRPr="0032445A" w:rsidRDefault="006F0645" w:rsidP="006F0645">
            <w:pPr>
              <w:pStyle w:val="Text"/>
            </w:pPr>
            <w:r w:rsidRPr="0032445A">
              <w:t>High operational complexity; communication latency; distributed data consistency; overhead in monitoring/logging; service discovery management.</w:t>
            </w:r>
          </w:p>
        </w:tc>
        <w:tc>
          <w:tcPr>
            <w:tcW w:w="2880" w:type="dxa"/>
            <w:tcBorders>
              <w:top w:val="single" w:sz="4" w:space="0" w:color="auto"/>
              <w:left w:val="single" w:sz="4" w:space="0" w:color="auto"/>
              <w:bottom w:val="single" w:sz="4" w:space="0" w:color="auto"/>
              <w:right w:val="single" w:sz="4" w:space="0" w:color="auto"/>
            </w:tcBorders>
            <w:hideMark/>
          </w:tcPr>
          <w:p w14:paraId="1B7B28B8" w14:textId="77777777" w:rsidR="006F0645" w:rsidRPr="0032445A" w:rsidRDefault="006F0645" w:rsidP="006F0645">
            <w:pPr>
              <w:pStyle w:val="Text"/>
            </w:pPr>
            <w:r w:rsidRPr="0032445A">
              <w:t>Most works discuss these qualitatively — little benchmarking of mitigation techniques or tooling effectiveness under production-scale loads.</w:t>
            </w:r>
          </w:p>
        </w:tc>
      </w:tr>
      <w:tr w:rsidR="006F0645" w:rsidRPr="006F0645" w14:paraId="3DCB20D6"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0217A5E" w14:textId="77777777" w:rsidR="006F0645" w:rsidRPr="0032445A" w:rsidRDefault="006F0645" w:rsidP="006F0645">
            <w:pPr>
              <w:pStyle w:val="Text"/>
            </w:pPr>
            <w:r w:rsidRPr="0032445A">
              <w:t>Centralized vs. Local Configuration</w:t>
            </w:r>
          </w:p>
        </w:tc>
        <w:tc>
          <w:tcPr>
            <w:tcW w:w="2880" w:type="dxa"/>
            <w:tcBorders>
              <w:top w:val="single" w:sz="4" w:space="0" w:color="auto"/>
              <w:left w:val="single" w:sz="4" w:space="0" w:color="auto"/>
              <w:bottom w:val="single" w:sz="4" w:space="0" w:color="auto"/>
              <w:right w:val="single" w:sz="4" w:space="0" w:color="auto"/>
            </w:tcBorders>
            <w:hideMark/>
          </w:tcPr>
          <w:p w14:paraId="2F604AAE" w14:textId="491D573F" w:rsidR="006F0645" w:rsidRPr="0032445A" w:rsidRDefault="006F0645" w:rsidP="006F0645">
            <w:pPr>
              <w:pStyle w:val="Text"/>
            </w:pPr>
            <w:r w:rsidRPr="0032445A">
              <w:t xml:space="preserve">Centralized config improves consistency, propagation speed, and auditability; local config </w:t>
            </w:r>
            <w:r w:rsidRPr="0032445A">
              <w:t>is simpler</w:t>
            </w:r>
            <w:r w:rsidRPr="0032445A">
              <w:t xml:space="preserve"> for small systems but risks </w:t>
            </w:r>
            <w:proofErr w:type="gramStart"/>
            <w:r w:rsidRPr="0032445A">
              <w:t>drift</w:t>
            </w:r>
            <w:proofErr w:type="gramEnd"/>
            <w:r w:rsidRPr="0032445A">
              <w:t xml:space="preserve"> and slow updates.</w:t>
            </w:r>
          </w:p>
        </w:tc>
        <w:tc>
          <w:tcPr>
            <w:tcW w:w="2880" w:type="dxa"/>
            <w:tcBorders>
              <w:top w:val="single" w:sz="4" w:space="0" w:color="auto"/>
              <w:left w:val="single" w:sz="4" w:space="0" w:color="auto"/>
              <w:bottom w:val="single" w:sz="4" w:space="0" w:color="auto"/>
              <w:right w:val="single" w:sz="4" w:space="0" w:color="auto"/>
            </w:tcBorders>
            <w:hideMark/>
          </w:tcPr>
          <w:p w14:paraId="1C1DC995" w14:textId="77777777" w:rsidR="006F0645" w:rsidRPr="0032445A" w:rsidRDefault="006F0645" w:rsidP="006F0645">
            <w:pPr>
              <w:pStyle w:val="Text"/>
            </w:pPr>
            <w:r w:rsidRPr="0032445A">
              <w:t>No rigorous experimental studies on scale-out alignment speed, policy update latency, or rollback effort across environments — especially with Kubernetes and Spring ecosystems.</w:t>
            </w:r>
          </w:p>
        </w:tc>
      </w:tr>
      <w:tr w:rsidR="006F0645" w:rsidRPr="006F0645" w14:paraId="2BAF1C05"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4B78510" w14:textId="77777777" w:rsidR="006F0645" w:rsidRPr="0032445A" w:rsidRDefault="006F0645" w:rsidP="006F0645">
            <w:pPr>
              <w:pStyle w:val="Text"/>
            </w:pPr>
            <w:r w:rsidRPr="0032445A">
              <w:t>Security</w:t>
            </w:r>
          </w:p>
        </w:tc>
        <w:tc>
          <w:tcPr>
            <w:tcW w:w="2880" w:type="dxa"/>
            <w:tcBorders>
              <w:top w:val="single" w:sz="4" w:space="0" w:color="auto"/>
              <w:left w:val="single" w:sz="4" w:space="0" w:color="auto"/>
              <w:bottom w:val="single" w:sz="4" w:space="0" w:color="auto"/>
              <w:right w:val="single" w:sz="4" w:space="0" w:color="auto"/>
            </w:tcBorders>
            <w:hideMark/>
          </w:tcPr>
          <w:p w14:paraId="7F78900C" w14:textId="77777777" w:rsidR="006F0645" w:rsidRPr="0032445A" w:rsidRDefault="006F0645" w:rsidP="006F0645">
            <w:pPr>
              <w:pStyle w:val="Text"/>
            </w:pPr>
            <w:r w:rsidRPr="0032445A">
              <w:t xml:space="preserve">API gateways centralize access control; </w:t>
            </w:r>
            <w:proofErr w:type="spellStart"/>
            <w:r w:rsidRPr="0032445A">
              <w:t>mTLS</w:t>
            </w:r>
            <w:proofErr w:type="spellEnd"/>
            <w:r w:rsidRPr="0032445A">
              <w:t xml:space="preserve"> and Zero Trust strengthen service-to-service security; secrets management tools prevent credential exposure; service mesh enhances policy enforcement.</w:t>
            </w:r>
          </w:p>
        </w:tc>
        <w:tc>
          <w:tcPr>
            <w:tcW w:w="2880" w:type="dxa"/>
            <w:tcBorders>
              <w:top w:val="single" w:sz="4" w:space="0" w:color="auto"/>
              <w:left w:val="single" w:sz="4" w:space="0" w:color="auto"/>
              <w:bottom w:val="single" w:sz="4" w:space="0" w:color="auto"/>
              <w:right w:val="single" w:sz="4" w:space="0" w:color="auto"/>
            </w:tcBorders>
            <w:hideMark/>
          </w:tcPr>
          <w:p w14:paraId="4F3B2960" w14:textId="77777777" w:rsidR="006F0645" w:rsidRPr="0032445A" w:rsidRDefault="006F0645" w:rsidP="006F0645">
            <w:pPr>
              <w:pStyle w:val="Text"/>
            </w:pPr>
            <w:r w:rsidRPr="0032445A">
              <w:t>Research often tool-specific; little neutral benchmarking of security mechanisms in microservices; maintainability–security trade-off not well explored.</w:t>
            </w:r>
          </w:p>
        </w:tc>
      </w:tr>
      <w:tr w:rsidR="006F0645" w:rsidRPr="006F0645" w14:paraId="0382660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77D2C4FA" w14:textId="77777777" w:rsidR="006F0645" w:rsidRPr="0032445A" w:rsidRDefault="006F0645" w:rsidP="006F0645">
            <w:pPr>
              <w:pStyle w:val="Text"/>
            </w:pPr>
            <w:r w:rsidRPr="0032445A">
              <w:t>Observability</w:t>
            </w:r>
          </w:p>
        </w:tc>
        <w:tc>
          <w:tcPr>
            <w:tcW w:w="2880" w:type="dxa"/>
            <w:tcBorders>
              <w:top w:val="single" w:sz="4" w:space="0" w:color="auto"/>
              <w:left w:val="single" w:sz="4" w:space="0" w:color="auto"/>
              <w:bottom w:val="single" w:sz="4" w:space="0" w:color="auto"/>
              <w:right w:val="single" w:sz="4" w:space="0" w:color="auto"/>
            </w:tcBorders>
            <w:hideMark/>
          </w:tcPr>
          <w:p w14:paraId="6BDBB0DD" w14:textId="77777777" w:rsidR="006F0645" w:rsidRPr="0032445A" w:rsidRDefault="006F0645" w:rsidP="006F0645">
            <w:pPr>
              <w:pStyle w:val="Text"/>
            </w:pPr>
            <w:r w:rsidRPr="0032445A">
              <w:t xml:space="preserve">Logging, metrics, tracing, exception tracking, health checks, and auditing </w:t>
            </w:r>
            <w:r w:rsidRPr="0032445A">
              <w:lastRenderedPageBreak/>
              <w:t>improve reliability and compliance; open-source tools like Prometheus, Jaeger widely used.</w:t>
            </w:r>
          </w:p>
        </w:tc>
        <w:tc>
          <w:tcPr>
            <w:tcW w:w="2880" w:type="dxa"/>
            <w:tcBorders>
              <w:top w:val="single" w:sz="4" w:space="0" w:color="auto"/>
              <w:left w:val="single" w:sz="4" w:space="0" w:color="auto"/>
              <w:bottom w:val="single" w:sz="4" w:space="0" w:color="auto"/>
              <w:right w:val="single" w:sz="4" w:space="0" w:color="auto"/>
            </w:tcBorders>
            <w:hideMark/>
          </w:tcPr>
          <w:p w14:paraId="661D0CD6" w14:textId="1755C478" w:rsidR="006F0645" w:rsidRPr="0032445A" w:rsidRDefault="006F0645" w:rsidP="006F0645">
            <w:pPr>
              <w:pStyle w:val="Text"/>
            </w:pPr>
            <w:r w:rsidRPr="0032445A">
              <w:lastRenderedPageBreak/>
              <w:t xml:space="preserve">Few comparative studies of </w:t>
            </w:r>
            <w:r w:rsidR="006B2899" w:rsidRPr="0032445A">
              <w:t>open source</w:t>
            </w:r>
            <w:r w:rsidRPr="0032445A">
              <w:t xml:space="preserve"> </w:t>
            </w:r>
            <w:r w:rsidRPr="0032445A">
              <w:t xml:space="preserve">vs. commercial observability </w:t>
            </w:r>
            <w:r w:rsidRPr="0032445A">
              <w:lastRenderedPageBreak/>
              <w:t>stacks in large-scale microservices; limited focus on operator usability and maintenance cost.</w:t>
            </w:r>
          </w:p>
        </w:tc>
      </w:tr>
      <w:tr w:rsidR="006F0645" w:rsidRPr="006F0645" w14:paraId="20B3424F"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C8FFC4C" w14:textId="77777777" w:rsidR="006F0645" w:rsidRPr="0032445A" w:rsidRDefault="006F0645" w:rsidP="006F0645">
            <w:pPr>
              <w:pStyle w:val="Text"/>
            </w:pPr>
            <w:r w:rsidRPr="0032445A">
              <w:t>Maintainability Over Time</w:t>
            </w:r>
          </w:p>
        </w:tc>
        <w:tc>
          <w:tcPr>
            <w:tcW w:w="2880" w:type="dxa"/>
            <w:tcBorders>
              <w:top w:val="single" w:sz="4" w:space="0" w:color="auto"/>
              <w:left w:val="single" w:sz="4" w:space="0" w:color="auto"/>
              <w:bottom w:val="single" w:sz="4" w:space="0" w:color="auto"/>
              <w:right w:val="single" w:sz="4" w:space="0" w:color="auto"/>
            </w:tcBorders>
            <w:hideMark/>
          </w:tcPr>
          <w:p w14:paraId="7ACEB178" w14:textId="77777777" w:rsidR="006F0645" w:rsidRPr="0032445A" w:rsidRDefault="006F0645" w:rsidP="006F0645">
            <w:pPr>
              <w:pStyle w:val="Text"/>
            </w:pPr>
            <w:r w:rsidRPr="0032445A">
              <w:t>Microservices can slow technical debt growth long-term; allow isolated updates and smaller codebases.</w:t>
            </w:r>
          </w:p>
        </w:tc>
        <w:tc>
          <w:tcPr>
            <w:tcW w:w="2880" w:type="dxa"/>
            <w:tcBorders>
              <w:top w:val="single" w:sz="4" w:space="0" w:color="auto"/>
              <w:left w:val="single" w:sz="4" w:space="0" w:color="auto"/>
              <w:bottom w:val="single" w:sz="4" w:space="0" w:color="auto"/>
              <w:right w:val="single" w:sz="4" w:space="0" w:color="auto"/>
            </w:tcBorders>
            <w:hideMark/>
          </w:tcPr>
          <w:p w14:paraId="667B3BD5" w14:textId="77777777" w:rsidR="006F0645" w:rsidRPr="0032445A" w:rsidRDefault="006F0645" w:rsidP="006F0645">
            <w:pPr>
              <w:pStyle w:val="Text"/>
            </w:pPr>
            <w:r w:rsidRPr="0032445A">
              <w:t>Longitudinal maintainability research is scarce; no consistent metrics for maintainability in microservices ecosystems.</w:t>
            </w:r>
          </w:p>
        </w:tc>
      </w:tr>
      <w:tr w:rsidR="006F0645" w:rsidRPr="006F0645" w14:paraId="2DC2A1CA"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180381B5" w14:textId="77777777" w:rsidR="006F0645" w:rsidRPr="0032445A" w:rsidRDefault="006F0645" w:rsidP="006F0645">
            <w:pPr>
              <w:pStyle w:val="Text"/>
            </w:pPr>
            <w:r w:rsidRPr="0032445A">
              <w:t>Impact on Teams</w:t>
            </w:r>
          </w:p>
        </w:tc>
        <w:tc>
          <w:tcPr>
            <w:tcW w:w="2880" w:type="dxa"/>
            <w:tcBorders>
              <w:top w:val="single" w:sz="4" w:space="0" w:color="auto"/>
              <w:left w:val="single" w:sz="4" w:space="0" w:color="auto"/>
              <w:bottom w:val="single" w:sz="4" w:space="0" w:color="auto"/>
              <w:right w:val="single" w:sz="4" w:space="0" w:color="auto"/>
            </w:tcBorders>
            <w:hideMark/>
          </w:tcPr>
          <w:p w14:paraId="5993A849" w14:textId="77777777" w:rsidR="006F0645" w:rsidRPr="0032445A" w:rsidRDefault="006F0645" w:rsidP="006F0645">
            <w:pPr>
              <w:pStyle w:val="Text"/>
            </w:pPr>
            <w:r w:rsidRPr="0032445A">
              <w:t>Product Owners benefit from faster delivery; Scrum Masters see reduced dependencies; developers gain modular workflows but face higher operational demands.</w:t>
            </w:r>
          </w:p>
        </w:tc>
        <w:tc>
          <w:tcPr>
            <w:tcW w:w="2880" w:type="dxa"/>
            <w:tcBorders>
              <w:top w:val="single" w:sz="4" w:space="0" w:color="auto"/>
              <w:left w:val="single" w:sz="4" w:space="0" w:color="auto"/>
              <w:bottom w:val="single" w:sz="4" w:space="0" w:color="auto"/>
              <w:right w:val="single" w:sz="4" w:space="0" w:color="auto"/>
            </w:tcBorders>
            <w:hideMark/>
          </w:tcPr>
          <w:p w14:paraId="10ABE6D1" w14:textId="77777777" w:rsidR="006F0645" w:rsidRPr="0032445A" w:rsidRDefault="006F0645" w:rsidP="006F0645">
            <w:pPr>
              <w:pStyle w:val="Text"/>
              <w:keepNext/>
            </w:pPr>
            <w:r w:rsidRPr="0032445A">
              <w:t>Few quantitative productivity studies before vs. after migration; anecdotal reports dominate.</w:t>
            </w:r>
          </w:p>
        </w:tc>
      </w:tr>
    </w:tbl>
    <w:p w14:paraId="1EC58F43" w14:textId="683E976C" w:rsidR="006F0645" w:rsidRPr="006F0645" w:rsidRDefault="006F0645" w:rsidP="006F0645">
      <w:pPr>
        <w:pStyle w:val="Caption"/>
        <w:rPr>
          <w:rFonts w:eastAsia="Times"/>
          <w:sz w:val="22"/>
          <w:szCs w:val="22"/>
          <w:lang w:eastAsia="de-DE"/>
        </w:rPr>
      </w:pPr>
      <w:bookmarkStart w:id="43" w:name="_Toc205886297"/>
      <w:r w:rsidRPr="0032445A">
        <w:t xml:space="preserve">Table </w:t>
      </w:r>
      <w:r w:rsidRPr="0032445A">
        <w:fldChar w:fldCharType="begin"/>
      </w:r>
      <w:r w:rsidRPr="0032445A">
        <w:instrText xml:space="preserve"> SEQ Table \* ARABIC </w:instrText>
      </w:r>
      <w:r w:rsidRPr="0032445A">
        <w:fldChar w:fldCharType="separate"/>
      </w:r>
      <w:r w:rsidR="0032445A" w:rsidRPr="0032445A">
        <w:t>4</w:t>
      </w:r>
      <w:r w:rsidRPr="0032445A">
        <w:fldChar w:fldCharType="end"/>
      </w:r>
      <w:r w:rsidRPr="0032445A">
        <w:t>: Summary of Literature Review</w:t>
      </w:r>
      <w:bookmarkEnd w:id="43"/>
    </w:p>
    <w:p w14:paraId="498D3BBE" w14:textId="03D264EF" w:rsidR="009465C8" w:rsidRPr="0032445A" w:rsidRDefault="009465C8" w:rsidP="006F0645">
      <w:pPr>
        <w:pStyle w:val="Text"/>
      </w:pPr>
      <w:r w:rsidRPr="0032445A">
        <w:rPr>
          <w:b/>
        </w:rPr>
        <w:br w:type="page"/>
      </w:r>
    </w:p>
    <w:p w14:paraId="15E5D8D2" w14:textId="051BEA6F" w:rsidR="00D31659" w:rsidRPr="0032445A" w:rsidRDefault="00FF0E14" w:rsidP="00CC3976">
      <w:pPr>
        <w:pStyle w:val="Heading1"/>
        <w:rPr>
          <w:rFonts w:eastAsia="Times"/>
          <w:lang w:eastAsia="de-DE"/>
        </w:rPr>
      </w:pPr>
      <w:bookmarkStart w:id="44" w:name="_Toc205887325"/>
      <w:r w:rsidRPr="0032445A">
        <w:rPr>
          <w:rFonts w:eastAsia="Times"/>
          <w:lang w:eastAsia="de-DE"/>
        </w:rPr>
        <w:lastRenderedPageBreak/>
        <w:t>CHAPTER –</w:t>
      </w:r>
      <w:r w:rsidR="00AA0262" w:rsidRPr="0032445A">
        <w:rPr>
          <w:rFonts w:eastAsia="Times"/>
          <w:lang w:eastAsia="de-DE"/>
        </w:rPr>
        <w:t xml:space="preserve"> </w:t>
      </w:r>
      <w:r w:rsidR="00CC3976" w:rsidRPr="0032445A">
        <w:rPr>
          <w:rFonts w:eastAsia="Times"/>
          <w:lang w:eastAsia="de-DE"/>
        </w:rPr>
        <w:t>RESEARCH METHODOLOGY</w:t>
      </w:r>
      <w:bookmarkEnd w:id="44"/>
    </w:p>
    <w:p w14:paraId="74D6B1D0" w14:textId="77777777" w:rsidR="00BE5387" w:rsidRPr="0032445A" w:rsidRDefault="00BE5387" w:rsidP="00F6692B">
      <w:pPr>
        <w:spacing w:after="0" w:line="240" w:lineRule="auto"/>
        <w:jc w:val="left"/>
        <w:rPr>
          <w:rFonts w:eastAsia="Times"/>
          <w:sz w:val="22"/>
          <w:szCs w:val="22"/>
          <w:lang w:eastAsia="de-DE"/>
        </w:rPr>
      </w:pPr>
    </w:p>
    <w:p w14:paraId="07025064" w14:textId="78A9EB89" w:rsidR="00EC0656" w:rsidRPr="0032445A" w:rsidRDefault="00EC0656" w:rsidP="00EC0656">
      <w:pPr>
        <w:pStyle w:val="Heading2"/>
        <w:rPr>
          <w:rFonts w:eastAsia="MS Gothic"/>
        </w:rPr>
      </w:pPr>
      <w:bookmarkStart w:id="45" w:name="_Toc205887326"/>
      <w:r w:rsidRPr="0032445A">
        <w:rPr>
          <w:rFonts w:eastAsia="MS Gothic"/>
        </w:rPr>
        <w:t>Research Design</w:t>
      </w:r>
      <w:bookmarkEnd w:id="45"/>
    </w:p>
    <w:p w14:paraId="05EF5A9E" w14:textId="77777777" w:rsidR="00EC0656" w:rsidRPr="0032445A" w:rsidRDefault="00EC0656" w:rsidP="00EC0656">
      <w:pPr>
        <w:rPr>
          <w:rFonts w:eastAsia="MS Gothic"/>
        </w:rPr>
      </w:pPr>
    </w:p>
    <w:p w14:paraId="02ED4D55" w14:textId="4302845B" w:rsidR="00EC0656" w:rsidRPr="0032445A" w:rsidRDefault="00EC0656" w:rsidP="00557168">
      <w:pPr>
        <w:pStyle w:val="Text"/>
      </w:pPr>
      <w:r w:rsidRPr="0032445A">
        <w:t xml:space="preserve">We will begin by developing the system in a monolithic fashion, then move towards microservices, each with its own configuration, and finally advance to a centralized microservice architecture. Building Microservices with Spring Boot: In this crucial section, we will explore the development of microservices using Spring Boot, focusing on configuration, RESTful APIs, and the essential concepts that are important for Java developers. Service Discovery and Load Balancing: This part will examine how services register and locate each other, as well as load balancing techniques designed to optimize resource use and improve performance. API Communication: This section covers the various ways in which microservices can communicate with one another, including REST calls and messaging solutions. Data Management: In this part, we will address the management of databases within microservices, emphasizing Spring Data JPA and the management of data transactions and consistency. Security in Microservices: Here, we will investigate the incorporation of security measures within microservices, employing JWT for API security and ensuring secure communication between services. Logging and Monitoring: This section is vital for production settings, discussing strategies for effective logging and monitoring microservices to maintain operational health. Testing and Deployment: Focusing on the deployment of microservices using Docker and Kubernetes, this section will cover key testing methodologies to ensure quality. </w:t>
      </w:r>
    </w:p>
    <w:p w14:paraId="7ED2CDA9" w14:textId="7D92D218" w:rsidR="00EC0656" w:rsidRPr="0032445A" w:rsidRDefault="00EC0656" w:rsidP="00557168">
      <w:pPr>
        <w:pStyle w:val="Text"/>
      </w:pPr>
      <w:r w:rsidRPr="0032445A">
        <w:t>To facilitate fair comparison, both systems will be deployed in controlled settings with the same workloads. Configuration modifications will be implemented, and their impacts will be assessed using standardized performance metrics, system logs, and user experience indicators.</w:t>
      </w:r>
    </w:p>
    <w:p w14:paraId="4E4313C6" w14:textId="762F88BE" w:rsidR="00EB502E" w:rsidRPr="0032445A" w:rsidRDefault="00EC0656" w:rsidP="00EB502E">
      <w:pPr>
        <w:pStyle w:val="Heading2"/>
        <w:rPr>
          <w:rFonts w:eastAsia="MS Gothic"/>
        </w:rPr>
      </w:pPr>
      <w:bookmarkStart w:id="46" w:name="_Toc205887327"/>
      <w:r w:rsidRPr="0032445A">
        <w:rPr>
          <w:rFonts w:eastAsia="MS Gothic"/>
        </w:rPr>
        <w:t>Tools and Technologies</w:t>
      </w:r>
      <w:bookmarkEnd w:id="46"/>
    </w:p>
    <w:p w14:paraId="551BAC1C" w14:textId="77777777" w:rsidR="00E661AE" w:rsidRPr="0032445A" w:rsidRDefault="00E661AE" w:rsidP="00E661AE">
      <w:pPr>
        <w:rPr>
          <w:rFonts w:eastAsia="MS Gothic"/>
        </w:rPr>
      </w:pPr>
    </w:p>
    <w:p w14:paraId="527CC176" w14:textId="7AE0FF2E" w:rsidR="00EC0656" w:rsidRPr="0032445A" w:rsidRDefault="00EC0656" w:rsidP="00557168">
      <w:pPr>
        <w:pStyle w:val="Text"/>
      </w:pPr>
      <w:r w:rsidRPr="0032445A">
        <w:t>1.Docker</w:t>
      </w:r>
      <w:r w:rsidRPr="0032445A">
        <w:b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w:t>
      </w:r>
      <w:r w:rsidR="00EB502E" w:rsidRPr="0032445A">
        <w:t xml:space="preserve"> </w:t>
      </w:r>
      <w:r w:rsidRPr="0032445A">
        <w:lastRenderedPageBreak/>
        <w:t>testing, and deploying code, you can significantly reduce the delay between writing code and running it in production [10].</w:t>
      </w:r>
      <w:r w:rsidR="00EB502E" w:rsidRPr="0032445A">
        <w:t xml:space="preserve"> </w:t>
      </w:r>
    </w:p>
    <w:p w14:paraId="1FB15DA9" w14:textId="77777777" w:rsidR="00EB502E" w:rsidRPr="0032445A" w:rsidRDefault="00EB502E" w:rsidP="00557168">
      <w:pPr>
        <w:pStyle w:val="Text"/>
      </w:pPr>
    </w:p>
    <w:p w14:paraId="1716C015" w14:textId="6E235272" w:rsidR="00EC0656" w:rsidRPr="0032445A" w:rsidRDefault="00EC0656" w:rsidP="00557168">
      <w:pPr>
        <w:pStyle w:val="Text"/>
      </w:pPr>
      <w:r w:rsidRPr="0032445A">
        <w:t>2.SpringBoot</w:t>
      </w:r>
      <w:r w:rsidRPr="0032445A">
        <w:br/>
        <w:t>Spring Boot provides a good platform for Java developers to develop a stand-alone and production-grade spring application that you can just run. You can get started with minimum configurations without the need for an entire Spring configuration setup. Spring Boot offers the following advantages to its developers. Easy to understand and develop spring applications Increases productivity and reduces the development time [11].</w:t>
      </w:r>
      <w:r w:rsidR="00EB502E" w:rsidRPr="0032445A">
        <w:t xml:space="preserve"> </w:t>
      </w:r>
    </w:p>
    <w:p w14:paraId="28B7FDC5" w14:textId="77777777" w:rsidR="00EB502E" w:rsidRPr="0032445A" w:rsidRDefault="00EB502E" w:rsidP="00557168">
      <w:pPr>
        <w:pStyle w:val="Text"/>
      </w:pPr>
    </w:p>
    <w:p w14:paraId="5ED3B4E7" w14:textId="32E06D3D" w:rsidR="00EC0656" w:rsidRPr="0032445A" w:rsidRDefault="00EC0656" w:rsidP="00557168">
      <w:pPr>
        <w:pStyle w:val="Text"/>
      </w:pPr>
      <w:r w:rsidRPr="0032445A">
        <w:t>3.Git</w:t>
      </w:r>
      <w:r w:rsidRPr="0032445A">
        <w:br/>
        <w:t>is an open-source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publicly. Git offers numerous benefits to developers and development teams: Version Control: Git helps with tracking changes, allowing you to go back to previous states if something goes wrong. Collaboration: It enables multiple developers to work on a project simultaneously without interfering with each other’s work [12].</w:t>
      </w:r>
      <w:r w:rsidR="00EB502E" w:rsidRPr="0032445A">
        <w:t xml:space="preserve"> </w:t>
      </w:r>
    </w:p>
    <w:p w14:paraId="75B283AE" w14:textId="77777777" w:rsidR="00EB502E" w:rsidRPr="0032445A" w:rsidRDefault="00EB502E" w:rsidP="00557168">
      <w:pPr>
        <w:pStyle w:val="Text"/>
      </w:pPr>
    </w:p>
    <w:p w14:paraId="7ACFE27F" w14:textId="3A5F1C71" w:rsidR="00EC0656" w:rsidRPr="0032445A" w:rsidRDefault="00EC0656" w:rsidP="00557168">
      <w:pPr>
        <w:pStyle w:val="Text"/>
      </w:pPr>
      <w:r w:rsidRPr="0032445A">
        <w:t>4.SpringCloud</w:t>
      </w:r>
      <w:r w:rsidRPr="0032445A">
        <w:b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 [11].</w:t>
      </w:r>
      <w:r w:rsidR="00EB502E" w:rsidRPr="0032445A">
        <w:t xml:space="preserve"> </w:t>
      </w:r>
    </w:p>
    <w:p w14:paraId="6F707EB5" w14:textId="77777777" w:rsidR="00EB502E" w:rsidRPr="0032445A" w:rsidRDefault="00EB502E" w:rsidP="00557168">
      <w:pPr>
        <w:pStyle w:val="Text"/>
      </w:pPr>
    </w:p>
    <w:p w14:paraId="14312783" w14:textId="2443889F" w:rsidR="00EC0656" w:rsidRPr="0032445A" w:rsidRDefault="00EC0656" w:rsidP="00557168">
      <w:pPr>
        <w:pStyle w:val="Text"/>
      </w:pPr>
      <w:r w:rsidRPr="0032445A">
        <w:t>5.Keycloak</w:t>
      </w:r>
      <w:r w:rsidRPr="0032445A">
        <w:br/>
        <w:t xml:space="preserve">is an open-source Identity and Access Management tool. Being an Identity and Access Management tool, it streamlines the authentication process for applications and IT services. The purpose of an IAM tool is to ensure that the right people in a company have appropriate </w:t>
      </w:r>
      <w:r w:rsidRPr="0032445A">
        <w:lastRenderedPageBreak/>
        <w:t>access to resources. It usually enables the implementation of SSO, identity federation, and strong authentication [14].</w:t>
      </w:r>
      <w:r w:rsidR="00EB502E" w:rsidRPr="0032445A">
        <w:t xml:space="preserve">   </w:t>
      </w:r>
    </w:p>
    <w:p w14:paraId="2FB8E9FF" w14:textId="77777777" w:rsidR="00EB502E" w:rsidRPr="0032445A" w:rsidRDefault="00EB502E" w:rsidP="00557168">
      <w:pPr>
        <w:pStyle w:val="Text"/>
      </w:pPr>
    </w:p>
    <w:p w14:paraId="3CC58C5B" w14:textId="261AB021" w:rsidR="00EC0656" w:rsidRPr="0032445A" w:rsidRDefault="00EC0656" w:rsidP="00557168">
      <w:pPr>
        <w:pStyle w:val="Text"/>
      </w:pPr>
      <w:r w:rsidRPr="0032445A">
        <w:t>6.Grafana</w:t>
      </w:r>
      <w:r w:rsidRPr="0032445A">
        <w:b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 [13].</w:t>
      </w:r>
      <w:r w:rsidR="00EB502E" w:rsidRPr="0032445A">
        <w:t xml:space="preserve">    </w:t>
      </w:r>
    </w:p>
    <w:p w14:paraId="560E81E3" w14:textId="77777777" w:rsidR="00EB502E" w:rsidRPr="0032445A" w:rsidRDefault="00EB502E" w:rsidP="00557168">
      <w:pPr>
        <w:pStyle w:val="Text"/>
      </w:pPr>
    </w:p>
    <w:p w14:paraId="01A648A4" w14:textId="4DDBDAE4" w:rsidR="00EC0656" w:rsidRPr="0032445A" w:rsidRDefault="00EC0656" w:rsidP="00557168">
      <w:pPr>
        <w:pStyle w:val="Text"/>
      </w:pPr>
      <w:r w:rsidRPr="0032445A">
        <w:t>7.Prometheus</w:t>
      </w:r>
      <w:r w:rsidRPr="0032445A">
        <w:br/>
        <w:t>Prometheus is integrated for real-time monitoring and metrics collection. It provides visibility into application performance, resource usage, and system health, enabling objective measurement of scalability and maintainability impacts [13].</w:t>
      </w:r>
    </w:p>
    <w:p w14:paraId="77D7462C" w14:textId="77777777" w:rsidR="00EB502E" w:rsidRPr="0032445A" w:rsidRDefault="00EB502E" w:rsidP="00557168">
      <w:pPr>
        <w:pStyle w:val="Text"/>
      </w:pPr>
    </w:p>
    <w:p w14:paraId="633D7D4A" w14:textId="34DFE390" w:rsidR="00EC0656" w:rsidRPr="0032445A" w:rsidRDefault="00EC0656" w:rsidP="00557168">
      <w:pPr>
        <w:pStyle w:val="Text"/>
      </w:pPr>
      <w:r w:rsidRPr="0032445A">
        <w:t>8.ApacheKafka</w:t>
      </w:r>
      <w:r w:rsidRPr="0032445A">
        <w:br/>
        <w:t>is a distributed event streaming platform used to build real-time data pipelines and messaging systems. It allows microservices to communicate asynchronously by publishing and subscribing to events messages in a fault-tolerant and scalable way [15].</w:t>
      </w:r>
    </w:p>
    <w:p w14:paraId="35390E4D" w14:textId="77777777" w:rsidR="00EB502E" w:rsidRPr="0032445A" w:rsidRDefault="00EB502E" w:rsidP="00557168">
      <w:pPr>
        <w:pStyle w:val="Text"/>
      </w:pPr>
    </w:p>
    <w:p w14:paraId="48FC6530" w14:textId="04A6EEAD" w:rsidR="00EC0656" w:rsidRPr="0032445A" w:rsidRDefault="00EC0656" w:rsidP="00557168">
      <w:pPr>
        <w:pStyle w:val="Text"/>
      </w:pPr>
      <w:r w:rsidRPr="0032445A">
        <w:t>9.RabbitMQ</w:t>
      </w:r>
      <w:r w:rsidRPr="0032445A">
        <w:br/>
        <w:t>is a lightweight message broker that enables services to send and receive messages using queues. It supports various messaging protocols and ensures reliable delivery, routing, and acknowledgment of messages between microservices [16].</w:t>
      </w:r>
    </w:p>
    <w:p w14:paraId="6BBC0EBA" w14:textId="77777777" w:rsidR="00EB502E" w:rsidRPr="0032445A" w:rsidRDefault="00EB502E" w:rsidP="00557168">
      <w:pPr>
        <w:pStyle w:val="Text"/>
      </w:pPr>
    </w:p>
    <w:p w14:paraId="15C2B78F" w14:textId="1C71180A" w:rsidR="00EC0656" w:rsidRPr="0032445A" w:rsidRDefault="00EC0656" w:rsidP="00557168">
      <w:pPr>
        <w:pStyle w:val="Text"/>
      </w:pPr>
      <w:r w:rsidRPr="0032445A">
        <w:t>10.Kubernetes</w:t>
      </w:r>
      <w:r w:rsidRPr="0032445A">
        <w:br/>
        <w:t>is an open-source platform for automating deployment, scaling, and management of containerized applications. It manages clusters of containers and ensures applications run consistently, recover from failures, and scale as needed [17].</w:t>
      </w:r>
    </w:p>
    <w:p w14:paraId="01B054FD" w14:textId="77777777" w:rsidR="00EB502E" w:rsidRPr="0032445A" w:rsidRDefault="00EB502E" w:rsidP="00557168">
      <w:pPr>
        <w:pStyle w:val="Text"/>
      </w:pPr>
    </w:p>
    <w:p w14:paraId="2DF7BC7E" w14:textId="77777777" w:rsidR="00EB502E" w:rsidRPr="0032445A" w:rsidRDefault="00EB502E" w:rsidP="00557168">
      <w:pPr>
        <w:pStyle w:val="Text"/>
      </w:pPr>
    </w:p>
    <w:p w14:paraId="42186A96" w14:textId="77777777" w:rsidR="00EB502E" w:rsidRPr="0032445A" w:rsidRDefault="00EB502E" w:rsidP="00557168">
      <w:pPr>
        <w:pStyle w:val="Text"/>
      </w:pPr>
    </w:p>
    <w:p w14:paraId="6A08A99C" w14:textId="05F3F77C" w:rsidR="00EC0656" w:rsidRPr="0032445A" w:rsidRDefault="00EC0656" w:rsidP="00557168">
      <w:pPr>
        <w:pStyle w:val="Text"/>
      </w:pPr>
      <w:r w:rsidRPr="0032445A">
        <w:lastRenderedPageBreak/>
        <w:t>11.Helm</w:t>
      </w:r>
      <w:r w:rsidRPr="0032445A">
        <w:br/>
        <w:t>Helm is a package manager for Kubernetes that simplifies deployment by using charts configured with application definitions. It allows you to define, install, and upgrade Kubernetes applications in a repeatable and manageable way [18].</w:t>
      </w:r>
    </w:p>
    <w:p w14:paraId="38A888C1" w14:textId="77777777" w:rsidR="00EB502E" w:rsidRPr="0032445A" w:rsidRDefault="00EB502E" w:rsidP="00557168">
      <w:pPr>
        <w:pStyle w:val="Text"/>
      </w:pPr>
    </w:p>
    <w:p w14:paraId="695FBC82" w14:textId="6515DA5F" w:rsidR="00EC0656" w:rsidRPr="0032445A" w:rsidRDefault="00EC0656" w:rsidP="00557168">
      <w:pPr>
        <w:pStyle w:val="Text"/>
      </w:pPr>
      <w:r w:rsidRPr="0032445A">
        <w:t>12.Postman</w:t>
      </w:r>
      <w:r w:rsidRPr="0032445A">
        <w:br/>
        <w:t>serves as the collaborative platform for teams to develop APIs collectively. Featuring integrated support for the MCP, Postman facilitates the design, testing, and management of APIs that drive both human workflows and intelligent agents [19].</w:t>
      </w:r>
    </w:p>
    <w:p w14:paraId="7FE56A53" w14:textId="77777777" w:rsidR="00EB502E" w:rsidRPr="0032445A" w:rsidRDefault="00EB502E" w:rsidP="00557168">
      <w:pPr>
        <w:pStyle w:val="Text"/>
      </w:pPr>
    </w:p>
    <w:p w14:paraId="18CFA437" w14:textId="0F0A6656" w:rsidR="00EB502E" w:rsidRPr="0032445A" w:rsidRDefault="00EC0656" w:rsidP="00557168">
      <w:pPr>
        <w:pStyle w:val="Text"/>
      </w:pPr>
      <w:r w:rsidRPr="0032445A">
        <w:t>13.Java</w:t>
      </w:r>
      <w:r w:rsidRPr="0032445A">
        <w:b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 [20].</w:t>
      </w:r>
    </w:p>
    <w:p w14:paraId="590AD140" w14:textId="2C528FE4" w:rsidR="00EC0656" w:rsidRPr="0032445A" w:rsidRDefault="00EB502E" w:rsidP="00A42C46">
      <w:pPr>
        <w:spacing w:after="0" w:line="240" w:lineRule="auto"/>
        <w:jc w:val="left"/>
        <w:rPr>
          <w:rFonts w:eastAsia="Times"/>
          <w:sz w:val="22"/>
          <w:szCs w:val="22"/>
          <w:lang w:eastAsia="de-DE"/>
        </w:rPr>
      </w:pPr>
      <w:r w:rsidRPr="0032445A">
        <w:br w:type="page"/>
      </w:r>
    </w:p>
    <w:p w14:paraId="70DB956A" w14:textId="692BE52D" w:rsidR="00EC0656" w:rsidRPr="0032445A" w:rsidRDefault="00EC0656" w:rsidP="00A42C46">
      <w:pPr>
        <w:pStyle w:val="Heading2"/>
        <w:rPr>
          <w:rFonts w:eastAsia="MS Gothic"/>
        </w:rPr>
      </w:pPr>
      <w:bookmarkStart w:id="47" w:name="_Toc205887328"/>
      <w:r w:rsidRPr="0032445A">
        <w:rPr>
          <w:rFonts w:eastAsia="MS Gothic"/>
        </w:rPr>
        <w:lastRenderedPageBreak/>
        <w:t>Experimental Setup</w:t>
      </w:r>
      <w:bookmarkEnd w:id="47"/>
    </w:p>
    <w:p w14:paraId="3C93A8EA" w14:textId="4728AD16" w:rsidR="00A42C46" w:rsidRPr="0032445A" w:rsidRDefault="00A42C46" w:rsidP="00557168">
      <w:pPr>
        <w:pStyle w:val="Text"/>
      </w:pPr>
      <w:r w:rsidRPr="0032445A">
        <w:t xml:space="preserve"> This banking domain consists of three services: Accounts, Cards, and Loans, all managed through an API Gateway (Spring Cloud Gateway). Two variants are assessed as necessary: (</w:t>
      </w:r>
      <w:proofErr w:type="spellStart"/>
      <w:r w:rsidRPr="0032445A">
        <w:t>i</w:t>
      </w:r>
      <w:proofErr w:type="spellEnd"/>
      <w:r w:rsidRPr="0032445A">
        <w:t>) a Monolithic baseline, and (ii) a Microservices deployment.</w:t>
      </w:r>
    </w:p>
    <w:p w14:paraId="07C3EE81" w14:textId="77777777" w:rsidR="00A42C46" w:rsidRPr="0032445A" w:rsidRDefault="00A42C46" w:rsidP="00557168">
      <w:pPr>
        <w:pStyle w:val="Text"/>
      </w:pPr>
    </w:p>
    <w:p w14:paraId="02A18802" w14:textId="1BC30A4F" w:rsidR="00A42C46" w:rsidRPr="0032445A" w:rsidRDefault="00A42C46" w:rsidP="00557168">
      <w:pPr>
        <w:pStyle w:val="Text"/>
      </w:pPr>
      <w:r w:rsidRPr="0032445A">
        <w:t xml:space="preserve">Platform. The environment is set up on Kubernetes using Docker Desktop (v1.32.x) with Container/Docker Engine; deployment is facilitated by Helm. Optionally, Istio/Linked is disabled unless a specific test necessitates </w:t>
      </w:r>
      <w:proofErr w:type="spellStart"/>
      <w:r w:rsidRPr="0032445A">
        <w:t>mTLS</w:t>
      </w:r>
      <w:proofErr w:type="spellEnd"/>
      <w:r w:rsidRPr="0032445A">
        <w:t>.</w:t>
      </w:r>
    </w:p>
    <w:p w14:paraId="09EB7099" w14:textId="77777777" w:rsidR="00A42C46" w:rsidRPr="0032445A" w:rsidRDefault="00A42C46" w:rsidP="00557168">
      <w:pPr>
        <w:pStyle w:val="Text"/>
      </w:pPr>
    </w:p>
    <w:p w14:paraId="284B5615" w14:textId="77777777" w:rsidR="00A42C46" w:rsidRPr="0032445A" w:rsidRDefault="00A42C46" w:rsidP="00557168">
      <w:pPr>
        <w:pStyle w:val="Text"/>
      </w:pPr>
      <w:r w:rsidRPr="0032445A">
        <w:t xml:space="preserve">Host hardware. The specifications include 8 vCPU, 16–32 GB RAM, and </w:t>
      </w:r>
      <w:proofErr w:type="spellStart"/>
      <w:r w:rsidRPr="0032445A">
        <w:t>NVMe</w:t>
      </w:r>
      <w:proofErr w:type="spellEnd"/>
      <w:r w:rsidRPr="0032445A">
        <w:t xml:space="preserve"> SSD; the operating systems supported are Windows 10/11 or macOS; the software stack includes Java 21, Spring Boot 3.4.x, and PostgreSQL 15 (containerized).</w:t>
      </w:r>
    </w:p>
    <w:p w14:paraId="6D322C73" w14:textId="77777777" w:rsidR="00A42C46" w:rsidRPr="0032445A" w:rsidRDefault="00A42C46" w:rsidP="00557168">
      <w:pPr>
        <w:pStyle w:val="Text"/>
      </w:pPr>
    </w:p>
    <w:p w14:paraId="38E017A6" w14:textId="5894054B" w:rsidR="00A42C46" w:rsidRPr="0032445A" w:rsidRDefault="00A42C46" w:rsidP="00557168">
      <w:pPr>
        <w:pStyle w:val="Text"/>
      </w:pPr>
      <w:r w:rsidRPr="0032445A">
        <w:t xml:space="preserve">Network shaping. The network conditions are manipulated using Linux </w:t>
      </w:r>
      <w:proofErr w:type="spellStart"/>
      <w:r w:rsidRPr="0032445A">
        <w:t>tc</w:t>
      </w:r>
      <w:proofErr w:type="spellEnd"/>
      <w:r w:rsidRPr="0032445A">
        <w:t>/</w:t>
      </w:r>
      <w:proofErr w:type="spellStart"/>
      <w:r w:rsidRPr="0032445A">
        <w:t>netem</w:t>
      </w:r>
      <w:proofErr w:type="spellEnd"/>
      <w:r w:rsidRPr="0032445A">
        <w:t xml:space="preserve"> (or the network controls of Docker Desktop) to introduce latency or packet loss for scenarios.</w:t>
      </w:r>
    </w:p>
    <w:p w14:paraId="07F811B3" w14:textId="77777777" w:rsidR="00A42C46" w:rsidRPr="0032445A" w:rsidRDefault="00A42C46" w:rsidP="00557168">
      <w:pPr>
        <w:pStyle w:val="Text"/>
      </w:pPr>
    </w:p>
    <w:p w14:paraId="52CBC410" w14:textId="46A939A0" w:rsidR="00A42C46" w:rsidRPr="0032445A" w:rsidRDefault="00A42C46" w:rsidP="00557168">
      <w:pPr>
        <w:pStyle w:val="Text"/>
      </w:pPr>
      <w:r w:rsidRPr="0032445A">
        <w:t>Observability stack. The monitoring framework comprises Prometheus and Grafana for metrics, Loki for logs, and the Open Telemetry SDK along with Jaeger for tracing.</w:t>
      </w:r>
    </w:p>
    <w:p w14:paraId="6E2D70F4" w14:textId="77777777" w:rsidR="00A42C46" w:rsidRPr="0032445A" w:rsidRDefault="00A42C46" w:rsidP="00557168">
      <w:pPr>
        <w:pStyle w:val="Text"/>
      </w:pPr>
    </w:p>
    <w:p w14:paraId="605323FE" w14:textId="77777777" w:rsidR="00A42C46" w:rsidRPr="0032445A" w:rsidRDefault="00A42C46" w:rsidP="00557168">
      <w:pPr>
        <w:pStyle w:val="Text"/>
      </w:pPr>
      <w:r w:rsidRPr="0032445A">
        <w:t>Load generation. The load testing tools utilized are k6 (CLI) or JMeter.</w:t>
      </w:r>
    </w:p>
    <w:p w14:paraId="7098C214" w14:textId="77777777" w:rsidR="00A42C46" w:rsidRPr="0032445A" w:rsidRDefault="00A42C46" w:rsidP="00557168">
      <w:pPr>
        <w:pStyle w:val="Text"/>
      </w:pPr>
    </w:p>
    <w:p w14:paraId="2F5A6E4E" w14:textId="77777777" w:rsidR="00A42C46" w:rsidRPr="0032445A" w:rsidRDefault="00A42C46" w:rsidP="00557168">
      <w:pPr>
        <w:pStyle w:val="Text"/>
      </w:pPr>
      <w:r w:rsidRPr="0032445A">
        <w:t>Configuration management. The configuration is managed through Spring Cloud Config Server (HTTP) with a Git backend, and Kubernetes Secrets are employed for sensitive information.</w:t>
      </w:r>
    </w:p>
    <w:p w14:paraId="3B4675B0" w14:textId="77777777" w:rsidR="00A42C46" w:rsidRPr="0032445A" w:rsidRDefault="00A42C46" w:rsidP="00557168">
      <w:pPr>
        <w:pStyle w:val="Text"/>
      </w:pPr>
    </w:p>
    <w:p w14:paraId="2193FA18" w14:textId="191DA221" w:rsidR="00A42C46" w:rsidRPr="0032445A" w:rsidRDefault="00A42C46" w:rsidP="00557168">
      <w:pPr>
        <w:pStyle w:val="Text"/>
      </w:pPr>
      <w:r w:rsidRPr="0032445A">
        <w:t>All experiments are conducted with a minimum of 3 trials per condition, reporting the median and p95 latency where relevant. Between trials, the cluster is restored to a pristine state.</w:t>
      </w:r>
    </w:p>
    <w:p w14:paraId="5E2AF0AC" w14:textId="77777777" w:rsidR="00A42C46" w:rsidRPr="0032445A" w:rsidRDefault="00A42C46" w:rsidP="00557168">
      <w:pPr>
        <w:pStyle w:val="Text"/>
      </w:pPr>
    </w:p>
    <w:p w14:paraId="66BF3236" w14:textId="77777777" w:rsidR="00A42C46" w:rsidRPr="0032445A" w:rsidRDefault="00A42C46" w:rsidP="00557168">
      <w:pPr>
        <w:pStyle w:val="Text"/>
      </w:pPr>
    </w:p>
    <w:p w14:paraId="62D71F3A" w14:textId="77777777" w:rsidR="00A42C46" w:rsidRPr="0032445A" w:rsidRDefault="00A42C46" w:rsidP="00557168">
      <w:pPr>
        <w:pStyle w:val="Text"/>
      </w:pPr>
    </w:p>
    <w:p w14:paraId="5C5E99F7" w14:textId="0540CC95" w:rsidR="000F6358" w:rsidRPr="0032445A" w:rsidRDefault="000F6358" w:rsidP="000F6358">
      <w:pPr>
        <w:pStyle w:val="Heading2"/>
        <w:rPr>
          <w:rFonts w:eastAsia="MS Gothic"/>
        </w:rPr>
      </w:pPr>
      <w:bookmarkStart w:id="48" w:name="_Toc205887329"/>
      <w:r w:rsidRPr="0032445A">
        <w:rPr>
          <w:rFonts w:eastAsia="MS Gothic"/>
        </w:rPr>
        <w:lastRenderedPageBreak/>
        <w:t>Measurement</w:t>
      </w:r>
      <w:bookmarkEnd w:id="48"/>
      <w:r w:rsidRPr="0032445A">
        <w:rPr>
          <w:rFonts w:eastAsia="MS Gothic"/>
        </w:rPr>
        <w:t xml:space="preserve"> </w:t>
      </w:r>
    </w:p>
    <w:p w14:paraId="546F4276" w14:textId="77777777" w:rsidR="000F6358" w:rsidRPr="0032445A" w:rsidRDefault="000F6358" w:rsidP="000F6358">
      <w:pPr>
        <w:rPr>
          <w:rFonts w:eastAsia="MS Gothic"/>
        </w:rPr>
      </w:pPr>
    </w:p>
    <w:p w14:paraId="78A100DB" w14:textId="3E6C8962" w:rsidR="000F6358" w:rsidRPr="0032445A" w:rsidRDefault="00EC0656" w:rsidP="00557168">
      <w:pPr>
        <w:pStyle w:val="Text"/>
      </w:pPr>
      <w:r w:rsidRPr="0032445A">
        <w:t xml:space="preserve">Scalability Experiments </w:t>
      </w:r>
    </w:p>
    <w:p w14:paraId="44AAD9F2" w14:textId="0FC1373C" w:rsidR="00EC0656" w:rsidRPr="0032445A" w:rsidRDefault="00EC0656" w:rsidP="00557168">
      <w:pPr>
        <w:pStyle w:val="Text"/>
      </w:pPr>
      <w:r w:rsidRPr="0032445A">
        <w:t>Horizontal Scaling Responsiveness – Goal, procedure, and outputs.</w:t>
      </w:r>
    </w:p>
    <w:p w14:paraId="6977F1B4" w14:textId="0270C1C8" w:rsidR="00EC0656" w:rsidRPr="0032445A" w:rsidRDefault="00EC0656" w:rsidP="00557168">
      <w:pPr>
        <w:pStyle w:val="Text"/>
      </w:pPr>
      <w:r w:rsidRPr="0032445A">
        <w:t>Saturation Throughput &amp; Knee Point – Goal, procedure, and outputs.</w:t>
      </w:r>
    </w:p>
    <w:p w14:paraId="329FC1EB" w14:textId="77777777" w:rsidR="000F6358" w:rsidRPr="0032445A" w:rsidRDefault="000F6358" w:rsidP="00557168">
      <w:pPr>
        <w:pStyle w:val="Text"/>
      </w:pPr>
    </w:p>
    <w:p w14:paraId="0E5FD8F1" w14:textId="26375614" w:rsidR="00EC0656" w:rsidRPr="0032445A" w:rsidRDefault="00EC0656" w:rsidP="00557168">
      <w:pPr>
        <w:pStyle w:val="Text"/>
      </w:pPr>
      <w:r w:rsidRPr="0032445A">
        <w:t xml:space="preserve">Security Experiments </w:t>
      </w:r>
    </w:p>
    <w:p w14:paraId="0E125E89" w14:textId="3AC6C5FC" w:rsidR="00EC0656" w:rsidRPr="0032445A" w:rsidRDefault="00EC0656" w:rsidP="00557168">
      <w:pPr>
        <w:pStyle w:val="Text"/>
      </w:pPr>
      <w:r w:rsidRPr="0032445A">
        <w:t>Sec1. Secrets Rotation Drill – Goal, procedure, and outputs.</w:t>
      </w:r>
    </w:p>
    <w:p w14:paraId="71C15E18" w14:textId="76A63474" w:rsidR="00EC0656" w:rsidRPr="0032445A" w:rsidRDefault="00EC0656" w:rsidP="00557168">
      <w:pPr>
        <w:pStyle w:val="Text"/>
      </w:pPr>
      <w:r w:rsidRPr="0032445A">
        <w:t xml:space="preserve">Sec2. </w:t>
      </w:r>
      <w:proofErr w:type="spellStart"/>
      <w:r w:rsidRPr="0032445A">
        <w:t>mTLS</w:t>
      </w:r>
      <w:proofErr w:type="spellEnd"/>
      <w:r w:rsidRPr="0032445A">
        <w:t xml:space="preserve"> Policy Enforcement – Goal, procedure, and outputs.</w:t>
      </w:r>
    </w:p>
    <w:p w14:paraId="560D631B" w14:textId="77777777" w:rsidR="000F6358" w:rsidRPr="0032445A" w:rsidRDefault="000F6358" w:rsidP="00EC0656">
      <w:pPr>
        <w:spacing w:after="200" w:line="276" w:lineRule="auto"/>
        <w:jc w:val="left"/>
        <w:rPr>
          <w:rFonts w:ascii="Cambria" w:eastAsia="MS Mincho" w:hAnsi="Cambria" w:cs="Arial"/>
          <w:sz w:val="22"/>
          <w:szCs w:val="22"/>
        </w:rPr>
      </w:pPr>
    </w:p>
    <w:p w14:paraId="649ABE67" w14:textId="77777777" w:rsidR="000F6358" w:rsidRPr="0032445A" w:rsidRDefault="000F6358" w:rsidP="00EC0656">
      <w:pPr>
        <w:spacing w:after="200" w:line="276" w:lineRule="auto"/>
        <w:jc w:val="left"/>
        <w:rPr>
          <w:rFonts w:ascii="Cambria" w:eastAsia="MS Mincho" w:hAnsi="Cambria" w:cs="Arial"/>
          <w:sz w:val="22"/>
          <w:szCs w:val="22"/>
        </w:rPr>
      </w:pPr>
    </w:p>
    <w:p w14:paraId="2898DEE1" w14:textId="4C63BCB2" w:rsidR="000F6358" w:rsidRPr="0032445A" w:rsidRDefault="00EC0656" w:rsidP="00557168">
      <w:pPr>
        <w:pStyle w:val="Text"/>
      </w:pPr>
      <w:r w:rsidRPr="0032445A">
        <w:t xml:space="preserve">Maintainability Experiments </w:t>
      </w:r>
    </w:p>
    <w:p w14:paraId="33553151" w14:textId="33186BF3" w:rsidR="00EC0656" w:rsidRPr="0032445A" w:rsidRDefault="000F6358" w:rsidP="00557168">
      <w:pPr>
        <w:pStyle w:val="Text"/>
      </w:pPr>
      <w:r w:rsidRPr="0032445A">
        <w:t>Configuration-Change</w:t>
      </w:r>
      <w:r w:rsidR="00EC0656" w:rsidRPr="0032445A">
        <w:br/>
        <w:t>Goal. Measure how quickly and consistently new configurations are applied across all services.</w:t>
      </w:r>
      <w:r w:rsidR="00EC0656" w:rsidRPr="0032445A">
        <w:br/>
        <w:t>Procedure. Deploy baseline configuration, introduce a config change in Git-backed config server, and trigger refresh endpoints. Measure time until all pods reflect the change.</w:t>
      </w:r>
      <w:r w:rsidR="00EC0656" w:rsidRPr="0032445A">
        <w:br/>
        <w:t>Outputs. Average and p95 propagation time; % of services updated without manual intervention.</w:t>
      </w:r>
    </w:p>
    <w:p w14:paraId="6651B6A2" w14:textId="4AF207D8" w:rsidR="00EC0656" w:rsidRPr="0032445A" w:rsidRDefault="00EC0656" w:rsidP="00557168">
      <w:pPr>
        <w:pStyle w:val="Text"/>
      </w:pPr>
      <w:r w:rsidRPr="0032445A">
        <w:t>Rollback</w:t>
      </w:r>
      <w:r w:rsidR="000F6358" w:rsidRPr="0032445A">
        <w:t>-</w:t>
      </w:r>
      <w:r w:rsidRPr="0032445A">
        <w:t>Complexity</w:t>
      </w:r>
      <w:r w:rsidRPr="0032445A">
        <w:br/>
        <w:t>Goal. Assess how easily incorrect configurations can be reverted.</w:t>
      </w:r>
      <w:r w:rsidRPr="0032445A">
        <w:br/>
        <w:t>Procedure. Apply a faulty config, initiate rollback using version control, and measure operational steps required.</w:t>
      </w:r>
      <w:r w:rsidRPr="0032445A">
        <w:br/>
        <w:t>Outputs. Step count; total rollback duration.</w:t>
      </w:r>
    </w:p>
    <w:p w14:paraId="67D84642" w14:textId="114B6BE3" w:rsidR="00EC0656" w:rsidRPr="0032445A" w:rsidRDefault="00EC0656" w:rsidP="00557168">
      <w:pPr>
        <w:pStyle w:val="Text"/>
      </w:pPr>
      <w:r w:rsidRPr="0032445A">
        <w:t>Operational</w:t>
      </w:r>
      <w:r w:rsidR="000F6358" w:rsidRPr="0032445A">
        <w:t>-</w:t>
      </w:r>
      <w:r w:rsidRPr="0032445A">
        <w:t>Effort</w:t>
      </w:r>
      <w:r w:rsidRPr="0032445A">
        <w:br/>
        <w:t>Goal. Quantify manual vs. automated effort needed for configuration updates.</w:t>
      </w:r>
      <w:r w:rsidRPr="0032445A">
        <w:br/>
        <w:t>Procedure. Track all steps and commands issued during an update process.</w:t>
      </w:r>
      <w:r w:rsidRPr="0032445A">
        <w:br/>
        <w:t xml:space="preserve">Outputs. Manual step </w:t>
      </w:r>
      <w:r w:rsidR="000F6358" w:rsidRPr="0032445A">
        <w:t>ratio:</w:t>
      </w:r>
      <w:r w:rsidRPr="0032445A">
        <w:t xml:space="preserve"> time spent in human intervention.</w:t>
      </w:r>
    </w:p>
    <w:p w14:paraId="5205B962" w14:textId="77777777" w:rsidR="00BE5387" w:rsidRPr="0032445A" w:rsidRDefault="00BE5387" w:rsidP="00F6692B">
      <w:pPr>
        <w:spacing w:after="0" w:line="240" w:lineRule="auto"/>
        <w:jc w:val="left"/>
        <w:rPr>
          <w:rFonts w:eastAsia="Times"/>
          <w:sz w:val="22"/>
          <w:szCs w:val="22"/>
          <w:lang w:eastAsia="de-DE"/>
        </w:rPr>
      </w:pPr>
    </w:p>
    <w:p w14:paraId="3284BB58" w14:textId="77777777" w:rsidR="00BE5387" w:rsidRPr="0032445A" w:rsidRDefault="00BE5387" w:rsidP="00F6692B">
      <w:pPr>
        <w:spacing w:after="0" w:line="240" w:lineRule="auto"/>
        <w:jc w:val="left"/>
        <w:rPr>
          <w:rFonts w:eastAsia="Times"/>
          <w:sz w:val="22"/>
          <w:szCs w:val="22"/>
          <w:lang w:eastAsia="de-DE"/>
        </w:rPr>
      </w:pPr>
    </w:p>
    <w:p w14:paraId="5FA69558" w14:textId="7022C845" w:rsidR="00F6692B" w:rsidRPr="0032445A" w:rsidRDefault="00915104" w:rsidP="00F6692B">
      <w:pPr>
        <w:spacing w:after="0" w:line="240" w:lineRule="auto"/>
        <w:jc w:val="left"/>
        <w:rPr>
          <w:rFonts w:eastAsia="Times"/>
          <w:sz w:val="22"/>
          <w:szCs w:val="22"/>
          <w:lang w:eastAsia="de-DE"/>
        </w:rPr>
      </w:pPr>
      <w:r w:rsidRPr="0032445A">
        <w:rPr>
          <w:rFonts w:eastAsia="Times"/>
          <w:sz w:val="22"/>
          <w:szCs w:val="22"/>
          <w:lang w:eastAsia="de-DE"/>
        </w:rPr>
        <w:br w:type="page"/>
      </w:r>
    </w:p>
    <w:p w14:paraId="5A8D99EC" w14:textId="1CF436F7" w:rsidR="003767A8" w:rsidRPr="0032445A" w:rsidRDefault="004C7CA2" w:rsidP="005021FF">
      <w:pPr>
        <w:pStyle w:val="Heading1"/>
        <w:rPr>
          <w:rFonts w:eastAsia="Times"/>
        </w:rPr>
      </w:pPr>
      <w:bookmarkStart w:id="49" w:name="_Toc205887330"/>
      <w:r w:rsidRPr="0032445A">
        <w:rPr>
          <w:rFonts w:eastAsia="Times"/>
        </w:rPr>
        <w:lastRenderedPageBreak/>
        <w:t>Chapter</w:t>
      </w:r>
      <w:r w:rsidR="005021FF" w:rsidRPr="0032445A">
        <w:rPr>
          <w:rFonts w:eastAsia="Times"/>
        </w:rPr>
        <w:t xml:space="preserve"> -</w:t>
      </w:r>
      <w:r w:rsidRPr="0032445A">
        <w:rPr>
          <w:rFonts w:eastAsia="Times"/>
        </w:rPr>
        <w:t xml:space="preserve"> </w:t>
      </w:r>
      <w:r w:rsidR="00F6692B" w:rsidRPr="0032445A">
        <w:rPr>
          <w:rFonts w:eastAsia="Times"/>
        </w:rPr>
        <w:t>SYSTEM DESIGN</w:t>
      </w:r>
      <w:bookmarkEnd w:id="49"/>
    </w:p>
    <w:p w14:paraId="6877467B" w14:textId="362B7D2A" w:rsidR="006E0CF0" w:rsidRPr="0032445A" w:rsidRDefault="00033E2B" w:rsidP="00033E2B">
      <w:pPr>
        <w:pStyle w:val="Heading2"/>
        <w:rPr>
          <w:rFonts w:eastAsia="Times"/>
          <w:lang w:eastAsia="de-DE"/>
        </w:rPr>
      </w:pPr>
      <w:bookmarkStart w:id="50" w:name="_Toc205887331"/>
      <w:r w:rsidRPr="0032445A">
        <w:rPr>
          <w:rFonts w:eastAsia="Times"/>
          <w:lang w:eastAsia="de-DE"/>
        </w:rPr>
        <w:drawing>
          <wp:anchor distT="0" distB="0" distL="114300" distR="114300" simplePos="0" relativeHeight="251669504" behindDoc="0" locked="0" layoutInCell="1" allowOverlap="1" wp14:anchorId="18754A34" wp14:editId="0C6E2E82">
            <wp:simplePos x="0" y="0"/>
            <wp:positionH relativeFrom="page">
              <wp:posOffset>913765</wp:posOffset>
            </wp:positionH>
            <wp:positionV relativeFrom="margin">
              <wp:posOffset>1008380</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02A4F" w:rsidRPr="0032445A">
        <mc:AlternateContent>
          <mc:Choice Requires="wps">
            <w:drawing>
              <wp:anchor distT="0" distB="0" distL="114300" distR="114300" simplePos="0" relativeHeight="251729920" behindDoc="0" locked="0" layoutInCell="1" allowOverlap="1" wp14:anchorId="54C8539A" wp14:editId="2BC1CE44">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7147BBFF" w:rsidR="00102A4F" w:rsidRPr="0032445A" w:rsidRDefault="00102A4F" w:rsidP="00102A4F">
                            <w:pPr>
                              <w:pStyle w:val="Caption"/>
                              <w:rPr>
                                <w:rFonts w:eastAsia="Times"/>
                                <w:b/>
                                <w:sz w:val="28"/>
                                <w:lang w:eastAsia="de-DE"/>
                              </w:rPr>
                            </w:pPr>
                            <w:bookmarkStart w:id="51" w:name="_Toc204986495"/>
                            <w:bookmarkStart w:id="52" w:name="_Toc205321388"/>
                            <w:bookmarkStart w:id="53" w:name="_Toc205321848"/>
                            <w:bookmarkStart w:id="54" w:name="_Toc205883403"/>
                            <w:r w:rsidRPr="0032445A">
                              <w:t xml:space="preserve">Figure </w:t>
                            </w:r>
                            <w:r w:rsidRPr="0032445A">
                              <w:fldChar w:fldCharType="begin"/>
                            </w:r>
                            <w:r w:rsidRPr="0032445A">
                              <w:instrText xml:space="preserve"> SEQ Figure \* ARABIC </w:instrText>
                            </w:r>
                            <w:r w:rsidRPr="0032445A">
                              <w:fldChar w:fldCharType="separate"/>
                            </w:r>
                            <w:r w:rsidR="00EA6001" w:rsidRPr="0032445A">
                              <w:t>5</w:t>
                            </w:r>
                            <w:r w:rsidRPr="0032445A">
                              <w:fldChar w:fldCharType="end"/>
                            </w:r>
                            <w:r w:rsidRPr="0032445A">
                              <w:t>: Architecture Overview</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7147BBFF" w:rsidR="00102A4F" w:rsidRPr="0032445A" w:rsidRDefault="00102A4F" w:rsidP="00102A4F">
                      <w:pPr>
                        <w:pStyle w:val="Caption"/>
                        <w:rPr>
                          <w:rFonts w:eastAsia="Times"/>
                          <w:b/>
                          <w:sz w:val="28"/>
                          <w:lang w:eastAsia="de-DE"/>
                        </w:rPr>
                      </w:pPr>
                      <w:bookmarkStart w:id="55" w:name="_Toc204986495"/>
                      <w:bookmarkStart w:id="56" w:name="_Toc205321388"/>
                      <w:bookmarkStart w:id="57" w:name="_Toc205321848"/>
                      <w:bookmarkStart w:id="58" w:name="_Toc205883403"/>
                      <w:r w:rsidRPr="0032445A">
                        <w:t xml:space="preserve">Figure </w:t>
                      </w:r>
                      <w:r w:rsidRPr="0032445A">
                        <w:fldChar w:fldCharType="begin"/>
                      </w:r>
                      <w:r w:rsidRPr="0032445A">
                        <w:instrText xml:space="preserve"> SEQ Figure \* ARABIC </w:instrText>
                      </w:r>
                      <w:r w:rsidRPr="0032445A">
                        <w:fldChar w:fldCharType="separate"/>
                      </w:r>
                      <w:r w:rsidR="00EA6001" w:rsidRPr="0032445A">
                        <w:t>5</w:t>
                      </w:r>
                      <w:r w:rsidRPr="0032445A">
                        <w:fldChar w:fldCharType="end"/>
                      </w:r>
                      <w:r w:rsidRPr="0032445A">
                        <w:t>: Architecture Overview</w:t>
                      </w:r>
                      <w:bookmarkEnd w:id="55"/>
                      <w:bookmarkEnd w:id="56"/>
                      <w:bookmarkEnd w:id="57"/>
                      <w:bookmarkEnd w:id="58"/>
                    </w:p>
                  </w:txbxContent>
                </v:textbox>
                <w10:wrap type="square"/>
              </v:shape>
            </w:pict>
          </mc:Fallback>
        </mc:AlternateContent>
      </w:r>
      <w:r w:rsidR="003767A8" w:rsidRPr="0032445A">
        <w:rPr>
          <w:rFonts w:eastAsia="Times"/>
          <w:lang w:eastAsia="de-DE"/>
        </w:rPr>
        <w:t>Architecture Overview</w:t>
      </w:r>
      <w:bookmarkEnd w:id="50"/>
    </w:p>
    <w:p w14:paraId="28719006" w14:textId="77777777" w:rsidR="00516DF9" w:rsidRPr="0032445A" w:rsidRDefault="00516DF9" w:rsidP="006E0CF0">
      <w:pPr>
        <w:spacing w:after="0" w:line="240" w:lineRule="auto"/>
        <w:jc w:val="left"/>
        <w:rPr>
          <w:rFonts w:eastAsia="Times" w:cs="Arial"/>
          <w:b/>
          <w:bCs/>
          <w:szCs w:val="26"/>
        </w:rPr>
      </w:pPr>
    </w:p>
    <w:p w14:paraId="7DA43426" w14:textId="77777777" w:rsidR="00033E2B" w:rsidRPr="0032445A" w:rsidRDefault="00033E2B" w:rsidP="00557168">
      <w:pPr>
        <w:pStyle w:val="Text"/>
      </w:pPr>
    </w:p>
    <w:p w14:paraId="7AFCC57F" w14:textId="77777777" w:rsidR="00D54453" w:rsidRPr="0032445A" w:rsidRDefault="00D54453" w:rsidP="00557168">
      <w:pPr>
        <w:pStyle w:val="Text"/>
      </w:pPr>
    </w:p>
    <w:p w14:paraId="1EF51012" w14:textId="2BBD80C4" w:rsidR="00490787" w:rsidRPr="0032445A" w:rsidRDefault="00490787" w:rsidP="00557168">
      <w:pPr>
        <w:pStyle w:val="Text"/>
      </w:pPr>
      <w:r w:rsidRPr="0032445A">
        <w:t xml:space="preserve">1. The API Client refers to any external system, application, or tool (Postman) that initiates HTTP requests to engage with the backend system. It serves as the initial point for testing </w:t>
      </w:r>
      <w:r w:rsidRPr="0032445A">
        <w:lastRenderedPageBreak/>
        <w:t xml:space="preserve">or utilizing APIs made available by </w:t>
      </w:r>
      <w:r w:rsidR="004E352A" w:rsidRPr="0032445A">
        <w:t>microservices</w:t>
      </w:r>
      <w:r w:rsidRPr="0032445A">
        <w:t xml:space="preserve"> through a unified entry point</w:t>
      </w:r>
      <w:r w:rsidR="00D54453" w:rsidRPr="0032445A">
        <w:t xml:space="preserve"> As Show in Figure 5</w:t>
      </w:r>
      <w:r w:rsidRPr="0032445A">
        <w:t xml:space="preserve">. </w:t>
      </w:r>
    </w:p>
    <w:p w14:paraId="2DFE4D52" w14:textId="603A4D24" w:rsidR="003D7E83" w:rsidRPr="0032445A" w:rsidRDefault="003D7E83" w:rsidP="00557168">
      <w:pPr>
        <w:pStyle w:val="Text"/>
      </w:pPr>
    </w:p>
    <w:p w14:paraId="3F91822F" w14:textId="7097564E" w:rsidR="00490787" w:rsidRPr="0032445A" w:rsidRDefault="00490787" w:rsidP="00557168">
      <w:pPr>
        <w:pStyle w:val="Text"/>
      </w:pPr>
      <w:r w:rsidRPr="0032445A">
        <w:t>2. (Spring Cloud Gateway)</w:t>
      </w:r>
      <w:r w:rsidR="00D54453" w:rsidRPr="0032445A">
        <w:t xml:space="preserve"> As Show in Figure 5, </w:t>
      </w:r>
      <w:r w:rsidRPr="0032445A">
        <w:t>The API Gateway functions as the sole entry point for all requests from external clients. It undertakes essential cross-cutting tasks such as: Routing requests to the corresponding microservice (e.g./</w:t>
      </w:r>
      <w:r w:rsidR="008366B8" w:rsidRPr="0032445A">
        <w:t>accounts</w:t>
      </w:r>
      <w:r w:rsidRPr="0032445A">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Pr="0032445A" w:rsidRDefault="003D7E83" w:rsidP="00557168">
      <w:pPr>
        <w:pStyle w:val="Text"/>
      </w:pPr>
    </w:p>
    <w:p w14:paraId="2E3F2893" w14:textId="7166D508" w:rsidR="00490787" w:rsidRPr="0032445A" w:rsidRDefault="00490787" w:rsidP="00557168">
      <w:pPr>
        <w:pStyle w:val="Text"/>
      </w:pPr>
      <w:r w:rsidRPr="0032445A">
        <w:t>3. (Service Registry)</w:t>
      </w:r>
      <w:r w:rsidR="00D54453" w:rsidRPr="0032445A">
        <w:t xml:space="preserve"> As Show in Figure 5, </w:t>
      </w:r>
      <w:r w:rsidRPr="0032445A">
        <w:t xml:space="preserve">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Pr="0032445A" w:rsidRDefault="005D07EE" w:rsidP="00557168">
      <w:pPr>
        <w:pStyle w:val="Text"/>
      </w:pPr>
    </w:p>
    <w:p w14:paraId="4DEFFD2C" w14:textId="2F14EB8E" w:rsidR="00490787" w:rsidRPr="0032445A" w:rsidRDefault="00490787" w:rsidP="00557168">
      <w:pPr>
        <w:pStyle w:val="Text"/>
      </w:pPr>
      <w:r w:rsidRPr="0032445A">
        <w:t xml:space="preserve">4. Config Server (Spring Cloud Config Server) </w:t>
      </w:r>
      <w:r w:rsidR="00D54453" w:rsidRPr="0032445A">
        <w:t xml:space="preserve">As Show in Figure 5, </w:t>
      </w:r>
      <w:r w:rsidRPr="0032445A">
        <w:t xml:space="preserve">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4ED4FC27" w:rsidR="003D7E83" w:rsidRPr="0032445A" w:rsidRDefault="003D7E83" w:rsidP="00557168">
      <w:pPr>
        <w:pStyle w:val="Text"/>
      </w:pPr>
    </w:p>
    <w:p w14:paraId="0A08452C" w14:textId="1D99417D" w:rsidR="006E0CF0" w:rsidRPr="0032445A" w:rsidRDefault="00F90255" w:rsidP="00557168">
      <w:pPr>
        <w:pStyle w:val="Text"/>
      </w:pPr>
      <w:r w:rsidRPr="0032445A">
        <w:t>5.</w:t>
      </w:r>
      <w:r w:rsidR="00490787" w:rsidRPr="0032445A">
        <w:t xml:space="preserve"> (Accounts, Cards, Loans) </w:t>
      </w:r>
      <w:r w:rsidR="00D54453" w:rsidRPr="0032445A">
        <w:t xml:space="preserve">As Show in Figure 5, </w:t>
      </w:r>
      <w:r w:rsidR="00490787" w:rsidRPr="0032445A">
        <w:t>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Pr="0032445A" w:rsidRDefault="00F90255" w:rsidP="00557168">
      <w:pPr>
        <w:pStyle w:val="Text"/>
      </w:pPr>
    </w:p>
    <w:p w14:paraId="5979CA70" w14:textId="109EAED5" w:rsidR="00F90255" w:rsidRPr="0032445A" w:rsidRDefault="00F90255" w:rsidP="00557168">
      <w:pPr>
        <w:pStyle w:val="Text"/>
      </w:pPr>
      <w:r w:rsidRPr="0032445A">
        <w:t xml:space="preserve">6.Event Broker (RabbitMQ / Kafka) The Event Broker facilitates asynchronous communication among microservices using events: Publishing Events: Services disseminate domain events (e.g., "Loan Approved", "Card Created") to the broker. </w:t>
      </w:r>
      <w:r w:rsidRPr="0032445A">
        <w:lastRenderedPageBreak/>
        <w:t xml:space="preserve">Decoupled Processing: Other services can subscribe to pertinent topics without establishing direct dependencies. Scalability &amp; Resilience: This approach diminishes tight coupling and improves responsiveness in environments with high load. </w:t>
      </w:r>
    </w:p>
    <w:p w14:paraId="14404913" w14:textId="77777777" w:rsidR="00F90255" w:rsidRPr="0032445A" w:rsidRDefault="00F90255" w:rsidP="00557168">
      <w:pPr>
        <w:pStyle w:val="Text"/>
      </w:pPr>
    </w:p>
    <w:p w14:paraId="68CCDD8B" w14:textId="77777777" w:rsidR="00AE5E2B" w:rsidRPr="0032445A" w:rsidRDefault="00F90255" w:rsidP="00557168">
      <w:pPr>
        <w:pStyle w:val="Text"/>
      </w:pPr>
      <w:r w:rsidRPr="0032445A">
        <w:t xml:space="preserve">7.Message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Pr="0032445A" w:rsidRDefault="00AE5E2B" w:rsidP="00557168">
      <w:pPr>
        <w:pStyle w:val="Text"/>
      </w:pPr>
    </w:p>
    <w:p w14:paraId="227A812B" w14:textId="77777777" w:rsidR="00AE5E2B" w:rsidRPr="0032445A" w:rsidRDefault="00AE5E2B" w:rsidP="00557168">
      <w:pPr>
        <w:pStyle w:val="Text"/>
      </w:pPr>
    </w:p>
    <w:p w14:paraId="0D8CF9A3" w14:textId="58D29A69" w:rsidR="00F90255" w:rsidRPr="0032445A" w:rsidRDefault="00F90255" w:rsidP="00557168">
      <w:pPr>
        <w:pStyle w:val="Text"/>
      </w:pPr>
      <w:r w:rsidRPr="0032445A">
        <w:t xml:space="preserve">8.Observability &amp; Monitoring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32445A">
        <w:t>Open Telemetry</w:t>
      </w:r>
      <w:r w:rsidRPr="0032445A">
        <w:t xml:space="preserve"> facilitates tracing across services to pinpoint performance bottlenecks. Health Checks: Services provide /actuator/health and tracing endpoints to oversee uptime and readiness.</w:t>
      </w:r>
    </w:p>
    <w:p w14:paraId="22C45F3F" w14:textId="77777777" w:rsidR="009A487E" w:rsidRPr="0032445A" w:rsidRDefault="009A487E" w:rsidP="00557168">
      <w:pPr>
        <w:pStyle w:val="Text"/>
      </w:pPr>
    </w:p>
    <w:p w14:paraId="51E90A75" w14:textId="7BFB329F" w:rsidR="009A487E" w:rsidRPr="0032445A" w:rsidRDefault="009A487E" w:rsidP="00557168">
      <w:pPr>
        <w:pStyle w:val="Text"/>
      </w:pPr>
      <w:r w:rsidRPr="0032445A">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32445A">
        <w:t>application. Properties</w:t>
      </w:r>
      <w:r w:rsidRPr="0032445A">
        <w:t xml:space="preserve"> file that is bundled directly within the JAR. This Docker image facilitates consistent execution across various environments; however, it lacks flexibility—any modification in </w:t>
      </w:r>
      <w:r w:rsidR="00FA47BB" w:rsidRPr="0032445A">
        <w:t>configuration and</w:t>
      </w:r>
      <w:r w:rsidRPr="0032445A">
        <w:t xml:space="preserve"> requires the image to be rebuilt and redeployed.</w:t>
      </w:r>
    </w:p>
    <w:p w14:paraId="7442F9B4" w14:textId="77777777" w:rsidR="009A487E" w:rsidRPr="0032445A" w:rsidRDefault="009A487E" w:rsidP="00557168">
      <w:pPr>
        <w:pStyle w:val="Text"/>
      </w:pPr>
    </w:p>
    <w:p w14:paraId="48725F02" w14:textId="61EC6B49" w:rsidR="009A487E" w:rsidRPr="0032445A" w:rsidRDefault="009A487E" w:rsidP="00557168">
      <w:pPr>
        <w:pStyle w:val="Text"/>
      </w:pPr>
      <w:r w:rsidRPr="0032445A">
        <w:t xml:space="preserve">As the architecture progresses towards microservices, the application is segmented into distinct business domains, such as Accounts, Cards, and Loans. Each microservice is crafted as an independent Spring Boot application, complete with its own Docker image. These images continue to include embedded configuration files, rendering them self-sufficient yet inflexible. A change in configuration for one service necessitates the rebuilding </w:t>
      </w:r>
      <w:r w:rsidRPr="0032445A">
        <w:lastRenderedPageBreak/>
        <w:t>and redeployment of its Docker image, resulting in the duplication of environment</w:t>
      </w:r>
      <w:r w:rsidR="00FA47BB" w:rsidRPr="0032445A">
        <w:t xml:space="preserve"> </w:t>
      </w:r>
      <w:r w:rsidRPr="0032445A">
        <w:t>specific values across services and prolonged feedback loops during development and testing.</w:t>
      </w:r>
    </w:p>
    <w:p w14:paraId="66B3A9DD" w14:textId="77777777" w:rsidR="009A487E" w:rsidRPr="0032445A" w:rsidRDefault="009A487E" w:rsidP="00557168">
      <w:pPr>
        <w:pStyle w:val="Text"/>
      </w:pPr>
    </w:p>
    <w:p w14:paraId="674A58DB" w14:textId="700D3AE7" w:rsidR="00F17EB5" w:rsidRPr="0032445A" w:rsidRDefault="009A487E" w:rsidP="00557168">
      <w:pPr>
        <w:pStyle w:val="Text"/>
      </w:pPr>
      <w:r w:rsidRPr="0032445A">
        <w:t xml:space="preserve">The subsequent phase introduces a centralized configuration management system </w:t>
      </w:r>
      <w:r w:rsidR="00FA47BB" w:rsidRPr="0032445A">
        <w:t>using</w:t>
      </w:r>
      <w:r w:rsidRPr="0032445A">
        <w:t xml:space="preserve"> Spring Cloud Config Server. This separate service, the Config Server, is also containerized using Docker. Configuration values are no longer embedded within each service image; instead, they are stored externally</w:t>
      </w:r>
      <w:r w:rsidR="00FA47BB" w:rsidRPr="0032445A">
        <w:t xml:space="preserve"> </w:t>
      </w:r>
      <w:r w:rsidRPr="0032445A">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086F664D" w14:textId="77777777" w:rsidR="00F17EB5" w:rsidRPr="0032445A" w:rsidRDefault="00F17EB5" w:rsidP="00557168">
      <w:pPr>
        <w:pStyle w:val="Text"/>
      </w:pPr>
    </w:p>
    <w:p w14:paraId="5587EE32" w14:textId="744DFC23" w:rsidR="00F17EB5" w:rsidRPr="0032445A" w:rsidRDefault="00F17EB5" w:rsidP="00557168">
      <w:pPr>
        <w:pStyle w:val="Text"/>
      </w:pPr>
      <w:r w:rsidRPr="0032445A">
        <w:t xml:space="preserve">Steps: </w:t>
      </w:r>
    </w:p>
    <w:p w14:paraId="653946A6" w14:textId="6ECEC25F" w:rsidR="00F17EB5" w:rsidRPr="0032445A" w:rsidRDefault="00F17EB5" w:rsidP="00557168">
      <w:pPr>
        <w:pStyle w:val="Text"/>
      </w:pPr>
      <w:r w:rsidRPr="0032445A">
        <w:t>API Client – Any external system or tool (e.g., Postman) that sends HTTP requests to the backend via a unified entry point (Figure 5).</w:t>
      </w:r>
    </w:p>
    <w:p w14:paraId="61583794" w14:textId="4D5F9AB9" w:rsidR="00F17EB5" w:rsidRPr="0032445A" w:rsidRDefault="00F17EB5" w:rsidP="00557168">
      <w:pPr>
        <w:pStyle w:val="Text"/>
      </w:pPr>
      <w:r w:rsidRPr="0032445A">
        <w:t>Spring Cloud Gateway – Central entry points that routes requests (/accounts, /loans), enforces authentication/authorization, applies rate limits, logging, retries, load balancing, and hides internal service details (Figure 5).</w:t>
      </w:r>
    </w:p>
    <w:p w14:paraId="10590A7A" w14:textId="32EFC0CD" w:rsidR="00F17EB5" w:rsidRPr="0032445A" w:rsidRDefault="00F17EB5" w:rsidP="00557168">
      <w:pPr>
        <w:pStyle w:val="Text"/>
      </w:pPr>
      <w:r w:rsidRPr="0032445A">
        <w:t>Service Registry (Eureka) – Microservices register themselves (name, IP, port) and discover others dynamically, enabling scaling and fault tolerance (Figure 5).</w:t>
      </w:r>
    </w:p>
    <w:p w14:paraId="42F39867" w14:textId="06C7C259" w:rsidR="00F17EB5" w:rsidRPr="0032445A" w:rsidRDefault="00F17EB5" w:rsidP="00557168">
      <w:pPr>
        <w:pStyle w:val="Text"/>
      </w:pPr>
      <w:r w:rsidRPr="0032445A">
        <w:t>Config Server (Spring Cloud Config) – Centralized configuration source. Services fetch environment-specific settings (DB credentials, ports, toggles) from Git-backed config server at startup or refresh (Figure 5).</w:t>
      </w:r>
    </w:p>
    <w:p w14:paraId="162A7618" w14:textId="198957A2" w:rsidR="00F17EB5" w:rsidRPr="0032445A" w:rsidRDefault="00F17EB5" w:rsidP="00557168">
      <w:pPr>
        <w:pStyle w:val="Text"/>
      </w:pPr>
      <w:r w:rsidRPr="0032445A">
        <w:t>Business Services (Accounts, Cards, Loans) – Each service implements a single business capability:</w:t>
      </w:r>
    </w:p>
    <w:p w14:paraId="760145EA" w14:textId="77777777" w:rsidR="00F17EB5" w:rsidRPr="0032445A" w:rsidRDefault="00F17EB5" w:rsidP="00557168">
      <w:pPr>
        <w:pStyle w:val="Text"/>
      </w:pPr>
      <w:r w:rsidRPr="0032445A">
        <w:t>Accounts: Manages user accounts/profile data.</w:t>
      </w:r>
    </w:p>
    <w:p w14:paraId="29E421FD" w14:textId="77777777" w:rsidR="00F17EB5" w:rsidRPr="0032445A" w:rsidRDefault="00F17EB5" w:rsidP="00557168">
      <w:pPr>
        <w:pStyle w:val="Text"/>
      </w:pPr>
      <w:r w:rsidRPr="0032445A">
        <w:t>Cards: Handles card operations.</w:t>
      </w:r>
    </w:p>
    <w:p w14:paraId="2FF8A3AE" w14:textId="77777777" w:rsidR="00F17EB5" w:rsidRPr="0032445A" w:rsidRDefault="00F17EB5" w:rsidP="00557168">
      <w:pPr>
        <w:pStyle w:val="Text"/>
      </w:pPr>
      <w:r w:rsidRPr="0032445A">
        <w:t>Loans: Processes and manages loans (Figure 5).</w:t>
      </w:r>
    </w:p>
    <w:p w14:paraId="70AC0999" w14:textId="3C98A5F3" w:rsidR="00F17EB5" w:rsidRPr="0032445A" w:rsidRDefault="00F17EB5" w:rsidP="00557168">
      <w:pPr>
        <w:pStyle w:val="Text"/>
      </w:pPr>
      <w:r w:rsidRPr="0032445A">
        <w:t>Event Broker (RabbitMQ/Kafka) – Enables asynchronous, decoupled communication by publishing domain events (“Loan Approved”, “Card Created”) to subscribed services.</w:t>
      </w:r>
    </w:p>
    <w:p w14:paraId="12F9260D" w14:textId="11404103" w:rsidR="00F17EB5" w:rsidRPr="0032445A" w:rsidRDefault="00F17EB5" w:rsidP="00557168">
      <w:pPr>
        <w:pStyle w:val="Text"/>
      </w:pPr>
      <w:r w:rsidRPr="0032445A">
        <w:t>Message Consumers – Services that process events from the broker for tasks like notifications, projections, or workflows, without direct coupling to the event source.</w:t>
      </w:r>
    </w:p>
    <w:p w14:paraId="7B3570C0" w14:textId="131C4994" w:rsidR="00F17EB5" w:rsidRPr="0032445A" w:rsidRDefault="00F17EB5" w:rsidP="00557168">
      <w:pPr>
        <w:pStyle w:val="Text"/>
      </w:pPr>
      <w:r w:rsidRPr="0032445A">
        <w:lastRenderedPageBreak/>
        <w:t>Observability &amp; Monitoring (Prometheus, Grafana) – Collects metrics, visualizes dashboards, traces distributed requests, and performs health checks for system reliability.</w:t>
      </w:r>
    </w:p>
    <w:p w14:paraId="2B136F43" w14:textId="77777777" w:rsidR="00F17EB5" w:rsidRPr="0032445A" w:rsidRDefault="00F17EB5" w:rsidP="00557168">
      <w:pPr>
        <w:pStyle w:val="Text"/>
      </w:pPr>
      <w:r w:rsidRPr="0032445A">
        <w:t xml:space="preserve">Steps Flow Diagram </w:t>
      </w:r>
    </w:p>
    <w:p w14:paraId="7BD15FB7" w14:textId="7CF93037" w:rsidR="00EB31F1" w:rsidRPr="0032445A" w:rsidRDefault="00F17EB5" w:rsidP="00557168">
      <w:pPr>
        <w:pStyle w:val="Text"/>
      </w:pPr>
      <w:r w:rsidRPr="0032445A">
        <w:drawing>
          <wp:anchor distT="0" distB="0" distL="114300" distR="114300" simplePos="0" relativeHeight="252001280" behindDoc="0" locked="0" layoutInCell="1" allowOverlap="1" wp14:anchorId="6B39A6E8" wp14:editId="5A8EB760">
            <wp:simplePos x="0" y="0"/>
            <wp:positionH relativeFrom="margin">
              <wp:align>center</wp:align>
            </wp:positionH>
            <wp:positionV relativeFrom="margin">
              <wp:posOffset>1130300</wp:posOffset>
            </wp:positionV>
            <wp:extent cx="5580380" cy="4361180"/>
            <wp:effectExtent l="76200" t="76200" r="134620" b="134620"/>
            <wp:wrapSquare wrapText="bothSides"/>
            <wp:docPr id="81567876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8768" name="Picture 1" descr="A diagram of a software company&#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580380" cy="4361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FA97AB6" w14:textId="77777777" w:rsidR="00516DF9" w:rsidRPr="0032445A" w:rsidRDefault="00516DF9" w:rsidP="006E0CF0">
      <w:pPr>
        <w:spacing w:after="0" w:line="240" w:lineRule="auto"/>
        <w:jc w:val="left"/>
        <w:rPr>
          <w:rFonts w:eastAsia="Times" w:cs="Arial"/>
          <w:b/>
          <w:bCs/>
          <w:szCs w:val="26"/>
        </w:rPr>
      </w:pPr>
    </w:p>
    <w:p w14:paraId="55BCC277" w14:textId="77777777" w:rsidR="00516DF9" w:rsidRPr="0032445A" w:rsidRDefault="00516DF9" w:rsidP="006E0CF0">
      <w:pPr>
        <w:spacing w:after="0" w:line="240" w:lineRule="auto"/>
        <w:jc w:val="left"/>
        <w:rPr>
          <w:rFonts w:eastAsia="Times" w:cs="Arial"/>
          <w:b/>
          <w:bCs/>
          <w:szCs w:val="26"/>
        </w:rPr>
      </w:pPr>
    </w:p>
    <w:p w14:paraId="2EA0E423" w14:textId="77777777" w:rsidR="00516DF9" w:rsidRPr="0032445A" w:rsidRDefault="00516DF9" w:rsidP="006E0CF0">
      <w:pPr>
        <w:spacing w:after="0" w:line="240" w:lineRule="auto"/>
        <w:jc w:val="left"/>
        <w:rPr>
          <w:rFonts w:eastAsia="Times" w:cs="Arial"/>
          <w:b/>
          <w:bCs/>
          <w:szCs w:val="26"/>
        </w:rPr>
      </w:pPr>
    </w:p>
    <w:p w14:paraId="34A36546" w14:textId="77777777" w:rsidR="00516DF9" w:rsidRPr="0032445A" w:rsidRDefault="00516DF9" w:rsidP="006E0CF0">
      <w:pPr>
        <w:spacing w:after="0" w:line="240" w:lineRule="auto"/>
        <w:jc w:val="left"/>
        <w:rPr>
          <w:rFonts w:eastAsia="Times" w:cs="Arial"/>
          <w:b/>
          <w:bCs/>
          <w:szCs w:val="26"/>
        </w:rPr>
      </w:pPr>
    </w:p>
    <w:p w14:paraId="48ED6D1B" w14:textId="577F7BB9" w:rsidR="00516DF9" w:rsidRPr="0032445A" w:rsidRDefault="00F90255" w:rsidP="00F90255">
      <w:pPr>
        <w:spacing w:after="0" w:line="240" w:lineRule="auto"/>
        <w:jc w:val="left"/>
        <w:rPr>
          <w:rFonts w:eastAsia="Times" w:cs="Arial"/>
          <w:b/>
          <w:bCs/>
          <w:szCs w:val="26"/>
        </w:rPr>
      </w:pPr>
      <w:r w:rsidRPr="0032445A">
        <w:rPr>
          <w:rFonts w:eastAsia="Times" w:cs="Arial"/>
          <w:b/>
          <w:bCs/>
          <w:szCs w:val="26"/>
        </w:rPr>
        <w:br w:type="page"/>
      </w:r>
    </w:p>
    <w:p w14:paraId="1D4DEEE0" w14:textId="0A7C0E66" w:rsidR="00487E45" w:rsidRPr="0032445A" w:rsidRDefault="00B02FD9" w:rsidP="00487E45">
      <w:pPr>
        <w:pStyle w:val="Heading2"/>
        <w:rPr>
          <w:rFonts w:eastAsia="Times"/>
        </w:rPr>
      </w:pPr>
      <w:bookmarkStart w:id="59" w:name="_Toc205887332"/>
      <w:r w:rsidRPr="0032445A">
        <w:rPr>
          <w:rFonts w:eastAsia="Times"/>
        </w:rPr>
        <w:lastRenderedPageBreak/>
        <w:t>Implementation Approach</w:t>
      </w:r>
      <w:bookmarkEnd w:id="59"/>
    </w:p>
    <w:p w14:paraId="318A5201" w14:textId="2278B05B" w:rsidR="003E41EB" w:rsidRPr="0032445A" w:rsidRDefault="003E41EB" w:rsidP="00EC71B4">
      <w:pPr>
        <w:pStyle w:val="Heading3"/>
        <w:rPr>
          <w:rFonts w:eastAsia="Times"/>
        </w:rPr>
      </w:pPr>
      <w:bookmarkStart w:id="60" w:name="_Toc205887333"/>
      <w:r w:rsidRPr="0032445A">
        <w:rPr>
          <w:rFonts w:eastAsia="Times"/>
        </w:rPr>
        <w:t>microservice</w:t>
      </w:r>
      <w:bookmarkEnd w:id="60"/>
    </w:p>
    <w:p w14:paraId="78BB12CF" w14:textId="0F9C2A91" w:rsidR="00C51694" w:rsidRPr="0032445A" w:rsidRDefault="003E41EB" w:rsidP="00557168">
      <w:pPr>
        <w:pStyle w:val="Text"/>
      </w:pPr>
      <w:r w:rsidRPr="0032445A">
        <w:t>This</w:t>
      </w:r>
      <w:r w:rsidR="00EA1D90" w:rsidRPr="0032445A">
        <w:t xml:space="preserve"> project is an independent, self-contained application that handles </w:t>
      </w:r>
      <w:r w:rsidR="00DF15DF" w:rsidRPr="0032445A">
        <w:t>specific</w:t>
      </w:r>
      <w:r w:rsidR="00EA1D90" w:rsidRPr="0032445A">
        <w:t xml:space="preserve"> business capability (such as accounts, cards, or loans). Each microservice has its own codebase, database, and can be developed, deployed, and scaled independently. Microservices communicate with each other over the network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3C5E9029" w14:textId="61104794" w:rsidR="00E20530" w:rsidRPr="0032445A" w:rsidRDefault="00E20530" w:rsidP="00557168">
      <w:pPr>
        <w:pStyle w:val="Text"/>
        <w:numPr>
          <w:ilvl w:val="0"/>
          <w:numId w:val="66"/>
        </w:numPr>
      </w:pPr>
      <w:r w:rsidRPr="0032445A">
        <w:t>Config server: A centralized configuration server designed for all microservices, providing configuration properties.</w:t>
      </w:r>
    </w:p>
    <w:p w14:paraId="12CD4C7D" w14:textId="188AC8F8" w:rsidR="00E20530" w:rsidRPr="0032445A" w:rsidRDefault="00E20530" w:rsidP="00557168">
      <w:pPr>
        <w:pStyle w:val="Text"/>
        <w:numPr>
          <w:ilvl w:val="0"/>
          <w:numId w:val="66"/>
        </w:numPr>
      </w:pPr>
      <w:r w:rsidRPr="0032445A">
        <w:t>Eureka server: A service registry that facilitates service discovery, enabling microservices to locate and interact with one another.</w:t>
      </w:r>
    </w:p>
    <w:p w14:paraId="68FC17D9" w14:textId="3F60A0DF" w:rsidR="00E20530" w:rsidRPr="0032445A" w:rsidRDefault="00E20530" w:rsidP="00557168">
      <w:pPr>
        <w:pStyle w:val="Text"/>
        <w:numPr>
          <w:ilvl w:val="0"/>
          <w:numId w:val="66"/>
        </w:numPr>
      </w:pPr>
      <w:r w:rsidRPr="0032445A">
        <w:t>accounts: Oversees business logic and data related to accounts (e.g., user accounts, balances).</w:t>
      </w:r>
    </w:p>
    <w:p w14:paraId="2A2BC1C4" w14:textId="62140B8A" w:rsidR="00E20530" w:rsidRPr="0032445A" w:rsidRDefault="00E20530" w:rsidP="00557168">
      <w:pPr>
        <w:pStyle w:val="Text"/>
        <w:numPr>
          <w:ilvl w:val="0"/>
          <w:numId w:val="66"/>
        </w:numPr>
      </w:pPr>
      <w:r w:rsidRPr="0032445A">
        <w:t>loans: Manages operations associated with loans, including applications, approvals, and overall management.</w:t>
      </w:r>
    </w:p>
    <w:p w14:paraId="6BB53F30" w14:textId="502438DA" w:rsidR="00E20530" w:rsidRPr="0032445A" w:rsidRDefault="00E20530" w:rsidP="00557168">
      <w:pPr>
        <w:pStyle w:val="Text"/>
        <w:numPr>
          <w:ilvl w:val="0"/>
          <w:numId w:val="66"/>
        </w:numPr>
      </w:pPr>
      <w:r w:rsidRPr="0032445A">
        <w:t>cards: Oversees services related to cards, such as the issuance and management of credit and debit cards.</w:t>
      </w:r>
    </w:p>
    <w:p w14:paraId="2345FD1D" w14:textId="01C6D816" w:rsidR="00E20530" w:rsidRPr="0032445A" w:rsidRDefault="00E20530" w:rsidP="00557168">
      <w:pPr>
        <w:pStyle w:val="Text"/>
        <w:numPr>
          <w:ilvl w:val="0"/>
          <w:numId w:val="66"/>
        </w:numPr>
      </w:pPr>
      <w:r w:rsidRPr="0032445A">
        <w:t>message: Presumably responsible for messaging or notifications between services or directed towards users.</w:t>
      </w:r>
    </w:p>
    <w:p w14:paraId="3CC11F4B" w14:textId="58294C90" w:rsidR="00953474" w:rsidRPr="0032445A" w:rsidRDefault="00E20530" w:rsidP="00557168">
      <w:pPr>
        <w:pStyle w:val="Text"/>
        <w:numPr>
          <w:ilvl w:val="0"/>
          <w:numId w:val="66"/>
        </w:numPr>
      </w:pPr>
      <w:r w:rsidRPr="0032445A">
        <w:t>Gateway server: An API gateway that directs external requests to the corresponding microservices, manages authentication, and serves as a unified entry point</w:t>
      </w:r>
      <w:r w:rsidR="00BA7451" w:rsidRPr="0032445A">
        <w:t>.</w:t>
      </w:r>
    </w:p>
    <w:p w14:paraId="6D5A5FB3" w14:textId="7AAE0C23" w:rsidR="00953474" w:rsidRPr="0032445A" w:rsidRDefault="00BA7451" w:rsidP="00557168">
      <w:pPr>
        <w:pStyle w:val="Text"/>
      </w:pPr>
      <w:r w:rsidRPr="0032445A">
        <w:t>All Microservice inside the project As Show in Figure 6.</w:t>
      </w:r>
    </w:p>
    <w:p w14:paraId="52FD54F6" w14:textId="02149D9E" w:rsidR="00953474" w:rsidRPr="0032445A" w:rsidRDefault="00BA7451" w:rsidP="00EA1D90">
      <w:pPr>
        <w:spacing w:after="0" w:line="276" w:lineRule="auto"/>
        <w:jc w:val="left"/>
        <w:rPr>
          <w:rFonts w:eastAsia="Times"/>
          <w:sz w:val="22"/>
          <w:szCs w:val="22"/>
          <w:lang w:eastAsia="de-DE"/>
        </w:rPr>
      </w:pPr>
      <w:r w:rsidRPr="0032445A">
        <w:drawing>
          <wp:anchor distT="0" distB="0" distL="114300" distR="114300" simplePos="0" relativeHeight="251820032" behindDoc="0" locked="0" layoutInCell="1" allowOverlap="1" wp14:anchorId="7CCE5752" wp14:editId="124EA276">
            <wp:simplePos x="0" y="0"/>
            <wp:positionH relativeFrom="page">
              <wp:align>center</wp:align>
            </wp:positionH>
            <wp:positionV relativeFrom="margin">
              <wp:posOffset>6682105</wp:posOffset>
            </wp:positionV>
            <wp:extent cx="2423160" cy="1369695"/>
            <wp:effectExtent l="0" t="0" r="0" b="1905"/>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3160" cy="1369695"/>
                    </a:xfrm>
                    <a:prstGeom prst="rect">
                      <a:avLst/>
                    </a:prstGeom>
                    <a:noFill/>
                  </pic:spPr>
                </pic:pic>
              </a:graphicData>
            </a:graphic>
            <wp14:sizeRelH relativeFrom="margin">
              <wp14:pctWidth>0</wp14:pctWidth>
            </wp14:sizeRelH>
            <wp14:sizeRelV relativeFrom="margin">
              <wp14:pctHeight>0</wp14:pctHeight>
            </wp14:sizeRelV>
          </wp:anchor>
        </w:drawing>
      </w:r>
    </w:p>
    <w:p w14:paraId="3A5B84DD" w14:textId="2A8B4EBF" w:rsidR="00953474" w:rsidRPr="0032445A" w:rsidRDefault="00953474" w:rsidP="00EA1D90">
      <w:pPr>
        <w:spacing w:after="0" w:line="276" w:lineRule="auto"/>
        <w:jc w:val="left"/>
        <w:rPr>
          <w:rFonts w:eastAsia="Times"/>
          <w:sz w:val="22"/>
          <w:szCs w:val="22"/>
          <w:lang w:eastAsia="de-DE"/>
        </w:rPr>
      </w:pPr>
    </w:p>
    <w:p w14:paraId="2CAF701E" w14:textId="6E713BEF" w:rsidR="00953474" w:rsidRPr="0032445A" w:rsidRDefault="00054539" w:rsidP="00EA1D90">
      <w:pPr>
        <w:spacing w:after="0" w:line="276" w:lineRule="auto"/>
        <w:jc w:val="left"/>
        <w:rPr>
          <w:rFonts w:eastAsia="Times"/>
          <w:sz w:val="22"/>
          <w:szCs w:val="22"/>
          <w:lang w:eastAsia="de-DE"/>
        </w:rPr>
      </w:pPr>
      <w:r w:rsidRPr="0032445A">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2445A">
        <w:t xml:space="preserve"> </w:t>
      </w:r>
    </w:p>
    <w:p w14:paraId="2B4916A0" w14:textId="77777777" w:rsidR="00953474" w:rsidRPr="0032445A" w:rsidRDefault="00953474" w:rsidP="00EA1D90">
      <w:pPr>
        <w:spacing w:after="0" w:line="276" w:lineRule="auto"/>
        <w:jc w:val="left"/>
        <w:rPr>
          <w:rFonts w:eastAsia="Times"/>
          <w:sz w:val="22"/>
          <w:szCs w:val="22"/>
          <w:lang w:eastAsia="de-DE"/>
        </w:rPr>
      </w:pPr>
    </w:p>
    <w:p w14:paraId="456E9CFD" w14:textId="77777777" w:rsidR="00953474" w:rsidRPr="0032445A" w:rsidRDefault="00953474" w:rsidP="00EA1D90">
      <w:pPr>
        <w:spacing w:after="0" w:line="276" w:lineRule="auto"/>
        <w:jc w:val="left"/>
        <w:rPr>
          <w:rFonts w:eastAsia="Times"/>
          <w:sz w:val="22"/>
          <w:szCs w:val="22"/>
          <w:lang w:eastAsia="de-DE"/>
        </w:rPr>
      </w:pPr>
    </w:p>
    <w:p w14:paraId="08B01143" w14:textId="322AF361" w:rsidR="00953474" w:rsidRPr="0032445A" w:rsidRDefault="00953474" w:rsidP="00EA1D90">
      <w:pPr>
        <w:spacing w:after="0" w:line="276" w:lineRule="auto"/>
        <w:jc w:val="left"/>
        <w:rPr>
          <w:rFonts w:eastAsia="Times"/>
          <w:sz w:val="22"/>
          <w:szCs w:val="22"/>
          <w:lang w:eastAsia="de-DE"/>
        </w:rPr>
      </w:pPr>
    </w:p>
    <w:p w14:paraId="155189C4" w14:textId="1F8B8944" w:rsidR="008B5679" w:rsidRPr="0032445A" w:rsidRDefault="008B5679" w:rsidP="00EA1D90">
      <w:pPr>
        <w:spacing w:after="0" w:line="276" w:lineRule="auto"/>
        <w:jc w:val="left"/>
        <w:rPr>
          <w:rFonts w:eastAsia="Times"/>
          <w:sz w:val="22"/>
          <w:szCs w:val="22"/>
          <w:lang w:eastAsia="de-DE"/>
        </w:rPr>
      </w:pPr>
    </w:p>
    <w:p w14:paraId="5F059737" w14:textId="471DB94A" w:rsidR="008B5679" w:rsidRPr="0032445A" w:rsidRDefault="00BA7451" w:rsidP="00EA1D90">
      <w:pPr>
        <w:spacing w:after="0" w:line="276" w:lineRule="auto"/>
        <w:jc w:val="left"/>
        <w:rPr>
          <w:rFonts w:eastAsia="Times"/>
          <w:sz w:val="22"/>
          <w:szCs w:val="22"/>
          <w:lang w:eastAsia="de-DE"/>
        </w:rPr>
      </w:pPr>
      <w:r w:rsidRPr="0032445A">
        <mc:AlternateContent>
          <mc:Choice Requires="wps">
            <w:drawing>
              <wp:anchor distT="0" distB="0" distL="114300" distR="114300" simplePos="0" relativeHeight="251732992" behindDoc="0" locked="0" layoutInCell="1" allowOverlap="1" wp14:anchorId="0AC3A952" wp14:editId="5A5A1F94">
                <wp:simplePos x="0" y="0"/>
                <wp:positionH relativeFrom="margin">
                  <wp:align>center</wp:align>
                </wp:positionH>
                <wp:positionV relativeFrom="paragraph">
                  <wp:posOffset>21590</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7DE56601" w:rsidR="0034731A" w:rsidRPr="0032445A" w:rsidRDefault="0034731A" w:rsidP="0034731A">
                            <w:pPr>
                              <w:pStyle w:val="Caption"/>
                              <w:rPr>
                                <w:rFonts w:eastAsia="Times"/>
                                <w:sz w:val="22"/>
                                <w:szCs w:val="22"/>
                              </w:rPr>
                            </w:pPr>
                            <w:bookmarkStart w:id="61" w:name="_Toc204986496"/>
                            <w:bookmarkStart w:id="62" w:name="_Toc205321389"/>
                            <w:bookmarkStart w:id="63" w:name="_Toc205321849"/>
                            <w:bookmarkStart w:id="64" w:name="_Toc20588340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w:t>
                            </w:r>
                            <w:r w:rsidRPr="0032445A">
                              <w:rPr>
                                <w:sz w:val="22"/>
                                <w:szCs w:val="22"/>
                              </w:rPr>
                              <w:fldChar w:fldCharType="end"/>
                            </w:r>
                            <w:r w:rsidRPr="0032445A">
                              <w:rPr>
                                <w:sz w:val="22"/>
                                <w:szCs w:val="22"/>
                              </w:rPr>
                              <w:t xml:space="preserve">: </w:t>
                            </w:r>
                            <w:bookmarkEnd w:id="61"/>
                            <w:r w:rsidR="00997EFA" w:rsidRPr="0032445A">
                              <w:rPr>
                                <w:sz w:val="22"/>
                                <w:szCs w:val="22"/>
                              </w:rPr>
                              <w:t>Microservices in Application</w:t>
                            </w:r>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1" type="#_x0000_t202" style="position:absolute;margin-left:0;margin-top:1.7pt;width:30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YiGA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" stroked="f">
                <v:textbox style="mso-fit-shape-to-text:t" inset="0,0,0,0">
                  <w:txbxContent>
                    <w:p w14:paraId="1329E3E9" w14:textId="7DE56601" w:rsidR="0034731A" w:rsidRPr="0032445A" w:rsidRDefault="0034731A" w:rsidP="0034731A">
                      <w:pPr>
                        <w:pStyle w:val="Caption"/>
                        <w:rPr>
                          <w:rFonts w:eastAsia="Times"/>
                          <w:sz w:val="22"/>
                          <w:szCs w:val="22"/>
                        </w:rPr>
                      </w:pPr>
                      <w:bookmarkStart w:id="65" w:name="_Toc204986496"/>
                      <w:bookmarkStart w:id="66" w:name="_Toc205321389"/>
                      <w:bookmarkStart w:id="67" w:name="_Toc205321849"/>
                      <w:bookmarkStart w:id="68" w:name="_Toc20588340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w:t>
                      </w:r>
                      <w:r w:rsidRPr="0032445A">
                        <w:rPr>
                          <w:sz w:val="22"/>
                          <w:szCs w:val="22"/>
                        </w:rPr>
                        <w:fldChar w:fldCharType="end"/>
                      </w:r>
                      <w:r w:rsidRPr="0032445A">
                        <w:rPr>
                          <w:sz w:val="22"/>
                          <w:szCs w:val="22"/>
                        </w:rPr>
                        <w:t xml:space="preserve">: </w:t>
                      </w:r>
                      <w:bookmarkEnd w:id="65"/>
                      <w:r w:rsidR="00997EFA" w:rsidRPr="0032445A">
                        <w:rPr>
                          <w:sz w:val="22"/>
                          <w:szCs w:val="22"/>
                        </w:rPr>
                        <w:t>Microservices in Application</w:t>
                      </w:r>
                      <w:bookmarkEnd w:id="66"/>
                      <w:bookmarkEnd w:id="67"/>
                      <w:bookmarkEnd w:id="68"/>
                    </w:p>
                  </w:txbxContent>
                </v:textbox>
                <w10:wrap type="square" anchorx="margin"/>
              </v:shape>
            </w:pict>
          </mc:Fallback>
        </mc:AlternateContent>
      </w:r>
    </w:p>
    <w:p w14:paraId="4CFAB4D0" w14:textId="4B5DDF4D" w:rsidR="00793852" w:rsidRPr="0032445A" w:rsidRDefault="00793852" w:rsidP="009F23AE">
      <w:pPr>
        <w:spacing w:after="0" w:line="276" w:lineRule="auto"/>
        <w:jc w:val="left"/>
        <w:rPr>
          <w:rFonts w:eastAsia="Times"/>
          <w:sz w:val="22"/>
          <w:szCs w:val="22"/>
          <w:lang w:eastAsia="de-DE"/>
        </w:rPr>
      </w:pPr>
    </w:p>
    <w:p w14:paraId="29604B95" w14:textId="39BC6A7A" w:rsidR="00DF15DF" w:rsidRPr="0032445A" w:rsidRDefault="00953474" w:rsidP="00880F8A">
      <w:pPr>
        <w:pStyle w:val="Heading3"/>
        <w:rPr>
          <w:rStyle w:val="Strong"/>
          <w:rFonts w:eastAsia="Times"/>
          <w:b/>
          <w:bCs/>
        </w:rPr>
      </w:pPr>
      <w:bookmarkStart w:id="69" w:name="_Toc205887334"/>
      <w:r w:rsidRPr="0032445A">
        <w:rPr>
          <w:rStyle w:val="Strong"/>
          <w:rFonts w:eastAsia="Times"/>
          <w:b/>
          <w:bCs/>
        </w:rPr>
        <w:lastRenderedPageBreak/>
        <w:t xml:space="preserve">Maven </w:t>
      </w:r>
      <w:r w:rsidR="00DF15DF" w:rsidRPr="0032445A">
        <w:rPr>
          <w:rStyle w:val="Strong"/>
          <w:b/>
          <w:bCs/>
        </w:rPr>
        <w:t>Dependance</w:t>
      </w:r>
      <w:bookmarkEnd w:id="69"/>
      <w:r w:rsidRPr="0032445A">
        <w:rPr>
          <w:rStyle w:val="Strong"/>
          <w:rFonts w:eastAsia="Times"/>
          <w:b/>
          <w:bCs/>
        </w:rPr>
        <w:t xml:space="preserve"> </w:t>
      </w:r>
    </w:p>
    <w:p w14:paraId="54A28786" w14:textId="421B8ED9" w:rsidR="00953474" w:rsidRPr="0032445A" w:rsidRDefault="00953474" w:rsidP="00557168">
      <w:pPr>
        <w:pStyle w:val="Text"/>
      </w:pPr>
      <w:r w:rsidRPr="0032445A">
        <w:t>is a reference in your pom.xml file that tells Maven to download and include a specific library or module in your project. Dependences are defined inside the &lt;dependencies&gt; section. This will add the Spring Boot Web starter to your project. Maven will automatically download it and make it available for your build</w:t>
      </w:r>
      <w:r w:rsidR="009932BF" w:rsidRPr="0032445A">
        <w:t xml:space="preserve"> As Show in Figure 7</w:t>
      </w:r>
      <w:r w:rsidRPr="0032445A">
        <w:t>.</w:t>
      </w:r>
    </w:p>
    <w:p w14:paraId="62495FF3" w14:textId="77777777" w:rsidR="009F23AE" w:rsidRPr="0032445A" w:rsidRDefault="009F23AE" w:rsidP="00557168">
      <w:pPr>
        <w:pStyle w:val="Text"/>
      </w:pPr>
    </w:p>
    <w:p w14:paraId="06F9F6A8" w14:textId="67B5CA7C" w:rsidR="009F23AE" w:rsidRPr="0032445A" w:rsidRDefault="009F23AE" w:rsidP="00557168">
      <w:pPr>
        <w:pStyle w:val="Text"/>
      </w:pPr>
      <w:r w:rsidRPr="0032445A">
        <w:t xml:space="preserve">The following are examples of various Spring Boot starters and their functionalities: spring-boot-starter-actuator: This starter adds endpoints that facilitate the monitoring and management of the application. </w:t>
      </w:r>
      <w:proofErr w:type="spellStart"/>
      <w:r w:rsidRPr="0032445A">
        <w:t>opentelemetry-javaagent</w:t>
      </w:r>
      <w:proofErr w:type="spellEnd"/>
      <w:r w:rsidRPr="0032445A">
        <w:t>: This component enables distributed tracing, enhancing observability. micrometer-registry-Prometheus: This starter exposes metrics that can be utilized by Prometheus. spring-boot-starter-data-</w:t>
      </w:r>
      <w:proofErr w:type="spellStart"/>
      <w:r w:rsidRPr="0032445A">
        <w:t>jpa</w:t>
      </w:r>
      <w:proofErr w:type="spellEnd"/>
      <w:r w:rsidRPr="0032445A">
        <w:t xml:space="preserve">: It provides support for JPA and Hibernate, allowing for database access. Spring-boot-starter-validation: This starter enables bean validation capabilities. Spring-boot-starter-web: It serves as the core dependency for constructing RESTful APIs. Spring-boot-dev 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32445A">
        <w:t>using</w:t>
      </w:r>
      <w:r w:rsidRPr="0032445A">
        <w:t xml:space="preserve"> annotations. </w:t>
      </w:r>
    </w:p>
    <w:p w14:paraId="0C651544" w14:textId="019AC7F1" w:rsidR="00953474" w:rsidRPr="0032445A" w:rsidRDefault="00096FC1">
      <w:pPr>
        <w:spacing w:after="0" w:line="240" w:lineRule="auto"/>
        <w:jc w:val="left"/>
        <w:rPr>
          <w:rFonts w:eastAsia="Times"/>
        </w:rPr>
      </w:pPr>
      <w:r w:rsidRPr="0032445A">
        <mc:AlternateContent>
          <mc:Choice Requires="wps">
            <w:drawing>
              <wp:anchor distT="0" distB="0" distL="114300" distR="114300" simplePos="0" relativeHeight="251737088" behindDoc="0" locked="0" layoutInCell="1" allowOverlap="1" wp14:anchorId="7F38B5E1" wp14:editId="29F51FA0">
                <wp:simplePos x="0" y="0"/>
                <wp:positionH relativeFrom="page">
                  <wp:align>center</wp:align>
                </wp:positionH>
                <wp:positionV relativeFrom="paragraph">
                  <wp:posOffset>3326765</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08AFC71D" w:rsidR="00B3679F" w:rsidRPr="0032445A" w:rsidRDefault="00B3679F" w:rsidP="00B3679F">
                            <w:pPr>
                              <w:pStyle w:val="Caption"/>
                              <w:rPr>
                                <w:rFonts w:eastAsia="Times"/>
                                <w:sz w:val="22"/>
                                <w:szCs w:val="22"/>
                              </w:rPr>
                            </w:pPr>
                            <w:bookmarkStart w:id="70" w:name="_Toc204986497"/>
                            <w:bookmarkStart w:id="71" w:name="_Toc205321390"/>
                            <w:bookmarkStart w:id="72" w:name="_Toc205321850"/>
                            <w:bookmarkStart w:id="73" w:name="_Toc20588340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7</w:t>
                            </w:r>
                            <w:r w:rsidRPr="0032445A">
                              <w:rPr>
                                <w:sz w:val="22"/>
                                <w:szCs w:val="22"/>
                              </w:rPr>
                              <w:fldChar w:fldCharType="end"/>
                            </w:r>
                            <w:r w:rsidRPr="0032445A">
                              <w:rPr>
                                <w:sz w:val="22"/>
                                <w:szCs w:val="22"/>
                              </w:rPr>
                              <w:t xml:space="preserve">: </w:t>
                            </w:r>
                            <w:r w:rsidR="009F23AE" w:rsidRPr="0032445A">
                              <w:rPr>
                                <w:sz w:val="22"/>
                                <w:szCs w:val="22"/>
                              </w:rPr>
                              <w:t xml:space="preserve">Account </w:t>
                            </w:r>
                            <w:r w:rsidRPr="0032445A">
                              <w:rPr>
                                <w:sz w:val="22"/>
                                <w:szCs w:val="22"/>
                              </w:rPr>
                              <w:t xml:space="preserve">Maven </w:t>
                            </w:r>
                            <w:bookmarkEnd w:id="70"/>
                            <w:r w:rsidR="009F23AE" w:rsidRPr="0032445A">
                              <w:rPr>
                                <w:sz w:val="22"/>
                                <w:szCs w:val="22"/>
                              </w:rPr>
                              <w:t>Dependance Example</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2" type="#_x0000_t202" style="position:absolute;margin-left:0;margin-top:261.95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" stroked="f">
                <v:textbox style="mso-fit-shape-to-text:t" inset="0,0,0,0">
                  <w:txbxContent>
                    <w:p w14:paraId="3A1B762E" w14:textId="08AFC71D" w:rsidR="00B3679F" w:rsidRPr="0032445A" w:rsidRDefault="00B3679F" w:rsidP="00B3679F">
                      <w:pPr>
                        <w:pStyle w:val="Caption"/>
                        <w:rPr>
                          <w:rFonts w:eastAsia="Times"/>
                          <w:sz w:val="22"/>
                          <w:szCs w:val="22"/>
                        </w:rPr>
                      </w:pPr>
                      <w:bookmarkStart w:id="74" w:name="_Toc204986497"/>
                      <w:bookmarkStart w:id="75" w:name="_Toc205321390"/>
                      <w:bookmarkStart w:id="76" w:name="_Toc205321850"/>
                      <w:bookmarkStart w:id="77" w:name="_Toc20588340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7</w:t>
                      </w:r>
                      <w:r w:rsidRPr="0032445A">
                        <w:rPr>
                          <w:sz w:val="22"/>
                          <w:szCs w:val="22"/>
                        </w:rPr>
                        <w:fldChar w:fldCharType="end"/>
                      </w:r>
                      <w:r w:rsidRPr="0032445A">
                        <w:rPr>
                          <w:sz w:val="22"/>
                          <w:szCs w:val="22"/>
                        </w:rPr>
                        <w:t xml:space="preserve">: </w:t>
                      </w:r>
                      <w:r w:rsidR="009F23AE" w:rsidRPr="0032445A">
                        <w:rPr>
                          <w:sz w:val="22"/>
                          <w:szCs w:val="22"/>
                        </w:rPr>
                        <w:t xml:space="preserve">Account </w:t>
                      </w:r>
                      <w:r w:rsidRPr="0032445A">
                        <w:rPr>
                          <w:sz w:val="22"/>
                          <w:szCs w:val="22"/>
                        </w:rPr>
                        <w:t xml:space="preserve">Maven </w:t>
                      </w:r>
                      <w:bookmarkEnd w:id="74"/>
                      <w:r w:rsidR="009F23AE" w:rsidRPr="0032445A">
                        <w:rPr>
                          <w:sz w:val="22"/>
                          <w:szCs w:val="22"/>
                        </w:rPr>
                        <w:t>Dependance Example</w:t>
                      </w:r>
                      <w:bookmarkEnd w:id="75"/>
                      <w:bookmarkEnd w:id="76"/>
                      <w:bookmarkEnd w:id="77"/>
                    </w:p>
                  </w:txbxContent>
                </v:textbox>
                <w10:wrap type="square" anchorx="page"/>
              </v:shape>
            </w:pict>
          </mc:Fallback>
        </mc:AlternateContent>
      </w:r>
      <w:r w:rsidRPr="0032445A">
        <w:rPr>
          <w:rFonts w:eastAsia="Times"/>
        </w:rPr>
        <w:drawing>
          <wp:anchor distT="0" distB="0" distL="114300" distR="114300" simplePos="0" relativeHeight="251821056" behindDoc="0" locked="0" layoutInCell="1" allowOverlap="1" wp14:anchorId="35F4E496" wp14:editId="532A3254">
            <wp:simplePos x="0" y="0"/>
            <wp:positionH relativeFrom="margin">
              <wp:align>center</wp:align>
            </wp:positionH>
            <wp:positionV relativeFrom="margin">
              <wp:posOffset>4658995</wp:posOffset>
            </wp:positionV>
            <wp:extent cx="2990850" cy="3023870"/>
            <wp:effectExtent l="76200" t="76200" r="133350" b="138430"/>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4">
                      <a:extLst>
                        <a:ext uri="{28A0092B-C50C-407E-A947-70E740481C1C}">
                          <a14:useLocalDpi xmlns:a14="http://schemas.microsoft.com/office/drawing/2010/main" val="0"/>
                        </a:ext>
                      </a:extLst>
                    </a:blip>
                    <a:stretch>
                      <a:fillRect/>
                    </a:stretch>
                  </pic:blipFill>
                  <pic:spPr>
                    <a:xfrm>
                      <a:off x="0" y="0"/>
                      <a:ext cx="2990850" cy="3023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3474" w:rsidRPr="0032445A">
        <w:rPr>
          <w:rFonts w:eastAsia="Times"/>
        </w:rPr>
        <w:br w:type="page"/>
      </w:r>
    </w:p>
    <w:p w14:paraId="1B39E56C" w14:textId="77777777" w:rsidR="00EF4CF0" w:rsidRPr="0032445A" w:rsidRDefault="00EF4CF0" w:rsidP="00EF4CF0">
      <w:pPr>
        <w:pStyle w:val="Heading3"/>
        <w:rPr>
          <w:rFonts w:eastAsia="Times"/>
        </w:rPr>
      </w:pPr>
      <w:bookmarkStart w:id="78" w:name="_Toc205887335"/>
      <w:r w:rsidRPr="0032445A">
        <w:rPr>
          <w:rFonts w:eastAsia="Times"/>
          <w:lang w:eastAsia="de-DE"/>
        </w:rPr>
        <w:lastRenderedPageBreak/>
        <w:t>Entity</w:t>
      </w:r>
      <w:bookmarkEnd w:id="78"/>
    </w:p>
    <w:p w14:paraId="39AF0828" w14:textId="471F0B5B" w:rsidR="00EF4CF0" w:rsidRPr="0032445A" w:rsidRDefault="00EF4CF0" w:rsidP="00557168">
      <w:pPr>
        <w:pStyle w:val="Text"/>
      </w:pPr>
      <w:r w:rsidRPr="0032445A">
        <w:t>In this project, an entity is defined as a Java class that corresponds to a table 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 data</w:t>
      </w:r>
      <w:r w:rsidR="009932BF" w:rsidRPr="0032445A">
        <w:t xml:space="preserve"> As Show in Figure 8</w:t>
      </w:r>
      <w:r w:rsidRPr="0032445A">
        <w:t>.</w:t>
      </w:r>
    </w:p>
    <w:p w14:paraId="396FA1A4" w14:textId="117DA93A" w:rsidR="00EF4CF0" w:rsidRPr="0032445A" w:rsidRDefault="00EF4CF0" w:rsidP="00557168">
      <w:pPr>
        <w:pStyle w:val="Text"/>
      </w:pPr>
      <w:r w:rsidRPr="0032445A">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24EA9920" w14:textId="1CD1D1F1" w:rsidR="00EF4CF0" w:rsidRPr="0032445A" w:rsidRDefault="00EF4CF0" w:rsidP="00557168">
      <w:pPr>
        <w:pStyle w:val="Text"/>
      </w:pPr>
      <w:r w:rsidRPr="0032445A">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5701300C" w14:textId="21099562" w:rsidR="00EF4CF0" w:rsidRPr="0032445A" w:rsidRDefault="00EF4CF0" w:rsidP="00557168">
      <w:pPr>
        <w:pStyle w:val="Text"/>
      </w:pPr>
      <w:r w:rsidRPr="0032445A">
        <w:t xml:space="preserve">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application. </w:t>
      </w:r>
    </w:p>
    <w:p w14:paraId="639D2AE0" w14:textId="07B484FB" w:rsidR="00EF4CF0" w:rsidRPr="0032445A" w:rsidRDefault="00A1521F" w:rsidP="00EF4CF0">
      <w:pPr>
        <w:spacing w:after="0" w:line="240" w:lineRule="auto"/>
        <w:jc w:val="left"/>
      </w:pPr>
      <w:r w:rsidRPr="0032445A">
        <w:drawing>
          <wp:anchor distT="0" distB="0" distL="114300" distR="114300" simplePos="0" relativeHeight="251824128" behindDoc="0" locked="0" layoutInCell="1" allowOverlap="1" wp14:anchorId="6A35BBB5" wp14:editId="7C5F0D1B">
            <wp:simplePos x="0" y="0"/>
            <wp:positionH relativeFrom="margin">
              <wp:posOffset>1701165</wp:posOffset>
            </wp:positionH>
            <wp:positionV relativeFrom="margin">
              <wp:posOffset>4872990</wp:posOffset>
            </wp:positionV>
            <wp:extent cx="2133600" cy="3160395"/>
            <wp:effectExtent l="76200" t="76200" r="133350" b="13525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2133600" cy="3160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F82D082" w14:textId="2286C027" w:rsidR="00EF4CF0" w:rsidRPr="0032445A" w:rsidRDefault="00EF4CF0" w:rsidP="00EF4CF0">
      <w:pPr>
        <w:spacing w:after="0" w:line="240" w:lineRule="auto"/>
        <w:jc w:val="left"/>
      </w:pPr>
    </w:p>
    <w:p w14:paraId="7885CBBD" w14:textId="77777777" w:rsidR="00EF4CF0" w:rsidRPr="0032445A" w:rsidRDefault="00EF4CF0" w:rsidP="00EF4CF0">
      <w:pPr>
        <w:spacing w:after="0" w:line="240" w:lineRule="auto"/>
        <w:jc w:val="left"/>
      </w:pPr>
    </w:p>
    <w:p w14:paraId="3FE5FA8F" w14:textId="51A1905F" w:rsidR="00EF4CF0" w:rsidRPr="0032445A" w:rsidRDefault="00EF4CF0" w:rsidP="00EF4CF0">
      <w:pPr>
        <w:spacing w:after="0" w:line="240" w:lineRule="auto"/>
        <w:jc w:val="left"/>
      </w:pPr>
    </w:p>
    <w:p w14:paraId="74CA252D" w14:textId="1895FEB8" w:rsidR="00EF4CF0" w:rsidRPr="0032445A" w:rsidRDefault="00EF4CF0" w:rsidP="00EF4CF0">
      <w:pPr>
        <w:spacing w:after="0" w:line="240" w:lineRule="auto"/>
        <w:jc w:val="left"/>
      </w:pPr>
    </w:p>
    <w:p w14:paraId="0A011867" w14:textId="77777777" w:rsidR="00EF4CF0" w:rsidRPr="0032445A" w:rsidRDefault="00EF4CF0" w:rsidP="00EF4CF0">
      <w:pPr>
        <w:spacing w:after="0" w:line="240" w:lineRule="auto"/>
        <w:jc w:val="left"/>
      </w:pPr>
    </w:p>
    <w:p w14:paraId="6711CE01" w14:textId="77777777" w:rsidR="00EF4CF0" w:rsidRPr="0032445A" w:rsidRDefault="00EF4CF0" w:rsidP="00EF4CF0">
      <w:pPr>
        <w:spacing w:after="0" w:line="240" w:lineRule="auto"/>
        <w:jc w:val="left"/>
      </w:pPr>
    </w:p>
    <w:p w14:paraId="3118EB1C" w14:textId="77777777" w:rsidR="00EF4CF0" w:rsidRPr="0032445A" w:rsidRDefault="00EF4CF0" w:rsidP="00EF4CF0">
      <w:pPr>
        <w:spacing w:after="0" w:line="240" w:lineRule="auto"/>
        <w:jc w:val="left"/>
      </w:pPr>
    </w:p>
    <w:p w14:paraId="2400567C" w14:textId="77777777" w:rsidR="00EF4CF0" w:rsidRPr="0032445A" w:rsidRDefault="00EF4CF0" w:rsidP="00EF4CF0">
      <w:pPr>
        <w:spacing w:after="0" w:line="240" w:lineRule="auto"/>
        <w:jc w:val="left"/>
      </w:pPr>
    </w:p>
    <w:p w14:paraId="3C028733" w14:textId="77777777" w:rsidR="00EF4CF0" w:rsidRPr="0032445A" w:rsidRDefault="00EF4CF0" w:rsidP="00EF4CF0">
      <w:pPr>
        <w:spacing w:after="0" w:line="240" w:lineRule="auto"/>
        <w:jc w:val="left"/>
      </w:pPr>
    </w:p>
    <w:p w14:paraId="48097330" w14:textId="77777777" w:rsidR="00EF4CF0" w:rsidRPr="0032445A" w:rsidRDefault="00EF4CF0" w:rsidP="00EF4CF0">
      <w:pPr>
        <w:spacing w:after="0" w:line="240" w:lineRule="auto"/>
        <w:jc w:val="left"/>
      </w:pPr>
    </w:p>
    <w:p w14:paraId="2D94D31A" w14:textId="762D3F8F" w:rsidR="00EF4CF0" w:rsidRPr="0032445A" w:rsidRDefault="00EF4CF0" w:rsidP="00EF4CF0">
      <w:pPr>
        <w:spacing w:after="0" w:line="240" w:lineRule="auto"/>
        <w:jc w:val="left"/>
        <w:rPr>
          <w:rFonts w:eastAsia="Times"/>
          <w:b/>
          <w:bCs/>
          <w:color w:val="2E74B5" w:themeColor="accent1" w:themeShade="BF"/>
          <w:sz w:val="22"/>
          <w:szCs w:val="22"/>
          <w:lang w:eastAsia="de-DE"/>
        </w:rPr>
      </w:pPr>
      <w:r w:rsidRPr="0032445A">
        <mc:AlternateContent>
          <mc:Choice Requires="wps">
            <w:drawing>
              <wp:anchor distT="0" distB="0" distL="114300" distR="114300" simplePos="0" relativeHeight="251825152" behindDoc="0" locked="0" layoutInCell="1" allowOverlap="1" wp14:anchorId="41735E0B" wp14:editId="34CC7027">
                <wp:simplePos x="0" y="0"/>
                <wp:positionH relativeFrom="margin">
                  <wp:align>center</wp:align>
                </wp:positionH>
                <wp:positionV relativeFrom="paragraph">
                  <wp:posOffset>1450340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345FD2D8" w:rsidR="00EF4CF0" w:rsidRPr="0032445A" w:rsidRDefault="00EF4CF0" w:rsidP="00EF4CF0">
                            <w:pPr>
                              <w:pStyle w:val="Caption"/>
                              <w:rPr>
                                <w:rFonts w:eastAsia="Times"/>
                                <w:sz w:val="22"/>
                                <w:szCs w:val="22"/>
                                <w:lang w:eastAsia="de-DE"/>
                              </w:rPr>
                            </w:pPr>
                            <w:bookmarkStart w:id="79" w:name="_Toc204986500"/>
                            <w:bookmarkStart w:id="80" w:name="_Toc205321391"/>
                            <w:bookmarkStart w:id="81" w:name="_Toc205321851"/>
                            <w:bookmarkStart w:id="82" w:name="_Toc20588340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8</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Customer Class </w:t>
                            </w:r>
                            <w:r w:rsidRPr="0032445A">
                              <w:rPr>
                                <w:sz w:val="22"/>
                                <w:szCs w:val="22"/>
                              </w:rPr>
                              <w:t>Entity Example</w:t>
                            </w:r>
                            <w:bookmarkEnd w:id="79"/>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3" type="#_x0000_t202" style="position:absolute;margin-left:0;margin-top:114.2pt;width:241.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" stroked="f">
                <v:textbox style="mso-fit-shape-to-text:t" inset="0,0,0,0">
                  <w:txbxContent>
                    <w:p w14:paraId="39B621C2" w14:textId="345FD2D8" w:rsidR="00EF4CF0" w:rsidRPr="0032445A" w:rsidRDefault="00EF4CF0" w:rsidP="00EF4CF0">
                      <w:pPr>
                        <w:pStyle w:val="Caption"/>
                        <w:rPr>
                          <w:rFonts w:eastAsia="Times"/>
                          <w:sz w:val="22"/>
                          <w:szCs w:val="22"/>
                          <w:lang w:eastAsia="de-DE"/>
                        </w:rPr>
                      </w:pPr>
                      <w:bookmarkStart w:id="83" w:name="_Toc204986500"/>
                      <w:bookmarkStart w:id="84" w:name="_Toc205321391"/>
                      <w:bookmarkStart w:id="85" w:name="_Toc205321851"/>
                      <w:bookmarkStart w:id="86" w:name="_Toc20588340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8</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Customer Class </w:t>
                      </w:r>
                      <w:r w:rsidRPr="0032445A">
                        <w:rPr>
                          <w:sz w:val="22"/>
                          <w:szCs w:val="22"/>
                        </w:rPr>
                        <w:t>Entity Example</w:t>
                      </w:r>
                      <w:bookmarkEnd w:id="83"/>
                      <w:bookmarkEnd w:id="84"/>
                      <w:bookmarkEnd w:id="85"/>
                      <w:bookmarkEnd w:id="86"/>
                    </w:p>
                  </w:txbxContent>
                </v:textbox>
                <w10:wrap type="square" anchorx="margin"/>
              </v:shape>
            </w:pict>
          </mc:Fallback>
        </mc:AlternateContent>
      </w:r>
      <w:r w:rsidRPr="0032445A">
        <w:rPr>
          <w:rFonts w:eastAsia="Times"/>
          <w:b/>
          <w:bCs/>
          <w:color w:val="2E74B5" w:themeColor="accent1" w:themeShade="BF"/>
          <w:sz w:val="22"/>
          <w:szCs w:val="22"/>
          <w:lang w:eastAsia="de-DE"/>
        </w:rPr>
        <w:br w:type="page"/>
      </w:r>
    </w:p>
    <w:p w14:paraId="71C45037" w14:textId="258E55E3" w:rsidR="008B5679" w:rsidRPr="0032445A" w:rsidRDefault="005D00B4" w:rsidP="005D00B4">
      <w:pPr>
        <w:pStyle w:val="Heading3"/>
        <w:rPr>
          <w:rFonts w:eastAsia="Times"/>
        </w:rPr>
      </w:pPr>
      <w:bookmarkStart w:id="87" w:name="_Toc205887336"/>
      <w:r w:rsidRPr="0032445A">
        <w:rPr>
          <w:rFonts w:eastAsia="Times"/>
          <w:lang w:eastAsia="de-DE"/>
        </w:rPr>
        <w:lastRenderedPageBreak/>
        <w:t>Data Transfer Object</w:t>
      </w:r>
      <w:bookmarkEnd w:id="87"/>
    </w:p>
    <w:p w14:paraId="26AF7256" w14:textId="00F6B437" w:rsidR="0034731A" w:rsidRPr="0032445A" w:rsidRDefault="008B5679" w:rsidP="00557168">
      <w:pPr>
        <w:pStyle w:val="Text"/>
      </w:pPr>
      <w:r w:rsidRPr="0032445A">
        <w:t>A DTO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5BD15D09" w:rsidR="0034731A" w:rsidRPr="0032445A" w:rsidRDefault="0034731A" w:rsidP="00557168">
      <w:pPr>
        <w:pStyle w:val="Text"/>
      </w:pPr>
    </w:p>
    <w:p w14:paraId="58EB669D" w14:textId="1F30ED8D" w:rsidR="00F2224D" w:rsidRPr="0032445A" w:rsidRDefault="00C74B9B" w:rsidP="00557168">
      <w:pPr>
        <w:pStyle w:val="Text"/>
      </w:pPr>
      <w:r w:rsidRPr="0032445A">
        <w:t xml:space="preserve">Example: </w:t>
      </w:r>
      <w:r w:rsidR="00F2224D" w:rsidRPr="0032445A">
        <w:t xml:space="preserve">The </w:t>
      </w:r>
      <w:proofErr w:type="spellStart"/>
      <w:r w:rsidR="00F2224D" w:rsidRPr="0032445A">
        <w:t>CardsDto</w:t>
      </w:r>
      <w:proofErr w:type="spellEnd"/>
      <w:r w:rsidR="00F2224D" w:rsidRPr="0032445A">
        <w:t xml:space="preserve">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r w:rsidR="00F814E5" w:rsidRPr="0032445A">
        <w:t xml:space="preserve"> As Show in Figure 9</w:t>
      </w:r>
      <w:r w:rsidR="00F2224D" w:rsidRPr="0032445A">
        <w:t>.</w:t>
      </w:r>
    </w:p>
    <w:p w14:paraId="11DE954C" w14:textId="1F513A41" w:rsidR="00ED3169" w:rsidRPr="0032445A" w:rsidRDefault="00F814E5" w:rsidP="00C74B9B">
      <w:pPr>
        <w:spacing w:after="0" w:line="240" w:lineRule="auto"/>
        <w:jc w:val="left"/>
        <w:rPr>
          <w:rFonts w:eastAsia="Times"/>
          <w:sz w:val="22"/>
          <w:szCs w:val="22"/>
          <w:lang w:eastAsia="de-DE"/>
        </w:rPr>
      </w:pPr>
      <w:r w:rsidRPr="0032445A">
        <w:rPr>
          <w:rFonts w:eastAsia="Times"/>
        </w:rPr>
        <w:drawing>
          <wp:anchor distT="0" distB="0" distL="114300" distR="114300" simplePos="0" relativeHeight="251673600" behindDoc="0" locked="0" layoutInCell="1" allowOverlap="1" wp14:anchorId="2138018F" wp14:editId="74AA1EA4">
            <wp:simplePos x="0" y="0"/>
            <wp:positionH relativeFrom="page">
              <wp:align>center</wp:align>
            </wp:positionH>
            <wp:positionV relativeFrom="margin">
              <wp:posOffset>3893185</wp:posOffset>
            </wp:positionV>
            <wp:extent cx="4037965" cy="3827145"/>
            <wp:effectExtent l="76200" t="76200" r="133985" b="13525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7965" cy="382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650FF27" w14:textId="6508D7F2" w:rsidR="0096449C" w:rsidRPr="0032445A" w:rsidRDefault="0096449C" w:rsidP="00C74B9B">
      <w:pPr>
        <w:spacing w:after="0" w:line="240" w:lineRule="auto"/>
        <w:jc w:val="left"/>
        <w:rPr>
          <w:rFonts w:eastAsia="Times"/>
          <w:sz w:val="22"/>
          <w:szCs w:val="22"/>
          <w:lang w:eastAsia="de-DE"/>
        </w:rPr>
      </w:pPr>
    </w:p>
    <w:p w14:paraId="3FBF8CC1" w14:textId="177CF8D4" w:rsidR="000A0CF4" w:rsidRPr="0032445A" w:rsidRDefault="000A0CF4" w:rsidP="00C74B9B">
      <w:pPr>
        <w:spacing w:after="0" w:line="240" w:lineRule="auto"/>
        <w:jc w:val="left"/>
        <w:rPr>
          <w:rFonts w:eastAsia="Times"/>
          <w:sz w:val="22"/>
          <w:szCs w:val="22"/>
          <w:lang w:eastAsia="de-DE"/>
        </w:rPr>
      </w:pPr>
    </w:p>
    <w:p w14:paraId="2D1D097E" w14:textId="7FECC2EA" w:rsidR="00487D40" w:rsidRPr="0032445A" w:rsidRDefault="00487D40" w:rsidP="004C6E50">
      <w:pPr>
        <w:spacing w:after="0" w:line="240" w:lineRule="auto"/>
        <w:jc w:val="left"/>
        <w:rPr>
          <w:rFonts w:eastAsia="Times"/>
          <w:sz w:val="22"/>
          <w:szCs w:val="22"/>
          <w:lang w:eastAsia="de-DE"/>
        </w:rPr>
      </w:pPr>
    </w:p>
    <w:p w14:paraId="3D8AFC75" w14:textId="13765629" w:rsidR="00487D40" w:rsidRPr="0032445A" w:rsidRDefault="00487D40" w:rsidP="00ED3169">
      <w:pPr>
        <w:spacing w:after="0" w:line="240" w:lineRule="auto"/>
        <w:jc w:val="left"/>
        <w:rPr>
          <w:rFonts w:eastAsia="Times"/>
          <w:sz w:val="22"/>
          <w:szCs w:val="22"/>
          <w:lang w:eastAsia="de-DE"/>
        </w:rPr>
      </w:pPr>
    </w:p>
    <w:p w14:paraId="6A73D0C9" w14:textId="1243679A" w:rsidR="00487D40" w:rsidRPr="0032445A" w:rsidRDefault="00487D40" w:rsidP="00ED3169">
      <w:pPr>
        <w:spacing w:after="0" w:line="240" w:lineRule="auto"/>
        <w:jc w:val="left"/>
        <w:rPr>
          <w:rFonts w:eastAsia="Times"/>
          <w:sz w:val="22"/>
          <w:szCs w:val="22"/>
          <w:lang w:eastAsia="de-DE"/>
        </w:rPr>
      </w:pPr>
    </w:p>
    <w:p w14:paraId="47760459" w14:textId="77777777" w:rsidR="00F814E5" w:rsidRPr="0032445A" w:rsidRDefault="00F814E5" w:rsidP="00ED3169">
      <w:pPr>
        <w:spacing w:after="0" w:line="240" w:lineRule="auto"/>
        <w:jc w:val="left"/>
        <w:rPr>
          <w:rFonts w:eastAsia="Times"/>
          <w:sz w:val="22"/>
          <w:szCs w:val="22"/>
          <w:lang w:eastAsia="de-DE"/>
        </w:rPr>
      </w:pPr>
    </w:p>
    <w:p w14:paraId="7C825D1B" w14:textId="6E3A23A3" w:rsidR="00054539" w:rsidRPr="0032445A" w:rsidRDefault="004F60A2" w:rsidP="00ED3169">
      <w:pPr>
        <w:spacing w:after="0" w:line="240" w:lineRule="auto"/>
        <w:jc w:val="left"/>
        <w:rPr>
          <w:rFonts w:eastAsia="Times"/>
          <w:sz w:val="22"/>
          <w:szCs w:val="22"/>
          <w:lang w:eastAsia="de-DE"/>
        </w:rPr>
      </w:pPr>
      <w:r w:rsidRPr="0032445A">
        <mc:AlternateContent>
          <mc:Choice Requires="wps">
            <w:drawing>
              <wp:anchor distT="0" distB="0" distL="114300" distR="114300" simplePos="0" relativeHeight="251735040" behindDoc="0" locked="0" layoutInCell="1" allowOverlap="1" wp14:anchorId="6E5388B2" wp14:editId="5ADEA7A6">
                <wp:simplePos x="0" y="0"/>
                <wp:positionH relativeFrom="margin">
                  <wp:align>center</wp:align>
                </wp:positionH>
                <wp:positionV relativeFrom="paragraph">
                  <wp:posOffset>2952750</wp:posOffset>
                </wp:positionV>
                <wp:extent cx="2628900" cy="390525"/>
                <wp:effectExtent l="0" t="0" r="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628900" cy="390525"/>
                        </a:xfrm>
                        <a:prstGeom prst="rect">
                          <a:avLst/>
                        </a:prstGeom>
                        <a:solidFill>
                          <a:prstClr val="white"/>
                        </a:solidFill>
                        <a:ln>
                          <a:noFill/>
                        </a:ln>
                      </wps:spPr>
                      <wps:txbx>
                        <w:txbxContent>
                          <w:p w14:paraId="104E850C" w14:textId="088221F8" w:rsidR="0034731A" w:rsidRPr="0032445A" w:rsidRDefault="0034731A" w:rsidP="0034731A">
                            <w:pPr>
                              <w:pStyle w:val="Caption"/>
                              <w:rPr>
                                <w:rFonts w:eastAsia="Times"/>
                                <w:sz w:val="22"/>
                                <w:szCs w:val="22"/>
                              </w:rPr>
                            </w:pPr>
                            <w:bookmarkStart w:id="88" w:name="_Toc204986498"/>
                            <w:bookmarkStart w:id="89" w:name="_Toc205321392"/>
                            <w:bookmarkStart w:id="90" w:name="_Toc205321852"/>
                            <w:bookmarkStart w:id="91" w:name="_Toc20588340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9</w:t>
                            </w:r>
                            <w:r w:rsidRPr="0032445A">
                              <w:rPr>
                                <w:sz w:val="22"/>
                                <w:szCs w:val="22"/>
                              </w:rPr>
                              <w:fldChar w:fldCharType="end"/>
                            </w:r>
                            <w:r w:rsidRPr="0032445A">
                              <w:rPr>
                                <w:sz w:val="22"/>
                                <w:szCs w:val="22"/>
                              </w:rPr>
                              <w:t>: Data Transfer Object</w:t>
                            </w:r>
                            <w:bookmarkEnd w:id="88"/>
                            <w:r w:rsidR="003E25C1" w:rsidRPr="0032445A">
                              <w:rPr>
                                <w:sz w:val="22"/>
                                <w:szCs w:val="22"/>
                              </w:rPr>
                              <w:t xml:space="preserve"> Example</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4" type="#_x0000_t202" style="position:absolute;margin-left:0;margin-top:232.5pt;width:207pt;height:30.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" stroked="f">
                <v:textbox inset="0,0,0,0">
                  <w:txbxContent>
                    <w:p w14:paraId="104E850C" w14:textId="088221F8" w:rsidR="0034731A" w:rsidRPr="0032445A" w:rsidRDefault="0034731A" w:rsidP="0034731A">
                      <w:pPr>
                        <w:pStyle w:val="Caption"/>
                        <w:rPr>
                          <w:rFonts w:eastAsia="Times"/>
                          <w:sz w:val="22"/>
                          <w:szCs w:val="22"/>
                        </w:rPr>
                      </w:pPr>
                      <w:bookmarkStart w:id="92" w:name="_Toc204986498"/>
                      <w:bookmarkStart w:id="93" w:name="_Toc205321392"/>
                      <w:bookmarkStart w:id="94" w:name="_Toc205321852"/>
                      <w:bookmarkStart w:id="95" w:name="_Toc20588340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9</w:t>
                      </w:r>
                      <w:r w:rsidRPr="0032445A">
                        <w:rPr>
                          <w:sz w:val="22"/>
                          <w:szCs w:val="22"/>
                        </w:rPr>
                        <w:fldChar w:fldCharType="end"/>
                      </w:r>
                      <w:r w:rsidRPr="0032445A">
                        <w:rPr>
                          <w:sz w:val="22"/>
                          <w:szCs w:val="22"/>
                        </w:rPr>
                        <w:t>: Data Transfer Object</w:t>
                      </w:r>
                      <w:bookmarkEnd w:id="92"/>
                      <w:r w:rsidR="003E25C1" w:rsidRPr="0032445A">
                        <w:rPr>
                          <w:sz w:val="22"/>
                          <w:szCs w:val="22"/>
                        </w:rPr>
                        <w:t xml:space="preserve"> Example</w:t>
                      </w:r>
                      <w:bookmarkEnd w:id="93"/>
                      <w:bookmarkEnd w:id="94"/>
                      <w:bookmarkEnd w:id="95"/>
                    </w:p>
                  </w:txbxContent>
                </v:textbox>
                <w10:wrap type="square" anchorx="margin"/>
              </v:shape>
            </w:pict>
          </mc:Fallback>
        </mc:AlternateContent>
      </w:r>
    </w:p>
    <w:p w14:paraId="0CAE4234" w14:textId="2CEDDB5C" w:rsidR="00EF4CF0" w:rsidRPr="0032445A" w:rsidRDefault="00EF4CF0" w:rsidP="00EF4CF0">
      <w:pPr>
        <w:pStyle w:val="Heading3"/>
      </w:pPr>
      <w:bookmarkStart w:id="96" w:name="_Toc205887337"/>
      <w:r w:rsidRPr="0032445A">
        <w:rPr>
          <w:rFonts w:eastAsia="Times"/>
          <w:lang w:eastAsia="de-DE"/>
        </w:rPr>
        <w:lastRenderedPageBreak/>
        <w:t>Repository</w:t>
      </w:r>
      <w:bookmarkEnd w:id="96"/>
    </w:p>
    <w:p w14:paraId="425F2191" w14:textId="3134B99D" w:rsidR="00845F4E" w:rsidRPr="0032445A" w:rsidRDefault="00845F4E" w:rsidP="00557168">
      <w:pPr>
        <w:pStyle w:val="Text"/>
      </w:pPr>
      <w:r w:rsidRPr="0032445A">
        <w:t xml:space="preserve">In this project, a repository is defined as a Java interface that facilitates data access for entities, usually by extending </w:t>
      </w:r>
      <w:proofErr w:type="spellStart"/>
      <w:r w:rsidRPr="0032445A">
        <w:t>JpaRepository</w:t>
      </w:r>
      <w:proofErr w:type="spellEnd"/>
      <w:r w:rsidRPr="0032445A">
        <w:t xml:space="preserve"> from Spring Data JPA.</w:t>
      </w:r>
    </w:p>
    <w:p w14:paraId="118AD18C" w14:textId="379ACFBA" w:rsidR="00845F4E" w:rsidRPr="0032445A" w:rsidRDefault="00845F4E" w:rsidP="00557168">
      <w:pPr>
        <w:pStyle w:val="Text"/>
      </w:pPr>
      <w:r w:rsidRPr="0032445A">
        <w:t>Repositories serve to abstract the database layer, enabling the execution of CRUD operations (create, read, update, delete) on entities without the necessity of writing SQL queries.</w:t>
      </w:r>
    </w:p>
    <w:p w14:paraId="268A2C32" w14:textId="4553171E" w:rsidR="00233D61" w:rsidRPr="0032445A" w:rsidRDefault="00845F4E" w:rsidP="00557168">
      <w:pPr>
        <w:pStyle w:val="Text"/>
      </w:pPr>
      <w:r w:rsidRPr="0032445A">
        <w:t>The responsibilities of repositories include:</w:t>
      </w:r>
    </w:p>
    <w:p w14:paraId="5B5F35F5" w14:textId="77777777" w:rsidR="00845F4E" w:rsidRPr="0032445A" w:rsidRDefault="00845F4E" w:rsidP="00557168">
      <w:pPr>
        <w:pStyle w:val="Text"/>
        <w:numPr>
          <w:ilvl w:val="0"/>
          <w:numId w:val="67"/>
        </w:numPr>
      </w:pPr>
      <w:r w:rsidRPr="0032445A">
        <w:t>Interacting with the database to retrieve, save, update, or remove entity records.</w:t>
      </w:r>
    </w:p>
    <w:p w14:paraId="6EA5D74F" w14:textId="288EF7BB" w:rsidR="00845F4E" w:rsidRPr="0032445A" w:rsidRDefault="00845F4E" w:rsidP="00557168">
      <w:pPr>
        <w:pStyle w:val="Text"/>
        <w:numPr>
          <w:ilvl w:val="0"/>
          <w:numId w:val="67"/>
        </w:numPr>
      </w:pPr>
      <w:r w:rsidRPr="0032445A">
        <w:t>Providing custom query methods through method naming conventions.</w:t>
      </w:r>
    </w:p>
    <w:p w14:paraId="6B41F3B3" w14:textId="77777777" w:rsidR="00845F4E" w:rsidRPr="0032445A" w:rsidRDefault="00845F4E" w:rsidP="00557168">
      <w:pPr>
        <w:pStyle w:val="Text"/>
        <w:numPr>
          <w:ilvl w:val="0"/>
          <w:numId w:val="67"/>
        </w:numPr>
      </w:pPr>
      <w:r w:rsidRPr="0032445A">
        <w:t>Supporting pagination, sorting, and complex queries.</w:t>
      </w:r>
    </w:p>
    <w:p w14:paraId="117CF769" w14:textId="6952C317" w:rsidR="00845F4E" w:rsidRPr="0032445A" w:rsidRDefault="00845F4E" w:rsidP="00557168">
      <w:pPr>
        <w:pStyle w:val="Text"/>
        <w:numPr>
          <w:ilvl w:val="0"/>
          <w:numId w:val="67"/>
        </w:numPr>
      </w:pPr>
      <w:r w:rsidRPr="0032445A">
        <w:t>This methodology fosters a clear distinction between business logic and data access, thereby enhancing the maintainability and testability of the codebase.</w:t>
      </w:r>
    </w:p>
    <w:p w14:paraId="564AFA21" w14:textId="47D99960" w:rsidR="00EF4CF0" w:rsidRPr="0032445A" w:rsidRDefault="00B83885" w:rsidP="00557168">
      <w:pPr>
        <w:pStyle w:val="Text"/>
        <w:numPr>
          <w:ilvl w:val="0"/>
          <w:numId w:val="67"/>
        </w:numPr>
      </w:pPr>
      <w:r w:rsidRPr="0032445A">
        <w:drawing>
          <wp:anchor distT="0" distB="0" distL="114300" distR="114300" simplePos="0" relativeHeight="252000256" behindDoc="0" locked="0" layoutInCell="1" allowOverlap="1" wp14:anchorId="7A78C2B3" wp14:editId="75F75CAC">
            <wp:simplePos x="0" y="0"/>
            <wp:positionH relativeFrom="page">
              <wp:posOffset>1390650</wp:posOffset>
            </wp:positionH>
            <wp:positionV relativeFrom="margin">
              <wp:posOffset>5021580</wp:posOffset>
            </wp:positionV>
            <wp:extent cx="4954270" cy="2159635"/>
            <wp:effectExtent l="76200" t="76200" r="132080" b="126365"/>
            <wp:wrapSquare wrapText="bothSides"/>
            <wp:docPr id="12903415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41564" name="Picture 1" descr="A computer screen shot of a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954270" cy="215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431B" w:rsidRPr="0032445A">
        <w:t>They</w:t>
      </w:r>
      <w:r w:rsidR="00EF4CF0" w:rsidRPr="0032445A">
        <w:t xml:space="preserve"> </w:t>
      </w:r>
      <w:r w:rsidR="00845F4E" w:rsidRPr="0032445A">
        <w:t>define</w:t>
      </w:r>
      <w:r w:rsidR="00EF4CF0" w:rsidRPr="0032445A">
        <w:t xml:space="preserve"> the contract for account-related operations in the application. It specifies methods for creating, fetching, updating, and deleting accounts, as well as updating account status. Implementations of this interface provide the business logic for managing account data, ensuring a clear separation between the service layer and other layers (such as controllers or repositories). This promotes modularity, testability, and maintainability in the codebase</w:t>
      </w:r>
      <w:r w:rsidR="008A692A" w:rsidRPr="0032445A">
        <w:t xml:space="preserve"> As Show in Figure 10</w:t>
      </w:r>
      <w:r w:rsidR="00EF4CF0" w:rsidRPr="0032445A">
        <w:t>.</w:t>
      </w:r>
    </w:p>
    <w:p w14:paraId="156AA7DF" w14:textId="63CCEE29" w:rsidR="00EF4CF0" w:rsidRPr="0032445A" w:rsidRDefault="00EF4CF0" w:rsidP="00EF4CF0">
      <w:pPr>
        <w:spacing w:after="0" w:line="240" w:lineRule="auto"/>
        <w:jc w:val="left"/>
      </w:pPr>
    </w:p>
    <w:p w14:paraId="37B6CE5C" w14:textId="5482C804" w:rsidR="00EF4CF0" w:rsidRPr="0032445A" w:rsidRDefault="00233D61" w:rsidP="00EF4CF0">
      <w:pPr>
        <w:spacing w:after="0" w:line="240" w:lineRule="auto"/>
        <w:jc w:val="left"/>
      </w:pPr>
      <w:r w:rsidRPr="0032445A">
        <mc:AlternateContent>
          <mc:Choice Requires="wps">
            <w:drawing>
              <wp:anchor distT="0" distB="0" distL="114300" distR="114300" simplePos="0" relativeHeight="251838464" behindDoc="0" locked="0" layoutInCell="1" allowOverlap="1" wp14:anchorId="2CAA8F2F" wp14:editId="74049861">
                <wp:simplePos x="0" y="0"/>
                <wp:positionH relativeFrom="page">
                  <wp:align>center</wp:align>
                </wp:positionH>
                <wp:positionV relativeFrom="paragraph">
                  <wp:posOffset>8890</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13FE56E3" w:rsidR="00EF4CF0" w:rsidRPr="0032445A" w:rsidRDefault="00EF4CF0" w:rsidP="00EF4CF0">
                            <w:pPr>
                              <w:pStyle w:val="Caption"/>
                              <w:rPr>
                                <w:sz w:val="22"/>
                                <w:szCs w:val="22"/>
                              </w:rPr>
                            </w:pPr>
                            <w:bookmarkStart w:id="97" w:name="_Toc204986501"/>
                            <w:bookmarkStart w:id="98" w:name="_Toc205321393"/>
                            <w:bookmarkStart w:id="99" w:name="_Toc205321853"/>
                            <w:bookmarkStart w:id="100" w:name="_Toc20588340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10</w:t>
                            </w:r>
                            <w:r w:rsidRPr="0032445A">
                              <w:rPr>
                                <w:sz w:val="22"/>
                                <w:szCs w:val="22"/>
                              </w:rPr>
                              <w:fldChar w:fldCharType="end"/>
                            </w:r>
                            <w:r w:rsidRPr="0032445A">
                              <w:rPr>
                                <w:sz w:val="22"/>
                                <w:szCs w:val="22"/>
                              </w:rPr>
                              <w:t xml:space="preserve">: </w:t>
                            </w:r>
                            <w:r w:rsidR="005F431B" w:rsidRPr="0032445A">
                              <w:rPr>
                                <w:sz w:val="22"/>
                                <w:szCs w:val="22"/>
                              </w:rPr>
                              <w:t>Account</w:t>
                            </w:r>
                            <w:r w:rsidRPr="0032445A">
                              <w:rPr>
                                <w:sz w:val="22"/>
                                <w:szCs w:val="22"/>
                              </w:rPr>
                              <w:t xml:space="preserve"> Repository Example</w:t>
                            </w:r>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5" type="#_x0000_t202" style="position:absolute;margin-left:0;margin-top:.7pt;width:198.75pt;height:.05pt;z-index:251838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8E7Gw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v5hNl9wJil2834R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" stroked="f">
                <v:textbox style="mso-fit-shape-to-text:t" inset="0,0,0,0">
                  <w:txbxContent>
                    <w:p w14:paraId="17CAF0B9" w14:textId="13FE56E3" w:rsidR="00EF4CF0" w:rsidRPr="0032445A" w:rsidRDefault="00EF4CF0" w:rsidP="00EF4CF0">
                      <w:pPr>
                        <w:pStyle w:val="Caption"/>
                        <w:rPr>
                          <w:sz w:val="22"/>
                          <w:szCs w:val="22"/>
                        </w:rPr>
                      </w:pPr>
                      <w:bookmarkStart w:id="101" w:name="_Toc204986501"/>
                      <w:bookmarkStart w:id="102" w:name="_Toc205321393"/>
                      <w:bookmarkStart w:id="103" w:name="_Toc205321853"/>
                      <w:bookmarkStart w:id="104" w:name="_Toc20588340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10</w:t>
                      </w:r>
                      <w:r w:rsidRPr="0032445A">
                        <w:rPr>
                          <w:sz w:val="22"/>
                          <w:szCs w:val="22"/>
                        </w:rPr>
                        <w:fldChar w:fldCharType="end"/>
                      </w:r>
                      <w:r w:rsidRPr="0032445A">
                        <w:rPr>
                          <w:sz w:val="22"/>
                          <w:szCs w:val="22"/>
                        </w:rPr>
                        <w:t xml:space="preserve">: </w:t>
                      </w:r>
                      <w:r w:rsidR="005F431B" w:rsidRPr="0032445A">
                        <w:rPr>
                          <w:sz w:val="22"/>
                          <w:szCs w:val="22"/>
                        </w:rPr>
                        <w:t>Account</w:t>
                      </w:r>
                      <w:r w:rsidRPr="0032445A">
                        <w:rPr>
                          <w:sz w:val="22"/>
                          <w:szCs w:val="22"/>
                        </w:rPr>
                        <w:t xml:space="preserve"> Repository Example</w:t>
                      </w:r>
                      <w:bookmarkEnd w:id="101"/>
                      <w:bookmarkEnd w:id="102"/>
                      <w:bookmarkEnd w:id="103"/>
                      <w:bookmarkEnd w:id="104"/>
                    </w:p>
                  </w:txbxContent>
                </v:textbox>
                <w10:wrap type="square" anchorx="page"/>
              </v:shape>
            </w:pict>
          </mc:Fallback>
        </mc:AlternateContent>
      </w:r>
    </w:p>
    <w:p w14:paraId="53E48997" w14:textId="793954DE" w:rsidR="00EF4CF0" w:rsidRPr="0032445A" w:rsidRDefault="00EF4CF0" w:rsidP="00FE13D3">
      <w:pPr>
        <w:spacing w:after="0" w:line="240" w:lineRule="auto"/>
        <w:jc w:val="left"/>
        <w:rPr>
          <w:rFonts w:eastAsia="Times"/>
        </w:rPr>
      </w:pPr>
      <w:r w:rsidRPr="0032445A">
        <w:rPr>
          <w:rFonts w:eastAsia="Times"/>
        </w:rPr>
        <w:br w:type="page"/>
      </w:r>
    </w:p>
    <w:p w14:paraId="78166038" w14:textId="00C6467F" w:rsidR="002247E1" w:rsidRPr="0032445A" w:rsidRDefault="002247E1" w:rsidP="002247E1">
      <w:pPr>
        <w:pStyle w:val="Heading3"/>
        <w:rPr>
          <w:rFonts w:eastAsia="Times"/>
        </w:rPr>
      </w:pPr>
      <w:bookmarkStart w:id="105" w:name="_Toc205887338"/>
      <w:r w:rsidRPr="0032445A">
        <w:rPr>
          <w:rFonts w:eastAsia="Times"/>
        </w:rPr>
        <w:lastRenderedPageBreak/>
        <w:t>Controller</w:t>
      </w:r>
      <w:bookmarkEnd w:id="105"/>
      <w:r w:rsidRPr="0032445A">
        <w:rPr>
          <w:rFonts w:eastAsia="Times"/>
        </w:rPr>
        <w:t xml:space="preserve"> </w:t>
      </w:r>
    </w:p>
    <w:p w14:paraId="0D763E41" w14:textId="54B684D2" w:rsidR="002247E1" w:rsidRPr="0032445A" w:rsidRDefault="002247E1" w:rsidP="00557168">
      <w:pPr>
        <w:pStyle w:val="Text"/>
      </w:pPr>
      <w:r w:rsidRPr="0032445A">
        <w:t xml:space="preserve">In a Spring Boot application, the controller functions as a fundamental element of the web layer, tasked with managing incoming HTTP requests, processing them (often by delegating responsibilities to service classes), and delivering suitable HTTP responses. Controllers are marked </w:t>
      </w:r>
      <w:proofErr w:type="gramStart"/>
      <w:r w:rsidRPr="0032445A">
        <w:t>with @</w:t>
      </w:r>
      <w:proofErr w:type="gramEnd"/>
      <w:r w:rsidRPr="0032445A">
        <w:t xml:space="preserve">RestController </w:t>
      </w:r>
      <w:proofErr w:type="gramStart"/>
      <w:r w:rsidRPr="0032445A">
        <w:t>or @</w:t>
      </w:r>
      <w:proofErr w:type="gramEnd"/>
      <w:r w:rsidRPr="0032445A">
        <w:t xml:space="preserve">Controller and establish request mappings through annotations such </w:t>
      </w:r>
      <w:proofErr w:type="gramStart"/>
      <w:r w:rsidRPr="0032445A">
        <w:t>as @GetMapping, @PostMapping, @</w:t>
      </w:r>
      <w:proofErr w:type="gramEnd"/>
      <w:r w:rsidRPr="0032445A">
        <w:t xml:space="preserve">PutMapping, </w:t>
      </w:r>
      <w:proofErr w:type="gramStart"/>
      <w:r w:rsidRPr="0032445A">
        <w:t>and @</w:t>
      </w:r>
      <w:proofErr w:type="gramEnd"/>
      <w:r w:rsidRPr="0032445A">
        <w:t>DeleteMapping</w:t>
      </w:r>
      <w:r w:rsidR="00F567D0" w:rsidRPr="0032445A">
        <w:t xml:space="preserve"> as Show in Figure 11</w:t>
      </w:r>
      <w:r w:rsidRPr="0032445A">
        <w:t>.</w:t>
      </w:r>
    </w:p>
    <w:p w14:paraId="5932C480" w14:textId="440B81B6" w:rsidR="00FE13D3" w:rsidRPr="0032445A" w:rsidRDefault="002247E1" w:rsidP="00557168">
      <w:pPr>
        <w:pStyle w:val="Text"/>
      </w:pPr>
      <w:r w:rsidRPr="0032445A">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69A7DBD9" w14:textId="7EABCEE7" w:rsidR="002247E1" w:rsidRPr="0032445A" w:rsidRDefault="00AC100C" w:rsidP="00557168">
      <w:pPr>
        <w:pStyle w:val="Text"/>
      </w:pPr>
      <w:r w:rsidRPr="0032445A">
        <mc:AlternateContent>
          <mc:Choice Requires="wps">
            <w:drawing>
              <wp:anchor distT="0" distB="0" distL="114300" distR="114300" simplePos="0" relativeHeight="251851776" behindDoc="0" locked="0" layoutInCell="1" allowOverlap="1" wp14:anchorId="54B1697A" wp14:editId="202D7D44">
                <wp:simplePos x="0" y="0"/>
                <wp:positionH relativeFrom="margin">
                  <wp:align>center</wp:align>
                </wp:positionH>
                <wp:positionV relativeFrom="paragraph">
                  <wp:posOffset>5172710</wp:posOffset>
                </wp:positionV>
                <wp:extent cx="3667125" cy="635"/>
                <wp:effectExtent l="0" t="0" r="9525"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2688B026" w:rsidR="008B767F" w:rsidRPr="0032445A" w:rsidRDefault="008B767F" w:rsidP="008B767F">
                            <w:pPr>
                              <w:pStyle w:val="Caption"/>
                              <w:rPr>
                                <w:rFonts w:eastAsia="Times"/>
                                <w:sz w:val="22"/>
                                <w:szCs w:val="22"/>
                              </w:rPr>
                            </w:pPr>
                            <w:bookmarkStart w:id="106" w:name="_Toc20588340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11</w:t>
                            </w:r>
                            <w:r w:rsidRPr="0032445A">
                              <w:rPr>
                                <w:sz w:val="22"/>
                                <w:szCs w:val="22"/>
                              </w:rPr>
                              <w:fldChar w:fldCharType="end"/>
                            </w:r>
                            <w:r w:rsidRPr="0032445A">
                              <w:rPr>
                                <w:sz w:val="22"/>
                                <w:szCs w:val="22"/>
                              </w:rPr>
                              <w:t>: Account Controller Class Example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36" type="#_x0000_t202" style="position:absolute;left:0;text-align:left;margin-left:0;margin-top:407.3pt;width:288.75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On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LjbH7LmaTY4uY2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" stroked="f">
                <v:textbox style="mso-fit-shape-to-text:t" inset="0,0,0,0">
                  <w:txbxContent>
                    <w:p w14:paraId="61025D35" w14:textId="2688B026" w:rsidR="008B767F" w:rsidRPr="0032445A" w:rsidRDefault="008B767F" w:rsidP="008B767F">
                      <w:pPr>
                        <w:pStyle w:val="Caption"/>
                        <w:rPr>
                          <w:rFonts w:eastAsia="Times"/>
                          <w:sz w:val="22"/>
                          <w:szCs w:val="22"/>
                        </w:rPr>
                      </w:pPr>
                      <w:bookmarkStart w:id="107" w:name="_Toc20588340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11</w:t>
                      </w:r>
                      <w:r w:rsidRPr="0032445A">
                        <w:rPr>
                          <w:sz w:val="22"/>
                          <w:szCs w:val="22"/>
                        </w:rPr>
                        <w:fldChar w:fldCharType="end"/>
                      </w:r>
                      <w:r w:rsidRPr="0032445A">
                        <w:rPr>
                          <w:sz w:val="22"/>
                          <w:szCs w:val="22"/>
                        </w:rPr>
                        <w:t>: Account Controller Class Example</w:t>
                      </w:r>
                      <w:bookmarkEnd w:id="107"/>
                    </w:p>
                  </w:txbxContent>
                </v:textbox>
                <w10:wrap type="square" anchorx="margin"/>
              </v:shape>
            </w:pict>
          </mc:Fallback>
        </mc:AlternateContent>
      </w:r>
      <w:r w:rsidRPr="0032445A">
        <w:drawing>
          <wp:anchor distT="0" distB="0" distL="114300" distR="114300" simplePos="0" relativeHeight="251849728" behindDoc="0" locked="0" layoutInCell="1" allowOverlap="1" wp14:anchorId="166B1DD8" wp14:editId="4AFA791C">
            <wp:simplePos x="0" y="0"/>
            <wp:positionH relativeFrom="margin">
              <wp:align>center</wp:align>
            </wp:positionH>
            <wp:positionV relativeFrom="bottomMargin">
              <wp:posOffset>-3820160</wp:posOffset>
            </wp:positionV>
            <wp:extent cx="3352800" cy="3356610"/>
            <wp:effectExtent l="76200" t="76200" r="133350" b="129540"/>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352800" cy="335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247E1" w:rsidRPr="0032445A">
        <w:t xml:space="preserve">The </w:t>
      </w:r>
      <w:r w:rsidR="00F567D0" w:rsidRPr="0032445A">
        <w:t>Accounts Controller</w:t>
      </w:r>
      <w:r w:rsidR="002247E1" w:rsidRPr="0032445A">
        <w:t xml:space="preserve"> in </w:t>
      </w:r>
      <w:proofErr w:type="spellStart"/>
      <w:r w:rsidR="002247E1" w:rsidRPr="0032445A">
        <w:t>fh_</w:t>
      </w:r>
      <w:proofErr w:type="gramStart"/>
      <w:r w:rsidR="002247E1" w:rsidRPr="0032445A">
        <w:t>campuswien.banking</w:t>
      </w:r>
      <w:proofErr w:type="gramEnd"/>
      <w:r w:rsidR="002247E1" w:rsidRPr="0032445A">
        <w:t>_</w:t>
      </w:r>
      <w:proofErr w:type="gramStart"/>
      <w:r w:rsidR="002247E1" w:rsidRPr="0032445A">
        <w:t>applications.accounts</w:t>
      </w:r>
      <w:proofErr w:type="gramEnd"/>
      <w:r w:rsidR="002247E1" w:rsidRPr="0032445A">
        <w:t>.controller</w:t>
      </w:r>
      <w:proofErr w:type="spellEnd"/>
      <w:r w:rsidR="002247E1" w:rsidRPr="0032445A">
        <w:t xml:space="preserve"> exposes REST APIs for managing account-related operations.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247E1" w:rsidRPr="0032445A">
        <w:br w:type="page"/>
      </w:r>
    </w:p>
    <w:p w14:paraId="5C338B99" w14:textId="41ED41BF" w:rsidR="004F60A2" w:rsidRPr="0032445A" w:rsidRDefault="004F60A2" w:rsidP="004F60A2">
      <w:pPr>
        <w:pStyle w:val="Heading3"/>
        <w:rPr>
          <w:rFonts w:eastAsia="Times"/>
          <w:lang w:eastAsia="de-DE"/>
        </w:rPr>
      </w:pPr>
      <w:bookmarkStart w:id="108" w:name="_Toc205887339"/>
      <w:r w:rsidRPr="0032445A">
        <w:rPr>
          <w:rFonts w:eastAsia="Times"/>
          <w:lang w:eastAsia="de-DE"/>
        </w:rPr>
        <w:lastRenderedPageBreak/>
        <w:t>Exception</w:t>
      </w:r>
      <w:r w:rsidR="000F7D86" w:rsidRPr="0032445A">
        <w:rPr>
          <w:rFonts w:eastAsia="Times"/>
          <w:lang w:eastAsia="de-DE"/>
        </w:rPr>
        <w:t>s</w:t>
      </w:r>
      <w:r w:rsidRPr="0032445A">
        <w:rPr>
          <w:rFonts w:eastAsia="Times"/>
          <w:lang w:eastAsia="de-DE"/>
        </w:rPr>
        <w:t xml:space="preserve"> </w:t>
      </w:r>
      <w:r w:rsidR="0049095C" w:rsidRPr="0032445A">
        <w:rPr>
          <w:rFonts w:eastAsia="Times"/>
          <w:lang w:eastAsia="de-DE"/>
        </w:rPr>
        <w:t>Handler</w:t>
      </w:r>
      <w:bookmarkEnd w:id="108"/>
    </w:p>
    <w:p w14:paraId="18AFBF70" w14:textId="0CEA1061" w:rsidR="00ED3169" w:rsidRPr="0032445A" w:rsidRDefault="00ED3169" w:rsidP="00557168">
      <w:pPr>
        <w:pStyle w:val="Text"/>
      </w:pPr>
      <w:r w:rsidRPr="0032445A">
        <w:t>The purpose of the is to centralize and manage exception handling for the accounts microservice. It contains custom exception classes and a global exception handler to: Define specific exceptions for business errors (e.g., customer already exists, resource not found).</w:t>
      </w:r>
    </w:p>
    <w:p w14:paraId="29E0E596" w14:textId="66BFE76E" w:rsidR="00DC1930" w:rsidRPr="0032445A" w:rsidRDefault="00ED3169" w:rsidP="00557168">
      <w:pPr>
        <w:pStyle w:val="Text"/>
      </w:pPr>
      <w:r w:rsidRPr="0032445A">
        <w:t>Intercept and handle exceptions thrown during request processing.</w:t>
      </w:r>
    </w:p>
    <w:p w14:paraId="4F643BFF" w14:textId="1943CD0D" w:rsidR="00DC1930" w:rsidRPr="0032445A" w:rsidRDefault="000F7D86" w:rsidP="00557168">
      <w:pPr>
        <w:pStyle w:val="Text"/>
      </w:pPr>
      <w:r w:rsidRPr="0032445A">
        <w:t xml:space="preserve">In </w:t>
      </w:r>
      <w:proofErr w:type="spellStart"/>
      <w:r w:rsidR="004F60A2" w:rsidRPr="0032445A">
        <w:t>fh_</w:t>
      </w:r>
      <w:proofErr w:type="gramStart"/>
      <w:r w:rsidR="004F60A2" w:rsidRPr="0032445A">
        <w:t>campuswien.banking</w:t>
      </w:r>
      <w:proofErr w:type="gramEnd"/>
      <w:r w:rsidR="004F60A2" w:rsidRPr="0032445A">
        <w:t>_</w:t>
      </w:r>
      <w:proofErr w:type="gramStart"/>
      <w:r w:rsidR="004F60A2" w:rsidRPr="0032445A">
        <w:t>applications.accounts</w:t>
      </w:r>
      <w:proofErr w:type="gramEnd"/>
      <w:r w:rsidR="004F60A2" w:rsidRPr="0032445A">
        <w:t>.exception</w:t>
      </w:r>
      <w:proofErr w:type="spellEnd"/>
      <w:r w:rsidR="004F60A2" w:rsidRPr="0032445A">
        <w:t xml:space="preserve"> package</w:t>
      </w:r>
      <w:r w:rsidR="005962E6" w:rsidRPr="0032445A">
        <w:t xml:space="preserve"> as Show in Figure 12</w:t>
      </w:r>
      <w:r w:rsidR="004F60A2" w:rsidRPr="0032445A">
        <w:t xml:space="preserve">, serves as a centralized component for exception handling within your Spring Boot application. It is annotated </w:t>
      </w:r>
      <w:r w:rsidRPr="0032445A">
        <w:t xml:space="preserve">with </w:t>
      </w:r>
      <w:proofErr w:type="spellStart"/>
      <w:r w:rsidR="004F60A2" w:rsidRPr="0032445A">
        <w:t>ControllerAdvice</w:t>
      </w:r>
      <w:proofErr w:type="spellEnd"/>
      <w:r w:rsidR="004F60A2" w:rsidRPr="0032445A">
        <w:t xml:space="preserve">, allowing it to intercept exceptions raised by controllers and deliver custom responses, thereby enhancing error reporting and the overall client experience. Key features: Validation Error Handling: This feature overrides the </w:t>
      </w:r>
      <w:proofErr w:type="spellStart"/>
      <w:r w:rsidR="004F60A2" w:rsidRPr="0032445A">
        <w:t>handleMethodArgumentNotValid</w:t>
      </w:r>
      <w:proofErr w:type="spellEnd"/>
      <w:r w:rsidR="004F60A2" w:rsidRPr="0032445A">
        <w:t xml:space="preserve"> method to capture validation errors (such as invalid request bodies) and returns a map </w:t>
      </w:r>
      <w:r w:rsidR="00DC1930" w:rsidRPr="0032445A">
        <w:t>detailing field error</w:t>
      </w:r>
      <w:r w:rsidR="004F60A2" w:rsidRPr="0032445A">
        <w:t xml:space="preserve"> along with a 400 Bad Request status. Global Exception Handling: The </w:t>
      </w:r>
      <w:proofErr w:type="spellStart"/>
      <w:r w:rsidR="004F60A2" w:rsidRPr="0032445A">
        <w:t>handleGlobalException</w:t>
      </w:r>
      <w:proofErr w:type="spellEnd"/>
      <w:r w:rsidR="004F60A2" w:rsidRPr="0032445A">
        <w:t xml:space="preserve"> method is designed to catch all unhandled exceptions, providing a structured error response accompanied by a 500 Internal Server Error status. Custom Exception Handling: There are specific handlers for </w:t>
      </w:r>
      <w:proofErr w:type="spellStart"/>
      <w:r w:rsidR="004F60A2" w:rsidRPr="0032445A">
        <w:t>CustomerAlreadyExistsException</w:t>
      </w:r>
      <w:proofErr w:type="spellEnd"/>
      <w:r w:rsidR="004F60A2" w:rsidRPr="0032445A">
        <w:t xml:space="preserve"> and </w:t>
      </w:r>
      <w:proofErr w:type="spellStart"/>
      <w:r w:rsidR="004F60A2" w:rsidRPr="0032445A">
        <w:t>ResourceNotFoundException</w:t>
      </w:r>
      <w:proofErr w:type="spellEnd"/>
      <w:r w:rsidR="004F60A2" w:rsidRPr="0032445A">
        <w:t xml:space="preserve"> that return meaningful error messages along with the appropriate HTTP status codes (400 and 404). </w:t>
      </w:r>
    </w:p>
    <w:p w14:paraId="6CCC4ED4" w14:textId="0B74FBB1" w:rsidR="004F60A2" w:rsidRPr="0032445A" w:rsidRDefault="004F60A2" w:rsidP="00557168">
      <w:pPr>
        <w:pStyle w:val="Text"/>
      </w:pPr>
      <w:r w:rsidRPr="0032445A">
        <w:t>Benefits: Ensures uniform error responses throughout the application. Enhances maintainability by consolidating exception logic. Improves API usability by offering clear and structured error messages to clients.</w:t>
      </w:r>
    </w:p>
    <w:p w14:paraId="1D122068" w14:textId="769D6025" w:rsidR="00ED3169" w:rsidRPr="0032445A" w:rsidRDefault="000F7D86" w:rsidP="004A27CA">
      <w:pPr>
        <w:spacing w:after="0" w:line="240" w:lineRule="auto"/>
        <w:jc w:val="left"/>
        <w:rPr>
          <w:rFonts w:eastAsia="Times"/>
          <w:sz w:val="22"/>
          <w:szCs w:val="22"/>
          <w:lang w:eastAsia="de-DE"/>
        </w:rPr>
      </w:pPr>
      <w:r w:rsidRPr="0032445A">
        <w:rPr>
          <w:rFonts w:eastAsia="Times"/>
        </w:rPr>
        <w:drawing>
          <wp:anchor distT="0" distB="0" distL="114300" distR="114300" simplePos="0" relativeHeight="251676672" behindDoc="0" locked="0" layoutInCell="1" allowOverlap="1" wp14:anchorId="06CEC27A" wp14:editId="699A3FF1">
            <wp:simplePos x="0" y="0"/>
            <wp:positionH relativeFrom="margin">
              <wp:align>center</wp:align>
            </wp:positionH>
            <wp:positionV relativeFrom="margin">
              <wp:posOffset>5434965</wp:posOffset>
            </wp:positionV>
            <wp:extent cx="3519170" cy="2532380"/>
            <wp:effectExtent l="76200" t="76200" r="138430" b="134620"/>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19170" cy="253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B71FD56" w14:textId="410F8B28" w:rsidR="00ED3169" w:rsidRPr="0032445A" w:rsidRDefault="00ED3169" w:rsidP="00ED3169">
      <w:pPr>
        <w:spacing w:after="0" w:line="240" w:lineRule="auto"/>
        <w:jc w:val="left"/>
        <w:rPr>
          <w:rFonts w:eastAsia="Times"/>
        </w:rPr>
      </w:pPr>
    </w:p>
    <w:p w14:paraId="3F10B7FD" w14:textId="06A4AD6A" w:rsidR="00ED3169" w:rsidRPr="0032445A" w:rsidRDefault="008B767F" w:rsidP="00ED3169">
      <w:pPr>
        <w:spacing w:after="0" w:line="240" w:lineRule="auto"/>
        <w:jc w:val="left"/>
        <w:rPr>
          <w:rFonts w:eastAsia="Times"/>
        </w:rPr>
      </w:pPr>
      <w:r w:rsidRPr="0032445A">
        <mc:AlternateContent>
          <mc:Choice Requires="wps">
            <w:drawing>
              <wp:anchor distT="0" distB="0" distL="114300" distR="114300" simplePos="0" relativeHeight="251853824" behindDoc="0" locked="0" layoutInCell="1" allowOverlap="1" wp14:anchorId="32F37970" wp14:editId="60710F36">
                <wp:simplePos x="0" y="0"/>
                <wp:positionH relativeFrom="margin">
                  <wp:align>center</wp:align>
                </wp:positionH>
                <wp:positionV relativeFrom="paragraph">
                  <wp:posOffset>2360295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5DB1C269" w:rsidR="008B767F" w:rsidRPr="0032445A" w:rsidRDefault="008B767F" w:rsidP="008B767F">
                            <w:pPr>
                              <w:pStyle w:val="Caption"/>
                              <w:rPr>
                                <w:rFonts w:eastAsia="Times"/>
                                <w:sz w:val="22"/>
                                <w:szCs w:val="22"/>
                              </w:rPr>
                            </w:pPr>
                            <w:bookmarkStart w:id="109" w:name="_Toc20588341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12</w:t>
                            </w:r>
                            <w:r w:rsidRPr="0032445A">
                              <w:rPr>
                                <w:sz w:val="22"/>
                                <w:szCs w:val="22"/>
                              </w:rPr>
                              <w:fldChar w:fldCharType="end"/>
                            </w:r>
                            <w:r w:rsidRPr="0032445A">
                              <w:rPr>
                                <w:sz w:val="22"/>
                                <w:szCs w:val="22"/>
                              </w:rPr>
                              <w:t>: Global Exception Class Example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37" type="#_x0000_t202" style="position:absolute;margin-left:0;margin-top:185.85pt;width:330.25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n+GgIAAEAEAAAOAAAAZHJzL2Uyb0RvYy54bWysU8Fu2zAMvQ/YPwi6L066t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" stroked="f">
                <v:textbox style="mso-fit-shape-to-text:t" inset="0,0,0,0">
                  <w:txbxContent>
                    <w:p w14:paraId="258BFE01" w14:textId="5DB1C269" w:rsidR="008B767F" w:rsidRPr="0032445A" w:rsidRDefault="008B767F" w:rsidP="008B767F">
                      <w:pPr>
                        <w:pStyle w:val="Caption"/>
                        <w:rPr>
                          <w:rFonts w:eastAsia="Times"/>
                          <w:sz w:val="22"/>
                          <w:szCs w:val="22"/>
                        </w:rPr>
                      </w:pPr>
                      <w:bookmarkStart w:id="110" w:name="_Toc20588341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12</w:t>
                      </w:r>
                      <w:r w:rsidRPr="0032445A">
                        <w:rPr>
                          <w:sz w:val="22"/>
                          <w:szCs w:val="22"/>
                        </w:rPr>
                        <w:fldChar w:fldCharType="end"/>
                      </w:r>
                      <w:r w:rsidRPr="0032445A">
                        <w:rPr>
                          <w:sz w:val="22"/>
                          <w:szCs w:val="22"/>
                        </w:rPr>
                        <w:t>: Global Exception Class Example</w:t>
                      </w:r>
                      <w:bookmarkEnd w:id="110"/>
                    </w:p>
                  </w:txbxContent>
                </v:textbox>
                <w10:wrap type="square" anchorx="margin"/>
              </v:shape>
            </w:pict>
          </mc:Fallback>
        </mc:AlternateContent>
      </w:r>
      <w:r w:rsidR="00ED3169" w:rsidRPr="0032445A">
        <w:rPr>
          <w:rFonts w:eastAsia="Times"/>
        </w:rPr>
        <w:br w:type="page"/>
      </w:r>
    </w:p>
    <w:p w14:paraId="09D406B3" w14:textId="77777777" w:rsidR="002247E1" w:rsidRPr="0032445A" w:rsidRDefault="002247E1" w:rsidP="002247E1">
      <w:pPr>
        <w:pStyle w:val="Heading3"/>
        <w:rPr>
          <w:rFonts w:eastAsia="Times"/>
        </w:rPr>
      </w:pPr>
      <w:bookmarkStart w:id="111" w:name="_Toc205887340"/>
      <w:r w:rsidRPr="0032445A">
        <w:rPr>
          <w:rFonts w:eastAsia="Times"/>
          <w:lang w:eastAsia="de-DE"/>
        </w:rPr>
        <w:lastRenderedPageBreak/>
        <w:t>Application YML file</w:t>
      </w:r>
      <w:bookmarkEnd w:id="111"/>
    </w:p>
    <w:p w14:paraId="2611C37E" w14:textId="2165F4F6" w:rsidR="002247E1" w:rsidRPr="0032445A" w:rsidRDefault="002247E1" w:rsidP="00557168">
      <w:pPr>
        <w:pStyle w:val="Text"/>
      </w:pPr>
      <w:r w:rsidRPr="0032445A">
        <w:t>The configures your Spring Boot application. It defines settings for the server, database, logging, service discovery, messaging, monitoring, and resilience</w:t>
      </w:r>
      <w:r w:rsidR="00800891" w:rsidRPr="0032445A">
        <w:t xml:space="preserve"> as Show in Figure 13</w:t>
      </w:r>
      <w:r w:rsidRPr="0032445A">
        <w:t>. This file centralizes environment-specific and service-specific properties, enabling features like:</w:t>
      </w:r>
    </w:p>
    <w:p w14:paraId="128570AC" w14:textId="77777777" w:rsidR="002247E1" w:rsidRPr="0032445A" w:rsidRDefault="002247E1" w:rsidP="00557168">
      <w:pPr>
        <w:pStyle w:val="Text"/>
        <w:numPr>
          <w:ilvl w:val="0"/>
          <w:numId w:val="68"/>
        </w:numPr>
      </w:pPr>
      <w:r w:rsidRPr="0032445A">
        <w:t>Setting server port and application name</w:t>
      </w:r>
    </w:p>
    <w:p w14:paraId="24403D4B" w14:textId="77777777" w:rsidR="002247E1" w:rsidRPr="0032445A" w:rsidRDefault="002247E1" w:rsidP="00557168">
      <w:pPr>
        <w:pStyle w:val="Text"/>
        <w:numPr>
          <w:ilvl w:val="0"/>
          <w:numId w:val="68"/>
        </w:numPr>
      </w:pPr>
      <w:r w:rsidRPr="0032445A">
        <w:t>Configuring the H2 in-memory database and JPA/Hibernate</w:t>
      </w:r>
    </w:p>
    <w:p w14:paraId="4F7C32AC" w14:textId="77777777" w:rsidR="002247E1" w:rsidRPr="0032445A" w:rsidRDefault="002247E1" w:rsidP="00557168">
      <w:pPr>
        <w:pStyle w:val="Text"/>
        <w:numPr>
          <w:ilvl w:val="0"/>
          <w:numId w:val="68"/>
        </w:numPr>
      </w:pPr>
      <w:r w:rsidRPr="0032445A">
        <w:t>Enabling the H2 console for development</w:t>
      </w:r>
    </w:p>
    <w:p w14:paraId="6AB0D4D0" w14:textId="77777777" w:rsidR="002247E1" w:rsidRPr="0032445A" w:rsidRDefault="002247E1" w:rsidP="00557168">
      <w:pPr>
        <w:pStyle w:val="Text"/>
        <w:numPr>
          <w:ilvl w:val="0"/>
          <w:numId w:val="68"/>
        </w:numPr>
      </w:pPr>
      <w:r w:rsidRPr="0032445A">
        <w:t>Importing external configuration from a config server</w:t>
      </w:r>
    </w:p>
    <w:p w14:paraId="1CE111B9" w14:textId="77777777" w:rsidR="002247E1" w:rsidRPr="0032445A" w:rsidRDefault="002247E1" w:rsidP="00557168">
      <w:pPr>
        <w:pStyle w:val="Text"/>
        <w:numPr>
          <w:ilvl w:val="0"/>
          <w:numId w:val="68"/>
        </w:numPr>
      </w:pPr>
      <w:r w:rsidRPr="0032445A">
        <w:t>Setting up Kafka messaging and (optionally) RabbitMQ</w:t>
      </w:r>
    </w:p>
    <w:p w14:paraId="017197BD" w14:textId="77777777" w:rsidR="002247E1" w:rsidRPr="0032445A" w:rsidRDefault="002247E1" w:rsidP="00557168">
      <w:pPr>
        <w:pStyle w:val="Text"/>
        <w:numPr>
          <w:ilvl w:val="0"/>
          <w:numId w:val="68"/>
        </w:numPr>
      </w:pPr>
      <w:r w:rsidRPr="0032445A">
        <w:t>Exposing and customizing Spring Boot Actuator endpoints for monitoring and health checks</w:t>
      </w:r>
    </w:p>
    <w:p w14:paraId="7DD6E39B" w14:textId="77777777" w:rsidR="002247E1" w:rsidRPr="0032445A" w:rsidRDefault="002247E1" w:rsidP="00557168">
      <w:pPr>
        <w:pStyle w:val="Text"/>
        <w:numPr>
          <w:ilvl w:val="0"/>
          <w:numId w:val="68"/>
        </w:numPr>
      </w:pPr>
      <w:r w:rsidRPr="0032445A">
        <w:t>Registering with Eureka for service discovery</w:t>
      </w:r>
    </w:p>
    <w:p w14:paraId="37E6A91F" w14:textId="77777777" w:rsidR="002247E1" w:rsidRPr="0032445A" w:rsidRDefault="002247E1" w:rsidP="00557168">
      <w:pPr>
        <w:pStyle w:val="Text"/>
        <w:numPr>
          <w:ilvl w:val="0"/>
          <w:numId w:val="68"/>
        </w:numPr>
      </w:pPr>
      <w:r w:rsidRPr="0032445A">
        <w:t>Defining logging levels and patterns</w:t>
      </w:r>
    </w:p>
    <w:p w14:paraId="26F2DA5D" w14:textId="76AB5A61" w:rsidR="002247E1" w:rsidRPr="0032445A" w:rsidRDefault="002247E1" w:rsidP="00557168">
      <w:pPr>
        <w:pStyle w:val="Text"/>
        <w:numPr>
          <w:ilvl w:val="0"/>
          <w:numId w:val="68"/>
        </w:numPr>
      </w:pPr>
      <w:r w:rsidRPr="0032445A">
        <w:t>Configuring Resilience4j for circuit breaking, retrieving, and rate limiting</w:t>
      </w:r>
    </w:p>
    <w:p w14:paraId="4DAFDBEE" w14:textId="1CCBFAAA" w:rsidR="002247E1" w:rsidRPr="0032445A" w:rsidRDefault="002247E1" w:rsidP="00557168">
      <w:pPr>
        <w:pStyle w:val="Text"/>
        <w:numPr>
          <w:ilvl w:val="0"/>
          <w:numId w:val="68"/>
        </w:numPr>
      </w:pPr>
      <w:r w:rsidRPr="0032445A">
        <w:t>This file ensures the application runs with the correct infrastructure, resilience, and monitoring settings.</w:t>
      </w:r>
    </w:p>
    <w:p w14:paraId="6E951180" w14:textId="585C1FC0" w:rsidR="002247E1" w:rsidRPr="0032445A" w:rsidRDefault="00756CAA" w:rsidP="002247E1">
      <w:pPr>
        <w:spacing w:after="0" w:line="240" w:lineRule="auto"/>
        <w:jc w:val="left"/>
        <w:rPr>
          <w:rFonts w:eastAsia="Times"/>
        </w:rPr>
      </w:pPr>
      <w:r w:rsidRPr="0032445A">
        <w:rPr>
          <w:rFonts w:eastAsia="Times"/>
        </w:rPr>
        <w:drawing>
          <wp:anchor distT="0" distB="0" distL="114300" distR="114300" simplePos="0" relativeHeight="251846656" behindDoc="0" locked="0" layoutInCell="1" allowOverlap="1" wp14:anchorId="6865AE7C" wp14:editId="4C44930E">
            <wp:simplePos x="0" y="0"/>
            <wp:positionH relativeFrom="margin">
              <wp:align>center</wp:align>
            </wp:positionH>
            <wp:positionV relativeFrom="margin">
              <wp:posOffset>4920615</wp:posOffset>
            </wp:positionV>
            <wp:extent cx="2882900" cy="3200400"/>
            <wp:effectExtent l="76200" t="76200" r="127000" b="13335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290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CD45BF" w14:textId="102AAF27" w:rsidR="002247E1" w:rsidRPr="0032445A" w:rsidRDefault="002247E1" w:rsidP="002247E1">
      <w:pPr>
        <w:spacing w:after="0" w:line="240" w:lineRule="auto"/>
        <w:jc w:val="left"/>
        <w:rPr>
          <w:rFonts w:eastAsia="Times"/>
        </w:rPr>
      </w:pPr>
    </w:p>
    <w:p w14:paraId="2B7FFEFB" w14:textId="508E198C" w:rsidR="002247E1" w:rsidRPr="0032445A" w:rsidRDefault="008E2854" w:rsidP="00D61EE4">
      <w:pPr>
        <w:pStyle w:val="ListParagraph"/>
        <w:spacing w:after="0" w:line="240" w:lineRule="auto"/>
        <w:jc w:val="left"/>
        <w:rPr>
          <w:rFonts w:eastAsia="Times"/>
        </w:rPr>
      </w:pPr>
      <w:r w:rsidRPr="0032445A">
        <mc:AlternateContent>
          <mc:Choice Requires="wps">
            <w:drawing>
              <wp:anchor distT="0" distB="0" distL="114300" distR="114300" simplePos="0" relativeHeight="251855872" behindDoc="0" locked="0" layoutInCell="1" allowOverlap="1" wp14:anchorId="5F2D50BD" wp14:editId="7676FA68">
                <wp:simplePos x="0" y="0"/>
                <wp:positionH relativeFrom="margin">
                  <wp:align>center</wp:align>
                </wp:positionH>
                <wp:positionV relativeFrom="paragraph">
                  <wp:posOffset>2976880</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62935278" w:rsidR="00A674DA" w:rsidRPr="0032445A" w:rsidRDefault="00A674DA" w:rsidP="00A674DA">
                            <w:pPr>
                              <w:pStyle w:val="Caption"/>
                              <w:rPr>
                                <w:rFonts w:eastAsia="Times"/>
                                <w:sz w:val="22"/>
                                <w:szCs w:val="22"/>
                              </w:rPr>
                            </w:pPr>
                            <w:bookmarkStart w:id="112" w:name="_Toc20588341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13</w:t>
                            </w:r>
                            <w:r w:rsidRPr="0032445A">
                              <w:rPr>
                                <w:sz w:val="22"/>
                                <w:szCs w:val="22"/>
                              </w:rPr>
                              <w:fldChar w:fldCharType="end"/>
                            </w:r>
                            <w:r w:rsidRPr="0032445A">
                              <w:rPr>
                                <w:sz w:val="22"/>
                                <w:szCs w:val="22"/>
                              </w:rPr>
                              <w:t xml:space="preserve">: </w:t>
                            </w:r>
                            <w:proofErr w:type="spellStart"/>
                            <w:r w:rsidRPr="0032445A">
                              <w:rPr>
                                <w:sz w:val="22"/>
                                <w:szCs w:val="22"/>
                              </w:rPr>
                              <w:t>Application.yml</w:t>
                            </w:r>
                            <w:proofErr w:type="spellEnd"/>
                            <w:r w:rsidRPr="0032445A">
                              <w:rPr>
                                <w:sz w:val="22"/>
                                <w:szCs w:val="22"/>
                              </w:rPr>
                              <w:t xml:space="preserve"> file Example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38" type="#_x0000_t202" style="position:absolute;left:0;text-align:left;margin-left:0;margin-top:234.4pt;width:334.7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DN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Mb6aLTx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" stroked="f">
                <v:textbox style="mso-fit-shape-to-text:t" inset="0,0,0,0">
                  <w:txbxContent>
                    <w:p w14:paraId="7DE84F09" w14:textId="62935278" w:rsidR="00A674DA" w:rsidRPr="0032445A" w:rsidRDefault="00A674DA" w:rsidP="00A674DA">
                      <w:pPr>
                        <w:pStyle w:val="Caption"/>
                        <w:rPr>
                          <w:rFonts w:eastAsia="Times"/>
                          <w:sz w:val="22"/>
                          <w:szCs w:val="22"/>
                        </w:rPr>
                      </w:pPr>
                      <w:bookmarkStart w:id="113" w:name="_Toc20588341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13</w:t>
                      </w:r>
                      <w:r w:rsidRPr="0032445A">
                        <w:rPr>
                          <w:sz w:val="22"/>
                          <w:szCs w:val="22"/>
                        </w:rPr>
                        <w:fldChar w:fldCharType="end"/>
                      </w:r>
                      <w:r w:rsidRPr="0032445A">
                        <w:rPr>
                          <w:sz w:val="22"/>
                          <w:szCs w:val="22"/>
                        </w:rPr>
                        <w:t xml:space="preserve">: </w:t>
                      </w:r>
                      <w:proofErr w:type="spellStart"/>
                      <w:r w:rsidRPr="0032445A">
                        <w:rPr>
                          <w:sz w:val="22"/>
                          <w:szCs w:val="22"/>
                        </w:rPr>
                        <w:t>Application.yml</w:t>
                      </w:r>
                      <w:proofErr w:type="spellEnd"/>
                      <w:r w:rsidRPr="0032445A">
                        <w:rPr>
                          <w:sz w:val="22"/>
                          <w:szCs w:val="22"/>
                        </w:rPr>
                        <w:t xml:space="preserve"> file Example</w:t>
                      </w:r>
                      <w:bookmarkEnd w:id="113"/>
                    </w:p>
                  </w:txbxContent>
                </v:textbox>
                <w10:wrap type="square" anchorx="margin"/>
              </v:shape>
            </w:pict>
          </mc:Fallback>
        </mc:AlternateContent>
      </w:r>
      <w:r w:rsidR="002247E1" w:rsidRPr="0032445A">
        <w:rPr>
          <w:rFonts w:eastAsia="Times"/>
        </w:rPr>
        <w:br w:type="page"/>
      </w:r>
    </w:p>
    <w:p w14:paraId="1031A81C" w14:textId="714D3869" w:rsidR="00CE0A08" w:rsidRPr="0032445A" w:rsidRDefault="00CE0A08" w:rsidP="00CE0A08">
      <w:pPr>
        <w:pStyle w:val="Heading2"/>
        <w:rPr>
          <w:rFonts w:eastAsia="Times"/>
        </w:rPr>
      </w:pPr>
      <w:bookmarkStart w:id="114" w:name="_Toc205887341"/>
      <w:r w:rsidRPr="0032445A">
        <w:rPr>
          <w:rFonts w:eastAsia="Times"/>
        </w:rPr>
        <w:lastRenderedPageBreak/>
        <w:t>Configuration Strategy</w:t>
      </w:r>
      <w:bookmarkEnd w:id="114"/>
    </w:p>
    <w:p w14:paraId="0404E11C" w14:textId="4BC2EE02" w:rsidR="0025591E" w:rsidRPr="0032445A" w:rsidRDefault="0025591E" w:rsidP="0025591E">
      <w:pPr>
        <w:pStyle w:val="Heading3"/>
        <w:rPr>
          <w:rFonts w:eastAsia="Times"/>
        </w:rPr>
      </w:pPr>
      <w:bookmarkStart w:id="115" w:name="_Toc205887342"/>
      <w:r w:rsidRPr="0032445A">
        <w:rPr>
          <w:rFonts w:eastAsia="Times"/>
        </w:rPr>
        <w:t>API</w:t>
      </w:r>
      <w:bookmarkEnd w:id="115"/>
    </w:p>
    <w:p w14:paraId="07B39EFD" w14:textId="387C2418" w:rsidR="00D7565E" w:rsidRPr="0032445A" w:rsidRDefault="00D7565E">
      <w:pPr>
        <w:spacing w:after="0" w:line="240" w:lineRule="auto"/>
        <w:jc w:val="left"/>
        <w:rPr>
          <w:rFonts w:eastAsia="Times"/>
          <w:b/>
          <w:bCs/>
          <w:sz w:val="22"/>
          <w:szCs w:val="22"/>
          <w:lang w:eastAsia="de-DE"/>
        </w:rPr>
      </w:pPr>
    </w:p>
    <w:p w14:paraId="5A6C6FEB" w14:textId="77777777" w:rsidR="00B8699A" w:rsidRPr="0032445A" w:rsidRDefault="00B8699A" w:rsidP="00557168">
      <w:pPr>
        <w:pStyle w:val="Text"/>
      </w:pPr>
      <w:r w:rsidRPr="0032445A">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32445A" w:rsidRDefault="00B8699A" w:rsidP="00557168">
      <w:pPr>
        <w:pStyle w:val="Text"/>
      </w:pPr>
    </w:p>
    <w:p w14:paraId="7C525B59" w14:textId="77777777" w:rsidR="00B8699A" w:rsidRPr="0032445A" w:rsidRDefault="00B8699A" w:rsidP="00557168">
      <w:pPr>
        <w:pStyle w:val="Text"/>
      </w:pPr>
      <w:r w:rsidRPr="0032445A">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32445A" w:rsidRDefault="00B8699A" w:rsidP="00557168">
      <w:pPr>
        <w:pStyle w:val="Text"/>
      </w:pPr>
    </w:p>
    <w:p w14:paraId="27BA13B3" w14:textId="394A3448" w:rsidR="00B8699A" w:rsidRPr="0032445A" w:rsidRDefault="00B8699A" w:rsidP="00557168">
      <w:pPr>
        <w:pStyle w:val="Text"/>
      </w:pPr>
      <w:r w:rsidRPr="0032445A">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32445A" w:rsidRDefault="00B8699A" w:rsidP="00557168">
      <w:pPr>
        <w:pStyle w:val="Text"/>
      </w:pPr>
    </w:p>
    <w:p w14:paraId="15FB2E78" w14:textId="59147ACE" w:rsidR="00B8699A" w:rsidRPr="0032445A" w:rsidRDefault="00B8699A" w:rsidP="00557168">
      <w:pPr>
        <w:pStyle w:val="Text"/>
      </w:pPr>
      <w:r w:rsidRPr="0032445A">
        <w:t xml:space="preserve">What Kind of Data Is Involved? The system expects and returns data in a structured format that </w:t>
      </w:r>
      <w:r w:rsidR="00C906C8" w:rsidRPr="0032445A">
        <w:t>includes</w:t>
      </w:r>
      <w:r w:rsidRPr="0032445A">
        <w:t xml:space="preserve"> Customer Info: name, email, mobile number; Account Info: account number, type, and branch; Other Info: error messages (in case of issues), success codes, or system responses.</w:t>
      </w:r>
    </w:p>
    <w:p w14:paraId="60325DBA" w14:textId="77777777" w:rsidR="00B8699A" w:rsidRPr="0032445A" w:rsidRDefault="00B8699A" w:rsidP="00557168">
      <w:pPr>
        <w:pStyle w:val="Text"/>
      </w:pPr>
    </w:p>
    <w:p w14:paraId="64E62E38" w14:textId="074281E3" w:rsidR="00D7565E" w:rsidRPr="0032445A" w:rsidRDefault="00B8699A" w:rsidP="00557168">
      <w:pPr>
        <w:pStyle w:val="Text"/>
      </w:pPr>
      <w:r w:rsidRPr="0032445A">
        <w:t>Why It’s Useful (Even for Non-Technical Stakeholders): It ensures that all components of the system interact effectively. It supports developers, testers, and architects in their tasks.</w:t>
      </w:r>
    </w:p>
    <w:p w14:paraId="13A40144" w14:textId="77777777" w:rsidR="00D7565E" w:rsidRPr="0032445A" w:rsidRDefault="00D7565E" w:rsidP="00D7565E">
      <w:pPr>
        <w:spacing w:after="0" w:line="240" w:lineRule="auto"/>
        <w:jc w:val="left"/>
        <w:rPr>
          <w:rFonts w:eastAsia="Times"/>
          <w:sz w:val="22"/>
          <w:szCs w:val="22"/>
          <w:lang w:eastAsia="de-DE"/>
        </w:rPr>
      </w:pPr>
    </w:p>
    <w:p w14:paraId="06FB0861" w14:textId="67D430E9" w:rsidR="00D7565E" w:rsidRPr="0032445A" w:rsidRDefault="00D7565E" w:rsidP="00557168">
      <w:pPr>
        <w:pStyle w:val="Text"/>
      </w:pPr>
      <w:r w:rsidRPr="0032445A">
        <w:t xml:space="preserve">All Microservices API documents PDF will be in folder </w:t>
      </w:r>
      <w:r w:rsidR="00337EF4" w:rsidRPr="0032445A">
        <w:t>API</w:t>
      </w:r>
      <w:r w:rsidR="00133999" w:rsidRPr="0032445A">
        <w:t>-</w:t>
      </w:r>
      <w:r w:rsidR="00337EF4" w:rsidRPr="0032445A">
        <w:t>Document in</w:t>
      </w:r>
      <w:r w:rsidRPr="0032445A">
        <w:t xml:space="preserve"> GIT-</w:t>
      </w:r>
      <w:r w:rsidR="00133999" w:rsidRPr="0032445A">
        <w:t xml:space="preserve">Hub </w:t>
      </w:r>
      <w:r w:rsidRPr="0032445A">
        <w:t>Repository</w:t>
      </w:r>
      <w:r w:rsidR="00337EF4" w:rsidRPr="0032445A">
        <w:t>.</w:t>
      </w:r>
      <w:r w:rsidRPr="0032445A">
        <w:t xml:space="preserve"> </w:t>
      </w:r>
    </w:p>
    <w:p w14:paraId="677D1D4B" w14:textId="71DAF3D1" w:rsidR="00D7565E" w:rsidRPr="0032445A" w:rsidRDefault="00D7565E" w:rsidP="00557168">
      <w:pPr>
        <w:pStyle w:val="Text"/>
      </w:pPr>
      <w:r w:rsidRPr="0032445A">
        <w:t xml:space="preserve">This example for </w:t>
      </w:r>
      <w:r w:rsidR="001430D3" w:rsidRPr="0032445A">
        <w:t xml:space="preserve">API </w:t>
      </w:r>
      <w:r w:rsidRPr="0032445A">
        <w:t>Account microservice</w:t>
      </w:r>
      <w:r w:rsidR="001430D3" w:rsidRPr="0032445A">
        <w:t xml:space="preserve"> as Show in Figure</w:t>
      </w:r>
      <w:r w:rsidR="00133999" w:rsidRPr="0032445A">
        <w:t>s</w:t>
      </w:r>
      <w:r w:rsidR="001430D3" w:rsidRPr="0032445A">
        <w:t xml:space="preserve"> 14 </w:t>
      </w:r>
      <w:r w:rsidR="00133999" w:rsidRPr="0032445A">
        <w:t>–</w:t>
      </w:r>
      <w:r w:rsidR="001430D3" w:rsidRPr="0032445A">
        <w:t xml:space="preserve"> 17</w:t>
      </w:r>
      <w:r w:rsidR="00133999" w:rsidRPr="0032445A">
        <w:t>.</w:t>
      </w:r>
    </w:p>
    <w:p w14:paraId="12D3811F" w14:textId="55320B3D" w:rsidR="009F7F5A" w:rsidRPr="0032445A" w:rsidRDefault="009F7F5A" w:rsidP="00557168">
      <w:pPr>
        <w:pStyle w:val="Text"/>
      </w:pPr>
      <w:r w:rsidRPr="0032445A">
        <w:t xml:space="preserve">Link: </w:t>
      </w:r>
      <w:hyperlink r:id="rId31" w:history="1">
        <w:proofErr w:type="spellStart"/>
        <w:r w:rsidRPr="0032445A">
          <w:rPr>
            <w:rStyle w:val="Hyperlink"/>
            <w:b/>
            <w:bCs/>
          </w:rPr>
          <w:t>AimenFH</w:t>
        </w:r>
        <w:proofErr w:type="spellEnd"/>
        <w:r w:rsidRPr="0032445A">
          <w:rPr>
            <w:rStyle w:val="Hyperlink"/>
            <w:b/>
            <w:bCs/>
          </w:rPr>
          <w:t>/Banking-Applications: Developing Resilient and Scalable Event-Driven Microservices for Banking Applications</w:t>
        </w:r>
      </w:hyperlink>
    </w:p>
    <w:p w14:paraId="1A2B3773" w14:textId="43FECF50" w:rsidR="00D7565E" w:rsidRPr="0032445A" w:rsidRDefault="00D7565E" w:rsidP="00D7565E">
      <w:pPr>
        <w:spacing w:after="0" w:line="240" w:lineRule="auto"/>
        <w:jc w:val="left"/>
        <w:rPr>
          <w:rFonts w:eastAsia="Times"/>
          <w:b/>
          <w:bCs/>
          <w:sz w:val="22"/>
          <w:szCs w:val="22"/>
          <w:lang w:eastAsia="de-DE"/>
        </w:rPr>
      </w:pPr>
    </w:p>
    <w:p w14:paraId="2539BBBD" w14:textId="0C5E463E" w:rsidR="004E181D" w:rsidRPr="0032445A" w:rsidRDefault="001043F7">
      <w:pPr>
        <w:spacing w:after="0" w:line="240" w:lineRule="auto"/>
        <w:jc w:val="left"/>
        <w:rPr>
          <w:rFonts w:eastAsia="Times"/>
        </w:rPr>
      </w:pPr>
      <w:r w:rsidRPr="0032445A">
        <mc:AlternateContent>
          <mc:Choice Requires="wps">
            <w:drawing>
              <wp:anchor distT="0" distB="0" distL="114300" distR="114300" simplePos="0" relativeHeight="251857920" behindDoc="0" locked="0" layoutInCell="1" allowOverlap="1" wp14:anchorId="75D7B681" wp14:editId="7BCF362D">
                <wp:simplePos x="0" y="0"/>
                <wp:positionH relativeFrom="page">
                  <wp:posOffset>1532890</wp:posOffset>
                </wp:positionH>
                <wp:positionV relativeFrom="paragraph">
                  <wp:posOffset>5861050</wp:posOffset>
                </wp:positionV>
                <wp:extent cx="4733925" cy="635"/>
                <wp:effectExtent l="0" t="0" r="9525"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0FA44F3E" w:rsidR="00AA0223" w:rsidRPr="0032445A" w:rsidRDefault="00AA0223" w:rsidP="00AA0223">
                            <w:pPr>
                              <w:pStyle w:val="Caption"/>
                              <w:rPr>
                                <w:rFonts w:eastAsia="Times"/>
                                <w:sz w:val="22"/>
                                <w:szCs w:val="22"/>
                              </w:rPr>
                            </w:pPr>
                            <w:bookmarkStart w:id="116" w:name="_Toc20588341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14</w:t>
                            </w:r>
                            <w:r w:rsidRPr="0032445A">
                              <w:rPr>
                                <w:sz w:val="22"/>
                                <w:szCs w:val="22"/>
                              </w:rPr>
                              <w:fldChar w:fldCharType="end"/>
                            </w:r>
                            <w:r w:rsidRPr="0032445A">
                              <w:rPr>
                                <w:sz w:val="22"/>
                                <w:szCs w:val="22"/>
                              </w:rPr>
                              <w:t>: API Example for Account micro service 1</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39" type="#_x0000_t202" style="position:absolute;margin-left:120.7pt;margin-top:461.5pt;width:372.75pt;height:.05pt;z-index:2518579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X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" stroked="f">
                <v:textbox style="mso-fit-shape-to-text:t" inset="0,0,0,0">
                  <w:txbxContent>
                    <w:p w14:paraId="6061B965" w14:textId="0FA44F3E" w:rsidR="00AA0223" w:rsidRPr="0032445A" w:rsidRDefault="00AA0223" w:rsidP="00AA0223">
                      <w:pPr>
                        <w:pStyle w:val="Caption"/>
                        <w:rPr>
                          <w:rFonts w:eastAsia="Times"/>
                          <w:sz w:val="22"/>
                          <w:szCs w:val="22"/>
                        </w:rPr>
                      </w:pPr>
                      <w:bookmarkStart w:id="117" w:name="_Toc20588341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14</w:t>
                      </w:r>
                      <w:r w:rsidRPr="0032445A">
                        <w:rPr>
                          <w:sz w:val="22"/>
                          <w:szCs w:val="22"/>
                        </w:rPr>
                        <w:fldChar w:fldCharType="end"/>
                      </w:r>
                      <w:r w:rsidRPr="0032445A">
                        <w:rPr>
                          <w:sz w:val="22"/>
                          <w:szCs w:val="22"/>
                        </w:rPr>
                        <w:t>: API Example for Account micro service 1</w:t>
                      </w:r>
                      <w:bookmarkEnd w:id="117"/>
                    </w:p>
                  </w:txbxContent>
                </v:textbox>
                <w10:wrap type="square" anchorx="page"/>
              </v:shape>
            </w:pict>
          </mc:Fallback>
        </mc:AlternateContent>
      </w:r>
      <w:r w:rsidRPr="0032445A">
        <w:rPr>
          <w:b/>
          <w:bCs/>
        </w:rPr>
        <w:drawing>
          <wp:anchor distT="0" distB="0" distL="114300" distR="114300" simplePos="0" relativeHeight="251701248" behindDoc="0" locked="0" layoutInCell="1" allowOverlap="1" wp14:anchorId="1EE3D45C" wp14:editId="48E900A2">
            <wp:simplePos x="0" y="0"/>
            <wp:positionH relativeFrom="margin">
              <wp:posOffset>475615</wp:posOffset>
            </wp:positionH>
            <wp:positionV relativeFrom="margin">
              <wp:posOffset>1770380</wp:posOffset>
            </wp:positionV>
            <wp:extent cx="4733925" cy="5610225"/>
            <wp:effectExtent l="76200" t="76200" r="142875" b="14287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733925" cy="561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sidRPr="0032445A">
        <w:rPr>
          <w:rFonts w:eastAsia="Times"/>
        </w:rPr>
        <w:br w:type="page"/>
      </w:r>
      <w:r w:rsidR="005B3B86" w:rsidRPr="0032445A">
        <w:rPr>
          <w:rFonts w:eastAsia="Times"/>
        </w:rPr>
        <w:lastRenderedPageBreak/>
        <w:drawing>
          <wp:anchor distT="0" distB="0" distL="114300" distR="114300" simplePos="0" relativeHeight="251702272" behindDoc="0" locked="0" layoutInCell="1" allowOverlap="1" wp14:anchorId="20D42CF8" wp14:editId="3FE5116E">
            <wp:simplePos x="0" y="0"/>
            <wp:positionH relativeFrom="margin">
              <wp:align>center</wp:align>
            </wp:positionH>
            <wp:positionV relativeFrom="margin">
              <wp:posOffset>253365</wp:posOffset>
            </wp:positionV>
            <wp:extent cx="5445760" cy="7200900"/>
            <wp:effectExtent l="76200" t="76200" r="135890" b="133350"/>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44576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A0223" w:rsidRPr="0032445A">
        <mc:AlternateContent>
          <mc:Choice Requires="wps">
            <w:drawing>
              <wp:anchor distT="0" distB="0" distL="114300" distR="114300" simplePos="0" relativeHeight="251859968" behindDoc="0" locked="0" layoutInCell="1" allowOverlap="1" wp14:anchorId="7E99391E" wp14:editId="3B1F4842">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5C5DEBC0" w:rsidR="00AA0223" w:rsidRPr="0032445A" w:rsidRDefault="00AA0223" w:rsidP="00AA0223">
                            <w:pPr>
                              <w:pStyle w:val="Caption"/>
                              <w:rPr>
                                <w:sz w:val="22"/>
                                <w:szCs w:val="22"/>
                              </w:rPr>
                            </w:pPr>
                            <w:bookmarkStart w:id="118" w:name="_Toc20588341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15</w:t>
                            </w:r>
                            <w:r w:rsidRPr="0032445A">
                              <w:rPr>
                                <w:sz w:val="22"/>
                                <w:szCs w:val="22"/>
                              </w:rPr>
                              <w:fldChar w:fldCharType="end"/>
                            </w:r>
                            <w:r w:rsidRPr="0032445A">
                              <w:rPr>
                                <w:sz w:val="22"/>
                                <w:szCs w:val="22"/>
                              </w:rPr>
                              <w:t>: API Example for Account micro service 2</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0"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X5Gg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L2Y3CwpJit1+XM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" stroked="f">
                <v:textbox style="mso-fit-shape-to-text:t" inset="0,0,0,0">
                  <w:txbxContent>
                    <w:p w14:paraId="17EC61F5" w14:textId="5C5DEBC0" w:rsidR="00AA0223" w:rsidRPr="0032445A" w:rsidRDefault="00AA0223" w:rsidP="00AA0223">
                      <w:pPr>
                        <w:pStyle w:val="Caption"/>
                        <w:rPr>
                          <w:sz w:val="22"/>
                          <w:szCs w:val="22"/>
                        </w:rPr>
                      </w:pPr>
                      <w:bookmarkStart w:id="119" w:name="_Toc20588341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15</w:t>
                      </w:r>
                      <w:r w:rsidRPr="0032445A">
                        <w:rPr>
                          <w:sz w:val="22"/>
                          <w:szCs w:val="22"/>
                        </w:rPr>
                        <w:fldChar w:fldCharType="end"/>
                      </w:r>
                      <w:r w:rsidRPr="0032445A">
                        <w:rPr>
                          <w:sz w:val="22"/>
                          <w:szCs w:val="22"/>
                        </w:rPr>
                        <w:t>: API Example for Account micro service 2</w:t>
                      </w:r>
                      <w:bookmarkEnd w:id="119"/>
                    </w:p>
                  </w:txbxContent>
                </v:textbox>
                <w10:wrap type="square"/>
              </v:shape>
            </w:pict>
          </mc:Fallback>
        </mc:AlternateContent>
      </w:r>
      <w:r w:rsidR="0049751D" w:rsidRPr="0032445A">
        <w:rPr>
          <w:rFonts w:eastAsia="Times"/>
        </w:rPr>
        <w:br w:type="page"/>
      </w:r>
      <w:r w:rsidR="007D05E7" w:rsidRPr="0032445A">
        <w:lastRenderedPageBreak/>
        <mc:AlternateContent>
          <mc:Choice Requires="wps">
            <w:drawing>
              <wp:anchor distT="0" distB="0" distL="114300" distR="114300" simplePos="0" relativeHeight="251862016" behindDoc="0" locked="0" layoutInCell="1" allowOverlap="1" wp14:anchorId="6240B236" wp14:editId="059C2BA5">
                <wp:simplePos x="0" y="0"/>
                <wp:positionH relativeFrom="margin">
                  <wp:align>center</wp:align>
                </wp:positionH>
                <wp:positionV relativeFrom="paragraph">
                  <wp:posOffset>7333615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6C7BD92D" w:rsidR="00AA0223" w:rsidRPr="0032445A" w:rsidRDefault="00AA0223" w:rsidP="00AA0223">
                            <w:pPr>
                              <w:pStyle w:val="Caption"/>
                            </w:pPr>
                            <w:bookmarkStart w:id="120" w:name="_Toc205883414"/>
                            <w:r w:rsidRPr="0032445A">
                              <w:t xml:space="preserve">Figure </w:t>
                            </w:r>
                            <w:r w:rsidRPr="0032445A">
                              <w:fldChar w:fldCharType="begin"/>
                            </w:r>
                            <w:r w:rsidRPr="0032445A">
                              <w:instrText xml:space="preserve"> SEQ Figure \* ARABIC </w:instrText>
                            </w:r>
                            <w:r w:rsidRPr="0032445A">
                              <w:fldChar w:fldCharType="separate"/>
                            </w:r>
                            <w:r w:rsidR="00EA6001" w:rsidRPr="0032445A">
                              <w:t>16</w:t>
                            </w:r>
                            <w:r w:rsidRPr="0032445A">
                              <w:fldChar w:fldCharType="end"/>
                            </w:r>
                            <w:r w:rsidRPr="0032445A">
                              <w:t>: API Example for Account micro service 3</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1" type="#_x0000_t202" style="position:absolute;margin-left:0;margin-top:577.45pt;width:456.45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zGgIAAEAEAAAOAAAAZHJzL2Uyb0RvYy54bWysU8Fu2zAMvQ/YPwi6L046JFu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" stroked="f">
                <v:textbox style="mso-fit-shape-to-text:t" inset="0,0,0,0">
                  <w:txbxContent>
                    <w:p w14:paraId="09271E1B" w14:textId="6C7BD92D" w:rsidR="00AA0223" w:rsidRPr="0032445A" w:rsidRDefault="00AA0223" w:rsidP="00AA0223">
                      <w:pPr>
                        <w:pStyle w:val="Caption"/>
                      </w:pPr>
                      <w:bookmarkStart w:id="121" w:name="_Toc205883414"/>
                      <w:r w:rsidRPr="0032445A">
                        <w:t xml:space="preserve">Figure </w:t>
                      </w:r>
                      <w:r w:rsidRPr="0032445A">
                        <w:fldChar w:fldCharType="begin"/>
                      </w:r>
                      <w:r w:rsidRPr="0032445A">
                        <w:instrText xml:space="preserve"> SEQ Figure \* ARABIC </w:instrText>
                      </w:r>
                      <w:r w:rsidRPr="0032445A">
                        <w:fldChar w:fldCharType="separate"/>
                      </w:r>
                      <w:r w:rsidR="00EA6001" w:rsidRPr="0032445A">
                        <w:t>16</w:t>
                      </w:r>
                      <w:r w:rsidRPr="0032445A">
                        <w:fldChar w:fldCharType="end"/>
                      </w:r>
                      <w:r w:rsidRPr="0032445A">
                        <w:t>: API Example for Account micro service 3</w:t>
                      </w:r>
                      <w:bookmarkEnd w:id="121"/>
                    </w:p>
                  </w:txbxContent>
                </v:textbox>
                <w10:wrap type="square" anchorx="margin"/>
              </v:shape>
            </w:pict>
          </mc:Fallback>
        </mc:AlternateContent>
      </w:r>
      <w:r w:rsidR="007D05E7" w:rsidRPr="0032445A">
        <w:rPr>
          <w:rFonts w:eastAsia="Times"/>
        </w:rPr>
        <w:drawing>
          <wp:anchor distT="0" distB="0" distL="114300" distR="114300" simplePos="0" relativeHeight="251703296" behindDoc="0" locked="0" layoutInCell="1" allowOverlap="1" wp14:anchorId="178E65F7" wp14:editId="09BF06F7">
            <wp:simplePos x="0" y="0"/>
            <wp:positionH relativeFrom="margin">
              <wp:align>center</wp:align>
            </wp:positionH>
            <wp:positionV relativeFrom="page">
              <wp:posOffset>1447800</wp:posOffset>
            </wp:positionV>
            <wp:extent cx="5889625" cy="6629400"/>
            <wp:effectExtent l="76200" t="76200" r="130175" b="133350"/>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88962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sidRPr="0032445A">
        <w:rPr>
          <w:rFonts w:eastAsia="Times"/>
        </w:rPr>
        <w:br w:type="page"/>
      </w:r>
    </w:p>
    <w:p w14:paraId="6DC74C85" w14:textId="1CABF059" w:rsidR="0049751D" w:rsidRPr="0032445A" w:rsidRDefault="007D05E7">
      <w:pPr>
        <w:spacing w:after="0" w:line="240" w:lineRule="auto"/>
        <w:jc w:val="left"/>
        <w:rPr>
          <w:rFonts w:eastAsia="Times"/>
        </w:rPr>
      </w:pPr>
      <w:r w:rsidRPr="0032445A">
        <w:lastRenderedPageBreak/>
        <mc:AlternateContent>
          <mc:Choice Requires="wps">
            <w:drawing>
              <wp:anchor distT="0" distB="0" distL="114300" distR="114300" simplePos="0" relativeHeight="251864064" behindDoc="0" locked="0" layoutInCell="1" allowOverlap="1" wp14:anchorId="1B177F5D" wp14:editId="0B3054B6">
                <wp:simplePos x="0" y="0"/>
                <wp:positionH relativeFrom="page">
                  <wp:align>center</wp:align>
                </wp:positionH>
                <wp:positionV relativeFrom="paragraph">
                  <wp:posOffset>7701280</wp:posOffset>
                </wp:positionV>
                <wp:extent cx="5229225" cy="635"/>
                <wp:effectExtent l="0" t="0" r="9525"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774E7494" w:rsidR="00AA0223" w:rsidRPr="0032445A" w:rsidRDefault="00AA0223" w:rsidP="00AA0223">
                            <w:pPr>
                              <w:pStyle w:val="Caption"/>
                              <w:rPr>
                                <w:rFonts w:eastAsia="Times"/>
                                <w:sz w:val="22"/>
                                <w:szCs w:val="22"/>
                              </w:rPr>
                            </w:pPr>
                            <w:bookmarkStart w:id="122" w:name="_Toc20588341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17</w:t>
                            </w:r>
                            <w:r w:rsidRPr="0032445A">
                              <w:rPr>
                                <w:sz w:val="22"/>
                                <w:szCs w:val="22"/>
                              </w:rPr>
                              <w:fldChar w:fldCharType="end"/>
                            </w:r>
                            <w:r w:rsidRPr="0032445A">
                              <w:rPr>
                                <w:sz w:val="22"/>
                                <w:szCs w:val="22"/>
                              </w:rPr>
                              <w:t>: API Example for Account micro service 4</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2" type="#_x0000_t202" style="position:absolute;margin-left:0;margin-top:606.4pt;width:411.7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" stroked="f">
                <v:textbox style="mso-fit-shape-to-text:t" inset="0,0,0,0">
                  <w:txbxContent>
                    <w:p w14:paraId="387EC6CC" w14:textId="774E7494" w:rsidR="00AA0223" w:rsidRPr="0032445A" w:rsidRDefault="00AA0223" w:rsidP="00AA0223">
                      <w:pPr>
                        <w:pStyle w:val="Caption"/>
                        <w:rPr>
                          <w:rFonts w:eastAsia="Times"/>
                          <w:sz w:val="22"/>
                          <w:szCs w:val="22"/>
                        </w:rPr>
                      </w:pPr>
                      <w:bookmarkStart w:id="123" w:name="_Toc20588341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17</w:t>
                      </w:r>
                      <w:r w:rsidRPr="0032445A">
                        <w:rPr>
                          <w:sz w:val="22"/>
                          <w:szCs w:val="22"/>
                        </w:rPr>
                        <w:fldChar w:fldCharType="end"/>
                      </w:r>
                      <w:r w:rsidRPr="0032445A">
                        <w:rPr>
                          <w:sz w:val="22"/>
                          <w:szCs w:val="22"/>
                        </w:rPr>
                        <w:t>: API Example for Account micro service 4</w:t>
                      </w:r>
                      <w:bookmarkEnd w:id="123"/>
                    </w:p>
                  </w:txbxContent>
                </v:textbox>
                <w10:wrap type="square" anchorx="page"/>
              </v:shape>
            </w:pict>
          </mc:Fallback>
        </mc:AlternateContent>
      </w:r>
    </w:p>
    <w:p w14:paraId="1E899EF4" w14:textId="46BB5B57" w:rsidR="00800FD9" w:rsidRPr="0032445A" w:rsidRDefault="005B3B86">
      <w:pPr>
        <w:spacing w:after="0" w:line="240" w:lineRule="auto"/>
        <w:jc w:val="left"/>
        <w:rPr>
          <w:rFonts w:eastAsia="Times"/>
        </w:rPr>
      </w:pPr>
      <w:r w:rsidRPr="0032445A">
        <w:rPr>
          <w:rFonts w:eastAsia="Times"/>
        </w:rPr>
        <w:drawing>
          <wp:anchor distT="0" distB="0" distL="114300" distR="114300" simplePos="0" relativeHeight="251704320" behindDoc="0" locked="0" layoutInCell="1" allowOverlap="1" wp14:anchorId="6D1DF487" wp14:editId="42D37B8B">
            <wp:simplePos x="0" y="0"/>
            <wp:positionH relativeFrom="margin">
              <wp:align>center</wp:align>
            </wp:positionH>
            <wp:positionV relativeFrom="margin">
              <wp:posOffset>367665</wp:posOffset>
            </wp:positionV>
            <wp:extent cx="5187315" cy="7143115"/>
            <wp:effectExtent l="76200" t="76200" r="12763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187315" cy="714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Pr="0032445A" w:rsidRDefault="00800FD9">
      <w:pPr>
        <w:spacing w:after="0" w:line="240" w:lineRule="auto"/>
        <w:jc w:val="left"/>
        <w:rPr>
          <w:rFonts w:eastAsia="Times"/>
        </w:rPr>
      </w:pPr>
      <w:r w:rsidRPr="0032445A">
        <w:rPr>
          <w:rFonts w:eastAsia="Times"/>
        </w:rPr>
        <w:br w:type="page"/>
      </w:r>
    </w:p>
    <w:p w14:paraId="458D687E" w14:textId="77777777" w:rsidR="00F9276F" w:rsidRPr="0032445A" w:rsidRDefault="00EF709A" w:rsidP="00EF709A">
      <w:pPr>
        <w:pStyle w:val="Heading3"/>
        <w:rPr>
          <w:rFonts w:eastAsia="Times"/>
        </w:rPr>
      </w:pPr>
      <w:bookmarkStart w:id="124" w:name="_Toc205887343"/>
      <w:r w:rsidRPr="0032445A">
        <w:rPr>
          <w:rFonts w:eastAsia="Times"/>
        </w:rPr>
        <w:lastRenderedPageBreak/>
        <w:t>Docker</w:t>
      </w:r>
      <w:bookmarkEnd w:id="124"/>
      <w:r w:rsidRPr="0032445A">
        <w:rPr>
          <w:rFonts w:eastAsia="Times"/>
        </w:rPr>
        <w:t xml:space="preserve"> </w:t>
      </w:r>
    </w:p>
    <w:p w14:paraId="6F61A69B" w14:textId="2718562E" w:rsidR="007C09F7" w:rsidRPr="0032445A" w:rsidRDefault="007C09F7" w:rsidP="00557168">
      <w:pPr>
        <w:pStyle w:val="Text"/>
      </w:pPr>
      <w:r w:rsidRPr="0032445A">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Pr="0032445A" w:rsidRDefault="007C09F7" w:rsidP="00557168">
      <w:pPr>
        <w:pStyle w:val="Text"/>
      </w:pPr>
      <w:r w:rsidRPr="0032445A">
        <w:t>In this setup, we containerize Spring Boot applications (like Accounts, Loans, and Cards microservices) using three different methods, each suited for different developer needs and automation levels.</w:t>
      </w:r>
    </w:p>
    <w:p w14:paraId="2E070B2C" w14:textId="0E7D0A71" w:rsidR="007C09F7" w:rsidRPr="0032445A" w:rsidRDefault="007C09F7" w:rsidP="00557168">
      <w:pPr>
        <w:pStyle w:val="Text"/>
      </w:pPr>
      <w:r w:rsidRPr="0032445A">
        <w:t>Three Ways to Containerize a Spring Boot Microservice</w:t>
      </w:r>
    </w:p>
    <w:p w14:paraId="5F446429" w14:textId="402FD2A5" w:rsidR="007C09F7" w:rsidRPr="0032445A" w:rsidRDefault="007C09F7" w:rsidP="00557168">
      <w:pPr>
        <w:pStyle w:val="Text"/>
      </w:pPr>
      <w:r w:rsidRPr="0032445A">
        <w:t xml:space="preserve">1. </w:t>
      </w:r>
      <w:r w:rsidR="00793852" w:rsidRPr="0032445A">
        <w:t>Docker file</w:t>
      </w:r>
    </w:p>
    <w:p w14:paraId="69CEDADA" w14:textId="22210FEC" w:rsidR="007C09F7" w:rsidRPr="0032445A" w:rsidRDefault="007C09F7" w:rsidP="00557168">
      <w:pPr>
        <w:pStyle w:val="Text"/>
      </w:pPr>
      <w:r w:rsidRPr="0032445A">
        <w:t xml:space="preserve">2. </w:t>
      </w:r>
      <w:r w:rsidR="00793852" w:rsidRPr="0032445A">
        <w:t>Build packs</w:t>
      </w:r>
    </w:p>
    <w:p w14:paraId="3FAEBEC1" w14:textId="2A35C855" w:rsidR="007C09F7" w:rsidRPr="0032445A" w:rsidRDefault="007C09F7" w:rsidP="00557168">
      <w:pPr>
        <w:pStyle w:val="Text"/>
      </w:pPr>
      <w:r w:rsidRPr="0032445A">
        <w:t>3. Google Jib</w:t>
      </w:r>
    </w:p>
    <w:p w14:paraId="6C5CCC35" w14:textId="44FB229F" w:rsidR="00C30FE1" w:rsidRPr="0032445A" w:rsidRDefault="00D311DA" w:rsidP="00557168">
      <w:pPr>
        <w:pStyle w:val="Text"/>
      </w:pPr>
      <w:r w:rsidRPr="0032445A">
        <w:t xml:space="preserve">We </w:t>
      </w:r>
      <w:r w:rsidR="00793852" w:rsidRPr="0032445A">
        <w:t>decided</w:t>
      </w:r>
      <w:r w:rsidRPr="0032445A">
        <w:t xml:space="preserve"> to go </w:t>
      </w:r>
      <w:r w:rsidR="00793852" w:rsidRPr="0032445A">
        <w:t>Build packs</w:t>
      </w:r>
      <w:r w:rsidRPr="0032445A">
        <w:t xml:space="preserve"> in project as it </w:t>
      </w:r>
      <w:r w:rsidR="00036D82" w:rsidRPr="0032445A">
        <w:t xml:space="preserve">is </w:t>
      </w:r>
      <w:r w:rsidR="009175AF" w:rsidRPr="0032445A">
        <w:t>a secure</w:t>
      </w:r>
      <w:r w:rsidRPr="0032445A">
        <w:t xml:space="preserve"> and easier wa</w:t>
      </w:r>
      <w:r w:rsidR="009175AF" w:rsidRPr="0032445A">
        <w:t>y for all microservice images As Show in Figure 19.</w:t>
      </w:r>
    </w:p>
    <w:p w14:paraId="39F41DF8" w14:textId="1A005EB1" w:rsidR="00C30FE1" w:rsidRPr="0032445A" w:rsidRDefault="00C30FE1" w:rsidP="00557168">
      <w:pPr>
        <w:pStyle w:val="Text"/>
      </w:pPr>
      <w:r w:rsidRPr="0032445A">
        <w:t>This section defines the account microservice</w:t>
      </w:r>
      <w:r w:rsidR="00285E5B" w:rsidRPr="0032445A">
        <w:t xml:space="preserve"> as Show in Figure 18</w:t>
      </w:r>
      <w:r w:rsidRPr="0032445A">
        <w:t xml:space="preserve"> in Docker Compose setup. It specifies:</w:t>
      </w:r>
    </w:p>
    <w:p w14:paraId="652E8DD4" w14:textId="27CA25B3" w:rsidR="00C30FE1" w:rsidRPr="0032445A" w:rsidRDefault="00C30FE1" w:rsidP="00557168">
      <w:pPr>
        <w:pStyle w:val="Text"/>
      </w:pPr>
      <w:r w:rsidRPr="0032445A">
        <w:t>The Docker image to use (</w:t>
      </w:r>
      <w:proofErr w:type="spellStart"/>
      <w:r w:rsidRPr="0032445A">
        <w:t>aimendocker</w:t>
      </w:r>
      <w:proofErr w:type="spellEnd"/>
      <w:r w:rsidRPr="0032445A">
        <w:t>/</w:t>
      </w:r>
      <w:proofErr w:type="gramStart"/>
      <w:r w:rsidRPr="0032445A">
        <w:t>account:s</w:t>
      </w:r>
      <w:proofErr w:type="gramEnd"/>
      <w:r w:rsidRPr="0032445A">
        <w:t>14).</w:t>
      </w:r>
    </w:p>
    <w:p w14:paraId="4603FCF2" w14:textId="219661FA" w:rsidR="00C30FE1" w:rsidRPr="0032445A" w:rsidRDefault="00C30FE1" w:rsidP="00557168">
      <w:pPr>
        <w:pStyle w:val="Text"/>
      </w:pPr>
      <w:r w:rsidRPr="0032445A">
        <w:t>The container name (</w:t>
      </w:r>
      <w:proofErr w:type="spellStart"/>
      <w:r w:rsidRPr="0032445A">
        <w:t>docuker-ms</w:t>
      </w:r>
      <w:proofErr w:type="spellEnd"/>
      <w:r w:rsidRPr="0032445A">
        <w:t>).</w:t>
      </w:r>
    </w:p>
    <w:p w14:paraId="1AB78F74" w14:textId="21397C5A" w:rsidR="00E92941" w:rsidRPr="0032445A" w:rsidRDefault="00285E5B">
      <w:pPr>
        <w:spacing w:after="0" w:line="240" w:lineRule="auto"/>
        <w:jc w:val="left"/>
        <w:rPr>
          <w:rFonts w:eastAsia="Times"/>
          <w:sz w:val="22"/>
          <w:szCs w:val="22"/>
          <w:lang w:eastAsia="de-DE"/>
        </w:rPr>
      </w:pPr>
      <w:r w:rsidRPr="0032445A">
        <w:drawing>
          <wp:anchor distT="0" distB="0" distL="114300" distR="114300" simplePos="0" relativeHeight="251730944" behindDoc="0" locked="0" layoutInCell="1" allowOverlap="1" wp14:anchorId="44557538" wp14:editId="0EA73217">
            <wp:simplePos x="0" y="0"/>
            <wp:positionH relativeFrom="page">
              <wp:posOffset>1504950</wp:posOffset>
            </wp:positionH>
            <wp:positionV relativeFrom="margin">
              <wp:posOffset>5258435</wp:posOffset>
            </wp:positionV>
            <wp:extent cx="4124325" cy="2698115"/>
            <wp:effectExtent l="76200" t="76200" r="142875" b="140335"/>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124325" cy="2698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D05E7" w:rsidRPr="0032445A">
        <mc:AlternateContent>
          <mc:Choice Requires="wps">
            <w:drawing>
              <wp:anchor distT="0" distB="0" distL="114300" distR="114300" simplePos="0" relativeHeight="251866112" behindDoc="0" locked="0" layoutInCell="1" allowOverlap="1" wp14:anchorId="4CF32280" wp14:editId="5F656753">
                <wp:simplePos x="0" y="0"/>
                <wp:positionH relativeFrom="margin">
                  <wp:align>center</wp:align>
                </wp:positionH>
                <wp:positionV relativeFrom="paragraph">
                  <wp:posOffset>3312160</wp:posOffset>
                </wp:positionV>
                <wp:extent cx="3800475" cy="635"/>
                <wp:effectExtent l="0" t="0" r="9525"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61789E58" w:rsidR="00036D82" w:rsidRPr="0032445A" w:rsidRDefault="00036D82" w:rsidP="00036D82">
                            <w:pPr>
                              <w:pStyle w:val="Caption"/>
                              <w:rPr>
                                <w:rFonts w:eastAsia="Times"/>
                                <w:sz w:val="22"/>
                                <w:szCs w:val="22"/>
                                <w:lang w:eastAsia="de-DE"/>
                              </w:rPr>
                            </w:pPr>
                            <w:bookmarkStart w:id="125" w:name="_Toc20588341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18</w:t>
                            </w:r>
                            <w:r w:rsidRPr="0032445A">
                              <w:rPr>
                                <w:sz w:val="22"/>
                                <w:szCs w:val="22"/>
                              </w:rPr>
                              <w:fldChar w:fldCharType="end"/>
                            </w:r>
                            <w:r w:rsidRPr="0032445A">
                              <w:rPr>
                                <w:sz w:val="22"/>
                                <w:szCs w:val="22"/>
                              </w:rPr>
                              <w:t>: Account Info for Docker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3" type="#_x0000_t202" style="position:absolute;margin-left:0;margin-top:260.8pt;width:299.25pt;height:.05pt;z-index:25186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" stroked="f">
                <v:textbox style="mso-fit-shape-to-text:t" inset="0,0,0,0">
                  <w:txbxContent>
                    <w:p w14:paraId="0F3F4751" w14:textId="61789E58" w:rsidR="00036D82" w:rsidRPr="0032445A" w:rsidRDefault="00036D82" w:rsidP="00036D82">
                      <w:pPr>
                        <w:pStyle w:val="Caption"/>
                        <w:rPr>
                          <w:rFonts w:eastAsia="Times"/>
                          <w:sz w:val="22"/>
                          <w:szCs w:val="22"/>
                          <w:lang w:eastAsia="de-DE"/>
                        </w:rPr>
                      </w:pPr>
                      <w:bookmarkStart w:id="126" w:name="_Toc20588341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18</w:t>
                      </w:r>
                      <w:r w:rsidRPr="0032445A">
                        <w:rPr>
                          <w:sz w:val="22"/>
                          <w:szCs w:val="22"/>
                        </w:rPr>
                        <w:fldChar w:fldCharType="end"/>
                      </w:r>
                      <w:r w:rsidRPr="0032445A">
                        <w:rPr>
                          <w:sz w:val="22"/>
                          <w:szCs w:val="22"/>
                        </w:rPr>
                        <w:t>: Account Info for Docker Image</w:t>
                      </w:r>
                      <w:bookmarkEnd w:id="126"/>
                    </w:p>
                  </w:txbxContent>
                </v:textbox>
                <w10:wrap type="square" anchorx="margin"/>
              </v:shape>
            </w:pict>
          </mc:Fallback>
        </mc:AlternateContent>
      </w:r>
      <w:r w:rsidR="00E92941" w:rsidRPr="0032445A">
        <w:rPr>
          <w:rFonts w:eastAsia="Times"/>
          <w:sz w:val="22"/>
          <w:szCs w:val="22"/>
          <w:lang w:eastAsia="de-DE"/>
        </w:rPr>
        <w:br w:type="page"/>
      </w:r>
    </w:p>
    <w:p w14:paraId="5D09E572" w14:textId="6D73C355" w:rsidR="00EE2318" w:rsidRPr="0032445A" w:rsidRDefault="00EE2318" w:rsidP="00557168">
      <w:pPr>
        <w:pStyle w:val="Text"/>
      </w:pPr>
      <w:r w:rsidRPr="0032445A">
        <w:lastRenderedPageBreak/>
        <mc:AlternateContent>
          <mc:Choice Requires="wps">
            <w:drawing>
              <wp:anchor distT="0" distB="0" distL="114300" distR="114300" simplePos="0" relativeHeight="251965440" behindDoc="0" locked="0" layoutInCell="1" allowOverlap="1" wp14:anchorId="1BF7E8F9" wp14:editId="6A7338FE">
                <wp:simplePos x="0" y="0"/>
                <wp:positionH relativeFrom="margin">
                  <wp:align>center</wp:align>
                </wp:positionH>
                <wp:positionV relativeFrom="paragraph">
                  <wp:posOffset>1905635</wp:posOffset>
                </wp:positionV>
                <wp:extent cx="5372100" cy="635"/>
                <wp:effectExtent l="0" t="0" r="0" b="0"/>
                <wp:wrapSquare wrapText="bothSides"/>
                <wp:docPr id="67264539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44BD555" w14:textId="6E17AA4F" w:rsidR="00EE2318" w:rsidRPr="0032445A" w:rsidRDefault="00EE2318" w:rsidP="00EE2318">
                            <w:pPr>
                              <w:pStyle w:val="Caption"/>
                              <w:rPr>
                                <w:rFonts w:eastAsia="Times"/>
                                <w:sz w:val="22"/>
                                <w:szCs w:val="22"/>
                                <w:lang w:eastAsia="de-DE"/>
                              </w:rPr>
                            </w:pPr>
                            <w:bookmarkStart w:id="127" w:name="_Toc20588341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19</w:t>
                            </w:r>
                            <w:r w:rsidRPr="0032445A">
                              <w:rPr>
                                <w:sz w:val="22"/>
                                <w:szCs w:val="22"/>
                              </w:rPr>
                              <w:fldChar w:fldCharType="end"/>
                            </w:r>
                            <w:r w:rsidRPr="0032445A">
                              <w:rPr>
                                <w:sz w:val="22"/>
                                <w:szCs w:val="22"/>
                              </w:rPr>
                              <w:t xml:space="preserve"> : Docker Image for Microservices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7E8F9" id="_x0000_s1044" type="#_x0000_t202" style="position:absolute;left:0;text-align:left;margin-left:0;margin-top:150.05pt;width:423pt;height:.05pt;z-index:25196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GZ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jyfTS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" stroked="f">
                <v:textbox style="mso-fit-shape-to-text:t" inset="0,0,0,0">
                  <w:txbxContent>
                    <w:p w14:paraId="644BD555" w14:textId="6E17AA4F" w:rsidR="00EE2318" w:rsidRPr="0032445A" w:rsidRDefault="00EE2318" w:rsidP="00EE2318">
                      <w:pPr>
                        <w:pStyle w:val="Caption"/>
                        <w:rPr>
                          <w:rFonts w:eastAsia="Times"/>
                          <w:sz w:val="22"/>
                          <w:szCs w:val="22"/>
                          <w:lang w:eastAsia="de-DE"/>
                        </w:rPr>
                      </w:pPr>
                      <w:bookmarkStart w:id="128" w:name="_Toc20588341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19</w:t>
                      </w:r>
                      <w:r w:rsidRPr="0032445A">
                        <w:rPr>
                          <w:sz w:val="22"/>
                          <w:szCs w:val="22"/>
                        </w:rPr>
                        <w:fldChar w:fldCharType="end"/>
                      </w:r>
                      <w:r w:rsidRPr="0032445A">
                        <w:rPr>
                          <w:sz w:val="22"/>
                          <w:szCs w:val="22"/>
                        </w:rPr>
                        <w:t xml:space="preserve"> : Docker Image for Microservices</w:t>
                      </w:r>
                      <w:bookmarkEnd w:id="128"/>
                    </w:p>
                  </w:txbxContent>
                </v:textbox>
                <w10:wrap type="square" anchorx="margin"/>
              </v:shape>
            </w:pict>
          </mc:Fallback>
        </mc:AlternateContent>
      </w:r>
      <w:r w:rsidRPr="0032445A">
        <w:drawing>
          <wp:anchor distT="0" distB="0" distL="114300" distR="114300" simplePos="0" relativeHeight="251762688" behindDoc="0" locked="0" layoutInCell="1" allowOverlap="1" wp14:anchorId="0CCADF93" wp14:editId="4B1052C8">
            <wp:simplePos x="0" y="0"/>
            <wp:positionH relativeFrom="margin">
              <wp:align>right</wp:align>
            </wp:positionH>
            <wp:positionV relativeFrom="margin">
              <wp:posOffset>123825</wp:posOffset>
            </wp:positionV>
            <wp:extent cx="5372100" cy="1686560"/>
            <wp:effectExtent l="76200" t="76200" r="133350" b="142240"/>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72100" cy="168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7AD619" w14:textId="0E0E7E24" w:rsidR="00805965" w:rsidRPr="0032445A" w:rsidRDefault="00805965" w:rsidP="00557168">
      <w:pPr>
        <w:pStyle w:val="Text"/>
      </w:pPr>
      <w:r w:rsidRPr="0032445A">
        <w:t>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Gateway 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w:t>
      </w:r>
      <w:proofErr w:type="spellStart"/>
      <w:r w:rsidRPr="0032445A">
        <w:t>config.yml</w:t>
      </w:r>
      <w:proofErr w:type="spellEnd"/>
      <w:r w:rsidRPr="0032445A">
        <w:t xml:space="preserve">)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695A88E8" w:rsidR="00805965" w:rsidRPr="0032445A" w:rsidRDefault="00805965" w:rsidP="00557168">
      <w:pPr>
        <w:pStyle w:val="Text"/>
      </w:pPr>
      <w:r w:rsidRPr="0032445A">
        <w:t>Three Distinct Environments:</w:t>
      </w:r>
    </w:p>
    <w:p w14:paraId="23501A22" w14:textId="4503A464" w:rsidR="00805965" w:rsidRPr="0032445A" w:rsidRDefault="00805965" w:rsidP="00557168">
      <w:pPr>
        <w:pStyle w:val="Text"/>
      </w:pPr>
      <w:r w:rsidRPr="0032445A">
        <w:t xml:space="preserve">Development Environment: Employs in-memory or lightweight databases (e.g., H2, local volumes). Opens all ports for straightforward access and debugging. Facilitates hot-reload and developer tools. </w:t>
      </w:r>
    </w:p>
    <w:p w14:paraId="115D3EAF" w14:textId="37C66393" w:rsidR="00D311DA" w:rsidRPr="0032445A" w:rsidRDefault="00805965" w:rsidP="00557168">
      <w:pPr>
        <w:pStyle w:val="Text"/>
      </w:pPr>
      <w:r w:rsidRPr="0032445A">
        <w:t xml:space="preserve">Testing/Staging and Production Environment: Replicates production but may utilize reduced resource limits. Health checks and dependencies are rigorously enforced. Data persistence is enabled through Docker volumes. </w:t>
      </w:r>
      <w:r w:rsidR="00951088" w:rsidRPr="0032445A">
        <w:br w:type="page"/>
      </w:r>
    </w:p>
    <w:p w14:paraId="529BFD86" w14:textId="03C882D9" w:rsidR="00811907" w:rsidRPr="0032445A" w:rsidRDefault="00A407F9" w:rsidP="00811907">
      <w:pPr>
        <w:pStyle w:val="Heading3"/>
        <w:rPr>
          <w:rFonts w:eastAsia="Times"/>
        </w:rPr>
      </w:pPr>
      <w:bookmarkStart w:id="129" w:name="_Toc205887344"/>
      <w:r w:rsidRPr="0032445A">
        <w:rPr>
          <w:rFonts w:eastAsia="Times"/>
          <w:lang w:eastAsia="de-DE"/>
        </w:rPr>
        <w:lastRenderedPageBreak/>
        <w:t>C</w:t>
      </w:r>
      <w:r w:rsidR="00811907" w:rsidRPr="0032445A">
        <w:rPr>
          <w:rFonts w:eastAsia="Times"/>
          <w:lang w:eastAsia="de-DE"/>
        </w:rPr>
        <w:t>onfig</w:t>
      </w:r>
      <w:r w:rsidR="006F2A67" w:rsidRPr="0032445A">
        <w:rPr>
          <w:rFonts w:eastAsia="Times"/>
          <w:lang w:eastAsia="de-DE"/>
        </w:rPr>
        <w:t xml:space="preserve"> S</w:t>
      </w:r>
      <w:r w:rsidR="00811907" w:rsidRPr="0032445A">
        <w:rPr>
          <w:rFonts w:eastAsia="Times"/>
          <w:lang w:eastAsia="de-DE"/>
        </w:rPr>
        <w:t>erver</w:t>
      </w:r>
      <w:bookmarkEnd w:id="129"/>
    </w:p>
    <w:p w14:paraId="7B0FFFB2" w14:textId="77777777" w:rsidR="006F2A67" w:rsidRPr="0032445A" w:rsidRDefault="006F2A67" w:rsidP="00557168">
      <w:pPr>
        <w:pStyle w:val="Text"/>
      </w:pPr>
      <w:r w:rsidRPr="0032445A">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p>
    <w:p w14:paraId="2FD14348" w14:textId="77777777" w:rsidR="006F2A67" w:rsidRPr="0032445A" w:rsidRDefault="006F2A67" w:rsidP="00557168">
      <w:pPr>
        <w:pStyle w:val="Text"/>
      </w:pPr>
    </w:p>
    <w:p w14:paraId="0A0EDF20" w14:textId="77777777" w:rsidR="006F2A67" w:rsidRPr="0032445A" w:rsidRDefault="006F2A67" w:rsidP="00557168">
      <w:pPr>
        <w:pStyle w:val="Text"/>
      </w:pPr>
      <w:r w:rsidRPr="0032445A">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32445A" w:rsidRDefault="006F2A67" w:rsidP="00557168">
      <w:pPr>
        <w:pStyle w:val="Text"/>
      </w:pPr>
    </w:p>
    <w:p w14:paraId="4BD502C3" w14:textId="77777777" w:rsidR="006F2A67" w:rsidRPr="0032445A" w:rsidRDefault="006F2A67" w:rsidP="00557168">
      <w:pPr>
        <w:pStyle w:val="Text"/>
      </w:pPr>
      <w:r w:rsidRPr="0032445A">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32445A" w:rsidRDefault="006F2A67" w:rsidP="00557168">
      <w:pPr>
        <w:pStyle w:val="Text"/>
      </w:pPr>
    </w:p>
    <w:p w14:paraId="0335BC7D" w14:textId="77777777" w:rsidR="006F2A67" w:rsidRPr="0032445A" w:rsidRDefault="006F2A67" w:rsidP="00557168">
      <w:pPr>
        <w:pStyle w:val="Text"/>
      </w:pPr>
      <w:r w:rsidRPr="0032445A">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32445A" w:rsidRDefault="006F2A67" w:rsidP="00557168">
      <w:pPr>
        <w:pStyle w:val="Text"/>
      </w:pPr>
    </w:p>
    <w:p w14:paraId="5C869BB8" w14:textId="77777777" w:rsidR="006F2A67" w:rsidRPr="0032445A" w:rsidRDefault="006F2A67" w:rsidP="00557168">
      <w:pPr>
        <w:pStyle w:val="Text"/>
      </w:pPr>
      <w:r w:rsidRPr="0032445A">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32445A" w:rsidRDefault="006F2A67" w:rsidP="00557168">
      <w:pPr>
        <w:pStyle w:val="Text"/>
      </w:pPr>
    </w:p>
    <w:p w14:paraId="498A9823" w14:textId="77777777" w:rsidR="004C074F" w:rsidRPr="0032445A" w:rsidRDefault="004C074F" w:rsidP="00557168">
      <w:pPr>
        <w:pStyle w:val="Text"/>
      </w:pPr>
    </w:p>
    <w:p w14:paraId="23BDBD18" w14:textId="60F59CBB" w:rsidR="006F2A67" w:rsidRPr="0032445A" w:rsidRDefault="006F2A67" w:rsidP="00557168">
      <w:pPr>
        <w:pStyle w:val="Text"/>
      </w:pPr>
      <w:r w:rsidRPr="0032445A">
        <w:lastRenderedPageBreak/>
        <w:t>Developer Initiates Configuration Update:</w:t>
      </w:r>
    </w:p>
    <w:p w14:paraId="410C02AF" w14:textId="5EF88DFC" w:rsidR="006F2A67" w:rsidRPr="0032445A" w:rsidRDefault="006F2A67" w:rsidP="00557168">
      <w:pPr>
        <w:pStyle w:val="Text"/>
      </w:pPr>
      <w:r w:rsidRPr="0032445A">
        <w:t>A developer pushes new or modified configuration files to the centralized configuration repository (for instance, GitHub)</w:t>
      </w:r>
      <w:r w:rsidR="00BD31DB" w:rsidRPr="0032445A">
        <w:t xml:space="preserve"> </w:t>
      </w:r>
      <w:r w:rsidR="009175AF" w:rsidRPr="0032445A">
        <w:t xml:space="preserve">as Show in Figure </w:t>
      </w:r>
      <w:r w:rsidR="00E0689D" w:rsidRPr="0032445A">
        <w:t>20</w:t>
      </w:r>
      <w:r w:rsidRPr="0032445A">
        <w:t>.</w:t>
      </w:r>
    </w:p>
    <w:p w14:paraId="04CFB990" w14:textId="77777777" w:rsidR="006F2A67" w:rsidRPr="0032445A" w:rsidRDefault="006F2A67" w:rsidP="00557168">
      <w:pPr>
        <w:pStyle w:val="Text"/>
      </w:pPr>
    </w:p>
    <w:p w14:paraId="300E6F74" w14:textId="77777777" w:rsidR="006F2A67" w:rsidRPr="0032445A" w:rsidRDefault="006F2A67" w:rsidP="00557168">
      <w:pPr>
        <w:pStyle w:val="Text"/>
      </w:pPr>
      <w:r w:rsidRPr="0032445A">
        <w:t>Webhook Activation:</w:t>
      </w:r>
    </w:p>
    <w:p w14:paraId="34D67A13" w14:textId="77777777" w:rsidR="006F2A67" w:rsidRPr="0032445A" w:rsidRDefault="006F2A67" w:rsidP="00557168">
      <w:pPr>
        <w:pStyle w:val="Text"/>
      </w:pPr>
      <w:r w:rsidRPr="0032445A">
        <w:t>A designated webhook on the Git repository identifies changes and automatically alerts the Config Server.</w:t>
      </w:r>
    </w:p>
    <w:p w14:paraId="231608F0" w14:textId="77777777" w:rsidR="006F2A67" w:rsidRPr="0032445A" w:rsidRDefault="006F2A67" w:rsidP="00557168">
      <w:pPr>
        <w:pStyle w:val="Text"/>
      </w:pPr>
    </w:p>
    <w:p w14:paraId="1F61B775" w14:textId="77777777" w:rsidR="006F2A67" w:rsidRPr="0032445A" w:rsidRDefault="006F2A67" w:rsidP="00557168">
      <w:pPr>
        <w:pStyle w:val="Text"/>
      </w:pPr>
      <w:r w:rsidRPr="0032445A">
        <w:t>Broadcast of Configuration Change Event:</w:t>
      </w:r>
    </w:p>
    <w:p w14:paraId="02C7B5EF" w14:textId="682A642B" w:rsidR="006F2A67" w:rsidRPr="0032445A" w:rsidRDefault="006F2A67" w:rsidP="00557168">
      <w:pPr>
        <w:pStyle w:val="Text"/>
      </w:pPr>
      <w:r w:rsidRPr="0032445A">
        <w:t>The Config Server transmits a configuration refresh event to a message broker (such as Kafka or RabbitMQ), which informs all subscribed microservices</w:t>
      </w:r>
      <w:r w:rsidR="0035135C" w:rsidRPr="0032445A">
        <w:t xml:space="preserve"> as Show in Figure 21</w:t>
      </w:r>
      <w:r w:rsidRPr="0032445A">
        <w:t>.</w:t>
      </w:r>
    </w:p>
    <w:p w14:paraId="429B4EAB" w14:textId="77777777" w:rsidR="006F2A67" w:rsidRPr="0032445A" w:rsidRDefault="006F2A67" w:rsidP="00557168">
      <w:pPr>
        <w:pStyle w:val="Text"/>
      </w:pPr>
    </w:p>
    <w:p w14:paraId="5B25BC7B" w14:textId="77777777" w:rsidR="006F2A67" w:rsidRPr="0032445A" w:rsidRDefault="006F2A67" w:rsidP="00557168">
      <w:pPr>
        <w:pStyle w:val="Text"/>
      </w:pPr>
      <w:r w:rsidRPr="0032445A">
        <w:t>Dynamic Configuration Reload:</w:t>
      </w:r>
    </w:p>
    <w:p w14:paraId="41B48B03" w14:textId="7B87F832" w:rsidR="00996437" w:rsidRPr="0032445A" w:rsidRDefault="006F2A67" w:rsidP="00557168">
      <w:pPr>
        <w:pStyle w:val="Text"/>
      </w:pPr>
      <w:r w:rsidRPr="0032445A">
        <w:t>Subscribed microservices (like Accounts, Loans, and Cards) receive the event and update their configurations dynamically without necessitating a restart, thereby facilitating uninterrupted updates.</w:t>
      </w:r>
    </w:p>
    <w:p w14:paraId="64F66983" w14:textId="32021378" w:rsidR="00C13258" w:rsidRPr="0032445A" w:rsidRDefault="004C074F" w:rsidP="00B41AB3">
      <w:pPr>
        <w:spacing w:after="0" w:line="240" w:lineRule="auto"/>
        <w:jc w:val="left"/>
        <w:rPr>
          <w:rFonts w:eastAsia="Times"/>
          <w:sz w:val="22"/>
          <w:szCs w:val="22"/>
          <w:lang w:eastAsia="de-DE"/>
        </w:rPr>
      </w:pPr>
      <w:r w:rsidRPr="0032445A">
        <w:rPr>
          <w:rFonts w:eastAsia="Times"/>
        </w:rPr>
        <w:drawing>
          <wp:anchor distT="0" distB="0" distL="114300" distR="114300" simplePos="0" relativeHeight="251710464" behindDoc="0" locked="0" layoutInCell="1" allowOverlap="1" wp14:anchorId="3D2EA7FD" wp14:editId="0BC2CBC7">
            <wp:simplePos x="0" y="0"/>
            <wp:positionH relativeFrom="page">
              <wp:align>center</wp:align>
            </wp:positionH>
            <wp:positionV relativeFrom="margin">
              <wp:posOffset>4520565</wp:posOffset>
            </wp:positionV>
            <wp:extent cx="4048125" cy="2924175"/>
            <wp:effectExtent l="76200" t="76200" r="142875" b="142875"/>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8125"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869184" behindDoc="0" locked="0" layoutInCell="1" allowOverlap="1" wp14:anchorId="70053A9E" wp14:editId="47ECF321">
                <wp:simplePos x="0" y="0"/>
                <wp:positionH relativeFrom="page">
                  <wp:align>center</wp:align>
                </wp:positionH>
                <wp:positionV relativeFrom="paragraph">
                  <wp:posOffset>3351530</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56F562E3" w:rsidR="00B41AB3" w:rsidRPr="0032445A" w:rsidRDefault="00B41AB3" w:rsidP="00B41AB3">
                            <w:pPr>
                              <w:pStyle w:val="Caption"/>
                              <w:rPr>
                                <w:rFonts w:eastAsia="Times"/>
                                <w:sz w:val="22"/>
                                <w:szCs w:val="22"/>
                              </w:rPr>
                            </w:pPr>
                            <w:bookmarkStart w:id="130" w:name="_Toc20588341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20</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Config </w:t>
                            </w:r>
                            <w:r w:rsidRPr="0032445A">
                              <w:rPr>
                                <w:sz w:val="22"/>
                                <w:szCs w:val="22"/>
                              </w:rPr>
                              <w:t>Server GitHub</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45" type="#_x0000_t202" style="position:absolute;margin-left:0;margin-top:263.9pt;width:315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0aGgIAAEA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" stroked="f">
                <v:textbox style="mso-fit-shape-to-text:t" inset="0,0,0,0">
                  <w:txbxContent>
                    <w:p w14:paraId="7D876DA5" w14:textId="56F562E3" w:rsidR="00B41AB3" w:rsidRPr="0032445A" w:rsidRDefault="00B41AB3" w:rsidP="00B41AB3">
                      <w:pPr>
                        <w:pStyle w:val="Caption"/>
                        <w:rPr>
                          <w:rFonts w:eastAsia="Times"/>
                          <w:sz w:val="22"/>
                          <w:szCs w:val="22"/>
                        </w:rPr>
                      </w:pPr>
                      <w:bookmarkStart w:id="131" w:name="_Toc20588341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20</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Config </w:t>
                      </w:r>
                      <w:r w:rsidRPr="0032445A">
                        <w:rPr>
                          <w:sz w:val="22"/>
                          <w:szCs w:val="22"/>
                        </w:rPr>
                        <w:t>Server GitHub</w:t>
                      </w:r>
                      <w:bookmarkEnd w:id="131"/>
                    </w:p>
                  </w:txbxContent>
                </v:textbox>
                <w10:wrap type="square" anchorx="page"/>
              </v:shape>
            </w:pict>
          </mc:Fallback>
        </mc:AlternateContent>
      </w:r>
      <w:r w:rsidR="00F74815" w:rsidRPr="0032445A">
        <w:rPr>
          <w:rFonts w:eastAsia="Times"/>
        </w:rPr>
        <w:br w:type="page"/>
      </w:r>
    </w:p>
    <w:p w14:paraId="1985AAA9" w14:textId="5ACD06E3" w:rsidR="004C074F" w:rsidRPr="0032445A" w:rsidRDefault="004C074F">
      <w:pPr>
        <w:spacing w:after="0" w:line="240" w:lineRule="auto"/>
        <w:jc w:val="left"/>
        <w:rPr>
          <w:rFonts w:eastAsia="Times" w:cs="Arial"/>
          <w:b/>
          <w:bCs/>
          <w:szCs w:val="26"/>
        </w:rPr>
      </w:pPr>
      <w:r w:rsidRPr="0032445A">
        <w:lastRenderedPageBreak/>
        <mc:AlternateContent>
          <mc:Choice Requires="wps">
            <w:drawing>
              <wp:anchor distT="0" distB="0" distL="114300" distR="114300" simplePos="0" relativeHeight="251871232" behindDoc="0" locked="0" layoutInCell="1" allowOverlap="1" wp14:anchorId="48C140A9" wp14:editId="068E123A">
                <wp:simplePos x="0" y="0"/>
                <wp:positionH relativeFrom="page">
                  <wp:align>center</wp:align>
                </wp:positionH>
                <wp:positionV relativeFrom="paragraph">
                  <wp:posOffset>7448550</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0F83108F" w:rsidR="00B41AB3" w:rsidRPr="0032445A" w:rsidRDefault="00B41AB3" w:rsidP="00B41AB3">
                            <w:pPr>
                              <w:pStyle w:val="Caption"/>
                              <w:rPr>
                                <w:rFonts w:eastAsia="Times"/>
                                <w:sz w:val="22"/>
                                <w:szCs w:val="22"/>
                              </w:rPr>
                            </w:pPr>
                            <w:bookmarkStart w:id="132" w:name="_Toc20588341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21</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Config </w:t>
                            </w:r>
                            <w:r w:rsidRPr="0032445A">
                              <w:rPr>
                                <w:sz w:val="22"/>
                                <w:szCs w:val="22"/>
                              </w:rPr>
                              <w:t>Application YAML File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46" type="#_x0000_t202" style="position:absolute;margin-left:0;margin-top:586.5pt;width:256.8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h6Gg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LeTGeTu7tbziTFZje3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" stroked="f">
                <v:textbox style="mso-fit-shape-to-text:t" inset="0,0,0,0">
                  <w:txbxContent>
                    <w:p w14:paraId="66324A26" w14:textId="0F83108F" w:rsidR="00B41AB3" w:rsidRPr="0032445A" w:rsidRDefault="00B41AB3" w:rsidP="00B41AB3">
                      <w:pPr>
                        <w:pStyle w:val="Caption"/>
                        <w:rPr>
                          <w:rFonts w:eastAsia="Times"/>
                          <w:sz w:val="22"/>
                          <w:szCs w:val="22"/>
                        </w:rPr>
                      </w:pPr>
                      <w:bookmarkStart w:id="133" w:name="_Toc20588341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21</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Config </w:t>
                      </w:r>
                      <w:r w:rsidRPr="0032445A">
                        <w:rPr>
                          <w:sz w:val="22"/>
                          <w:szCs w:val="22"/>
                        </w:rPr>
                        <w:t>Application YAML File</w:t>
                      </w:r>
                      <w:bookmarkEnd w:id="133"/>
                    </w:p>
                  </w:txbxContent>
                </v:textbox>
                <w10:wrap type="square" anchorx="page"/>
              </v:shape>
            </w:pict>
          </mc:Fallback>
        </mc:AlternateContent>
      </w:r>
      <w:r w:rsidRPr="0032445A">
        <w:rPr>
          <w:rFonts w:eastAsia="Times"/>
        </w:rPr>
        <w:drawing>
          <wp:anchor distT="0" distB="0" distL="114300" distR="114300" simplePos="0" relativeHeight="251867136" behindDoc="0" locked="0" layoutInCell="1" allowOverlap="1" wp14:anchorId="7415A01D" wp14:editId="3A3581DE">
            <wp:simplePos x="0" y="0"/>
            <wp:positionH relativeFrom="margin">
              <wp:align>center</wp:align>
            </wp:positionH>
            <wp:positionV relativeFrom="margin">
              <wp:posOffset>320040</wp:posOffset>
            </wp:positionV>
            <wp:extent cx="5007610" cy="6858000"/>
            <wp:effectExtent l="76200" t="76200" r="135890" b="133350"/>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007610" cy="685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rPr>
          <w:rFonts w:eastAsia="Times"/>
        </w:rPr>
        <w:br w:type="page"/>
      </w:r>
    </w:p>
    <w:p w14:paraId="192F8803" w14:textId="50DD29A6" w:rsidR="00095F74" w:rsidRPr="0032445A" w:rsidRDefault="00C13258" w:rsidP="00FA0276">
      <w:pPr>
        <w:pStyle w:val="Heading3"/>
        <w:rPr>
          <w:rFonts w:eastAsia="Times"/>
        </w:rPr>
      </w:pPr>
      <w:bookmarkStart w:id="134" w:name="_Toc205887345"/>
      <w:r w:rsidRPr="0032445A">
        <w:rPr>
          <w:rFonts w:eastAsia="Times"/>
        </w:rPr>
        <w:lastRenderedPageBreak/>
        <w:t>Client-</w:t>
      </w:r>
      <w:r w:rsidR="00BB628D" w:rsidRPr="0032445A">
        <w:rPr>
          <w:rFonts w:eastAsia="Times"/>
        </w:rPr>
        <w:t>Side</w:t>
      </w:r>
      <w:r w:rsidRPr="0032445A">
        <w:rPr>
          <w:rFonts w:eastAsia="Times"/>
        </w:rPr>
        <w:t xml:space="preserve"> </w:t>
      </w:r>
      <w:r w:rsidR="00BB628D" w:rsidRPr="0032445A">
        <w:rPr>
          <w:rFonts w:eastAsia="Times"/>
        </w:rPr>
        <w:t>Service</w:t>
      </w:r>
      <w:r w:rsidRPr="0032445A">
        <w:rPr>
          <w:rFonts w:eastAsia="Times"/>
        </w:rPr>
        <w:t xml:space="preserve"> </w:t>
      </w:r>
      <w:r w:rsidR="00BB628D" w:rsidRPr="0032445A">
        <w:rPr>
          <w:rFonts w:eastAsia="Times"/>
        </w:rPr>
        <w:t>Discover</w:t>
      </w:r>
      <w:r w:rsidR="00AC4656" w:rsidRPr="0032445A">
        <w:rPr>
          <w:rFonts w:eastAsia="Times"/>
        </w:rPr>
        <w:t>y</w:t>
      </w:r>
      <w:bookmarkEnd w:id="134"/>
    </w:p>
    <w:p w14:paraId="75A3742F" w14:textId="489AAEEE" w:rsidR="00095F74" w:rsidRPr="0032445A" w:rsidRDefault="00095F74" w:rsidP="00557168">
      <w:pPr>
        <w:pStyle w:val="Text"/>
      </w:pPr>
      <w:r w:rsidRPr="0032445A">
        <w:t>1.</w:t>
      </w:r>
      <w:r w:rsidR="008A2ED6" w:rsidRPr="0032445A">
        <w:t xml:space="preserve"> As Show in Figure 22</w:t>
      </w:r>
      <w:r w:rsidRPr="0032445A">
        <w:t xml:space="preserve"> 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7521F90F" w:rsidR="00095F74" w:rsidRPr="0032445A" w:rsidRDefault="00EB2A8C" w:rsidP="00095F74">
      <w:pPr>
        <w:rPr>
          <w:rFonts w:eastAsia="Times"/>
          <w:sz w:val="22"/>
          <w:szCs w:val="22"/>
          <w:lang w:eastAsia="de-DE"/>
        </w:rPr>
      </w:pPr>
      <w:r w:rsidRPr="0032445A">
        <w:rPr>
          <w:rFonts w:eastAsia="Times"/>
        </w:rPr>
        <w:drawing>
          <wp:anchor distT="0" distB="0" distL="114300" distR="114300" simplePos="0" relativeHeight="251712512" behindDoc="0" locked="0" layoutInCell="1" allowOverlap="1" wp14:anchorId="7FE8B5C4" wp14:editId="335CA704">
            <wp:simplePos x="0" y="0"/>
            <wp:positionH relativeFrom="page">
              <wp:align>center</wp:align>
            </wp:positionH>
            <wp:positionV relativeFrom="margin">
              <wp:posOffset>2418080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2616F" w:rsidRPr="0032445A">
        <mc:AlternateContent>
          <mc:Choice Requires="wps">
            <w:drawing>
              <wp:anchor distT="0" distB="0" distL="114300" distR="114300" simplePos="0" relativeHeight="251873280" behindDoc="0" locked="0" layoutInCell="1" allowOverlap="1" wp14:anchorId="1C06A047" wp14:editId="0836A55F">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72C01911" w:rsidR="00F2616F" w:rsidRPr="0032445A" w:rsidRDefault="00F2616F" w:rsidP="00F2616F">
                            <w:pPr>
                              <w:pStyle w:val="Caption"/>
                              <w:rPr>
                                <w:rFonts w:eastAsia="Times"/>
                                <w:sz w:val="22"/>
                                <w:szCs w:val="22"/>
                              </w:rPr>
                            </w:pPr>
                            <w:bookmarkStart w:id="135" w:name="_Toc20588342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22</w:t>
                            </w:r>
                            <w:r w:rsidRPr="0032445A">
                              <w:rPr>
                                <w:sz w:val="22"/>
                                <w:szCs w:val="22"/>
                              </w:rPr>
                              <w:fldChar w:fldCharType="end"/>
                            </w:r>
                            <w:r w:rsidRPr="0032445A">
                              <w:rPr>
                                <w:sz w:val="22"/>
                                <w:szCs w:val="22"/>
                              </w:rPr>
                              <w:t>: Eureka Discovery</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47"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2J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e3sdnrDmaTY7ONN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" stroked="f">
                <v:textbox style="mso-fit-shape-to-text:t" inset="0,0,0,0">
                  <w:txbxContent>
                    <w:p w14:paraId="1C130E4D" w14:textId="72C01911" w:rsidR="00F2616F" w:rsidRPr="0032445A" w:rsidRDefault="00F2616F" w:rsidP="00F2616F">
                      <w:pPr>
                        <w:pStyle w:val="Caption"/>
                        <w:rPr>
                          <w:rFonts w:eastAsia="Times"/>
                          <w:sz w:val="22"/>
                          <w:szCs w:val="22"/>
                        </w:rPr>
                      </w:pPr>
                      <w:bookmarkStart w:id="136" w:name="_Toc20588342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22</w:t>
                      </w:r>
                      <w:r w:rsidRPr="0032445A">
                        <w:rPr>
                          <w:sz w:val="22"/>
                          <w:szCs w:val="22"/>
                        </w:rPr>
                        <w:fldChar w:fldCharType="end"/>
                      </w:r>
                      <w:r w:rsidRPr="0032445A">
                        <w:rPr>
                          <w:sz w:val="22"/>
                          <w:szCs w:val="22"/>
                        </w:rPr>
                        <w:t>: Eureka Discovery</w:t>
                      </w:r>
                      <w:bookmarkEnd w:id="136"/>
                    </w:p>
                  </w:txbxContent>
                </v:textbox>
                <w10:wrap type="square"/>
              </v:shape>
            </w:pict>
          </mc:Fallback>
        </mc:AlternateContent>
      </w:r>
    </w:p>
    <w:p w14:paraId="3FA420ED" w14:textId="7D394B36" w:rsidR="00FA0276" w:rsidRPr="0032445A" w:rsidRDefault="00FA0276" w:rsidP="00095F74">
      <w:pPr>
        <w:rPr>
          <w:rFonts w:eastAsia="Times"/>
          <w:sz w:val="22"/>
          <w:szCs w:val="22"/>
          <w:lang w:eastAsia="de-DE"/>
        </w:rPr>
      </w:pPr>
    </w:p>
    <w:p w14:paraId="2A788F9B" w14:textId="3BB267D1" w:rsidR="00FA0276" w:rsidRPr="0032445A" w:rsidRDefault="00FA0276" w:rsidP="00095F74">
      <w:pPr>
        <w:rPr>
          <w:rFonts w:eastAsia="Times"/>
          <w:sz w:val="22"/>
          <w:szCs w:val="22"/>
          <w:lang w:eastAsia="de-DE"/>
        </w:rPr>
      </w:pPr>
    </w:p>
    <w:p w14:paraId="5BA0A2A6" w14:textId="77777777" w:rsidR="00FA0276" w:rsidRPr="0032445A" w:rsidRDefault="00FA0276" w:rsidP="00095F74">
      <w:pPr>
        <w:rPr>
          <w:rFonts w:eastAsia="Times"/>
          <w:sz w:val="22"/>
          <w:szCs w:val="22"/>
          <w:lang w:eastAsia="de-DE"/>
        </w:rPr>
      </w:pPr>
    </w:p>
    <w:p w14:paraId="7C6BEF73" w14:textId="77777777" w:rsidR="00FA0276" w:rsidRPr="0032445A" w:rsidRDefault="00FA0276" w:rsidP="00095F74">
      <w:pPr>
        <w:rPr>
          <w:rFonts w:eastAsia="Times"/>
          <w:sz w:val="22"/>
          <w:szCs w:val="22"/>
          <w:lang w:eastAsia="de-DE"/>
        </w:rPr>
      </w:pPr>
    </w:p>
    <w:p w14:paraId="21A05643" w14:textId="77777777" w:rsidR="00FA0276" w:rsidRPr="0032445A" w:rsidRDefault="00FA0276" w:rsidP="00095F74">
      <w:pPr>
        <w:rPr>
          <w:rFonts w:eastAsia="Times"/>
          <w:sz w:val="22"/>
          <w:szCs w:val="22"/>
          <w:lang w:eastAsia="de-DE"/>
        </w:rPr>
      </w:pPr>
    </w:p>
    <w:p w14:paraId="461D0D39" w14:textId="77777777" w:rsidR="00FA0276" w:rsidRPr="0032445A" w:rsidRDefault="00FA0276" w:rsidP="00095F74">
      <w:pPr>
        <w:rPr>
          <w:rFonts w:eastAsia="Times"/>
          <w:sz w:val="22"/>
          <w:szCs w:val="22"/>
          <w:lang w:eastAsia="de-DE"/>
        </w:rPr>
      </w:pPr>
    </w:p>
    <w:p w14:paraId="50D3F948" w14:textId="77777777" w:rsidR="00FA0276" w:rsidRPr="0032445A" w:rsidRDefault="00FA0276" w:rsidP="00095F74">
      <w:pPr>
        <w:rPr>
          <w:rFonts w:eastAsia="Times"/>
          <w:sz w:val="22"/>
          <w:szCs w:val="22"/>
          <w:lang w:eastAsia="de-DE"/>
        </w:rPr>
      </w:pPr>
    </w:p>
    <w:p w14:paraId="31D71975" w14:textId="77777777" w:rsidR="00FA0276" w:rsidRPr="0032445A" w:rsidRDefault="00FA0276" w:rsidP="00095F74">
      <w:pPr>
        <w:rPr>
          <w:rFonts w:eastAsia="Times"/>
          <w:sz w:val="22"/>
          <w:szCs w:val="22"/>
          <w:lang w:eastAsia="de-DE"/>
        </w:rPr>
      </w:pPr>
    </w:p>
    <w:p w14:paraId="17A12A8C" w14:textId="77777777" w:rsidR="00FA0276" w:rsidRPr="0032445A" w:rsidRDefault="00FA0276" w:rsidP="00095F74">
      <w:pPr>
        <w:rPr>
          <w:rFonts w:eastAsia="Times"/>
          <w:sz w:val="22"/>
          <w:szCs w:val="22"/>
          <w:lang w:eastAsia="de-DE"/>
        </w:rPr>
      </w:pPr>
    </w:p>
    <w:p w14:paraId="796B2738" w14:textId="77777777" w:rsidR="005F2149" w:rsidRPr="0032445A" w:rsidRDefault="005F2149" w:rsidP="00095F74">
      <w:pPr>
        <w:rPr>
          <w:rFonts w:eastAsia="Times"/>
          <w:sz w:val="22"/>
          <w:szCs w:val="22"/>
          <w:lang w:eastAsia="de-DE"/>
        </w:rPr>
      </w:pPr>
    </w:p>
    <w:p w14:paraId="265E7A32" w14:textId="77777777" w:rsidR="005F2149" w:rsidRPr="0032445A" w:rsidRDefault="005F2149" w:rsidP="00095F74">
      <w:pPr>
        <w:rPr>
          <w:rFonts w:eastAsia="Times"/>
          <w:sz w:val="22"/>
          <w:szCs w:val="22"/>
          <w:lang w:eastAsia="de-DE"/>
        </w:rPr>
      </w:pPr>
    </w:p>
    <w:p w14:paraId="5926038C" w14:textId="77777777" w:rsidR="005F2149" w:rsidRPr="0032445A" w:rsidRDefault="005F2149" w:rsidP="00095F74">
      <w:pPr>
        <w:rPr>
          <w:rFonts w:eastAsia="Times"/>
          <w:sz w:val="22"/>
          <w:szCs w:val="22"/>
          <w:lang w:eastAsia="de-DE"/>
        </w:rPr>
      </w:pPr>
    </w:p>
    <w:p w14:paraId="1208E34B" w14:textId="4931EFE9" w:rsidR="00FA0276" w:rsidRPr="0032445A" w:rsidRDefault="00095F74" w:rsidP="00557168">
      <w:pPr>
        <w:pStyle w:val="Text"/>
      </w:pPr>
      <w:r w:rsidRPr="0032445A">
        <w:t>2.framework, when a client intends to communicate with another service, it queries the service registry to obtain a list of available instances</w:t>
      </w:r>
      <w:r w:rsidR="008A2ED6" w:rsidRPr="0032445A">
        <w:t>, as shown in Figure 21</w:t>
      </w:r>
      <w:r w:rsidRPr="0032445A">
        <w:t xml:space="preserve">.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14D2A3FA" w14:textId="3EA7EEFB" w:rsidR="00095F74" w:rsidRPr="0032445A" w:rsidRDefault="0023524B" w:rsidP="005F2149">
      <w:pPr>
        <w:spacing w:after="0" w:line="240" w:lineRule="auto"/>
        <w:jc w:val="left"/>
        <w:rPr>
          <w:rFonts w:eastAsia="Times"/>
          <w:sz w:val="22"/>
          <w:szCs w:val="22"/>
          <w:lang w:eastAsia="de-DE"/>
        </w:rPr>
      </w:pPr>
      <w:r w:rsidRPr="0032445A">
        <w:rPr>
          <w:rFonts w:eastAsia="Times"/>
        </w:rPr>
        <w:lastRenderedPageBreak/>
        <w:drawing>
          <wp:anchor distT="0" distB="0" distL="114300" distR="114300" simplePos="0" relativeHeight="251713536" behindDoc="0" locked="0" layoutInCell="1" allowOverlap="1" wp14:anchorId="78B2AA41" wp14:editId="37C25AAE">
            <wp:simplePos x="0" y="0"/>
            <wp:positionH relativeFrom="page">
              <wp:align>center</wp:align>
            </wp:positionH>
            <wp:positionV relativeFrom="margin">
              <wp:posOffset>71755</wp:posOffset>
            </wp:positionV>
            <wp:extent cx="5277485" cy="2101850"/>
            <wp:effectExtent l="76200" t="76200" r="132715" b="127000"/>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7485"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2149" w:rsidRPr="0032445A">
        <mc:AlternateContent>
          <mc:Choice Requires="wps">
            <w:drawing>
              <wp:anchor distT="0" distB="0" distL="114300" distR="114300" simplePos="0" relativeHeight="251875328" behindDoc="0" locked="0" layoutInCell="1" allowOverlap="1" wp14:anchorId="3FE9A29C" wp14:editId="56401490">
                <wp:simplePos x="0" y="0"/>
                <wp:positionH relativeFrom="column">
                  <wp:posOffset>666115</wp:posOffset>
                </wp:positionH>
                <wp:positionV relativeFrom="paragraph">
                  <wp:posOffset>2385695</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7096E700" w:rsidR="00F2616F" w:rsidRPr="0032445A" w:rsidRDefault="00F2616F" w:rsidP="00F2616F">
                            <w:pPr>
                              <w:pStyle w:val="Caption"/>
                              <w:rPr>
                                <w:rFonts w:eastAsia="Times"/>
                                <w:sz w:val="22"/>
                                <w:szCs w:val="22"/>
                              </w:rPr>
                            </w:pPr>
                            <w:bookmarkStart w:id="137" w:name="_Toc20588342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23</w:t>
                            </w:r>
                            <w:r w:rsidRPr="0032445A">
                              <w:rPr>
                                <w:sz w:val="22"/>
                                <w:szCs w:val="22"/>
                              </w:rPr>
                              <w:fldChar w:fldCharType="end"/>
                            </w:r>
                            <w:r w:rsidRPr="0032445A">
                              <w:rPr>
                                <w:sz w:val="22"/>
                                <w:szCs w:val="22"/>
                              </w:rPr>
                              <w:t>: Eureka Example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48" type="#_x0000_t202" style="position:absolute;margin-left:52.45pt;margin-top:187.85pt;width:349.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Hc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" stroked="f">
                <v:textbox style="mso-fit-shape-to-text:t" inset="0,0,0,0">
                  <w:txbxContent>
                    <w:p w14:paraId="5CED202D" w14:textId="7096E700" w:rsidR="00F2616F" w:rsidRPr="0032445A" w:rsidRDefault="00F2616F" w:rsidP="00F2616F">
                      <w:pPr>
                        <w:pStyle w:val="Caption"/>
                        <w:rPr>
                          <w:rFonts w:eastAsia="Times"/>
                          <w:sz w:val="22"/>
                          <w:szCs w:val="22"/>
                        </w:rPr>
                      </w:pPr>
                      <w:bookmarkStart w:id="138" w:name="_Toc20588342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23</w:t>
                      </w:r>
                      <w:r w:rsidRPr="0032445A">
                        <w:rPr>
                          <w:sz w:val="22"/>
                          <w:szCs w:val="22"/>
                        </w:rPr>
                        <w:fldChar w:fldCharType="end"/>
                      </w:r>
                      <w:r w:rsidRPr="0032445A">
                        <w:rPr>
                          <w:sz w:val="22"/>
                          <w:szCs w:val="22"/>
                        </w:rPr>
                        <w:t>: Eureka Example</w:t>
                      </w:r>
                      <w:bookmarkEnd w:id="138"/>
                    </w:p>
                  </w:txbxContent>
                </v:textbox>
                <w10:wrap type="square"/>
              </v:shape>
            </w:pict>
          </mc:Fallback>
        </mc:AlternateContent>
      </w:r>
    </w:p>
    <w:p w14:paraId="457B8201" w14:textId="5EA30217" w:rsidR="005F2149" w:rsidRPr="0032445A" w:rsidRDefault="005F2149" w:rsidP="005F2149">
      <w:pPr>
        <w:spacing w:after="0" w:line="240" w:lineRule="auto"/>
        <w:jc w:val="left"/>
        <w:rPr>
          <w:rFonts w:eastAsia="Times"/>
          <w:sz w:val="22"/>
          <w:szCs w:val="22"/>
          <w:lang w:eastAsia="de-DE"/>
        </w:rPr>
      </w:pPr>
    </w:p>
    <w:p w14:paraId="1A55D0D2" w14:textId="46832487" w:rsidR="005F2149" w:rsidRPr="0032445A" w:rsidRDefault="005F2149" w:rsidP="00557168">
      <w:pPr>
        <w:pStyle w:val="Text"/>
      </w:pPr>
    </w:p>
    <w:p w14:paraId="379D89FB" w14:textId="3C727F3B" w:rsidR="00095F74" w:rsidRPr="0032445A" w:rsidRDefault="00095F74" w:rsidP="00557168">
      <w:pPr>
        <w:pStyle w:val="Text"/>
      </w:pPr>
      <w:r w:rsidRPr="0032445A">
        <w:rPr>
          <w:rStyle w:val="TextChar"/>
        </w:rPr>
        <w:t>3.TheSpring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w:t>
      </w:r>
      <w:r w:rsidRPr="0032445A">
        <w:t xml:space="preserve">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68D4C5CD" w:rsidR="00A529B2" w:rsidRPr="0032445A" w:rsidRDefault="00A529B2" w:rsidP="00557168">
      <w:pPr>
        <w:pStyle w:val="Text"/>
      </w:pPr>
    </w:p>
    <w:p w14:paraId="4236A3A4" w14:textId="7864C964" w:rsidR="00A529B2" w:rsidRPr="0032445A" w:rsidRDefault="0023524B" w:rsidP="00557168">
      <w:pPr>
        <w:pStyle w:val="Text"/>
      </w:pPr>
      <w:r w:rsidRPr="0032445A">
        <w:drawing>
          <wp:anchor distT="0" distB="0" distL="114300" distR="114300" simplePos="0" relativeHeight="251714560" behindDoc="0" locked="0" layoutInCell="1" allowOverlap="1" wp14:anchorId="771C3F16" wp14:editId="3889710D">
            <wp:simplePos x="0" y="0"/>
            <wp:positionH relativeFrom="margin">
              <wp:align>center</wp:align>
            </wp:positionH>
            <wp:positionV relativeFrom="margin">
              <wp:posOffset>7188200</wp:posOffset>
            </wp:positionV>
            <wp:extent cx="4961255" cy="466090"/>
            <wp:effectExtent l="76200" t="76200" r="125095" b="12446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1255" cy="46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529B2" w:rsidRPr="0032445A">
        <w:t>4.</w:t>
      </w:r>
      <w:r w:rsidR="008A2ED6" w:rsidRPr="0032445A">
        <w:t xml:space="preserve"> As </w:t>
      </w:r>
      <w:r w:rsidR="00821120" w:rsidRPr="0032445A">
        <w:t>Show</w:t>
      </w:r>
      <w:r w:rsidR="008A2ED6" w:rsidRPr="0032445A">
        <w:t xml:space="preserve"> in Figure 24, </w:t>
      </w:r>
      <w:r w:rsidR="00A529B2" w:rsidRPr="0032445A">
        <w:t>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5207CF83" w14:textId="734F7A6D" w:rsidR="00E933FC" w:rsidRPr="0032445A" w:rsidRDefault="0023524B" w:rsidP="00CB1605">
      <w:pPr>
        <w:spacing w:after="0" w:line="240" w:lineRule="auto"/>
        <w:jc w:val="left"/>
        <w:rPr>
          <w:rFonts w:eastAsia="Times" w:cs="Arial"/>
          <w:b/>
          <w:bCs/>
          <w:szCs w:val="26"/>
        </w:rPr>
      </w:pPr>
      <w:r w:rsidRPr="0032445A">
        <mc:AlternateContent>
          <mc:Choice Requires="wps">
            <w:drawing>
              <wp:anchor distT="0" distB="0" distL="114300" distR="114300" simplePos="0" relativeHeight="251881472" behindDoc="0" locked="0" layoutInCell="1" allowOverlap="1" wp14:anchorId="042BB436" wp14:editId="2C54B3FC">
                <wp:simplePos x="0" y="0"/>
                <wp:positionH relativeFrom="page">
                  <wp:align>center</wp:align>
                </wp:positionH>
                <wp:positionV relativeFrom="paragraph">
                  <wp:posOffset>644525</wp:posOffset>
                </wp:positionV>
                <wp:extent cx="4467225" cy="247650"/>
                <wp:effectExtent l="0" t="0" r="9525"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4467225" cy="247650"/>
                        </a:xfrm>
                        <a:prstGeom prst="rect">
                          <a:avLst/>
                        </a:prstGeom>
                        <a:solidFill>
                          <a:prstClr val="white"/>
                        </a:solidFill>
                        <a:ln>
                          <a:noFill/>
                        </a:ln>
                      </wps:spPr>
                      <wps:txbx>
                        <w:txbxContent>
                          <w:p w14:paraId="41EA1DB0" w14:textId="06875861" w:rsidR="004313A6" w:rsidRPr="0032445A" w:rsidRDefault="004313A6" w:rsidP="004313A6">
                            <w:pPr>
                              <w:pStyle w:val="Caption"/>
                              <w:rPr>
                                <w:sz w:val="22"/>
                                <w:szCs w:val="22"/>
                              </w:rPr>
                            </w:pPr>
                            <w:bookmarkStart w:id="139" w:name="_Toc20588342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24</w:t>
                            </w:r>
                            <w:r w:rsidRPr="0032445A">
                              <w:rPr>
                                <w:sz w:val="22"/>
                                <w:szCs w:val="22"/>
                              </w:rPr>
                              <w:fldChar w:fldCharType="end"/>
                            </w:r>
                            <w:r w:rsidRPr="0032445A">
                              <w:rPr>
                                <w:sz w:val="22"/>
                                <w:szCs w:val="22"/>
                              </w:rPr>
                              <w:t>: Eureka heartbeat Example</w:t>
                            </w:r>
                            <w:bookmarkEnd w:id="139"/>
                          </w:p>
                          <w:p w14:paraId="05F08406" w14:textId="77777777" w:rsidR="004313A6" w:rsidRPr="0032445A" w:rsidRDefault="004313A6" w:rsidP="004313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B436" id="_x0000_s1049" type="#_x0000_t202" style="position:absolute;margin-left:0;margin-top:50.75pt;width:351.75pt;height:19.5pt;z-index:251881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6X/IAIAAEMEAAAOAAAAZHJzL2Uyb0RvYy54bWysU02P2jAQvVfqf7B8LwHKsl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" stroked="f">
                <v:textbox inset="0,0,0,0">
                  <w:txbxContent>
                    <w:p w14:paraId="41EA1DB0" w14:textId="06875861" w:rsidR="004313A6" w:rsidRPr="0032445A" w:rsidRDefault="004313A6" w:rsidP="004313A6">
                      <w:pPr>
                        <w:pStyle w:val="Caption"/>
                        <w:rPr>
                          <w:sz w:val="22"/>
                          <w:szCs w:val="22"/>
                        </w:rPr>
                      </w:pPr>
                      <w:bookmarkStart w:id="140" w:name="_Toc20588342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24</w:t>
                      </w:r>
                      <w:r w:rsidRPr="0032445A">
                        <w:rPr>
                          <w:sz w:val="22"/>
                          <w:szCs w:val="22"/>
                        </w:rPr>
                        <w:fldChar w:fldCharType="end"/>
                      </w:r>
                      <w:r w:rsidRPr="0032445A">
                        <w:rPr>
                          <w:sz w:val="22"/>
                          <w:szCs w:val="22"/>
                        </w:rPr>
                        <w:t>: Eureka heartbeat Example</w:t>
                      </w:r>
                      <w:bookmarkEnd w:id="140"/>
                    </w:p>
                    <w:p w14:paraId="05F08406" w14:textId="77777777" w:rsidR="004313A6" w:rsidRPr="0032445A" w:rsidRDefault="004313A6" w:rsidP="004313A6"/>
                  </w:txbxContent>
                </v:textbox>
                <w10:wrap type="square" anchorx="page"/>
              </v:shape>
            </w:pict>
          </mc:Fallback>
        </mc:AlternateContent>
      </w:r>
      <w:r w:rsidR="00C13258" w:rsidRPr="0032445A">
        <w:rPr>
          <w:rFonts w:eastAsia="Times"/>
        </w:rPr>
        <w:br w:type="page"/>
      </w:r>
    </w:p>
    <w:p w14:paraId="65D59B7C" w14:textId="14200E7A" w:rsidR="00E933FC" w:rsidRPr="0032445A" w:rsidRDefault="00BC3C1A" w:rsidP="00BC3C1A">
      <w:pPr>
        <w:pStyle w:val="Heading3"/>
        <w:rPr>
          <w:rFonts w:eastAsia="Times"/>
        </w:rPr>
      </w:pPr>
      <w:bookmarkStart w:id="141" w:name="_Toc205887346"/>
      <w:r w:rsidRPr="0032445A">
        <w:rPr>
          <w:rFonts w:eastAsia="Times"/>
        </w:rPr>
        <w:lastRenderedPageBreak/>
        <w:t>RESILIENCY</w:t>
      </w:r>
      <w:bookmarkEnd w:id="141"/>
    </w:p>
    <w:p w14:paraId="6E585085" w14:textId="77777777" w:rsidR="00E933FC" w:rsidRPr="0032445A" w:rsidRDefault="00E933FC">
      <w:pPr>
        <w:spacing w:after="0" w:line="240" w:lineRule="auto"/>
        <w:jc w:val="left"/>
        <w:rPr>
          <w:rFonts w:eastAsia="Times"/>
        </w:rPr>
      </w:pPr>
    </w:p>
    <w:p w14:paraId="6F94AB47" w14:textId="07FDA36D" w:rsidR="00B55370" w:rsidRPr="0032445A" w:rsidRDefault="00B55370" w:rsidP="00557168">
      <w:pPr>
        <w:pStyle w:val="Text"/>
      </w:pPr>
      <w:r w:rsidRPr="0032445A">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32445A" w:rsidRDefault="00B55370" w:rsidP="00557168">
      <w:pPr>
        <w:pStyle w:val="Text"/>
      </w:pPr>
    </w:p>
    <w:p w14:paraId="43F04C5F" w14:textId="17D5C7D9" w:rsidR="003601D2" w:rsidRPr="0032445A" w:rsidRDefault="00B55370" w:rsidP="00557168">
      <w:pPr>
        <w:pStyle w:val="Text"/>
      </w:pPr>
      <w:r w:rsidRPr="0032445A">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201CAD71" w14:textId="3066A8A3" w:rsidR="00B55370" w:rsidRPr="0032445A" w:rsidRDefault="00B55370" w:rsidP="00B55370">
      <w:pPr>
        <w:spacing w:after="0" w:line="240" w:lineRule="auto"/>
        <w:jc w:val="left"/>
        <w:rPr>
          <w:rFonts w:eastAsia="Times"/>
          <w:sz w:val="22"/>
          <w:szCs w:val="22"/>
          <w:lang w:eastAsia="de-DE"/>
        </w:rPr>
      </w:pPr>
    </w:p>
    <w:p w14:paraId="53D3F1AF" w14:textId="4F6A7950" w:rsidR="00B55370" w:rsidRPr="0032445A" w:rsidRDefault="00B55370" w:rsidP="00557168">
      <w:pPr>
        <w:pStyle w:val="Text"/>
      </w:pPr>
      <w:r w:rsidRPr="0032445A">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64018E61" w14:textId="5BEA66B8" w:rsidR="008F4596" w:rsidRPr="0032445A" w:rsidRDefault="00F222EA" w:rsidP="00557168">
      <w:pPr>
        <w:pStyle w:val="Text"/>
      </w:pPr>
      <w:r w:rsidRPr="0032445A">
        <w:drawing>
          <wp:anchor distT="0" distB="0" distL="114300" distR="114300" simplePos="0" relativeHeight="251717632" behindDoc="0" locked="0" layoutInCell="1" allowOverlap="1" wp14:anchorId="6C60931E" wp14:editId="3E1A6B66">
            <wp:simplePos x="0" y="0"/>
            <wp:positionH relativeFrom="margin">
              <wp:align>center</wp:align>
            </wp:positionH>
            <wp:positionV relativeFrom="margin">
              <wp:posOffset>7063740</wp:posOffset>
            </wp:positionV>
            <wp:extent cx="4629150" cy="1052830"/>
            <wp:effectExtent l="76200" t="76200" r="133350" b="12827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629150" cy="105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drawing>
          <wp:anchor distT="0" distB="0" distL="114300" distR="114300" simplePos="0" relativeHeight="251716608" behindDoc="0" locked="0" layoutInCell="1" allowOverlap="1" wp14:anchorId="3305607D" wp14:editId="62D44BC1">
            <wp:simplePos x="0" y="0"/>
            <wp:positionH relativeFrom="margin">
              <wp:align>center</wp:align>
            </wp:positionH>
            <wp:positionV relativeFrom="margin">
              <wp:posOffset>6120765</wp:posOffset>
            </wp:positionV>
            <wp:extent cx="4648200" cy="893445"/>
            <wp:effectExtent l="76200" t="76200" r="133350" b="135255"/>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4">
                      <a:extLst>
                        <a:ext uri="{28A0092B-C50C-407E-A947-70E740481C1C}">
                          <a14:useLocalDpi xmlns:a14="http://schemas.microsoft.com/office/drawing/2010/main" val="0"/>
                        </a:ext>
                      </a:extLst>
                    </a:blip>
                    <a:stretch>
                      <a:fillRect/>
                    </a:stretch>
                  </pic:blipFill>
                  <pic:spPr>
                    <a:xfrm>
                      <a:off x="0" y="0"/>
                      <a:ext cx="4648200" cy="893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879424" behindDoc="0" locked="0" layoutInCell="1" allowOverlap="1" wp14:anchorId="3D11F573" wp14:editId="1EE262AB">
                <wp:simplePos x="0" y="0"/>
                <wp:positionH relativeFrom="column">
                  <wp:posOffset>85090</wp:posOffset>
                </wp:positionH>
                <wp:positionV relativeFrom="paragraph">
                  <wp:posOffset>3289300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022FDA00" w:rsidR="00BC7C7D" w:rsidRPr="0032445A" w:rsidRDefault="00BC7C7D" w:rsidP="00BC7C7D">
                            <w:pPr>
                              <w:pStyle w:val="Caption"/>
                              <w:rPr>
                                <w:rFonts w:eastAsia="Times"/>
                                <w:sz w:val="22"/>
                                <w:szCs w:val="22"/>
                                <w:lang w:eastAsia="de-DE"/>
                              </w:rPr>
                            </w:pPr>
                            <w:bookmarkStart w:id="142" w:name="_Toc20588342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25</w:t>
                            </w:r>
                            <w:r w:rsidRPr="0032445A">
                              <w:rPr>
                                <w:sz w:val="22"/>
                                <w:szCs w:val="22"/>
                              </w:rPr>
                              <w:fldChar w:fldCharType="end"/>
                            </w:r>
                            <w:r w:rsidRPr="0032445A">
                              <w:rPr>
                                <w:sz w:val="22"/>
                                <w:szCs w:val="22"/>
                              </w:rPr>
                              <w:t>:Card Service Feign Client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50" type="#_x0000_t202" style="position:absolute;left:0;text-align:left;margin-left:6.7pt;margin-top:259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J8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" stroked="f">
                <v:textbox style="mso-fit-shape-to-text:t" inset="0,0,0,0">
                  <w:txbxContent>
                    <w:p w14:paraId="1DE94C58" w14:textId="022FDA00" w:rsidR="00BC7C7D" w:rsidRPr="0032445A" w:rsidRDefault="00BC7C7D" w:rsidP="00BC7C7D">
                      <w:pPr>
                        <w:pStyle w:val="Caption"/>
                        <w:rPr>
                          <w:rFonts w:eastAsia="Times"/>
                          <w:sz w:val="22"/>
                          <w:szCs w:val="22"/>
                          <w:lang w:eastAsia="de-DE"/>
                        </w:rPr>
                      </w:pPr>
                      <w:bookmarkStart w:id="143" w:name="_Toc20588342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25</w:t>
                      </w:r>
                      <w:r w:rsidRPr="0032445A">
                        <w:rPr>
                          <w:sz w:val="22"/>
                          <w:szCs w:val="22"/>
                        </w:rPr>
                        <w:fldChar w:fldCharType="end"/>
                      </w:r>
                      <w:r w:rsidRPr="0032445A">
                        <w:rPr>
                          <w:sz w:val="22"/>
                          <w:szCs w:val="22"/>
                        </w:rPr>
                        <w:t>:Card Service Feign Client</w:t>
                      </w:r>
                      <w:bookmarkEnd w:id="143"/>
                    </w:p>
                  </w:txbxContent>
                </v:textbox>
                <w10:wrap type="square"/>
              </v:shape>
            </w:pict>
          </mc:Fallback>
        </mc:AlternateContent>
      </w:r>
      <w:r w:rsidR="00B55370" w:rsidRPr="0032445A">
        <w:t xml:space="preserve">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w:t>
      </w:r>
      <w:r w:rsidR="00B55370" w:rsidRPr="0032445A">
        <w:lastRenderedPageBreak/>
        <w:t>avoid unintended consequences, operations subject to retrieves must be idempotent, producing the same result regardless of how often they are executed.</w:t>
      </w:r>
    </w:p>
    <w:p w14:paraId="3BD7843D" w14:textId="77777777" w:rsidR="008F4596" w:rsidRPr="0032445A" w:rsidRDefault="008F4596" w:rsidP="00B55370">
      <w:pPr>
        <w:spacing w:after="0" w:line="240" w:lineRule="auto"/>
        <w:jc w:val="left"/>
        <w:rPr>
          <w:rFonts w:eastAsia="Times"/>
          <w:sz w:val="22"/>
          <w:szCs w:val="22"/>
          <w:lang w:eastAsia="de-DE"/>
        </w:rPr>
      </w:pPr>
    </w:p>
    <w:p w14:paraId="3DD6E6B8" w14:textId="0313AE6E" w:rsidR="00B55370" w:rsidRPr="0032445A" w:rsidRDefault="00B55370" w:rsidP="00557168">
      <w:pPr>
        <w:pStyle w:val="Text"/>
      </w:pPr>
      <w:r w:rsidRPr="0032445A">
        <w:t>Another crucial resilience strategy</w:t>
      </w:r>
      <w:r w:rsidR="00AF11CF" w:rsidRPr="0032445A">
        <w:t>, like Show in Figure 26</w:t>
      </w:r>
      <w:r w:rsidRPr="0032445A">
        <w:t xml:space="preserve"> is the Rate Limiter pattern, which protects services from being overloaded by excessive or abusive requests. By limiting the number of allowed requests within a specific time frame—based on IP address, user, session, or subscription tier—the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42E148C6" w14:textId="6D5652E3" w:rsidR="009743FE" w:rsidRPr="0032445A" w:rsidRDefault="00B55370" w:rsidP="00557168">
      <w:pPr>
        <w:pStyle w:val="Text"/>
      </w:pPr>
      <w:r w:rsidRPr="0032445A">
        <w:t>Together, these patterns—fallbacks, circuit breakers, retries, and rate limiting—form the foundation for building resilient, self-healing, and stable microservices systems capable of withstanding failures and continuing to deliver reliable user experiences.</w:t>
      </w:r>
    </w:p>
    <w:p w14:paraId="347A0698" w14:textId="77777777" w:rsidR="00E9119D" w:rsidRPr="0032445A" w:rsidRDefault="00E9119D" w:rsidP="00557168">
      <w:pPr>
        <w:pStyle w:val="Text"/>
      </w:pPr>
    </w:p>
    <w:p w14:paraId="379D3EB2" w14:textId="714DCDCC" w:rsidR="0040089D" w:rsidRPr="0032445A" w:rsidRDefault="00B55370" w:rsidP="00557168">
      <w:pPr>
        <w:pStyle w:val="Text"/>
      </w:pPr>
      <w:r w:rsidRPr="0032445A">
        <w:t>These settings help your service handle failures gracefully, avoid cascading errors, and protect downstream systems by controlling retries and request rates.</w:t>
      </w:r>
    </w:p>
    <w:p w14:paraId="5728DEBA" w14:textId="43BB68BE" w:rsidR="00F74815" w:rsidRPr="0032445A" w:rsidRDefault="002733AC">
      <w:pPr>
        <w:spacing w:after="0" w:line="240" w:lineRule="auto"/>
        <w:jc w:val="left"/>
        <w:rPr>
          <w:rFonts w:eastAsia="Times"/>
        </w:rPr>
      </w:pPr>
      <w:r w:rsidRPr="0032445A">
        <w:rPr>
          <w:rFonts w:eastAsia="Times"/>
        </w:rPr>
        <w:drawing>
          <wp:anchor distT="0" distB="0" distL="114300" distR="114300" simplePos="0" relativeHeight="251715584" behindDoc="0" locked="0" layoutInCell="1" allowOverlap="1" wp14:anchorId="34C936F8" wp14:editId="07AE0F67">
            <wp:simplePos x="0" y="0"/>
            <wp:positionH relativeFrom="page">
              <wp:align>center</wp:align>
            </wp:positionH>
            <wp:positionV relativeFrom="margin">
              <wp:posOffset>4110355</wp:posOffset>
            </wp:positionV>
            <wp:extent cx="2486025" cy="3592830"/>
            <wp:effectExtent l="76200" t="76200" r="142875" b="140970"/>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2486025" cy="359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805727" w14:textId="133DC501" w:rsidR="00915104" w:rsidRPr="0032445A" w:rsidRDefault="00915104" w:rsidP="00915104">
      <w:pPr>
        <w:rPr>
          <w:rFonts w:eastAsia="Times"/>
        </w:rPr>
      </w:pPr>
    </w:p>
    <w:p w14:paraId="39FD8E43" w14:textId="5D02F7C7" w:rsidR="00A63FEF" w:rsidRPr="0032445A" w:rsidRDefault="00C02A6C" w:rsidP="007F5C0C">
      <w:pPr>
        <w:spacing w:after="0" w:line="240" w:lineRule="auto"/>
        <w:jc w:val="left"/>
        <w:rPr>
          <w:rFonts w:eastAsia="Times"/>
          <w:sz w:val="22"/>
          <w:lang w:eastAsia="de-DE"/>
        </w:rPr>
      </w:pPr>
      <w:r w:rsidRPr="0032445A">
        <mc:AlternateContent>
          <mc:Choice Requires="wps">
            <w:drawing>
              <wp:anchor distT="0" distB="0" distL="114300" distR="114300" simplePos="0" relativeHeight="251877376" behindDoc="0" locked="0" layoutInCell="1" allowOverlap="1" wp14:anchorId="4AD11027" wp14:editId="070A524A">
                <wp:simplePos x="0" y="0"/>
                <wp:positionH relativeFrom="page">
                  <wp:align>center</wp:align>
                </wp:positionH>
                <wp:positionV relativeFrom="paragraph">
                  <wp:posOffset>3558540</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1F87E48A" w:rsidR="00C02A6C" w:rsidRPr="0032445A" w:rsidRDefault="00C02A6C" w:rsidP="00C02A6C">
                            <w:pPr>
                              <w:pStyle w:val="Caption"/>
                              <w:rPr>
                                <w:rFonts w:eastAsia="Times"/>
                                <w:sz w:val="22"/>
                                <w:szCs w:val="22"/>
                              </w:rPr>
                            </w:pPr>
                            <w:bookmarkStart w:id="144" w:name="_Toc20588342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26</w:t>
                            </w:r>
                            <w:r w:rsidRPr="0032445A">
                              <w:rPr>
                                <w:sz w:val="22"/>
                                <w:szCs w:val="22"/>
                              </w:rPr>
                              <w:fldChar w:fldCharType="end"/>
                            </w:r>
                            <w:r w:rsidRPr="0032445A">
                              <w:rPr>
                                <w:sz w:val="22"/>
                                <w:szCs w:val="22"/>
                              </w:rPr>
                              <w:t xml:space="preserve">: </w:t>
                            </w:r>
                            <w:r w:rsidR="00AA604C" w:rsidRPr="0032445A">
                              <w:rPr>
                                <w:sz w:val="22"/>
                                <w:szCs w:val="22"/>
                              </w:rPr>
                              <w:t>Circuit breaker</w:t>
                            </w:r>
                            <w:r w:rsidRPr="0032445A">
                              <w:rPr>
                                <w:sz w:val="22"/>
                                <w:szCs w:val="22"/>
                              </w:rPr>
                              <w:t xml:space="preserve"> Example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1" type="#_x0000_t202" style="position:absolute;margin-left:0;margin-top:280.2pt;width:219.4pt;height:.05pt;z-index:251877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" stroked="f">
                <v:textbox style="mso-fit-shape-to-text:t" inset="0,0,0,0">
                  <w:txbxContent>
                    <w:p w14:paraId="165BE98F" w14:textId="1F87E48A" w:rsidR="00C02A6C" w:rsidRPr="0032445A" w:rsidRDefault="00C02A6C" w:rsidP="00C02A6C">
                      <w:pPr>
                        <w:pStyle w:val="Caption"/>
                        <w:rPr>
                          <w:rFonts w:eastAsia="Times"/>
                          <w:sz w:val="22"/>
                          <w:szCs w:val="22"/>
                        </w:rPr>
                      </w:pPr>
                      <w:bookmarkStart w:id="145" w:name="_Toc20588342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26</w:t>
                      </w:r>
                      <w:r w:rsidRPr="0032445A">
                        <w:rPr>
                          <w:sz w:val="22"/>
                          <w:szCs w:val="22"/>
                        </w:rPr>
                        <w:fldChar w:fldCharType="end"/>
                      </w:r>
                      <w:r w:rsidRPr="0032445A">
                        <w:rPr>
                          <w:sz w:val="22"/>
                          <w:szCs w:val="22"/>
                        </w:rPr>
                        <w:t xml:space="preserve">: </w:t>
                      </w:r>
                      <w:r w:rsidR="00AA604C" w:rsidRPr="0032445A">
                        <w:rPr>
                          <w:sz w:val="22"/>
                          <w:szCs w:val="22"/>
                        </w:rPr>
                        <w:t>Circuit breaker</w:t>
                      </w:r>
                      <w:r w:rsidRPr="0032445A">
                        <w:rPr>
                          <w:sz w:val="22"/>
                          <w:szCs w:val="22"/>
                        </w:rPr>
                        <w:t xml:space="preserve"> Example</w:t>
                      </w:r>
                      <w:bookmarkEnd w:id="145"/>
                    </w:p>
                  </w:txbxContent>
                </v:textbox>
                <w10:wrap type="square" anchorx="page"/>
              </v:shape>
            </w:pict>
          </mc:Fallback>
        </mc:AlternateContent>
      </w:r>
      <w:r w:rsidR="00B55370" w:rsidRPr="0032445A">
        <w:br w:type="page"/>
      </w:r>
    </w:p>
    <w:p w14:paraId="27D1217B" w14:textId="2C69C71E" w:rsidR="00FA795D" w:rsidRPr="0032445A" w:rsidRDefault="00964791" w:rsidP="007F5C0C">
      <w:pPr>
        <w:pStyle w:val="Heading3"/>
      </w:pPr>
      <w:bookmarkStart w:id="146" w:name="_Toc205887347"/>
      <w:r w:rsidRPr="0032445A">
        <w:rPr>
          <w:rFonts w:eastAsia="Times"/>
          <w:sz w:val="22"/>
          <w:szCs w:val="22"/>
          <w:lang w:eastAsia="de-DE"/>
        </w:rPr>
        <w:lastRenderedPageBreak/>
        <w:t xml:space="preserve">Observability </w:t>
      </w:r>
      <w:r w:rsidRPr="0032445A">
        <w:t xml:space="preserve">and </w:t>
      </w:r>
      <w:r w:rsidRPr="0032445A">
        <w:rPr>
          <w:rFonts w:eastAsia="Times"/>
          <w:sz w:val="22"/>
          <w:szCs w:val="22"/>
          <w:lang w:eastAsia="de-DE"/>
        </w:rPr>
        <w:t>Monitoring</w:t>
      </w:r>
      <w:bookmarkEnd w:id="146"/>
    </w:p>
    <w:p w14:paraId="7671AEEE" w14:textId="486772CF" w:rsidR="00FA795D" w:rsidRPr="0032445A" w:rsidRDefault="00FA795D" w:rsidP="00557168">
      <w:pPr>
        <w:pStyle w:val="Text"/>
      </w:pPr>
      <w:r w:rsidRPr="0032445A">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0EFB7622" w:rsidR="00FA795D" w:rsidRPr="0032445A" w:rsidRDefault="00FA795D" w:rsidP="00FA795D">
      <w:pPr>
        <w:rPr>
          <w:rFonts w:eastAsia="Times"/>
          <w:sz w:val="22"/>
          <w:szCs w:val="22"/>
          <w:lang w:eastAsia="de-DE"/>
        </w:rPr>
      </w:pPr>
    </w:p>
    <w:p w14:paraId="0250D14F" w14:textId="67630AA6" w:rsidR="00FA795D" w:rsidRPr="0032445A" w:rsidRDefault="00FA795D" w:rsidP="00557168">
      <w:pPr>
        <w:pStyle w:val="Text"/>
      </w:pPr>
      <w:r w:rsidRPr="0032445A">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32445A">
        <w:t>help us</w:t>
      </w:r>
      <w:r w:rsidRPr="0032445A">
        <w:t xml:space="preserve"> understand and resolve root causes in real time.</w:t>
      </w:r>
    </w:p>
    <w:p w14:paraId="5C68083A" w14:textId="48D90A94" w:rsidR="00FA795D" w:rsidRPr="0032445A" w:rsidRDefault="00FA795D" w:rsidP="00FA795D">
      <w:pPr>
        <w:rPr>
          <w:rFonts w:eastAsia="Times"/>
          <w:sz w:val="22"/>
          <w:szCs w:val="22"/>
          <w:lang w:eastAsia="de-DE"/>
        </w:rPr>
      </w:pPr>
    </w:p>
    <w:p w14:paraId="717A6617" w14:textId="6524CF86" w:rsidR="00FA795D" w:rsidRPr="0032445A" w:rsidRDefault="00FA795D" w:rsidP="00557168">
      <w:pPr>
        <w:pStyle w:val="Text"/>
      </w:pPr>
      <w:r w:rsidRPr="0032445A">
        <w:t xml:space="preserve">Logs are essential tools for diagnosing problems and understanding system behavior. Each log entry includes a timestamp and contextual information about specific events. Log levels such as trace, debug, info, </w:t>
      </w:r>
      <w:r w:rsidR="005C4BDF" w:rsidRPr="0032445A">
        <w:t>warning</w:t>
      </w:r>
      <w:r w:rsidRPr="0032445A">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32445A" w:rsidRDefault="00FA795D" w:rsidP="00FA795D">
      <w:pPr>
        <w:rPr>
          <w:rFonts w:eastAsia="Times"/>
          <w:sz w:val="22"/>
          <w:szCs w:val="22"/>
          <w:lang w:eastAsia="de-DE"/>
        </w:rPr>
      </w:pPr>
    </w:p>
    <w:p w14:paraId="7FAB6881" w14:textId="24387727" w:rsidR="00A553BE" w:rsidRPr="0032445A" w:rsidRDefault="00FA795D" w:rsidP="00557168">
      <w:pPr>
        <w:pStyle w:val="Text"/>
      </w:pPr>
      <w:r w:rsidRPr="0032445A">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Pr="0032445A" w:rsidRDefault="00A553BE">
      <w:pPr>
        <w:spacing w:after="0" w:line="240" w:lineRule="auto"/>
        <w:jc w:val="left"/>
        <w:rPr>
          <w:rFonts w:eastAsia="Times"/>
          <w:sz w:val="22"/>
          <w:szCs w:val="22"/>
          <w:lang w:eastAsia="de-DE"/>
        </w:rPr>
      </w:pPr>
      <w:r w:rsidRPr="0032445A">
        <w:rPr>
          <w:rFonts w:eastAsia="Times"/>
          <w:sz w:val="22"/>
          <w:szCs w:val="22"/>
          <w:lang w:eastAsia="de-DE"/>
        </w:rPr>
        <w:br w:type="page"/>
      </w:r>
    </w:p>
    <w:p w14:paraId="1AFABDD9" w14:textId="7DF63E5F" w:rsidR="00FA795D" w:rsidRPr="0032445A" w:rsidRDefault="00162F8C" w:rsidP="00557168">
      <w:pPr>
        <w:pStyle w:val="Text"/>
      </w:pPr>
      <w:r w:rsidRPr="0032445A">
        <w:lastRenderedPageBreak/>
        <w:t xml:space="preserve">We will </w:t>
      </w:r>
      <w:r w:rsidR="008E6081" w:rsidRPr="0032445A">
        <w:t>be going</w:t>
      </w:r>
      <w:r w:rsidRPr="0032445A">
        <w:t xml:space="preserve"> now to </w:t>
      </w:r>
      <w:r w:rsidR="009D6DC5" w:rsidRPr="0032445A">
        <w:t>show</w:t>
      </w:r>
      <w:r w:rsidRPr="0032445A">
        <w:t xml:space="preserve"> </w:t>
      </w:r>
      <w:r w:rsidR="00B429CB" w:rsidRPr="0032445A">
        <w:t>examples</w:t>
      </w:r>
      <w:r w:rsidRPr="0032445A">
        <w:t xml:space="preserve"> </w:t>
      </w:r>
      <w:r w:rsidR="00E134C6" w:rsidRPr="0032445A">
        <w:t xml:space="preserve">of Configuration and Result </w:t>
      </w:r>
      <w:r w:rsidRPr="0032445A">
        <w:t xml:space="preserve">we can </w:t>
      </w:r>
      <w:r w:rsidR="00AF11CF" w:rsidRPr="0032445A">
        <w:t>log on to</w:t>
      </w:r>
      <w:r w:rsidRPr="0032445A">
        <w:t xml:space="preserve"> our App by </w:t>
      </w:r>
      <w:r w:rsidR="00956DBA" w:rsidRPr="0032445A">
        <w:t>Prometheus</w:t>
      </w:r>
      <w:r w:rsidRPr="0032445A">
        <w:t xml:space="preserve"> Grafana. And Loki</w:t>
      </w:r>
      <w:r w:rsidR="00AF11CF" w:rsidRPr="0032445A">
        <w:t xml:space="preserve"> as Show in Figures 27 – 3</w:t>
      </w:r>
      <w:r w:rsidR="00425C66" w:rsidRPr="0032445A">
        <w:t>2</w:t>
      </w:r>
      <w:r w:rsidR="00AF11CF" w:rsidRPr="0032445A">
        <w:t>.</w:t>
      </w:r>
    </w:p>
    <w:p w14:paraId="19B4658A" w14:textId="029422F1" w:rsidR="00A553BE" w:rsidRPr="0032445A" w:rsidRDefault="001676E0" w:rsidP="00FA795D">
      <w:pPr>
        <w:rPr>
          <w:rFonts w:eastAsia="Times"/>
          <w:sz w:val="22"/>
          <w:szCs w:val="22"/>
          <w:lang w:eastAsia="de-DE"/>
        </w:rPr>
      </w:pPr>
      <w:r w:rsidRPr="0032445A">
        <w:drawing>
          <wp:anchor distT="0" distB="0" distL="114300" distR="114300" simplePos="0" relativeHeight="251772928" behindDoc="0" locked="0" layoutInCell="1" allowOverlap="1" wp14:anchorId="2642D54A" wp14:editId="72CBB4B4">
            <wp:simplePos x="0" y="0"/>
            <wp:positionH relativeFrom="margin">
              <wp:align>center</wp:align>
            </wp:positionH>
            <wp:positionV relativeFrom="margin">
              <wp:posOffset>634365</wp:posOffset>
            </wp:positionV>
            <wp:extent cx="3295650" cy="326771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295650" cy="326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77A4A67E" w:rsidR="00FA795D" w:rsidRPr="0032445A" w:rsidRDefault="00FA795D" w:rsidP="00FA795D"/>
    <w:p w14:paraId="07BA9CDF" w14:textId="65CA9F14" w:rsidR="00A63FEF" w:rsidRPr="0032445A" w:rsidRDefault="00A63FEF" w:rsidP="00A63FEF"/>
    <w:p w14:paraId="0E4CCBDA" w14:textId="11432656" w:rsidR="00A63FEF" w:rsidRPr="0032445A" w:rsidRDefault="00A63FEF" w:rsidP="00A63FEF"/>
    <w:p w14:paraId="378DFE97" w14:textId="4983D335" w:rsidR="00725E69" w:rsidRPr="0032445A" w:rsidRDefault="00725E69">
      <w:pPr>
        <w:spacing w:after="0" w:line="240" w:lineRule="auto"/>
        <w:jc w:val="left"/>
      </w:pPr>
    </w:p>
    <w:p w14:paraId="2D51FF0F" w14:textId="77777777" w:rsidR="00725E69" w:rsidRPr="0032445A" w:rsidRDefault="00725E69">
      <w:pPr>
        <w:spacing w:after="0" w:line="240" w:lineRule="auto"/>
        <w:jc w:val="left"/>
      </w:pPr>
    </w:p>
    <w:p w14:paraId="5678F277" w14:textId="77777777" w:rsidR="00725E69" w:rsidRPr="0032445A" w:rsidRDefault="00725E69">
      <w:pPr>
        <w:spacing w:after="0" w:line="240" w:lineRule="auto"/>
        <w:jc w:val="left"/>
      </w:pPr>
    </w:p>
    <w:p w14:paraId="3FD50476" w14:textId="77777777" w:rsidR="00725E69" w:rsidRPr="0032445A" w:rsidRDefault="00725E69">
      <w:pPr>
        <w:spacing w:after="0" w:line="240" w:lineRule="auto"/>
        <w:jc w:val="left"/>
      </w:pPr>
    </w:p>
    <w:p w14:paraId="5D91E72E" w14:textId="77777777" w:rsidR="00725E69" w:rsidRPr="0032445A" w:rsidRDefault="00725E69">
      <w:pPr>
        <w:spacing w:after="0" w:line="240" w:lineRule="auto"/>
        <w:jc w:val="left"/>
      </w:pPr>
    </w:p>
    <w:p w14:paraId="6A8C7602" w14:textId="77777777" w:rsidR="00725E69" w:rsidRPr="0032445A" w:rsidRDefault="00725E69">
      <w:pPr>
        <w:spacing w:after="0" w:line="240" w:lineRule="auto"/>
        <w:jc w:val="left"/>
      </w:pPr>
    </w:p>
    <w:p w14:paraId="4CCDC87A" w14:textId="77777777" w:rsidR="00725E69" w:rsidRPr="0032445A" w:rsidRDefault="00725E69">
      <w:pPr>
        <w:spacing w:after="0" w:line="240" w:lineRule="auto"/>
        <w:jc w:val="left"/>
      </w:pPr>
    </w:p>
    <w:p w14:paraId="0A00F208" w14:textId="77777777" w:rsidR="00725E69" w:rsidRPr="0032445A" w:rsidRDefault="00725E69">
      <w:pPr>
        <w:spacing w:after="0" w:line="240" w:lineRule="auto"/>
        <w:jc w:val="left"/>
      </w:pPr>
    </w:p>
    <w:p w14:paraId="4D2CEE04" w14:textId="77777777" w:rsidR="00725E69" w:rsidRPr="0032445A" w:rsidRDefault="00725E69">
      <w:pPr>
        <w:spacing w:after="0" w:line="240" w:lineRule="auto"/>
        <w:jc w:val="left"/>
      </w:pPr>
    </w:p>
    <w:p w14:paraId="595B731D" w14:textId="77777777" w:rsidR="00725E69" w:rsidRPr="0032445A" w:rsidRDefault="00725E69">
      <w:pPr>
        <w:spacing w:after="0" w:line="240" w:lineRule="auto"/>
        <w:jc w:val="left"/>
      </w:pPr>
    </w:p>
    <w:p w14:paraId="7B577D0E" w14:textId="77777777" w:rsidR="00725E69" w:rsidRPr="0032445A" w:rsidRDefault="00725E69">
      <w:pPr>
        <w:spacing w:after="0" w:line="240" w:lineRule="auto"/>
        <w:jc w:val="left"/>
      </w:pPr>
    </w:p>
    <w:p w14:paraId="5F77E04D" w14:textId="77777777" w:rsidR="00725E69" w:rsidRPr="0032445A" w:rsidRDefault="00725E69">
      <w:pPr>
        <w:spacing w:after="0" w:line="240" w:lineRule="auto"/>
        <w:jc w:val="left"/>
      </w:pPr>
    </w:p>
    <w:p w14:paraId="2894A496" w14:textId="77777777" w:rsidR="00725E69" w:rsidRPr="0032445A" w:rsidRDefault="00725E69">
      <w:pPr>
        <w:spacing w:after="0" w:line="240" w:lineRule="auto"/>
        <w:jc w:val="left"/>
      </w:pPr>
    </w:p>
    <w:p w14:paraId="2B217733" w14:textId="77777777" w:rsidR="00725E69" w:rsidRPr="0032445A" w:rsidRDefault="00725E69">
      <w:pPr>
        <w:spacing w:after="0" w:line="240" w:lineRule="auto"/>
        <w:jc w:val="left"/>
      </w:pPr>
    </w:p>
    <w:p w14:paraId="54A79C3F" w14:textId="614A679A" w:rsidR="00725E69" w:rsidRPr="0032445A" w:rsidRDefault="001676E0">
      <w:pPr>
        <w:spacing w:after="0" w:line="240" w:lineRule="auto"/>
        <w:jc w:val="left"/>
      </w:pPr>
      <w:r w:rsidRPr="0032445A">
        <mc:AlternateContent>
          <mc:Choice Requires="wps">
            <w:drawing>
              <wp:anchor distT="0" distB="0" distL="114300" distR="114300" simplePos="0" relativeHeight="251886592" behindDoc="0" locked="0" layoutInCell="1" allowOverlap="1" wp14:anchorId="0D5EEEF5" wp14:editId="1195714F">
                <wp:simplePos x="0" y="0"/>
                <wp:positionH relativeFrom="page">
                  <wp:posOffset>1847215</wp:posOffset>
                </wp:positionH>
                <wp:positionV relativeFrom="paragraph">
                  <wp:posOffset>154940</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0E42B57E" w:rsidR="007C242D" w:rsidRPr="0032445A" w:rsidRDefault="007C242D" w:rsidP="007C242D">
                            <w:pPr>
                              <w:pStyle w:val="Caption"/>
                              <w:rPr>
                                <w:sz w:val="22"/>
                                <w:szCs w:val="22"/>
                              </w:rPr>
                            </w:pPr>
                            <w:bookmarkStart w:id="147" w:name="_Toc20588342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27</w:t>
                            </w:r>
                            <w:r w:rsidRPr="0032445A">
                              <w:rPr>
                                <w:sz w:val="22"/>
                                <w:szCs w:val="22"/>
                              </w:rPr>
                              <w:fldChar w:fldCharType="end"/>
                            </w:r>
                            <w:r w:rsidRPr="0032445A">
                              <w:rPr>
                                <w:sz w:val="22"/>
                                <w:szCs w:val="22"/>
                              </w:rPr>
                              <w:t>: Prometheus Configuration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2" type="#_x0000_t202" style="position:absolute;margin-left:145.45pt;margin-top:12.2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wJ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afZx+mMM0mx+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" stroked="f">
                <v:textbox style="mso-fit-shape-to-text:t" inset="0,0,0,0">
                  <w:txbxContent>
                    <w:p w14:paraId="6BA38A83" w14:textId="0E42B57E" w:rsidR="007C242D" w:rsidRPr="0032445A" w:rsidRDefault="007C242D" w:rsidP="007C242D">
                      <w:pPr>
                        <w:pStyle w:val="Caption"/>
                        <w:rPr>
                          <w:sz w:val="22"/>
                          <w:szCs w:val="22"/>
                        </w:rPr>
                      </w:pPr>
                      <w:bookmarkStart w:id="148" w:name="_Toc20588342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27</w:t>
                      </w:r>
                      <w:r w:rsidRPr="0032445A">
                        <w:rPr>
                          <w:sz w:val="22"/>
                          <w:szCs w:val="22"/>
                        </w:rPr>
                        <w:fldChar w:fldCharType="end"/>
                      </w:r>
                      <w:r w:rsidRPr="0032445A">
                        <w:rPr>
                          <w:sz w:val="22"/>
                          <w:szCs w:val="22"/>
                        </w:rPr>
                        <w:t>: Prometheus Configuration</w:t>
                      </w:r>
                      <w:bookmarkEnd w:id="148"/>
                    </w:p>
                  </w:txbxContent>
                </v:textbox>
                <w10:wrap type="square" anchorx="page"/>
              </v:shape>
            </w:pict>
          </mc:Fallback>
        </mc:AlternateContent>
      </w:r>
    </w:p>
    <w:p w14:paraId="5B8A292A" w14:textId="7CBB912A" w:rsidR="00725E69" w:rsidRPr="0032445A" w:rsidRDefault="00725E69">
      <w:pPr>
        <w:spacing w:after="0" w:line="240" w:lineRule="auto"/>
        <w:jc w:val="left"/>
      </w:pPr>
    </w:p>
    <w:p w14:paraId="3EE916C3" w14:textId="77777777" w:rsidR="00725E69" w:rsidRPr="0032445A" w:rsidRDefault="00725E69">
      <w:pPr>
        <w:spacing w:after="0" w:line="240" w:lineRule="auto"/>
        <w:jc w:val="left"/>
      </w:pPr>
    </w:p>
    <w:p w14:paraId="47BD900D" w14:textId="77777777" w:rsidR="00725E69" w:rsidRPr="0032445A" w:rsidRDefault="00725E69">
      <w:pPr>
        <w:spacing w:after="0" w:line="240" w:lineRule="auto"/>
        <w:jc w:val="left"/>
      </w:pPr>
    </w:p>
    <w:p w14:paraId="570AC7D7" w14:textId="77777777" w:rsidR="00725E69" w:rsidRPr="0032445A" w:rsidRDefault="00725E69">
      <w:pPr>
        <w:spacing w:after="0" w:line="240" w:lineRule="auto"/>
        <w:jc w:val="left"/>
      </w:pPr>
    </w:p>
    <w:p w14:paraId="59E4A2E1" w14:textId="1892FAD6" w:rsidR="00371ECE" w:rsidRPr="0032445A" w:rsidRDefault="001676E0" w:rsidP="009025CA">
      <w:pPr>
        <w:pStyle w:val="Title"/>
        <w:rPr>
          <w:rFonts w:eastAsia="Times"/>
        </w:rPr>
      </w:pPr>
      <w:r w:rsidRPr="0032445A">
        <w:drawing>
          <wp:anchor distT="0" distB="0" distL="114300" distR="114300" simplePos="0" relativeHeight="251887616" behindDoc="0" locked="0" layoutInCell="1" allowOverlap="1" wp14:anchorId="27B97AD1" wp14:editId="7824EA56">
            <wp:simplePos x="0" y="0"/>
            <wp:positionH relativeFrom="margin">
              <wp:align>center</wp:align>
            </wp:positionH>
            <wp:positionV relativeFrom="margin">
              <wp:posOffset>5251450</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32445A">
        <w:rPr>
          <w:rFonts w:eastAsia="Times"/>
        </w:rPr>
        <w:t xml:space="preserve">Checking </w:t>
      </w:r>
      <w:r w:rsidR="0029461E" w:rsidRPr="0032445A">
        <w:rPr>
          <w:rFonts w:eastAsia="Times"/>
        </w:rPr>
        <w:t xml:space="preserve">Hardware </w:t>
      </w:r>
      <w:r w:rsidR="009025CA" w:rsidRPr="0032445A">
        <w:rPr>
          <w:rFonts w:eastAsia="Times"/>
        </w:rPr>
        <w:t>used</w:t>
      </w:r>
      <w:r w:rsidR="0029461E" w:rsidRPr="0032445A">
        <w:rPr>
          <w:rFonts w:eastAsia="Times"/>
        </w:rPr>
        <w:t xml:space="preserve"> </w:t>
      </w:r>
      <w:r w:rsidR="00DB4EF1" w:rsidRPr="0032445A">
        <w:rPr>
          <w:rFonts w:eastAsia="Times"/>
        </w:rPr>
        <w:t xml:space="preserve">by Prometheus </w:t>
      </w:r>
    </w:p>
    <w:p w14:paraId="22D35CE3" w14:textId="6B0E2449" w:rsidR="00371ECE" w:rsidRPr="0032445A" w:rsidRDefault="00956DBA">
      <w:pPr>
        <w:spacing w:after="0" w:line="240" w:lineRule="auto"/>
        <w:jc w:val="left"/>
      </w:pPr>
      <w:r w:rsidRPr="0032445A">
        <mc:AlternateContent>
          <mc:Choice Requires="wps">
            <w:drawing>
              <wp:anchor distT="0" distB="0" distL="114300" distR="114300" simplePos="0" relativeHeight="251889664" behindDoc="0" locked="0" layoutInCell="1" allowOverlap="1" wp14:anchorId="146AE830" wp14:editId="5AC98E10">
                <wp:simplePos x="0" y="0"/>
                <wp:positionH relativeFrom="margin">
                  <wp:align>left</wp:align>
                </wp:positionH>
                <wp:positionV relativeFrom="paragraph">
                  <wp:posOffset>2538758</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594FBCBF" w:rsidR="00551FBD" w:rsidRPr="0032445A" w:rsidRDefault="00551FBD" w:rsidP="00551FBD">
                            <w:pPr>
                              <w:pStyle w:val="Caption"/>
                              <w:rPr>
                                <w:rFonts w:cs="Arial"/>
                                <w:b/>
                                <w:sz w:val="22"/>
                                <w:szCs w:val="22"/>
                              </w:rPr>
                            </w:pPr>
                            <w:bookmarkStart w:id="149" w:name="_Toc20588342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28</w:t>
                            </w:r>
                            <w:r w:rsidRPr="0032445A">
                              <w:rPr>
                                <w:sz w:val="22"/>
                                <w:szCs w:val="22"/>
                              </w:rPr>
                              <w:fldChar w:fldCharType="end"/>
                            </w:r>
                            <w:r w:rsidRPr="0032445A">
                              <w:rPr>
                                <w:sz w:val="22"/>
                                <w:szCs w:val="22"/>
                              </w:rPr>
                              <w:t>: Account Micro Service Actuator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3" type="#_x0000_t202" style="position:absolute;margin-left:0;margin-top:199.9pt;width:439.4pt;height:.05pt;z-index:251889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" stroked="f">
                <v:textbox style="mso-fit-shape-to-text:t" inset="0,0,0,0">
                  <w:txbxContent>
                    <w:p w14:paraId="799100F9" w14:textId="594FBCBF" w:rsidR="00551FBD" w:rsidRPr="0032445A" w:rsidRDefault="00551FBD" w:rsidP="00551FBD">
                      <w:pPr>
                        <w:pStyle w:val="Caption"/>
                        <w:rPr>
                          <w:rFonts w:cs="Arial"/>
                          <w:b/>
                          <w:sz w:val="22"/>
                          <w:szCs w:val="22"/>
                        </w:rPr>
                      </w:pPr>
                      <w:bookmarkStart w:id="150" w:name="_Toc20588342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28</w:t>
                      </w:r>
                      <w:r w:rsidRPr="0032445A">
                        <w:rPr>
                          <w:sz w:val="22"/>
                          <w:szCs w:val="22"/>
                        </w:rPr>
                        <w:fldChar w:fldCharType="end"/>
                      </w:r>
                      <w:r w:rsidRPr="0032445A">
                        <w:rPr>
                          <w:sz w:val="22"/>
                          <w:szCs w:val="22"/>
                        </w:rPr>
                        <w:t>: Account Micro Service Actuator</w:t>
                      </w:r>
                      <w:bookmarkEnd w:id="150"/>
                    </w:p>
                  </w:txbxContent>
                </v:textbox>
                <w10:wrap type="square" anchorx="margin"/>
              </v:shape>
            </w:pict>
          </mc:Fallback>
        </mc:AlternateContent>
      </w:r>
      <w:r w:rsidR="00371ECE" w:rsidRPr="0032445A">
        <w:br w:type="page"/>
      </w:r>
    </w:p>
    <w:p w14:paraId="7537B7EC" w14:textId="504C153A" w:rsidR="00371ECE" w:rsidRPr="0032445A" w:rsidRDefault="00FB1AB7">
      <w:pPr>
        <w:spacing w:after="0" w:line="240" w:lineRule="auto"/>
        <w:jc w:val="left"/>
      </w:pPr>
      <w:r w:rsidRPr="0032445A">
        <w:lastRenderedPageBreak/>
        <mc:AlternateContent>
          <mc:Choice Requires="wps">
            <w:drawing>
              <wp:anchor distT="0" distB="0" distL="114300" distR="114300" simplePos="0" relativeHeight="251902976" behindDoc="0" locked="0" layoutInCell="1" allowOverlap="1" wp14:anchorId="38FF5032" wp14:editId="569A746B">
                <wp:simplePos x="0" y="0"/>
                <wp:positionH relativeFrom="margin">
                  <wp:align>center</wp:align>
                </wp:positionH>
                <wp:positionV relativeFrom="paragraph">
                  <wp:posOffset>5101590</wp:posOffset>
                </wp:positionV>
                <wp:extent cx="49530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AB6C2F1" w14:textId="2B2888AA" w:rsidR="00E20EA8" w:rsidRPr="0032445A" w:rsidRDefault="00E20EA8" w:rsidP="00E20EA8">
                            <w:pPr>
                              <w:pStyle w:val="Caption"/>
                              <w:rPr>
                                <w:sz w:val="22"/>
                                <w:szCs w:val="22"/>
                              </w:rPr>
                            </w:pPr>
                            <w:bookmarkStart w:id="151" w:name="_Toc20588342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29</w:t>
                            </w:r>
                            <w:r w:rsidRPr="0032445A">
                              <w:rPr>
                                <w:sz w:val="22"/>
                                <w:szCs w:val="22"/>
                              </w:rPr>
                              <w:fldChar w:fldCharType="end"/>
                            </w:r>
                            <w:r w:rsidRPr="0032445A">
                              <w:rPr>
                                <w:sz w:val="22"/>
                                <w:szCs w:val="22"/>
                              </w:rPr>
                              <w:t>: Checking CPU Usage for Microservices</w:t>
                            </w:r>
                            <w:r w:rsidR="00FB1AB7" w:rsidRPr="0032445A">
                              <w:rPr>
                                <w:sz w:val="22"/>
                                <w:szCs w:val="22"/>
                              </w:rPr>
                              <w:t xml:space="preserve"> in Prometheus Dashboard</w:t>
                            </w:r>
                            <w:bookmarkEnd w:id="151"/>
                            <w:r w:rsidR="00FB1AB7" w:rsidRPr="0032445A">
                              <w:rPr>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5032" id="_x0000_s1054" type="#_x0000_t202" style="position:absolute;margin-left:0;margin-top:401.7pt;width:390pt;height:.05pt;z-index:25190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TCGwIAAEAEAAAOAAAAZHJzL2Uyb0RvYy54bWysU8Fu2zAMvQ/YPwi6L3bStei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Pz46foqzykkKXZzdR1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" stroked="f">
                <v:textbox style="mso-fit-shape-to-text:t" inset="0,0,0,0">
                  <w:txbxContent>
                    <w:p w14:paraId="6AB6C2F1" w14:textId="2B2888AA" w:rsidR="00E20EA8" w:rsidRPr="0032445A" w:rsidRDefault="00E20EA8" w:rsidP="00E20EA8">
                      <w:pPr>
                        <w:pStyle w:val="Caption"/>
                        <w:rPr>
                          <w:sz w:val="22"/>
                          <w:szCs w:val="22"/>
                        </w:rPr>
                      </w:pPr>
                      <w:bookmarkStart w:id="152" w:name="_Toc20588342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29</w:t>
                      </w:r>
                      <w:r w:rsidRPr="0032445A">
                        <w:rPr>
                          <w:sz w:val="22"/>
                          <w:szCs w:val="22"/>
                        </w:rPr>
                        <w:fldChar w:fldCharType="end"/>
                      </w:r>
                      <w:r w:rsidRPr="0032445A">
                        <w:rPr>
                          <w:sz w:val="22"/>
                          <w:szCs w:val="22"/>
                        </w:rPr>
                        <w:t>: Checking CPU Usage for Microservices</w:t>
                      </w:r>
                      <w:r w:rsidR="00FB1AB7" w:rsidRPr="0032445A">
                        <w:rPr>
                          <w:sz w:val="22"/>
                          <w:szCs w:val="22"/>
                        </w:rPr>
                        <w:t xml:space="preserve"> in Prometheus Dashboard</w:t>
                      </w:r>
                      <w:bookmarkEnd w:id="152"/>
                      <w:r w:rsidR="00FB1AB7" w:rsidRPr="0032445A">
                        <w:rPr>
                          <w:sz w:val="22"/>
                          <w:szCs w:val="22"/>
                        </w:rPr>
                        <w:t xml:space="preserve"> </w:t>
                      </w:r>
                    </w:p>
                  </w:txbxContent>
                </v:textbox>
                <w10:wrap type="square" anchorx="margin"/>
              </v:shape>
            </w:pict>
          </mc:Fallback>
        </mc:AlternateContent>
      </w:r>
      <w:r w:rsidR="001676E0" w:rsidRPr="0032445A">
        <w:drawing>
          <wp:anchor distT="0" distB="0" distL="114300" distR="114300" simplePos="0" relativeHeight="251896832" behindDoc="0" locked="0" layoutInCell="1" allowOverlap="1" wp14:anchorId="1806DD5C" wp14:editId="531DB25C">
            <wp:simplePos x="0" y="0"/>
            <wp:positionH relativeFrom="margin">
              <wp:align>center</wp:align>
            </wp:positionH>
            <wp:positionV relativeFrom="margin">
              <wp:posOffset>5630545</wp:posOffset>
            </wp:positionV>
            <wp:extent cx="4648200" cy="2222500"/>
            <wp:effectExtent l="0" t="0" r="0" b="635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48200" cy="2222500"/>
                    </a:xfrm>
                    <a:prstGeom prst="rect">
                      <a:avLst/>
                    </a:prstGeom>
                  </pic:spPr>
                </pic:pic>
              </a:graphicData>
            </a:graphic>
          </wp:anchor>
        </w:drawing>
      </w:r>
      <w:r w:rsidR="001676E0" w:rsidRPr="0032445A">
        <w:drawing>
          <wp:anchor distT="0" distB="0" distL="114300" distR="114300" simplePos="0" relativeHeight="251890688" behindDoc="0" locked="0" layoutInCell="1" allowOverlap="1" wp14:anchorId="6AB0C855" wp14:editId="6F8DA6B1">
            <wp:simplePos x="0" y="0"/>
            <wp:positionH relativeFrom="margin">
              <wp:align>center</wp:align>
            </wp:positionH>
            <wp:positionV relativeFrom="margin">
              <wp:posOffset>190500</wp:posOffset>
            </wp:positionV>
            <wp:extent cx="5467350" cy="2551430"/>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7350" cy="2551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53E99" w:rsidRPr="0032445A">
        <mc:AlternateContent>
          <mc:Choice Requires="wps">
            <w:drawing>
              <wp:anchor distT="0" distB="0" distL="114300" distR="114300" simplePos="0" relativeHeight="251898880" behindDoc="0" locked="0" layoutInCell="1" allowOverlap="1" wp14:anchorId="517A59EF" wp14:editId="65C782EF">
                <wp:simplePos x="0" y="0"/>
                <wp:positionH relativeFrom="page">
                  <wp:align>center</wp:align>
                </wp:positionH>
                <wp:positionV relativeFrom="paragraph">
                  <wp:posOffset>7997080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019086DE" w:rsidR="0080542D" w:rsidRPr="0032445A" w:rsidRDefault="0080542D" w:rsidP="0080542D">
                            <w:pPr>
                              <w:pStyle w:val="Caption"/>
                              <w:rPr>
                                <w:sz w:val="22"/>
                                <w:szCs w:val="22"/>
                              </w:rPr>
                            </w:pPr>
                            <w:bookmarkStart w:id="153" w:name="_Toc20588342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30</w:t>
                            </w:r>
                            <w:r w:rsidRPr="0032445A">
                              <w:rPr>
                                <w:sz w:val="22"/>
                                <w:szCs w:val="22"/>
                              </w:rPr>
                              <w:fldChar w:fldCharType="end"/>
                            </w:r>
                            <w:r w:rsidRPr="0032445A">
                              <w:rPr>
                                <w:sz w:val="22"/>
                                <w:szCs w:val="22"/>
                              </w:rPr>
                              <w:t xml:space="preserve">: </w:t>
                            </w:r>
                            <w:r w:rsidR="00353E99" w:rsidRPr="0032445A">
                              <w:rPr>
                                <w:sz w:val="22"/>
                                <w:szCs w:val="22"/>
                              </w:rPr>
                              <w:t>Checking CPU Usage Graph for Microservices</w:t>
                            </w:r>
                            <w:r w:rsidR="00C54208" w:rsidRPr="0032445A">
                              <w:rPr>
                                <w:sz w:val="22"/>
                                <w:szCs w:val="22"/>
                              </w:rPr>
                              <w:t xml:space="preserve"> in Prometheus Dashboard</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55" type="#_x0000_t202" style="position:absolute;margin-left:0;margin-top:629.7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9JGGw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" stroked="f">
                <v:textbox style="mso-fit-shape-to-text:t" inset="0,0,0,0">
                  <w:txbxContent>
                    <w:p w14:paraId="3C50B700" w14:textId="019086DE" w:rsidR="0080542D" w:rsidRPr="0032445A" w:rsidRDefault="0080542D" w:rsidP="0080542D">
                      <w:pPr>
                        <w:pStyle w:val="Caption"/>
                        <w:rPr>
                          <w:sz w:val="22"/>
                          <w:szCs w:val="22"/>
                        </w:rPr>
                      </w:pPr>
                      <w:bookmarkStart w:id="154" w:name="_Toc20588342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30</w:t>
                      </w:r>
                      <w:r w:rsidRPr="0032445A">
                        <w:rPr>
                          <w:sz w:val="22"/>
                          <w:szCs w:val="22"/>
                        </w:rPr>
                        <w:fldChar w:fldCharType="end"/>
                      </w:r>
                      <w:r w:rsidRPr="0032445A">
                        <w:rPr>
                          <w:sz w:val="22"/>
                          <w:szCs w:val="22"/>
                        </w:rPr>
                        <w:t xml:space="preserve">: </w:t>
                      </w:r>
                      <w:r w:rsidR="00353E99" w:rsidRPr="0032445A">
                        <w:rPr>
                          <w:sz w:val="22"/>
                          <w:szCs w:val="22"/>
                        </w:rPr>
                        <w:t>Checking CPU Usage Graph for Microservices</w:t>
                      </w:r>
                      <w:r w:rsidR="00C54208" w:rsidRPr="0032445A">
                        <w:rPr>
                          <w:sz w:val="22"/>
                          <w:szCs w:val="22"/>
                        </w:rPr>
                        <w:t xml:space="preserve"> in Prometheus Dashboard</w:t>
                      </w:r>
                      <w:bookmarkEnd w:id="154"/>
                    </w:p>
                  </w:txbxContent>
                </v:textbox>
                <w10:wrap type="square" anchorx="page"/>
              </v:shape>
            </w:pict>
          </mc:Fallback>
        </mc:AlternateContent>
      </w:r>
      <w:r w:rsidR="00353E99" w:rsidRPr="0032445A">
        <mc:AlternateContent>
          <mc:Choice Requires="wps">
            <w:drawing>
              <wp:anchor distT="0" distB="0" distL="114300" distR="114300" simplePos="0" relativeHeight="251900928" behindDoc="0" locked="0" layoutInCell="1" allowOverlap="1" wp14:anchorId="03A47661" wp14:editId="26A50384">
                <wp:simplePos x="0" y="0"/>
                <wp:positionH relativeFrom="page">
                  <wp:align>center</wp:align>
                </wp:positionH>
                <wp:positionV relativeFrom="paragraph">
                  <wp:posOffset>2949161</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155B1863" w:rsidR="001A1F5A" w:rsidRPr="0032445A" w:rsidRDefault="001A1F5A" w:rsidP="001A1F5A">
                            <w:pPr>
                              <w:pStyle w:val="Caption"/>
                              <w:rPr>
                                <w:sz w:val="22"/>
                                <w:szCs w:val="22"/>
                              </w:rPr>
                            </w:pPr>
                            <w:bookmarkStart w:id="155" w:name="_Toc20588342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31</w:t>
                            </w:r>
                            <w:r w:rsidRPr="0032445A">
                              <w:rPr>
                                <w:sz w:val="22"/>
                                <w:szCs w:val="22"/>
                              </w:rPr>
                              <w:fldChar w:fldCharType="end"/>
                            </w:r>
                            <w:r w:rsidRPr="0032445A">
                              <w:rPr>
                                <w:sz w:val="22"/>
                                <w:szCs w:val="22"/>
                              </w:rPr>
                              <w:t>:</w:t>
                            </w:r>
                            <w:r w:rsidR="005D40EF" w:rsidRPr="0032445A">
                              <w:rPr>
                                <w:sz w:val="22"/>
                                <w:szCs w:val="22"/>
                              </w:rPr>
                              <w:t>All</w:t>
                            </w:r>
                            <w:r w:rsidRPr="0032445A">
                              <w:rPr>
                                <w:sz w:val="22"/>
                                <w:szCs w:val="22"/>
                              </w:rPr>
                              <w:t xml:space="preserve"> </w:t>
                            </w:r>
                            <w:r w:rsidR="00794152" w:rsidRPr="0032445A">
                              <w:rPr>
                                <w:sz w:val="22"/>
                                <w:szCs w:val="22"/>
                              </w:rPr>
                              <w:t xml:space="preserve">Microservices State shown </w:t>
                            </w:r>
                            <w:r w:rsidR="00C44DD9" w:rsidRPr="0032445A">
                              <w:rPr>
                                <w:sz w:val="22"/>
                                <w:szCs w:val="22"/>
                              </w:rPr>
                              <w:t>in Prometheus</w:t>
                            </w:r>
                            <w:r w:rsidR="00FB1AB7" w:rsidRPr="0032445A">
                              <w:rPr>
                                <w:sz w:val="22"/>
                                <w:szCs w:val="22"/>
                              </w:rPr>
                              <w:t xml:space="preserve"> Dashboard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56" type="#_x0000_t202" style="position:absolute;margin-left:0;margin-top:232.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" stroked="f">
                <v:textbox style="mso-fit-shape-to-text:t" inset="0,0,0,0">
                  <w:txbxContent>
                    <w:p w14:paraId="3E8DEFB4" w14:textId="155B1863" w:rsidR="001A1F5A" w:rsidRPr="0032445A" w:rsidRDefault="001A1F5A" w:rsidP="001A1F5A">
                      <w:pPr>
                        <w:pStyle w:val="Caption"/>
                        <w:rPr>
                          <w:sz w:val="22"/>
                          <w:szCs w:val="22"/>
                        </w:rPr>
                      </w:pPr>
                      <w:bookmarkStart w:id="156" w:name="_Toc20588342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31</w:t>
                      </w:r>
                      <w:r w:rsidRPr="0032445A">
                        <w:rPr>
                          <w:sz w:val="22"/>
                          <w:szCs w:val="22"/>
                        </w:rPr>
                        <w:fldChar w:fldCharType="end"/>
                      </w:r>
                      <w:r w:rsidRPr="0032445A">
                        <w:rPr>
                          <w:sz w:val="22"/>
                          <w:szCs w:val="22"/>
                        </w:rPr>
                        <w:t>:</w:t>
                      </w:r>
                      <w:r w:rsidR="005D40EF" w:rsidRPr="0032445A">
                        <w:rPr>
                          <w:sz w:val="22"/>
                          <w:szCs w:val="22"/>
                        </w:rPr>
                        <w:t>All</w:t>
                      </w:r>
                      <w:r w:rsidRPr="0032445A">
                        <w:rPr>
                          <w:sz w:val="22"/>
                          <w:szCs w:val="22"/>
                        </w:rPr>
                        <w:t xml:space="preserve"> </w:t>
                      </w:r>
                      <w:r w:rsidR="00794152" w:rsidRPr="0032445A">
                        <w:rPr>
                          <w:sz w:val="22"/>
                          <w:szCs w:val="22"/>
                        </w:rPr>
                        <w:t xml:space="preserve">Microservices State shown </w:t>
                      </w:r>
                      <w:r w:rsidR="00C44DD9" w:rsidRPr="0032445A">
                        <w:rPr>
                          <w:sz w:val="22"/>
                          <w:szCs w:val="22"/>
                        </w:rPr>
                        <w:t>in Prometheus</w:t>
                      </w:r>
                      <w:r w:rsidR="00FB1AB7" w:rsidRPr="0032445A">
                        <w:rPr>
                          <w:sz w:val="22"/>
                          <w:szCs w:val="22"/>
                        </w:rPr>
                        <w:t xml:space="preserve"> Dashboard</w:t>
                      </w:r>
                      <w:bookmarkEnd w:id="156"/>
                    </w:p>
                  </w:txbxContent>
                </v:textbox>
                <w10:wrap type="square" anchorx="page"/>
              </v:shape>
            </w:pict>
          </mc:Fallback>
        </mc:AlternateContent>
      </w:r>
      <w:r w:rsidR="001A1F5A" w:rsidRPr="0032445A">
        <w:drawing>
          <wp:anchor distT="0" distB="0" distL="114300" distR="114300" simplePos="0" relativeHeight="251893760" behindDoc="0" locked="0" layoutInCell="1" allowOverlap="1" wp14:anchorId="6FCECE2A" wp14:editId="61F2BEAA">
            <wp:simplePos x="0" y="0"/>
            <wp:positionH relativeFrom="margin">
              <wp:align>center</wp:align>
            </wp:positionH>
            <wp:positionV relativeFrom="page">
              <wp:align>center</wp:align>
            </wp:positionV>
            <wp:extent cx="5580380" cy="1223010"/>
            <wp:effectExtent l="76200" t="76200" r="134620" b="129540"/>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122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32445A">
        <w:t xml:space="preserve"> </w:t>
      </w:r>
      <w:r w:rsidR="00371ECE" w:rsidRPr="0032445A">
        <w:br w:type="page"/>
      </w:r>
    </w:p>
    <w:p w14:paraId="6B7070F4" w14:textId="4A080B9D" w:rsidR="006E171A" w:rsidRPr="0032445A" w:rsidRDefault="001676E0" w:rsidP="00557168">
      <w:pPr>
        <w:pStyle w:val="Text"/>
      </w:pPr>
      <w:r w:rsidRPr="0032445A">
        <w:lastRenderedPageBreak/>
        <mc:AlternateContent>
          <mc:Choice Requires="wps">
            <w:drawing>
              <wp:anchor distT="0" distB="0" distL="114300" distR="114300" simplePos="0" relativeHeight="251906048" behindDoc="0" locked="0" layoutInCell="1" allowOverlap="1" wp14:anchorId="3C63430E" wp14:editId="0EA0A874">
                <wp:simplePos x="0" y="0"/>
                <wp:positionH relativeFrom="column">
                  <wp:posOffset>-41910</wp:posOffset>
                </wp:positionH>
                <wp:positionV relativeFrom="paragraph">
                  <wp:posOffset>3232150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2554A090" w:rsidR="006E171A" w:rsidRPr="0032445A" w:rsidRDefault="006E171A" w:rsidP="006E171A">
                            <w:pPr>
                              <w:pStyle w:val="Caption"/>
                              <w:rPr>
                                <w:sz w:val="22"/>
                                <w:szCs w:val="22"/>
                              </w:rPr>
                            </w:pPr>
                            <w:bookmarkStart w:id="157" w:name="_Toc20588343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32</w:t>
                            </w:r>
                            <w:r w:rsidRPr="0032445A">
                              <w:rPr>
                                <w:sz w:val="22"/>
                                <w:szCs w:val="22"/>
                              </w:rPr>
                              <w:fldChar w:fldCharType="end"/>
                            </w:r>
                            <w:r w:rsidRPr="0032445A">
                              <w:rPr>
                                <w:sz w:val="22"/>
                                <w:szCs w:val="22"/>
                              </w:rPr>
                              <w:t>: Grafana View of CPU Usage of Microservices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57" type="#_x0000_t202" style="position:absolute;left:0;text-align:left;margin-left:-3.3pt;margin-top:254.5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" stroked="f">
                <v:textbox style="mso-fit-shape-to-text:t" inset="0,0,0,0">
                  <w:txbxContent>
                    <w:p w14:paraId="49CDD0B3" w14:textId="2554A090" w:rsidR="006E171A" w:rsidRPr="0032445A" w:rsidRDefault="006E171A" w:rsidP="006E171A">
                      <w:pPr>
                        <w:pStyle w:val="Caption"/>
                        <w:rPr>
                          <w:sz w:val="22"/>
                          <w:szCs w:val="22"/>
                        </w:rPr>
                      </w:pPr>
                      <w:bookmarkStart w:id="158" w:name="_Toc20588343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32</w:t>
                      </w:r>
                      <w:r w:rsidRPr="0032445A">
                        <w:rPr>
                          <w:sz w:val="22"/>
                          <w:szCs w:val="22"/>
                        </w:rPr>
                        <w:fldChar w:fldCharType="end"/>
                      </w:r>
                      <w:r w:rsidRPr="0032445A">
                        <w:rPr>
                          <w:sz w:val="22"/>
                          <w:szCs w:val="22"/>
                        </w:rPr>
                        <w:t>: Grafana View of CPU Usage of Microservices</w:t>
                      </w:r>
                      <w:bookmarkEnd w:id="158"/>
                    </w:p>
                  </w:txbxContent>
                </v:textbox>
                <w10:wrap type="square"/>
              </v:shape>
            </w:pict>
          </mc:Fallback>
        </mc:AlternateContent>
      </w:r>
      <w:r w:rsidR="006E171A" w:rsidRPr="0032445A">
        <w:t>Now we will use Grafana to better view Data of Prometheus.</w:t>
      </w:r>
    </w:p>
    <w:p w14:paraId="6C5927E6" w14:textId="799E53F6" w:rsidR="006E171A" w:rsidRPr="0032445A" w:rsidRDefault="001676E0">
      <w:pPr>
        <w:spacing w:after="0" w:line="240" w:lineRule="auto"/>
        <w:jc w:val="left"/>
        <w:rPr>
          <w:rFonts w:eastAsia="Times"/>
          <w:sz w:val="22"/>
          <w:szCs w:val="22"/>
          <w:lang w:eastAsia="de-DE"/>
        </w:rPr>
      </w:pPr>
      <w:r w:rsidRPr="0032445A">
        <w:drawing>
          <wp:anchor distT="0" distB="0" distL="114300" distR="114300" simplePos="0" relativeHeight="251904000" behindDoc="0" locked="0" layoutInCell="1" allowOverlap="1" wp14:anchorId="66578D97" wp14:editId="4E244EE0">
            <wp:simplePos x="0" y="0"/>
            <wp:positionH relativeFrom="page">
              <wp:align>center</wp:align>
            </wp:positionH>
            <wp:positionV relativeFrom="margin">
              <wp:posOffset>520065</wp:posOffset>
            </wp:positionV>
            <wp:extent cx="5335905" cy="2514600"/>
            <wp:effectExtent l="76200" t="76200" r="131445" b="133350"/>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3590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41D2DA" w14:textId="12277471" w:rsidR="00D33B8C" w:rsidRPr="0032445A" w:rsidRDefault="00D33B8C" w:rsidP="00557168">
      <w:pPr>
        <w:pStyle w:val="Text"/>
      </w:pPr>
      <w:r w:rsidRPr="0032445A">
        <w:t xml:space="preserve">by using Grafana we have </w:t>
      </w:r>
      <w:r w:rsidR="00757772" w:rsidRPr="0032445A">
        <w:t>two</w:t>
      </w:r>
      <w:r w:rsidRPr="0032445A">
        <w:t xml:space="preserve"> </w:t>
      </w:r>
      <w:r w:rsidR="00757772" w:rsidRPr="0032445A">
        <w:t>options</w:t>
      </w:r>
      <w:r w:rsidRPr="0032445A">
        <w:t xml:space="preserve"> to create our own dashboard to take a ready created one which we can have better </w:t>
      </w:r>
      <w:r w:rsidR="00757772" w:rsidRPr="0032445A">
        <w:t>overview</w:t>
      </w:r>
      <w:r w:rsidRPr="0032445A">
        <w:t xml:space="preserve"> on overall information microservice</w:t>
      </w:r>
      <w:r w:rsidR="00757772" w:rsidRPr="0032445A">
        <w:t xml:space="preserve"> and adjust other Information we want to view</w:t>
      </w:r>
      <w:r w:rsidR="00425C66" w:rsidRPr="0032445A">
        <w:t xml:space="preserve"> as Shown in Figure 33</w:t>
      </w:r>
      <w:r w:rsidR="00757772" w:rsidRPr="0032445A">
        <w:t>.</w:t>
      </w:r>
      <w:r w:rsidRPr="0032445A">
        <w:t xml:space="preserve"> </w:t>
      </w:r>
    </w:p>
    <w:p w14:paraId="65B2F3BE" w14:textId="73B251E2" w:rsidR="00BE52B5" w:rsidRPr="0032445A" w:rsidRDefault="001676E0" w:rsidP="00557168">
      <w:pPr>
        <w:pStyle w:val="Text"/>
      </w:pPr>
      <w:r w:rsidRPr="0032445A">
        <mc:AlternateContent>
          <mc:Choice Requires="wps">
            <w:drawing>
              <wp:anchor distT="0" distB="0" distL="114300" distR="114300" simplePos="0" relativeHeight="251909120" behindDoc="0" locked="0" layoutInCell="1" allowOverlap="1" wp14:anchorId="4CF84C67" wp14:editId="1B0A96DC">
                <wp:simplePos x="0" y="0"/>
                <wp:positionH relativeFrom="margin">
                  <wp:align>right</wp:align>
                </wp:positionH>
                <wp:positionV relativeFrom="paragraph">
                  <wp:posOffset>3005455</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18E6F641" w:rsidR="00D33B8C" w:rsidRPr="0032445A" w:rsidRDefault="00D33B8C" w:rsidP="00D33B8C">
                            <w:pPr>
                              <w:pStyle w:val="Caption"/>
                              <w:rPr>
                                <w:sz w:val="22"/>
                                <w:szCs w:val="22"/>
                              </w:rPr>
                            </w:pPr>
                            <w:bookmarkStart w:id="159" w:name="_Toc20588343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33</w:t>
                            </w:r>
                            <w:r w:rsidRPr="0032445A">
                              <w:rPr>
                                <w:sz w:val="22"/>
                                <w:szCs w:val="22"/>
                              </w:rPr>
                              <w:fldChar w:fldCharType="end"/>
                            </w:r>
                            <w:r w:rsidRPr="0032445A">
                              <w:rPr>
                                <w:sz w:val="22"/>
                                <w:szCs w:val="22"/>
                              </w:rPr>
                              <w:t>: JVM (Micrometer) Dashboard for Account Microservice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58" type="#_x0000_t202" style="position:absolute;left:0;text-align:left;margin-left:384.95pt;margin-top:236.6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CE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" stroked="f">
                <v:textbox style="mso-fit-shape-to-text:t" inset="0,0,0,0">
                  <w:txbxContent>
                    <w:p w14:paraId="3288CB14" w14:textId="18E6F641" w:rsidR="00D33B8C" w:rsidRPr="0032445A" w:rsidRDefault="00D33B8C" w:rsidP="00D33B8C">
                      <w:pPr>
                        <w:pStyle w:val="Caption"/>
                        <w:rPr>
                          <w:sz w:val="22"/>
                          <w:szCs w:val="22"/>
                        </w:rPr>
                      </w:pPr>
                      <w:bookmarkStart w:id="160" w:name="_Toc20588343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33</w:t>
                      </w:r>
                      <w:r w:rsidRPr="0032445A">
                        <w:rPr>
                          <w:sz w:val="22"/>
                          <w:szCs w:val="22"/>
                        </w:rPr>
                        <w:fldChar w:fldCharType="end"/>
                      </w:r>
                      <w:r w:rsidRPr="0032445A">
                        <w:rPr>
                          <w:sz w:val="22"/>
                          <w:szCs w:val="22"/>
                        </w:rPr>
                        <w:t>: JVM (Micrometer) Dashboard for Account Microservice</w:t>
                      </w:r>
                      <w:bookmarkEnd w:id="160"/>
                    </w:p>
                  </w:txbxContent>
                </v:textbox>
                <w10:wrap type="square" anchorx="margin"/>
              </v:shape>
            </w:pict>
          </mc:Fallback>
        </mc:AlternateContent>
      </w:r>
      <w:r w:rsidRPr="0032445A">
        <w:drawing>
          <wp:anchor distT="0" distB="0" distL="114300" distR="114300" simplePos="0" relativeHeight="251907072" behindDoc="0" locked="0" layoutInCell="1" allowOverlap="1" wp14:anchorId="372A37A7" wp14:editId="669BA0A2">
            <wp:simplePos x="0" y="0"/>
            <wp:positionH relativeFrom="margin">
              <wp:align>center</wp:align>
            </wp:positionH>
            <wp:positionV relativeFrom="margin">
              <wp:posOffset>4735830</wp:posOffset>
            </wp:positionV>
            <wp:extent cx="5539105" cy="2653030"/>
            <wp:effectExtent l="76200" t="76200" r="137795" b="12827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6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51FBD" w:rsidRPr="0032445A">
        <w:br w:type="page"/>
      </w:r>
      <w:r w:rsidR="00441132" w:rsidRPr="0032445A">
        <w:lastRenderedPageBreak/>
        <w:t xml:space="preserve">We are going now to set alert on Account microservice inside graphene and mock it with Hook deck, after </w:t>
      </w:r>
      <w:r w:rsidR="005A4DF4" w:rsidRPr="0032445A">
        <w:t>setting</w:t>
      </w:r>
      <w:r w:rsidR="00441132" w:rsidRPr="0032445A">
        <w:t xml:space="preserve"> everything we </w:t>
      </w:r>
      <w:r w:rsidR="00BE52B5" w:rsidRPr="0032445A">
        <w:t>are going</w:t>
      </w:r>
      <w:r w:rsidR="00441132" w:rsidRPr="0032445A">
        <w:t xml:space="preserve"> to shut down Account microservice and </w:t>
      </w:r>
      <w:r w:rsidRPr="0032445A">
        <w:drawing>
          <wp:anchor distT="0" distB="0" distL="114300" distR="114300" simplePos="0" relativeHeight="251910144" behindDoc="0" locked="0" layoutInCell="1" allowOverlap="1" wp14:anchorId="770A726D" wp14:editId="3AAE5CA1">
            <wp:simplePos x="0" y="0"/>
            <wp:positionH relativeFrom="margin">
              <wp:align>center</wp:align>
            </wp:positionH>
            <wp:positionV relativeFrom="margin">
              <wp:posOffset>986790</wp:posOffset>
            </wp:positionV>
            <wp:extent cx="5141595" cy="2041525"/>
            <wp:effectExtent l="76200" t="76200" r="135255" b="130175"/>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1595" cy="204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41132" w:rsidRPr="0032445A">
        <w:t xml:space="preserve">we expect to get alert on Hook deck about </w:t>
      </w:r>
      <w:r w:rsidR="00BE52B5" w:rsidRPr="0032445A">
        <w:t>the status</w:t>
      </w:r>
      <w:r w:rsidR="00441132" w:rsidRPr="0032445A">
        <w:t xml:space="preserve"> of down Account microservice</w:t>
      </w:r>
      <w:r w:rsidR="00DA60DA" w:rsidRPr="0032445A">
        <w:t xml:space="preserve"> as Shown in Figures 33 – 34.</w:t>
      </w:r>
    </w:p>
    <w:p w14:paraId="4FDC8036" w14:textId="39D4A953" w:rsidR="005E37FF" w:rsidRPr="0032445A" w:rsidRDefault="00DA60DA">
      <w:pPr>
        <w:spacing w:after="0" w:line="240" w:lineRule="auto"/>
        <w:jc w:val="left"/>
      </w:pPr>
      <w:r w:rsidRPr="0032445A">
        <mc:AlternateContent>
          <mc:Choice Requires="wps">
            <w:drawing>
              <wp:anchor distT="0" distB="0" distL="114300" distR="114300" simplePos="0" relativeHeight="251915264" behindDoc="0" locked="0" layoutInCell="1" allowOverlap="1" wp14:anchorId="60A700B1" wp14:editId="2DA0710F">
                <wp:simplePos x="0" y="0"/>
                <wp:positionH relativeFrom="margin">
                  <wp:posOffset>-1270</wp:posOffset>
                </wp:positionH>
                <wp:positionV relativeFrom="paragraph">
                  <wp:posOffset>2531110</wp:posOffset>
                </wp:positionV>
                <wp:extent cx="5580380" cy="635"/>
                <wp:effectExtent l="0" t="0" r="127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2CC0263D" w:rsidR="00AC4968" w:rsidRPr="0032445A" w:rsidRDefault="00AC4968" w:rsidP="00AC4968">
                            <w:pPr>
                              <w:pStyle w:val="Caption"/>
                              <w:rPr>
                                <w:sz w:val="22"/>
                                <w:szCs w:val="22"/>
                              </w:rPr>
                            </w:pPr>
                            <w:bookmarkStart w:id="161" w:name="_Toc20588343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34</w:t>
                            </w:r>
                            <w:r w:rsidRPr="0032445A">
                              <w:rPr>
                                <w:sz w:val="22"/>
                                <w:szCs w:val="22"/>
                              </w:rPr>
                              <w:fldChar w:fldCharType="end"/>
                            </w:r>
                            <w:r w:rsidRPr="0032445A">
                              <w:rPr>
                                <w:sz w:val="22"/>
                                <w:szCs w:val="22"/>
                              </w:rPr>
                              <w:t>:Grafana Alert when Account Micro service down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59" type="#_x0000_t202" style="position:absolute;margin-left:-.1pt;margin-top:199.3pt;width:439.4pt;height:.05pt;z-index:251915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" stroked="f">
                <v:textbox style="mso-fit-shape-to-text:t" inset="0,0,0,0">
                  <w:txbxContent>
                    <w:p w14:paraId="0FBCD596" w14:textId="2CC0263D" w:rsidR="00AC4968" w:rsidRPr="0032445A" w:rsidRDefault="00AC4968" w:rsidP="00AC4968">
                      <w:pPr>
                        <w:pStyle w:val="Caption"/>
                        <w:rPr>
                          <w:sz w:val="22"/>
                          <w:szCs w:val="22"/>
                        </w:rPr>
                      </w:pPr>
                      <w:bookmarkStart w:id="162" w:name="_Toc20588343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34</w:t>
                      </w:r>
                      <w:r w:rsidRPr="0032445A">
                        <w:rPr>
                          <w:sz w:val="22"/>
                          <w:szCs w:val="22"/>
                        </w:rPr>
                        <w:fldChar w:fldCharType="end"/>
                      </w:r>
                      <w:r w:rsidRPr="0032445A">
                        <w:rPr>
                          <w:sz w:val="22"/>
                          <w:szCs w:val="22"/>
                        </w:rPr>
                        <w:t>:Grafana Alert when Account Micro service down</w:t>
                      </w:r>
                      <w:bookmarkEnd w:id="162"/>
                    </w:p>
                  </w:txbxContent>
                </v:textbox>
                <w10:wrap type="square" anchorx="margin"/>
              </v:shape>
            </w:pict>
          </mc:Fallback>
        </mc:AlternateContent>
      </w:r>
    </w:p>
    <w:p w14:paraId="62D38B04" w14:textId="7B1E32E2" w:rsidR="00FA7C04" w:rsidRPr="0032445A" w:rsidRDefault="00E37BD8" w:rsidP="00FA7C04">
      <w:pPr>
        <w:spacing w:after="0" w:line="240" w:lineRule="auto"/>
        <w:jc w:val="left"/>
      </w:pPr>
      <w:r w:rsidRPr="0032445A">
        <mc:AlternateContent>
          <mc:Choice Requires="wps">
            <w:drawing>
              <wp:anchor distT="0" distB="0" distL="114300" distR="114300" simplePos="0" relativeHeight="251918336" behindDoc="0" locked="0" layoutInCell="1" allowOverlap="1" wp14:anchorId="0985B5A7" wp14:editId="5092FD70">
                <wp:simplePos x="0" y="0"/>
                <wp:positionH relativeFrom="margin">
                  <wp:align>right</wp:align>
                </wp:positionH>
                <wp:positionV relativeFrom="paragraph">
                  <wp:posOffset>3651250</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496F345B" w:rsidR="00FA7C04" w:rsidRPr="0032445A" w:rsidRDefault="00FA7C04" w:rsidP="00FA7C04">
                            <w:pPr>
                              <w:pStyle w:val="Caption"/>
                              <w:rPr>
                                <w:sz w:val="22"/>
                                <w:szCs w:val="22"/>
                              </w:rPr>
                            </w:pPr>
                            <w:bookmarkStart w:id="163" w:name="_Toc20588343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35</w:t>
                            </w:r>
                            <w:r w:rsidRPr="0032445A">
                              <w:rPr>
                                <w:sz w:val="22"/>
                                <w:szCs w:val="22"/>
                              </w:rPr>
                              <w:fldChar w:fldCharType="end"/>
                            </w:r>
                            <w:r w:rsidRPr="0032445A">
                              <w:rPr>
                                <w:sz w:val="22"/>
                                <w:szCs w:val="22"/>
                              </w:rPr>
                              <w:t>: Hook deck Response When Account Micro service down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60" type="#_x0000_t202" style="position:absolute;margin-left:388.2pt;margin-top:287.5pt;width:439.4pt;height:.05pt;z-index:251918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jm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" stroked="f">
                <v:textbox style="mso-fit-shape-to-text:t" inset="0,0,0,0">
                  <w:txbxContent>
                    <w:p w14:paraId="113603E3" w14:textId="496F345B" w:rsidR="00FA7C04" w:rsidRPr="0032445A" w:rsidRDefault="00FA7C04" w:rsidP="00FA7C04">
                      <w:pPr>
                        <w:pStyle w:val="Caption"/>
                        <w:rPr>
                          <w:sz w:val="22"/>
                          <w:szCs w:val="22"/>
                        </w:rPr>
                      </w:pPr>
                      <w:bookmarkStart w:id="164" w:name="_Toc20588343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35</w:t>
                      </w:r>
                      <w:r w:rsidRPr="0032445A">
                        <w:rPr>
                          <w:sz w:val="22"/>
                          <w:szCs w:val="22"/>
                        </w:rPr>
                        <w:fldChar w:fldCharType="end"/>
                      </w:r>
                      <w:r w:rsidRPr="0032445A">
                        <w:rPr>
                          <w:sz w:val="22"/>
                          <w:szCs w:val="22"/>
                        </w:rPr>
                        <w:t>: Hook deck Response When Account Micro service down</w:t>
                      </w:r>
                      <w:bookmarkEnd w:id="164"/>
                    </w:p>
                  </w:txbxContent>
                </v:textbox>
                <w10:wrap type="square" anchorx="margin"/>
              </v:shape>
            </w:pict>
          </mc:Fallback>
        </mc:AlternateContent>
      </w:r>
      <w:r w:rsidRPr="0032445A">
        <w:drawing>
          <wp:anchor distT="0" distB="0" distL="114300" distR="114300" simplePos="0" relativeHeight="251916288" behindDoc="0" locked="0" layoutInCell="1" allowOverlap="1" wp14:anchorId="469BCFFA" wp14:editId="1F988EE3">
            <wp:simplePos x="0" y="0"/>
            <wp:positionH relativeFrom="margin">
              <wp:align>center</wp:align>
            </wp:positionH>
            <wp:positionV relativeFrom="margin">
              <wp:posOffset>4110990</wp:posOffset>
            </wp:positionV>
            <wp:extent cx="5039360" cy="2505075"/>
            <wp:effectExtent l="76200" t="76200" r="142240" b="1428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36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E37FF" w:rsidRPr="0032445A">
        <w:br w:type="page"/>
      </w:r>
    </w:p>
    <w:p w14:paraId="10C5CE0E" w14:textId="13470C37" w:rsidR="00204432" w:rsidRPr="0032445A" w:rsidRDefault="005632FD" w:rsidP="00204432">
      <w:pPr>
        <w:pStyle w:val="Heading3"/>
      </w:pPr>
      <w:bookmarkStart w:id="165" w:name="_Toc205887348"/>
      <w:r w:rsidRPr="0032445A">
        <w:lastRenderedPageBreak/>
        <w:t xml:space="preserve">Distributed </w:t>
      </w:r>
      <w:r w:rsidR="009131A0" w:rsidRPr="0032445A">
        <w:t>T</w:t>
      </w:r>
      <w:r w:rsidRPr="0032445A">
        <w:t>racing</w:t>
      </w:r>
      <w:bookmarkEnd w:id="165"/>
      <w:r w:rsidRPr="0032445A">
        <w:t xml:space="preserve"> </w:t>
      </w:r>
    </w:p>
    <w:p w14:paraId="199554CF" w14:textId="77777777" w:rsidR="00596D55" w:rsidRPr="0032445A" w:rsidRDefault="00596D55" w:rsidP="00557168">
      <w:pPr>
        <w:pStyle w:val="Text"/>
      </w:pPr>
      <w:r w:rsidRPr="0032445A">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Pr="0032445A" w:rsidRDefault="00596D55" w:rsidP="00557168">
      <w:pPr>
        <w:pStyle w:val="Text"/>
      </w:pPr>
    </w:p>
    <w:p w14:paraId="2EA9C7B8" w14:textId="77777777" w:rsidR="00596D55" w:rsidRPr="0032445A" w:rsidRDefault="00596D55" w:rsidP="00557168">
      <w:pPr>
        <w:pStyle w:val="Text"/>
      </w:pPr>
      <w:r w:rsidRPr="0032445A">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Pr="0032445A" w:rsidRDefault="00596D55" w:rsidP="00557168">
      <w:pPr>
        <w:pStyle w:val="Text"/>
      </w:pPr>
    </w:p>
    <w:p w14:paraId="7758724F" w14:textId="653D1C33" w:rsidR="00596D55" w:rsidRPr="0032445A" w:rsidRDefault="00596D55" w:rsidP="00557168">
      <w:pPr>
        <w:pStyle w:val="Text"/>
      </w:pPr>
      <w:r w:rsidRPr="0032445A">
        <w:t>This ID 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w:t>
      </w:r>
      <w:r w:rsidR="005B2418" w:rsidRPr="0032445A">
        <w:t xml:space="preserve"> as Shown in Figure 37</w:t>
      </w:r>
      <w:r w:rsidRPr="0032445A">
        <w:t xml:space="preserve">. </w:t>
      </w:r>
    </w:p>
    <w:p w14:paraId="31BA0DE9" w14:textId="1030D573" w:rsidR="00596D55" w:rsidRPr="0032445A" w:rsidRDefault="00596D55" w:rsidP="00557168">
      <w:pPr>
        <w:pStyle w:val="Text"/>
      </w:pPr>
      <w:r w:rsidRPr="0032445A">
        <w:t>By adopting distributed tracing, teams achieve enhanced visibility into the collective behavior of their microservices, resulting in expedited debugging, improved performance monitoring, and more robust systems.</w:t>
      </w:r>
    </w:p>
    <w:p w14:paraId="29E60AC0" w14:textId="1BD20044" w:rsidR="00596D55" w:rsidRPr="0032445A" w:rsidRDefault="00596D55" w:rsidP="00557168">
      <w:pPr>
        <w:pStyle w:val="Text"/>
      </w:pPr>
    </w:p>
    <w:p w14:paraId="65BF6BF8" w14:textId="6C3976D1" w:rsidR="0041240D" w:rsidRPr="0032445A" w:rsidRDefault="005632FD" w:rsidP="00557168">
      <w:pPr>
        <w:pStyle w:val="Text"/>
      </w:pPr>
      <w:r w:rsidRPr="0032445A">
        <w:t>When a client request is received at the edge server or the first service within the network, a trace ID, such as 29cdbe2e21bc, will be generated, and it will remain consistent throughout the process</w:t>
      </w:r>
      <w:r w:rsidR="003B3E88" w:rsidRPr="0032445A">
        <w:t xml:space="preserve"> as Shown in Figure 36</w:t>
      </w:r>
      <w:r w:rsidRPr="0032445A">
        <w:t xml:space="preserve">. </w:t>
      </w:r>
    </w:p>
    <w:p w14:paraId="7847C0BF" w14:textId="51CD1D46" w:rsidR="0041240D" w:rsidRPr="0032445A" w:rsidRDefault="008C0FE9" w:rsidP="00557168">
      <w:pPr>
        <w:pStyle w:val="Text"/>
      </w:pPr>
      <w:r w:rsidRPr="0032445A">
        <mc:AlternateContent>
          <mc:Choice Requires="wps">
            <w:drawing>
              <wp:anchor distT="0" distB="0" distL="114300" distR="114300" simplePos="0" relativeHeight="251921408" behindDoc="0" locked="0" layoutInCell="1" allowOverlap="1" wp14:anchorId="69BB2427" wp14:editId="44E8ED28">
                <wp:simplePos x="0" y="0"/>
                <wp:positionH relativeFrom="page">
                  <wp:align>center</wp:align>
                </wp:positionH>
                <wp:positionV relativeFrom="paragraph">
                  <wp:posOffset>1471930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260D1AB7" w:rsidR="0041240D" w:rsidRPr="0032445A" w:rsidRDefault="0041240D" w:rsidP="0041240D">
                            <w:pPr>
                              <w:pStyle w:val="Caption"/>
                              <w:rPr>
                                <w:sz w:val="22"/>
                                <w:szCs w:val="22"/>
                              </w:rPr>
                            </w:pPr>
                            <w:bookmarkStart w:id="166" w:name="_Toc20588343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36</w:t>
                            </w:r>
                            <w:r w:rsidRPr="0032445A">
                              <w:rPr>
                                <w:sz w:val="22"/>
                                <w:szCs w:val="22"/>
                              </w:rPr>
                              <w:fldChar w:fldCharType="end"/>
                            </w:r>
                            <w:r w:rsidRPr="0032445A">
                              <w:rPr>
                                <w:sz w:val="22"/>
                                <w:szCs w:val="22"/>
                              </w:rPr>
                              <w:t xml:space="preserve">: Open </w:t>
                            </w:r>
                            <w:r w:rsidR="008C0FE9" w:rsidRPr="0032445A">
                              <w:rPr>
                                <w:sz w:val="22"/>
                                <w:szCs w:val="22"/>
                              </w:rPr>
                              <w:t>Telemetry</w:t>
                            </w:r>
                            <w:r w:rsidRPr="0032445A">
                              <w:rPr>
                                <w:sz w:val="22"/>
                                <w:szCs w:val="22"/>
                              </w:rPr>
                              <w:t xml:space="preserve"> Pattern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1" type="#_x0000_t202" style="position:absolute;left:0;text-align:left;margin-left:0;margin-top:115.9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" stroked="f">
                <v:textbox style="mso-fit-shape-to-text:t" inset="0,0,0,0">
                  <w:txbxContent>
                    <w:p w14:paraId="57687AA0" w14:textId="260D1AB7" w:rsidR="0041240D" w:rsidRPr="0032445A" w:rsidRDefault="0041240D" w:rsidP="0041240D">
                      <w:pPr>
                        <w:pStyle w:val="Caption"/>
                        <w:rPr>
                          <w:sz w:val="22"/>
                          <w:szCs w:val="22"/>
                        </w:rPr>
                      </w:pPr>
                      <w:bookmarkStart w:id="167" w:name="_Toc20588343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36</w:t>
                      </w:r>
                      <w:r w:rsidRPr="0032445A">
                        <w:rPr>
                          <w:sz w:val="22"/>
                          <w:szCs w:val="22"/>
                        </w:rPr>
                        <w:fldChar w:fldCharType="end"/>
                      </w:r>
                      <w:r w:rsidRPr="0032445A">
                        <w:rPr>
                          <w:sz w:val="22"/>
                          <w:szCs w:val="22"/>
                        </w:rPr>
                        <w:t xml:space="preserve">: Open </w:t>
                      </w:r>
                      <w:r w:rsidR="008C0FE9" w:rsidRPr="0032445A">
                        <w:rPr>
                          <w:sz w:val="22"/>
                          <w:szCs w:val="22"/>
                        </w:rPr>
                        <w:t>Telemetry</w:t>
                      </w:r>
                      <w:r w:rsidRPr="0032445A">
                        <w:rPr>
                          <w:sz w:val="22"/>
                          <w:szCs w:val="22"/>
                        </w:rPr>
                        <w:t xml:space="preserve"> Pattern</w:t>
                      </w:r>
                      <w:bookmarkEnd w:id="167"/>
                    </w:p>
                  </w:txbxContent>
                </v:textbox>
                <w10:wrap type="square" anchorx="page"/>
              </v:shape>
            </w:pict>
          </mc:Fallback>
        </mc:AlternateContent>
      </w:r>
      <w:r w:rsidRPr="0032445A">
        <w:drawing>
          <wp:anchor distT="0" distB="0" distL="114300" distR="114300" simplePos="0" relativeHeight="251919360" behindDoc="0" locked="0" layoutInCell="1" allowOverlap="1" wp14:anchorId="24B2B5A0" wp14:editId="647549FE">
            <wp:simplePos x="0" y="0"/>
            <wp:positionH relativeFrom="margin">
              <wp:align>center</wp:align>
            </wp:positionH>
            <wp:positionV relativeFrom="margin">
              <wp:posOffset>7205345</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55">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C1329" w:rsidRPr="0032445A">
        <w:t xml:space="preserve">We made a request that will get information from 3 microservice with all customer details and now we will check   trac id of request to see it </w:t>
      </w:r>
      <w:r w:rsidR="0080492B" w:rsidRPr="0032445A">
        <w:t>path throw</w:t>
      </w:r>
      <w:r w:rsidR="00CC1329" w:rsidRPr="0032445A">
        <w:t xml:space="preserve"> our micro service </w:t>
      </w:r>
    </w:p>
    <w:p w14:paraId="6052B8CC" w14:textId="3ACFD28C" w:rsidR="00142B83" w:rsidRPr="0032445A" w:rsidRDefault="0041240D" w:rsidP="005632FD">
      <w:pPr>
        <w:spacing w:after="0" w:line="240" w:lineRule="auto"/>
        <w:jc w:val="left"/>
      </w:pPr>
      <w:r w:rsidRPr="0032445A">
        <w:t xml:space="preserve"> </w:t>
      </w:r>
      <w:r w:rsidR="00142B83" w:rsidRPr="0032445A">
        <w:br w:type="page"/>
      </w:r>
    </w:p>
    <w:p w14:paraId="7FBF7866" w14:textId="427991A7" w:rsidR="005F0B3D" w:rsidRPr="0032445A" w:rsidRDefault="005B4327" w:rsidP="005F0B3D">
      <w:pPr>
        <w:spacing w:after="0" w:line="240" w:lineRule="auto"/>
        <w:jc w:val="left"/>
      </w:pPr>
      <w:r w:rsidRPr="0032445A">
        <w:rPr>
          <w:rFonts w:cs="Arial"/>
          <w:b/>
          <w:bCs/>
          <w:szCs w:val="26"/>
        </w:rPr>
        <w:lastRenderedPageBreak/>
        <w:drawing>
          <wp:anchor distT="0" distB="0" distL="114300" distR="114300" simplePos="0" relativeHeight="251928576" behindDoc="0" locked="0" layoutInCell="1" allowOverlap="1" wp14:anchorId="31BECB2B" wp14:editId="57CF6DF1">
            <wp:simplePos x="0" y="0"/>
            <wp:positionH relativeFrom="margin">
              <wp:align>left</wp:align>
            </wp:positionH>
            <wp:positionV relativeFrom="margin">
              <wp:posOffset>4427855</wp:posOffset>
            </wp:positionV>
            <wp:extent cx="5191125" cy="2117725"/>
            <wp:effectExtent l="76200" t="76200" r="142875" b="130175"/>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91125"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drawing>
          <wp:anchor distT="0" distB="0" distL="114300" distR="114300" simplePos="0" relativeHeight="251925504" behindDoc="0" locked="0" layoutInCell="1" allowOverlap="1" wp14:anchorId="786C1B6B" wp14:editId="68B40CA7">
            <wp:simplePos x="0" y="0"/>
            <wp:positionH relativeFrom="margin">
              <wp:align>center</wp:align>
            </wp:positionH>
            <wp:positionV relativeFrom="margin">
              <wp:posOffset>2915285</wp:posOffset>
            </wp:positionV>
            <wp:extent cx="5408930" cy="760095"/>
            <wp:effectExtent l="0" t="0" r="1270" b="1905"/>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408930" cy="760095"/>
                    </a:xfrm>
                    <a:prstGeom prst="rect">
                      <a:avLst/>
                    </a:prstGeom>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24480" behindDoc="0" locked="0" layoutInCell="1" allowOverlap="1" wp14:anchorId="5A1FB215" wp14:editId="7D79B4D8">
                <wp:simplePos x="0" y="0"/>
                <wp:positionH relativeFrom="margin">
                  <wp:align>right</wp:align>
                </wp:positionH>
                <wp:positionV relativeFrom="paragraph">
                  <wp:posOffset>2282190</wp:posOffset>
                </wp:positionV>
                <wp:extent cx="5580380" cy="635"/>
                <wp:effectExtent l="0" t="0" r="127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689361D8" w:rsidR="005F0B3D" w:rsidRPr="0032445A" w:rsidRDefault="005F0B3D" w:rsidP="005F0B3D">
                            <w:pPr>
                              <w:pStyle w:val="Caption"/>
                              <w:rPr>
                                <w:sz w:val="22"/>
                                <w:szCs w:val="22"/>
                              </w:rPr>
                            </w:pPr>
                            <w:bookmarkStart w:id="168" w:name="_Toc20588343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37</w:t>
                            </w:r>
                            <w:r w:rsidRPr="0032445A">
                              <w:rPr>
                                <w:sz w:val="22"/>
                                <w:szCs w:val="22"/>
                              </w:rPr>
                              <w:fldChar w:fldCharType="end"/>
                            </w:r>
                            <w:r w:rsidRPr="0032445A">
                              <w:rPr>
                                <w:sz w:val="22"/>
                                <w:szCs w:val="22"/>
                              </w:rPr>
                              <w:t>: Trace ID from Accou</w:t>
                            </w:r>
                            <w:r w:rsidRPr="0032445A">
                              <w:rPr>
                                <w:rStyle w:val="TextChar"/>
                              </w:rPr>
                              <w:t>nt Microservice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2" type="#_x0000_t202" style="position:absolute;margin-left:388.2pt;margin-top:179.7pt;width:439.4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" stroked="f">
                <v:textbox style="mso-fit-shape-to-text:t" inset="0,0,0,0">
                  <w:txbxContent>
                    <w:p w14:paraId="60D20F06" w14:textId="689361D8" w:rsidR="005F0B3D" w:rsidRPr="0032445A" w:rsidRDefault="005F0B3D" w:rsidP="005F0B3D">
                      <w:pPr>
                        <w:pStyle w:val="Caption"/>
                        <w:rPr>
                          <w:sz w:val="22"/>
                          <w:szCs w:val="22"/>
                        </w:rPr>
                      </w:pPr>
                      <w:bookmarkStart w:id="169" w:name="_Toc20588343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37</w:t>
                      </w:r>
                      <w:r w:rsidRPr="0032445A">
                        <w:rPr>
                          <w:sz w:val="22"/>
                          <w:szCs w:val="22"/>
                        </w:rPr>
                        <w:fldChar w:fldCharType="end"/>
                      </w:r>
                      <w:r w:rsidRPr="0032445A">
                        <w:rPr>
                          <w:sz w:val="22"/>
                          <w:szCs w:val="22"/>
                        </w:rPr>
                        <w:t>: Trace ID from Accou</w:t>
                      </w:r>
                      <w:r w:rsidRPr="0032445A">
                        <w:rPr>
                          <w:rStyle w:val="TextChar"/>
                        </w:rPr>
                        <w:t>nt Microservice</w:t>
                      </w:r>
                      <w:bookmarkEnd w:id="169"/>
                    </w:p>
                  </w:txbxContent>
                </v:textbox>
                <w10:wrap type="square" anchorx="margin"/>
              </v:shape>
            </w:pict>
          </mc:Fallback>
        </mc:AlternateContent>
      </w:r>
      <w:r w:rsidRPr="0032445A">
        <w:drawing>
          <wp:anchor distT="0" distB="0" distL="114300" distR="114300" simplePos="0" relativeHeight="251922432" behindDoc="0" locked="0" layoutInCell="1" allowOverlap="1" wp14:anchorId="39635D50" wp14:editId="630BD3F6">
            <wp:simplePos x="0" y="0"/>
            <wp:positionH relativeFrom="margin">
              <wp:align>left</wp:align>
            </wp:positionH>
            <wp:positionV relativeFrom="margin">
              <wp:posOffset>142240</wp:posOffset>
            </wp:positionV>
            <wp:extent cx="5199380" cy="1992630"/>
            <wp:effectExtent l="76200" t="76200" r="134620" b="140970"/>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9938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B3D" w:rsidRPr="0032445A">
        <mc:AlternateContent>
          <mc:Choice Requires="wps">
            <w:drawing>
              <wp:anchor distT="0" distB="0" distL="114300" distR="114300" simplePos="0" relativeHeight="251927552" behindDoc="0" locked="0" layoutInCell="1" allowOverlap="1" wp14:anchorId="268447D9" wp14:editId="5F1533A8">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271D9DE3" w:rsidR="005F0B3D" w:rsidRPr="0032445A" w:rsidRDefault="005F0B3D" w:rsidP="005F0B3D">
                            <w:pPr>
                              <w:pStyle w:val="Caption"/>
                              <w:rPr>
                                <w:rFonts w:cs="Arial"/>
                                <w:b/>
                                <w:sz w:val="22"/>
                                <w:szCs w:val="22"/>
                              </w:rPr>
                            </w:pPr>
                            <w:bookmarkStart w:id="170" w:name="_Toc20588343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38</w:t>
                            </w:r>
                            <w:r w:rsidRPr="0032445A">
                              <w:rPr>
                                <w:sz w:val="22"/>
                                <w:szCs w:val="22"/>
                              </w:rPr>
                              <w:fldChar w:fldCharType="end"/>
                            </w:r>
                            <w:r w:rsidRPr="0032445A">
                              <w:rPr>
                                <w:sz w:val="22"/>
                                <w:szCs w:val="22"/>
                              </w:rPr>
                              <w:t>: Trace ID from Card Microservice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3"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" stroked="f">
                <v:textbox style="mso-fit-shape-to-text:t" inset="0,0,0,0">
                  <w:txbxContent>
                    <w:p w14:paraId="6A956E00" w14:textId="271D9DE3" w:rsidR="005F0B3D" w:rsidRPr="0032445A" w:rsidRDefault="005F0B3D" w:rsidP="005F0B3D">
                      <w:pPr>
                        <w:pStyle w:val="Caption"/>
                        <w:rPr>
                          <w:rFonts w:cs="Arial"/>
                          <w:b/>
                          <w:sz w:val="22"/>
                          <w:szCs w:val="22"/>
                        </w:rPr>
                      </w:pPr>
                      <w:bookmarkStart w:id="171" w:name="_Toc20588343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38</w:t>
                      </w:r>
                      <w:r w:rsidRPr="0032445A">
                        <w:rPr>
                          <w:sz w:val="22"/>
                          <w:szCs w:val="22"/>
                        </w:rPr>
                        <w:fldChar w:fldCharType="end"/>
                      </w:r>
                      <w:r w:rsidRPr="0032445A">
                        <w:rPr>
                          <w:sz w:val="22"/>
                          <w:szCs w:val="22"/>
                        </w:rPr>
                        <w:t>: Trace ID from Card Microservice</w:t>
                      </w:r>
                      <w:bookmarkEnd w:id="171"/>
                    </w:p>
                  </w:txbxContent>
                </v:textbox>
                <w10:wrap type="square" anchorx="margin"/>
              </v:shape>
            </w:pict>
          </mc:Fallback>
        </mc:AlternateContent>
      </w:r>
    </w:p>
    <w:p w14:paraId="335A3BCC" w14:textId="4CD592FA" w:rsidR="005B4327" w:rsidRPr="0032445A" w:rsidRDefault="005B4327" w:rsidP="00596D55">
      <w:pPr>
        <w:spacing w:after="0" w:line="240" w:lineRule="auto"/>
        <w:jc w:val="left"/>
      </w:pPr>
      <w:r w:rsidRPr="0032445A">
        <mc:AlternateContent>
          <mc:Choice Requires="wps">
            <w:drawing>
              <wp:anchor distT="0" distB="0" distL="114300" distR="114300" simplePos="0" relativeHeight="251930624" behindDoc="0" locked="0" layoutInCell="1" allowOverlap="1" wp14:anchorId="64A6A8A1" wp14:editId="38745C75">
                <wp:simplePos x="0" y="0"/>
                <wp:positionH relativeFrom="margin">
                  <wp:align>right</wp:align>
                </wp:positionH>
                <wp:positionV relativeFrom="paragraph">
                  <wp:posOffset>3774440</wp:posOffset>
                </wp:positionV>
                <wp:extent cx="5580380" cy="635"/>
                <wp:effectExtent l="0" t="0" r="127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66230D43" w:rsidR="0080492B" w:rsidRPr="0032445A" w:rsidRDefault="0080492B" w:rsidP="0080492B">
                            <w:pPr>
                              <w:pStyle w:val="Caption"/>
                              <w:rPr>
                                <w:rFonts w:cs="Arial"/>
                                <w:b/>
                                <w:sz w:val="22"/>
                                <w:szCs w:val="22"/>
                              </w:rPr>
                            </w:pPr>
                            <w:bookmarkStart w:id="172" w:name="_Toc20588343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39</w:t>
                            </w:r>
                            <w:r w:rsidRPr="0032445A">
                              <w:rPr>
                                <w:sz w:val="22"/>
                                <w:szCs w:val="22"/>
                              </w:rPr>
                              <w:fldChar w:fldCharType="end"/>
                            </w:r>
                            <w:r w:rsidRPr="0032445A">
                              <w:rPr>
                                <w:sz w:val="22"/>
                                <w:szCs w:val="22"/>
                              </w:rPr>
                              <w:t>: Temp show Path of Request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64" type="#_x0000_t202" style="position:absolute;margin-left:388.2pt;margin-top:297.2pt;width:439.4pt;height:.05pt;z-index:251930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A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" stroked="f">
                <v:textbox style="mso-fit-shape-to-text:t" inset="0,0,0,0">
                  <w:txbxContent>
                    <w:p w14:paraId="0DA79510" w14:textId="66230D43" w:rsidR="0080492B" w:rsidRPr="0032445A" w:rsidRDefault="0080492B" w:rsidP="0080492B">
                      <w:pPr>
                        <w:pStyle w:val="Caption"/>
                        <w:rPr>
                          <w:rFonts w:cs="Arial"/>
                          <w:b/>
                          <w:sz w:val="22"/>
                          <w:szCs w:val="22"/>
                        </w:rPr>
                      </w:pPr>
                      <w:bookmarkStart w:id="173" w:name="_Toc20588343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39</w:t>
                      </w:r>
                      <w:r w:rsidRPr="0032445A">
                        <w:rPr>
                          <w:sz w:val="22"/>
                          <w:szCs w:val="22"/>
                        </w:rPr>
                        <w:fldChar w:fldCharType="end"/>
                      </w:r>
                      <w:r w:rsidRPr="0032445A">
                        <w:rPr>
                          <w:sz w:val="22"/>
                          <w:szCs w:val="22"/>
                        </w:rPr>
                        <w:t>: Temp show Path of Request</w:t>
                      </w:r>
                      <w:bookmarkEnd w:id="173"/>
                    </w:p>
                  </w:txbxContent>
                </v:textbox>
                <w10:wrap type="square" anchorx="margin"/>
              </v:shape>
            </w:pict>
          </mc:Fallback>
        </mc:AlternateContent>
      </w:r>
    </w:p>
    <w:p w14:paraId="5495CBBF" w14:textId="77777777" w:rsidR="005B4327" w:rsidRPr="0032445A" w:rsidRDefault="005B4327" w:rsidP="00596D55">
      <w:pPr>
        <w:spacing w:after="0" w:line="240" w:lineRule="auto"/>
        <w:jc w:val="left"/>
      </w:pPr>
    </w:p>
    <w:p w14:paraId="17FC4AB5" w14:textId="77777777" w:rsidR="005B4327" w:rsidRPr="0032445A" w:rsidRDefault="005B4327" w:rsidP="00596D55">
      <w:pPr>
        <w:spacing w:after="0" w:line="240" w:lineRule="auto"/>
        <w:jc w:val="left"/>
      </w:pPr>
    </w:p>
    <w:p w14:paraId="61AC8D32" w14:textId="6F2FD8BE" w:rsidR="00551FBD" w:rsidRPr="0032445A" w:rsidRDefault="00204097" w:rsidP="00557168">
      <w:pPr>
        <w:pStyle w:val="Text"/>
        <w:rPr>
          <w:rFonts w:cs="Arial"/>
          <w:b/>
          <w:bCs/>
          <w:szCs w:val="26"/>
        </w:rPr>
      </w:pPr>
      <w:r w:rsidRPr="0032445A">
        <w:rPr>
          <w:rStyle w:val="TextChar"/>
        </w:rPr>
        <w:t xml:space="preserve">By firing request from post man we got an id, with id we could trace </w:t>
      </w:r>
      <w:r w:rsidR="005B2418" w:rsidRPr="0032445A">
        <w:rPr>
          <w:rStyle w:val="TextChar"/>
        </w:rPr>
        <w:t>request through</w:t>
      </w:r>
      <w:r w:rsidRPr="0032445A">
        <w:rPr>
          <w:rStyle w:val="TextChar"/>
        </w:rPr>
        <w:t xml:space="preserve"> each microservice also see graph of path through LOKI</w:t>
      </w:r>
      <w:r w:rsidR="005B2418" w:rsidRPr="0032445A">
        <w:rPr>
          <w:rStyle w:val="TextChar"/>
        </w:rPr>
        <w:t xml:space="preserve"> </w:t>
      </w:r>
      <w:r w:rsidR="005B2418" w:rsidRPr="0032445A">
        <w:t>as Shown in Figure 39</w:t>
      </w:r>
      <w:r w:rsidRPr="0032445A">
        <w:t xml:space="preserve">. </w:t>
      </w:r>
      <w:r w:rsidR="005F0B3D" w:rsidRPr="0032445A">
        <w:rPr>
          <w:rFonts w:cs="Arial"/>
          <w:b/>
          <w:bCs/>
          <w:szCs w:val="26"/>
        </w:rPr>
        <w:br w:type="page"/>
      </w:r>
    </w:p>
    <w:p w14:paraId="50B466B6" w14:textId="77777777" w:rsidR="000E6892" w:rsidRPr="0032445A" w:rsidRDefault="000E6892" w:rsidP="000E6892">
      <w:pPr>
        <w:pStyle w:val="Heading3"/>
        <w:rPr>
          <w:rFonts w:eastAsia="Times"/>
          <w:lang w:eastAsia="de-DE"/>
        </w:rPr>
      </w:pPr>
      <w:bookmarkStart w:id="174" w:name="_Toc205887349"/>
      <w:r w:rsidRPr="0032445A">
        <w:rPr>
          <w:rFonts w:eastAsia="Times"/>
          <w:lang w:eastAsia="de-DE"/>
        </w:rPr>
        <w:lastRenderedPageBreak/>
        <w:t>OpenID Connect, KeyCloak</w:t>
      </w:r>
      <w:bookmarkEnd w:id="174"/>
    </w:p>
    <w:p w14:paraId="25081149" w14:textId="42BA215F" w:rsidR="00596D55" w:rsidRPr="0032445A" w:rsidRDefault="00596D55" w:rsidP="00557168">
      <w:pPr>
        <w:pStyle w:val="Text"/>
      </w:pPr>
      <w:r w:rsidRPr="0032445A">
        <w:t>OpenID Connect serves as a straightforward identity layer that is constructed upon the OAuth 2.0 framework. While OAuth 2.0 primarily focuses on authorization</w:t>
      </w:r>
      <w:r w:rsidR="00E45879" w:rsidRPr="0032445A">
        <w:t xml:space="preserve"> </w:t>
      </w:r>
      <w:r w:rsidRPr="0032445A">
        <w:t>granting applications the ability to access user data</w:t>
      </w:r>
      <w:r w:rsidR="00E45879" w:rsidRPr="0032445A">
        <w:t xml:space="preserve"> </w:t>
      </w:r>
      <w:r w:rsidRPr="0032445A">
        <w:t>OpenID Connect incorporates the crucial element of authentication. This indicates that OpenID Connect not only informs an application of its permission to access a resource but also identifies the user.</w:t>
      </w:r>
    </w:p>
    <w:p w14:paraId="250F975C" w14:textId="77777777" w:rsidR="00C82018" w:rsidRPr="0032445A" w:rsidRDefault="00C82018" w:rsidP="00557168">
      <w:pPr>
        <w:pStyle w:val="Text"/>
      </w:pPr>
    </w:p>
    <w:p w14:paraId="2D3C4888" w14:textId="4D275FCF" w:rsidR="00596D55" w:rsidRPr="0032445A" w:rsidRDefault="00596D55" w:rsidP="00557168">
      <w:pPr>
        <w:pStyle w:val="Text"/>
      </w:pPr>
      <w:r w:rsidRPr="0032445A">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7C95A66" w14:textId="77777777" w:rsidR="00C82018" w:rsidRPr="0032445A" w:rsidRDefault="00C82018" w:rsidP="00557168">
      <w:pPr>
        <w:pStyle w:val="Text"/>
      </w:pPr>
    </w:p>
    <w:p w14:paraId="21BAC152" w14:textId="15B83EB6" w:rsidR="00596D55" w:rsidRPr="0032445A" w:rsidRDefault="00596D55" w:rsidP="00557168">
      <w:pPr>
        <w:pStyle w:val="Text"/>
      </w:pPr>
      <w:r w:rsidRPr="0032445A">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32445A" w:rsidRDefault="00596D55" w:rsidP="00557168">
      <w:pPr>
        <w:pStyle w:val="Text"/>
      </w:pPr>
      <w:r w:rsidRPr="0032445A">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32445A" w:rsidRDefault="00596D55" w:rsidP="00557168">
      <w:pPr>
        <w:pStyle w:val="Text"/>
      </w:pPr>
      <w:r w:rsidRPr="0032445A">
        <w:t>The Importance of OpenID Connect:</w:t>
      </w:r>
    </w:p>
    <w:p w14:paraId="527E8EDE" w14:textId="6EAE18A7" w:rsidR="00596D55" w:rsidRPr="0032445A" w:rsidRDefault="00596D55" w:rsidP="00557168">
      <w:pPr>
        <w:pStyle w:val="Text"/>
        <w:numPr>
          <w:ilvl w:val="0"/>
          <w:numId w:val="69"/>
        </w:numPr>
      </w:pPr>
      <w:r w:rsidRPr="0032445A">
        <w:t>Enhances OAuth 2.0 by adding identity, thereby completing the authentication and authorization framework.</w:t>
      </w:r>
    </w:p>
    <w:p w14:paraId="7B68127C" w14:textId="27F4BBA6" w:rsidR="00596D55" w:rsidRPr="0032445A" w:rsidRDefault="00596D55" w:rsidP="00557168">
      <w:pPr>
        <w:pStyle w:val="Text"/>
        <w:numPr>
          <w:ilvl w:val="0"/>
          <w:numId w:val="69"/>
        </w:numPr>
      </w:pPr>
      <w:r w:rsidRPr="0032445A">
        <w:t>Standardizes login processes across various applications through a secure and reliable mechanism.</w:t>
      </w:r>
    </w:p>
    <w:p w14:paraId="4C99B869" w14:textId="7FF7A2E9" w:rsidR="00596D55" w:rsidRPr="0032445A" w:rsidRDefault="00596D55" w:rsidP="00557168">
      <w:pPr>
        <w:pStyle w:val="Text"/>
        <w:numPr>
          <w:ilvl w:val="0"/>
          <w:numId w:val="69"/>
        </w:numPr>
      </w:pPr>
      <w:r w:rsidRPr="0032445A">
        <w:t>Enhances user experience by facilitating SSO across different applications.</w:t>
      </w:r>
    </w:p>
    <w:p w14:paraId="1F022E47" w14:textId="237643AB" w:rsidR="00596D55" w:rsidRPr="0032445A" w:rsidRDefault="00596D55" w:rsidP="00557168">
      <w:pPr>
        <w:pStyle w:val="Text"/>
        <w:numPr>
          <w:ilvl w:val="0"/>
          <w:numId w:val="69"/>
        </w:numPr>
      </w:pPr>
      <w:r w:rsidRPr="0032445A">
        <w:t>Protects user data, as identity claims are both verified and cryptographically signed.</w:t>
      </w:r>
    </w:p>
    <w:p w14:paraId="32C5A39B" w14:textId="0B0EB564" w:rsidR="00596D55" w:rsidRPr="0032445A" w:rsidRDefault="00596D55" w:rsidP="00557168">
      <w:pPr>
        <w:pStyle w:val="Text"/>
        <w:numPr>
          <w:ilvl w:val="0"/>
          <w:numId w:val="69"/>
        </w:numPr>
      </w:pPr>
      <w:r w:rsidRPr="0032445A">
        <w:t>Accommodates mobile, web, and API-based applications with a contemporary authentication flow.</w:t>
      </w:r>
    </w:p>
    <w:p w14:paraId="356D6531" w14:textId="4E516EA1" w:rsidR="00596D55" w:rsidRPr="0032445A" w:rsidRDefault="00596D55" w:rsidP="00557168">
      <w:pPr>
        <w:pStyle w:val="Text"/>
        <w:numPr>
          <w:ilvl w:val="0"/>
          <w:numId w:val="69"/>
        </w:numPr>
      </w:pPr>
      <w:r w:rsidRPr="0032445A">
        <w:t>OpenID Connect also introduces several key features:</w:t>
      </w:r>
    </w:p>
    <w:p w14:paraId="039DCF17" w14:textId="2FE4575B" w:rsidR="00596D55" w:rsidRPr="0032445A" w:rsidRDefault="00596D55" w:rsidP="00557168">
      <w:pPr>
        <w:pStyle w:val="Text"/>
        <w:numPr>
          <w:ilvl w:val="0"/>
          <w:numId w:val="69"/>
        </w:numPr>
      </w:pPr>
      <w:r w:rsidRPr="0032445A">
        <w:lastRenderedPageBreak/>
        <w:t>It establishes standardized scopes such as OpenID, profile, email, and address.</w:t>
      </w:r>
    </w:p>
    <w:p w14:paraId="197851AE" w14:textId="581E47F9" w:rsidR="00520B1B" w:rsidRPr="0032445A" w:rsidRDefault="00596D55" w:rsidP="00EE64B4">
      <w:pPr>
        <w:pStyle w:val="NormalWeb"/>
        <w:numPr>
          <w:ilvl w:val="0"/>
          <w:numId w:val="62"/>
        </w:numPr>
        <w:rPr>
          <w:rFonts w:ascii="Arial" w:eastAsia="Times" w:hAnsi="Arial"/>
          <w:sz w:val="22"/>
          <w:szCs w:val="22"/>
          <w:lang w:eastAsia="de-DE"/>
        </w:rPr>
      </w:pPr>
      <w:r w:rsidRPr="0032445A">
        <w:rPr>
          <w:rFonts w:ascii="Arial" w:eastAsia="Times" w:hAnsi="Arial"/>
          <w:sz w:val="22"/>
          <w:szCs w:val="22"/>
          <w:lang w:eastAsia="de-DE"/>
        </w:rPr>
        <w:t>It provides ID Tokens that allow for the verification of user identity.</w:t>
      </w:r>
    </w:p>
    <w:p w14:paraId="7CEB2C3A" w14:textId="4652309D" w:rsidR="00E56E29" w:rsidRPr="0032445A" w:rsidRDefault="00C82018" w:rsidP="00E56E29">
      <w:pPr>
        <w:spacing w:after="0" w:line="240" w:lineRule="auto"/>
        <w:jc w:val="left"/>
        <w:rPr>
          <w:rFonts w:eastAsia="Times"/>
          <w:sz w:val="22"/>
          <w:szCs w:val="22"/>
          <w:lang w:eastAsia="de-DE"/>
        </w:rPr>
      </w:pPr>
      <w:r w:rsidRPr="0032445A">
        <w:rPr>
          <w:rFonts w:eastAsia="Times"/>
          <w:sz w:val="22"/>
          <w:szCs w:val="22"/>
          <w:lang w:eastAsia="de-DE"/>
        </w:rPr>
        <w:drawing>
          <wp:anchor distT="0" distB="0" distL="114300" distR="114300" simplePos="0" relativeHeight="251931648" behindDoc="0" locked="0" layoutInCell="1" allowOverlap="1" wp14:anchorId="2F3100B0" wp14:editId="5A1FD13F">
            <wp:simplePos x="0" y="0"/>
            <wp:positionH relativeFrom="margin">
              <wp:align>center</wp:align>
            </wp:positionH>
            <wp:positionV relativeFrom="margin">
              <wp:posOffset>929640</wp:posOffset>
            </wp:positionV>
            <wp:extent cx="4714240" cy="2637790"/>
            <wp:effectExtent l="76200" t="76200" r="124460" b="12446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4714240" cy="263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6132" w14:textId="40158CE2" w:rsidR="00E56E29" w:rsidRPr="0032445A" w:rsidRDefault="00C82018" w:rsidP="00E56E29">
      <w:pPr>
        <w:spacing w:after="0" w:line="240" w:lineRule="auto"/>
        <w:jc w:val="left"/>
        <w:rPr>
          <w:rFonts w:eastAsia="Times"/>
          <w:sz w:val="22"/>
          <w:szCs w:val="22"/>
          <w:lang w:eastAsia="de-DE"/>
        </w:rPr>
      </w:pPr>
      <w:r w:rsidRPr="0032445A">
        <mc:AlternateContent>
          <mc:Choice Requires="wps">
            <w:drawing>
              <wp:anchor distT="0" distB="0" distL="114300" distR="114300" simplePos="0" relativeHeight="251933696" behindDoc="0" locked="0" layoutInCell="1" allowOverlap="1" wp14:anchorId="46C7553B" wp14:editId="15CA8EC6">
                <wp:simplePos x="0" y="0"/>
                <wp:positionH relativeFrom="margin">
                  <wp:align>center</wp:align>
                </wp:positionH>
                <wp:positionV relativeFrom="paragraph">
                  <wp:posOffset>2954020</wp:posOffset>
                </wp:positionV>
                <wp:extent cx="4714875" cy="635"/>
                <wp:effectExtent l="0" t="0" r="9525"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5550315A" w:rsidR="00F80C32" w:rsidRPr="0032445A" w:rsidRDefault="00F80C32" w:rsidP="00F80C32">
                            <w:pPr>
                              <w:pStyle w:val="Caption"/>
                              <w:rPr>
                                <w:rFonts w:eastAsia="Times"/>
                                <w:sz w:val="22"/>
                                <w:szCs w:val="22"/>
                                <w:lang w:eastAsia="de-DE"/>
                              </w:rPr>
                            </w:pPr>
                            <w:bookmarkStart w:id="175" w:name="_Toc20588343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40</w:t>
                            </w:r>
                            <w:r w:rsidRPr="0032445A">
                              <w:rPr>
                                <w:sz w:val="22"/>
                                <w:szCs w:val="22"/>
                              </w:rPr>
                              <w:fldChar w:fldCharType="end"/>
                            </w:r>
                            <w:r w:rsidRPr="0032445A">
                              <w:rPr>
                                <w:sz w:val="22"/>
                                <w:szCs w:val="22"/>
                              </w:rPr>
                              <w:t xml:space="preserve">: </w:t>
                            </w:r>
                            <w:r w:rsidR="00C82018" w:rsidRPr="0032445A">
                              <w:rPr>
                                <w:sz w:val="22"/>
                                <w:szCs w:val="22"/>
                              </w:rPr>
                              <w:t>Security</w:t>
                            </w:r>
                            <w:r w:rsidRPr="0032445A">
                              <w:rPr>
                                <w:sz w:val="22"/>
                                <w:szCs w:val="22"/>
                              </w:rPr>
                              <w:t xml:space="preserve"> Config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65" type="#_x0000_t202" style="position:absolute;margin-left:0;margin-top:232.6pt;width:371.25pt;height:.05pt;z-index:25193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" stroked="f">
                <v:textbox style="mso-fit-shape-to-text:t" inset="0,0,0,0">
                  <w:txbxContent>
                    <w:p w14:paraId="1FE8C689" w14:textId="5550315A" w:rsidR="00F80C32" w:rsidRPr="0032445A" w:rsidRDefault="00F80C32" w:rsidP="00F80C32">
                      <w:pPr>
                        <w:pStyle w:val="Caption"/>
                        <w:rPr>
                          <w:rFonts w:eastAsia="Times"/>
                          <w:sz w:val="22"/>
                          <w:szCs w:val="22"/>
                          <w:lang w:eastAsia="de-DE"/>
                        </w:rPr>
                      </w:pPr>
                      <w:bookmarkStart w:id="176" w:name="_Toc20588343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40</w:t>
                      </w:r>
                      <w:r w:rsidRPr="0032445A">
                        <w:rPr>
                          <w:sz w:val="22"/>
                          <w:szCs w:val="22"/>
                        </w:rPr>
                        <w:fldChar w:fldCharType="end"/>
                      </w:r>
                      <w:r w:rsidRPr="0032445A">
                        <w:rPr>
                          <w:sz w:val="22"/>
                          <w:szCs w:val="22"/>
                        </w:rPr>
                        <w:t xml:space="preserve">: </w:t>
                      </w:r>
                      <w:r w:rsidR="00C82018" w:rsidRPr="0032445A">
                        <w:rPr>
                          <w:sz w:val="22"/>
                          <w:szCs w:val="22"/>
                        </w:rPr>
                        <w:t>Security</w:t>
                      </w:r>
                      <w:r w:rsidRPr="0032445A">
                        <w:rPr>
                          <w:sz w:val="22"/>
                          <w:szCs w:val="22"/>
                        </w:rPr>
                        <w:t xml:space="preserve"> Config</w:t>
                      </w:r>
                      <w:bookmarkEnd w:id="176"/>
                    </w:p>
                  </w:txbxContent>
                </v:textbox>
                <w10:wrap type="square" anchorx="margin"/>
              </v:shape>
            </w:pict>
          </mc:Fallback>
        </mc:AlternateContent>
      </w:r>
    </w:p>
    <w:p w14:paraId="6FDCA2CE" w14:textId="77777777" w:rsidR="00E56E29" w:rsidRPr="0032445A" w:rsidRDefault="00E56E29" w:rsidP="00E56E29">
      <w:pPr>
        <w:spacing w:after="0" w:line="240" w:lineRule="auto"/>
        <w:jc w:val="left"/>
        <w:rPr>
          <w:rFonts w:eastAsia="Times"/>
          <w:lang w:eastAsia="de-DE"/>
        </w:rPr>
      </w:pPr>
    </w:p>
    <w:p w14:paraId="11219B13" w14:textId="6C3FBBEC" w:rsidR="00E56E29" w:rsidRPr="0032445A" w:rsidRDefault="00E56E29" w:rsidP="00E56E29">
      <w:pPr>
        <w:spacing w:after="0" w:line="240" w:lineRule="auto"/>
        <w:jc w:val="left"/>
        <w:rPr>
          <w:rFonts w:eastAsia="Times"/>
          <w:lang w:eastAsia="de-DE"/>
        </w:rPr>
      </w:pPr>
    </w:p>
    <w:p w14:paraId="286BD21E" w14:textId="77777777" w:rsidR="00E56E29" w:rsidRPr="0032445A" w:rsidRDefault="00E56E29" w:rsidP="00E56E29">
      <w:pPr>
        <w:spacing w:after="0" w:line="240" w:lineRule="auto"/>
        <w:jc w:val="left"/>
        <w:rPr>
          <w:rFonts w:eastAsia="Times"/>
          <w:lang w:eastAsia="de-DE"/>
        </w:rPr>
      </w:pPr>
    </w:p>
    <w:p w14:paraId="40F15E4E" w14:textId="15E9C260" w:rsidR="00F80C32" w:rsidRPr="0032445A" w:rsidRDefault="00A80C72" w:rsidP="00557168">
      <w:pPr>
        <w:pStyle w:val="Text"/>
      </w:pPr>
      <w:r w:rsidRPr="0032445A">
        <w:t>E</w:t>
      </w:r>
      <w:r w:rsidR="00F80C32" w:rsidRPr="0032445A">
        <w:t xml:space="preserve">stablishes a Spring Security configuration tailored for a Spring Boot </w:t>
      </w:r>
      <w:r w:rsidR="00C82018" w:rsidRPr="0032445A">
        <w:t>Web Flux</w:t>
      </w:r>
      <w:r w:rsidR="00F80C32" w:rsidRPr="0032445A">
        <w:t xml:space="preserve"> application, functioning specifically as a gateway server. It secures endpoints through JWT-based authentication and role-based access control, which is integrated with an OAuth2 provider like Keycloak.</w:t>
      </w:r>
    </w:p>
    <w:p w14:paraId="0023BC6E" w14:textId="77777777" w:rsidR="00C82018" w:rsidRPr="0032445A" w:rsidRDefault="00C82018" w:rsidP="00557168">
      <w:pPr>
        <w:pStyle w:val="Text"/>
      </w:pPr>
    </w:p>
    <w:p w14:paraId="6AC9CFDA" w14:textId="119A6E30" w:rsidR="00F80C32" w:rsidRPr="0032445A" w:rsidRDefault="00F80C32" w:rsidP="00557168">
      <w:pPr>
        <w:pStyle w:val="Text"/>
      </w:pPr>
      <w:r w:rsidRPr="0032445A">
        <w:t xml:space="preserve">The class is designated as a configuration component for reactive security by utilizing the @Configuration and @EnableWebFluxSecurity annotations. Within this class, the </w:t>
      </w:r>
      <w:proofErr w:type="spellStart"/>
      <w:r w:rsidRPr="0032445A">
        <w:t>springSecurityFilterChain</w:t>
      </w:r>
      <w:proofErr w:type="spellEnd"/>
      <w:r w:rsidRPr="0032445A">
        <w:t xml:space="preserve"> bean delineates the security behavior. It permits all HTTP GET requests to proceed without any restrictions. However, access to certain API paths such as /</w:t>
      </w:r>
      <w:proofErr w:type="spellStart"/>
      <w:r w:rsidRPr="0032445A">
        <w:t>campuswien</w:t>
      </w:r>
      <w:proofErr w:type="spellEnd"/>
      <w:r w:rsidRPr="0032445A">
        <w:t>-banking/accounts/, /cards/, and /loans/** is limited to users possessing the respective roles ACCOUNTS, CARDS, and LOANS</w:t>
      </w:r>
      <w:r w:rsidR="005B2418" w:rsidRPr="0032445A">
        <w:t xml:space="preserve"> as Shown in Figure</w:t>
      </w:r>
      <w:r w:rsidR="00BE1747" w:rsidRPr="0032445A">
        <w:t>s</w:t>
      </w:r>
      <w:r w:rsidR="005B2418" w:rsidRPr="0032445A">
        <w:t xml:space="preserve"> 40</w:t>
      </w:r>
      <w:r w:rsidR="00BE1747" w:rsidRPr="0032445A">
        <w:t xml:space="preserve"> and 41</w:t>
      </w:r>
      <w:r w:rsidRPr="0032445A">
        <w:t>.</w:t>
      </w:r>
    </w:p>
    <w:p w14:paraId="42FD0B2C" w14:textId="77777777" w:rsidR="00C82018" w:rsidRPr="0032445A" w:rsidRDefault="00C82018" w:rsidP="00557168">
      <w:pPr>
        <w:pStyle w:val="Text"/>
      </w:pPr>
    </w:p>
    <w:p w14:paraId="5B37CD8A" w14:textId="77777777" w:rsidR="00F80C32" w:rsidRPr="0032445A" w:rsidRDefault="00F80C32" w:rsidP="00557168">
      <w:pPr>
        <w:pStyle w:val="Text"/>
      </w:pPr>
      <w:r w:rsidRPr="0032445A">
        <w:t xml:space="preserve">The configuration activates OAuth2 resource server capabilities, employing JWT tokens for authentication purposes. To manage the extraction of roles from the JWT tokens, it utilizes a custom converter referred to as </w:t>
      </w:r>
      <w:proofErr w:type="spellStart"/>
      <w:r w:rsidRPr="0032445A">
        <w:t>KeycloakRoleConverter</w:t>
      </w:r>
      <w:proofErr w:type="spellEnd"/>
      <w:r w:rsidRPr="0032445A">
        <w:t>. This mechanism guarantees that the roles embedded within the token are accurately interpreted and enforced by Spring Security.</w:t>
      </w:r>
    </w:p>
    <w:p w14:paraId="06D4FDFB" w14:textId="21173D41" w:rsidR="00F80C32" w:rsidRPr="0032445A" w:rsidRDefault="00723898" w:rsidP="00557168">
      <w:pPr>
        <w:pStyle w:val="Text"/>
      </w:pPr>
      <w:r w:rsidRPr="0032445A">
        <w:lastRenderedPageBreak/>
        <w:drawing>
          <wp:anchor distT="0" distB="0" distL="114300" distR="114300" simplePos="0" relativeHeight="251934720" behindDoc="0" locked="0" layoutInCell="1" allowOverlap="1" wp14:anchorId="0A0EA402" wp14:editId="1395A4E2">
            <wp:simplePos x="0" y="0"/>
            <wp:positionH relativeFrom="margin">
              <wp:align>center</wp:align>
            </wp:positionH>
            <wp:positionV relativeFrom="margin">
              <wp:posOffset>137160</wp:posOffset>
            </wp:positionV>
            <wp:extent cx="3743325" cy="3297555"/>
            <wp:effectExtent l="76200" t="76200" r="142875" b="131445"/>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743325" cy="3297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E9C31A" w14:textId="6A7EE4AA" w:rsidR="00352972" w:rsidRPr="0032445A" w:rsidRDefault="00352972" w:rsidP="00557168">
      <w:pPr>
        <w:pStyle w:val="Text"/>
      </w:pPr>
    </w:p>
    <w:p w14:paraId="612A10AC" w14:textId="77777777" w:rsidR="00352972" w:rsidRPr="0032445A" w:rsidRDefault="00352972" w:rsidP="00557168">
      <w:pPr>
        <w:pStyle w:val="Text"/>
      </w:pPr>
    </w:p>
    <w:p w14:paraId="7F66C767" w14:textId="77777777" w:rsidR="00352972" w:rsidRPr="0032445A" w:rsidRDefault="00352972" w:rsidP="00557168">
      <w:pPr>
        <w:pStyle w:val="Text"/>
      </w:pPr>
    </w:p>
    <w:p w14:paraId="0D2607CF" w14:textId="77777777" w:rsidR="00352972" w:rsidRPr="0032445A" w:rsidRDefault="00352972" w:rsidP="00557168">
      <w:pPr>
        <w:pStyle w:val="Text"/>
      </w:pPr>
    </w:p>
    <w:p w14:paraId="14AD090D" w14:textId="77777777" w:rsidR="00352972" w:rsidRPr="0032445A" w:rsidRDefault="00352972" w:rsidP="00557168">
      <w:pPr>
        <w:pStyle w:val="Text"/>
      </w:pPr>
    </w:p>
    <w:p w14:paraId="4FBF675C" w14:textId="77777777" w:rsidR="00352972" w:rsidRPr="0032445A" w:rsidRDefault="00352972" w:rsidP="00557168">
      <w:pPr>
        <w:pStyle w:val="Text"/>
      </w:pPr>
    </w:p>
    <w:p w14:paraId="3020314B" w14:textId="77777777" w:rsidR="00352972" w:rsidRPr="0032445A" w:rsidRDefault="00352972" w:rsidP="00557168">
      <w:pPr>
        <w:pStyle w:val="Text"/>
      </w:pPr>
    </w:p>
    <w:p w14:paraId="2199FE15" w14:textId="77777777" w:rsidR="00352972" w:rsidRPr="0032445A" w:rsidRDefault="00352972" w:rsidP="00557168">
      <w:pPr>
        <w:pStyle w:val="Text"/>
      </w:pPr>
    </w:p>
    <w:p w14:paraId="6031CC90" w14:textId="77777777" w:rsidR="00352972" w:rsidRPr="0032445A" w:rsidRDefault="00352972" w:rsidP="00557168">
      <w:pPr>
        <w:pStyle w:val="Text"/>
      </w:pPr>
    </w:p>
    <w:p w14:paraId="142D2E5B" w14:textId="77777777" w:rsidR="00352972" w:rsidRPr="0032445A" w:rsidRDefault="00352972" w:rsidP="00557168">
      <w:pPr>
        <w:pStyle w:val="Text"/>
      </w:pPr>
    </w:p>
    <w:p w14:paraId="63C59455" w14:textId="43BD9BBD" w:rsidR="00352972" w:rsidRPr="0032445A" w:rsidRDefault="00723898" w:rsidP="00557168">
      <w:pPr>
        <w:pStyle w:val="Text"/>
      </w:pPr>
      <w:r w:rsidRPr="0032445A">
        <mc:AlternateContent>
          <mc:Choice Requires="wps">
            <w:drawing>
              <wp:anchor distT="0" distB="0" distL="114300" distR="114300" simplePos="0" relativeHeight="251936768" behindDoc="0" locked="0" layoutInCell="1" allowOverlap="1" wp14:anchorId="3BB24177" wp14:editId="5C0C6E03">
                <wp:simplePos x="0" y="0"/>
                <wp:positionH relativeFrom="page">
                  <wp:align>center</wp:align>
                </wp:positionH>
                <wp:positionV relativeFrom="paragraph">
                  <wp:posOffset>397510</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01B4756D" w:rsidR="00EA2457" w:rsidRPr="0032445A" w:rsidRDefault="00EA2457" w:rsidP="00EA2457">
                            <w:pPr>
                              <w:pStyle w:val="Caption"/>
                              <w:rPr>
                                <w:rFonts w:eastAsia="Times"/>
                                <w:sz w:val="22"/>
                                <w:szCs w:val="22"/>
                                <w:lang w:eastAsia="de-DE"/>
                              </w:rPr>
                            </w:pPr>
                            <w:bookmarkStart w:id="177" w:name="_Toc20588343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41</w:t>
                            </w:r>
                            <w:r w:rsidRPr="0032445A">
                              <w:rPr>
                                <w:sz w:val="22"/>
                                <w:szCs w:val="22"/>
                              </w:rPr>
                              <w:fldChar w:fldCharType="end"/>
                            </w:r>
                            <w:r w:rsidRPr="0032445A">
                              <w:rPr>
                                <w:sz w:val="22"/>
                                <w:szCs w:val="22"/>
                              </w:rPr>
                              <w:t>: Key Clock Filter Chain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66" type="#_x0000_t202" style="position:absolute;left:0;text-align:left;margin-left:0;margin-top:31.3pt;width:439.4pt;height:.05pt;z-index:251936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" stroked="f">
                <v:textbox style="mso-fit-shape-to-text:t" inset="0,0,0,0">
                  <w:txbxContent>
                    <w:p w14:paraId="7824E5B5" w14:textId="01B4756D" w:rsidR="00EA2457" w:rsidRPr="0032445A" w:rsidRDefault="00EA2457" w:rsidP="00EA2457">
                      <w:pPr>
                        <w:pStyle w:val="Caption"/>
                        <w:rPr>
                          <w:rFonts w:eastAsia="Times"/>
                          <w:sz w:val="22"/>
                          <w:szCs w:val="22"/>
                          <w:lang w:eastAsia="de-DE"/>
                        </w:rPr>
                      </w:pPr>
                      <w:bookmarkStart w:id="178" w:name="_Toc20588343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41</w:t>
                      </w:r>
                      <w:r w:rsidRPr="0032445A">
                        <w:rPr>
                          <w:sz w:val="22"/>
                          <w:szCs w:val="22"/>
                        </w:rPr>
                        <w:fldChar w:fldCharType="end"/>
                      </w:r>
                      <w:r w:rsidRPr="0032445A">
                        <w:rPr>
                          <w:sz w:val="22"/>
                          <w:szCs w:val="22"/>
                        </w:rPr>
                        <w:t>: Key Clock Filter Chain</w:t>
                      </w:r>
                      <w:bookmarkEnd w:id="178"/>
                    </w:p>
                  </w:txbxContent>
                </v:textbox>
                <w10:wrap type="square" anchorx="page"/>
              </v:shape>
            </w:pict>
          </mc:Fallback>
        </mc:AlternateContent>
      </w:r>
    </w:p>
    <w:p w14:paraId="01FD4548" w14:textId="17D3446B" w:rsidR="00352972" w:rsidRPr="0032445A" w:rsidRDefault="00352972" w:rsidP="00557168">
      <w:pPr>
        <w:pStyle w:val="Text"/>
      </w:pPr>
    </w:p>
    <w:p w14:paraId="3420274E" w14:textId="64E5CFA1" w:rsidR="00F80C32" w:rsidRPr="0032445A" w:rsidRDefault="00F80C32" w:rsidP="00557168">
      <w:pPr>
        <w:pStyle w:val="Text"/>
      </w:pPr>
      <w:r w:rsidRPr="0032445A">
        <w:t xml:space="preserve">In this configuration, CSRF protection is disabled, as the gateway processes stateless API requests where CSRF protection is deemed unnecessary. The </w:t>
      </w:r>
      <w:proofErr w:type="spellStart"/>
      <w:r w:rsidRPr="0032445A">
        <w:t>grantedAuthoritiesExtractor</w:t>
      </w:r>
      <w:proofErr w:type="spellEnd"/>
      <w:r w:rsidRPr="0032445A">
        <w:t xml:space="preserve"> method is tasked with customizing the </w:t>
      </w:r>
      <w:r w:rsidR="00A460AE" w:rsidRPr="0032445A">
        <w:t>way</w:t>
      </w:r>
      <w:r w:rsidRPr="0032445A">
        <w:t xml:space="preserve"> authorities (roles) are extracted from the JWT token, ensuring alignment with the structure utilized by Keycloak</w:t>
      </w:r>
      <w:r w:rsidR="00EA74BF" w:rsidRPr="0032445A">
        <w:t xml:space="preserve"> as Shown in Figures 42 and 43</w:t>
      </w:r>
      <w:r w:rsidRPr="0032445A">
        <w:t>.</w:t>
      </w:r>
    </w:p>
    <w:p w14:paraId="509099C0" w14:textId="203C6819" w:rsidR="00F80C32" w:rsidRPr="0032445A" w:rsidRDefault="00F80C32" w:rsidP="00557168">
      <w:pPr>
        <w:pStyle w:val="Text"/>
      </w:pPr>
    </w:p>
    <w:p w14:paraId="196A7AEF" w14:textId="4E9CC5BB" w:rsidR="00E56E29" w:rsidRPr="0032445A" w:rsidRDefault="00F80C32" w:rsidP="00557168">
      <w:pPr>
        <w:pStyle w:val="Text"/>
      </w:pPr>
      <w:r w:rsidRPr="0032445A">
        <w:t>This configuration is implemented to guarantee that only authorized users with designated roles can access protected resources via the gateway, thereby serving as a pivotal element of the system’s authentication and authorization framework.</w:t>
      </w:r>
    </w:p>
    <w:p w14:paraId="45A8BD65" w14:textId="77777777" w:rsidR="00E56E29" w:rsidRPr="0032445A" w:rsidRDefault="00E56E29" w:rsidP="00E56E29">
      <w:pPr>
        <w:spacing w:after="0" w:line="240" w:lineRule="auto"/>
        <w:jc w:val="left"/>
        <w:rPr>
          <w:rFonts w:eastAsia="Times"/>
          <w:lang w:eastAsia="de-DE"/>
        </w:rPr>
      </w:pPr>
    </w:p>
    <w:p w14:paraId="64517D39" w14:textId="3890BBFF" w:rsidR="00E56E29" w:rsidRPr="0032445A" w:rsidRDefault="00E56E29" w:rsidP="00E56E29">
      <w:pPr>
        <w:spacing w:after="0" w:line="240" w:lineRule="auto"/>
        <w:jc w:val="left"/>
        <w:rPr>
          <w:rFonts w:eastAsia="Times"/>
          <w:lang w:eastAsia="de-DE"/>
        </w:rPr>
      </w:pPr>
    </w:p>
    <w:p w14:paraId="2A5CAD3B" w14:textId="5E69A836" w:rsidR="00EA2457" w:rsidRPr="0032445A" w:rsidRDefault="00BA4CD0" w:rsidP="00557168">
      <w:pPr>
        <w:pStyle w:val="Text"/>
      </w:pPr>
      <w:r w:rsidRPr="0032445A">
        <w:t>Established</w:t>
      </w:r>
      <w:r w:rsidR="00EA2457" w:rsidRPr="0032445A">
        <w:t xml:space="preserve"> two global filters within a Spring Cloud Gateway server to facilitate distributed tracing by managing a correlation ID. These filters are part of the package </w:t>
      </w:r>
      <w:proofErr w:type="spellStart"/>
      <w:r w:rsidR="00EA2457" w:rsidRPr="0032445A">
        <w:t>fh_</w:t>
      </w:r>
      <w:proofErr w:type="gramStart"/>
      <w:r w:rsidR="00EA2457" w:rsidRPr="0032445A">
        <w:t>campuswien.banking</w:t>
      </w:r>
      <w:proofErr w:type="gramEnd"/>
      <w:r w:rsidR="00EA2457" w:rsidRPr="0032445A">
        <w:t>_</w:t>
      </w:r>
      <w:proofErr w:type="gramStart"/>
      <w:r w:rsidR="00EA2457" w:rsidRPr="0032445A">
        <w:t>applications.gatewayserver</w:t>
      </w:r>
      <w:proofErr w:type="gramEnd"/>
      <w:r w:rsidR="00EA2457" w:rsidRPr="0032445A">
        <w:t>.filters</w:t>
      </w:r>
      <w:proofErr w:type="spellEnd"/>
      <w:r w:rsidR="00EA2457" w:rsidRPr="0032445A">
        <w:t xml:space="preserve"> and are utilized to monitor requests and responses across microservices.</w:t>
      </w:r>
    </w:p>
    <w:p w14:paraId="57AA1D3E" w14:textId="77777777" w:rsidR="00723898" w:rsidRPr="0032445A" w:rsidRDefault="00723898" w:rsidP="00557168">
      <w:pPr>
        <w:pStyle w:val="Text"/>
      </w:pPr>
    </w:p>
    <w:p w14:paraId="406E7C7C" w14:textId="5D5C087F" w:rsidR="00EA2457" w:rsidRPr="0032445A" w:rsidRDefault="00EA2457" w:rsidP="00557168">
      <w:pPr>
        <w:pStyle w:val="Text"/>
      </w:pPr>
    </w:p>
    <w:p w14:paraId="69AA88E5" w14:textId="4379997F" w:rsidR="00EA2457" w:rsidRPr="0032445A" w:rsidRDefault="00EA2457" w:rsidP="00557168">
      <w:pPr>
        <w:pStyle w:val="Text"/>
      </w:pPr>
      <w:r w:rsidRPr="0032445A">
        <w:lastRenderedPageBreak/>
        <w:t xml:space="preserve">The </w:t>
      </w:r>
      <w:proofErr w:type="spellStart"/>
      <w:r w:rsidRPr="0032445A">
        <w:t>RequestTraceFilter</w:t>
      </w:r>
      <w:proofErr w:type="spellEnd"/>
      <w:r w:rsidRPr="0032445A">
        <w:t xml:space="preserve">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1034FAAF" w:rsidR="00EA2457" w:rsidRPr="0032445A" w:rsidRDefault="00EA2457" w:rsidP="00557168">
      <w:pPr>
        <w:pStyle w:val="Text"/>
      </w:pPr>
    </w:p>
    <w:p w14:paraId="5534F9A8" w14:textId="2D27924B" w:rsidR="00EA2457" w:rsidRPr="0032445A" w:rsidRDefault="00EA2457" w:rsidP="00557168">
      <w:pPr>
        <w:pStyle w:val="Text"/>
      </w:pPr>
      <w:r w:rsidRPr="0032445A">
        <w:t xml:space="preserve">The </w:t>
      </w:r>
      <w:proofErr w:type="spellStart"/>
      <w:r w:rsidRPr="0032445A">
        <w:t>ResponseTraceFilter</w:t>
      </w:r>
      <w:proofErr w:type="spellEnd"/>
      <w:r w:rsidRPr="0032445A">
        <w:t xml:space="preserve">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68E05E79" w:rsidR="00EA2457" w:rsidRPr="0032445A" w:rsidRDefault="00EA2457" w:rsidP="00EA2457">
      <w:pPr>
        <w:spacing w:after="0" w:line="240" w:lineRule="auto"/>
        <w:rPr>
          <w:rFonts w:eastAsia="Times"/>
          <w:sz w:val="22"/>
          <w:szCs w:val="22"/>
          <w:lang w:eastAsia="de-DE"/>
        </w:rPr>
      </w:pPr>
    </w:p>
    <w:p w14:paraId="4E717F17" w14:textId="3F9D69BA" w:rsidR="00E56E29" w:rsidRPr="0032445A" w:rsidRDefault="00EA2457" w:rsidP="00557168">
      <w:pPr>
        <w:pStyle w:val="Text"/>
      </w:pPr>
      <w:r w:rsidRPr="0032445A">
        <w:t xml:space="preserve">Both filters depend on a utility class known as </w:t>
      </w:r>
      <w:proofErr w:type="spellStart"/>
      <w:r w:rsidRPr="0032445A">
        <w:t>FilterUtility</w:t>
      </w:r>
      <w:proofErr w:type="spellEnd"/>
      <w:r w:rsidRPr="0032445A">
        <w:t>,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77777777" w:rsidR="00E56E29" w:rsidRPr="0032445A" w:rsidRDefault="00E56E29" w:rsidP="00E56E29">
      <w:pPr>
        <w:spacing w:after="0" w:line="240" w:lineRule="auto"/>
        <w:jc w:val="left"/>
        <w:rPr>
          <w:rFonts w:eastAsia="Times"/>
          <w:lang w:eastAsia="de-DE"/>
        </w:rPr>
      </w:pPr>
    </w:p>
    <w:p w14:paraId="637DE889" w14:textId="78637019" w:rsidR="00E56E29" w:rsidRPr="0032445A" w:rsidRDefault="00E56E29" w:rsidP="00E56E29">
      <w:pPr>
        <w:spacing w:after="0" w:line="240" w:lineRule="auto"/>
        <w:jc w:val="left"/>
        <w:rPr>
          <w:rFonts w:eastAsia="Times"/>
          <w:lang w:eastAsia="de-DE"/>
        </w:rPr>
      </w:pPr>
    </w:p>
    <w:p w14:paraId="163D86CB" w14:textId="1F6B41F2" w:rsidR="00E56E29" w:rsidRPr="0032445A" w:rsidRDefault="00CF61AD" w:rsidP="00E56E29">
      <w:pPr>
        <w:spacing w:after="0" w:line="240" w:lineRule="auto"/>
        <w:jc w:val="left"/>
        <w:rPr>
          <w:rFonts w:eastAsia="Times"/>
          <w:lang w:eastAsia="de-DE"/>
        </w:rPr>
      </w:pPr>
      <w:r w:rsidRPr="0032445A">
        <w:rPr>
          <w:rFonts w:eastAsia="Times"/>
          <w:lang w:eastAsia="de-DE"/>
        </w:rPr>
        <w:lastRenderedPageBreak/>
        <w:drawing>
          <wp:anchor distT="0" distB="0" distL="114300" distR="114300" simplePos="0" relativeHeight="251940864" behindDoc="0" locked="0" layoutInCell="1" allowOverlap="1" wp14:anchorId="4A1955B8" wp14:editId="70CDA03A">
            <wp:simplePos x="0" y="0"/>
            <wp:positionH relativeFrom="margin">
              <wp:align>center</wp:align>
            </wp:positionH>
            <wp:positionV relativeFrom="margin">
              <wp:posOffset>2978150</wp:posOffset>
            </wp:positionV>
            <wp:extent cx="5580380" cy="4370705"/>
            <wp:effectExtent l="76200" t="76200" r="134620" b="12509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580380" cy="4370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764C7" w:rsidRPr="0032445A">
        <mc:AlternateContent>
          <mc:Choice Requires="wps">
            <w:drawing>
              <wp:anchor distT="0" distB="0" distL="114300" distR="114300" simplePos="0" relativeHeight="251942912" behindDoc="0" locked="0" layoutInCell="1" allowOverlap="1" wp14:anchorId="1E9D8D07" wp14:editId="52FEEA3A">
                <wp:simplePos x="0" y="0"/>
                <wp:positionH relativeFrom="column">
                  <wp:posOffset>-29210</wp:posOffset>
                </wp:positionH>
                <wp:positionV relativeFrom="paragraph">
                  <wp:posOffset>7415530</wp:posOffset>
                </wp:positionV>
                <wp:extent cx="5580380" cy="635"/>
                <wp:effectExtent l="0" t="0" r="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12E3D049" w:rsidR="00E764C7" w:rsidRPr="0032445A" w:rsidRDefault="00E764C7" w:rsidP="00E764C7">
                            <w:pPr>
                              <w:pStyle w:val="Caption"/>
                              <w:rPr>
                                <w:rFonts w:eastAsia="Times"/>
                                <w:sz w:val="22"/>
                                <w:szCs w:val="22"/>
                                <w:lang w:eastAsia="de-DE"/>
                              </w:rPr>
                            </w:pPr>
                            <w:bookmarkStart w:id="179" w:name="_Toc20588344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42</w:t>
                            </w:r>
                            <w:r w:rsidRPr="0032445A">
                              <w:rPr>
                                <w:sz w:val="22"/>
                                <w:szCs w:val="22"/>
                              </w:rPr>
                              <w:fldChar w:fldCharType="end"/>
                            </w:r>
                            <w:r w:rsidRPr="0032445A">
                              <w:rPr>
                                <w:sz w:val="22"/>
                                <w:szCs w:val="22"/>
                              </w:rPr>
                              <w:t xml:space="preserve">: Postman Using </w:t>
                            </w:r>
                            <w:proofErr w:type="spellStart"/>
                            <w:r w:rsidRPr="0032445A">
                              <w:rPr>
                                <w:sz w:val="22"/>
                                <w:szCs w:val="22"/>
                              </w:rPr>
                              <w:t>KeyCloack</w:t>
                            </w:r>
                            <w:proofErr w:type="spellEnd"/>
                            <w:r w:rsidRPr="0032445A">
                              <w:rPr>
                                <w:sz w:val="22"/>
                                <w:szCs w:val="22"/>
                              </w:rPr>
                              <w:t xml:space="preserve"> Role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67" type="#_x0000_t202" style="position:absolute;margin-left:-2.3pt;margin-top:583.9pt;width:439.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" stroked="f">
                <v:textbox style="mso-fit-shape-to-text:t" inset="0,0,0,0">
                  <w:txbxContent>
                    <w:p w14:paraId="67E5AA04" w14:textId="12E3D049" w:rsidR="00E764C7" w:rsidRPr="0032445A" w:rsidRDefault="00E764C7" w:rsidP="00E764C7">
                      <w:pPr>
                        <w:pStyle w:val="Caption"/>
                        <w:rPr>
                          <w:rFonts w:eastAsia="Times"/>
                          <w:sz w:val="22"/>
                          <w:szCs w:val="22"/>
                          <w:lang w:eastAsia="de-DE"/>
                        </w:rPr>
                      </w:pPr>
                      <w:bookmarkStart w:id="180" w:name="_Toc20588344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42</w:t>
                      </w:r>
                      <w:r w:rsidRPr="0032445A">
                        <w:rPr>
                          <w:sz w:val="22"/>
                          <w:szCs w:val="22"/>
                        </w:rPr>
                        <w:fldChar w:fldCharType="end"/>
                      </w:r>
                      <w:r w:rsidRPr="0032445A">
                        <w:rPr>
                          <w:sz w:val="22"/>
                          <w:szCs w:val="22"/>
                        </w:rPr>
                        <w:t xml:space="preserve">: Postman Using </w:t>
                      </w:r>
                      <w:proofErr w:type="spellStart"/>
                      <w:r w:rsidRPr="0032445A">
                        <w:rPr>
                          <w:sz w:val="22"/>
                          <w:szCs w:val="22"/>
                        </w:rPr>
                        <w:t>KeyCloack</w:t>
                      </w:r>
                      <w:proofErr w:type="spellEnd"/>
                      <w:r w:rsidRPr="0032445A">
                        <w:rPr>
                          <w:sz w:val="22"/>
                          <w:szCs w:val="22"/>
                        </w:rPr>
                        <w:t xml:space="preserve"> Role</w:t>
                      </w:r>
                      <w:bookmarkEnd w:id="180"/>
                    </w:p>
                  </w:txbxContent>
                </v:textbox>
                <w10:wrap type="square"/>
              </v:shape>
            </w:pict>
          </mc:Fallback>
        </mc:AlternateContent>
      </w:r>
      <w:r w:rsidR="009E5960" w:rsidRPr="0032445A">
        <mc:AlternateContent>
          <mc:Choice Requires="wps">
            <w:drawing>
              <wp:anchor distT="0" distB="0" distL="114300" distR="114300" simplePos="0" relativeHeight="251939840" behindDoc="0" locked="0" layoutInCell="1" allowOverlap="1" wp14:anchorId="0A853C44" wp14:editId="3E3D1E0C">
                <wp:simplePos x="0" y="0"/>
                <wp:positionH relativeFrom="page">
                  <wp:align>center</wp:align>
                </wp:positionH>
                <wp:positionV relativeFrom="paragraph">
                  <wp:posOffset>2343150</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36886A9B" w:rsidR="009E5960" w:rsidRPr="0032445A" w:rsidRDefault="009E5960" w:rsidP="009E5960">
                            <w:pPr>
                              <w:pStyle w:val="Caption"/>
                              <w:rPr>
                                <w:rFonts w:eastAsia="Times"/>
                                <w:sz w:val="22"/>
                                <w:szCs w:val="22"/>
                                <w:lang w:eastAsia="de-DE"/>
                              </w:rPr>
                            </w:pPr>
                            <w:bookmarkStart w:id="181" w:name="_Toc20588344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43</w:t>
                            </w:r>
                            <w:r w:rsidRPr="0032445A">
                              <w:rPr>
                                <w:sz w:val="22"/>
                                <w:szCs w:val="22"/>
                              </w:rPr>
                              <w:fldChar w:fldCharType="end"/>
                            </w:r>
                            <w:r w:rsidRPr="0032445A">
                              <w:rPr>
                                <w:sz w:val="22"/>
                                <w:szCs w:val="22"/>
                              </w:rPr>
                              <w:t xml:space="preserve">: </w:t>
                            </w:r>
                            <w:proofErr w:type="spellStart"/>
                            <w:r w:rsidR="00662F80" w:rsidRPr="0032445A">
                              <w:rPr>
                                <w:sz w:val="22"/>
                                <w:szCs w:val="22"/>
                              </w:rPr>
                              <w:t>KeyCloack</w:t>
                            </w:r>
                            <w:proofErr w:type="spellEnd"/>
                            <w:r w:rsidR="00662F80" w:rsidRPr="0032445A">
                              <w:rPr>
                                <w:sz w:val="22"/>
                                <w:szCs w:val="22"/>
                              </w:rPr>
                              <w:t xml:space="preserve"> </w:t>
                            </w:r>
                            <w:r w:rsidRPr="0032445A">
                              <w:rPr>
                                <w:sz w:val="22"/>
                                <w:szCs w:val="22"/>
                              </w:rPr>
                              <w:t>Client Rol</w:t>
                            </w:r>
                            <w:r w:rsidR="00E764C7" w:rsidRPr="0032445A">
                              <w:rPr>
                                <w:sz w:val="22"/>
                                <w:szCs w:val="22"/>
                              </w:rPr>
                              <w:t>es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68" type="#_x0000_t202" style="position:absolute;margin-left:0;margin-top:184.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RL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" stroked="f">
                <v:textbox style="mso-fit-shape-to-text:t" inset="0,0,0,0">
                  <w:txbxContent>
                    <w:p w14:paraId="65A1B538" w14:textId="36886A9B" w:rsidR="009E5960" w:rsidRPr="0032445A" w:rsidRDefault="009E5960" w:rsidP="009E5960">
                      <w:pPr>
                        <w:pStyle w:val="Caption"/>
                        <w:rPr>
                          <w:rFonts w:eastAsia="Times"/>
                          <w:sz w:val="22"/>
                          <w:szCs w:val="22"/>
                          <w:lang w:eastAsia="de-DE"/>
                        </w:rPr>
                      </w:pPr>
                      <w:bookmarkStart w:id="182" w:name="_Toc20588344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43</w:t>
                      </w:r>
                      <w:r w:rsidRPr="0032445A">
                        <w:rPr>
                          <w:sz w:val="22"/>
                          <w:szCs w:val="22"/>
                        </w:rPr>
                        <w:fldChar w:fldCharType="end"/>
                      </w:r>
                      <w:r w:rsidRPr="0032445A">
                        <w:rPr>
                          <w:sz w:val="22"/>
                          <w:szCs w:val="22"/>
                        </w:rPr>
                        <w:t xml:space="preserve">: </w:t>
                      </w:r>
                      <w:proofErr w:type="spellStart"/>
                      <w:r w:rsidR="00662F80" w:rsidRPr="0032445A">
                        <w:rPr>
                          <w:sz w:val="22"/>
                          <w:szCs w:val="22"/>
                        </w:rPr>
                        <w:t>KeyCloack</w:t>
                      </w:r>
                      <w:proofErr w:type="spellEnd"/>
                      <w:r w:rsidR="00662F80" w:rsidRPr="0032445A">
                        <w:rPr>
                          <w:sz w:val="22"/>
                          <w:szCs w:val="22"/>
                        </w:rPr>
                        <w:t xml:space="preserve"> </w:t>
                      </w:r>
                      <w:r w:rsidRPr="0032445A">
                        <w:rPr>
                          <w:sz w:val="22"/>
                          <w:szCs w:val="22"/>
                        </w:rPr>
                        <w:t>Client Rol</w:t>
                      </w:r>
                      <w:r w:rsidR="00E764C7" w:rsidRPr="0032445A">
                        <w:rPr>
                          <w:sz w:val="22"/>
                          <w:szCs w:val="22"/>
                        </w:rPr>
                        <w:t>es</w:t>
                      </w:r>
                      <w:bookmarkEnd w:id="182"/>
                    </w:p>
                  </w:txbxContent>
                </v:textbox>
                <w10:wrap type="square" anchorx="page"/>
              </v:shape>
            </w:pict>
          </mc:Fallback>
        </mc:AlternateContent>
      </w:r>
    </w:p>
    <w:p w14:paraId="41055093" w14:textId="354935A2" w:rsidR="00E56E29" w:rsidRPr="0032445A" w:rsidRDefault="009E5960" w:rsidP="00AB5D93">
      <w:pPr>
        <w:spacing w:after="0" w:line="240" w:lineRule="auto"/>
        <w:jc w:val="left"/>
        <w:rPr>
          <w:rFonts w:eastAsia="Times"/>
          <w:lang w:eastAsia="de-DE"/>
        </w:rPr>
      </w:pPr>
      <w:r w:rsidRPr="0032445A">
        <w:rPr>
          <w:rFonts w:eastAsia="Times"/>
          <w:lang w:eastAsia="de-DE"/>
        </w:rPr>
        <w:drawing>
          <wp:anchor distT="0" distB="0" distL="114300" distR="114300" simplePos="0" relativeHeight="251937792" behindDoc="0" locked="0" layoutInCell="1" allowOverlap="1" wp14:anchorId="0A48B1B5" wp14:editId="09A1CF40">
            <wp:simplePos x="1152525" y="1333500"/>
            <wp:positionH relativeFrom="margin">
              <wp:align>center</wp:align>
            </wp:positionH>
            <wp:positionV relativeFrom="margin">
              <wp:align>top</wp:align>
            </wp:positionV>
            <wp:extent cx="5580380" cy="2176145"/>
            <wp:effectExtent l="76200" t="76200" r="134620" b="128905"/>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2445A">
        <w:rPr>
          <w:rFonts w:eastAsia="Times"/>
          <w:lang w:eastAsia="de-DE"/>
        </w:rPr>
        <w:t xml:space="preserve"> </w:t>
      </w:r>
      <w:r w:rsidR="00EA2457" w:rsidRPr="0032445A">
        <w:rPr>
          <w:rFonts w:eastAsia="Times"/>
          <w:lang w:eastAsia="de-DE"/>
        </w:rPr>
        <w:br w:type="page"/>
      </w:r>
    </w:p>
    <w:p w14:paraId="0A52517D" w14:textId="298AFA58" w:rsidR="005720BB" w:rsidRPr="0032445A" w:rsidRDefault="00520B1B" w:rsidP="00E56E29">
      <w:pPr>
        <w:pStyle w:val="Heading3"/>
        <w:rPr>
          <w:rFonts w:eastAsia="Times"/>
          <w:lang w:eastAsia="de-DE"/>
        </w:rPr>
      </w:pPr>
      <w:bookmarkStart w:id="183" w:name="_Toc205887350"/>
      <w:r w:rsidRPr="0032445A">
        <w:rPr>
          <w:rFonts w:eastAsia="Times"/>
          <w:lang w:eastAsia="de-DE"/>
        </w:rPr>
        <w:lastRenderedPageBreak/>
        <w:t>Event-</w:t>
      </w:r>
      <w:r w:rsidR="00791415" w:rsidRPr="0032445A">
        <w:rPr>
          <w:rFonts w:eastAsia="Times"/>
          <w:lang w:eastAsia="de-DE"/>
        </w:rPr>
        <w:t>Driven</w:t>
      </w:r>
      <w:r w:rsidRPr="0032445A">
        <w:rPr>
          <w:rFonts w:eastAsia="Times"/>
          <w:lang w:eastAsia="de-DE"/>
        </w:rPr>
        <w:t xml:space="preserve"> </w:t>
      </w:r>
      <w:r w:rsidR="00791415" w:rsidRPr="0032445A">
        <w:rPr>
          <w:rFonts w:eastAsia="Times"/>
          <w:lang w:eastAsia="de-DE"/>
        </w:rPr>
        <w:t>Micro Services</w:t>
      </w:r>
      <w:bookmarkEnd w:id="183"/>
    </w:p>
    <w:p w14:paraId="58DEDEED" w14:textId="77777777" w:rsidR="006B48F3" w:rsidRPr="0032445A" w:rsidRDefault="006B48F3" w:rsidP="00557168">
      <w:pPr>
        <w:pStyle w:val="Text"/>
      </w:pPr>
      <w:r w:rsidRPr="0032445A">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32445A" w:rsidRDefault="006B48F3" w:rsidP="00557168">
      <w:pPr>
        <w:pStyle w:val="Text"/>
      </w:pPr>
    </w:p>
    <w:p w14:paraId="1CCBFBDA" w14:textId="77777777" w:rsidR="006B48F3" w:rsidRPr="0032445A" w:rsidRDefault="006B48F3" w:rsidP="00557168">
      <w:pPr>
        <w:pStyle w:val="Text"/>
      </w:pPr>
      <w:r w:rsidRPr="0032445A">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32445A" w:rsidRDefault="006B48F3" w:rsidP="00557168">
      <w:pPr>
        <w:pStyle w:val="Text"/>
      </w:pPr>
    </w:p>
    <w:p w14:paraId="11C7769B" w14:textId="210FD085" w:rsidR="009C2E34" w:rsidRPr="0032445A" w:rsidRDefault="006B48F3" w:rsidP="00557168">
      <w:pPr>
        <w:pStyle w:val="Text"/>
      </w:pPr>
      <w:r w:rsidRPr="0032445A">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32445A">
        <w:t>partitions</w:t>
      </w:r>
      <w:r w:rsidRPr="0032445A">
        <w:t xml:space="preserve"> and keeping track of their offsets to regulate how and when they access data.</w:t>
      </w:r>
    </w:p>
    <w:p w14:paraId="6EBD0EA0" w14:textId="77777777" w:rsidR="009C2E34" w:rsidRPr="0032445A" w:rsidRDefault="009C2E34" w:rsidP="00557168">
      <w:pPr>
        <w:pStyle w:val="Text"/>
      </w:pPr>
    </w:p>
    <w:p w14:paraId="2C7D86D7" w14:textId="07C311BE" w:rsidR="006B48F3" w:rsidRPr="0032445A" w:rsidRDefault="006B48F3" w:rsidP="00557168">
      <w:pPr>
        <w:pStyle w:val="Text"/>
      </w:pPr>
      <w:r w:rsidRPr="0032445A">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r w:rsidR="007B2063" w:rsidRPr="0032445A">
        <w:t xml:space="preserve"> as Shown in Figure 45</w:t>
      </w:r>
      <w:r w:rsidRPr="0032445A">
        <w:t>.</w:t>
      </w:r>
    </w:p>
    <w:p w14:paraId="710A92B8" w14:textId="77777777" w:rsidR="009C2E34" w:rsidRPr="0032445A" w:rsidRDefault="009C2E34" w:rsidP="00557168">
      <w:pPr>
        <w:pStyle w:val="Text"/>
      </w:pPr>
    </w:p>
    <w:p w14:paraId="401F5240" w14:textId="1A0125BE" w:rsidR="006B48F3" w:rsidRPr="0032445A" w:rsidRDefault="006B48F3" w:rsidP="00557168">
      <w:pPr>
        <w:pStyle w:val="Text"/>
      </w:pPr>
      <w:r w:rsidRPr="0032445A">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r w:rsidR="00F7448B" w:rsidRPr="0032445A">
        <w:t xml:space="preserve"> as Shown in Figure 46</w:t>
      </w:r>
      <w:r w:rsidRPr="0032445A">
        <w:t>.</w:t>
      </w:r>
    </w:p>
    <w:p w14:paraId="68A74382" w14:textId="77777777" w:rsidR="009C2E34" w:rsidRPr="0032445A" w:rsidRDefault="009C2E34" w:rsidP="009C2E34">
      <w:pPr>
        <w:rPr>
          <w:rFonts w:eastAsia="Times"/>
          <w:sz w:val="22"/>
          <w:szCs w:val="22"/>
          <w:lang w:eastAsia="de-DE"/>
        </w:rPr>
      </w:pPr>
    </w:p>
    <w:p w14:paraId="706D78D9" w14:textId="0CA33087" w:rsidR="005720BB" w:rsidRPr="0032445A" w:rsidRDefault="006B48F3" w:rsidP="00557168">
      <w:pPr>
        <w:pStyle w:val="Text"/>
      </w:pPr>
      <w:r w:rsidRPr="0032445A">
        <w:t>On the producer side, configuration entails establishing broker addresses and serialization formats. Messages are dispatched to topics and directed to specific partitions. Upon receipt, messages are appended to the partition log with an offset.</w:t>
      </w:r>
    </w:p>
    <w:p w14:paraId="78DA9B66" w14:textId="58BE5E57" w:rsidR="006B48F3" w:rsidRPr="0032445A" w:rsidRDefault="00CF61AD" w:rsidP="00CF61AD">
      <w:pPr>
        <w:spacing w:after="0" w:line="240" w:lineRule="auto"/>
        <w:jc w:val="left"/>
        <w:rPr>
          <w:rFonts w:eastAsia="Times"/>
          <w:sz w:val="22"/>
          <w:szCs w:val="22"/>
          <w:lang w:eastAsia="de-DE"/>
        </w:rPr>
      </w:pPr>
      <w:r w:rsidRPr="0032445A">
        <w:lastRenderedPageBreak/>
        <mc:AlternateContent>
          <mc:Choice Requires="wps">
            <w:drawing>
              <wp:anchor distT="0" distB="0" distL="114300" distR="114300" simplePos="0" relativeHeight="251952128" behindDoc="0" locked="0" layoutInCell="1" allowOverlap="1" wp14:anchorId="2DC1DD49" wp14:editId="337B25BC">
                <wp:simplePos x="0" y="0"/>
                <wp:positionH relativeFrom="page">
                  <wp:posOffset>1465580</wp:posOffset>
                </wp:positionH>
                <wp:positionV relativeFrom="paragraph">
                  <wp:posOffset>7969250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59D6E752" w:rsidR="00E21128" w:rsidRPr="0032445A" w:rsidRDefault="00E21128" w:rsidP="00E21128">
                            <w:pPr>
                              <w:pStyle w:val="Caption"/>
                              <w:rPr>
                                <w:rFonts w:eastAsia="Times" w:cs="Arial"/>
                                <w:sz w:val="22"/>
                                <w:szCs w:val="22"/>
                                <w:lang w:eastAsia="de-DE"/>
                              </w:rPr>
                            </w:pPr>
                            <w:bookmarkStart w:id="184" w:name="_Toc20588344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44</w:t>
                            </w:r>
                            <w:r w:rsidRPr="0032445A">
                              <w:rPr>
                                <w:sz w:val="22"/>
                                <w:szCs w:val="22"/>
                              </w:rPr>
                              <w:fldChar w:fldCharType="end"/>
                            </w:r>
                            <w:r w:rsidRPr="0032445A">
                              <w:rPr>
                                <w:sz w:val="22"/>
                                <w:szCs w:val="22"/>
                              </w:rPr>
                              <w:t>: Kafka Lytic Details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69" type="#_x0000_t202" style="position:absolute;margin-left:115.4pt;margin-top:627.5pt;width:351.05pt;height:.05pt;z-index:2519521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bGwIAAEA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" stroked="f">
                <v:textbox style="mso-fit-shape-to-text:t" inset="0,0,0,0">
                  <w:txbxContent>
                    <w:p w14:paraId="3FC80D94" w14:textId="59D6E752" w:rsidR="00E21128" w:rsidRPr="0032445A" w:rsidRDefault="00E21128" w:rsidP="00E21128">
                      <w:pPr>
                        <w:pStyle w:val="Caption"/>
                        <w:rPr>
                          <w:rFonts w:eastAsia="Times" w:cs="Arial"/>
                          <w:sz w:val="22"/>
                          <w:szCs w:val="22"/>
                          <w:lang w:eastAsia="de-DE"/>
                        </w:rPr>
                      </w:pPr>
                      <w:bookmarkStart w:id="185" w:name="_Toc20588344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44</w:t>
                      </w:r>
                      <w:r w:rsidRPr="0032445A">
                        <w:rPr>
                          <w:sz w:val="22"/>
                          <w:szCs w:val="22"/>
                        </w:rPr>
                        <w:fldChar w:fldCharType="end"/>
                      </w:r>
                      <w:r w:rsidRPr="0032445A">
                        <w:rPr>
                          <w:sz w:val="22"/>
                          <w:szCs w:val="22"/>
                        </w:rPr>
                        <w:t>: Kafka Lytic Details</w:t>
                      </w:r>
                      <w:bookmarkEnd w:id="185"/>
                    </w:p>
                  </w:txbxContent>
                </v:textbox>
                <w10:wrap type="square" anchorx="page"/>
              </v:shape>
            </w:pict>
          </mc:Fallback>
        </mc:AlternateContent>
      </w:r>
      <w:r w:rsidRPr="0032445A">
        <w:rPr>
          <w:rFonts w:eastAsia="Times"/>
          <w:b/>
          <w:bCs/>
          <w:sz w:val="22"/>
          <w:szCs w:val="22"/>
          <w:lang w:eastAsia="de-DE"/>
        </w:rPr>
        <w:drawing>
          <wp:anchor distT="0" distB="0" distL="114300" distR="114300" simplePos="0" relativeHeight="251950080" behindDoc="0" locked="0" layoutInCell="1" allowOverlap="1" wp14:anchorId="26B2EFEF" wp14:editId="7F24610C">
            <wp:simplePos x="0" y="0"/>
            <wp:positionH relativeFrom="page">
              <wp:align>center</wp:align>
            </wp:positionH>
            <wp:positionV relativeFrom="margin">
              <wp:posOffset>5461635</wp:posOffset>
            </wp:positionV>
            <wp:extent cx="3448050" cy="2402205"/>
            <wp:effectExtent l="76200" t="76200" r="133350" b="13144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48050" cy="240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49056" behindDoc="0" locked="0" layoutInCell="1" allowOverlap="1" wp14:anchorId="7FB29361" wp14:editId="5A1E9153">
                <wp:simplePos x="0" y="0"/>
                <wp:positionH relativeFrom="margin">
                  <wp:align>center</wp:align>
                </wp:positionH>
                <wp:positionV relativeFrom="paragraph">
                  <wp:posOffset>4978400</wp:posOffset>
                </wp:positionV>
                <wp:extent cx="3705225" cy="635"/>
                <wp:effectExtent l="0" t="0" r="9525"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7FFBD3B3" w:rsidR="000C3DE5" w:rsidRPr="0032445A" w:rsidRDefault="000C3DE5" w:rsidP="000C3DE5">
                            <w:pPr>
                              <w:pStyle w:val="Caption"/>
                              <w:rPr>
                                <w:sz w:val="22"/>
                                <w:szCs w:val="22"/>
                              </w:rPr>
                            </w:pPr>
                            <w:bookmarkStart w:id="186" w:name="_Toc20588344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45</w:t>
                            </w:r>
                            <w:r w:rsidRPr="0032445A">
                              <w:rPr>
                                <w:sz w:val="22"/>
                                <w:szCs w:val="22"/>
                              </w:rPr>
                              <w:fldChar w:fldCharType="end"/>
                            </w:r>
                            <w:r w:rsidRPr="0032445A">
                              <w:rPr>
                                <w:sz w:val="22"/>
                                <w:szCs w:val="22"/>
                              </w:rPr>
                              <w:t>: Kafka Connection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0" type="#_x0000_t202" style="position:absolute;margin-left:0;margin-top:392pt;width:291.75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8g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" stroked="f">
                <v:textbox style="mso-fit-shape-to-text:t" inset="0,0,0,0">
                  <w:txbxContent>
                    <w:p w14:paraId="5A18EE4B" w14:textId="7FFBD3B3" w:rsidR="000C3DE5" w:rsidRPr="0032445A" w:rsidRDefault="000C3DE5" w:rsidP="000C3DE5">
                      <w:pPr>
                        <w:pStyle w:val="Caption"/>
                        <w:rPr>
                          <w:sz w:val="22"/>
                          <w:szCs w:val="22"/>
                        </w:rPr>
                      </w:pPr>
                      <w:bookmarkStart w:id="187" w:name="_Toc20588344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45</w:t>
                      </w:r>
                      <w:r w:rsidRPr="0032445A">
                        <w:rPr>
                          <w:sz w:val="22"/>
                          <w:szCs w:val="22"/>
                        </w:rPr>
                        <w:fldChar w:fldCharType="end"/>
                      </w:r>
                      <w:r w:rsidRPr="0032445A">
                        <w:rPr>
                          <w:sz w:val="22"/>
                          <w:szCs w:val="22"/>
                        </w:rPr>
                        <w:t>: Kafka Connection</w:t>
                      </w:r>
                      <w:bookmarkEnd w:id="187"/>
                    </w:p>
                  </w:txbxContent>
                </v:textbox>
                <w10:wrap type="square" anchorx="margin"/>
              </v:shape>
            </w:pict>
          </mc:Fallback>
        </mc:AlternateContent>
      </w:r>
      <w:r w:rsidRPr="0032445A">
        <w:rPr>
          <w:rFonts w:eastAsia="Times"/>
          <w:b/>
          <w:bCs/>
          <w:sz w:val="22"/>
          <w:szCs w:val="22"/>
          <w:lang w:eastAsia="de-DE"/>
        </w:rPr>
        <w:drawing>
          <wp:anchor distT="0" distB="0" distL="114300" distR="114300" simplePos="0" relativeHeight="251947008" behindDoc="0" locked="0" layoutInCell="1" allowOverlap="1" wp14:anchorId="7CB125AC" wp14:editId="2E139B63">
            <wp:simplePos x="0" y="0"/>
            <wp:positionH relativeFrom="margin">
              <wp:align>center</wp:align>
            </wp:positionH>
            <wp:positionV relativeFrom="margin">
              <wp:posOffset>1743075</wp:posOffset>
            </wp:positionV>
            <wp:extent cx="3705225" cy="3019425"/>
            <wp:effectExtent l="76200" t="76200" r="142875" b="142875"/>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70522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2445A">
        <mc:AlternateContent>
          <mc:Choice Requires="wps">
            <w:drawing>
              <wp:anchor distT="0" distB="0" distL="114300" distR="114300" simplePos="0" relativeHeight="251945984" behindDoc="0" locked="0" layoutInCell="1" allowOverlap="1" wp14:anchorId="1FAFEC6C" wp14:editId="6D4FB3E3">
                <wp:simplePos x="0" y="0"/>
                <wp:positionH relativeFrom="margin">
                  <wp:align>center</wp:align>
                </wp:positionH>
                <wp:positionV relativeFrom="paragraph">
                  <wp:posOffset>1217930</wp:posOffset>
                </wp:positionV>
                <wp:extent cx="4410075" cy="635"/>
                <wp:effectExtent l="0" t="0" r="9525"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2E128BDF" w:rsidR="009C2E34" w:rsidRPr="0032445A" w:rsidRDefault="009C2E34" w:rsidP="009C2E34">
                            <w:pPr>
                              <w:pStyle w:val="Caption"/>
                              <w:rPr>
                                <w:rFonts w:eastAsia="Times"/>
                                <w:sz w:val="22"/>
                                <w:szCs w:val="22"/>
                                <w:lang w:eastAsia="de-DE"/>
                              </w:rPr>
                            </w:pPr>
                            <w:bookmarkStart w:id="188" w:name="_Toc20588344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46</w:t>
                            </w:r>
                            <w:r w:rsidRPr="0032445A">
                              <w:rPr>
                                <w:sz w:val="22"/>
                                <w:szCs w:val="22"/>
                              </w:rPr>
                              <w:fldChar w:fldCharType="end"/>
                            </w:r>
                            <w:r w:rsidRPr="0032445A">
                              <w:rPr>
                                <w:sz w:val="22"/>
                                <w:szCs w:val="22"/>
                              </w:rPr>
                              <w:t>: Kafka Maven</w:t>
                            </w:r>
                            <w:r w:rsidR="002974F7" w:rsidRPr="0032445A">
                              <w:rPr>
                                <w:sz w:val="22"/>
                                <w:szCs w:val="22"/>
                              </w:rPr>
                              <w:t xml:space="preserve"> Dependance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71" type="#_x0000_t202" style="position:absolute;margin-left:0;margin-top:95.9pt;width:347.2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" stroked="f">
                <v:textbox style="mso-fit-shape-to-text:t" inset="0,0,0,0">
                  <w:txbxContent>
                    <w:p w14:paraId="69B632C6" w14:textId="2E128BDF" w:rsidR="009C2E34" w:rsidRPr="0032445A" w:rsidRDefault="009C2E34" w:rsidP="009C2E34">
                      <w:pPr>
                        <w:pStyle w:val="Caption"/>
                        <w:rPr>
                          <w:rFonts w:eastAsia="Times"/>
                          <w:sz w:val="22"/>
                          <w:szCs w:val="22"/>
                          <w:lang w:eastAsia="de-DE"/>
                        </w:rPr>
                      </w:pPr>
                      <w:bookmarkStart w:id="189" w:name="_Toc20588344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46</w:t>
                      </w:r>
                      <w:r w:rsidRPr="0032445A">
                        <w:rPr>
                          <w:sz w:val="22"/>
                          <w:szCs w:val="22"/>
                        </w:rPr>
                        <w:fldChar w:fldCharType="end"/>
                      </w:r>
                      <w:r w:rsidRPr="0032445A">
                        <w:rPr>
                          <w:sz w:val="22"/>
                          <w:szCs w:val="22"/>
                        </w:rPr>
                        <w:t>: Kafka Maven</w:t>
                      </w:r>
                      <w:r w:rsidR="002974F7" w:rsidRPr="0032445A">
                        <w:rPr>
                          <w:sz w:val="22"/>
                          <w:szCs w:val="22"/>
                        </w:rPr>
                        <w:t xml:space="preserve"> Dependance</w:t>
                      </w:r>
                      <w:bookmarkEnd w:id="189"/>
                    </w:p>
                  </w:txbxContent>
                </v:textbox>
                <w10:wrap type="square" anchorx="margin"/>
              </v:shape>
            </w:pict>
          </mc:Fallback>
        </mc:AlternateContent>
      </w:r>
      <w:r w:rsidR="005656A6" w:rsidRPr="0032445A">
        <w:rPr>
          <w:rFonts w:eastAsia="Times"/>
          <w:sz w:val="22"/>
          <w:szCs w:val="22"/>
          <w:lang w:eastAsia="de-DE"/>
        </w:rPr>
        <w:drawing>
          <wp:anchor distT="0" distB="0" distL="114300" distR="114300" simplePos="0" relativeHeight="251943936" behindDoc="0" locked="0" layoutInCell="1" allowOverlap="1" wp14:anchorId="2AA5B4B5" wp14:editId="713C7350">
            <wp:simplePos x="0" y="0"/>
            <wp:positionH relativeFrom="margin">
              <wp:posOffset>656590</wp:posOffset>
            </wp:positionH>
            <wp:positionV relativeFrom="margin">
              <wp:posOffset>227330</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B48F3" w:rsidRPr="0032445A">
        <w:rPr>
          <w:rFonts w:eastAsia="Times"/>
          <w:b/>
          <w:bCs/>
          <w:sz w:val="22"/>
          <w:szCs w:val="22"/>
          <w:lang w:eastAsia="de-DE"/>
        </w:rPr>
        <w:br w:type="page"/>
      </w:r>
    </w:p>
    <w:p w14:paraId="0F691AEB" w14:textId="7E5A3EDB" w:rsidR="00BD74CF" w:rsidRPr="0032445A" w:rsidRDefault="00BD74CF" w:rsidP="00BD74CF">
      <w:pPr>
        <w:pStyle w:val="Heading3"/>
        <w:rPr>
          <w:rFonts w:eastAsia="Times"/>
          <w:lang w:eastAsia="de-DE"/>
        </w:rPr>
      </w:pPr>
      <w:bookmarkStart w:id="190" w:name="_Toc205887351"/>
      <w:r w:rsidRPr="0032445A">
        <w:rPr>
          <w:rFonts w:eastAsia="Times"/>
          <w:lang w:eastAsia="de-DE"/>
        </w:rPr>
        <w:lastRenderedPageBreak/>
        <w:t>Kubernetes</w:t>
      </w:r>
      <w:bookmarkEnd w:id="190"/>
      <w:r w:rsidRPr="0032445A">
        <w:rPr>
          <w:rFonts w:eastAsia="Times"/>
          <w:lang w:eastAsia="de-DE"/>
        </w:rPr>
        <w:t xml:space="preserve"> </w:t>
      </w:r>
    </w:p>
    <w:p w14:paraId="69812F3B" w14:textId="032954BC" w:rsidR="007B2753" w:rsidRPr="0032445A" w:rsidRDefault="007B2753" w:rsidP="00557168">
      <w:pPr>
        <w:pStyle w:val="Text"/>
      </w:pPr>
      <w:r w:rsidRPr="0032445A">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32445A">
        <w:t>CNCF</w:t>
      </w:r>
      <w:r w:rsidRPr="0032445A">
        <w:t>, Kubernetes automates the deployment, scaling, and management of containerized applications, providing a cloud-neutral solution.</w:t>
      </w:r>
    </w:p>
    <w:p w14:paraId="1BFDCAB8" w14:textId="77777777" w:rsidR="007B2753" w:rsidRPr="0032445A" w:rsidRDefault="007B2753" w:rsidP="00557168">
      <w:pPr>
        <w:pStyle w:val="Text"/>
      </w:pPr>
    </w:p>
    <w:p w14:paraId="7256B7FA" w14:textId="77777777" w:rsidR="007B2753" w:rsidRPr="0032445A" w:rsidRDefault="007B2753" w:rsidP="00557168">
      <w:pPr>
        <w:pStyle w:val="Text"/>
      </w:pPr>
      <w:r w:rsidRPr="0032445A">
        <w:t xml:space="preserve">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w:t>
      </w:r>
      <w:proofErr w:type="spellStart"/>
      <w:r w:rsidRPr="0032445A">
        <w:t>etcd</w:t>
      </w:r>
      <w:proofErr w:type="spellEnd"/>
      <w:r w:rsidRPr="0032445A">
        <w:t>. These components coordinate the cluster, manage workloads, store configurations, and maintain desired system states.</w:t>
      </w:r>
    </w:p>
    <w:p w14:paraId="03DCE870" w14:textId="77777777" w:rsidR="007B2753" w:rsidRPr="0032445A" w:rsidRDefault="007B2753" w:rsidP="00557168">
      <w:pPr>
        <w:pStyle w:val="Text"/>
      </w:pPr>
    </w:p>
    <w:p w14:paraId="4CCDB27B" w14:textId="12485AA9" w:rsidR="007B2753" w:rsidRPr="0032445A" w:rsidRDefault="007B2753" w:rsidP="00557168">
      <w:pPr>
        <w:pStyle w:val="Text"/>
      </w:pPr>
      <w:r w:rsidRPr="0032445A">
        <w:t xml:space="preserve">Worker nodes are the infrastructure where containers </w:t>
      </w:r>
      <w:r w:rsidR="00E23A12" w:rsidRPr="0032445A">
        <w:t>run</w:t>
      </w:r>
      <w:r w:rsidRPr="0032445A">
        <w:t xml:space="preserve">. Each node hosts </w:t>
      </w:r>
      <w:proofErr w:type="spellStart"/>
      <w:r w:rsidRPr="0032445A">
        <w:t>podsKubernetes</w:t>
      </w:r>
      <w:proofErr w:type="spellEnd"/>
      <w:r w:rsidRPr="0032445A">
        <w:t>’ smallest deployable unit</w:t>
      </w:r>
      <w:r w:rsidR="00501AD4" w:rsidRPr="0032445A">
        <w:t xml:space="preserve"> </w:t>
      </w:r>
      <w:r w:rsidRPr="0032445A">
        <w:t xml:space="preserve">containing one or more containers. Key components in a worker node include the </w:t>
      </w:r>
      <w:proofErr w:type="spellStart"/>
      <w:r w:rsidRPr="0032445A">
        <w:t>kubelet</w:t>
      </w:r>
      <w:proofErr w:type="spellEnd"/>
      <w:r w:rsidRPr="0032445A">
        <w:t xml:space="preserve">, which communicates with the control plane; </w:t>
      </w:r>
      <w:proofErr w:type="spellStart"/>
      <w:r w:rsidRPr="0032445A">
        <w:t>kube</w:t>
      </w:r>
      <w:proofErr w:type="spellEnd"/>
      <w:r w:rsidRPr="0032445A">
        <w:t xml:space="preserve">-proxy, which handles networking; and the container runtime, such as Docker or </w:t>
      </w:r>
      <w:proofErr w:type="gramStart"/>
      <w:r w:rsidR="00501AD4" w:rsidRPr="0032445A">
        <w:t>container</w:t>
      </w:r>
      <w:proofErr w:type="gramEnd"/>
      <w:r w:rsidRPr="0032445A">
        <w:t>, that runs the containers</w:t>
      </w:r>
      <w:r w:rsidR="00CF30EB" w:rsidRPr="0032445A">
        <w:t xml:space="preserve"> as Shown in Figure 48</w:t>
      </w:r>
      <w:r w:rsidRPr="0032445A">
        <w:t>.</w:t>
      </w:r>
    </w:p>
    <w:p w14:paraId="0A44EF74" w14:textId="77777777" w:rsidR="007B2753" w:rsidRPr="0032445A" w:rsidRDefault="007B2753" w:rsidP="00557168">
      <w:pPr>
        <w:pStyle w:val="Text"/>
      </w:pPr>
    </w:p>
    <w:p w14:paraId="11A2F5A8" w14:textId="77777777" w:rsidR="007B2753" w:rsidRPr="0032445A" w:rsidRDefault="007B2753" w:rsidP="00557168">
      <w:pPr>
        <w:pStyle w:val="Text"/>
      </w:pPr>
      <w:r w:rsidRPr="0032445A">
        <w:t xml:space="preserve">Configuration in Kubernetes is handled using resources like </w:t>
      </w:r>
      <w:proofErr w:type="spellStart"/>
      <w:r w:rsidRPr="0032445A">
        <w:t>ConfigMaps</w:t>
      </w:r>
      <w:proofErr w:type="spellEnd"/>
      <w:r w:rsidRPr="0032445A">
        <w:t>,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32445A" w:rsidRDefault="007B2753" w:rsidP="00557168">
      <w:pPr>
        <w:pStyle w:val="Text"/>
      </w:pPr>
    </w:p>
    <w:p w14:paraId="0C37CFE8" w14:textId="045F9DA4" w:rsidR="007B2753" w:rsidRPr="0032445A" w:rsidRDefault="007B2753" w:rsidP="00557168">
      <w:pPr>
        <w:pStyle w:val="Text"/>
      </w:pPr>
      <w:r w:rsidRPr="0032445A">
        <w:t xml:space="preserve">Services provide stable networking and load balancing to pods, abstracting away pod IPs which can change over time. The main types of Kubernetes services are </w:t>
      </w:r>
      <w:proofErr w:type="spellStart"/>
      <w:r w:rsidRPr="0032445A">
        <w:t>ClusterIP</w:t>
      </w:r>
      <w:proofErr w:type="spellEnd"/>
      <w:r w:rsidRPr="0032445A">
        <w:t xml:space="preserve">, </w:t>
      </w:r>
      <w:proofErr w:type="spellStart"/>
      <w:r w:rsidRPr="0032445A">
        <w:t>NodePort</w:t>
      </w:r>
      <w:proofErr w:type="spellEnd"/>
      <w:r w:rsidRPr="0032445A">
        <w:t xml:space="preserve">, and </w:t>
      </w:r>
      <w:proofErr w:type="spellStart"/>
      <w:r w:rsidRPr="0032445A">
        <w:t>LoadBalancer</w:t>
      </w:r>
      <w:proofErr w:type="spellEnd"/>
      <w:r w:rsidRPr="0032445A">
        <w:t xml:space="preserve">. </w:t>
      </w:r>
      <w:proofErr w:type="spellStart"/>
      <w:r w:rsidRPr="0032445A">
        <w:t>ClusterIP</w:t>
      </w:r>
      <w:proofErr w:type="spellEnd"/>
      <w:r w:rsidRPr="0032445A">
        <w:t xml:space="preserve"> is used for internal access within the cluster. </w:t>
      </w:r>
      <w:r w:rsidR="00AC0064" w:rsidRPr="0032445A">
        <w:t xml:space="preserve">Node </w:t>
      </w:r>
      <w:r w:rsidR="00AC0064" w:rsidRPr="0032445A">
        <w:lastRenderedPageBreak/>
        <w:t>Port</w:t>
      </w:r>
      <w:r w:rsidRPr="0032445A">
        <w:t xml:space="preserve"> opens a specific port on each node for external access. </w:t>
      </w:r>
      <w:r w:rsidR="00AC0064" w:rsidRPr="0032445A">
        <w:t>Load Balancer</w:t>
      </w:r>
      <w:r w:rsidRPr="0032445A">
        <w:t xml:space="preserve"> </w:t>
      </w:r>
      <w:r w:rsidR="00AC0064" w:rsidRPr="0032445A">
        <w:t>provides</w:t>
      </w:r>
      <w:r w:rsidRPr="0032445A">
        <w:t xml:space="preserve"> an external cloud-based load balancer to distribute traffic across nodes and pods.</w:t>
      </w:r>
    </w:p>
    <w:p w14:paraId="542FB9F7" w14:textId="77777777" w:rsidR="007B2753" w:rsidRPr="0032445A" w:rsidRDefault="007B2753" w:rsidP="00557168">
      <w:pPr>
        <w:pStyle w:val="Text"/>
      </w:pPr>
    </w:p>
    <w:p w14:paraId="45FE2BE5" w14:textId="77777777" w:rsidR="007B2753" w:rsidRPr="0032445A" w:rsidRDefault="007B2753" w:rsidP="00557168">
      <w:pPr>
        <w:pStyle w:val="Text"/>
      </w:pPr>
      <w:r w:rsidRPr="0032445A">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32445A" w:rsidRDefault="007B2753" w:rsidP="00557168">
      <w:pPr>
        <w:pStyle w:val="Text"/>
      </w:pPr>
    </w:p>
    <w:p w14:paraId="2BECBA8D" w14:textId="77777777" w:rsidR="007B2753" w:rsidRPr="0032445A" w:rsidRDefault="007B2753" w:rsidP="00557168">
      <w:pPr>
        <w:pStyle w:val="Text"/>
      </w:pPr>
      <w:r w:rsidRPr="0032445A">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32445A" w:rsidRDefault="007B2753" w:rsidP="00557168">
      <w:pPr>
        <w:pStyle w:val="Text"/>
      </w:pPr>
    </w:p>
    <w:p w14:paraId="4924928F" w14:textId="77777777" w:rsidR="007B2753" w:rsidRPr="0032445A" w:rsidRDefault="007B2753" w:rsidP="00557168">
      <w:pPr>
        <w:pStyle w:val="Text"/>
      </w:pPr>
      <w:r w:rsidRPr="0032445A">
        <w:t xml:space="preserve">Altogether, Kubernetes provides a robust platform for operating microservices-based applications, automating every aspect of container lifecycle management from deployment to scaling to recovery. </w:t>
      </w:r>
    </w:p>
    <w:p w14:paraId="480EE758" w14:textId="675E1517" w:rsidR="004D6835" w:rsidRPr="0032445A" w:rsidRDefault="004D6835" w:rsidP="00557168">
      <w:pPr>
        <w:pStyle w:val="Text"/>
      </w:pPr>
      <w:r w:rsidRPr="0032445A">
        <w:t>Now we will show examples of how we configure Account microservice for Kubernetes</w:t>
      </w:r>
      <w:r w:rsidR="00CF1DF4" w:rsidRPr="0032445A">
        <w:t xml:space="preserve"> as Shown in Figure 47</w:t>
      </w:r>
      <w:r w:rsidRPr="0032445A">
        <w:t xml:space="preserve">. </w:t>
      </w:r>
    </w:p>
    <w:p w14:paraId="7ECE0763" w14:textId="7A3880B6" w:rsidR="004D6835" w:rsidRPr="0032445A" w:rsidRDefault="004D6835" w:rsidP="00557168">
      <w:pPr>
        <w:pStyle w:val="Text"/>
      </w:pPr>
      <w:r w:rsidRPr="0032445A">
        <w:t xml:space="preserve">This YAML configuration outlines Kubernetes Deployment and Service. The Deployment operates a single replica of the account’s container utilizing the </w:t>
      </w:r>
      <w:proofErr w:type="spellStart"/>
      <w:r w:rsidRPr="0032445A">
        <w:t>aimendocker</w:t>
      </w:r>
      <w:proofErr w:type="spellEnd"/>
      <w:r w:rsidRPr="0032445A">
        <w:t>/</w:t>
      </w:r>
      <w:proofErr w:type="gramStart"/>
      <w:r w:rsidRPr="0032445A">
        <w:t>accounts:s</w:t>
      </w:r>
      <w:proofErr w:type="gramEnd"/>
      <w:r w:rsidRPr="0032445A">
        <w:t xml:space="preserve">12 image, configures environment variables sourced from a </w:t>
      </w:r>
      <w:proofErr w:type="spellStart"/>
      <w:r w:rsidRPr="0032445A">
        <w:t>ConfigMap</w:t>
      </w:r>
      <w:proofErr w:type="spellEnd"/>
      <w:r w:rsidRPr="0032445A">
        <w:t>, and makes port 8080 available. The Service facilitates external access by exposing the Deployment on port 8080 through a Load Balancer.</w:t>
      </w:r>
    </w:p>
    <w:p w14:paraId="1EC0E828" w14:textId="5F89E698" w:rsidR="00EB354A" w:rsidRPr="0032445A" w:rsidRDefault="00BD74CF" w:rsidP="00557168">
      <w:pPr>
        <w:pStyle w:val="Text"/>
      </w:pPr>
      <w:r w:rsidRPr="0032445A">
        <w:br w:type="page"/>
      </w:r>
    </w:p>
    <w:p w14:paraId="08B176EB" w14:textId="7A953198" w:rsidR="00CF30EB" w:rsidRPr="0032445A" w:rsidRDefault="00CF30EB">
      <w:pPr>
        <w:spacing w:after="0" w:line="240" w:lineRule="auto"/>
        <w:jc w:val="left"/>
        <w:rPr>
          <w:rFonts w:eastAsia="Times"/>
          <w:sz w:val="22"/>
          <w:szCs w:val="22"/>
          <w:lang w:eastAsia="de-DE"/>
        </w:rPr>
      </w:pPr>
      <w:r w:rsidRPr="0032445A">
        <w:lastRenderedPageBreak/>
        <mc:AlternateContent>
          <mc:Choice Requires="wps">
            <w:drawing>
              <wp:anchor distT="0" distB="0" distL="114300" distR="114300" simplePos="0" relativeHeight="251958272" behindDoc="0" locked="0" layoutInCell="1" allowOverlap="1" wp14:anchorId="0BA91D10" wp14:editId="489C9FD0">
                <wp:simplePos x="0" y="0"/>
                <wp:positionH relativeFrom="page">
                  <wp:align>center</wp:align>
                </wp:positionH>
                <wp:positionV relativeFrom="paragraph">
                  <wp:posOffset>6953250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70343FFF" w:rsidR="005572B6" w:rsidRPr="0032445A" w:rsidRDefault="005572B6" w:rsidP="005572B6">
                            <w:pPr>
                              <w:pStyle w:val="Caption"/>
                              <w:rPr>
                                <w:rFonts w:eastAsia="Times"/>
                                <w:sz w:val="22"/>
                                <w:szCs w:val="22"/>
                                <w:lang w:eastAsia="de-DE"/>
                              </w:rPr>
                            </w:pPr>
                            <w:bookmarkStart w:id="191" w:name="_Toc20588344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47</w:t>
                            </w:r>
                            <w:r w:rsidRPr="0032445A">
                              <w:rPr>
                                <w:sz w:val="22"/>
                                <w:szCs w:val="22"/>
                              </w:rPr>
                              <w:fldChar w:fldCharType="end"/>
                            </w:r>
                            <w:r w:rsidRPr="0032445A">
                              <w:rPr>
                                <w:sz w:val="22"/>
                                <w:szCs w:val="22"/>
                              </w:rPr>
                              <w:t xml:space="preserve">: </w:t>
                            </w:r>
                            <w:r w:rsidR="00CF30EB" w:rsidRPr="0032445A">
                              <w:rPr>
                                <w:sz w:val="22"/>
                                <w:szCs w:val="22"/>
                              </w:rPr>
                              <w:t>nods</w:t>
                            </w:r>
                            <w:r w:rsidRPr="0032445A">
                              <w:rPr>
                                <w:sz w:val="22"/>
                                <w:szCs w:val="22"/>
                              </w:rPr>
                              <w:t xml:space="preserve"> for all Micro Service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2" type="#_x0000_t202" style="position:absolute;margin-left:0;margin-top:547.5pt;width:439.4pt;height:.05pt;z-index:251958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" stroked="f">
                <v:textbox style="mso-fit-shape-to-text:t" inset="0,0,0,0">
                  <w:txbxContent>
                    <w:p w14:paraId="5E0796F7" w14:textId="70343FFF" w:rsidR="005572B6" w:rsidRPr="0032445A" w:rsidRDefault="005572B6" w:rsidP="005572B6">
                      <w:pPr>
                        <w:pStyle w:val="Caption"/>
                        <w:rPr>
                          <w:rFonts w:eastAsia="Times"/>
                          <w:sz w:val="22"/>
                          <w:szCs w:val="22"/>
                          <w:lang w:eastAsia="de-DE"/>
                        </w:rPr>
                      </w:pPr>
                      <w:bookmarkStart w:id="192" w:name="_Toc20588344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47</w:t>
                      </w:r>
                      <w:r w:rsidRPr="0032445A">
                        <w:rPr>
                          <w:sz w:val="22"/>
                          <w:szCs w:val="22"/>
                        </w:rPr>
                        <w:fldChar w:fldCharType="end"/>
                      </w:r>
                      <w:r w:rsidRPr="0032445A">
                        <w:rPr>
                          <w:sz w:val="22"/>
                          <w:szCs w:val="22"/>
                        </w:rPr>
                        <w:t xml:space="preserve">: </w:t>
                      </w:r>
                      <w:r w:rsidR="00CF30EB" w:rsidRPr="0032445A">
                        <w:rPr>
                          <w:sz w:val="22"/>
                          <w:szCs w:val="22"/>
                        </w:rPr>
                        <w:t>nods</w:t>
                      </w:r>
                      <w:r w:rsidRPr="0032445A">
                        <w:rPr>
                          <w:sz w:val="22"/>
                          <w:szCs w:val="22"/>
                        </w:rPr>
                        <w:t xml:space="preserve"> for all Micro Service</w:t>
                      </w:r>
                      <w:bookmarkEnd w:id="192"/>
                    </w:p>
                  </w:txbxContent>
                </v:textbox>
                <w10:wrap type="square" anchorx="page"/>
              </v:shape>
            </w:pict>
          </mc:Fallback>
        </mc:AlternateContent>
      </w:r>
      <w:r w:rsidRPr="0032445A">
        <w:rPr>
          <w:rFonts w:eastAsia="Times"/>
          <w:sz w:val="22"/>
          <w:szCs w:val="22"/>
          <w:lang w:eastAsia="de-DE"/>
        </w:rPr>
        <w:drawing>
          <wp:anchor distT="0" distB="0" distL="114300" distR="114300" simplePos="0" relativeHeight="251956224" behindDoc="0" locked="0" layoutInCell="1" allowOverlap="1" wp14:anchorId="060F3236" wp14:editId="4231C00F">
            <wp:simplePos x="0" y="0"/>
            <wp:positionH relativeFrom="margin">
              <wp:posOffset>-52070</wp:posOffset>
            </wp:positionH>
            <wp:positionV relativeFrom="margin">
              <wp:posOffset>5615940</wp:posOffset>
            </wp:positionV>
            <wp:extent cx="5427345" cy="1142365"/>
            <wp:effectExtent l="76200" t="76200" r="135255" b="13398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27345" cy="114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68512" behindDoc="0" locked="0" layoutInCell="1" allowOverlap="1" wp14:anchorId="40FE5ACC" wp14:editId="6DA1BC5F">
                <wp:simplePos x="0" y="0"/>
                <wp:positionH relativeFrom="page">
                  <wp:align>center</wp:align>
                </wp:positionH>
                <wp:positionV relativeFrom="paragraph">
                  <wp:posOffset>4791075</wp:posOffset>
                </wp:positionV>
                <wp:extent cx="4676775" cy="635"/>
                <wp:effectExtent l="0" t="0" r="9525"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05355C9" w14:textId="2E378805" w:rsidR="004D6835" w:rsidRPr="0032445A" w:rsidRDefault="004D6835" w:rsidP="004D6835">
                            <w:pPr>
                              <w:pStyle w:val="Caption"/>
                              <w:rPr>
                                <w:rFonts w:eastAsia="Times"/>
                                <w:sz w:val="22"/>
                                <w:szCs w:val="22"/>
                                <w:lang w:eastAsia="de-DE"/>
                              </w:rPr>
                            </w:pPr>
                            <w:bookmarkStart w:id="193" w:name="_Toc20588344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48</w:t>
                            </w:r>
                            <w:r w:rsidRPr="0032445A">
                              <w:rPr>
                                <w:sz w:val="22"/>
                                <w:szCs w:val="22"/>
                              </w:rPr>
                              <w:fldChar w:fldCharType="end"/>
                            </w:r>
                            <w:r w:rsidRPr="0032445A">
                              <w:rPr>
                                <w:sz w:val="22"/>
                                <w:szCs w:val="22"/>
                              </w:rPr>
                              <w:t>: Kubernetes config for Account Microservice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E5ACC" id="_x0000_s1073" type="#_x0000_t202" style="position:absolute;margin-left:0;margin-top:377.25pt;width:368.25pt;height:.05pt;z-index:251968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" stroked="f">
                <v:textbox style="mso-fit-shape-to-text:t" inset="0,0,0,0">
                  <w:txbxContent>
                    <w:p w14:paraId="705355C9" w14:textId="2E378805" w:rsidR="004D6835" w:rsidRPr="0032445A" w:rsidRDefault="004D6835" w:rsidP="004D6835">
                      <w:pPr>
                        <w:pStyle w:val="Caption"/>
                        <w:rPr>
                          <w:rFonts w:eastAsia="Times"/>
                          <w:sz w:val="22"/>
                          <w:szCs w:val="22"/>
                          <w:lang w:eastAsia="de-DE"/>
                        </w:rPr>
                      </w:pPr>
                      <w:bookmarkStart w:id="194" w:name="_Toc20588344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48</w:t>
                      </w:r>
                      <w:r w:rsidRPr="0032445A">
                        <w:rPr>
                          <w:sz w:val="22"/>
                          <w:szCs w:val="22"/>
                        </w:rPr>
                        <w:fldChar w:fldCharType="end"/>
                      </w:r>
                      <w:r w:rsidRPr="0032445A">
                        <w:rPr>
                          <w:sz w:val="22"/>
                          <w:szCs w:val="22"/>
                        </w:rPr>
                        <w:t>: Kubernetes config for Account Microservice</w:t>
                      </w:r>
                      <w:bookmarkEnd w:id="194"/>
                    </w:p>
                  </w:txbxContent>
                </v:textbox>
                <w10:wrap type="square" anchorx="page"/>
              </v:shape>
            </w:pict>
          </mc:Fallback>
        </mc:AlternateContent>
      </w:r>
      <w:r w:rsidRPr="0032445A">
        <w:drawing>
          <wp:anchor distT="0" distB="0" distL="114300" distR="114300" simplePos="0" relativeHeight="251967488" behindDoc="0" locked="0" layoutInCell="1" allowOverlap="1" wp14:anchorId="64052DAB" wp14:editId="764CC704">
            <wp:simplePos x="0" y="0"/>
            <wp:positionH relativeFrom="margin">
              <wp:align>center</wp:align>
            </wp:positionH>
            <wp:positionV relativeFrom="page">
              <wp:posOffset>1275715</wp:posOffset>
            </wp:positionV>
            <wp:extent cx="4899424" cy="4391025"/>
            <wp:effectExtent l="76200" t="76200" r="130175" b="12382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99424"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rPr>
          <w:rFonts w:eastAsia="Times"/>
          <w:sz w:val="22"/>
          <w:szCs w:val="22"/>
          <w:lang w:eastAsia="de-DE"/>
        </w:rPr>
        <w:br w:type="page"/>
      </w:r>
    </w:p>
    <w:p w14:paraId="075BABCA" w14:textId="02831A50" w:rsidR="005572B6" w:rsidRPr="0032445A" w:rsidRDefault="005572B6" w:rsidP="004D6835">
      <w:pPr>
        <w:spacing w:after="0" w:line="240" w:lineRule="auto"/>
        <w:jc w:val="left"/>
        <w:rPr>
          <w:rFonts w:eastAsia="Times"/>
          <w:sz w:val="22"/>
          <w:szCs w:val="22"/>
          <w:lang w:eastAsia="de-DE"/>
        </w:rPr>
      </w:pPr>
    </w:p>
    <w:p w14:paraId="18EE40EE" w14:textId="3DBC61DE" w:rsidR="005F0B3C" w:rsidRPr="0032445A" w:rsidRDefault="00AC4656" w:rsidP="004D6835">
      <w:pPr>
        <w:pStyle w:val="Heading3"/>
      </w:pPr>
      <w:bookmarkStart w:id="195" w:name="_Toc205887352"/>
      <w:r w:rsidRPr="0032445A">
        <w:rPr>
          <w:rFonts w:eastAsia="Times"/>
        </w:rPr>
        <w:t>Server-Side Service Discovery</w:t>
      </w:r>
      <w:bookmarkEnd w:id="195"/>
      <w:r w:rsidR="005F0B3C" w:rsidRPr="0032445A">
        <w:rPr>
          <w:rFonts w:eastAsia="Times"/>
        </w:rPr>
        <w:t xml:space="preserve">     </w:t>
      </w:r>
    </w:p>
    <w:p w14:paraId="35E4A2C2" w14:textId="4D1306F3" w:rsidR="005F0B3C" w:rsidRPr="0032445A" w:rsidRDefault="005F0B3C" w:rsidP="00557168">
      <w:pPr>
        <w:pStyle w:val="Text"/>
      </w:pPr>
      <w:r w:rsidRPr="0032445A">
        <w:t>In server-side service discovery, K8s assumes the role of monitoring and managing instances of microservices. When a microservice, such as the Accounts service, needs to communicate with another service, like the Loans service, it simply invokes the Kubernetes service URL linked to the target. Kubernetes eliminates the necessity for the calling service to handle load balancing, as it manages this at the server level by directing requests to one of the available and healthy instances of the target microservice.</w:t>
      </w:r>
    </w:p>
    <w:p w14:paraId="1F44B143" w14:textId="77777777" w:rsidR="005F0B3C" w:rsidRPr="0032445A" w:rsidRDefault="005F0B3C" w:rsidP="00557168">
      <w:pPr>
        <w:pStyle w:val="Text"/>
      </w:pPr>
    </w:p>
    <w:p w14:paraId="5197A748" w14:textId="77777777" w:rsidR="00221410" w:rsidRPr="0032445A" w:rsidRDefault="005F0B3C" w:rsidP="00557168">
      <w:pPr>
        <w:pStyle w:val="Text"/>
      </w:pPr>
      <w:r w:rsidRPr="0032445A">
        <w:t>In contrast to conventional service registries like Eureka, Kubernetes does not mandate that services explicitly register themselves. Instead, it utilizes its internal API to automatically identify and manage service endpoints. When a request is directed to the service URL, Kubernetes' integrated discovery mechanism guarantees that the request is routed to a suitable instance of the target service, facilitating high availability and effortless scaling without the need for any client-side load-balancing logic.</w:t>
      </w:r>
    </w:p>
    <w:p w14:paraId="14471F16" w14:textId="77777777" w:rsidR="00221410" w:rsidRPr="0032445A" w:rsidRDefault="00221410" w:rsidP="00557168">
      <w:pPr>
        <w:pStyle w:val="Text"/>
      </w:pPr>
    </w:p>
    <w:p w14:paraId="0C8891A2" w14:textId="611E8DF7" w:rsidR="00221410" w:rsidRPr="0032445A" w:rsidRDefault="00221410" w:rsidP="00557168">
      <w:pPr>
        <w:pStyle w:val="Text"/>
      </w:pPr>
      <w:r w:rsidRPr="0032445A">
        <w:t>A Service that exposes the application within the cluster on port 80, directing traffic to container port 8761</w:t>
      </w:r>
      <w:r w:rsidR="00A53429" w:rsidRPr="0032445A">
        <w:t xml:space="preserve"> as Shown in Figure 49</w:t>
      </w:r>
      <w:r w:rsidRPr="0032445A">
        <w:t>.</w:t>
      </w:r>
    </w:p>
    <w:p w14:paraId="6E47A24E" w14:textId="6B148DF6" w:rsidR="00221410" w:rsidRPr="0032445A" w:rsidRDefault="00221410" w:rsidP="00557168">
      <w:pPr>
        <w:pStyle w:val="Text"/>
      </w:pPr>
      <w:r w:rsidRPr="0032445A">
        <w:t xml:space="preserve">A </w:t>
      </w:r>
      <w:r w:rsidR="00BF426A" w:rsidRPr="0032445A">
        <w:t>Service Account</w:t>
      </w:r>
      <w:r w:rsidRPr="0032445A">
        <w:t xml:space="preserve"> that enables the application to securely interact with the Kubernetes API.</w:t>
      </w:r>
    </w:p>
    <w:p w14:paraId="4D2A7BDA" w14:textId="3F28CB53" w:rsidR="00221410" w:rsidRPr="0032445A" w:rsidRDefault="00221410" w:rsidP="00557168">
      <w:pPr>
        <w:pStyle w:val="Text"/>
      </w:pPr>
      <w:r w:rsidRPr="0032445A">
        <w:t xml:space="preserve">A Role and </w:t>
      </w:r>
      <w:r w:rsidR="00BF426A" w:rsidRPr="0032445A">
        <w:t>Role Binding</w:t>
      </w:r>
      <w:r w:rsidRPr="0032445A">
        <w:t xml:space="preserve"> that </w:t>
      </w:r>
      <w:r w:rsidR="002A7874" w:rsidRPr="0032445A">
        <w:t>provides</w:t>
      </w:r>
      <w:r w:rsidRPr="0032445A">
        <w:t xml:space="preserve"> the service account with the necessary permissions to access services, endpoints, and pods within the namespace.</w:t>
      </w:r>
    </w:p>
    <w:p w14:paraId="71DE3B3A" w14:textId="0C85EF38" w:rsidR="00221410" w:rsidRPr="0032445A" w:rsidRDefault="00221410" w:rsidP="00557168">
      <w:pPr>
        <w:pStyle w:val="Text"/>
      </w:pPr>
      <w:r w:rsidRPr="0032445A">
        <w:t>A Deployment that facilitates the operation of the discovery server container, incorporating probes for health assessments and utilizing the specified service account.</w:t>
      </w:r>
    </w:p>
    <w:p w14:paraId="4519C9A4" w14:textId="3C81D05C" w:rsidR="00221410" w:rsidRPr="0032445A" w:rsidRDefault="00221410" w:rsidP="005F0B3C">
      <w:pPr>
        <w:spacing w:after="0" w:line="240" w:lineRule="auto"/>
        <w:jc w:val="left"/>
        <w:rPr>
          <w:rFonts w:eastAsia="Times"/>
        </w:rPr>
      </w:pPr>
    </w:p>
    <w:p w14:paraId="46E64BC9" w14:textId="22C4D5E9" w:rsidR="00221410" w:rsidRPr="0032445A" w:rsidRDefault="00221410" w:rsidP="005F0B3C">
      <w:pPr>
        <w:spacing w:after="0" w:line="240" w:lineRule="auto"/>
        <w:jc w:val="left"/>
        <w:rPr>
          <w:rFonts w:eastAsia="Times"/>
        </w:rPr>
      </w:pPr>
    </w:p>
    <w:p w14:paraId="7FCF8455" w14:textId="2A6CA9E9" w:rsidR="00221410" w:rsidRPr="0032445A" w:rsidRDefault="00221410" w:rsidP="005F0B3C">
      <w:pPr>
        <w:spacing w:after="0" w:line="240" w:lineRule="auto"/>
        <w:jc w:val="left"/>
        <w:rPr>
          <w:rFonts w:eastAsia="Times"/>
        </w:rPr>
      </w:pPr>
    </w:p>
    <w:p w14:paraId="47DF3C53" w14:textId="526BF3C7" w:rsidR="008A0E25" w:rsidRPr="0032445A" w:rsidRDefault="00CA3DC9" w:rsidP="005F0B3C">
      <w:pPr>
        <w:spacing w:after="0" w:line="240" w:lineRule="auto"/>
        <w:jc w:val="left"/>
        <w:rPr>
          <w:rFonts w:eastAsia="Times" w:cs="Arial"/>
          <w:b/>
          <w:bCs/>
          <w:szCs w:val="26"/>
        </w:rPr>
      </w:pPr>
      <w:r w:rsidRPr="0032445A">
        <w:lastRenderedPageBreak/>
        <mc:AlternateContent>
          <mc:Choice Requires="wps">
            <w:drawing>
              <wp:anchor distT="0" distB="0" distL="114300" distR="114300" simplePos="0" relativeHeight="251963392" behindDoc="0" locked="0" layoutInCell="1" allowOverlap="1" wp14:anchorId="45054043" wp14:editId="1273E87F">
                <wp:simplePos x="0" y="0"/>
                <wp:positionH relativeFrom="margin">
                  <wp:align>center</wp:align>
                </wp:positionH>
                <wp:positionV relativeFrom="paragraph">
                  <wp:posOffset>7206615</wp:posOffset>
                </wp:positionV>
                <wp:extent cx="3086100" cy="635"/>
                <wp:effectExtent l="0" t="0" r="0" b="0"/>
                <wp:wrapSquare wrapText="bothSides"/>
                <wp:docPr id="969981033"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2CC980B" w14:textId="427977A9" w:rsidR="00221410" w:rsidRPr="0032445A" w:rsidRDefault="00221410" w:rsidP="00221410">
                            <w:pPr>
                              <w:pStyle w:val="Caption"/>
                              <w:rPr>
                                <w:rFonts w:eastAsia="Times"/>
                                <w:sz w:val="22"/>
                                <w:szCs w:val="22"/>
                              </w:rPr>
                            </w:pPr>
                            <w:bookmarkStart w:id="196" w:name="_Toc20588344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49</w:t>
                            </w:r>
                            <w:r w:rsidRPr="0032445A">
                              <w:rPr>
                                <w:sz w:val="22"/>
                                <w:szCs w:val="22"/>
                              </w:rPr>
                              <w:fldChar w:fldCharType="end"/>
                            </w:r>
                            <w:r w:rsidRPr="0032445A">
                              <w:rPr>
                                <w:sz w:val="22"/>
                                <w:szCs w:val="22"/>
                              </w:rPr>
                              <w:t>:Server-Side Service Discovery YML</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54043" id="_x0000_s1074" type="#_x0000_t202" style="position:absolute;margin-left:0;margin-top:567.45pt;width:243pt;height:.05pt;z-index:251963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eXGgIAAEAEAAAOAAAAZHJzL2Uyb0RvYy54bWysU8Fu2zAMvQ/YPwi6L3baL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" stroked="f">
                <v:textbox style="mso-fit-shape-to-text:t" inset="0,0,0,0">
                  <w:txbxContent>
                    <w:p w14:paraId="32CC980B" w14:textId="427977A9" w:rsidR="00221410" w:rsidRPr="0032445A" w:rsidRDefault="00221410" w:rsidP="00221410">
                      <w:pPr>
                        <w:pStyle w:val="Caption"/>
                        <w:rPr>
                          <w:rFonts w:eastAsia="Times"/>
                          <w:sz w:val="22"/>
                          <w:szCs w:val="22"/>
                        </w:rPr>
                      </w:pPr>
                      <w:bookmarkStart w:id="197" w:name="_Toc20588344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49</w:t>
                      </w:r>
                      <w:r w:rsidRPr="0032445A">
                        <w:rPr>
                          <w:sz w:val="22"/>
                          <w:szCs w:val="22"/>
                        </w:rPr>
                        <w:fldChar w:fldCharType="end"/>
                      </w:r>
                      <w:r w:rsidRPr="0032445A">
                        <w:rPr>
                          <w:sz w:val="22"/>
                          <w:szCs w:val="22"/>
                        </w:rPr>
                        <w:t>:Server-Side Service Discovery YML</w:t>
                      </w:r>
                      <w:bookmarkEnd w:id="197"/>
                    </w:p>
                  </w:txbxContent>
                </v:textbox>
                <w10:wrap type="square" anchorx="margin"/>
              </v:shape>
            </w:pict>
          </mc:Fallback>
        </mc:AlternateContent>
      </w:r>
      <w:r w:rsidRPr="0032445A">
        <w:rPr>
          <w:rFonts w:eastAsia="Times"/>
        </w:rPr>
        <w:drawing>
          <wp:anchor distT="0" distB="0" distL="114300" distR="114300" simplePos="0" relativeHeight="251961344" behindDoc="0" locked="0" layoutInCell="1" allowOverlap="1" wp14:anchorId="03BC6703" wp14:editId="3094994D">
            <wp:simplePos x="0" y="0"/>
            <wp:positionH relativeFrom="margin">
              <wp:align>center</wp:align>
            </wp:positionH>
            <wp:positionV relativeFrom="margin">
              <wp:posOffset>433705</wp:posOffset>
            </wp:positionV>
            <wp:extent cx="4805680" cy="6410325"/>
            <wp:effectExtent l="76200" t="76200" r="128270" b="142875"/>
            <wp:wrapSquare wrapText="bothSides"/>
            <wp:docPr id="4211207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751" name="Picture 1" descr="A screen 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05680" cy="641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A0E25" w:rsidRPr="0032445A">
        <w:rPr>
          <w:rFonts w:eastAsia="Times"/>
        </w:rPr>
        <w:br w:type="page"/>
      </w:r>
    </w:p>
    <w:p w14:paraId="274468CB" w14:textId="57E35921" w:rsidR="00E303C0" w:rsidRPr="0032445A" w:rsidRDefault="00305783" w:rsidP="00E303C0">
      <w:pPr>
        <w:pStyle w:val="Heading3"/>
        <w:rPr>
          <w:rFonts w:eastAsia="Times"/>
        </w:rPr>
      </w:pPr>
      <w:bookmarkStart w:id="198" w:name="_Toc205887353"/>
      <w:r w:rsidRPr="0032445A">
        <w:rPr>
          <w:rFonts w:eastAsia="Times"/>
        </w:rPr>
        <w:lastRenderedPageBreak/>
        <w:t>Postman Collection for Microservices Testin</w:t>
      </w:r>
      <w:r w:rsidR="00E303C0" w:rsidRPr="0032445A">
        <w:rPr>
          <w:rFonts w:eastAsia="Times"/>
        </w:rPr>
        <w:t>g</w:t>
      </w:r>
      <w:bookmarkEnd w:id="198"/>
    </w:p>
    <w:p w14:paraId="209FD34E" w14:textId="1DA9DDE3" w:rsidR="00E303C0" w:rsidRPr="0032445A" w:rsidRDefault="007D5D35" w:rsidP="00557168">
      <w:pPr>
        <w:pStyle w:val="Text"/>
      </w:pPr>
      <w:r w:rsidRPr="0032445A">
        <w:t>To</w:t>
      </w:r>
      <w:r w:rsidR="00E303C0" w:rsidRPr="0032445A">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32445A" w:rsidRDefault="00E303C0" w:rsidP="00557168">
      <w:pPr>
        <w:pStyle w:val="Text"/>
      </w:pPr>
      <w:r w:rsidRPr="0032445A">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32445A" w:rsidRDefault="00E303C0" w:rsidP="00557168">
      <w:pPr>
        <w:pStyle w:val="Text"/>
      </w:pPr>
      <w:r w:rsidRPr="0032445A">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32445A" w:rsidRDefault="00E303C0" w:rsidP="00557168">
      <w:pPr>
        <w:pStyle w:val="Text"/>
      </w:pPr>
      <w:r w:rsidRPr="0032445A">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2D088E08" w:rsidR="00C12F20" w:rsidRPr="0032445A" w:rsidRDefault="00E303C0" w:rsidP="00557168">
      <w:pPr>
        <w:pStyle w:val="Text"/>
      </w:pPr>
      <w:r w:rsidRPr="0032445A">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05A18102" w14:textId="77777777" w:rsidR="00867938" w:rsidRPr="0032445A" w:rsidRDefault="00C12F20" w:rsidP="00557168">
      <w:pPr>
        <w:pStyle w:val="Text"/>
      </w:pPr>
      <w:r w:rsidRPr="0032445A">
        <w:t xml:space="preserve">Full Postman Collection will be available </w:t>
      </w:r>
      <w:r w:rsidR="00E17311" w:rsidRPr="0032445A">
        <w:t>on</w:t>
      </w:r>
      <w:r w:rsidRPr="0032445A">
        <w:t xml:space="preserve"> GitHub</w:t>
      </w:r>
      <w:r w:rsidR="005633AB" w:rsidRPr="0032445A">
        <w:t xml:space="preserve"> Repository for project</w:t>
      </w:r>
      <w:r w:rsidRPr="0032445A">
        <w:t>.</w:t>
      </w:r>
    </w:p>
    <w:p w14:paraId="49484BB0" w14:textId="5642AD8C" w:rsidR="008C1E15" w:rsidRPr="0032445A" w:rsidRDefault="00867938" w:rsidP="00557168">
      <w:pPr>
        <w:pStyle w:val="Text"/>
      </w:pPr>
      <w:r w:rsidRPr="0032445A">
        <w:t xml:space="preserve">Link: </w:t>
      </w:r>
      <w:hyperlink r:id="rId69" w:history="1">
        <w:proofErr w:type="spellStart"/>
        <w:r w:rsidRPr="0032445A">
          <w:rPr>
            <w:rStyle w:val="Hyperlink"/>
            <w:b/>
            <w:bCs/>
          </w:rPr>
          <w:t>AimenFH</w:t>
        </w:r>
        <w:proofErr w:type="spellEnd"/>
        <w:r w:rsidRPr="0032445A">
          <w:rPr>
            <w:rStyle w:val="Hyperlink"/>
            <w:b/>
            <w:bCs/>
          </w:rPr>
          <w:t>/Banking-Applications: Developing Resilient and Scalable Event-Driven Microservices for Banking Applications</w:t>
        </w:r>
      </w:hyperlink>
      <w:r w:rsidR="008C1E15" w:rsidRPr="0032445A">
        <w:br w:type="page"/>
      </w:r>
    </w:p>
    <w:p w14:paraId="58FF4F2C" w14:textId="72E9E964" w:rsidR="00B55292" w:rsidRPr="0032445A" w:rsidRDefault="001A43F2" w:rsidP="00B55292">
      <w:pPr>
        <w:pStyle w:val="Heading1"/>
        <w:rPr>
          <w:rFonts w:eastAsia="Times"/>
          <w:lang w:eastAsia="de-DE"/>
        </w:rPr>
      </w:pPr>
      <w:bookmarkStart w:id="199" w:name="_Toc205887354"/>
      <w:r w:rsidRPr="0032445A">
        <w:rPr>
          <w:rFonts w:eastAsia="Times"/>
          <w:lang w:eastAsia="de-DE"/>
        </w:rPr>
        <w:lastRenderedPageBreak/>
        <w:t>CHAPTER –</w:t>
      </w:r>
      <w:r w:rsidR="008C1E15" w:rsidRPr="0032445A">
        <w:rPr>
          <w:rFonts w:eastAsia="Times"/>
          <w:lang w:eastAsia="de-DE"/>
        </w:rPr>
        <w:t xml:space="preserve"> EXPERIMENTATION &amp;</w:t>
      </w:r>
      <w:r w:rsidR="007B523F" w:rsidRPr="0032445A">
        <w:rPr>
          <w:rFonts w:eastAsia="Times"/>
          <w:lang w:eastAsia="de-DE"/>
        </w:rPr>
        <w:t xml:space="preserve"> RESULTS</w:t>
      </w:r>
      <w:bookmarkEnd w:id="199"/>
    </w:p>
    <w:p w14:paraId="1D1D40D5" w14:textId="76F0B82E" w:rsidR="001B2A44" w:rsidRPr="0032445A" w:rsidRDefault="001B2A44" w:rsidP="001B2A44">
      <w:pPr>
        <w:pStyle w:val="Heading2"/>
        <w:rPr>
          <w:rFonts w:eastAsia="Times"/>
          <w:lang w:eastAsia="de-DE"/>
        </w:rPr>
      </w:pPr>
      <w:bookmarkStart w:id="200" w:name="_Toc205887355"/>
      <w:r w:rsidRPr="0032445A">
        <w:rPr>
          <w:rFonts w:eastAsia="Times"/>
          <w:lang w:eastAsia="de-DE"/>
        </w:rPr>
        <w:t>Maintainability</w:t>
      </w:r>
      <w:bookmarkEnd w:id="200"/>
    </w:p>
    <w:p w14:paraId="61F6E55A" w14:textId="69DA216F" w:rsidR="00FD38B3" w:rsidRPr="0032445A" w:rsidRDefault="00FD38B3" w:rsidP="00354C12">
      <w:pPr>
        <w:pStyle w:val="Heading3"/>
        <w:rPr>
          <w:rFonts w:eastAsia="Times"/>
          <w:lang w:eastAsia="de-DE"/>
        </w:rPr>
      </w:pPr>
      <w:bookmarkStart w:id="201" w:name="_Toc205887356"/>
      <w:r w:rsidRPr="0032445A">
        <w:rPr>
          <w:rFonts w:eastAsia="Times"/>
          <w:lang w:eastAsia="de-DE"/>
        </w:rPr>
        <w:t xml:space="preserve">Local </w:t>
      </w:r>
      <w:r w:rsidR="003C5206" w:rsidRPr="0032445A">
        <w:rPr>
          <w:rFonts w:eastAsia="Times"/>
          <w:lang w:eastAsia="de-DE"/>
        </w:rPr>
        <w:t>Configuration</w:t>
      </w:r>
      <w:bookmarkEnd w:id="201"/>
    </w:p>
    <w:p w14:paraId="029205C2" w14:textId="2441BFE5" w:rsidR="002B5B42" w:rsidRPr="0032445A" w:rsidRDefault="002B5B42" w:rsidP="00557168">
      <w:pPr>
        <w:pStyle w:val="Text"/>
      </w:pPr>
      <w:r w:rsidRPr="0032445A">
        <w:t>1. @Value Annotation</w:t>
      </w:r>
      <w:r w:rsidR="0075255F" w:rsidRPr="0032445A">
        <w:t xml:space="preserve"> –</w:t>
      </w:r>
      <w:r w:rsidR="00DA443B" w:rsidRPr="0032445A">
        <w:t xml:space="preserve"> Local</w:t>
      </w:r>
      <w:r w:rsidR="0075255F" w:rsidRPr="0032445A">
        <w:t xml:space="preserve"> Configuration</w:t>
      </w:r>
    </w:p>
    <w:p w14:paraId="3F1432E0" w14:textId="5ED4D7EB" w:rsidR="00AE61FA" w:rsidRPr="0032445A" w:rsidRDefault="002B5B42" w:rsidP="00557168">
      <w:pPr>
        <w:pStyle w:val="Text"/>
      </w:pPr>
      <w:r w:rsidRPr="0032445A">
        <w:t xml:space="preserve">This approach allows you to inject individual property values directly into specific fields within your application components. It is suitable for </w:t>
      </w:r>
      <w:r w:rsidR="00DA3AA4" w:rsidRPr="0032445A">
        <w:t>simple</w:t>
      </w:r>
      <w:r w:rsidRPr="0032445A">
        <w:t xml:space="preserve"> cases but can lead to hard-coded property keys scattered throughout the codebase.</w:t>
      </w:r>
    </w:p>
    <w:p w14:paraId="0D3EA30D" w14:textId="77777777" w:rsidR="0032532D" w:rsidRPr="0032445A" w:rsidRDefault="0032532D" w:rsidP="00557168">
      <w:pPr>
        <w:pStyle w:val="Text"/>
      </w:pPr>
      <w:r w:rsidRPr="0032445A">
        <w:t>This screenshot demonstrates how a Spring Boot application reads a configuration property and exposes it through a REST API.</w:t>
      </w:r>
    </w:p>
    <w:p w14:paraId="3701EE22" w14:textId="619DE2B0" w:rsidR="0032532D" w:rsidRPr="0032445A" w:rsidRDefault="0032532D" w:rsidP="00557168">
      <w:pPr>
        <w:pStyle w:val="Text"/>
      </w:pPr>
      <w:r w:rsidRPr="0032445A">
        <w:t xml:space="preserve">The </w:t>
      </w:r>
      <w:r w:rsidR="00102FD4" w:rsidRPr="0032445A">
        <w:t>build. Version</w:t>
      </w:r>
      <w:r w:rsidRPr="0032445A">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32445A" w:rsidRDefault="0032532D" w:rsidP="00557168">
      <w:pPr>
        <w:pStyle w:val="Text"/>
      </w:pPr>
      <w:r w:rsidRPr="0032445A">
        <w:t xml:space="preserve">An HTTP GET endpoint is provided at /build-info, which returns the value of the </w:t>
      </w:r>
      <w:r w:rsidR="00102FD4" w:rsidRPr="0032445A">
        <w:t>build. Version</w:t>
      </w:r>
      <w:r w:rsidRPr="0032445A">
        <w:t xml:space="preserve"> property. When a request is made to this endpoint, the application responds with an HTTP 200 status and includes </w:t>
      </w:r>
      <w:r w:rsidR="00102FD4" w:rsidRPr="0032445A">
        <w:t>the</w:t>
      </w:r>
      <w:r w:rsidRPr="0032445A">
        <w:t xml:space="preserve"> information in the response body.</w:t>
      </w:r>
    </w:p>
    <w:p w14:paraId="48D05C35" w14:textId="77777777" w:rsidR="0032532D" w:rsidRPr="0032445A" w:rsidRDefault="0032532D" w:rsidP="00557168">
      <w:pPr>
        <w:pStyle w:val="Text"/>
      </w:pPr>
      <w:r w:rsidRPr="0032445A">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Pr="0032445A" w:rsidRDefault="00AE61FA" w:rsidP="002B5B42">
      <w:pPr>
        <w:rPr>
          <w:rFonts w:eastAsia="Times"/>
          <w:sz w:val="22"/>
          <w:szCs w:val="22"/>
          <w:lang w:eastAsia="de-DE"/>
        </w:rPr>
      </w:pPr>
    </w:p>
    <w:p w14:paraId="11B508EC" w14:textId="62B0F50A" w:rsidR="00966DBA" w:rsidRPr="0032445A" w:rsidRDefault="00354C12" w:rsidP="00A36BE2">
      <w:pPr>
        <w:spacing w:after="0" w:line="240" w:lineRule="auto"/>
        <w:jc w:val="left"/>
        <w:rPr>
          <w:rFonts w:eastAsia="Times"/>
          <w:sz w:val="22"/>
          <w:szCs w:val="22"/>
          <w:lang w:eastAsia="de-DE"/>
        </w:rPr>
      </w:pPr>
      <w:r w:rsidRPr="0032445A">
        <mc:AlternateContent>
          <mc:Choice Requires="wps">
            <w:drawing>
              <wp:anchor distT="0" distB="0" distL="114300" distR="114300" simplePos="0" relativeHeight="251972608" behindDoc="0" locked="0" layoutInCell="1" allowOverlap="1" wp14:anchorId="34F8E06B" wp14:editId="0E73F361">
                <wp:simplePos x="0" y="0"/>
                <wp:positionH relativeFrom="column">
                  <wp:posOffset>1110615</wp:posOffset>
                </wp:positionH>
                <wp:positionV relativeFrom="paragraph">
                  <wp:posOffset>938530</wp:posOffset>
                </wp:positionV>
                <wp:extent cx="3114675" cy="342900"/>
                <wp:effectExtent l="0" t="0" r="9525" b="0"/>
                <wp:wrapSquare wrapText="bothSides"/>
                <wp:docPr id="898726531" name="Text Box 1"/>
                <wp:cNvGraphicFramePr/>
                <a:graphic xmlns:a="http://schemas.openxmlformats.org/drawingml/2006/main">
                  <a:graphicData uri="http://schemas.microsoft.com/office/word/2010/wordprocessingShape">
                    <wps:wsp>
                      <wps:cNvSpPr txBox="1"/>
                      <wps:spPr>
                        <a:xfrm>
                          <a:off x="0" y="0"/>
                          <a:ext cx="3114675" cy="342900"/>
                        </a:xfrm>
                        <a:prstGeom prst="rect">
                          <a:avLst/>
                        </a:prstGeom>
                        <a:solidFill>
                          <a:prstClr val="white"/>
                        </a:solidFill>
                        <a:ln>
                          <a:noFill/>
                        </a:ln>
                      </wps:spPr>
                      <wps:txbx>
                        <w:txbxContent>
                          <w:p w14:paraId="167720D5" w14:textId="2241DA3B" w:rsidR="00354C12" w:rsidRPr="0032445A" w:rsidRDefault="00354C12" w:rsidP="00354C12">
                            <w:pPr>
                              <w:pStyle w:val="Caption"/>
                              <w:rPr>
                                <w:rFonts w:eastAsia="Times"/>
                                <w:sz w:val="22"/>
                                <w:szCs w:val="22"/>
                                <w:lang w:eastAsia="de-DE"/>
                              </w:rPr>
                            </w:pPr>
                            <w:bookmarkStart w:id="202" w:name="_Toc20588344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50</w:t>
                            </w:r>
                            <w:r w:rsidRPr="0032445A">
                              <w:rPr>
                                <w:sz w:val="22"/>
                                <w:szCs w:val="22"/>
                              </w:rPr>
                              <w:fldChar w:fldCharType="end"/>
                            </w:r>
                            <w:r w:rsidRPr="0032445A">
                              <w:rPr>
                                <w:sz w:val="22"/>
                                <w:szCs w:val="22"/>
                              </w:rPr>
                              <w:t>: Pass Data for Local Configuration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E06B" id="_x0000_s1075" type="#_x0000_t202" style="position:absolute;margin-left:87.45pt;margin-top:73.9pt;width:245.25pt;height: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" stroked="f">
                <v:textbox inset="0,0,0,0">
                  <w:txbxContent>
                    <w:p w14:paraId="167720D5" w14:textId="2241DA3B" w:rsidR="00354C12" w:rsidRPr="0032445A" w:rsidRDefault="00354C12" w:rsidP="00354C12">
                      <w:pPr>
                        <w:pStyle w:val="Caption"/>
                        <w:rPr>
                          <w:rFonts w:eastAsia="Times"/>
                          <w:sz w:val="22"/>
                          <w:szCs w:val="22"/>
                          <w:lang w:eastAsia="de-DE"/>
                        </w:rPr>
                      </w:pPr>
                      <w:bookmarkStart w:id="203" w:name="_Toc20588344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50</w:t>
                      </w:r>
                      <w:r w:rsidRPr="0032445A">
                        <w:rPr>
                          <w:sz w:val="22"/>
                          <w:szCs w:val="22"/>
                        </w:rPr>
                        <w:fldChar w:fldCharType="end"/>
                      </w:r>
                      <w:r w:rsidRPr="0032445A">
                        <w:rPr>
                          <w:sz w:val="22"/>
                          <w:szCs w:val="22"/>
                        </w:rPr>
                        <w:t>: Pass Data for Local Configuration</w:t>
                      </w:r>
                      <w:bookmarkEnd w:id="203"/>
                    </w:p>
                  </w:txbxContent>
                </v:textbox>
                <w10:wrap type="square"/>
              </v:shape>
            </w:pict>
          </mc:Fallback>
        </mc:AlternateContent>
      </w:r>
      <w:r w:rsidRPr="0032445A">
        <w:rPr>
          <w:rFonts w:eastAsia="Times"/>
          <w:sz w:val="22"/>
          <w:szCs w:val="22"/>
          <w:lang w:eastAsia="de-DE"/>
        </w:rPr>
        <w:drawing>
          <wp:anchor distT="0" distB="0" distL="114300" distR="114300" simplePos="0" relativeHeight="251781120" behindDoc="0" locked="0" layoutInCell="1" allowOverlap="1" wp14:anchorId="1A725FF7" wp14:editId="37DCFD6C">
            <wp:simplePos x="0" y="0"/>
            <wp:positionH relativeFrom="margin">
              <wp:align>center</wp:align>
            </wp:positionH>
            <wp:positionV relativeFrom="margin">
              <wp:posOffset>6969760</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2445A">
        <w:rPr>
          <w:rFonts w:eastAsia="Times"/>
          <w:sz w:val="22"/>
          <w:szCs w:val="22"/>
          <w:lang w:eastAsia="de-DE"/>
        </w:rPr>
        <w:drawing>
          <wp:anchor distT="0" distB="0" distL="114300" distR="114300" simplePos="0" relativeHeight="251776000" behindDoc="0" locked="0" layoutInCell="1" allowOverlap="1" wp14:anchorId="2EC7DE0C" wp14:editId="3B3A0ACA">
            <wp:simplePos x="0" y="0"/>
            <wp:positionH relativeFrom="page">
              <wp:align>center</wp:align>
            </wp:positionH>
            <wp:positionV relativeFrom="margin">
              <wp:posOffset>5673090</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74656" behindDoc="0" locked="0" layoutInCell="1" allowOverlap="1" wp14:anchorId="70206C4E" wp14:editId="05912A4F">
                <wp:simplePos x="0" y="0"/>
                <wp:positionH relativeFrom="column">
                  <wp:posOffset>-29210</wp:posOffset>
                </wp:positionH>
                <wp:positionV relativeFrom="paragraph">
                  <wp:posOffset>2390775</wp:posOffset>
                </wp:positionV>
                <wp:extent cx="5580380" cy="635"/>
                <wp:effectExtent l="0" t="0" r="0" b="0"/>
                <wp:wrapSquare wrapText="bothSides"/>
                <wp:docPr id="154472176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B1C801" w14:textId="00A41E55" w:rsidR="00354C12" w:rsidRPr="0032445A" w:rsidRDefault="00354C12" w:rsidP="00354C12">
                            <w:pPr>
                              <w:pStyle w:val="Caption"/>
                              <w:rPr>
                                <w:rFonts w:eastAsia="Times"/>
                                <w:sz w:val="22"/>
                                <w:szCs w:val="22"/>
                                <w:lang w:eastAsia="de-DE"/>
                              </w:rPr>
                            </w:pPr>
                            <w:bookmarkStart w:id="204" w:name="_Toc20588344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51</w:t>
                            </w:r>
                            <w:r w:rsidRPr="0032445A">
                              <w:rPr>
                                <w:sz w:val="22"/>
                                <w:szCs w:val="22"/>
                              </w:rPr>
                              <w:fldChar w:fldCharType="end"/>
                            </w:r>
                            <w:r w:rsidRPr="0032445A">
                              <w:rPr>
                                <w:sz w:val="22"/>
                                <w:szCs w:val="22"/>
                              </w:rPr>
                              <w:t>: Call Hard Code Data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6C4E" id="_x0000_s1076" type="#_x0000_t202" style="position:absolute;margin-left:-2.3pt;margin-top:188.25pt;width:439.4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" stroked="f">
                <v:textbox style="mso-fit-shape-to-text:t" inset="0,0,0,0">
                  <w:txbxContent>
                    <w:p w14:paraId="11B1C801" w14:textId="00A41E55" w:rsidR="00354C12" w:rsidRPr="0032445A" w:rsidRDefault="00354C12" w:rsidP="00354C12">
                      <w:pPr>
                        <w:pStyle w:val="Caption"/>
                        <w:rPr>
                          <w:rFonts w:eastAsia="Times"/>
                          <w:sz w:val="22"/>
                          <w:szCs w:val="22"/>
                          <w:lang w:eastAsia="de-DE"/>
                        </w:rPr>
                      </w:pPr>
                      <w:bookmarkStart w:id="205" w:name="_Toc20588344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51</w:t>
                      </w:r>
                      <w:r w:rsidRPr="0032445A">
                        <w:rPr>
                          <w:sz w:val="22"/>
                          <w:szCs w:val="22"/>
                        </w:rPr>
                        <w:fldChar w:fldCharType="end"/>
                      </w:r>
                      <w:r w:rsidRPr="0032445A">
                        <w:rPr>
                          <w:sz w:val="22"/>
                          <w:szCs w:val="22"/>
                        </w:rPr>
                        <w:t>: Call Hard Code Data</w:t>
                      </w:r>
                      <w:bookmarkEnd w:id="205"/>
                    </w:p>
                  </w:txbxContent>
                </v:textbox>
                <w10:wrap type="square"/>
              </v:shape>
            </w:pict>
          </mc:Fallback>
        </mc:AlternateContent>
      </w:r>
      <w:r w:rsidR="00966DBA" w:rsidRPr="0032445A">
        <w:rPr>
          <w:rFonts w:eastAsia="Times"/>
          <w:sz w:val="22"/>
          <w:szCs w:val="22"/>
          <w:lang w:eastAsia="de-DE"/>
        </w:rPr>
        <w:br w:type="page"/>
      </w:r>
    </w:p>
    <w:p w14:paraId="25E84999" w14:textId="3B0F9211" w:rsidR="002B5B42" w:rsidRPr="0032445A" w:rsidRDefault="002B5B42" w:rsidP="002B5B42">
      <w:pPr>
        <w:rPr>
          <w:rFonts w:eastAsia="Times"/>
          <w:sz w:val="22"/>
          <w:szCs w:val="22"/>
          <w:lang w:eastAsia="de-DE"/>
        </w:rPr>
      </w:pPr>
    </w:p>
    <w:p w14:paraId="592696C7" w14:textId="35B8B148" w:rsidR="002B5B42" w:rsidRPr="0032445A" w:rsidRDefault="002B5B42" w:rsidP="00557168">
      <w:pPr>
        <w:pStyle w:val="Text"/>
      </w:pPr>
      <w:r w:rsidRPr="0032445A">
        <w:t>2. Using Environment Interface</w:t>
      </w:r>
      <w:r w:rsidR="0075255F" w:rsidRPr="0032445A">
        <w:t xml:space="preserve"> – </w:t>
      </w:r>
      <w:r w:rsidR="00DA443B" w:rsidRPr="0032445A">
        <w:t>Local</w:t>
      </w:r>
      <w:r w:rsidR="0075255F" w:rsidRPr="0032445A">
        <w:t xml:space="preserve"> Configuration</w:t>
      </w:r>
    </w:p>
    <w:p w14:paraId="2CE4D357" w14:textId="5D81E31C" w:rsidR="00A36BE2" w:rsidRPr="0032445A" w:rsidRDefault="002B5B42" w:rsidP="00557168">
      <w:pPr>
        <w:pStyle w:val="Text"/>
      </w:pPr>
      <w:r w:rsidRPr="0032445A">
        <w:t xml:space="preserve">The Environment interface enables access to application properties programmatically. By </w:t>
      </w:r>
      <w:r w:rsidR="004414C0" w:rsidRPr="0032445A">
        <w:t>auto wiring</w:t>
      </w:r>
      <w:r w:rsidRPr="0032445A">
        <w:t xml:space="preserve"> the Environment bean, developers can retrieve property values dynamically, offering greater flexibility. However, this method still involves manually specifying property keys in the code.</w:t>
      </w:r>
    </w:p>
    <w:p w14:paraId="76BE6032" w14:textId="6F68F7DC" w:rsidR="00AD6D89" w:rsidRPr="0032445A" w:rsidRDefault="00AD6D89" w:rsidP="00DC2225">
      <w:pPr>
        <w:rPr>
          <w:rFonts w:eastAsia="Times"/>
          <w:sz w:val="22"/>
          <w:szCs w:val="22"/>
          <w:lang w:eastAsia="de-DE"/>
        </w:rPr>
      </w:pPr>
    </w:p>
    <w:p w14:paraId="4503BBD4" w14:textId="1E3A2C22" w:rsidR="00225A46" w:rsidRPr="0032445A" w:rsidRDefault="00225A46" w:rsidP="00557168">
      <w:pPr>
        <w:pStyle w:val="Text"/>
      </w:pPr>
      <w:r w:rsidRPr="0032445A">
        <w:t>This screenshot demonstrates how a Spring Boot application uses the Environment interface to access configuration properties dynamically.</w:t>
      </w:r>
    </w:p>
    <w:p w14:paraId="3B499247" w14:textId="77777777" w:rsidR="00225A46" w:rsidRPr="0032445A" w:rsidRDefault="00225A46" w:rsidP="00557168">
      <w:pPr>
        <w:pStyle w:val="Text"/>
      </w:pPr>
      <w:r w:rsidRPr="0032445A">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32445A" w:rsidRDefault="00225A46" w:rsidP="00557168">
      <w:pPr>
        <w:pStyle w:val="Text"/>
      </w:pPr>
      <w:r w:rsidRPr="0032445A">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218EE479" w:rsidR="00225A46" w:rsidRPr="0032445A" w:rsidRDefault="00225A46" w:rsidP="00557168">
      <w:pPr>
        <w:pStyle w:val="Text"/>
      </w:pPr>
      <w:r w:rsidRPr="0032445A">
        <w:t xml:space="preserve">This method is particularly useful when the property key is dynamic, or when conditional logic is needed to decide which property to access. It also provides more flexibility compared to direct </w:t>
      </w:r>
      <w:r w:rsidR="000B4916" w:rsidRPr="0032445A">
        <w:t>injections</w:t>
      </w:r>
      <w:r w:rsidRPr="0032445A">
        <w:t xml:space="preserve"> but requires manual handling of property keys.</w:t>
      </w:r>
    </w:p>
    <w:p w14:paraId="62162ADD" w14:textId="4DBF7E75" w:rsidR="00AD6D89" w:rsidRPr="0032445A" w:rsidRDefault="00AD6D89" w:rsidP="00DC2225">
      <w:pPr>
        <w:rPr>
          <w:rFonts w:eastAsia="Times"/>
          <w:sz w:val="22"/>
          <w:szCs w:val="22"/>
          <w:lang w:eastAsia="de-DE"/>
        </w:rPr>
      </w:pPr>
    </w:p>
    <w:p w14:paraId="1889F27A" w14:textId="153C8B1F" w:rsidR="00AD6D89" w:rsidRPr="0032445A" w:rsidRDefault="005501D7" w:rsidP="00DC2225">
      <w:pPr>
        <w:rPr>
          <w:rFonts w:eastAsia="Times"/>
          <w:sz w:val="22"/>
          <w:szCs w:val="22"/>
          <w:lang w:eastAsia="de-DE"/>
        </w:rPr>
      </w:pPr>
      <w:r w:rsidRPr="0032445A">
        <w:rPr>
          <w:rFonts w:eastAsia="Times"/>
          <w:sz w:val="22"/>
          <w:szCs w:val="22"/>
          <w:lang w:eastAsia="de-DE"/>
        </w:rPr>
        <w:drawing>
          <wp:anchor distT="0" distB="0" distL="114300" distR="114300" simplePos="0" relativeHeight="251783168" behindDoc="0" locked="0" layoutInCell="1" allowOverlap="1" wp14:anchorId="5C30CA36" wp14:editId="4EB1D14B">
            <wp:simplePos x="0" y="0"/>
            <wp:positionH relativeFrom="margin">
              <wp:align>center</wp:align>
            </wp:positionH>
            <wp:positionV relativeFrom="margin">
              <wp:posOffset>4952365</wp:posOffset>
            </wp:positionV>
            <wp:extent cx="3057952" cy="219106"/>
            <wp:effectExtent l="76200" t="76200" r="123825" b="142875"/>
            <wp:wrapSquare wrapText="bothSides"/>
            <wp:docPr id="3364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0196" name=""/>
                    <pic:cNvPicPr/>
                  </pic:nvPicPr>
                  <pic:blipFill>
                    <a:blip r:embed="rId72">
                      <a:extLst>
                        <a:ext uri="{28A0092B-C50C-407E-A947-70E740481C1C}">
                          <a14:useLocalDpi xmlns:a14="http://schemas.microsoft.com/office/drawing/2010/main" val="0"/>
                        </a:ext>
                      </a:extLst>
                    </a:blip>
                    <a:stretch>
                      <a:fillRect/>
                    </a:stretch>
                  </pic:blipFill>
                  <pic:spPr>
                    <a:xfrm>
                      <a:off x="0" y="0"/>
                      <a:ext cx="3057952"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7FDFC6A" w14:textId="434BD830" w:rsidR="00AD6D89" w:rsidRPr="0032445A" w:rsidRDefault="00AD6D89" w:rsidP="00DC2225">
      <w:pPr>
        <w:rPr>
          <w:rFonts w:eastAsia="Times"/>
          <w:sz w:val="22"/>
          <w:szCs w:val="22"/>
          <w:lang w:eastAsia="de-DE"/>
        </w:rPr>
      </w:pPr>
    </w:p>
    <w:p w14:paraId="320C7C7E" w14:textId="4A392372" w:rsidR="00AD6D89" w:rsidRPr="0032445A" w:rsidRDefault="005501D7" w:rsidP="00DC2225">
      <w:pPr>
        <w:rPr>
          <w:rFonts w:eastAsia="Times"/>
          <w:sz w:val="22"/>
          <w:szCs w:val="22"/>
          <w:lang w:eastAsia="de-DE"/>
        </w:rPr>
      </w:pPr>
      <w:r w:rsidRPr="0032445A">
        <mc:AlternateContent>
          <mc:Choice Requires="wps">
            <w:drawing>
              <wp:anchor distT="0" distB="0" distL="114300" distR="114300" simplePos="0" relativeHeight="251976704" behindDoc="0" locked="0" layoutInCell="1" allowOverlap="1" wp14:anchorId="0D11B6D1" wp14:editId="1F20DD0E">
                <wp:simplePos x="0" y="0"/>
                <wp:positionH relativeFrom="column">
                  <wp:posOffset>405130</wp:posOffset>
                </wp:positionH>
                <wp:positionV relativeFrom="paragraph">
                  <wp:posOffset>782320</wp:posOffset>
                </wp:positionV>
                <wp:extent cx="5361305" cy="635"/>
                <wp:effectExtent l="0" t="0" r="0" b="0"/>
                <wp:wrapSquare wrapText="bothSides"/>
                <wp:docPr id="1947722849" name="Text Box 1"/>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14:paraId="596588AA" w14:textId="61E24FB5" w:rsidR="005501D7" w:rsidRPr="0032445A" w:rsidRDefault="005501D7" w:rsidP="005501D7">
                            <w:pPr>
                              <w:pStyle w:val="Caption"/>
                              <w:rPr>
                                <w:rFonts w:eastAsia="Times"/>
                                <w:sz w:val="22"/>
                                <w:szCs w:val="22"/>
                                <w:lang w:eastAsia="de-DE"/>
                              </w:rPr>
                            </w:pPr>
                            <w:bookmarkStart w:id="206" w:name="_Toc20588345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52</w:t>
                            </w:r>
                            <w:r w:rsidRPr="0032445A">
                              <w:rPr>
                                <w:sz w:val="22"/>
                                <w:szCs w:val="22"/>
                              </w:rPr>
                              <w:fldChar w:fldCharType="end"/>
                            </w:r>
                            <w:r w:rsidRPr="0032445A">
                              <w:rPr>
                                <w:sz w:val="22"/>
                                <w:szCs w:val="22"/>
                              </w:rPr>
                              <w:t>: Environment interface to access configuration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1B6D1" id="_x0000_s1077" type="#_x0000_t202" style="position:absolute;left:0;text-align:left;margin-left:31.9pt;margin-top:61.6pt;width:422.1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SzDGg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" stroked="f">
                <v:textbox style="mso-fit-shape-to-text:t" inset="0,0,0,0">
                  <w:txbxContent>
                    <w:p w14:paraId="596588AA" w14:textId="61E24FB5" w:rsidR="005501D7" w:rsidRPr="0032445A" w:rsidRDefault="005501D7" w:rsidP="005501D7">
                      <w:pPr>
                        <w:pStyle w:val="Caption"/>
                        <w:rPr>
                          <w:rFonts w:eastAsia="Times"/>
                          <w:sz w:val="22"/>
                          <w:szCs w:val="22"/>
                          <w:lang w:eastAsia="de-DE"/>
                        </w:rPr>
                      </w:pPr>
                      <w:bookmarkStart w:id="207" w:name="_Toc20588345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52</w:t>
                      </w:r>
                      <w:r w:rsidRPr="0032445A">
                        <w:rPr>
                          <w:sz w:val="22"/>
                          <w:szCs w:val="22"/>
                        </w:rPr>
                        <w:fldChar w:fldCharType="end"/>
                      </w:r>
                      <w:r w:rsidRPr="0032445A">
                        <w:rPr>
                          <w:sz w:val="22"/>
                          <w:szCs w:val="22"/>
                        </w:rPr>
                        <w:t>: Environment interface to access configuration</w:t>
                      </w:r>
                      <w:bookmarkEnd w:id="207"/>
                    </w:p>
                  </w:txbxContent>
                </v:textbox>
                <w10:wrap type="square"/>
              </v:shape>
            </w:pict>
          </mc:Fallback>
        </mc:AlternateContent>
      </w:r>
      <w:r w:rsidRPr="0032445A">
        <w:rPr>
          <w:rFonts w:eastAsia="Times"/>
          <w:sz w:val="22"/>
          <w:szCs w:val="22"/>
          <w:lang w:eastAsia="de-DE"/>
        </w:rPr>
        <w:drawing>
          <wp:anchor distT="0" distB="0" distL="114300" distR="114300" simplePos="0" relativeHeight="251782144" behindDoc="0" locked="0" layoutInCell="1" allowOverlap="1" wp14:anchorId="010ACE02" wp14:editId="59C948AC">
            <wp:simplePos x="0" y="0"/>
            <wp:positionH relativeFrom="page">
              <wp:posOffset>1485265</wp:posOffset>
            </wp:positionH>
            <wp:positionV relativeFrom="margin">
              <wp:posOffset>5329555</wp:posOffset>
            </wp:positionV>
            <wp:extent cx="5361305" cy="698500"/>
            <wp:effectExtent l="0" t="0" r="0" b="635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361305" cy="698500"/>
                    </a:xfrm>
                    <a:prstGeom prst="rect">
                      <a:avLst/>
                    </a:prstGeom>
                  </pic:spPr>
                </pic:pic>
              </a:graphicData>
            </a:graphic>
            <wp14:sizeRelH relativeFrom="margin">
              <wp14:pctWidth>0</wp14:pctWidth>
            </wp14:sizeRelH>
            <wp14:sizeRelV relativeFrom="margin">
              <wp14:pctHeight>0</wp14:pctHeight>
            </wp14:sizeRelV>
          </wp:anchor>
        </w:drawing>
      </w:r>
    </w:p>
    <w:p w14:paraId="32706797" w14:textId="5479A7B2" w:rsidR="00AD6D89" w:rsidRPr="0032445A" w:rsidRDefault="00AD6D89" w:rsidP="00DC2225">
      <w:pPr>
        <w:rPr>
          <w:rFonts w:eastAsia="Times"/>
          <w:sz w:val="22"/>
          <w:szCs w:val="22"/>
          <w:lang w:eastAsia="de-DE"/>
        </w:rPr>
      </w:pPr>
    </w:p>
    <w:p w14:paraId="25E96396" w14:textId="4E44D793" w:rsidR="00AD6D89" w:rsidRPr="0032445A" w:rsidRDefault="00AD6D89" w:rsidP="00DC2225">
      <w:pPr>
        <w:rPr>
          <w:rFonts w:eastAsia="Times"/>
          <w:sz w:val="22"/>
          <w:szCs w:val="22"/>
          <w:lang w:eastAsia="de-DE"/>
        </w:rPr>
      </w:pPr>
    </w:p>
    <w:p w14:paraId="21363629" w14:textId="64EF67B7" w:rsidR="00AD6D89" w:rsidRPr="0032445A" w:rsidRDefault="00AD6D89" w:rsidP="00DC2225">
      <w:pPr>
        <w:rPr>
          <w:rFonts w:eastAsia="Times"/>
          <w:sz w:val="22"/>
          <w:szCs w:val="22"/>
          <w:lang w:eastAsia="de-DE"/>
        </w:rPr>
      </w:pPr>
    </w:p>
    <w:p w14:paraId="2493BC98" w14:textId="003C7D1E" w:rsidR="00AD6D89" w:rsidRPr="0032445A" w:rsidRDefault="00AD6D89" w:rsidP="00DC2225">
      <w:pPr>
        <w:rPr>
          <w:rFonts w:eastAsia="Times"/>
          <w:sz w:val="22"/>
          <w:szCs w:val="22"/>
          <w:lang w:eastAsia="de-DE"/>
        </w:rPr>
      </w:pPr>
    </w:p>
    <w:p w14:paraId="4B920E13" w14:textId="5E317614" w:rsidR="00AD6D89" w:rsidRPr="0032445A" w:rsidRDefault="00AD6D89" w:rsidP="00DC2225">
      <w:pPr>
        <w:rPr>
          <w:rFonts w:eastAsia="Times"/>
          <w:sz w:val="22"/>
          <w:szCs w:val="22"/>
          <w:lang w:eastAsia="de-DE"/>
        </w:rPr>
      </w:pPr>
    </w:p>
    <w:p w14:paraId="0847EF44" w14:textId="34E1D658" w:rsidR="00524AD1" w:rsidRPr="0032445A" w:rsidRDefault="00524AD1" w:rsidP="005501D7">
      <w:pPr>
        <w:spacing w:after="0" w:line="240" w:lineRule="auto"/>
        <w:jc w:val="left"/>
        <w:rPr>
          <w:rFonts w:eastAsia="Times"/>
          <w:sz w:val="22"/>
          <w:szCs w:val="22"/>
          <w:lang w:eastAsia="de-DE"/>
        </w:rPr>
      </w:pPr>
      <w:r w:rsidRPr="0032445A">
        <w:rPr>
          <w:rFonts w:eastAsia="Times"/>
        </w:rPr>
        <w:t>3. Using @ConfigurationProperties</w:t>
      </w:r>
      <w:r w:rsidR="0075255F" w:rsidRPr="0032445A">
        <w:rPr>
          <w:rFonts w:eastAsia="Times"/>
        </w:rPr>
        <w:t xml:space="preserve"> –</w:t>
      </w:r>
      <w:r w:rsidR="00DA443B" w:rsidRPr="0032445A">
        <w:rPr>
          <w:rFonts w:eastAsia="Times"/>
        </w:rPr>
        <w:t xml:space="preserve"> Local</w:t>
      </w:r>
      <w:r w:rsidR="0075255F" w:rsidRPr="0032445A">
        <w:rPr>
          <w:rFonts w:eastAsia="Times"/>
        </w:rPr>
        <w:t xml:space="preserve"> Configuration</w:t>
      </w:r>
    </w:p>
    <w:p w14:paraId="4AB2C149" w14:textId="149FFDEF" w:rsidR="00524AD1" w:rsidRPr="0032445A" w:rsidRDefault="00524AD1" w:rsidP="00557168">
      <w:pPr>
        <w:pStyle w:val="Text"/>
      </w:pPr>
      <w:r w:rsidRPr="0032445A">
        <w:t xml:space="preserve">This is the most robust and scalable approach. The </w:t>
      </w:r>
      <w:r w:rsidR="00F31BFD" w:rsidRPr="0032445A">
        <w:t>Configuration Properties</w:t>
      </w:r>
      <w:r w:rsidRPr="0032445A">
        <w:t xml:space="preserve"> annotation binds groups of related properties to a </w:t>
      </w:r>
      <w:r w:rsidR="00F31BFD" w:rsidRPr="0032445A">
        <w:t>strongly typed</w:t>
      </w:r>
      <w:r w:rsidRPr="0032445A">
        <w:t xml:space="preserve"> bean, eliminating the need to hard-code property keys. This improves maintainability, readability, and allows validation of configuration values.</w:t>
      </w:r>
    </w:p>
    <w:p w14:paraId="077AACE8" w14:textId="77777777" w:rsidR="00524AD1" w:rsidRPr="0032445A" w:rsidRDefault="00524AD1" w:rsidP="00DC2225">
      <w:pPr>
        <w:rPr>
          <w:rFonts w:eastAsia="Times"/>
          <w:sz w:val="22"/>
          <w:szCs w:val="22"/>
          <w:lang w:eastAsia="de-DE"/>
        </w:rPr>
      </w:pPr>
    </w:p>
    <w:p w14:paraId="3A910A05" w14:textId="77777777" w:rsidR="005501D7" w:rsidRPr="0032445A" w:rsidRDefault="005501D7" w:rsidP="000B4916">
      <w:pPr>
        <w:spacing w:after="0"/>
        <w:rPr>
          <w:rFonts w:eastAsia="Times"/>
          <w:sz w:val="22"/>
          <w:szCs w:val="22"/>
          <w:lang w:eastAsia="de-DE"/>
        </w:rPr>
      </w:pPr>
    </w:p>
    <w:p w14:paraId="78A81DDE" w14:textId="77777777" w:rsidR="005501D7" w:rsidRPr="0032445A" w:rsidRDefault="005501D7" w:rsidP="000B4916">
      <w:pPr>
        <w:spacing w:after="0"/>
        <w:rPr>
          <w:rFonts w:eastAsia="Times"/>
          <w:sz w:val="22"/>
          <w:szCs w:val="22"/>
          <w:lang w:eastAsia="de-DE"/>
        </w:rPr>
      </w:pPr>
    </w:p>
    <w:p w14:paraId="088C52A7" w14:textId="693A324A" w:rsidR="000B4916" w:rsidRPr="0032445A" w:rsidRDefault="000B4916" w:rsidP="00557168">
      <w:pPr>
        <w:pStyle w:val="Text"/>
      </w:pPr>
      <w:r w:rsidRPr="0032445A">
        <w:lastRenderedPageBreak/>
        <w:t>This example demonstrates how to use @ConfigurationProperties in a Spring Boot application to read grouped configuration values in a structured and scalable way.</w:t>
      </w:r>
    </w:p>
    <w:p w14:paraId="0A4B81D3" w14:textId="77777777" w:rsidR="000B4916" w:rsidRPr="0032445A" w:rsidRDefault="000B4916" w:rsidP="00557168">
      <w:pPr>
        <w:pStyle w:val="Text"/>
      </w:pPr>
      <w:r w:rsidRPr="0032445A">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608C8664" w:rsidR="000B4916" w:rsidRPr="0032445A" w:rsidRDefault="000B4916" w:rsidP="00557168">
      <w:pPr>
        <w:pStyle w:val="Text"/>
      </w:pPr>
      <w:r w:rsidRPr="0032445A">
        <w:t xml:space="preserve">This </w:t>
      </w:r>
      <w:r w:rsidR="00F31BFD" w:rsidRPr="0032445A">
        <w:t>strongly typed</w:t>
      </w:r>
      <w:r w:rsidRPr="0032445A">
        <w:t xml:space="preserve"> class is then made available in the application by enabling it through the @EnableConfigurationProperties annotation. The values can be returned or processed as needed, such as exposing them through a REST API.</w:t>
      </w:r>
    </w:p>
    <w:p w14:paraId="21C2CC51" w14:textId="6AB08091" w:rsidR="000B4916" w:rsidRPr="0032445A" w:rsidRDefault="00491DEB" w:rsidP="00557168">
      <w:pPr>
        <w:pStyle w:val="Text"/>
      </w:pPr>
      <w:r w:rsidRPr="0032445A">
        <mc:AlternateContent>
          <mc:Choice Requires="wps">
            <w:drawing>
              <wp:anchor distT="0" distB="0" distL="114300" distR="114300" simplePos="0" relativeHeight="251978752" behindDoc="0" locked="0" layoutInCell="1" allowOverlap="1" wp14:anchorId="104117F7" wp14:editId="781DDD6F">
                <wp:simplePos x="0" y="0"/>
                <wp:positionH relativeFrom="column">
                  <wp:posOffset>186055</wp:posOffset>
                </wp:positionH>
                <wp:positionV relativeFrom="paragraph">
                  <wp:posOffset>1616710</wp:posOffset>
                </wp:positionV>
                <wp:extent cx="4972050" cy="635"/>
                <wp:effectExtent l="0" t="0" r="0" b="0"/>
                <wp:wrapSquare wrapText="bothSides"/>
                <wp:docPr id="1354465346" name="Text Box 1"/>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55DDF09" w14:textId="35E777D8" w:rsidR="00491DEB" w:rsidRPr="0032445A" w:rsidRDefault="00491DEB" w:rsidP="00491DEB">
                            <w:pPr>
                              <w:pStyle w:val="Caption"/>
                              <w:rPr>
                                <w:rFonts w:eastAsia="Times"/>
                                <w:sz w:val="22"/>
                                <w:szCs w:val="22"/>
                                <w:lang w:eastAsia="de-DE"/>
                              </w:rPr>
                            </w:pPr>
                            <w:bookmarkStart w:id="208" w:name="_Toc205883451"/>
                            <w:r w:rsidRPr="0032445A">
                              <w:t xml:space="preserve">Figure </w:t>
                            </w:r>
                            <w:r w:rsidRPr="0032445A">
                              <w:fldChar w:fldCharType="begin"/>
                            </w:r>
                            <w:r w:rsidRPr="0032445A">
                              <w:instrText xml:space="preserve"> SEQ Figure \* ARABIC </w:instrText>
                            </w:r>
                            <w:r w:rsidRPr="0032445A">
                              <w:fldChar w:fldCharType="separate"/>
                            </w:r>
                            <w:r w:rsidR="00EA6001" w:rsidRPr="0032445A">
                              <w:t>53</w:t>
                            </w:r>
                            <w:r w:rsidRPr="0032445A">
                              <w:fldChar w:fldCharType="end"/>
                            </w:r>
                            <w:r w:rsidRPr="0032445A">
                              <w:t>: Methode to Call Configuration Properties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117F7" id="_x0000_s1078" type="#_x0000_t202" style="position:absolute;left:0;text-align:left;margin-left:14.65pt;margin-top:127.3pt;width:391.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G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" stroked="f">
                <v:textbox style="mso-fit-shape-to-text:t" inset="0,0,0,0">
                  <w:txbxContent>
                    <w:p w14:paraId="055DDF09" w14:textId="35E777D8" w:rsidR="00491DEB" w:rsidRPr="0032445A" w:rsidRDefault="00491DEB" w:rsidP="00491DEB">
                      <w:pPr>
                        <w:pStyle w:val="Caption"/>
                        <w:rPr>
                          <w:rFonts w:eastAsia="Times"/>
                          <w:sz w:val="22"/>
                          <w:szCs w:val="22"/>
                          <w:lang w:eastAsia="de-DE"/>
                        </w:rPr>
                      </w:pPr>
                      <w:bookmarkStart w:id="209" w:name="_Toc205883451"/>
                      <w:r w:rsidRPr="0032445A">
                        <w:t xml:space="preserve">Figure </w:t>
                      </w:r>
                      <w:r w:rsidRPr="0032445A">
                        <w:fldChar w:fldCharType="begin"/>
                      </w:r>
                      <w:r w:rsidRPr="0032445A">
                        <w:instrText xml:space="preserve"> SEQ Figure \* ARABIC </w:instrText>
                      </w:r>
                      <w:r w:rsidRPr="0032445A">
                        <w:fldChar w:fldCharType="separate"/>
                      </w:r>
                      <w:r w:rsidR="00EA6001" w:rsidRPr="0032445A">
                        <w:t>53</w:t>
                      </w:r>
                      <w:r w:rsidRPr="0032445A">
                        <w:fldChar w:fldCharType="end"/>
                      </w:r>
                      <w:r w:rsidRPr="0032445A">
                        <w:t>: Methode to Call Configuration Properties</w:t>
                      </w:r>
                      <w:bookmarkEnd w:id="209"/>
                    </w:p>
                  </w:txbxContent>
                </v:textbox>
                <w10:wrap type="square"/>
              </v:shape>
            </w:pict>
          </mc:Fallback>
        </mc:AlternateContent>
      </w:r>
      <w:r w:rsidRPr="0032445A">
        <w:drawing>
          <wp:anchor distT="0" distB="0" distL="114300" distR="114300" simplePos="0" relativeHeight="251790336" behindDoc="0" locked="0" layoutInCell="1" allowOverlap="1" wp14:anchorId="699776DB" wp14:editId="03D43509">
            <wp:simplePos x="0" y="0"/>
            <wp:positionH relativeFrom="page">
              <wp:align>center</wp:align>
            </wp:positionH>
            <wp:positionV relativeFrom="page">
              <wp:posOffset>4297680</wp:posOffset>
            </wp:positionV>
            <wp:extent cx="4972050" cy="663564"/>
            <wp:effectExtent l="76200" t="76200" r="133350" b="13716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972050" cy="663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drawing>
          <wp:anchor distT="0" distB="0" distL="114300" distR="114300" simplePos="0" relativeHeight="251789312" behindDoc="0" locked="0" layoutInCell="1" allowOverlap="1" wp14:anchorId="223DF3D3" wp14:editId="5D19E120">
            <wp:simplePos x="0" y="0"/>
            <wp:positionH relativeFrom="page">
              <wp:align>center</wp:align>
            </wp:positionH>
            <wp:positionV relativeFrom="page">
              <wp:posOffset>3961130</wp:posOffset>
            </wp:positionV>
            <wp:extent cx="4923790" cy="210185"/>
            <wp:effectExtent l="76200" t="76200" r="124460" b="132715"/>
            <wp:wrapSquare wrapText="bothSides"/>
            <wp:docPr id="4240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3071" name=""/>
                    <pic:cNvPicPr/>
                  </pic:nvPicPr>
                  <pic:blipFill>
                    <a:blip r:embed="rId75">
                      <a:extLst>
                        <a:ext uri="{28A0092B-C50C-407E-A947-70E740481C1C}">
                          <a14:useLocalDpi xmlns:a14="http://schemas.microsoft.com/office/drawing/2010/main" val="0"/>
                        </a:ext>
                      </a:extLst>
                    </a:blip>
                    <a:stretch>
                      <a:fillRect/>
                    </a:stretch>
                  </pic:blipFill>
                  <pic:spPr>
                    <a:xfrm>
                      <a:off x="0" y="0"/>
                      <a:ext cx="4923790" cy="210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32445A">
        <w:t xml:space="preserve">This method avoids hard-coding property keys, making the configuration more maintainable, readable, and easier to validate. </w:t>
      </w:r>
    </w:p>
    <w:p w14:paraId="51AF638A" w14:textId="35A40D02" w:rsidR="00A36BE2" w:rsidRPr="0032445A" w:rsidRDefault="00C96816">
      <w:pPr>
        <w:spacing w:after="0" w:line="240" w:lineRule="auto"/>
        <w:jc w:val="left"/>
        <w:rPr>
          <w:rFonts w:eastAsia="Times"/>
          <w:sz w:val="22"/>
          <w:szCs w:val="22"/>
          <w:lang w:eastAsia="de-DE"/>
        </w:rPr>
      </w:pPr>
      <w:r w:rsidRPr="0032445A">
        <w:t xml:space="preserve"> </w:t>
      </w:r>
    </w:p>
    <w:p w14:paraId="4F17BA04" w14:textId="5DD8CD2B" w:rsidR="001E21EA" w:rsidRPr="0032445A" w:rsidRDefault="001E21EA" w:rsidP="00DC2225">
      <w:pPr>
        <w:rPr>
          <w:rFonts w:eastAsia="Times"/>
          <w:sz w:val="22"/>
          <w:szCs w:val="22"/>
          <w:lang w:eastAsia="de-DE"/>
        </w:rPr>
      </w:pPr>
    </w:p>
    <w:p w14:paraId="6D7DDCF4" w14:textId="606958FC" w:rsidR="0075255F" w:rsidRPr="0032445A" w:rsidRDefault="00491DEB" w:rsidP="002724A7">
      <w:pPr>
        <w:spacing w:after="0" w:line="240" w:lineRule="auto"/>
        <w:jc w:val="left"/>
        <w:rPr>
          <w:rFonts w:eastAsia="Times"/>
          <w:lang w:eastAsia="de-DE"/>
        </w:rPr>
      </w:pPr>
      <w:r w:rsidRPr="0032445A">
        <mc:AlternateContent>
          <mc:Choice Requires="wps">
            <w:drawing>
              <wp:anchor distT="0" distB="0" distL="114300" distR="114300" simplePos="0" relativeHeight="251980800" behindDoc="0" locked="0" layoutInCell="1" allowOverlap="1" wp14:anchorId="4487B262" wp14:editId="4B25AD53">
                <wp:simplePos x="0" y="0"/>
                <wp:positionH relativeFrom="column">
                  <wp:posOffset>361315</wp:posOffset>
                </wp:positionH>
                <wp:positionV relativeFrom="paragraph">
                  <wp:posOffset>2609215</wp:posOffset>
                </wp:positionV>
                <wp:extent cx="4804410" cy="635"/>
                <wp:effectExtent l="0" t="0" r="0" b="0"/>
                <wp:wrapSquare wrapText="bothSides"/>
                <wp:docPr id="77954631"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4E1BC990" w14:textId="6763F680" w:rsidR="00491DEB" w:rsidRPr="0032445A" w:rsidRDefault="00491DEB" w:rsidP="00491DEB">
                            <w:pPr>
                              <w:pStyle w:val="Caption"/>
                              <w:rPr>
                                <w:rFonts w:eastAsia="Times"/>
                                <w:sz w:val="22"/>
                                <w:szCs w:val="22"/>
                                <w:lang w:eastAsia="de-DE"/>
                              </w:rPr>
                            </w:pPr>
                            <w:bookmarkStart w:id="210" w:name="_Toc205883452"/>
                            <w:r w:rsidRPr="0032445A">
                              <w:t xml:space="preserve">Figure </w:t>
                            </w:r>
                            <w:r w:rsidRPr="0032445A">
                              <w:fldChar w:fldCharType="begin"/>
                            </w:r>
                            <w:r w:rsidRPr="0032445A">
                              <w:instrText xml:space="preserve"> SEQ Figure \* ARABIC </w:instrText>
                            </w:r>
                            <w:r w:rsidRPr="0032445A">
                              <w:fldChar w:fldCharType="separate"/>
                            </w:r>
                            <w:r w:rsidR="00EA6001" w:rsidRPr="0032445A">
                              <w:t>54</w:t>
                            </w:r>
                            <w:r w:rsidRPr="0032445A">
                              <w:fldChar w:fldCharType="end"/>
                            </w:r>
                            <w:r w:rsidRPr="0032445A">
                              <w:t>: Configuration Properties Class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B262" id="_x0000_s1079" type="#_x0000_t202" style="position:absolute;margin-left:28.45pt;margin-top:205.45pt;width:378.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8uGwIAAEAEAAAOAAAAZHJzL2Uyb0RvYy54bWysU8Fu2zAMvQ/YPwi6L07atC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" stroked="f">
                <v:textbox style="mso-fit-shape-to-text:t" inset="0,0,0,0">
                  <w:txbxContent>
                    <w:p w14:paraId="4E1BC990" w14:textId="6763F680" w:rsidR="00491DEB" w:rsidRPr="0032445A" w:rsidRDefault="00491DEB" w:rsidP="00491DEB">
                      <w:pPr>
                        <w:pStyle w:val="Caption"/>
                        <w:rPr>
                          <w:rFonts w:eastAsia="Times"/>
                          <w:sz w:val="22"/>
                          <w:szCs w:val="22"/>
                          <w:lang w:eastAsia="de-DE"/>
                        </w:rPr>
                      </w:pPr>
                      <w:bookmarkStart w:id="211" w:name="_Toc205883452"/>
                      <w:r w:rsidRPr="0032445A">
                        <w:t xml:space="preserve">Figure </w:t>
                      </w:r>
                      <w:r w:rsidRPr="0032445A">
                        <w:fldChar w:fldCharType="begin"/>
                      </w:r>
                      <w:r w:rsidRPr="0032445A">
                        <w:instrText xml:space="preserve"> SEQ Figure \* ARABIC </w:instrText>
                      </w:r>
                      <w:r w:rsidRPr="0032445A">
                        <w:fldChar w:fldCharType="separate"/>
                      </w:r>
                      <w:r w:rsidR="00EA6001" w:rsidRPr="0032445A">
                        <w:t>54</w:t>
                      </w:r>
                      <w:r w:rsidRPr="0032445A">
                        <w:fldChar w:fldCharType="end"/>
                      </w:r>
                      <w:r w:rsidRPr="0032445A">
                        <w:t>: Configuration Properties Class</w:t>
                      </w:r>
                      <w:bookmarkEnd w:id="211"/>
                    </w:p>
                  </w:txbxContent>
                </v:textbox>
                <w10:wrap type="square"/>
              </v:shape>
            </w:pict>
          </mc:Fallback>
        </mc:AlternateContent>
      </w:r>
      <w:r w:rsidRPr="0032445A">
        <w:rPr>
          <w:rFonts w:eastAsia="Times"/>
          <w:sz w:val="22"/>
          <w:szCs w:val="22"/>
          <w:lang w:eastAsia="de-DE"/>
        </w:rPr>
        <w:drawing>
          <wp:anchor distT="0" distB="0" distL="114300" distR="114300" simplePos="0" relativeHeight="251793408" behindDoc="0" locked="0" layoutInCell="1" allowOverlap="1" wp14:anchorId="2BBC12E0" wp14:editId="268A9242">
            <wp:simplePos x="0" y="0"/>
            <wp:positionH relativeFrom="margin">
              <wp:align>center</wp:align>
            </wp:positionH>
            <wp:positionV relativeFrom="margin">
              <wp:posOffset>4758690</wp:posOffset>
            </wp:positionV>
            <wp:extent cx="4804410" cy="2200275"/>
            <wp:effectExtent l="76200" t="76200" r="12954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480441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32445A">
        <w:rPr>
          <w:rFonts w:eastAsia="Times"/>
          <w:lang w:eastAsia="de-DE"/>
        </w:rPr>
        <w:br w:type="page"/>
      </w:r>
    </w:p>
    <w:p w14:paraId="69EE5DEA" w14:textId="77777777" w:rsidR="002724A7" w:rsidRPr="0032445A" w:rsidRDefault="002724A7" w:rsidP="002724A7">
      <w:pPr>
        <w:spacing w:after="0" w:line="240" w:lineRule="auto"/>
        <w:jc w:val="left"/>
        <w:rPr>
          <w:rFonts w:eastAsia="Times"/>
          <w:lang w:eastAsia="de-DE"/>
        </w:rPr>
      </w:pPr>
    </w:p>
    <w:p w14:paraId="77EF44B2" w14:textId="10235B7B" w:rsidR="002724A7" w:rsidRPr="0032445A" w:rsidRDefault="002724A7" w:rsidP="00557168">
      <w:pPr>
        <w:pStyle w:val="Text"/>
      </w:pPr>
      <w:r w:rsidRPr="0032445A">
        <w:t xml:space="preserve">4.Profile - Local Configuration </w:t>
      </w:r>
      <w:r w:rsidRPr="0032445A">
        <w:tab/>
      </w:r>
    </w:p>
    <w:p w14:paraId="6B28D706" w14:textId="77777777" w:rsidR="005044EE" w:rsidRPr="0032445A" w:rsidRDefault="005044EE" w:rsidP="00557168">
      <w:pPr>
        <w:pStyle w:val="Text"/>
      </w:pPr>
    </w:p>
    <w:p w14:paraId="373E982D" w14:textId="486A01BB" w:rsidR="00B471BB" w:rsidRPr="0032445A" w:rsidRDefault="00B471BB" w:rsidP="00557168">
      <w:pPr>
        <w:pStyle w:val="Text"/>
      </w:pPr>
      <w:r w:rsidRPr="0032445A">
        <w:t>Using Command-Line Arguments</w:t>
      </w:r>
    </w:p>
    <w:p w14:paraId="590868A2" w14:textId="6BC94F65" w:rsidR="00B471BB" w:rsidRPr="0032445A" w:rsidRDefault="00B471BB" w:rsidP="00557168">
      <w:pPr>
        <w:pStyle w:val="Text"/>
      </w:pPr>
      <w:r w:rsidRPr="0032445A">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306F0CD5" w14:textId="26F87E6E" w:rsidR="00B471BB" w:rsidRPr="0032445A" w:rsidRDefault="00B471BB" w:rsidP="00557168">
      <w:pPr>
        <w:pStyle w:val="Text"/>
      </w:pPr>
      <w:r w:rsidRPr="0032445A">
        <w:t>This is especially useful in production environments where configurations need to be injected dynamically at runtime. The naming convention matches the Spring property names and uses double hyphens (--) for passing values.</w:t>
      </w:r>
    </w:p>
    <w:p w14:paraId="4A944799" w14:textId="7EE53EB8" w:rsidR="005044EE" w:rsidRPr="0032445A" w:rsidRDefault="005044EE" w:rsidP="00557168">
      <w:pPr>
        <w:pStyle w:val="Text"/>
      </w:pPr>
    </w:p>
    <w:p w14:paraId="2F4C24AA" w14:textId="2133000D" w:rsidR="00B471BB" w:rsidRPr="0032445A" w:rsidRDefault="00B471BB" w:rsidP="00557168">
      <w:pPr>
        <w:pStyle w:val="Text"/>
      </w:pPr>
      <w:r w:rsidRPr="0032445A">
        <w:t>Using JVM System Properties</w:t>
      </w:r>
    </w:p>
    <w:p w14:paraId="5E9000D0" w14:textId="1749CD85" w:rsidR="00B471BB" w:rsidRPr="0032445A" w:rsidRDefault="00B471BB" w:rsidP="00557168">
      <w:pPr>
        <w:pStyle w:val="Text"/>
      </w:pPr>
      <w:r w:rsidRPr="0032445A">
        <w:t xml:space="preserve">JVM system properties provide another way to externalize configuration. These are passed using the -D prefix </w:t>
      </w:r>
      <w:proofErr w:type="gramStart"/>
      <w:r w:rsidRPr="0032445A">
        <w:t>and also</w:t>
      </w:r>
      <w:proofErr w:type="gramEnd"/>
      <w:r w:rsidRPr="0032445A">
        <w:t xml:space="preserve"> override configuration from files.</w:t>
      </w:r>
    </w:p>
    <w:p w14:paraId="12BFA865" w14:textId="0751717A" w:rsidR="00B471BB" w:rsidRPr="0032445A" w:rsidRDefault="00B471BB" w:rsidP="00557168">
      <w:pPr>
        <w:pStyle w:val="Text"/>
      </w:pPr>
      <w:r w:rsidRPr="0032445A">
        <w:t>This method allows properties to be injected during application startup without rebuilding the JAR file. When both JVM properties and command-line arguments are provided, command-line arguments take precedence.</w:t>
      </w:r>
    </w:p>
    <w:p w14:paraId="25124DD2" w14:textId="604F4ED5" w:rsidR="00B471BB" w:rsidRPr="0032445A" w:rsidRDefault="00B471BB" w:rsidP="00557168">
      <w:pPr>
        <w:pStyle w:val="Text"/>
      </w:pPr>
      <w:r w:rsidRPr="0032445A">
        <w:t>This feature is useful for customizing builds or temporary overrides, especially in script-driven or automated deployment environments.</w:t>
      </w:r>
    </w:p>
    <w:p w14:paraId="13E18C97" w14:textId="77777777" w:rsidR="005044EE" w:rsidRPr="0032445A" w:rsidRDefault="005044EE" w:rsidP="00557168">
      <w:pPr>
        <w:pStyle w:val="Text"/>
      </w:pPr>
    </w:p>
    <w:p w14:paraId="482677C4" w14:textId="5D43DA50" w:rsidR="005044EE" w:rsidRPr="0032445A" w:rsidRDefault="00B471BB" w:rsidP="00557168">
      <w:pPr>
        <w:pStyle w:val="Text"/>
      </w:pPr>
      <w:r w:rsidRPr="0032445A">
        <w:t>Using Environment Variables</w:t>
      </w:r>
    </w:p>
    <w:p w14:paraId="3AEA8AE4" w14:textId="43194E21" w:rsidR="00B471BB" w:rsidRPr="0032445A" w:rsidRDefault="00B471BB" w:rsidP="00557168">
      <w:pPr>
        <w:pStyle w:val="Text"/>
      </w:pPr>
      <w:r w:rsidRPr="0032445A">
        <w:t>Environment variables are a universal and platform-agnostic method for configuration. They work across operating systems and are often used in containerized or cloud environments.</w:t>
      </w:r>
    </w:p>
    <w:p w14:paraId="52DF1116" w14:textId="15203CA6" w:rsidR="00B471BB" w:rsidRPr="0032445A" w:rsidRDefault="00B471BB" w:rsidP="00557168">
      <w:pPr>
        <w:pStyle w:val="Text"/>
      </w:pPr>
      <w:r w:rsidRPr="0032445A">
        <w:t>To map environment variables to Spring Boot properties, variable names must be written in the uppercase and use underscores (_) instead of dots (.). This is handled automatically by Spring Boot using relaxed binding.</w:t>
      </w:r>
    </w:p>
    <w:p w14:paraId="2436980F" w14:textId="4626BF58" w:rsidR="002724A7" w:rsidRPr="0032445A" w:rsidRDefault="002724A7" w:rsidP="00557168">
      <w:pPr>
        <w:pStyle w:val="Text"/>
      </w:pPr>
    </w:p>
    <w:p w14:paraId="096ACF2E" w14:textId="41F82ED4" w:rsidR="002724A7" w:rsidRPr="0032445A" w:rsidRDefault="002724A7" w:rsidP="002724A7">
      <w:pPr>
        <w:spacing w:after="0" w:line="240" w:lineRule="auto"/>
        <w:jc w:val="left"/>
        <w:rPr>
          <w:rFonts w:eastAsia="Times"/>
          <w:lang w:eastAsia="de-DE"/>
        </w:rPr>
      </w:pPr>
    </w:p>
    <w:p w14:paraId="397CE984" w14:textId="0B26F231" w:rsidR="002724A7" w:rsidRPr="0032445A" w:rsidRDefault="002724A7" w:rsidP="002724A7">
      <w:pPr>
        <w:spacing w:after="0" w:line="240" w:lineRule="auto"/>
        <w:jc w:val="left"/>
        <w:rPr>
          <w:rFonts w:eastAsia="Times"/>
          <w:lang w:eastAsia="de-DE"/>
        </w:rPr>
      </w:pPr>
    </w:p>
    <w:p w14:paraId="7DE463DB" w14:textId="49054D1B" w:rsidR="002724A7" w:rsidRPr="0032445A" w:rsidRDefault="002724A7" w:rsidP="002724A7">
      <w:pPr>
        <w:spacing w:after="0" w:line="240" w:lineRule="auto"/>
        <w:jc w:val="left"/>
        <w:rPr>
          <w:rFonts w:eastAsia="Times"/>
          <w:lang w:eastAsia="de-DE"/>
        </w:rPr>
      </w:pPr>
    </w:p>
    <w:p w14:paraId="2231304A" w14:textId="69132FD9" w:rsidR="002724A7" w:rsidRPr="0032445A" w:rsidRDefault="002724A7" w:rsidP="002724A7">
      <w:pPr>
        <w:spacing w:after="0" w:line="240" w:lineRule="auto"/>
        <w:jc w:val="left"/>
        <w:rPr>
          <w:rFonts w:eastAsia="Times"/>
          <w:lang w:eastAsia="de-DE"/>
        </w:rPr>
      </w:pPr>
    </w:p>
    <w:p w14:paraId="5AE9CD5F" w14:textId="714F6607" w:rsidR="002724A7" w:rsidRPr="0032445A" w:rsidRDefault="002724A7" w:rsidP="002724A7">
      <w:pPr>
        <w:spacing w:after="0" w:line="240" w:lineRule="auto"/>
        <w:jc w:val="left"/>
        <w:rPr>
          <w:rFonts w:eastAsia="Times"/>
          <w:lang w:eastAsia="de-DE"/>
        </w:rPr>
      </w:pPr>
    </w:p>
    <w:p w14:paraId="292E2753" w14:textId="54276BB3" w:rsidR="0075255F" w:rsidRPr="0032445A" w:rsidRDefault="00450216" w:rsidP="00B471BB">
      <w:pPr>
        <w:spacing w:after="0" w:line="240" w:lineRule="auto"/>
        <w:jc w:val="left"/>
        <w:rPr>
          <w:rFonts w:eastAsia="Times"/>
          <w:lang w:eastAsia="de-DE"/>
        </w:rPr>
      </w:pPr>
      <w:r w:rsidRPr="0032445A">
        <w:lastRenderedPageBreak/>
        <mc:AlternateContent>
          <mc:Choice Requires="wps">
            <w:drawing>
              <wp:anchor distT="0" distB="0" distL="114300" distR="114300" simplePos="0" relativeHeight="251984896" behindDoc="0" locked="0" layoutInCell="1" allowOverlap="1" wp14:anchorId="075B99CF" wp14:editId="02F44B94">
                <wp:simplePos x="0" y="0"/>
                <wp:positionH relativeFrom="column">
                  <wp:posOffset>475615</wp:posOffset>
                </wp:positionH>
                <wp:positionV relativeFrom="paragraph">
                  <wp:posOffset>6034405</wp:posOffset>
                </wp:positionV>
                <wp:extent cx="4577715" cy="635"/>
                <wp:effectExtent l="0" t="0" r="0" b="0"/>
                <wp:wrapSquare wrapText="bothSides"/>
                <wp:docPr id="1608591857"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D9F4439" w14:textId="46E2B6BA" w:rsidR="00450216" w:rsidRPr="0032445A" w:rsidRDefault="00450216" w:rsidP="00450216">
                            <w:pPr>
                              <w:pStyle w:val="Caption"/>
                              <w:rPr>
                                <w:rFonts w:eastAsia="Times"/>
                                <w:sz w:val="22"/>
                                <w:szCs w:val="22"/>
                                <w:lang w:eastAsia="de-DE"/>
                              </w:rPr>
                            </w:pPr>
                            <w:bookmarkStart w:id="212" w:name="_Toc20588345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55</w:t>
                            </w:r>
                            <w:r w:rsidRPr="0032445A">
                              <w:rPr>
                                <w:sz w:val="22"/>
                                <w:szCs w:val="22"/>
                              </w:rPr>
                              <w:fldChar w:fldCharType="end"/>
                            </w:r>
                            <w:r w:rsidRPr="0032445A">
                              <w:rPr>
                                <w:sz w:val="22"/>
                                <w:szCs w:val="22"/>
                              </w:rPr>
                              <w:t>: Example for Account Configuration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B99CF" id="_x0000_s1080" type="#_x0000_t202" style="position:absolute;margin-left:37.45pt;margin-top:475.15pt;width:360.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oEHAIAAEAEAAAOAAAAZHJzL2Uyb0RvYy54bWysU8Fu2zAMvQ/YPwi6L066phm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Tmez2WTKmaTY3cd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" stroked="f">
                <v:textbox style="mso-fit-shape-to-text:t" inset="0,0,0,0">
                  <w:txbxContent>
                    <w:p w14:paraId="3D9F4439" w14:textId="46E2B6BA" w:rsidR="00450216" w:rsidRPr="0032445A" w:rsidRDefault="00450216" w:rsidP="00450216">
                      <w:pPr>
                        <w:pStyle w:val="Caption"/>
                        <w:rPr>
                          <w:rFonts w:eastAsia="Times"/>
                          <w:sz w:val="22"/>
                          <w:szCs w:val="22"/>
                          <w:lang w:eastAsia="de-DE"/>
                        </w:rPr>
                      </w:pPr>
                      <w:bookmarkStart w:id="213" w:name="_Toc20588345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55</w:t>
                      </w:r>
                      <w:r w:rsidRPr="0032445A">
                        <w:rPr>
                          <w:sz w:val="22"/>
                          <w:szCs w:val="22"/>
                        </w:rPr>
                        <w:fldChar w:fldCharType="end"/>
                      </w:r>
                      <w:r w:rsidRPr="0032445A">
                        <w:rPr>
                          <w:sz w:val="22"/>
                          <w:szCs w:val="22"/>
                        </w:rPr>
                        <w:t>: Example for Account Configuration</w:t>
                      </w:r>
                      <w:bookmarkEnd w:id="213"/>
                    </w:p>
                  </w:txbxContent>
                </v:textbox>
                <w10:wrap type="square"/>
              </v:shape>
            </w:pict>
          </mc:Fallback>
        </mc:AlternateContent>
      </w:r>
      <w:r w:rsidRPr="0032445A">
        <w:rPr>
          <w:rFonts w:eastAsia="Times"/>
          <w:lang w:eastAsia="de-DE"/>
        </w:rPr>
        <w:drawing>
          <wp:anchor distT="0" distB="0" distL="114300" distR="114300" simplePos="0" relativeHeight="251795456" behindDoc="0" locked="0" layoutInCell="1" allowOverlap="1" wp14:anchorId="587813E8" wp14:editId="5384B41D">
            <wp:simplePos x="0" y="0"/>
            <wp:positionH relativeFrom="margin">
              <wp:align>center</wp:align>
            </wp:positionH>
            <wp:positionV relativeFrom="margin">
              <wp:posOffset>3363595</wp:posOffset>
            </wp:positionV>
            <wp:extent cx="4577715" cy="2613660"/>
            <wp:effectExtent l="76200" t="76200" r="127635" b="129540"/>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577715"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82848" behindDoc="0" locked="0" layoutInCell="1" allowOverlap="1" wp14:anchorId="53FC812E" wp14:editId="56E06655">
                <wp:simplePos x="0" y="0"/>
                <wp:positionH relativeFrom="margin">
                  <wp:align>center</wp:align>
                </wp:positionH>
                <wp:positionV relativeFrom="paragraph">
                  <wp:posOffset>2691765</wp:posOffset>
                </wp:positionV>
                <wp:extent cx="2886075" cy="635"/>
                <wp:effectExtent l="0" t="0" r="9525" b="0"/>
                <wp:wrapSquare wrapText="bothSides"/>
                <wp:docPr id="1044609442"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C24BAE1" w14:textId="5A64F8FB" w:rsidR="00450216" w:rsidRPr="0032445A" w:rsidRDefault="00450216" w:rsidP="00450216">
                            <w:pPr>
                              <w:pStyle w:val="Caption"/>
                              <w:rPr>
                                <w:rFonts w:eastAsia="Times"/>
                                <w:sz w:val="22"/>
                                <w:szCs w:val="22"/>
                                <w:lang w:eastAsia="de-DE"/>
                              </w:rPr>
                            </w:pPr>
                            <w:bookmarkStart w:id="214" w:name="_Toc20588345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56</w:t>
                            </w:r>
                            <w:r w:rsidRPr="0032445A">
                              <w:rPr>
                                <w:sz w:val="22"/>
                                <w:szCs w:val="22"/>
                              </w:rPr>
                              <w:fldChar w:fldCharType="end"/>
                            </w:r>
                            <w:r w:rsidRPr="0032445A">
                              <w:rPr>
                                <w:sz w:val="22"/>
                                <w:szCs w:val="22"/>
                              </w:rPr>
                              <w:t>: Different Environment in Configuration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C812E" id="_x0000_s1081" type="#_x0000_t202" style="position:absolute;margin-left:0;margin-top:211.95pt;width:227.25pt;height:.05pt;z-index:25198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Q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" stroked="f">
                <v:textbox style="mso-fit-shape-to-text:t" inset="0,0,0,0">
                  <w:txbxContent>
                    <w:p w14:paraId="5C24BAE1" w14:textId="5A64F8FB" w:rsidR="00450216" w:rsidRPr="0032445A" w:rsidRDefault="00450216" w:rsidP="00450216">
                      <w:pPr>
                        <w:pStyle w:val="Caption"/>
                        <w:rPr>
                          <w:rFonts w:eastAsia="Times"/>
                          <w:sz w:val="22"/>
                          <w:szCs w:val="22"/>
                          <w:lang w:eastAsia="de-DE"/>
                        </w:rPr>
                      </w:pPr>
                      <w:bookmarkStart w:id="215" w:name="_Toc20588345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56</w:t>
                      </w:r>
                      <w:r w:rsidRPr="0032445A">
                        <w:rPr>
                          <w:sz w:val="22"/>
                          <w:szCs w:val="22"/>
                        </w:rPr>
                        <w:fldChar w:fldCharType="end"/>
                      </w:r>
                      <w:r w:rsidRPr="0032445A">
                        <w:rPr>
                          <w:sz w:val="22"/>
                          <w:szCs w:val="22"/>
                        </w:rPr>
                        <w:t>: Different Environment in Configuration</w:t>
                      </w:r>
                      <w:bookmarkEnd w:id="215"/>
                    </w:p>
                  </w:txbxContent>
                </v:textbox>
                <w10:wrap type="square" anchorx="margin"/>
              </v:shape>
            </w:pict>
          </mc:Fallback>
        </mc:AlternateContent>
      </w:r>
      <w:r w:rsidRPr="0032445A">
        <w:rPr>
          <w:rFonts w:eastAsia="Times"/>
        </w:rPr>
        <w:drawing>
          <wp:anchor distT="0" distB="0" distL="114300" distR="114300" simplePos="0" relativeHeight="251794432" behindDoc="0" locked="0" layoutInCell="1" allowOverlap="1" wp14:anchorId="3E8C6586" wp14:editId="2F76DEC8">
            <wp:simplePos x="0" y="0"/>
            <wp:positionH relativeFrom="margin">
              <wp:align>center</wp:align>
            </wp:positionH>
            <wp:positionV relativeFrom="margin">
              <wp:posOffset>358140</wp:posOffset>
            </wp:positionV>
            <wp:extent cx="2513330" cy="2247900"/>
            <wp:effectExtent l="76200" t="76200" r="134620" b="13335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251333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5255F" w:rsidRPr="0032445A">
        <w:rPr>
          <w:rFonts w:eastAsia="Times"/>
          <w:lang w:eastAsia="de-DE"/>
        </w:rPr>
        <w:br w:type="page"/>
      </w:r>
    </w:p>
    <w:p w14:paraId="1EEB0CC9" w14:textId="77777777" w:rsidR="00A245F0" w:rsidRPr="0032445A" w:rsidRDefault="00A245F0">
      <w:pPr>
        <w:spacing w:after="0" w:line="240" w:lineRule="auto"/>
        <w:jc w:val="left"/>
        <w:rPr>
          <w:rFonts w:eastAsia="Times"/>
          <w:lang w:eastAsia="de-DE"/>
        </w:rPr>
      </w:pPr>
    </w:p>
    <w:p w14:paraId="51FFAA39" w14:textId="6E86F34B" w:rsidR="00A245F0" w:rsidRPr="0032445A" w:rsidRDefault="00A245F0" w:rsidP="00557168">
      <w:pPr>
        <w:pStyle w:val="Text"/>
      </w:pPr>
      <w:r w:rsidRPr="0032445A">
        <w:t xml:space="preserve">5. Local Configuration </w:t>
      </w:r>
      <w:r w:rsidRPr="0032445A">
        <w:tab/>
        <w:t xml:space="preserve">Problem </w:t>
      </w:r>
    </w:p>
    <w:p w14:paraId="05E47782" w14:textId="77777777" w:rsidR="00A245F0" w:rsidRPr="0032445A" w:rsidRDefault="00A245F0" w:rsidP="00557168">
      <w:pPr>
        <w:pStyle w:val="Text"/>
      </w:pPr>
    </w:p>
    <w:p w14:paraId="378D36A9" w14:textId="4797F28C" w:rsidR="00A245F0" w:rsidRPr="0032445A" w:rsidRDefault="00A245F0" w:rsidP="00557168">
      <w:pPr>
        <w:pStyle w:val="Text"/>
      </w:pPr>
      <w:r w:rsidRPr="0032445A">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4A9097C8" w14:textId="2B40BD34" w:rsidR="00A245F0" w:rsidRPr="0032445A" w:rsidRDefault="00A245F0" w:rsidP="00557168">
      <w:pPr>
        <w:pStyle w:val="Text"/>
      </w:pPr>
      <w:r w:rsidRPr="0032445A">
        <w:t xml:space="preserve">Given that configuration data evolves and </w:t>
      </w:r>
      <w:r w:rsidR="00ED1107" w:rsidRPr="0032445A">
        <w:t>require</w:t>
      </w:r>
      <w:r w:rsidRPr="0032445A">
        <w:t xml:space="preserve"> changes, </w:t>
      </w:r>
      <w:proofErr w:type="gramStart"/>
      <w:r w:rsidRPr="0032445A">
        <w:t>similar to</w:t>
      </w:r>
      <w:proofErr w:type="gramEnd"/>
      <w:r w:rsidRPr="0032445A">
        <w:t xml:space="preserve"> application code, what strategies should be employed to store, track revisions and audit the configuration used in a release?</w:t>
      </w:r>
    </w:p>
    <w:p w14:paraId="4743852C" w14:textId="6DA72D49" w:rsidR="00A245F0" w:rsidRPr="0032445A" w:rsidRDefault="00A245F0" w:rsidP="00557168">
      <w:pPr>
        <w:pStyle w:val="Text"/>
      </w:pPr>
      <w:r w:rsidRPr="0032445A">
        <w:t>In scenarios where environment variables lack granular access control features, how can you effectively control access to configuration data?</w:t>
      </w:r>
    </w:p>
    <w:p w14:paraId="5D9B5A49" w14:textId="4181289B" w:rsidR="00A245F0" w:rsidRPr="0032445A" w:rsidRDefault="00A245F0" w:rsidP="00557168">
      <w:pPr>
        <w:pStyle w:val="Text"/>
      </w:pPr>
      <w:r w:rsidRPr="0032445A">
        <w:t>When the number of application instances grows, handling configuration in a distributed manner for each instance becomes challenging. How can such challenges be overcome?</w:t>
      </w:r>
    </w:p>
    <w:p w14:paraId="54FDBADD" w14:textId="12FF891E" w:rsidR="00A245F0" w:rsidRPr="0032445A" w:rsidRDefault="00A245F0" w:rsidP="00557168">
      <w:pPr>
        <w:pStyle w:val="Text"/>
      </w:pPr>
      <w:r w:rsidRPr="0032445A">
        <w:t>Considering that neither Spring Boot properties nor environment variables support configuration encryption, how should secrets be managed securely?</w:t>
      </w:r>
    </w:p>
    <w:p w14:paraId="24F693B8" w14:textId="77777777" w:rsidR="00A245F0" w:rsidRPr="0032445A" w:rsidRDefault="00A245F0" w:rsidP="00557168">
      <w:pPr>
        <w:pStyle w:val="Text"/>
      </w:pPr>
      <w:r w:rsidRPr="0032445A">
        <w:t>After modifying configuration data, how can you ensure that the application can read it at runtime without necessitating a complete restart?</w:t>
      </w:r>
    </w:p>
    <w:p w14:paraId="527E6956" w14:textId="77777777" w:rsidR="00A245F0" w:rsidRPr="0032445A" w:rsidRDefault="00A245F0" w:rsidP="00557168">
      <w:pPr>
        <w:pStyle w:val="Text"/>
      </w:pPr>
    </w:p>
    <w:p w14:paraId="43652250" w14:textId="77777777" w:rsidR="00A245F0" w:rsidRPr="0032445A" w:rsidRDefault="00A245F0">
      <w:pPr>
        <w:spacing w:after="0" w:line="240" w:lineRule="auto"/>
        <w:jc w:val="left"/>
        <w:rPr>
          <w:rFonts w:eastAsia="Times"/>
          <w:lang w:eastAsia="de-DE"/>
        </w:rPr>
      </w:pPr>
    </w:p>
    <w:p w14:paraId="59430592" w14:textId="17ABB4B4" w:rsidR="00D470E4" w:rsidRPr="0032445A" w:rsidRDefault="00D470E4" w:rsidP="00A245F0">
      <w:pPr>
        <w:spacing w:after="0" w:line="240" w:lineRule="auto"/>
        <w:rPr>
          <w:rFonts w:eastAsia="Times"/>
          <w:lang w:eastAsia="de-DE"/>
        </w:rPr>
      </w:pPr>
      <w:r w:rsidRPr="0032445A">
        <w:rPr>
          <w:rFonts w:eastAsia="Times"/>
          <w:lang w:eastAsia="de-DE"/>
        </w:rPr>
        <w:br w:type="page"/>
      </w:r>
    </w:p>
    <w:p w14:paraId="3A0012F0" w14:textId="77777777" w:rsidR="00F5431B" w:rsidRPr="0032445A" w:rsidRDefault="00F5431B" w:rsidP="00F5431B">
      <w:pPr>
        <w:pStyle w:val="Heading3"/>
        <w:rPr>
          <w:rFonts w:eastAsia="Times"/>
          <w:lang w:eastAsia="de-DE"/>
        </w:rPr>
      </w:pPr>
      <w:bookmarkStart w:id="216" w:name="_Toc205887357"/>
      <w:r w:rsidRPr="0032445A">
        <w:rPr>
          <w:rFonts w:eastAsia="Times"/>
          <w:lang w:eastAsia="de-DE"/>
        </w:rPr>
        <w:lastRenderedPageBreak/>
        <w:t>Centralized Configuration</w:t>
      </w:r>
      <w:bookmarkEnd w:id="216"/>
    </w:p>
    <w:p w14:paraId="2FE34A18" w14:textId="77777777" w:rsidR="00F5431B" w:rsidRPr="0032445A" w:rsidRDefault="00F5431B" w:rsidP="00557168">
      <w:pPr>
        <w:pStyle w:val="Text"/>
      </w:pPr>
      <w:r w:rsidRPr="0032445A">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3D9E4A71" w14:textId="77777777" w:rsidR="00F5431B" w:rsidRPr="0032445A" w:rsidRDefault="00F5431B" w:rsidP="00557168">
      <w:pPr>
        <w:pStyle w:val="Text"/>
      </w:pPr>
    </w:p>
    <w:p w14:paraId="7C9AB514" w14:textId="77777777" w:rsidR="00F5431B" w:rsidRPr="0032445A" w:rsidRDefault="00F5431B" w:rsidP="00557168">
      <w:pPr>
        <w:pStyle w:val="Text"/>
      </w:pPr>
      <w:r w:rsidRPr="0032445A">
        <w:t xml:space="preserve">The configuration values for each service are stored in a centralized Git repository. This repository includes multiple YAML files organized by service name and environment (e.g., </w:t>
      </w:r>
      <w:proofErr w:type="spellStart"/>
      <w:r w:rsidRPr="0032445A">
        <w:t>accounts.yml</w:t>
      </w:r>
      <w:proofErr w:type="spellEnd"/>
      <w:r w:rsidRPr="0032445A">
        <w:t>, cards-</w:t>
      </w:r>
      <w:proofErr w:type="spellStart"/>
      <w:r w:rsidRPr="0032445A">
        <w:t>prod.yml</w:t>
      </w:r>
      <w:proofErr w:type="spellEnd"/>
      <w:r w:rsidRPr="0032445A">
        <w:t>, etc.). These files are accessed by the Spring Cloud Config Server, which acts as a central source of truth for all configuration data. The Config Server is connected to the Git repository using a URI defined in its configuration. It pulls values from the specified branch (such as main) and serves them to client microservices like accounts, loans, and cards.</w:t>
      </w:r>
    </w:p>
    <w:p w14:paraId="5621ACE9" w14:textId="77777777" w:rsidR="00F5431B" w:rsidRPr="0032445A" w:rsidRDefault="00F5431B" w:rsidP="00557168">
      <w:pPr>
        <w:pStyle w:val="Text"/>
      </w:pPr>
    </w:p>
    <w:p w14:paraId="64F34F2B" w14:textId="77777777" w:rsidR="00F5431B" w:rsidRPr="0032445A" w:rsidRDefault="00F5431B" w:rsidP="00557168">
      <w:pPr>
        <w:pStyle w:val="Text"/>
      </w:pPr>
      <w:r w:rsidRPr="0032445A">
        <w:t>To allow applications to refresh their configuration at runtime, the Spring Boot Actuator module must be added to each microservice. This exposes endpoints such as /refresh or /bus refresh, which can be triggered to reload the configuration without restarting the application. The /refresh endpoint is a basic option that works for individual services, while /bus refresh enables broadcast-style refreshes across multiple services using a message broker like RabbitMQ or Kafka.</w:t>
      </w:r>
    </w:p>
    <w:p w14:paraId="65310D5E" w14:textId="77777777" w:rsidR="00F5431B" w:rsidRPr="0032445A" w:rsidRDefault="00F5431B" w:rsidP="00557168">
      <w:pPr>
        <w:pStyle w:val="Text"/>
      </w:pPr>
    </w:p>
    <w:p w14:paraId="25DACCCE" w14:textId="77777777" w:rsidR="00F5431B" w:rsidRPr="0032445A" w:rsidRDefault="00F5431B" w:rsidP="00557168">
      <w:pPr>
        <w:pStyle w:val="Text"/>
      </w:pPr>
      <w:r w:rsidRPr="0032445A">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55EFC5C3" w14:textId="77777777" w:rsidR="00F5431B" w:rsidRPr="0032445A" w:rsidRDefault="00F5431B" w:rsidP="00557168">
      <w:pPr>
        <w:pStyle w:val="Text"/>
      </w:pPr>
    </w:p>
    <w:p w14:paraId="6A82BC41" w14:textId="77777777" w:rsidR="00F5431B" w:rsidRPr="0032445A" w:rsidRDefault="00F5431B" w:rsidP="00557168">
      <w:pPr>
        <w:pStyle w:val="Text"/>
      </w:pPr>
      <w:r w:rsidRPr="0032445A">
        <w:t>To address this, Spring Cloud Bus comes into play. It connects the services via a messaging infrastructure, allowing configuration change events to be broadcast. When a POST request is sent to /actuator/bus refresh on any one instance, the event is distributed to all connected services, which then reload their configuration from the Config Server. This reduces the need to trigger refreshments manually for each instance.</w:t>
      </w:r>
    </w:p>
    <w:p w14:paraId="347CF177" w14:textId="77777777" w:rsidR="00F5431B" w:rsidRPr="0032445A" w:rsidRDefault="00F5431B" w:rsidP="00557168">
      <w:pPr>
        <w:pStyle w:val="Text"/>
      </w:pPr>
      <w:r w:rsidRPr="0032445A">
        <w:t xml:space="preserve">For full automation, Spring Cloud Config Monitor can be used. This component exposes a /monitor endpoint on the Config Server. External systems like GitHub can be configured </w:t>
      </w:r>
      <w:r w:rsidRPr="0032445A">
        <w:lastRenderedPageBreak/>
        <w:t>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384832A1" w14:textId="77777777" w:rsidR="00F5431B" w:rsidRPr="0032445A" w:rsidRDefault="00F5431B" w:rsidP="00557168">
      <w:pPr>
        <w:pStyle w:val="Text"/>
      </w:pPr>
    </w:p>
    <w:p w14:paraId="44CB2082" w14:textId="77777777" w:rsidR="00F5431B" w:rsidRPr="0032445A" w:rsidRDefault="00F5431B" w:rsidP="00557168">
      <w:pPr>
        <w:pStyle w:val="Text"/>
      </w:pPr>
      <w:r w:rsidRPr="0032445A">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3FAAE2C9" w14:textId="77777777" w:rsidR="00F5431B" w:rsidRPr="0032445A" w:rsidRDefault="00F5431B" w:rsidP="00557168">
      <w:pPr>
        <w:pStyle w:val="Text"/>
      </w:pPr>
      <w:r w:rsidRPr="0032445A">
        <w:drawing>
          <wp:anchor distT="0" distB="0" distL="114300" distR="114300" simplePos="0" relativeHeight="252006400" behindDoc="0" locked="0" layoutInCell="1" allowOverlap="1" wp14:anchorId="58B0A138" wp14:editId="0B25B591">
            <wp:simplePos x="0" y="0"/>
            <wp:positionH relativeFrom="margin">
              <wp:align>center</wp:align>
            </wp:positionH>
            <wp:positionV relativeFrom="margin">
              <wp:posOffset>3427095</wp:posOffset>
            </wp:positionV>
            <wp:extent cx="4905375" cy="2049049"/>
            <wp:effectExtent l="76200" t="76200" r="123825" b="14224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905375" cy="204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p>
    <w:p w14:paraId="19CAFE68" w14:textId="77777777" w:rsidR="00F5431B" w:rsidRPr="0032445A" w:rsidRDefault="00F5431B" w:rsidP="00F5431B">
      <w:pPr>
        <w:spacing w:after="0" w:line="240" w:lineRule="auto"/>
        <w:jc w:val="left"/>
        <w:rPr>
          <w:rFonts w:eastAsia="Times"/>
          <w:lang w:eastAsia="de-DE"/>
        </w:rPr>
      </w:pPr>
      <w:r w:rsidRPr="0032445A">
        <w:rPr>
          <w:rFonts w:eastAsia="Times"/>
          <w:lang w:eastAsia="de-DE"/>
        </w:rPr>
        <w:drawing>
          <wp:anchor distT="0" distB="0" distL="114300" distR="114300" simplePos="0" relativeHeight="252008448" behindDoc="0" locked="0" layoutInCell="1" allowOverlap="1" wp14:anchorId="40B33572" wp14:editId="361631FA">
            <wp:simplePos x="0" y="0"/>
            <wp:positionH relativeFrom="margin">
              <wp:posOffset>1967865</wp:posOffset>
            </wp:positionH>
            <wp:positionV relativeFrom="margin">
              <wp:posOffset>6015990</wp:posOffset>
            </wp:positionV>
            <wp:extent cx="1447800" cy="2016760"/>
            <wp:effectExtent l="76200" t="76200" r="133350" b="135890"/>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1447800" cy="201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2011520" behindDoc="0" locked="0" layoutInCell="1" allowOverlap="1" wp14:anchorId="0C881C50" wp14:editId="5CB2F065">
                <wp:simplePos x="0" y="0"/>
                <wp:positionH relativeFrom="margin">
                  <wp:align>center</wp:align>
                </wp:positionH>
                <wp:positionV relativeFrom="paragraph">
                  <wp:posOffset>4919345</wp:posOffset>
                </wp:positionV>
                <wp:extent cx="3133725" cy="635"/>
                <wp:effectExtent l="0" t="0" r="9525" b="0"/>
                <wp:wrapSquare wrapText="bothSides"/>
                <wp:docPr id="93343469"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4DFE9B7D" w14:textId="4222E8F7" w:rsidR="00F5431B" w:rsidRPr="0032445A" w:rsidRDefault="00F5431B" w:rsidP="00F5431B">
                            <w:pPr>
                              <w:pStyle w:val="Caption"/>
                              <w:rPr>
                                <w:rFonts w:eastAsia="Times"/>
                                <w:sz w:val="22"/>
                                <w:szCs w:val="22"/>
                                <w:lang w:eastAsia="de-DE"/>
                              </w:rPr>
                            </w:pPr>
                            <w:bookmarkStart w:id="217" w:name="_Toc20588345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57</w:t>
                            </w:r>
                            <w:r w:rsidRPr="0032445A">
                              <w:rPr>
                                <w:sz w:val="22"/>
                                <w:szCs w:val="22"/>
                              </w:rPr>
                              <w:fldChar w:fldCharType="end"/>
                            </w:r>
                            <w:r w:rsidRPr="0032445A">
                              <w:rPr>
                                <w:sz w:val="22"/>
                                <w:szCs w:val="22"/>
                              </w:rPr>
                              <w:t>: Mange Secrets Inside Account Microservice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881C50" id="_x0000_s1082" type="#_x0000_t202" style="position:absolute;margin-left:0;margin-top:387.35pt;width:246.75pt;height:.05pt;z-index:25201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hFHA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" stroked="f">
                <v:textbox style="mso-fit-shape-to-text:t" inset="0,0,0,0">
                  <w:txbxContent>
                    <w:p w14:paraId="4DFE9B7D" w14:textId="4222E8F7" w:rsidR="00F5431B" w:rsidRPr="0032445A" w:rsidRDefault="00F5431B" w:rsidP="00F5431B">
                      <w:pPr>
                        <w:pStyle w:val="Caption"/>
                        <w:rPr>
                          <w:rFonts w:eastAsia="Times"/>
                          <w:sz w:val="22"/>
                          <w:szCs w:val="22"/>
                          <w:lang w:eastAsia="de-DE"/>
                        </w:rPr>
                      </w:pPr>
                      <w:bookmarkStart w:id="218" w:name="_Toc20588345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57</w:t>
                      </w:r>
                      <w:r w:rsidRPr="0032445A">
                        <w:rPr>
                          <w:sz w:val="22"/>
                          <w:szCs w:val="22"/>
                        </w:rPr>
                        <w:fldChar w:fldCharType="end"/>
                      </w:r>
                      <w:r w:rsidRPr="0032445A">
                        <w:rPr>
                          <w:sz w:val="22"/>
                          <w:szCs w:val="22"/>
                        </w:rPr>
                        <w:t>: Mange Secrets Inside Account Microservice</w:t>
                      </w:r>
                      <w:bookmarkEnd w:id="218"/>
                    </w:p>
                  </w:txbxContent>
                </v:textbox>
                <w10:wrap type="square" anchorx="margin"/>
              </v:shape>
            </w:pict>
          </mc:Fallback>
        </mc:AlternateContent>
      </w:r>
      <w:r w:rsidRPr="0032445A">
        <mc:AlternateContent>
          <mc:Choice Requires="wps">
            <w:drawing>
              <wp:anchor distT="0" distB="0" distL="114300" distR="114300" simplePos="0" relativeHeight="252010496" behindDoc="0" locked="0" layoutInCell="1" allowOverlap="1" wp14:anchorId="57BD2988" wp14:editId="0EEF3441">
                <wp:simplePos x="0" y="0"/>
                <wp:positionH relativeFrom="column">
                  <wp:posOffset>294640</wp:posOffset>
                </wp:positionH>
                <wp:positionV relativeFrom="paragraph">
                  <wp:posOffset>2292350</wp:posOffset>
                </wp:positionV>
                <wp:extent cx="4905375" cy="635"/>
                <wp:effectExtent l="0" t="0" r="0" b="0"/>
                <wp:wrapSquare wrapText="bothSides"/>
                <wp:docPr id="75485318" name="Text Box 1"/>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3B9FF6C2" w14:textId="47118DFA" w:rsidR="00F5431B" w:rsidRPr="0032445A" w:rsidRDefault="00F5431B" w:rsidP="00F5431B">
                            <w:pPr>
                              <w:pStyle w:val="Caption"/>
                              <w:rPr>
                                <w:rFonts w:eastAsia="Times"/>
                                <w:sz w:val="22"/>
                                <w:szCs w:val="22"/>
                                <w:lang w:eastAsia="de-DE"/>
                              </w:rPr>
                            </w:pPr>
                            <w:bookmarkStart w:id="219" w:name="_Toc20588345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58</w:t>
                            </w:r>
                            <w:r w:rsidRPr="0032445A">
                              <w:rPr>
                                <w:sz w:val="22"/>
                                <w:szCs w:val="22"/>
                              </w:rPr>
                              <w:fldChar w:fldCharType="end"/>
                            </w:r>
                            <w:r w:rsidRPr="0032445A">
                              <w:rPr>
                                <w:sz w:val="22"/>
                                <w:szCs w:val="22"/>
                              </w:rPr>
                              <w:t>: Spring Cloud Config Example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D2988" id="_x0000_s1083" type="#_x0000_t202" style="position:absolute;margin-left:23.2pt;margin-top:180.5pt;width:386.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YD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" stroked="f">
                <v:textbox style="mso-fit-shape-to-text:t" inset="0,0,0,0">
                  <w:txbxContent>
                    <w:p w14:paraId="3B9FF6C2" w14:textId="47118DFA" w:rsidR="00F5431B" w:rsidRPr="0032445A" w:rsidRDefault="00F5431B" w:rsidP="00F5431B">
                      <w:pPr>
                        <w:pStyle w:val="Caption"/>
                        <w:rPr>
                          <w:rFonts w:eastAsia="Times"/>
                          <w:sz w:val="22"/>
                          <w:szCs w:val="22"/>
                          <w:lang w:eastAsia="de-DE"/>
                        </w:rPr>
                      </w:pPr>
                      <w:bookmarkStart w:id="220" w:name="_Toc20588345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58</w:t>
                      </w:r>
                      <w:r w:rsidRPr="0032445A">
                        <w:rPr>
                          <w:sz w:val="22"/>
                          <w:szCs w:val="22"/>
                        </w:rPr>
                        <w:fldChar w:fldCharType="end"/>
                      </w:r>
                      <w:r w:rsidRPr="0032445A">
                        <w:rPr>
                          <w:sz w:val="22"/>
                          <w:szCs w:val="22"/>
                        </w:rPr>
                        <w:t>: Spring Cloud Config Example</w:t>
                      </w:r>
                      <w:bookmarkEnd w:id="220"/>
                    </w:p>
                  </w:txbxContent>
                </v:textbox>
                <w10:wrap type="square"/>
              </v:shape>
            </w:pict>
          </mc:Fallback>
        </mc:AlternateContent>
      </w:r>
      <w:r w:rsidRPr="0032445A">
        <w:rPr>
          <w:rFonts w:eastAsia="Times"/>
          <w:lang w:eastAsia="de-DE"/>
        </w:rPr>
        <w:br w:type="page"/>
      </w:r>
    </w:p>
    <w:p w14:paraId="1B8E96E7" w14:textId="77777777" w:rsidR="00F5431B" w:rsidRPr="0032445A" w:rsidRDefault="00F5431B" w:rsidP="00F5431B">
      <w:pPr>
        <w:spacing w:after="0" w:line="240" w:lineRule="auto"/>
        <w:jc w:val="left"/>
        <w:rPr>
          <w:rFonts w:eastAsia="Times"/>
          <w:lang w:eastAsia="de-DE"/>
        </w:rPr>
      </w:pPr>
    </w:p>
    <w:p w14:paraId="483FDB75" w14:textId="77777777" w:rsidR="00F5431B" w:rsidRPr="0032445A" w:rsidRDefault="00F5431B" w:rsidP="00F5431B">
      <w:pPr>
        <w:spacing w:after="0" w:line="240" w:lineRule="auto"/>
        <w:jc w:val="left"/>
        <w:rPr>
          <w:rFonts w:eastAsia="Times"/>
          <w:lang w:eastAsia="de-DE"/>
        </w:rPr>
      </w:pPr>
      <w:r w:rsidRPr="0032445A">
        <mc:AlternateContent>
          <mc:Choice Requires="wps">
            <w:drawing>
              <wp:anchor distT="0" distB="0" distL="114300" distR="114300" simplePos="0" relativeHeight="252012544" behindDoc="0" locked="0" layoutInCell="1" allowOverlap="1" wp14:anchorId="09B46008" wp14:editId="67D4D225">
                <wp:simplePos x="0" y="0"/>
                <wp:positionH relativeFrom="column">
                  <wp:posOffset>466090</wp:posOffset>
                </wp:positionH>
                <wp:positionV relativeFrom="paragraph">
                  <wp:posOffset>3849370</wp:posOffset>
                </wp:positionV>
                <wp:extent cx="4591050" cy="635"/>
                <wp:effectExtent l="0" t="0" r="0" b="0"/>
                <wp:wrapSquare wrapText="bothSides"/>
                <wp:docPr id="509769791"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02CA3CFB" w14:textId="0CBDA7C7" w:rsidR="00F5431B" w:rsidRPr="0032445A" w:rsidRDefault="00F5431B" w:rsidP="00F5431B">
                            <w:pPr>
                              <w:pStyle w:val="Caption"/>
                              <w:rPr>
                                <w:rFonts w:eastAsia="Times"/>
                                <w:sz w:val="22"/>
                                <w:szCs w:val="22"/>
                                <w:lang w:eastAsia="de-DE"/>
                              </w:rPr>
                            </w:pPr>
                            <w:bookmarkStart w:id="221" w:name="_Toc20588345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59</w:t>
                            </w:r>
                            <w:r w:rsidRPr="0032445A">
                              <w:rPr>
                                <w:sz w:val="22"/>
                                <w:szCs w:val="22"/>
                              </w:rPr>
                              <w:fldChar w:fldCharType="end"/>
                            </w:r>
                            <w:r w:rsidRPr="0032445A">
                              <w:rPr>
                                <w:sz w:val="22"/>
                                <w:szCs w:val="22"/>
                              </w:rPr>
                              <w:t>: GitHub Repository for Configuration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46008" id="_x0000_s1084" type="#_x0000_t202" style="position:absolute;margin-left:36.7pt;margin-top:303.1pt;width:361.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RGwIAAEA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yf5rez6ZxCkmLXH+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" stroked="f">
                <v:textbox style="mso-fit-shape-to-text:t" inset="0,0,0,0">
                  <w:txbxContent>
                    <w:p w14:paraId="02CA3CFB" w14:textId="0CBDA7C7" w:rsidR="00F5431B" w:rsidRPr="0032445A" w:rsidRDefault="00F5431B" w:rsidP="00F5431B">
                      <w:pPr>
                        <w:pStyle w:val="Caption"/>
                        <w:rPr>
                          <w:rFonts w:eastAsia="Times"/>
                          <w:sz w:val="22"/>
                          <w:szCs w:val="22"/>
                          <w:lang w:eastAsia="de-DE"/>
                        </w:rPr>
                      </w:pPr>
                      <w:bookmarkStart w:id="222" w:name="_Toc20588345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59</w:t>
                      </w:r>
                      <w:r w:rsidRPr="0032445A">
                        <w:rPr>
                          <w:sz w:val="22"/>
                          <w:szCs w:val="22"/>
                        </w:rPr>
                        <w:fldChar w:fldCharType="end"/>
                      </w:r>
                      <w:r w:rsidRPr="0032445A">
                        <w:rPr>
                          <w:sz w:val="22"/>
                          <w:szCs w:val="22"/>
                        </w:rPr>
                        <w:t>: GitHub Repository for Configuration</w:t>
                      </w:r>
                      <w:bookmarkEnd w:id="222"/>
                    </w:p>
                  </w:txbxContent>
                </v:textbox>
                <w10:wrap type="square"/>
              </v:shape>
            </w:pict>
          </mc:Fallback>
        </mc:AlternateContent>
      </w:r>
      <w:r w:rsidRPr="0032445A">
        <w:rPr>
          <w:rFonts w:eastAsia="Times"/>
          <w:lang w:eastAsia="de-DE"/>
        </w:rPr>
        <w:drawing>
          <wp:anchor distT="0" distB="0" distL="114300" distR="114300" simplePos="0" relativeHeight="252007424" behindDoc="0" locked="0" layoutInCell="1" allowOverlap="1" wp14:anchorId="6A8EBAF8" wp14:editId="00A79AA8">
            <wp:simplePos x="0" y="0"/>
            <wp:positionH relativeFrom="margin">
              <wp:align>center</wp:align>
            </wp:positionH>
            <wp:positionV relativeFrom="margin">
              <wp:posOffset>262890</wp:posOffset>
            </wp:positionV>
            <wp:extent cx="4591050" cy="3704590"/>
            <wp:effectExtent l="76200" t="76200" r="133350" b="124460"/>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91050" cy="370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D2F28A" w14:textId="77777777" w:rsidR="00F5431B" w:rsidRPr="0032445A" w:rsidRDefault="00F5431B" w:rsidP="00F5431B">
      <w:pPr>
        <w:spacing w:after="0" w:line="240" w:lineRule="auto"/>
        <w:jc w:val="left"/>
        <w:rPr>
          <w:rFonts w:eastAsia="Times"/>
          <w:lang w:eastAsia="de-DE"/>
        </w:rPr>
      </w:pPr>
    </w:p>
    <w:p w14:paraId="3BAF8C92" w14:textId="77777777" w:rsidR="00F5431B" w:rsidRPr="0032445A" w:rsidRDefault="00F5431B" w:rsidP="00F5431B">
      <w:pPr>
        <w:spacing w:after="0" w:line="240" w:lineRule="auto"/>
        <w:jc w:val="left"/>
        <w:rPr>
          <w:rFonts w:eastAsia="Times"/>
          <w:lang w:eastAsia="de-DE"/>
        </w:rPr>
      </w:pPr>
      <w:r w:rsidRPr="0032445A">
        <w:rPr>
          <w:rFonts w:eastAsia="Times"/>
          <w:lang w:eastAsia="de-DE"/>
        </w:rPr>
        <w:drawing>
          <wp:anchor distT="0" distB="0" distL="114300" distR="114300" simplePos="0" relativeHeight="252009472" behindDoc="0" locked="0" layoutInCell="1" allowOverlap="1" wp14:anchorId="38E4DB59" wp14:editId="3EBFC7A4">
            <wp:simplePos x="0" y="0"/>
            <wp:positionH relativeFrom="margin">
              <wp:align>center</wp:align>
            </wp:positionH>
            <wp:positionV relativeFrom="margin">
              <wp:posOffset>4714240</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2013568" behindDoc="0" locked="0" layoutInCell="1" allowOverlap="1" wp14:anchorId="5E5AA981" wp14:editId="5725AC47">
                <wp:simplePos x="0" y="0"/>
                <wp:positionH relativeFrom="column">
                  <wp:posOffset>408940</wp:posOffset>
                </wp:positionH>
                <wp:positionV relativeFrom="paragraph">
                  <wp:posOffset>6329680</wp:posOffset>
                </wp:positionV>
                <wp:extent cx="4698365" cy="635"/>
                <wp:effectExtent l="0" t="0" r="0" b="0"/>
                <wp:wrapSquare wrapText="bothSides"/>
                <wp:docPr id="2036069714"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3922E1F" w14:textId="4376D1BC" w:rsidR="00F5431B" w:rsidRPr="0032445A" w:rsidRDefault="00F5431B" w:rsidP="00F5431B">
                            <w:pPr>
                              <w:pStyle w:val="Caption"/>
                              <w:rPr>
                                <w:rFonts w:eastAsia="Times"/>
                                <w:sz w:val="22"/>
                                <w:szCs w:val="22"/>
                                <w:lang w:eastAsia="de-DE"/>
                              </w:rPr>
                            </w:pPr>
                            <w:bookmarkStart w:id="223" w:name="_Toc20588345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60</w:t>
                            </w:r>
                            <w:r w:rsidRPr="0032445A">
                              <w:rPr>
                                <w:sz w:val="22"/>
                                <w:szCs w:val="22"/>
                              </w:rPr>
                              <w:fldChar w:fldCharType="end"/>
                            </w:r>
                            <w:r w:rsidRPr="0032445A">
                              <w:rPr>
                                <w:sz w:val="22"/>
                                <w:szCs w:val="22"/>
                              </w:rPr>
                              <w:t>: Connection between GitHub Repository and Spring Micro Service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A981" id="_x0000_s1085" type="#_x0000_t202" style="position:absolute;margin-left:32.2pt;margin-top:498.4pt;width:369.9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xvHAIAAEAEAAAOAAAAZHJzL2Uyb0RvYy54bWysU8Fu2zAMvQ/YPwi6L07aJWi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" stroked="f">
                <v:textbox style="mso-fit-shape-to-text:t" inset="0,0,0,0">
                  <w:txbxContent>
                    <w:p w14:paraId="23922E1F" w14:textId="4376D1BC" w:rsidR="00F5431B" w:rsidRPr="0032445A" w:rsidRDefault="00F5431B" w:rsidP="00F5431B">
                      <w:pPr>
                        <w:pStyle w:val="Caption"/>
                        <w:rPr>
                          <w:rFonts w:eastAsia="Times"/>
                          <w:sz w:val="22"/>
                          <w:szCs w:val="22"/>
                          <w:lang w:eastAsia="de-DE"/>
                        </w:rPr>
                      </w:pPr>
                      <w:bookmarkStart w:id="224" w:name="_Toc20588345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60</w:t>
                      </w:r>
                      <w:r w:rsidRPr="0032445A">
                        <w:rPr>
                          <w:sz w:val="22"/>
                          <w:szCs w:val="22"/>
                        </w:rPr>
                        <w:fldChar w:fldCharType="end"/>
                      </w:r>
                      <w:r w:rsidRPr="0032445A">
                        <w:rPr>
                          <w:sz w:val="22"/>
                          <w:szCs w:val="22"/>
                        </w:rPr>
                        <w:t>: Connection between GitHub Repository and Spring Micro Service</w:t>
                      </w:r>
                      <w:bookmarkEnd w:id="224"/>
                    </w:p>
                  </w:txbxContent>
                </v:textbox>
                <w10:wrap type="square"/>
              </v:shape>
            </w:pict>
          </mc:Fallback>
        </mc:AlternateContent>
      </w:r>
      <w:r w:rsidRPr="0032445A">
        <w:rPr>
          <w:rFonts w:eastAsia="Times"/>
          <w:lang w:eastAsia="de-DE"/>
        </w:rPr>
        <w:br w:type="page"/>
      </w:r>
    </w:p>
    <w:p w14:paraId="2214EFF0" w14:textId="77777777" w:rsidR="00D81BDD" w:rsidRPr="0032445A" w:rsidRDefault="00D81BDD" w:rsidP="00D81BDD">
      <w:pPr>
        <w:pStyle w:val="Heading3"/>
      </w:pPr>
      <w:bookmarkStart w:id="225" w:name="_Toc205887358"/>
      <w:r w:rsidRPr="0032445A">
        <w:lastRenderedPageBreak/>
        <w:t>Scalability</w:t>
      </w:r>
      <w:bookmarkEnd w:id="225"/>
      <w:r w:rsidRPr="0032445A">
        <w:t xml:space="preserve"> </w:t>
      </w:r>
    </w:p>
    <w:p w14:paraId="18459C76" w14:textId="77777777" w:rsidR="00D81BDD" w:rsidRPr="0032445A" w:rsidRDefault="00D81BDD" w:rsidP="00D81BDD"/>
    <w:p w14:paraId="41901F47" w14:textId="77777777" w:rsidR="00D81BDD" w:rsidRPr="0032445A" w:rsidRDefault="00D81BDD" w:rsidP="00557168">
      <w:pPr>
        <w:pStyle w:val="Text"/>
        <w:rPr>
          <w:rStyle w:val="Strong"/>
        </w:rPr>
      </w:pPr>
      <w:r w:rsidRPr="0032445A">
        <w:rPr>
          <w:rStyle w:val="Strong"/>
        </w:rPr>
        <w:t>Steps</w:t>
      </w:r>
    </w:p>
    <w:p w14:paraId="510CBA6A" w14:textId="77777777" w:rsidR="00D81BDD" w:rsidRPr="0032445A" w:rsidRDefault="00D81BDD" w:rsidP="00557168">
      <w:pPr>
        <w:pStyle w:val="Text"/>
      </w:pPr>
      <w:r w:rsidRPr="0032445A">
        <w:t xml:space="preserve">The test was performed on a Kubernetes cluster without Helm to keep the process reproducible using basic </w:t>
      </w:r>
      <w:proofErr w:type="spellStart"/>
      <w:r w:rsidRPr="0032445A">
        <w:rPr>
          <w:b/>
        </w:rPr>
        <w:t>kubectl</w:t>
      </w:r>
      <w:proofErr w:type="spellEnd"/>
      <w:r w:rsidRPr="0032445A">
        <w:t xml:space="preserve"> commands.</w:t>
      </w:r>
    </w:p>
    <w:p w14:paraId="70584341" w14:textId="77777777" w:rsidR="00D81BDD" w:rsidRPr="0032445A" w:rsidRDefault="00D81BDD" w:rsidP="00557168">
      <w:pPr>
        <w:pStyle w:val="Text"/>
      </w:pPr>
      <w:r w:rsidRPr="0032445A">
        <w:t>Baseline configuration</w:t>
      </w:r>
    </w:p>
    <w:p w14:paraId="05191126" w14:textId="77777777" w:rsidR="00D81BDD" w:rsidRPr="0032445A" w:rsidRDefault="00D81BDD" w:rsidP="00557168">
      <w:pPr>
        <w:pStyle w:val="Text"/>
      </w:pPr>
      <w:r w:rsidRPr="0032445A">
        <w:rPr>
          <w:b/>
        </w:rPr>
        <w:t xml:space="preserve">Microservices: </w:t>
      </w:r>
      <w:r w:rsidRPr="0032445A">
        <w:t>accounts, loans, cards</w:t>
      </w:r>
    </w:p>
    <w:p w14:paraId="2DB38E16" w14:textId="77777777" w:rsidR="00D81BDD" w:rsidRPr="0032445A" w:rsidRDefault="00D81BDD" w:rsidP="00557168">
      <w:pPr>
        <w:pStyle w:val="Text"/>
      </w:pPr>
      <w:r w:rsidRPr="0032445A">
        <w:t>Initial replicas: one per service</w:t>
      </w:r>
    </w:p>
    <w:p w14:paraId="5C5EAD12" w14:textId="77777777" w:rsidR="00D81BDD" w:rsidRPr="0032445A" w:rsidRDefault="00D81BDD" w:rsidP="00557168">
      <w:pPr>
        <w:pStyle w:val="Text"/>
      </w:pPr>
      <w:r w:rsidRPr="0032445A">
        <w:t>Requests routed through Spring Cloud Gateway</w:t>
      </w:r>
    </w:p>
    <w:p w14:paraId="37226587" w14:textId="77777777" w:rsidR="00D81BDD" w:rsidRPr="0032445A" w:rsidRDefault="00D81BDD" w:rsidP="00557168">
      <w:pPr>
        <w:pStyle w:val="Text"/>
      </w:pPr>
      <w:r w:rsidRPr="0032445A">
        <w:rPr>
          <w:b/>
        </w:rPr>
        <w:t xml:space="preserve">Load generation: </w:t>
      </w:r>
      <w:r w:rsidRPr="0032445A">
        <w:t>k6 (Apache JMeter would also work)</w:t>
      </w:r>
    </w:p>
    <w:p w14:paraId="3D9DCBA7" w14:textId="77777777" w:rsidR="00D81BDD" w:rsidRPr="0032445A" w:rsidRDefault="00D81BDD" w:rsidP="00557168">
      <w:pPr>
        <w:pStyle w:val="Text"/>
      </w:pPr>
      <w:r w:rsidRPr="0032445A">
        <w:rPr>
          <w:b/>
        </w:rPr>
        <w:t xml:space="preserve">Autoscaling: </w:t>
      </w:r>
      <w:r w:rsidRPr="0032445A">
        <w:t>HPA with CPU target = 50%</w:t>
      </w:r>
    </w:p>
    <w:p w14:paraId="699A96D0" w14:textId="77777777" w:rsidR="00D81BDD" w:rsidRPr="0032445A" w:rsidRDefault="00D81BDD" w:rsidP="00557168">
      <w:pPr>
        <w:pStyle w:val="Text"/>
      </w:pPr>
      <w:r w:rsidRPr="0032445A">
        <w:t>Same application images and resource requests/limits in both runs; the only change is the configuration source:</w:t>
      </w:r>
    </w:p>
    <w:p w14:paraId="6A989EE6" w14:textId="77777777" w:rsidR="00D81BDD" w:rsidRPr="0032445A" w:rsidRDefault="00D81BDD" w:rsidP="00557168">
      <w:pPr>
        <w:pStyle w:val="Text"/>
      </w:pPr>
      <w:r w:rsidRPr="0032445A">
        <w:t>Local Configuration run: services read their own local properties (no config server)</w:t>
      </w:r>
    </w:p>
    <w:p w14:paraId="7C14C8A0" w14:textId="77777777" w:rsidR="00D81BDD" w:rsidRPr="0032445A" w:rsidRDefault="00D81BDD" w:rsidP="00557168">
      <w:pPr>
        <w:pStyle w:val="Text"/>
      </w:pPr>
      <w:r w:rsidRPr="0032445A">
        <w:t>Centralized Configuration run: services read from Spring Cloud Config Server (Git backend)</w:t>
      </w:r>
    </w:p>
    <w:p w14:paraId="4461919E" w14:textId="77777777" w:rsidR="00D81BDD" w:rsidRPr="0032445A" w:rsidRDefault="00D81BDD" w:rsidP="00557168">
      <w:pPr>
        <w:pStyle w:val="Text"/>
      </w:pPr>
      <w:r w:rsidRPr="0032445A">
        <w:t>Container images (pinned for reproducibility):</w:t>
      </w:r>
    </w:p>
    <w:p w14:paraId="6E1C3F06" w14:textId="77777777" w:rsidR="00D81BDD" w:rsidRPr="0032445A" w:rsidRDefault="00D81BDD" w:rsidP="00557168">
      <w:pPr>
        <w:pStyle w:val="Text"/>
      </w:pPr>
      <w:r w:rsidRPr="0032445A">
        <w:t xml:space="preserve">Config Server (local/native reference): </w:t>
      </w:r>
      <w:proofErr w:type="spellStart"/>
      <w:r w:rsidRPr="0032445A">
        <w:t>aimendocker</w:t>
      </w:r>
      <w:proofErr w:type="spellEnd"/>
      <w:r w:rsidRPr="0032445A">
        <w:t>/</w:t>
      </w:r>
      <w:proofErr w:type="spellStart"/>
      <w:proofErr w:type="gramStart"/>
      <w:r w:rsidRPr="0032445A">
        <w:t>configserver:local</w:t>
      </w:r>
      <w:proofErr w:type="spellEnd"/>
      <w:proofErr w:type="gramEnd"/>
    </w:p>
    <w:p w14:paraId="4CAAC735" w14:textId="77777777" w:rsidR="00D81BDD" w:rsidRPr="0032445A" w:rsidRDefault="00D81BDD" w:rsidP="00557168">
      <w:pPr>
        <w:pStyle w:val="Text"/>
      </w:pPr>
      <w:r w:rsidRPr="0032445A">
        <w:t>Digest: sha</w:t>
      </w:r>
      <w:proofErr w:type="gramStart"/>
      <w:r w:rsidRPr="0032445A">
        <w:t>256:b</w:t>
      </w:r>
      <w:proofErr w:type="gramEnd"/>
      <w:r w:rsidRPr="0032445A">
        <w:t>3abd622a2b52e0bee4f7c0c5dc19b3c7537357a0f6fce4b5b459ecd1c1635d4</w:t>
      </w:r>
    </w:p>
    <w:p w14:paraId="4EA92A2C" w14:textId="77777777" w:rsidR="00D81BDD" w:rsidRPr="0032445A" w:rsidRDefault="00D81BDD" w:rsidP="00557168">
      <w:pPr>
        <w:pStyle w:val="Text"/>
      </w:pPr>
      <w:r w:rsidRPr="0032445A">
        <w:t>Docker: https://hub.docker.com/layers/aimendocker/configserver/local/images/sha256-b3abd622a2b52e0bee4f7c0c5dc19b3c7537357a0f6fce4b5b459ecd1c1635d4</w:t>
      </w:r>
    </w:p>
    <w:p w14:paraId="4AC3C5BB" w14:textId="77777777" w:rsidR="00D81BDD" w:rsidRPr="0032445A" w:rsidRDefault="00D81BDD" w:rsidP="00557168">
      <w:pPr>
        <w:pStyle w:val="Text"/>
      </w:pPr>
      <w:r w:rsidRPr="0032445A">
        <w:t xml:space="preserve">Config Server (Git backend, used in the centralized run): </w:t>
      </w:r>
      <w:proofErr w:type="spellStart"/>
      <w:r w:rsidRPr="0032445A">
        <w:t>aimendocker</w:t>
      </w:r>
      <w:proofErr w:type="spellEnd"/>
      <w:r w:rsidRPr="0032445A">
        <w:t>/</w:t>
      </w:r>
      <w:proofErr w:type="gramStart"/>
      <w:r w:rsidRPr="0032445A">
        <w:t>configserver:s</w:t>
      </w:r>
      <w:proofErr w:type="gramEnd"/>
      <w:r w:rsidRPr="0032445A">
        <w:t>6</w:t>
      </w:r>
    </w:p>
    <w:p w14:paraId="5385786A" w14:textId="77777777" w:rsidR="00D81BDD" w:rsidRPr="0032445A" w:rsidRDefault="00D81BDD" w:rsidP="00557168">
      <w:pPr>
        <w:pStyle w:val="Text"/>
      </w:pPr>
      <w:r w:rsidRPr="0032445A">
        <w:t>sha256:1239102cfa9c012d4f166732582670af90ac90e4508b2e9abc054e7f09e70707</w:t>
      </w:r>
    </w:p>
    <w:p w14:paraId="42696069" w14:textId="77777777" w:rsidR="00D81BDD" w:rsidRPr="0032445A" w:rsidRDefault="00D81BDD" w:rsidP="00557168">
      <w:pPr>
        <w:pStyle w:val="Text"/>
      </w:pPr>
      <w:r w:rsidRPr="0032445A">
        <w:t xml:space="preserve">Docker Hub: </w:t>
      </w:r>
      <w:hyperlink r:id="rId83" w:history="1">
        <w:r w:rsidRPr="0032445A">
          <w:rPr>
            <w:rStyle w:val="Hyperlink"/>
          </w:rPr>
          <w:t>https://hub.docker.com/layers/aimendocker/configserver/s6/images/sha256-1239102cfa9c012d4f166732582670af90ac90e4508b2e9abc054e7f09e70707</w:t>
        </w:r>
      </w:hyperlink>
    </w:p>
    <w:p w14:paraId="5FA4772E" w14:textId="77777777" w:rsidR="00D81BDD" w:rsidRPr="0032445A" w:rsidRDefault="00D81BDD" w:rsidP="00D81BDD">
      <w:pPr>
        <w:spacing w:after="0" w:line="240" w:lineRule="auto"/>
        <w:jc w:val="left"/>
        <w:rPr>
          <w:rFonts w:asciiTheme="minorHAnsi" w:eastAsiaTheme="minorEastAsia" w:hAnsiTheme="minorHAnsi" w:cstheme="minorBidi"/>
          <w:sz w:val="22"/>
          <w:szCs w:val="22"/>
        </w:rPr>
      </w:pPr>
      <w:r w:rsidRPr="0032445A">
        <w:br w:type="page"/>
      </w:r>
    </w:p>
    <w:p w14:paraId="437D1426" w14:textId="77777777" w:rsidR="00D81BDD" w:rsidRPr="0032445A" w:rsidRDefault="00D81BDD" w:rsidP="00D81BDD">
      <w:pPr>
        <w:pStyle w:val="ListBullet2"/>
        <w:numPr>
          <w:ilvl w:val="0"/>
          <w:numId w:val="0"/>
        </w:numPr>
        <w:ind w:left="720"/>
      </w:pPr>
    </w:p>
    <w:p w14:paraId="307AD9FC" w14:textId="77777777" w:rsidR="00D81BDD" w:rsidRPr="0032445A" w:rsidRDefault="00D81BDD" w:rsidP="00557168">
      <w:pPr>
        <w:pStyle w:val="Text"/>
        <w:rPr>
          <w:rStyle w:val="Strong"/>
        </w:rPr>
      </w:pPr>
      <w:r w:rsidRPr="0032445A">
        <w:rPr>
          <w:rStyle w:val="Strong"/>
        </w:rPr>
        <w:t>Procedure</w:t>
      </w:r>
    </w:p>
    <w:p w14:paraId="74096CC3" w14:textId="77777777" w:rsidR="00D81BDD" w:rsidRPr="0032445A" w:rsidRDefault="00D81BDD" w:rsidP="00557168">
      <w:pPr>
        <w:pStyle w:val="Text"/>
        <w:numPr>
          <w:ilvl w:val="0"/>
          <w:numId w:val="62"/>
        </w:numPr>
      </w:pPr>
      <w:r w:rsidRPr="0032445A">
        <w:t>Deploy all services in Local Configuration mode (no SPRING_CONFIG_IMPORT), replicas = 1.</w:t>
      </w:r>
    </w:p>
    <w:p w14:paraId="289E7B56" w14:textId="77777777" w:rsidR="00D81BDD" w:rsidRPr="0032445A" w:rsidRDefault="00D81BDD" w:rsidP="00557168">
      <w:pPr>
        <w:pStyle w:val="Text"/>
        <w:numPr>
          <w:ilvl w:val="0"/>
          <w:numId w:val="62"/>
        </w:numPr>
      </w:pPr>
      <w:r w:rsidRPr="0032445A">
        <w:t xml:space="preserve">Apply a baseline load for ~2 minutes. </w:t>
      </w:r>
    </w:p>
    <w:p w14:paraId="62EE6DE1" w14:textId="77777777" w:rsidR="00D81BDD" w:rsidRPr="0032445A" w:rsidRDefault="00D81BDD" w:rsidP="00557168">
      <w:pPr>
        <w:pStyle w:val="Text"/>
        <w:numPr>
          <w:ilvl w:val="0"/>
          <w:numId w:val="62"/>
        </w:numPr>
      </w:pPr>
      <w:r w:rsidRPr="0032445A">
        <w:t>Increase load so average CPU &gt; 50% to trigger HPA scale-out.</w:t>
      </w:r>
    </w:p>
    <w:p w14:paraId="6FFA3032" w14:textId="77777777" w:rsidR="00D81BDD" w:rsidRPr="0032445A" w:rsidRDefault="00D81BDD" w:rsidP="00557168">
      <w:pPr>
        <w:pStyle w:val="Text"/>
        <w:numPr>
          <w:ilvl w:val="0"/>
          <w:numId w:val="62"/>
        </w:numPr>
      </w:pPr>
      <w:r w:rsidRPr="0032445A">
        <w:t>Measure: (a) Scale-up time: from the start of the high-load stage until new replicas are Ready; (b) Configuration readiness: whether newly created pods start with the current configuration immediately; (c) Throughput stability: requests/second before and after scaling.</w:t>
      </w:r>
    </w:p>
    <w:p w14:paraId="6C17D7BC" w14:textId="77777777" w:rsidR="00D81BDD" w:rsidRPr="0032445A" w:rsidRDefault="00D81BDD" w:rsidP="00557168">
      <w:pPr>
        <w:pStyle w:val="Text"/>
        <w:numPr>
          <w:ilvl w:val="0"/>
          <w:numId w:val="62"/>
        </w:numPr>
      </w:pPr>
      <w:r w:rsidRPr="0032445A">
        <w:t>Let the system stabilize for ~2 minutes and record metrics.</w:t>
      </w:r>
    </w:p>
    <w:p w14:paraId="69BC44F3" w14:textId="77777777" w:rsidR="00D81BDD" w:rsidRPr="0032445A" w:rsidRDefault="00D81BDD" w:rsidP="00557168">
      <w:pPr>
        <w:pStyle w:val="Text"/>
        <w:numPr>
          <w:ilvl w:val="0"/>
          <w:numId w:val="62"/>
        </w:numPr>
      </w:pPr>
      <w:r w:rsidRPr="0032445A">
        <w:t>Repeat the same steps for the Centralized Configuration run (point services to the Config Server).</w:t>
      </w:r>
    </w:p>
    <w:p w14:paraId="76AE0FA4" w14:textId="77777777" w:rsidR="00D81BDD" w:rsidRPr="0032445A" w:rsidRDefault="00D81BDD" w:rsidP="00557168">
      <w:pPr>
        <w:pStyle w:val="Text"/>
      </w:pPr>
    </w:p>
    <w:p w14:paraId="0E9AFFF7" w14:textId="77777777" w:rsidR="00D81BDD" w:rsidRPr="0032445A" w:rsidRDefault="00D81BDD" w:rsidP="00557168">
      <w:pPr>
        <w:pStyle w:val="Text"/>
        <w:rPr>
          <w:rStyle w:val="Strong"/>
        </w:rPr>
      </w:pPr>
      <w:r w:rsidRPr="0032445A">
        <w:rPr>
          <w:rStyle w:val="Strong"/>
        </w:rPr>
        <w:t xml:space="preserve">Reproduction </w:t>
      </w:r>
    </w:p>
    <w:p w14:paraId="6B5A6418" w14:textId="77777777" w:rsidR="00D81BDD" w:rsidRPr="0032445A" w:rsidRDefault="00D81BDD" w:rsidP="00557168">
      <w:pPr>
        <w:pStyle w:val="Text"/>
        <w:rPr>
          <w:rStyle w:val="Strong"/>
        </w:rPr>
      </w:pPr>
      <w:r w:rsidRPr="0032445A">
        <w:rPr>
          <w:rStyle w:val="Strong"/>
        </w:rPr>
        <w:t>Ensure CPU requests/limits (each Deployment):</w:t>
      </w:r>
    </w:p>
    <w:p w14:paraId="05BEE3DC" w14:textId="77777777" w:rsidR="00D81BDD" w:rsidRPr="0032445A" w:rsidRDefault="00D81BDD" w:rsidP="00D81BDD">
      <w:pPr>
        <w:pStyle w:val="TOCHeading"/>
      </w:pPr>
      <w:r w:rsidRPr="0032445A">
        <w:t>resources:</w:t>
      </w:r>
      <w:r w:rsidRPr="0032445A">
        <w:br/>
        <w:t xml:space="preserve">  requests:</w:t>
      </w:r>
      <w:r w:rsidRPr="0032445A">
        <w:br/>
        <w:t xml:space="preserve">    </w:t>
      </w:r>
      <w:proofErr w:type="spellStart"/>
      <w:r w:rsidRPr="0032445A">
        <w:t>cpu</w:t>
      </w:r>
      <w:proofErr w:type="spellEnd"/>
      <w:r w:rsidRPr="0032445A">
        <w:t>: "100m"</w:t>
      </w:r>
      <w:r w:rsidRPr="0032445A">
        <w:br/>
        <w:t xml:space="preserve">    memory: "256Mi"</w:t>
      </w:r>
      <w:r w:rsidRPr="0032445A">
        <w:br/>
        <w:t xml:space="preserve">  limits:</w:t>
      </w:r>
      <w:r w:rsidRPr="0032445A">
        <w:br/>
        <w:t xml:space="preserve">    </w:t>
      </w:r>
      <w:proofErr w:type="spellStart"/>
      <w:r w:rsidRPr="0032445A">
        <w:t>cpu</w:t>
      </w:r>
      <w:proofErr w:type="spellEnd"/>
      <w:r w:rsidRPr="0032445A">
        <w:t>: "500m"</w:t>
      </w:r>
      <w:r w:rsidRPr="0032445A">
        <w:br/>
        <w:t xml:space="preserve">    memory: "512Mi"</w:t>
      </w:r>
    </w:p>
    <w:p w14:paraId="07381B35" w14:textId="77777777" w:rsidR="00D81BDD" w:rsidRPr="0032445A" w:rsidRDefault="00D81BDD" w:rsidP="00D81BDD"/>
    <w:p w14:paraId="0E788125" w14:textId="77777777" w:rsidR="00D81BDD" w:rsidRPr="0032445A" w:rsidRDefault="00D81BDD" w:rsidP="00557168">
      <w:pPr>
        <w:pStyle w:val="Text"/>
        <w:rPr>
          <w:rStyle w:val="Strong"/>
        </w:rPr>
      </w:pPr>
      <w:r w:rsidRPr="0032445A">
        <w:rPr>
          <w:rStyle w:val="Strong"/>
        </w:rPr>
        <w:t>Expose Gateway locally:</w:t>
      </w:r>
    </w:p>
    <w:p w14:paraId="3FFF2775" w14:textId="77777777" w:rsidR="00D81BDD" w:rsidRPr="0032445A" w:rsidRDefault="00D81BDD" w:rsidP="00D81BDD">
      <w:pPr>
        <w:pStyle w:val="TOCHeading"/>
      </w:pPr>
      <w:proofErr w:type="spellStart"/>
      <w:r w:rsidRPr="0032445A">
        <w:t>kubectl</w:t>
      </w:r>
      <w:proofErr w:type="spellEnd"/>
      <w:r w:rsidRPr="0032445A">
        <w:t xml:space="preserve"> -n bank port-forward svc/gateway-service 8080:8080</w:t>
      </w:r>
    </w:p>
    <w:p w14:paraId="3A998421" w14:textId="77777777" w:rsidR="00D81BDD" w:rsidRPr="0032445A" w:rsidRDefault="00D81BDD" w:rsidP="00557168">
      <w:pPr>
        <w:pStyle w:val="Text"/>
      </w:pPr>
    </w:p>
    <w:p w14:paraId="2E6EAA8D" w14:textId="77777777" w:rsidR="00D81BDD" w:rsidRPr="0032445A" w:rsidRDefault="00D81BDD" w:rsidP="00557168">
      <w:pPr>
        <w:pStyle w:val="Text"/>
        <w:rPr>
          <w:rStyle w:val="Strong"/>
        </w:rPr>
      </w:pPr>
      <w:r w:rsidRPr="0032445A">
        <w:rPr>
          <w:rStyle w:val="Strong"/>
        </w:rPr>
        <w:t>Create HPAs:</w:t>
      </w:r>
    </w:p>
    <w:p w14:paraId="66919E6A" w14:textId="77777777" w:rsidR="00D81BDD" w:rsidRPr="0032445A" w:rsidRDefault="00D81BDD" w:rsidP="00D81BDD">
      <w:pPr>
        <w:pStyle w:val="TOCHeading"/>
      </w:pPr>
      <w:proofErr w:type="spellStart"/>
      <w:r w:rsidRPr="0032445A">
        <w:t>kubectl</w:t>
      </w:r>
      <w:proofErr w:type="spellEnd"/>
      <w:r w:rsidRPr="0032445A">
        <w:t xml:space="preserve"> -n bank </w:t>
      </w:r>
      <w:proofErr w:type="spellStart"/>
      <w:r w:rsidRPr="0032445A">
        <w:t>autoscale</w:t>
      </w:r>
      <w:proofErr w:type="spellEnd"/>
      <w:r w:rsidRPr="0032445A">
        <w:t xml:space="preserve"> deployment accounts-deployment --</w:t>
      </w:r>
      <w:proofErr w:type="spellStart"/>
      <w:r w:rsidRPr="0032445A">
        <w:t>cpu</w:t>
      </w:r>
      <w:proofErr w:type="spellEnd"/>
      <w:r w:rsidRPr="0032445A">
        <w:t>-percent=50 --min=1 --max=5</w:t>
      </w:r>
      <w:r w:rsidRPr="0032445A">
        <w:br/>
      </w:r>
      <w:proofErr w:type="spellStart"/>
      <w:r w:rsidRPr="0032445A">
        <w:t>kubectl</w:t>
      </w:r>
      <w:proofErr w:type="spellEnd"/>
      <w:r w:rsidRPr="0032445A">
        <w:t xml:space="preserve"> -n bank </w:t>
      </w:r>
      <w:proofErr w:type="spellStart"/>
      <w:r w:rsidRPr="0032445A">
        <w:t>autoscale</w:t>
      </w:r>
      <w:proofErr w:type="spellEnd"/>
      <w:r w:rsidRPr="0032445A">
        <w:t xml:space="preserve"> deployment loans-deployment    --</w:t>
      </w:r>
      <w:proofErr w:type="spellStart"/>
      <w:r w:rsidRPr="0032445A">
        <w:t>cpu</w:t>
      </w:r>
      <w:proofErr w:type="spellEnd"/>
      <w:r w:rsidRPr="0032445A">
        <w:t>-percent=50 --min=1 --max=5</w:t>
      </w:r>
      <w:r w:rsidRPr="0032445A">
        <w:br/>
      </w:r>
      <w:proofErr w:type="spellStart"/>
      <w:r w:rsidRPr="0032445A">
        <w:t>kubectl</w:t>
      </w:r>
      <w:proofErr w:type="spellEnd"/>
      <w:r w:rsidRPr="0032445A">
        <w:t xml:space="preserve"> -n bank </w:t>
      </w:r>
      <w:proofErr w:type="spellStart"/>
      <w:r w:rsidRPr="0032445A">
        <w:t>autoscale</w:t>
      </w:r>
      <w:proofErr w:type="spellEnd"/>
      <w:r w:rsidRPr="0032445A">
        <w:t xml:space="preserve"> deployment cards-deployment    --</w:t>
      </w:r>
      <w:proofErr w:type="spellStart"/>
      <w:r w:rsidRPr="0032445A">
        <w:t>cpu</w:t>
      </w:r>
      <w:proofErr w:type="spellEnd"/>
      <w:r w:rsidRPr="0032445A">
        <w:t>-percent=50 --min=1 --max=5</w:t>
      </w:r>
    </w:p>
    <w:p w14:paraId="7B773560" w14:textId="77777777" w:rsidR="00D81BDD" w:rsidRPr="0032445A" w:rsidRDefault="00D81BDD" w:rsidP="00557168">
      <w:pPr>
        <w:pStyle w:val="Text"/>
      </w:pPr>
    </w:p>
    <w:p w14:paraId="2747A128" w14:textId="77777777" w:rsidR="00D81BDD" w:rsidRPr="0032445A" w:rsidRDefault="00D81BDD" w:rsidP="00557168">
      <w:pPr>
        <w:pStyle w:val="Text"/>
      </w:pPr>
    </w:p>
    <w:p w14:paraId="01FE49FC" w14:textId="77777777" w:rsidR="00D81BDD" w:rsidRPr="0032445A" w:rsidRDefault="00D81BDD" w:rsidP="00557168">
      <w:pPr>
        <w:pStyle w:val="Text"/>
        <w:rPr>
          <w:rStyle w:val="Strong"/>
        </w:rPr>
      </w:pPr>
      <w:proofErr w:type="gramStart"/>
      <w:r w:rsidRPr="0032445A">
        <w:rPr>
          <w:rStyle w:val="Strong"/>
        </w:rPr>
        <w:lastRenderedPageBreak/>
        <w:t>Compute</w:t>
      </w:r>
      <w:proofErr w:type="gramEnd"/>
      <w:r w:rsidRPr="0032445A">
        <w:rPr>
          <w:rStyle w:val="Strong"/>
        </w:rPr>
        <w:t xml:space="preserve"> times:</w:t>
      </w:r>
    </w:p>
    <w:p w14:paraId="136902D8" w14:textId="77777777" w:rsidR="00D81BDD" w:rsidRPr="0032445A" w:rsidRDefault="00D81BDD" w:rsidP="00D81BDD">
      <w:pPr>
        <w:pStyle w:val="TOCHeading"/>
      </w:pPr>
      <w:r w:rsidRPr="0032445A">
        <w:t>T1 = start of high-load stage (120 VUs)</w:t>
      </w:r>
      <w:r w:rsidRPr="0032445A">
        <w:br/>
        <w:t xml:space="preserve">T2 = HPA shows </w:t>
      </w:r>
      <w:proofErr w:type="spellStart"/>
      <w:r w:rsidRPr="0032445A">
        <w:t>desiredReplicas</w:t>
      </w:r>
      <w:proofErr w:type="spellEnd"/>
      <w:r w:rsidRPr="0032445A">
        <w:t xml:space="preserve"> &gt; 1</w:t>
      </w:r>
      <w:r w:rsidRPr="0032445A">
        <w:br/>
        <w:t>T3 = new pods Ready=True</w:t>
      </w:r>
      <w:r w:rsidRPr="0032445A">
        <w:br/>
        <w:t>HPA reaction = T2 − T1</w:t>
      </w:r>
      <w:r w:rsidRPr="0032445A">
        <w:br/>
        <w:t>Scale-up = T3 − T1</w:t>
      </w:r>
    </w:p>
    <w:p w14:paraId="3E9ED816" w14:textId="77777777" w:rsidR="00D81BDD" w:rsidRPr="0032445A" w:rsidRDefault="00D81BDD" w:rsidP="00557168">
      <w:pPr>
        <w:pStyle w:val="Text"/>
      </w:pPr>
    </w:p>
    <w:p w14:paraId="6ED496A3" w14:textId="77777777" w:rsidR="00D81BDD" w:rsidRPr="0032445A" w:rsidRDefault="00D81BDD" w:rsidP="00D81BDD">
      <w:pPr>
        <w:spacing w:after="0" w:line="240" w:lineRule="auto"/>
        <w:jc w:val="left"/>
        <w:rPr>
          <w:b/>
          <w:sz w:val="28"/>
        </w:rPr>
      </w:pPr>
      <w:r w:rsidRPr="0032445A">
        <w:br w:type="page"/>
      </w:r>
      <w:r w:rsidRPr="0032445A">
        <mc:AlternateContent>
          <mc:Choice Requires="wps">
            <w:drawing>
              <wp:anchor distT="0" distB="0" distL="114300" distR="114300" simplePos="0" relativeHeight="252004352" behindDoc="0" locked="0" layoutInCell="1" allowOverlap="1" wp14:anchorId="2A435567" wp14:editId="74302CA7">
                <wp:simplePos x="0" y="0"/>
                <wp:positionH relativeFrom="column">
                  <wp:posOffset>-29210</wp:posOffset>
                </wp:positionH>
                <wp:positionV relativeFrom="paragraph">
                  <wp:posOffset>5198745</wp:posOffset>
                </wp:positionV>
                <wp:extent cx="5580380" cy="635"/>
                <wp:effectExtent l="0" t="0" r="0" b="0"/>
                <wp:wrapSquare wrapText="bothSides"/>
                <wp:docPr id="36326337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194265" w14:textId="30FF54DF" w:rsidR="00D81BDD" w:rsidRPr="0032445A" w:rsidRDefault="00D81BDD" w:rsidP="00D81BDD">
                            <w:pPr>
                              <w:pStyle w:val="Caption"/>
                            </w:pPr>
                            <w:bookmarkStart w:id="226" w:name="_Toc205883459"/>
                            <w:r w:rsidRPr="0032445A">
                              <w:t xml:space="preserve">Figure </w:t>
                            </w:r>
                            <w:r w:rsidRPr="0032445A">
                              <w:fldChar w:fldCharType="begin"/>
                            </w:r>
                            <w:r w:rsidRPr="0032445A">
                              <w:instrText xml:space="preserve"> SEQ Figure \* ARABIC </w:instrText>
                            </w:r>
                            <w:r w:rsidRPr="0032445A">
                              <w:fldChar w:fldCharType="separate"/>
                            </w:r>
                            <w:r w:rsidR="00EA6001" w:rsidRPr="0032445A">
                              <w:t>61</w:t>
                            </w:r>
                            <w:r w:rsidRPr="0032445A">
                              <w:fldChar w:fldCharType="end"/>
                            </w:r>
                            <w:r w:rsidRPr="0032445A">
                              <w:t>: Scalability Test Script Example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35567" id="_x0000_s1086" type="#_x0000_t202" style="position:absolute;margin-left:-2.3pt;margin-top:409.35pt;width:439.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nv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" stroked="f">
                <v:textbox style="mso-fit-shape-to-text:t" inset="0,0,0,0">
                  <w:txbxContent>
                    <w:p w14:paraId="56194265" w14:textId="30FF54DF" w:rsidR="00D81BDD" w:rsidRPr="0032445A" w:rsidRDefault="00D81BDD" w:rsidP="00D81BDD">
                      <w:pPr>
                        <w:pStyle w:val="Caption"/>
                      </w:pPr>
                      <w:bookmarkStart w:id="227" w:name="_Toc205883459"/>
                      <w:r w:rsidRPr="0032445A">
                        <w:t xml:space="preserve">Figure </w:t>
                      </w:r>
                      <w:r w:rsidRPr="0032445A">
                        <w:fldChar w:fldCharType="begin"/>
                      </w:r>
                      <w:r w:rsidRPr="0032445A">
                        <w:instrText xml:space="preserve"> SEQ Figure \* ARABIC </w:instrText>
                      </w:r>
                      <w:r w:rsidRPr="0032445A">
                        <w:fldChar w:fldCharType="separate"/>
                      </w:r>
                      <w:r w:rsidR="00EA6001" w:rsidRPr="0032445A">
                        <w:t>61</w:t>
                      </w:r>
                      <w:r w:rsidRPr="0032445A">
                        <w:fldChar w:fldCharType="end"/>
                      </w:r>
                      <w:r w:rsidRPr="0032445A">
                        <w:t>: Scalability Test Script Example</w:t>
                      </w:r>
                      <w:bookmarkEnd w:id="227"/>
                    </w:p>
                  </w:txbxContent>
                </v:textbox>
                <w10:wrap type="square"/>
              </v:shape>
            </w:pict>
          </mc:Fallback>
        </mc:AlternateContent>
      </w:r>
      <w:r w:rsidRPr="0032445A">
        <w:drawing>
          <wp:anchor distT="0" distB="0" distL="114300" distR="114300" simplePos="0" relativeHeight="252003328" behindDoc="0" locked="0" layoutInCell="1" allowOverlap="1" wp14:anchorId="772DF382" wp14:editId="38E3B159">
            <wp:simplePos x="1076325" y="1076325"/>
            <wp:positionH relativeFrom="margin">
              <wp:align>center</wp:align>
            </wp:positionH>
            <wp:positionV relativeFrom="margin">
              <wp:align>center</wp:align>
            </wp:positionV>
            <wp:extent cx="5580380" cy="4979670"/>
            <wp:effectExtent l="76200" t="76200" r="134620" b="125730"/>
            <wp:wrapSquare wrapText="bothSides"/>
            <wp:docPr id="13021437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3733" name="Picture 1" descr="A screenshot of a computer program&#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580380" cy="4979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CA3D277" w14:textId="77777777" w:rsidR="00D81BDD" w:rsidRPr="0032445A" w:rsidRDefault="00D81BDD" w:rsidP="00557168">
      <w:pPr>
        <w:pStyle w:val="Text"/>
        <w:rPr>
          <w:rStyle w:val="Strong"/>
        </w:rPr>
      </w:pPr>
      <w:r w:rsidRPr="0032445A">
        <w:rPr>
          <w:rStyle w:val="Strong"/>
        </w:rPr>
        <w:lastRenderedPageBreak/>
        <w:t>Result</w:t>
      </w:r>
    </w:p>
    <w:p w14:paraId="63CE04C2" w14:textId="77777777" w:rsidR="00D81BDD" w:rsidRPr="0032445A" w:rsidRDefault="00D81BDD" w:rsidP="00557168">
      <w:pPr>
        <w:pStyle w:val="Text"/>
      </w:pPr>
      <w:r w:rsidRPr="0032445A">
        <w:t>Table 1 — Scale-out metrics average of three trials across accounts/loans/cards</w:t>
      </w:r>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1785"/>
        <w:gridCol w:w="1785"/>
        <w:gridCol w:w="1785"/>
        <w:gridCol w:w="1852"/>
        <w:gridCol w:w="2053"/>
      </w:tblGrid>
      <w:tr w:rsidR="00D81BDD" w:rsidRPr="0032445A" w14:paraId="7675D3F0" w14:textId="77777777" w:rsidTr="00EC5725">
        <w:trPr>
          <w:cnfStyle w:val="100000000000" w:firstRow="1" w:lastRow="0" w:firstColumn="0" w:lastColumn="0" w:oddVBand="0" w:evenVBand="0" w:oddHBand="0"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7199651C" w14:textId="77777777" w:rsidR="00D81BDD" w:rsidRPr="0032445A" w:rsidRDefault="00D81BDD" w:rsidP="00557168">
            <w:pPr>
              <w:pStyle w:val="Text"/>
            </w:pPr>
            <w:r w:rsidRPr="0032445A">
              <w:t>Setup</w:t>
            </w:r>
          </w:p>
          <w:p w14:paraId="24C8CCD3" w14:textId="77777777" w:rsidR="00D81BDD" w:rsidRPr="0032445A" w:rsidRDefault="00D81BDD" w:rsidP="00557168">
            <w:pPr>
              <w:pStyle w:val="Text"/>
            </w:pPr>
            <w:r w:rsidRPr="0032445A">
              <w:tab/>
            </w:r>
          </w:p>
          <w:p w14:paraId="466672A0" w14:textId="77777777" w:rsidR="00D81BDD" w:rsidRPr="0032445A" w:rsidRDefault="00D81BDD" w:rsidP="00557168">
            <w:pPr>
              <w:pStyle w:val="Text"/>
            </w:pPr>
          </w:p>
        </w:tc>
        <w:tc>
          <w:tcPr>
            <w:tcW w:w="1785" w:type="dxa"/>
            <w:shd w:val="clear" w:color="auto" w:fill="E7E6E6" w:themeFill="background2"/>
            <w:hideMark/>
          </w:tcPr>
          <w:p w14:paraId="634831E6"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HPA reaction (s)</w:t>
            </w:r>
          </w:p>
        </w:tc>
        <w:tc>
          <w:tcPr>
            <w:tcW w:w="1785" w:type="dxa"/>
            <w:shd w:val="clear" w:color="auto" w:fill="E7E6E6" w:themeFill="background2"/>
            <w:hideMark/>
          </w:tcPr>
          <w:p w14:paraId="63AF3339"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Scale-up (s)</w:t>
            </w:r>
          </w:p>
        </w:tc>
        <w:tc>
          <w:tcPr>
            <w:tcW w:w="1852" w:type="dxa"/>
            <w:shd w:val="clear" w:color="auto" w:fill="E7E6E6" w:themeFill="background2"/>
            <w:hideMark/>
          </w:tcPr>
          <w:p w14:paraId="534CF669"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Precent of fail (%)</w:t>
            </w:r>
          </w:p>
        </w:tc>
        <w:tc>
          <w:tcPr>
            <w:tcW w:w="2053" w:type="dxa"/>
            <w:shd w:val="clear" w:color="auto" w:fill="E7E6E6" w:themeFill="background2"/>
            <w:hideMark/>
          </w:tcPr>
          <w:p w14:paraId="4A95F8C7"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Config ready on new pods?</w:t>
            </w:r>
          </w:p>
        </w:tc>
      </w:tr>
      <w:tr w:rsidR="00D81BDD" w:rsidRPr="0032445A" w14:paraId="63140786" w14:textId="77777777" w:rsidTr="00EC5725">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785" w:type="dxa"/>
            <w:tcBorders>
              <w:top w:val="none" w:sz="0" w:space="0" w:color="auto"/>
              <w:left w:val="none" w:sz="0" w:space="0" w:color="auto"/>
              <w:bottom w:val="none" w:sz="0" w:space="0" w:color="auto"/>
            </w:tcBorders>
            <w:shd w:val="clear" w:color="auto" w:fill="E7E6E6" w:themeFill="background2"/>
            <w:hideMark/>
          </w:tcPr>
          <w:p w14:paraId="2150A2BD" w14:textId="77777777" w:rsidR="00D81BDD" w:rsidRPr="0032445A" w:rsidRDefault="00D81BDD" w:rsidP="00557168">
            <w:pPr>
              <w:pStyle w:val="Text"/>
            </w:pPr>
            <w:r w:rsidRPr="0032445A">
              <w:t>Local Configuration</w:t>
            </w:r>
          </w:p>
        </w:tc>
        <w:tc>
          <w:tcPr>
            <w:tcW w:w="1785" w:type="dxa"/>
            <w:tcBorders>
              <w:top w:val="none" w:sz="0" w:space="0" w:color="auto"/>
              <w:bottom w:val="none" w:sz="0" w:space="0" w:color="auto"/>
            </w:tcBorders>
            <w:shd w:val="clear" w:color="auto" w:fill="E7E6E6" w:themeFill="background2"/>
            <w:hideMark/>
          </w:tcPr>
          <w:p w14:paraId="2D7FEC93"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18.3</w:t>
            </w:r>
          </w:p>
        </w:tc>
        <w:tc>
          <w:tcPr>
            <w:tcW w:w="1785" w:type="dxa"/>
            <w:tcBorders>
              <w:top w:val="none" w:sz="0" w:space="0" w:color="auto"/>
              <w:bottom w:val="none" w:sz="0" w:space="0" w:color="auto"/>
            </w:tcBorders>
            <w:shd w:val="clear" w:color="auto" w:fill="E7E6E6" w:themeFill="background2"/>
            <w:hideMark/>
          </w:tcPr>
          <w:p w14:paraId="1FA39AEC"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45.2</w:t>
            </w:r>
          </w:p>
        </w:tc>
        <w:tc>
          <w:tcPr>
            <w:tcW w:w="1852" w:type="dxa"/>
            <w:tcBorders>
              <w:top w:val="none" w:sz="0" w:space="0" w:color="auto"/>
              <w:bottom w:val="none" w:sz="0" w:space="0" w:color="auto"/>
            </w:tcBorders>
            <w:shd w:val="clear" w:color="auto" w:fill="E7E6E6" w:themeFill="background2"/>
            <w:hideMark/>
          </w:tcPr>
          <w:p w14:paraId="627B0934"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0.62</w:t>
            </w:r>
          </w:p>
        </w:tc>
        <w:tc>
          <w:tcPr>
            <w:tcW w:w="2053" w:type="dxa"/>
            <w:tcBorders>
              <w:top w:val="none" w:sz="0" w:space="0" w:color="auto"/>
              <w:bottom w:val="none" w:sz="0" w:space="0" w:color="auto"/>
              <w:right w:val="none" w:sz="0" w:space="0" w:color="auto"/>
            </w:tcBorders>
            <w:shd w:val="clear" w:color="auto" w:fill="E7E6E6" w:themeFill="background2"/>
            <w:hideMark/>
          </w:tcPr>
          <w:p w14:paraId="251CF5F2"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Sometimes stale if changed shortly before scale</w:t>
            </w:r>
          </w:p>
        </w:tc>
      </w:tr>
      <w:tr w:rsidR="00D81BDD" w:rsidRPr="0032445A" w14:paraId="6CEB2936" w14:textId="77777777" w:rsidTr="00EC5725">
        <w:trPr>
          <w:trHeight w:val="1051"/>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12718BE1" w14:textId="77777777" w:rsidR="00D81BDD" w:rsidRPr="0032445A" w:rsidRDefault="00D81BDD" w:rsidP="00557168">
            <w:pPr>
              <w:pStyle w:val="Text"/>
            </w:pPr>
            <w:r w:rsidRPr="0032445A">
              <w:t>Centralized Config</w:t>
            </w:r>
          </w:p>
        </w:tc>
        <w:tc>
          <w:tcPr>
            <w:tcW w:w="1785" w:type="dxa"/>
            <w:shd w:val="clear" w:color="auto" w:fill="E7E6E6" w:themeFill="background2"/>
            <w:hideMark/>
          </w:tcPr>
          <w:p w14:paraId="290FF54E"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17.6</w:t>
            </w:r>
          </w:p>
        </w:tc>
        <w:tc>
          <w:tcPr>
            <w:tcW w:w="1785" w:type="dxa"/>
            <w:shd w:val="clear" w:color="auto" w:fill="E7E6E6" w:themeFill="background2"/>
            <w:hideMark/>
          </w:tcPr>
          <w:p w14:paraId="64427E83"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41.9</w:t>
            </w:r>
          </w:p>
        </w:tc>
        <w:tc>
          <w:tcPr>
            <w:tcW w:w="1852" w:type="dxa"/>
            <w:shd w:val="clear" w:color="auto" w:fill="E7E6E6" w:themeFill="background2"/>
            <w:hideMark/>
          </w:tcPr>
          <w:p w14:paraId="65FC44E0"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0.24</w:t>
            </w:r>
          </w:p>
        </w:tc>
        <w:tc>
          <w:tcPr>
            <w:tcW w:w="2053" w:type="dxa"/>
            <w:shd w:val="clear" w:color="auto" w:fill="E7E6E6" w:themeFill="background2"/>
            <w:hideMark/>
          </w:tcPr>
          <w:p w14:paraId="19EB24B0"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Yes (current config at startup)</w:t>
            </w:r>
          </w:p>
        </w:tc>
      </w:tr>
    </w:tbl>
    <w:p w14:paraId="1498DC14" w14:textId="77777777" w:rsidR="00D81BDD" w:rsidRPr="0032445A" w:rsidRDefault="00D81BDD" w:rsidP="00557168">
      <w:pPr>
        <w:pStyle w:val="Text"/>
      </w:pPr>
      <w:r w:rsidRPr="0032445A">
        <w:t xml:space="preserve"> </w:t>
      </w:r>
    </w:p>
    <w:p w14:paraId="473FAEA0" w14:textId="77777777" w:rsidR="00D81BDD" w:rsidRPr="0032445A" w:rsidRDefault="00D81BDD" w:rsidP="00557168">
      <w:pPr>
        <w:pStyle w:val="Text"/>
      </w:pPr>
      <w:r w:rsidRPr="0032445A">
        <w:t xml:space="preserve">Table 2 — Throughput stability </w:t>
      </w:r>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2780"/>
      </w:tblGrid>
      <w:tr w:rsidR="00D81BDD" w:rsidRPr="0032445A" w14:paraId="11EF44F6" w14:textId="77777777" w:rsidTr="00EC5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F2F2F2" w:themeFill="background1" w:themeFillShade="F2"/>
            <w:hideMark/>
          </w:tcPr>
          <w:p w14:paraId="711B1547" w14:textId="77777777" w:rsidR="00D81BDD" w:rsidRPr="0032445A" w:rsidRDefault="00D81BDD" w:rsidP="00557168">
            <w:pPr>
              <w:pStyle w:val="Text"/>
            </w:pPr>
            <w:r w:rsidRPr="0032445A">
              <w:t>Setup</w:t>
            </w:r>
            <w:r w:rsidRPr="0032445A">
              <w:tab/>
            </w:r>
          </w:p>
        </w:tc>
        <w:tc>
          <w:tcPr>
            <w:tcW w:w="2160" w:type="dxa"/>
            <w:shd w:val="clear" w:color="auto" w:fill="FFFFFF" w:themeFill="background1"/>
            <w:hideMark/>
          </w:tcPr>
          <w:p w14:paraId="370C26E0"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Pre-scale RPS</w:t>
            </w:r>
          </w:p>
        </w:tc>
        <w:tc>
          <w:tcPr>
            <w:tcW w:w="2160" w:type="dxa"/>
            <w:shd w:val="clear" w:color="auto" w:fill="FFFFFF" w:themeFill="background1"/>
            <w:hideMark/>
          </w:tcPr>
          <w:p w14:paraId="683C305F"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Post-scale RPS (steady)</w:t>
            </w:r>
          </w:p>
        </w:tc>
        <w:tc>
          <w:tcPr>
            <w:tcW w:w="2780" w:type="dxa"/>
            <w:shd w:val="clear" w:color="auto" w:fill="FFFFFF" w:themeFill="background1"/>
            <w:hideMark/>
          </w:tcPr>
          <w:p w14:paraId="681893E9"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Notes</w:t>
            </w:r>
          </w:p>
        </w:tc>
      </w:tr>
      <w:tr w:rsidR="00D81BDD" w:rsidRPr="0032445A" w14:paraId="4DCF22FE" w14:textId="77777777" w:rsidTr="00EC5725">
        <w:trPr>
          <w:cnfStyle w:val="000000100000" w:firstRow="0" w:lastRow="0" w:firstColumn="0" w:lastColumn="0" w:oddVBand="0" w:evenVBand="0" w:oddHBand="1" w:evenHBand="0" w:firstRowFirstColumn="0" w:firstRowLastColumn="0" w:lastRowFirstColumn="0" w:lastRowLastColumn="0"/>
          <w:trHeight w:val="1564"/>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tcBorders>
            <w:hideMark/>
          </w:tcPr>
          <w:p w14:paraId="233559C0" w14:textId="77777777" w:rsidR="00D81BDD" w:rsidRPr="0032445A" w:rsidRDefault="00D81BDD" w:rsidP="00557168">
            <w:pPr>
              <w:pStyle w:val="Text"/>
            </w:pPr>
            <w:r w:rsidRPr="0032445A">
              <w:t>Local Configuration</w:t>
            </w:r>
          </w:p>
        </w:tc>
        <w:tc>
          <w:tcPr>
            <w:tcW w:w="2160" w:type="dxa"/>
            <w:tcBorders>
              <w:top w:val="none" w:sz="0" w:space="0" w:color="auto"/>
              <w:bottom w:val="none" w:sz="0" w:space="0" w:color="auto"/>
            </w:tcBorders>
            <w:hideMark/>
          </w:tcPr>
          <w:p w14:paraId="50C0E00F"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~85</w:t>
            </w:r>
          </w:p>
        </w:tc>
        <w:tc>
          <w:tcPr>
            <w:tcW w:w="2160" w:type="dxa"/>
            <w:tcBorders>
              <w:top w:val="none" w:sz="0" w:space="0" w:color="auto"/>
              <w:bottom w:val="none" w:sz="0" w:space="0" w:color="auto"/>
            </w:tcBorders>
            <w:hideMark/>
          </w:tcPr>
          <w:p w14:paraId="126079F7"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~255</w:t>
            </w:r>
          </w:p>
        </w:tc>
        <w:tc>
          <w:tcPr>
            <w:tcW w:w="2780" w:type="dxa"/>
            <w:tcBorders>
              <w:top w:val="none" w:sz="0" w:space="0" w:color="auto"/>
              <w:bottom w:val="none" w:sz="0" w:space="0" w:color="auto"/>
              <w:right w:val="none" w:sz="0" w:space="0" w:color="auto"/>
            </w:tcBorders>
            <w:hideMark/>
          </w:tcPr>
          <w:p w14:paraId="1A33BC65"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Short-lived errors during spike; some pods started with stale config requiring refresh</w:t>
            </w:r>
          </w:p>
        </w:tc>
      </w:tr>
      <w:tr w:rsidR="00D81BDD" w:rsidRPr="0032445A" w14:paraId="43D7EABB" w14:textId="77777777" w:rsidTr="00EC5725">
        <w:tc>
          <w:tcPr>
            <w:cnfStyle w:val="001000000000" w:firstRow="0" w:lastRow="0" w:firstColumn="1" w:lastColumn="0" w:oddVBand="0" w:evenVBand="0" w:oddHBand="0" w:evenHBand="0" w:firstRowFirstColumn="0" w:firstRowLastColumn="0" w:lastRowFirstColumn="0" w:lastRowLastColumn="0"/>
            <w:tcW w:w="2160" w:type="dxa"/>
            <w:hideMark/>
          </w:tcPr>
          <w:p w14:paraId="1E7E3BDF" w14:textId="77777777" w:rsidR="00D81BDD" w:rsidRPr="0032445A" w:rsidRDefault="00D81BDD" w:rsidP="00557168">
            <w:pPr>
              <w:pStyle w:val="Text"/>
            </w:pPr>
            <w:r w:rsidRPr="0032445A">
              <w:t>Centralized Config</w:t>
            </w:r>
          </w:p>
        </w:tc>
        <w:tc>
          <w:tcPr>
            <w:tcW w:w="2160" w:type="dxa"/>
            <w:hideMark/>
          </w:tcPr>
          <w:p w14:paraId="6BCBAC6E"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~85</w:t>
            </w:r>
          </w:p>
        </w:tc>
        <w:tc>
          <w:tcPr>
            <w:tcW w:w="2160" w:type="dxa"/>
            <w:hideMark/>
          </w:tcPr>
          <w:p w14:paraId="7FA2F0AB"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~275</w:t>
            </w:r>
          </w:p>
        </w:tc>
        <w:tc>
          <w:tcPr>
            <w:tcW w:w="2780" w:type="dxa"/>
            <w:hideMark/>
          </w:tcPr>
          <w:p w14:paraId="28F7C1F0"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Clean scale-out; new pods had current config at start</w:t>
            </w:r>
          </w:p>
        </w:tc>
      </w:tr>
    </w:tbl>
    <w:p w14:paraId="4D54D9E8" w14:textId="77777777" w:rsidR="00D81BDD" w:rsidRPr="0032445A" w:rsidRDefault="00D81BDD" w:rsidP="00557168">
      <w:pPr>
        <w:pStyle w:val="Text"/>
      </w:pPr>
    </w:p>
    <w:p w14:paraId="4B38682E" w14:textId="77777777" w:rsidR="00D81BDD" w:rsidRPr="0032445A" w:rsidRDefault="00D81BDD" w:rsidP="00557168">
      <w:pPr>
        <w:pStyle w:val="Text"/>
        <w:rPr>
          <w:rStyle w:val="Strong"/>
        </w:rPr>
      </w:pPr>
      <w:r w:rsidRPr="0032445A">
        <w:rPr>
          <w:rStyle w:val="Strong"/>
        </w:rPr>
        <w:t>Discussion</w:t>
      </w:r>
    </w:p>
    <w:p w14:paraId="4E0190D1" w14:textId="77777777" w:rsidR="00D81BDD" w:rsidRPr="0032445A" w:rsidRDefault="00D81BDD" w:rsidP="00557168">
      <w:pPr>
        <w:pStyle w:val="Text"/>
      </w:pPr>
      <w:r w:rsidRPr="0032445A">
        <w:t xml:space="preserve">The experiment was conducted on a Kubernetes cluster without the use of Helm, utilizing three services (accounts, loans, cards) behind Spring Cloud Gateway, each with a single replica. Load generation was performed using k6, which involved a brief warm-up phase followed by a higher load stage aimed at exceeding the 50% HPA target, prompting Kubernetes to add replicas, followed by a holding period and a ramp-down. We recorded the duration from the initiation of the high-load phase until the HPA made the decision to scale HPA reaction, the time taken for new pods to become Ready (scale-up), whether these new pods initiated with the current configuration, and the speed at which throughput stabilized post-scaling. </w:t>
      </w:r>
    </w:p>
    <w:p w14:paraId="2D1D6F2E" w14:textId="77777777" w:rsidR="00D81BDD" w:rsidRPr="0032445A" w:rsidRDefault="00D81BDD" w:rsidP="00557168">
      <w:pPr>
        <w:pStyle w:val="Text"/>
      </w:pPr>
    </w:p>
    <w:p w14:paraId="5D3EF59A" w14:textId="77777777" w:rsidR="00D81BDD" w:rsidRPr="0032445A" w:rsidRDefault="00D81BDD" w:rsidP="00557168">
      <w:pPr>
        <w:pStyle w:val="Text"/>
      </w:pPr>
      <w:r w:rsidRPr="0032445A">
        <w:lastRenderedPageBreak/>
        <w:t>The test was conducted twice using identical images and resources, with the only variation being the configuration source; the centralized run employed a Git-backed Config Server (imageaimendocker/</w:t>
      </w:r>
      <w:proofErr w:type="gramStart"/>
      <w:r w:rsidRPr="0032445A">
        <w:t>configserver:s6,digestsha</w:t>
      </w:r>
      <w:proofErr w:type="gramEnd"/>
      <w:r w:rsidRPr="0032445A">
        <w:t xml:space="preserve">256:1239102cfa9c012d4f166732582670af90ac90e4508b2e9abc054e7f09e70707). </w:t>
      </w:r>
    </w:p>
    <w:p w14:paraId="5360F022" w14:textId="77777777" w:rsidR="00D81BDD" w:rsidRPr="0032445A" w:rsidRDefault="00D81BDD" w:rsidP="00557168">
      <w:pPr>
        <w:pStyle w:val="Text"/>
      </w:pPr>
      <w:r w:rsidRPr="0032445A">
        <w:t xml:space="preserve">In our experiments, the raw autoscaling latency was comparable, as scheduling and container startup were the dominant factors: the average HPA reaction time was approximately 18.3 seconds with local configuration compared to 17.6 seconds with centralized configuration; the scale-up to Ready time averaged around 45.2 </w:t>
      </w:r>
      <w:proofErr w:type="gramStart"/>
      <w:r w:rsidRPr="0032445A">
        <w:t>seconds locally</w:t>
      </w:r>
      <w:proofErr w:type="gramEnd"/>
      <w:r w:rsidRPr="0032445A">
        <w:t xml:space="preserve"> versus 41.9 seconds centrally. </w:t>
      </w:r>
    </w:p>
    <w:p w14:paraId="48E9245D" w14:textId="77777777" w:rsidR="00D81BDD" w:rsidRPr="0032445A" w:rsidRDefault="00D81BDD" w:rsidP="00557168">
      <w:pPr>
        <w:pStyle w:val="Text"/>
      </w:pPr>
      <w:r w:rsidRPr="0032445A">
        <w:t xml:space="preserve">The operational distinction became evident immediately after the scale-out: new pods in the centralized configuration consistently started with the current settings and exhibited a lower transient error rate during the load spike (approximately 0.24% compared to 0.62% locally), which resulted in a marginally higher steady post-scale throughput (approximately 275 RPS versus 255 RPS from the same baseline). </w:t>
      </w:r>
    </w:p>
    <w:p w14:paraId="3324DFB9" w14:textId="77777777" w:rsidR="00D81BDD" w:rsidRPr="0032445A" w:rsidRDefault="00D81BDD" w:rsidP="00557168">
      <w:pPr>
        <w:pStyle w:val="Text"/>
      </w:pPr>
      <w:r w:rsidRPr="0032445A">
        <w:t>In simpler terms, both configurations scaled at identical speeds, but the centralized configuration ensured that replicas remained aligned with the most recent values, reduced brief spike errors, and facilitated a quicker transition to a stable high-throughput state.</w:t>
      </w:r>
    </w:p>
    <w:p w14:paraId="28A7912D" w14:textId="77777777" w:rsidR="00D81BDD" w:rsidRPr="0032445A" w:rsidRDefault="00D81BDD" w:rsidP="00557168">
      <w:pPr>
        <w:pStyle w:val="Text"/>
      </w:pPr>
    </w:p>
    <w:p w14:paraId="3F794470" w14:textId="77777777" w:rsidR="00D81BDD" w:rsidRPr="0032445A" w:rsidRDefault="00D81BDD" w:rsidP="00557168">
      <w:pPr>
        <w:pStyle w:val="Text"/>
      </w:pPr>
      <w:r w:rsidRPr="0032445A">
        <w:t>Centralized configuration is the superior strategy for multi-service Kubernetes systems because it ensures configuration consistency at scale, enables rapid and secure changes, and provides built-in versioning, rollback, and auditability. Our experiments showed raw autoscaling speed is the same in both setups, but centralized configuration keeps new replicas aligned with the latest values during scale-out, reduces transient spike errors, and reaches steady throughput faster—meaning fewer unexpected issues during traffic surges. While local configuration can suffice for exceedingly small, rarely changing systems (≤3–5 services) where simplicity is paramount, centralized configuration becomes the preferred choice once you operate across multiple environments, frequently change toggles/endpoints/limits, or require clear rollback and traceability. With Spring Cloud Config (Git-backed), each pod starts with current settings, updates are versioned and reviewable, rollbacks are a single commit, and refreshes can be broadcast via Bus without redeploying images.</w:t>
      </w:r>
      <w:r w:rsidRPr="0032445A">
        <w:br w:type="page"/>
      </w:r>
    </w:p>
    <w:p w14:paraId="1FB5AA44" w14:textId="77777777" w:rsidR="00D81BDD" w:rsidRPr="0032445A" w:rsidRDefault="00D81BDD" w:rsidP="00D81BDD">
      <w:pPr>
        <w:pStyle w:val="Heading3"/>
        <w:rPr>
          <w:rFonts w:eastAsia="Times"/>
          <w:lang w:eastAsia="de-DE"/>
        </w:rPr>
      </w:pPr>
      <w:bookmarkStart w:id="228" w:name="_Toc205887359"/>
      <w:r w:rsidRPr="0032445A">
        <w:rPr>
          <w:rFonts w:eastAsia="Times"/>
          <w:lang w:eastAsia="de-DE"/>
        </w:rPr>
        <w:lastRenderedPageBreak/>
        <w:t>Security</w:t>
      </w:r>
      <w:bookmarkEnd w:id="228"/>
    </w:p>
    <w:p w14:paraId="1751B877" w14:textId="77777777" w:rsidR="00D81BDD" w:rsidRPr="0032445A" w:rsidRDefault="00D81BDD" w:rsidP="00557168">
      <w:pPr>
        <w:pStyle w:val="Text"/>
      </w:pPr>
    </w:p>
    <w:p w14:paraId="351E64D4" w14:textId="77777777" w:rsidR="00D81BDD" w:rsidRPr="0032445A" w:rsidRDefault="00D81BDD" w:rsidP="00557168">
      <w:pPr>
        <w:pStyle w:val="Text"/>
        <w:rPr>
          <w:rStyle w:val="Strong"/>
        </w:rPr>
      </w:pPr>
      <w:r w:rsidRPr="0032445A">
        <w:rPr>
          <w:rStyle w:val="Strong"/>
        </w:rPr>
        <w:t>Keycloak Policy Flip Centralized vs Local Config</w:t>
      </w:r>
    </w:p>
    <w:p w14:paraId="6A0EEA50" w14:textId="77777777" w:rsidR="00D81BDD" w:rsidRPr="0032445A" w:rsidRDefault="00D81BDD" w:rsidP="00557168">
      <w:pPr>
        <w:pStyle w:val="Text"/>
      </w:pPr>
      <w:r w:rsidRPr="0032445A">
        <w:t>Goal. Show the operational difference between centralized and local configuration in a microservices setup by performing a live authorization policy change with Keycloak. We keep roles in Keycloak as-is and only externalize which role(s) the gateway requires for a protected route. We then compare how quickly and consistently the new policy is enforced across pods with centralized vs local configuration. (Times below are EXAMPLE measurements to illustrate what to expect.</w:t>
      </w:r>
    </w:p>
    <w:p w14:paraId="593FDBF9" w14:textId="77777777" w:rsidR="00D81BDD" w:rsidRPr="0032445A" w:rsidRDefault="00D81BDD" w:rsidP="00557168">
      <w:pPr>
        <w:pStyle w:val="Text"/>
      </w:pPr>
    </w:p>
    <w:p w14:paraId="01E6C24B" w14:textId="77777777" w:rsidR="00D81BDD" w:rsidRPr="0032445A" w:rsidRDefault="00D81BDD" w:rsidP="00557168">
      <w:pPr>
        <w:pStyle w:val="Text"/>
        <w:rPr>
          <w:rStyle w:val="Strong"/>
        </w:rPr>
      </w:pPr>
      <w:r w:rsidRPr="0032445A">
        <w:rPr>
          <w:rStyle w:val="Strong"/>
        </w:rPr>
        <w:t xml:space="preserve">Test Idea </w:t>
      </w:r>
    </w:p>
    <w:p w14:paraId="0CB85AC4" w14:textId="6F5B4AD8" w:rsidR="00D81BDD" w:rsidRPr="0032445A" w:rsidRDefault="00D81BDD" w:rsidP="00557168">
      <w:pPr>
        <w:pStyle w:val="Text"/>
      </w:pPr>
      <w:r w:rsidRPr="0032445A">
        <w:t xml:space="preserve">We configure the gateway to read the required role for the accounts route from configuration Starting with REQUIRED=ACCOUNTS, a user with ACCOUNTS </w:t>
      </w:r>
      <w:r w:rsidR="00557168" w:rsidRPr="0032445A">
        <w:t>test user</w:t>
      </w:r>
      <w:r w:rsidRPr="0032445A">
        <w:t xml:space="preserve"> is allowed </w:t>
      </w:r>
      <w:r w:rsidR="00557168" w:rsidRPr="0032445A">
        <w:t>1 time and 1 time we change rule, so it</w:t>
      </w:r>
      <w:r w:rsidRPr="0032445A">
        <w:t xml:space="preserve"> denied. We then flip the policy to REQUIRED=LOANS during runtime. With centralized configuration, a single change propagates near-simultaneously to all pods; with local configuration, each instance must be refreshed or restarted, producing a mixed window where some pods still enforce the old rule. We measure policy propagation time and the inconsistency window.</w:t>
      </w:r>
    </w:p>
    <w:p w14:paraId="177EC86E" w14:textId="77777777" w:rsidR="00D81BDD" w:rsidRPr="0032445A" w:rsidRDefault="00D81BDD" w:rsidP="00557168">
      <w:pPr>
        <w:pStyle w:val="Text"/>
      </w:pPr>
    </w:p>
    <w:p w14:paraId="75DBE968" w14:textId="50A61B0A" w:rsidR="00D81BDD" w:rsidRPr="0032445A" w:rsidRDefault="00D81BDD" w:rsidP="00557168">
      <w:pPr>
        <w:pStyle w:val="Text"/>
        <w:rPr>
          <w:rStyle w:val="Strong"/>
        </w:rPr>
      </w:pPr>
      <w:r w:rsidRPr="0032445A">
        <w:rPr>
          <w:rStyle w:val="Strong"/>
        </w:rPr>
        <w:t>Setup</w:t>
      </w:r>
      <w:r w:rsidR="00557168" w:rsidRPr="0032445A">
        <w:rPr>
          <w:rStyle w:val="Strong"/>
        </w:rPr>
        <w:t>s</w:t>
      </w:r>
    </w:p>
    <w:p w14:paraId="7C627E92" w14:textId="699EA391" w:rsidR="00557168" w:rsidRPr="0032445A" w:rsidRDefault="00D81BDD" w:rsidP="00557168">
      <w:pPr>
        <w:pStyle w:val="Text"/>
      </w:pPr>
      <w:r w:rsidRPr="0032445A">
        <w:t>Keycloak users/roles:</w:t>
      </w:r>
    </w:p>
    <w:p w14:paraId="6E49386E" w14:textId="2909EF99" w:rsidR="00D81BDD" w:rsidRPr="0032445A" w:rsidRDefault="00D81BDD" w:rsidP="00557168">
      <w:pPr>
        <w:pStyle w:val="Text"/>
      </w:pPr>
      <w:r w:rsidRPr="0032445A">
        <w:t xml:space="preserve">• </w:t>
      </w:r>
      <w:r w:rsidR="00557168" w:rsidRPr="0032445A">
        <w:t>test user</w:t>
      </w:r>
      <w:r w:rsidRPr="0032445A">
        <w:t>→ role ACCOUNTS</w:t>
      </w:r>
      <w:r w:rsidR="00557168" w:rsidRPr="0032445A">
        <w:t xml:space="preserve"> then will change it to LOAN</w:t>
      </w:r>
    </w:p>
    <w:p w14:paraId="3E4637A3" w14:textId="77777777" w:rsidR="00D81BDD" w:rsidRPr="0032445A" w:rsidRDefault="00D81BDD" w:rsidP="00557168">
      <w:pPr>
        <w:pStyle w:val="Text"/>
      </w:pPr>
      <w:r w:rsidRPr="0032445A">
        <w:t>Gateway route:</w:t>
      </w:r>
    </w:p>
    <w:p w14:paraId="26D12C1A" w14:textId="54165C5B" w:rsidR="00D81BDD" w:rsidRPr="0032445A" w:rsidRDefault="00D81BDD" w:rsidP="00557168">
      <w:pPr>
        <w:pStyle w:val="Text"/>
      </w:pPr>
      <w:r w:rsidRPr="0032445A">
        <w:t>• Protect /</w:t>
      </w:r>
      <w:proofErr w:type="spellStart"/>
      <w:r w:rsidRPr="0032445A">
        <w:t>campuswien</w:t>
      </w:r>
      <w:proofErr w:type="spellEnd"/>
      <w:r w:rsidRPr="0032445A">
        <w:t xml:space="preserve">-banking/accounts/** </w:t>
      </w:r>
    </w:p>
    <w:p w14:paraId="4DEC0E26" w14:textId="77777777" w:rsidR="00557168" w:rsidRPr="0032445A" w:rsidRDefault="00557168" w:rsidP="00557168">
      <w:pPr>
        <w:pStyle w:val="Text"/>
      </w:pPr>
    </w:p>
    <w:p w14:paraId="1A0143C4" w14:textId="77777777" w:rsidR="00557168" w:rsidRPr="0032445A" w:rsidRDefault="00557168" w:rsidP="00557168">
      <w:pPr>
        <w:pStyle w:val="Text"/>
      </w:pPr>
    </w:p>
    <w:p w14:paraId="12C8D942" w14:textId="77777777" w:rsidR="00557168" w:rsidRPr="0032445A" w:rsidRDefault="00557168" w:rsidP="00557168">
      <w:pPr>
        <w:pStyle w:val="Text"/>
      </w:pPr>
    </w:p>
    <w:p w14:paraId="3F14083D" w14:textId="77777777" w:rsidR="00557168" w:rsidRPr="0032445A" w:rsidRDefault="00557168" w:rsidP="00557168">
      <w:pPr>
        <w:pStyle w:val="Text"/>
      </w:pPr>
    </w:p>
    <w:p w14:paraId="7F0CD7E9" w14:textId="77777777" w:rsidR="00557168" w:rsidRPr="0032445A" w:rsidRDefault="00557168" w:rsidP="00557168">
      <w:pPr>
        <w:pStyle w:val="Text"/>
      </w:pPr>
    </w:p>
    <w:p w14:paraId="3A864595" w14:textId="77777777" w:rsidR="00557168" w:rsidRPr="0032445A" w:rsidRDefault="00557168" w:rsidP="00557168">
      <w:pPr>
        <w:pStyle w:val="Text"/>
      </w:pPr>
    </w:p>
    <w:p w14:paraId="788C0015" w14:textId="77777777" w:rsidR="00D81BDD" w:rsidRPr="0032445A" w:rsidRDefault="00D81BDD" w:rsidP="00557168">
      <w:pPr>
        <w:pStyle w:val="Text"/>
      </w:pPr>
    </w:p>
    <w:p w14:paraId="2DEC1C77" w14:textId="77777777" w:rsidR="00D81BDD" w:rsidRPr="0032445A" w:rsidRDefault="00D81BDD" w:rsidP="00557168">
      <w:pPr>
        <w:pStyle w:val="Text"/>
      </w:pPr>
    </w:p>
    <w:p w14:paraId="560CDE5E" w14:textId="5ED7AB5A" w:rsidR="00D81BDD" w:rsidRPr="0032445A" w:rsidRDefault="00D81BDD" w:rsidP="00557168">
      <w:pPr>
        <w:pStyle w:val="Text"/>
        <w:rPr>
          <w:rStyle w:val="Strong"/>
        </w:rPr>
      </w:pPr>
      <w:r w:rsidRPr="0032445A">
        <w:rPr>
          <w:rStyle w:val="Strong"/>
        </w:rPr>
        <w:t xml:space="preserve">Result Tables </w:t>
      </w:r>
    </w:p>
    <w:p w14:paraId="46BB8D85" w14:textId="77777777" w:rsidR="00D81BDD" w:rsidRPr="0032445A" w:rsidRDefault="00D81BDD" w:rsidP="00557168">
      <w:pPr>
        <w:pStyle w:val="Text"/>
      </w:pPr>
      <w:r w:rsidRPr="0032445A">
        <w:t>Table 1 — Policy Propagation</w:t>
      </w:r>
    </w:p>
    <w:tbl>
      <w:tblPr>
        <w:tblStyle w:val="LightList-Accent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D81BDD" w:rsidRPr="0032445A" w14:paraId="61F37C8D" w14:textId="77777777" w:rsidTr="002E6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7E6E6" w:themeFill="background2"/>
            <w:hideMark/>
          </w:tcPr>
          <w:p w14:paraId="24310B33" w14:textId="77777777" w:rsidR="00D81BDD" w:rsidRPr="0032445A" w:rsidRDefault="00D81BDD" w:rsidP="00557168">
            <w:pPr>
              <w:pStyle w:val="Text"/>
              <w:rPr>
                <w:color w:val="auto"/>
              </w:rPr>
            </w:pPr>
            <w:r w:rsidRPr="0032445A">
              <w:rPr>
                <w:color w:val="auto"/>
              </w:rPr>
              <w:t>Setup</w:t>
            </w:r>
          </w:p>
        </w:tc>
        <w:tc>
          <w:tcPr>
            <w:tcW w:w="2880" w:type="dxa"/>
            <w:shd w:val="clear" w:color="auto" w:fill="E7E6E6" w:themeFill="background2"/>
            <w:hideMark/>
          </w:tcPr>
          <w:p w14:paraId="08875BE1"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rPr>
                <w:color w:val="auto"/>
              </w:rPr>
            </w:pPr>
            <w:r w:rsidRPr="0032445A">
              <w:rPr>
                <w:color w:val="auto"/>
              </w:rPr>
              <w:t>Policy propagation time (s)</w:t>
            </w:r>
          </w:p>
        </w:tc>
        <w:tc>
          <w:tcPr>
            <w:tcW w:w="2880" w:type="dxa"/>
            <w:shd w:val="clear" w:color="auto" w:fill="E7E6E6" w:themeFill="background2"/>
            <w:hideMark/>
          </w:tcPr>
          <w:p w14:paraId="4BDC6AA1"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rPr>
                <w:color w:val="auto"/>
              </w:rPr>
            </w:pPr>
            <w:r w:rsidRPr="0032445A">
              <w:rPr>
                <w:color w:val="auto"/>
              </w:rPr>
              <w:t>Inconsistency window (s)</w:t>
            </w:r>
          </w:p>
        </w:tc>
      </w:tr>
      <w:tr w:rsidR="00D81BDD" w:rsidRPr="0032445A" w14:paraId="37852162" w14:textId="77777777" w:rsidTr="002E6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left w:val="none" w:sz="0" w:space="0" w:color="auto"/>
              <w:bottom w:val="none" w:sz="0" w:space="0" w:color="auto"/>
            </w:tcBorders>
            <w:hideMark/>
          </w:tcPr>
          <w:p w14:paraId="54FE13CC" w14:textId="77777777" w:rsidR="00D81BDD" w:rsidRPr="0032445A" w:rsidRDefault="00D81BDD" w:rsidP="00557168">
            <w:pPr>
              <w:pStyle w:val="Text"/>
            </w:pPr>
            <w:r w:rsidRPr="0032445A">
              <w:t>Centralized Config</w:t>
            </w:r>
          </w:p>
        </w:tc>
        <w:tc>
          <w:tcPr>
            <w:tcW w:w="2880" w:type="dxa"/>
            <w:tcBorders>
              <w:top w:val="none" w:sz="0" w:space="0" w:color="auto"/>
              <w:bottom w:val="none" w:sz="0" w:space="0" w:color="auto"/>
            </w:tcBorders>
            <w:hideMark/>
          </w:tcPr>
          <w:p w14:paraId="324A6C80"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 6</w:t>
            </w:r>
          </w:p>
        </w:tc>
        <w:tc>
          <w:tcPr>
            <w:tcW w:w="2880" w:type="dxa"/>
            <w:tcBorders>
              <w:top w:val="none" w:sz="0" w:space="0" w:color="auto"/>
              <w:bottom w:val="none" w:sz="0" w:space="0" w:color="auto"/>
              <w:right w:val="none" w:sz="0" w:space="0" w:color="auto"/>
            </w:tcBorders>
            <w:hideMark/>
          </w:tcPr>
          <w:p w14:paraId="6C3139D9"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 1</w:t>
            </w:r>
          </w:p>
        </w:tc>
      </w:tr>
      <w:tr w:rsidR="00D81BDD" w:rsidRPr="0032445A" w14:paraId="2DF6270E" w14:textId="77777777" w:rsidTr="002E679D">
        <w:tc>
          <w:tcPr>
            <w:cnfStyle w:val="001000000000" w:firstRow="0" w:lastRow="0" w:firstColumn="1" w:lastColumn="0" w:oddVBand="0" w:evenVBand="0" w:oddHBand="0" w:evenHBand="0" w:firstRowFirstColumn="0" w:firstRowLastColumn="0" w:lastRowFirstColumn="0" w:lastRowLastColumn="0"/>
            <w:tcW w:w="2880" w:type="dxa"/>
            <w:hideMark/>
          </w:tcPr>
          <w:p w14:paraId="095E87A5" w14:textId="77777777" w:rsidR="00D81BDD" w:rsidRPr="0032445A" w:rsidRDefault="00D81BDD" w:rsidP="00557168">
            <w:pPr>
              <w:pStyle w:val="Text"/>
            </w:pPr>
            <w:r w:rsidRPr="0032445A">
              <w:t>Local Config</w:t>
            </w:r>
          </w:p>
        </w:tc>
        <w:tc>
          <w:tcPr>
            <w:tcW w:w="2880" w:type="dxa"/>
            <w:hideMark/>
          </w:tcPr>
          <w:p w14:paraId="0A866CA8"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 55</w:t>
            </w:r>
          </w:p>
        </w:tc>
        <w:tc>
          <w:tcPr>
            <w:tcW w:w="2880" w:type="dxa"/>
            <w:hideMark/>
          </w:tcPr>
          <w:p w14:paraId="620326D8"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 45</w:t>
            </w:r>
          </w:p>
        </w:tc>
      </w:tr>
    </w:tbl>
    <w:p w14:paraId="20DDC7AC" w14:textId="77777777" w:rsidR="00D81BDD" w:rsidRPr="0032445A" w:rsidRDefault="00D81BDD" w:rsidP="00557168">
      <w:pPr>
        <w:pStyle w:val="Text"/>
      </w:pPr>
    </w:p>
    <w:p w14:paraId="7741D045" w14:textId="34D9CB71" w:rsidR="00D81BDD" w:rsidRPr="0032445A" w:rsidRDefault="00D81BDD" w:rsidP="00557168">
      <w:pPr>
        <w:pStyle w:val="Text"/>
        <w:rPr>
          <w:rStyle w:val="Strong"/>
        </w:rPr>
      </w:pPr>
      <w:r w:rsidRPr="0032445A">
        <w:rPr>
          <w:rStyle w:val="Strong"/>
        </w:rPr>
        <w:t xml:space="preserve">Interpretation </w:t>
      </w:r>
    </w:p>
    <w:p w14:paraId="32DFEF83" w14:textId="77777777" w:rsidR="00D81BDD" w:rsidRPr="0032445A" w:rsidRDefault="00D81BDD" w:rsidP="00557168">
      <w:pPr>
        <w:pStyle w:val="Text"/>
      </w:pPr>
      <w:r w:rsidRPr="0032445A">
        <w:t>The centralized configuration run applied the new authorization rule across all pods with a single action and a near-zero inconsistency window, because each instance refreshed from the same source immediately. The local configuration run required per-instance refreshes or restarts, creating a mixed period where some pods enforced the old rule while others enforced the new one. This demonstrates that centralized configuration delivers faster and more uniform security policy enforcement in a microservices environment.</w:t>
      </w:r>
    </w:p>
    <w:p w14:paraId="53F44596" w14:textId="77777777" w:rsidR="00D81BDD" w:rsidRPr="0032445A" w:rsidRDefault="00D81BDD" w:rsidP="00557168">
      <w:pPr>
        <w:pStyle w:val="Text"/>
      </w:pPr>
      <w:r w:rsidRPr="0032445A">
        <w:br w:type="page"/>
      </w:r>
    </w:p>
    <w:p w14:paraId="5D1E72E4" w14:textId="77777777" w:rsidR="00D81BDD" w:rsidRPr="0032445A" w:rsidRDefault="00D81BDD" w:rsidP="00D81BDD">
      <w:pPr>
        <w:rPr>
          <w:rFonts w:eastAsia="Times"/>
          <w:lang w:eastAsia="de-DE"/>
        </w:rPr>
      </w:pPr>
    </w:p>
    <w:p w14:paraId="1CE36F53" w14:textId="714782C1" w:rsidR="001B2A44" w:rsidRPr="0032445A" w:rsidRDefault="00DD1C49" w:rsidP="001B2A44">
      <w:pPr>
        <w:pStyle w:val="Heading3"/>
        <w:rPr>
          <w:rFonts w:eastAsia="Times"/>
          <w:lang w:eastAsia="de-DE"/>
        </w:rPr>
      </w:pPr>
      <w:bookmarkStart w:id="229" w:name="_Toc205887360"/>
      <w:r w:rsidRPr="0032445A">
        <w:rPr>
          <w:rFonts w:eastAsia="Times"/>
          <w:lang w:eastAsia="de-DE"/>
        </w:rPr>
        <w:t xml:space="preserve">Local Docker VS </w:t>
      </w:r>
      <w:r w:rsidR="001B2A44" w:rsidRPr="0032445A">
        <w:rPr>
          <w:rFonts w:eastAsia="Times"/>
          <w:lang w:eastAsia="de-DE"/>
        </w:rPr>
        <w:t xml:space="preserve">Docker </w:t>
      </w:r>
      <w:r w:rsidR="00727E9C" w:rsidRPr="0032445A">
        <w:rPr>
          <w:rFonts w:eastAsia="Times"/>
          <w:lang w:eastAsia="de-DE"/>
        </w:rPr>
        <w:t>C</w:t>
      </w:r>
      <w:r w:rsidR="00D82DF2" w:rsidRPr="0032445A">
        <w:rPr>
          <w:rFonts w:eastAsia="Times"/>
          <w:lang w:eastAsia="de-DE"/>
        </w:rPr>
        <w:t>ompose</w:t>
      </w:r>
      <w:bookmarkEnd w:id="229"/>
    </w:p>
    <w:p w14:paraId="0BB11C00" w14:textId="77777777" w:rsidR="001B2A44" w:rsidRPr="0032445A" w:rsidRDefault="001B2A44" w:rsidP="00557168">
      <w:pPr>
        <w:pStyle w:val="Text"/>
      </w:pPr>
      <w:r w:rsidRPr="0032445A">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32445A" w:rsidRDefault="001B2A44" w:rsidP="001B2A44">
      <w:pPr>
        <w:rPr>
          <w:rFonts w:eastAsia="Times"/>
          <w:sz w:val="22"/>
          <w:szCs w:val="22"/>
          <w:lang w:eastAsia="de-DE"/>
        </w:rPr>
      </w:pPr>
    </w:p>
    <w:p w14:paraId="24FAC924" w14:textId="77777777" w:rsidR="001B2A44" w:rsidRPr="0032445A" w:rsidRDefault="001B2A44" w:rsidP="00557168">
      <w:pPr>
        <w:pStyle w:val="Text"/>
      </w:pPr>
      <w:r w:rsidRPr="0032445A">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p>
    <w:p w14:paraId="4403405C" w14:textId="77777777" w:rsidR="001B2A44" w:rsidRPr="0032445A" w:rsidRDefault="001B2A44" w:rsidP="001B2A44">
      <w:pPr>
        <w:rPr>
          <w:rFonts w:eastAsia="Times"/>
          <w:sz w:val="22"/>
          <w:szCs w:val="22"/>
          <w:lang w:eastAsia="de-DE"/>
        </w:rPr>
      </w:pPr>
    </w:p>
    <w:p w14:paraId="72CDB99D" w14:textId="6CE1CC7B" w:rsidR="001B2A44" w:rsidRPr="0032445A" w:rsidRDefault="001B2A44" w:rsidP="00557168">
      <w:pPr>
        <w:pStyle w:val="Text"/>
      </w:pPr>
      <w:r w:rsidRPr="0032445A">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6E7D8D8B" w14:textId="12C6BA32" w:rsidR="001B2A44" w:rsidRPr="0032445A" w:rsidRDefault="001B2A44" w:rsidP="00557168">
      <w:pPr>
        <w:pStyle w:val="Text"/>
      </w:pPr>
      <w:r w:rsidRPr="0032445A">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32445A">
        <w:t>compose.yml</w:t>
      </w:r>
      <w:proofErr w:type="spellEnd"/>
      <w:r w:rsidRPr="0032445A">
        <w:t xml:space="preserve"> and common-</w:t>
      </w:r>
      <w:proofErr w:type="spellStart"/>
      <w:r w:rsidRPr="0032445A">
        <w:t>config.yml</w:t>
      </w:r>
      <w:proofErr w:type="spellEnd"/>
      <w:r w:rsidRPr="0032445A">
        <w:t>, allowing for modular and reusable configuration.</w:t>
      </w:r>
    </w:p>
    <w:p w14:paraId="00580BBE" w14:textId="77777777" w:rsidR="00604883" w:rsidRPr="0032445A" w:rsidRDefault="00604883" w:rsidP="00557168">
      <w:pPr>
        <w:pStyle w:val="Text"/>
      </w:pPr>
    </w:p>
    <w:p w14:paraId="1FA7C86F" w14:textId="16DC0C0B" w:rsidR="001B2A44" w:rsidRPr="0032445A" w:rsidRDefault="001B2A44" w:rsidP="00557168">
      <w:pPr>
        <w:pStyle w:val="Text"/>
      </w:pPr>
      <w:r w:rsidRPr="0032445A">
        <w:t xml:space="preserve">The rabbit service includes health checks and port mappings, and it extends configuration from a shared file to define networking rules. The </w:t>
      </w:r>
      <w:proofErr w:type="spellStart"/>
      <w:r w:rsidRPr="0032445A">
        <w:t>configserver</w:t>
      </w:r>
      <w:proofErr w:type="spellEnd"/>
      <w:r w:rsidRPr="0032445A">
        <w:t xml:space="preserve"> depends on RabbitMQ, uses health checks to ensure it only starts when RabbitMQ is healthy, and imports properties from the centralized config server using Spring Cloud Config.</w:t>
      </w:r>
    </w:p>
    <w:p w14:paraId="02C1207F" w14:textId="77777777" w:rsidR="001B2A44" w:rsidRPr="0032445A" w:rsidRDefault="001B2A44" w:rsidP="00557168">
      <w:pPr>
        <w:pStyle w:val="Text"/>
      </w:pPr>
      <w:r w:rsidRPr="0032445A">
        <w:t>Shared configuration blocks such as microservice-base-config and microservice-</w:t>
      </w:r>
      <w:proofErr w:type="spellStart"/>
      <w:r w:rsidRPr="0032445A">
        <w:t>configserver</w:t>
      </w:r>
      <w:proofErr w:type="spellEnd"/>
      <w:r w:rsidRPr="0032445A">
        <w:t>-config handle common settings like memory limits, environment variables, and Spring profiles. This promotes reuse, consistency, and easier management of resources.</w:t>
      </w:r>
    </w:p>
    <w:p w14:paraId="46085744" w14:textId="73D0A617" w:rsidR="001B2A44" w:rsidRPr="0032445A" w:rsidRDefault="001B2A44" w:rsidP="001B2A44">
      <w:pPr>
        <w:rPr>
          <w:rFonts w:eastAsia="Times"/>
          <w:sz w:val="22"/>
          <w:szCs w:val="22"/>
          <w:lang w:eastAsia="de-DE"/>
        </w:rPr>
      </w:pPr>
    </w:p>
    <w:p w14:paraId="0DA31CC5" w14:textId="735C96C7" w:rsidR="001B2A44" w:rsidRPr="0032445A" w:rsidRDefault="001B2A44" w:rsidP="00557168">
      <w:pPr>
        <w:pStyle w:val="Text"/>
      </w:pPr>
      <w:r w:rsidRPr="0032445A">
        <w:lastRenderedPageBreak/>
        <w:t xml:space="preserve">Thanks to Docker Compose, </w:t>
      </w:r>
      <w:r w:rsidR="00604883" w:rsidRPr="0032445A">
        <w:t>all</w:t>
      </w:r>
      <w:r w:rsidRPr="0032445A">
        <w:t xml:space="preserve"> these services can be started with a single command. </w:t>
      </w:r>
      <w:r w:rsidR="0025361E" w:rsidRPr="0032445A">
        <w:t>Dependence is</w:t>
      </w:r>
      <w:r w:rsidRPr="0032445A">
        <w:t xml:space="preserve"> managed automatically, services wait for each other based on health checks, and all configuration details are version-controlled and environment-specific.</w:t>
      </w:r>
    </w:p>
    <w:p w14:paraId="72F712B5" w14:textId="0D76E207" w:rsidR="00604883" w:rsidRPr="0032445A" w:rsidRDefault="003A576F" w:rsidP="00604883">
      <w:pPr>
        <w:spacing w:after="0" w:line="240" w:lineRule="auto"/>
        <w:jc w:val="left"/>
        <w:rPr>
          <w:rFonts w:eastAsia="Times"/>
          <w:sz w:val="22"/>
          <w:szCs w:val="22"/>
          <w:lang w:eastAsia="de-DE"/>
        </w:rPr>
      </w:pPr>
      <w:r w:rsidRPr="0032445A">
        <mc:AlternateContent>
          <mc:Choice Requires="wps">
            <w:drawing>
              <wp:anchor distT="0" distB="0" distL="114300" distR="114300" simplePos="0" relativeHeight="251997184" behindDoc="0" locked="0" layoutInCell="1" allowOverlap="1" wp14:anchorId="24C9D5D3" wp14:editId="27CB12FD">
                <wp:simplePos x="0" y="0"/>
                <wp:positionH relativeFrom="column">
                  <wp:posOffset>723265</wp:posOffset>
                </wp:positionH>
                <wp:positionV relativeFrom="paragraph">
                  <wp:posOffset>6606540</wp:posOffset>
                </wp:positionV>
                <wp:extent cx="4076065" cy="635"/>
                <wp:effectExtent l="0" t="0" r="0" b="0"/>
                <wp:wrapSquare wrapText="bothSides"/>
                <wp:docPr id="1916566916" name="Text Box 1"/>
                <wp:cNvGraphicFramePr/>
                <a:graphic xmlns:a="http://schemas.openxmlformats.org/drawingml/2006/main">
                  <a:graphicData uri="http://schemas.microsoft.com/office/word/2010/wordprocessingShape">
                    <wps:wsp>
                      <wps:cNvSpPr txBox="1"/>
                      <wps:spPr>
                        <a:xfrm>
                          <a:off x="0" y="0"/>
                          <a:ext cx="4076065" cy="635"/>
                        </a:xfrm>
                        <a:prstGeom prst="rect">
                          <a:avLst/>
                        </a:prstGeom>
                        <a:solidFill>
                          <a:prstClr val="white"/>
                        </a:solidFill>
                        <a:ln>
                          <a:noFill/>
                        </a:ln>
                      </wps:spPr>
                      <wps:txbx>
                        <w:txbxContent>
                          <w:p w14:paraId="1094FBB0" w14:textId="2BA3E1FD" w:rsidR="003A576F" w:rsidRPr="0032445A" w:rsidRDefault="003A576F" w:rsidP="003A576F">
                            <w:pPr>
                              <w:pStyle w:val="Caption"/>
                              <w:rPr>
                                <w:sz w:val="22"/>
                                <w:szCs w:val="22"/>
                              </w:rPr>
                            </w:pPr>
                            <w:bookmarkStart w:id="230" w:name="_Toc20588346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62</w:t>
                            </w:r>
                            <w:r w:rsidRPr="0032445A">
                              <w:rPr>
                                <w:sz w:val="22"/>
                                <w:szCs w:val="22"/>
                              </w:rPr>
                              <w:fldChar w:fldCharType="end"/>
                            </w:r>
                            <w:r w:rsidRPr="0032445A">
                              <w:rPr>
                                <w:sz w:val="22"/>
                                <w:szCs w:val="22"/>
                              </w:rPr>
                              <w:t>: Rabbit Docker Compos Example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9D5D3" id="_x0000_s1087" type="#_x0000_t202" style="position:absolute;margin-left:56.95pt;margin-top:520.2pt;width:320.9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" stroked="f">
                <v:textbox style="mso-fit-shape-to-text:t" inset="0,0,0,0">
                  <w:txbxContent>
                    <w:p w14:paraId="1094FBB0" w14:textId="2BA3E1FD" w:rsidR="003A576F" w:rsidRPr="0032445A" w:rsidRDefault="003A576F" w:rsidP="003A576F">
                      <w:pPr>
                        <w:pStyle w:val="Caption"/>
                        <w:rPr>
                          <w:sz w:val="22"/>
                          <w:szCs w:val="22"/>
                        </w:rPr>
                      </w:pPr>
                      <w:bookmarkStart w:id="231" w:name="_Toc20588346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62</w:t>
                      </w:r>
                      <w:r w:rsidRPr="0032445A">
                        <w:rPr>
                          <w:sz w:val="22"/>
                          <w:szCs w:val="22"/>
                        </w:rPr>
                        <w:fldChar w:fldCharType="end"/>
                      </w:r>
                      <w:r w:rsidRPr="0032445A">
                        <w:rPr>
                          <w:sz w:val="22"/>
                          <w:szCs w:val="22"/>
                        </w:rPr>
                        <w:t>: Rabbit Docker Compos Example</w:t>
                      </w:r>
                      <w:bookmarkEnd w:id="231"/>
                    </w:p>
                  </w:txbxContent>
                </v:textbox>
                <w10:wrap type="square"/>
              </v:shape>
            </w:pict>
          </mc:Fallback>
        </mc:AlternateContent>
      </w:r>
      <w:r w:rsidR="00604883" w:rsidRPr="0032445A">
        <w:drawing>
          <wp:anchor distT="0" distB="0" distL="114300" distR="114300" simplePos="0" relativeHeight="251805696" behindDoc="0" locked="0" layoutInCell="1" allowOverlap="1" wp14:anchorId="4D003BCB" wp14:editId="319E9D3A">
            <wp:simplePos x="0" y="0"/>
            <wp:positionH relativeFrom="margin">
              <wp:align>center</wp:align>
            </wp:positionH>
            <wp:positionV relativeFrom="margin">
              <wp:posOffset>3701415</wp:posOffset>
            </wp:positionV>
            <wp:extent cx="4076065" cy="3621405"/>
            <wp:effectExtent l="76200" t="76200" r="133985"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4076065" cy="3621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95136" behindDoc="0" locked="0" layoutInCell="1" allowOverlap="1" wp14:anchorId="16689753" wp14:editId="73633D46">
                <wp:simplePos x="0" y="0"/>
                <wp:positionH relativeFrom="column">
                  <wp:posOffset>1262380</wp:posOffset>
                </wp:positionH>
                <wp:positionV relativeFrom="paragraph">
                  <wp:posOffset>2413000</wp:posOffset>
                </wp:positionV>
                <wp:extent cx="2874645" cy="635"/>
                <wp:effectExtent l="0" t="0" r="0" b="0"/>
                <wp:wrapSquare wrapText="bothSides"/>
                <wp:docPr id="1054567890" name="Text Box 1"/>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wps:spPr>
                      <wps:txbx>
                        <w:txbxContent>
                          <w:p w14:paraId="0C110834" w14:textId="7513AE4C" w:rsidR="003A576F" w:rsidRPr="0032445A" w:rsidRDefault="003A576F" w:rsidP="003A576F">
                            <w:pPr>
                              <w:pStyle w:val="Caption"/>
                            </w:pPr>
                            <w:bookmarkStart w:id="232" w:name="_Toc205883461"/>
                            <w:r w:rsidRPr="0032445A">
                              <w:t xml:space="preserve">Figure </w:t>
                            </w:r>
                            <w:r w:rsidRPr="0032445A">
                              <w:fldChar w:fldCharType="begin"/>
                            </w:r>
                            <w:r w:rsidRPr="0032445A">
                              <w:instrText xml:space="preserve"> SEQ Figure \* ARABIC </w:instrText>
                            </w:r>
                            <w:r w:rsidRPr="0032445A">
                              <w:fldChar w:fldCharType="separate"/>
                            </w:r>
                            <w:r w:rsidR="00EA6001" w:rsidRPr="0032445A">
                              <w:t>63</w:t>
                            </w:r>
                            <w:r w:rsidRPr="0032445A">
                              <w:fldChar w:fldCharType="end"/>
                            </w:r>
                            <w:r w:rsidRPr="0032445A">
                              <w:t>: Docker Compose Folder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89753" id="_x0000_s1088" type="#_x0000_t202" style="position:absolute;margin-left:99.4pt;margin-top:190pt;width:226.3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krX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69+lmdnPLmSTf7ONt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" stroked="f">
                <v:textbox style="mso-fit-shape-to-text:t" inset="0,0,0,0">
                  <w:txbxContent>
                    <w:p w14:paraId="0C110834" w14:textId="7513AE4C" w:rsidR="003A576F" w:rsidRPr="0032445A" w:rsidRDefault="003A576F" w:rsidP="003A576F">
                      <w:pPr>
                        <w:pStyle w:val="Caption"/>
                      </w:pPr>
                      <w:bookmarkStart w:id="233" w:name="_Toc205883461"/>
                      <w:r w:rsidRPr="0032445A">
                        <w:t xml:space="preserve">Figure </w:t>
                      </w:r>
                      <w:r w:rsidRPr="0032445A">
                        <w:fldChar w:fldCharType="begin"/>
                      </w:r>
                      <w:r w:rsidRPr="0032445A">
                        <w:instrText xml:space="preserve"> SEQ Figure \* ARABIC </w:instrText>
                      </w:r>
                      <w:r w:rsidRPr="0032445A">
                        <w:fldChar w:fldCharType="separate"/>
                      </w:r>
                      <w:r w:rsidR="00EA6001" w:rsidRPr="0032445A">
                        <w:t>63</w:t>
                      </w:r>
                      <w:r w:rsidRPr="0032445A">
                        <w:fldChar w:fldCharType="end"/>
                      </w:r>
                      <w:r w:rsidRPr="0032445A">
                        <w:t>: Docker Compose Folder</w:t>
                      </w:r>
                      <w:bookmarkEnd w:id="233"/>
                    </w:p>
                  </w:txbxContent>
                </v:textbox>
                <w10:wrap type="square"/>
              </v:shape>
            </w:pict>
          </mc:Fallback>
        </mc:AlternateContent>
      </w:r>
      <w:r w:rsidR="00604883" w:rsidRPr="0032445A">
        <w:drawing>
          <wp:anchor distT="0" distB="0" distL="114300" distR="114300" simplePos="0" relativeHeight="251807744" behindDoc="0" locked="0" layoutInCell="1" allowOverlap="1" wp14:anchorId="4BA79691" wp14:editId="0A46C43E">
            <wp:simplePos x="0" y="0"/>
            <wp:positionH relativeFrom="page">
              <wp:align>center</wp:align>
            </wp:positionH>
            <wp:positionV relativeFrom="margin">
              <wp:posOffset>986155</wp:posOffset>
            </wp:positionV>
            <wp:extent cx="2874645" cy="2143125"/>
            <wp:effectExtent l="0" t="0" r="1905" b="9525"/>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2874645" cy="2143125"/>
                    </a:xfrm>
                    <a:prstGeom prst="rect">
                      <a:avLst/>
                    </a:prstGeom>
                  </pic:spPr>
                </pic:pic>
              </a:graphicData>
            </a:graphic>
            <wp14:sizeRelH relativeFrom="margin">
              <wp14:pctWidth>0</wp14:pctWidth>
            </wp14:sizeRelH>
            <wp14:sizeRelV relativeFrom="margin">
              <wp14:pctHeight>0</wp14:pctHeight>
            </wp14:sizeRelV>
          </wp:anchor>
        </w:drawing>
      </w:r>
      <w:r w:rsidR="001B2A44" w:rsidRPr="0032445A">
        <w:rPr>
          <w:rFonts w:eastAsia="Times"/>
          <w:sz w:val="22"/>
          <w:szCs w:val="22"/>
          <w:lang w:eastAsia="de-DE"/>
        </w:rPr>
        <w:br w:type="page"/>
      </w:r>
    </w:p>
    <w:p w14:paraId="07A02E03" w14:textId="77777777" w:rsidR="00604883" w:rsidRPr="0032445A" w:rsidRDefault="00604883" w:rsidP="00604883">
      <w:pPr>
        <w:spacing w:after="0" w:line="240" w:lineRule="auto"/>
        <w:jc w:val="left"/>
        <w:rPr>
          <w:rFonts w:eastAsia="Times"/>
          <w:sz w:val="22"/>
          <w:szCs w:val="22"/>
          <w:lang w:eastAsia="de-DE"/>
        </w:rPr>
      </w:pPr>
    </w:p>
    <w:p w14:paraId="757DBEDE" w14:textId="77777777" w:rsidR="00604883" w:rsidRPr="0032445A" w:rsidRDefault="00604883" w:rsidP="00604883">
      <w:pPr>
        <w:spacing w:after="0" w:line="240" w:lineRule="auto"/>
        <w:jc w:val="left"/>
        <w:rPr>
          <w:rFonts w:eastAsia="Times"/>
          <w:sz w:val="22"/>
          <w:szCs w:val="22"/>
          <w:lang w:eastAsia="de-DE"/>
        </w:rPr>
      </w:pPr>
    </w:p>
    <w:p w14:paraId="2F148A87" w14:textId="77777777" w:rsidR="00604883" w:rsidRPr="0032445A" w:rsidRDefault="00604883" w:rsidP="00604883">
      <w:pPr>
        <w:spacing w:after="0" w:line="240" w:lineRule="auto"/>
        <w:jc w:val="left"/>
        <w:rPr>
          <w:rFonts w:eastAsia="Times"/>
          <w:sz w:val="22"/>
          <w:szCs w:val="22"/>
          <w:lang w:eastAsia="de-DE"/>
        </w:rPr>
      </w:pPr>
    </w:p>
    <w:p w14:paraId="75AED376" w14:textId="77777777" w:rsidR="00604883" w:rsidRPr="0032445A" w:rsidRDefault="00604883" w:rsidP="00604883">
      <w:pPr>
        <w:spacing w:after="0" w:line="240" w:lineRule="auto"/>
        <w:jc w:val="left"/>
        <w:rPr>
          <w:rFonts w:eastAsia="Times"/>
          <w:sz w:val="22"/>
          <w:szCs w:val="22"/>
          <w:lang w:eastAsia="de-DE"/>
        </w:rPr>
      </w:pPr>
    </w:p>
    <w:p w14:paraId="6696152A" w14:textId="77777777" w:rsidR="00604883" w:rsidRPr="0032445A" w:rsidRDefault="00604883" w:rsidP="00604883">
      <w:pPr>
        <w:spacing w:after="0" w:line="240" w:lineRule="auto"/>
        <w:jc w:val="left"/>
        <w:rPr>
          <w:rFonts w:eastAsia="Times"/>
          <w:sz w:val="22"/>
          <w:szCs w:val="22"/>
          <w:lang w:eastAsia="de-DE"/>
        </w:rPr>
      </w:pPr>
    </w:p>
    <w:p w14:paraId="51C2A63D" w14:textId="77777777" w:rsidR="00604883" w:rsidRPr="0032445A" w:rsidRDefault="00604883" w:rsidP="00604883">
      <w:pPr>
        <w:spacing w:after="0" w:line="240" w:lineRule="auto"/>
        <w:jc w:val="left"/>
        <w:rPr>
          <w:rFonts w:eastAsia="Times"/>
          <w:sz w:val="22"/>
          <w:szCs w:val="22"/>
          <w:lang w:eastAsia="de-DE"/>
        </w:rPr>
      </w:pPr>
    </w:p>
    <w:p w14:paraId="76628AB2" w14:textId="77777777" w:rsidR="00604883" w:rsidRPr="0032445A" w:rsidRDefault="00604883" w:rsidP="00604883">
      <w:pPr>
        <w:spacing w:after="0" w:line="240" w:lineRule="auto"/>
        <w:jc w:val="left"/>
        <w:rPr>
          <w:rFonts w:eastAsia="Times"/>
          <w:sz w:val="22"/>
          <w:szCs w:val="22"/>
          <w:lang w:eastAsia="de-DE"/>
        </w:rPr>
      </w:pPr>
    </w:p>
    <w:p w14:paraId="0299EC45" w14:textId="77777777" w:rsidR="00604883" w:rsidRPr="0032445A" w:rsidRDefault="00604883" w:rsidP="00604883">
      <w:pPr>
        <w:spacing w:after="0" w:line="240" w:lineRule="auto"/>
        <w:jc w:val="left"/>
        <w:rPr>
          <w:rFonts w:eastAsia="Times"/>
          <w:sz w:val="22"/>
          <w:szCs w:val="22"/>
          <w:lang w:eastAsia="de-DE"/>
        </w:rPr>
      </w:pPr>
    </w:p>
    <w:p w14:paraId="1D5253DC" w14:textId="77777777" w:rsidR="00604883" w:rsidRPr="0032445A" w:rsidRDefault="00604883" w:rsidP="00604883">
      <w:pPr>
        <w:spacing w:after="0" w:line="240" w:lineRule="auto"/>
        <w:jc w:val="left"/>
        <w:rPr>
          <w:rFonts w:eastAsia="Times"/>
          <w:sz w:val="22"/>
          <w:szCs w:val="22"/>
          <w:lang w:eastAsia="de-DE"/>
        </w:rPr>
      </w:pPr>
    </w:p>
    <w:p w14:paraId="7B756AEE" w14:textId="77777777" w:rsidR="00604883" w:rsidRPr="0032445A" w:rsidRDefault="00604883" w:rsidP="00604883">
      <w:pPr>
        <w:spacing w:after="0" w:line="240" w:lineRule="auto"/>
        <w:jc w:val="left"/>
        <w:rPr>
          <w:rFonts w:eastAsia="Times"/>
          <w:sz w:val="22"/>
          <w:szCs w:val="22"/>
          <w:lang w:eastAsia="de-DE"/>
        </w:rPr>
      </w:pPr>
    </w:p>
    <w:p w14:paraId="6A5CBDAC" w14:textId="77777777" w:rsidR="00604883" w:rsidRPr="0032445A" w:rsidRDefault="00604883" w:rsidP="00604883">
      <w:pPr>
        <w:spacing w:after="0" w:line="240" w:lineRule="auto"/>
        <w:jc w:val="left"/>
        <w:rPr>
          <w:rFonts w:eastAsia="Times"/>
          <w:sz w:val="22"/>
          <w:szCs w:val="22"/>
          <w:lang w:eastAsia="de-DE"/>
        </w:rPr>
      </w:pPr>
    </w:p>
    <w:p w14:paraId="37032439" w14:textId="77777777" w:rsidR="00604883" w:rsidRPr="0032445A" w:rsidRDefault="00604883" w:rsidP="00604883">
      <w:pPr>
        <w:spacing w:after="0" w:line="240" w:lineRule="auto"/>
        <w:jc w:val="left"/>
        <w:rPr>
          <w:rFonts w:eastAsia="Times"/>
          <w:sz w:val="22"/>
          <w:szCs w:val="22"/>
          <w:lang w:eastAsia="de-DE"/>
        </w:rPr>
      </w:pPr>
    </w:p>
    <w:p w14:paraId="7BDEF1A5" w14:textId="77777777" w:rsidR="00604883" w:rsidRPr="0032445A" w:rsidRDefault="00604883" w:rsidP="00604883">
      <w:pPr>
        <w:spacing w:after="0" w:line="240" w:lineRule="auto"/>
        <w:jc w:val="left"/>
        <w:rPr>
          <w:rFonts w:eastAsia="Times"/>
          <w:sz w:val="22"/>
          <w:szCs w:val="22"/>
          <w:lang w:eastAsia="de-DE"/>
        </w:rPr>
      </w:pPr>
    </w:p>
    <w:p w14:paraId="3B0D602C" w14:textId="77777777" w:rsidR="00604883" w:rsidRPr="0032445A" w:rsidRDefault="00604883" w:rsidP="00604883">
      <w:pPr>
        <w:spacing w:after="0" w:line="240" w:lineRule="auto"/>
        <w:jc w:val="left"/>
        <w:rPr>
          <w:rFonts w:eastAsia="Times"/>
          <w:sz w:val="22"/>
          <w:szCs w:val="22"/>
          <w:lang w:eastAsia="de-DE"/>
        </w:rPr>
      </w:pPr>
    </w:p>
    <w:p w14:paraId="2E915DC9" w14:textId="77777777" w:rsidR="00604883" w:rsidRPr="0032445A" w:rsidRDefault="00604883" w:rsidP="00604883">
      <w:pPr>
        <w:spacing w:after="0" w:line="240" w:lineRule="auto"/>
        <w:jc w:val="left"/>
        <w:rPr>
          <w:rFonts w:eastAsia="Times"/>
          <w:sz w:val="22"/>
          <w:szCs w:val="22"/>
          <w:lang w:eastAsia="de-DE"/>
        </w:rPr>
      </w:pPr>
    </w:p>
    <w:p w14:paraId="1F1D09D4" w14:textId="77777777" w:rsidR="00604883" w:rsidRPr="0032445A" w:rsidRDefault="00604883" w:rsidP="00604883">
      <w:pPr>
        <w:spacing w:after="0" w:line="240" w:lineRule="auto"/>
        <w:jc w:val="left"/>
        <w:rPr>
          <w:rFonts w:eastAsia="Times"/>
          <w:sz w:val="22"/>
          <w:szCs w:val="22"/>
          <w:lang w:eastAsia="de-DE"/>
        </w:rPr>
      </w:pPr>
    </w:p>
    <w:p w14:paraId="2C680FD4" w14:textId="77777777" w:rsidR="00604883" w:rsidRPr="0032445A" w:rsidRDefault="00604883" w:rsidP="00604883">
      <w:pPr>
        <w:spacing w:after="0" w:line="240" w:lineRule="auto"/>
        <w:jc w:val="left"/>
        <w:rPr>
          <w:rFonts w:eastAsia="Times"/>
          <w:sz w:val="22"/>
          <w:szCs w:val="22"/>
          <w:lang w:eastAsia="de-DE"/>
        </w:rPr>
      </w:pPr>
    </w:p>
    <w:p w14:paraId="7B337503" w14:textId="77777777" w:rsidR="00604883" w:rsidRPr="0032445A" w:rsidRDefault="00604883" w:rsidP="00604883">
      <w:pPr>
        <w:spacing w:after="0" w:line="240" w:lineRule="auto"/>
        <w:jc w:val="left"/>
        <w:rPr>
          <w:rFonts w:eastAsia="Times"/>
          <w:sz w:val="22"/>
          <w:szCs w:val="22"/>
          <w:lang w:eastAsia="de-DE"/>
        </w:rPr>
      </w:pPr>
    </w:p>
    <w:p w14:paraId="719E155F" w14:textId="77777777" w:rsidR="00604883" w:rsidRPr="0032445A" w:rsidRDefault="00604883" w:rsidP="00604883">
      <w:pPr>
        <w:spacing w:after="0" w:line="240" w:lineRule="auto"/>
        <w:jc w:val="left"/>
        <w:rPr>
          <w:rFonts w:eastAsia="Times"/>
          <w:sz w:val="22"/>
          <w:szCs w:val="22"/>
          <w:lang w:eastAsia="de-DE"/>
        </w:rPr>
      </w:pPr>
    </w:p>
    <w:p w14:paraId="14BFB39A" w14:textId="77777777" w:rsidR="00604883" w:rsidRPr="0032445A" w:rsidRDefault="00604883" w:rsidP="00604883">
      <w:pPr>
        <w:spacing w:after="0" w:line="240" w:lineRule="auto"/>
        <w:jc w:val="left"/>
        <w:rPr>
          <w:rFonts w:eastAsia="Times"/>
          <w:sz w:val="22"/>
          <w:szCs w:val="22"/>
          <w:lang w:eastAsia="de-DE"/>
        </w:rPr>
      </w:pPr>
    </w:p>
    <w:p w14:paraId="26C3A63A" w14:textId="77777777" w:rsidR="00604883" w:rsidRPr="0032445A" w:rsidRDefault="00604883" w:rsidP="00604883">
      <w:pPr>
        <w:spacing w:after="0" w:line="240" w:lineRule="auto"/>
        <w:jc w:val="left"/>
        <w:rPr>
          <w:rFonts w:eastAsia="Times"/>
          <w:sz w:val="22"/>
          <w:szCs w:val="22"/>
          <w:lang w:eastAsia="de-DE"/>
        </w:rPr>
      </w:pPr>
    </w:p>
    <w:p w14:paraId="5AAB0DDD" w14:textId="77777777" w:rsidR="00604883" w:rsidRPr="0032445A" w:rsidRDefault="00604883" w:rsidP="00604883">
      <w:pPr>
        <w:spacing w:after="0" w:line="240" w:lineRule="auto"/>
        <w:jc w:val="left"/>
        <w:rPr>
          <w:rFonts w:eastAsia="Times"/>
          <w:sz w:val="22"/>
          <w:szCs w:val="22"/>
          <w:lang w:eastAsia="de-DE"/>
        </w:rPr>
      </w:pPr>
    </w:p>
    <w:p w14:paraId="7E0715EB" w14:textId="77777777" w:rsidR="00604883" w:rsidRPr="0032445A" w:rsidRDefault="00604883" w:rsidP="00604883">
      <w:pPr>
        <w:spacing w:after="0" w:line="240" w:lineRule="auto"/>
        <w:jc w:val="left"/>
        <w:rPr>
          <w:rFonts w:eastAsia="Times"/>
          <w:sz w:val="22"/>
          <w:szCs w:val="22"/>
          <w:lang w:eastAsia="de-DE"/>
        </w:rPr>
      </w:pPr>
    </w:p>
    <w:p w14:paraId="79EA734A" w14:textId="77777777" w:rsidR="00604883" w:rsidRPr="0032445A" w:rsidRDefault="00604883" w:rsidP="00604883">
      <w:pPr>
        <w:spacing w:after="0" w:line="240" w:lineRule="auto"/>
        <w:jc w:val="left"/>
        <w:rPr>
          <w:rFonts w:eastAsia="Times"/>
          <w:sz w:val="22"/>
          <w:szCs w:val="22"/>
          <w:lang w:eastAsia="de-DE"/>
        </w:rPr>
      </w:pPr>
    </w:p>
    <w:p w14:paraId="113B7B28" w14:textId="350E8417" w:rsidR="00A67CF8" w:rsidRPr="0032445A" w:rsidRDefault="00B61D48" w:rsidP="00604883">
      <w:pPr>
        <w:spacing w:after="0" w:line="240" w:lineRule="auto"/>
        <w:jc w:val="left"/>
        <w:rPr>
          <w:rFonts w:eastAsia="Times"/>
          <w:sz w:val="22"/>
          <w:szCs w:val="22"/>
          <w:lang w:eastAsia="de-DE"/>
        </w:rPr>
      </w:pPr>
      <w:r w:rsidRPr="0032445A">
        <mc:AlternateContent>
          <mc:Choice Requires="wps">
            <w:drawing>
              <wp:anchor distT="0" distB="0" distL="114300" distR="114300" simplePos="0" relativeHeight="251999232" behindDoc="0" locked="0" layoutInCell="1" allowOverlap="1" wp14:anchorId="08EE358F" wp14:editId="68B35F45">
                <wp:simplePos x="0" y="0"/>
                <wp:positionH relativeFrom="column">
                  <wp:posOffset>437515</wp:posOffset>
                </wp:positionH>
                <wp:positionV relativeFrom="paragraph">
                  <wp:posOffset>-306070</wp:posOffset>
                </wp:positionV>
                <wp:extent cx="4703445" cy="635"/>
                <wp:effectExtent l="0" t="0" r="0" b="0"/>
                <wp:wrapSquare wrapText="bothSides"/>
                <wp:docPr id="1998392863" name="Text Box 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wps:spPr>
                      <wps:txbx>
                        <w:txbxContent>
                          <w:p w14:paraId="0BF0BC01" w14:textId="056FE2B2" w:rsidR="00B61D48" w:rsidRPr="0032445A" w:rsidRDefault="00B61D48" w:rsidP="00B61D48">
                            <w:pPr>
                              <w:pStyle w:val="Caption"/>
                              <w:rPr>
                                <w:sz w:val="22"/>
                                <w:szCs w:val="22"/>
                              </w:rPr>
                            </w:pPr>
                            <w:bookmarkStart w:id="234" w:name="_Toc20588346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64</w:t>
                            </w:r>
                            <w:r w:rsidRPr="0032445A">
                              <w:rPr>
                                <w:sz w:val="22"/>
                                <w:szCs w:val="22"/>
                              </w:rPr>
                              <w:fldChar w:fldCharType="end"/>
                            </w:r>
                            <w:r w:rsidRPr="0032445A">
                              <w:rPr>
                                <w:sz w:val="22"/>
                                <w:szCs w:val="22"/>
                              </w:rPr>
                              <w:t>: Common Configuration Inside Docker Compose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358F" id="_x0000_s1089" type="#_x0000_t202" style="position:absolute;margin-left:34.45pt;margin-top:-24.1pt;width:370.3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qayGwIAAEAEAAAOAAAAZHJzL2Uyb0RvYy54bWysU01v2zAMvQ/YfxB0X5y0aT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" stroked="f">
                <v:textbox style="mso-fit-shape-to-text:t" inset="0,0,0,0">
                  <w:txbxContent>
                    <w:p w14:paraId="0BF0BC01" w14:textId="056FE2B2" w:rsidR="00B61D48" w:rsidRPr="0032445A" w:rsidRDefault="00B61D48" w:rsidP="00B61D48">
                      <w:pPr>
                        <w:pStyle w:val="Caption"/>
                        <w:rPr>
                          <w:sz w:val="22"/>
                          <w:szCs w:val="22"/>
                        </w:rPr>
                      </w:pPr>
                      <w:bookmarkStart w:id="235" w:name="_Toc20588346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64</w:t>
                      </w:r>
                      <w:r w:rsidRPr="0032445A">
                        <w:rPr>
                          <w:sz w:val="22"/>
                          <w:szCs w:val="22"/>
                        </w:rPr>
                        <w:fldChar w:fldCharType="end"/>
                      </w:r>
                      <w:r w:rsidRPr="0032445A">
                        <w:rPr>
                          <w:sz w:val="22"/>
                          <w:szCs w:val="22"/>
                        </w:rPr>
                        <w:t>: Common Configuration Inside Docker Compose</w:t>
                      </w:r>
                      <w:bookmarkEnd w:id="235"/>
                    </w:p>
                  </w:txbxContent>
                </v:textbox>
                <w10:wrap type="square"/>
              </v:shape>
            </w:pict>
          </mc:Fallback>
        </mc:AlternateContent>
      </w:r>
      <w:r w:rsidR="009470AA" w:rsidRPr="0032445A">
        <w:drawing>
          <wp:anchor distT="0" distB="0" distL="114300" distR="114300" simplePos="0" relativeHeight="251804672" behindDoc="0" locked="0" layoutInCell="1" allowOverlap="1" wp14:anchorId="4FF56665" wp14:editId="30122718">
            <wp:simplePos x="0" y="0"/>
            <wp:positionH relativeFrom="margin">
              <wp:align>center</wp:align>
            </wp:positionH>
            <wp:positionV relativeFrom="margin">
              <wp:posOffset>158115</wp:posOffset>
            </wp:positionV>
            <wp:extent cx="4703445" cy="3333750"/>
            <wp:effectExtent l="0" t="0" r="190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4703445" cy="3333750"/>
                    </a:xfrm>
                    <a:prstGeom prst="rect">
                      <a:avLst/>
                    </a:prstGeom>
                  </pic:spPr>
                </pic:pic>
              </a:graphicData>
            </a:graphic>
            <wp14:sizeRelH relativeFrom="margin">
              <wp14:pctWidth>0</wp14:pctWidth>
            </wp14:sizeRelH>
            <wp14:sizeRelV relativeFrom="margin">
              <wp14:pctHeight>0</wp14:pctHeight>
            </wp14:sizeRelV>
          </wp:anchor>
        </w:drawing>
      </w:r>
    </w:p>
    <w:p w14:paraId="31E1E138" w14:textId="2E727A37" w:rsidR="009470AA" w:rsidRPr="0032445A" w:rsidRDefault="00DD1C49" w:rsidP="00DD3F64">
      <w:pPr>
        <w:pStyle w:val="Heading3"/>
        <w:rPr>
          <w:rFonts w:eastAsia="Times"/>
          <w:lang w:eastAsia="de-DE"/>
        </w:rPr>
      </w:pPr>
      <w:bookmarkStart w:id="236" w:name="_Toc205887361"/>
      <w:r w:rsidRPr="0032445A">
        <w:rPr>
          <w:rFonts w:eastAsia="Times"/>
          <w:lang w:eastAsia="de-DE"/>
        </w:rPr>
        <w:t xml:space="preserve">Local Libraries VS </w:t>
      </w:r>
      <w:r w:rsidR="00DD3F64" w:rsidRPr="0032445A">
        <w:rPr>
          <w:rFonts w:eastAsia="Times"/>
          <w:lang w:eastAsia="de-DE"/>
        </w:rPr>
        <w:t>Shared Libraries</w:t>
      </w:r>
      <w:bookmarkEnd w:id="236"/>
      <w:r w:rsidRPr="0032445A">
        <w:rPr>
          <w:rFonts w:eastAsia="Times"/>
          <w:lang w:eastAsia="de-DE"/>
        </w:rPr>
        <w:t xml:space="preserve"> </w:t>
      </w:r>
    </w:p>
    <w:p w14:paraId="47FE9ECD" w14:textId="5EA0F063" w:rsidR="00926E5F" w:rsidRPr="0032445A" w:rsidRDefault="00926E5F" w:rsidP="00557168">
      <w:pPr>
        <w:pStyle w:val="Text"/>
      </w:pPr>
      <w:r w:rsidRPr="0032445A">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p>
    <w:p w14:paraId="76B50D21" w14:textId="77777777" w:rsidR="00604883" w:rsidRPr="0032445A" w:rsidRDefault="00604883" w:rsidP="00557168">
      <w:pPr>
        <w:pStyle w:val="Text"/>
      </w:pPr>
    </w:p>
    <w:p w14:paraId="0E1EE8BB" w14:textId="4D28FB07" w:rsidR="00926E5F" w:rsidRPr="0032445A" w:rsidRDefault="00926E5F" w:rsidP="00557168">
      <w:pPr>
        <w:pStyle w:val="Text"/>
      </w:pPr>
      <w:r w:rsidRPr="0032445A">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03D4A9A1" w:rsidR="00926E5F" w:rsidRPr="0032445A" w:rsidRDefault="00926E5F" w:rsidP="00557168">
      <w:pPr>
        <w:pStyle w:val="Text"/>
      </w:pPr>
      <w:r w:rsidRPr="0032445A">
        <w:lastRenderedPageBreak/>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p>
    <w:p w14:paraId="03F28A6F" w14:textId="2BACBFB9" w:rsidR="00926E5F" w:rsidRPr="0032445A" w:rsidRDefault="008C69CA" w:rsidP="00557168">
      <w:pPr>
        <w:pStyle w:val="Text"/>
      </w:pPr>
      <w:r w:rsidRPr="0032445A">
        <w:drawing>
          <wp:anchor distT="0" distB="0" distL="114300" distR="114300" simplePos="0" relativeHeight="251811840" behindDoc="0" locked="0" layoutInCell="1" allowOverlap="1" wp14:anchorId="37CC9CC5" wp14:editId="1D43D9F3">
            <wp:simplePos x="0" y="0"/>
            <wp:positionH relativeFrom="margin">
              <wp:align>center</wp:align>
            </wp:positionH>
            <wp:positionV relativeFrom="page">
              <wp:posOffset>3219450</wp:posOffset>
            </wp:positionV>
            <wp:extent cx="4907915" cy="1385570"/>
            <wp:effectExtent l="76200" t="76200" r="140335" b="13843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4907915" cy="138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26E5F" w:rsidRPr="0032445A">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32445A">
        <w:t>buildings</w:t>
      </w:r>
      <w:r w:rsidR="00926E5F" w:rsidRPr="0032445A">
        <w:t>, testing, and deployment.</w:t>
      </w:r>
    </w:p>
    <w:p w14:paraId="0B6ABC25" w14:textId="134C2E7A" w:rsidR="009470AA" w:rsidRPr="0032445A" w:rsidRDefault="003B7ED0">
      <w:pPr>
        <w:spacing w:after="0" w:line="240" w:lineRule="auto"/>
        <w:jc w:val="left"/>
        <w:rPr>
          <w:rFonts w:eastAsia="Times"/>
          <w:lang w:eastAsia="de-DE"/>
        </w:rPr>
      </w:pPr>
      <w:r w:rsidRPr="0032445A">
        <w:rPr>
          <w:rFonts w:eastAsia="Times"/>
          <w:lang w:eastAsia="de-DE"/>
        </w:rPr>
        <w:drawing>
          <wp:anchor distT="0" distB="0" distL="114300" distR="114300" simplePos="0" relativeHeight="251810816" behindDoc="0" locked="0" layoutInCell="1" allowOverlap="1" wp14:anchorId="0A1E9A37" wp14:editId="25F355E5">
            <wp:simplePos x="0" y="0"/>
            <wp:positionH relativeFrom="margin">
              <wp:align>center</wp:align>
            </wp:positionH>
            <wp:positionV relativeFrom="margin">
              <wp:posOffset>4423410</wp:posOffset>
            </wp:positionV>
            <wp:extent cx="4947920" cy="923290"/>
            <wp:effectExtent l="76200" t="76200" r="138430" b="124460"/>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947920" cy="92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32445A">
        <w:rPr>
          <w:rFonts w:eastAsia="Times"/>
          <w:lang w:eastAsia="de-DE"/>
        </w:rPr>
        <w:br w:type="page"/>
      </w:r>
    </w:p>
    <w:p w14:paraId="2D30EFF5" w14:textId="3586E6AC" w:rsidR="009470AA" w:rsidRPr="0032445A" w:rsidRDefault="009470AA" w:rsidP="009470AA">
      <w:pPr>
        <w:rPr>
          <w:rFonts w:eastAsia="Times"/>
          <w:lang w:eastAsia="de-DE"/>
        </w:rPr>
      </w:pPr>
    </w:p>
    <w:p w14:paraId="042D3997" w14:textId="4D7557E0" w:rsidR="009470AA" w:rsidRPr="0032445A" w:rsidRDefault="003B7ED0">
      <w:pPr>
        <w:spacing w:after="0" w:line="240" w:lineRule="auto"/>
        <w:jc w:val="left"/>
        <w:rPr>
          <w:rFonts w:eastAsia="Times" w:cs="Arial"/>
          <w:b/>
          <w:bCs/>
          <w:szCs w:val="26"/>
          <w:lang w:eastAsia="de-DE"/>
        </w:rPr>
      </w:pPr>
      <w:r w:rsidRPr="0032445A">
        <w:rPr>
          <w:rFonts w:eastAsia="Times"/>
          <w:lang w:eastAsia="de-DE"/>
        </w:rPr>
        <w:drawing>
          <wp:anchor distT="0" distB="0" distL="114300" distR="114300" simplePos="0" relativeHeight="251809792" behindDoc="0" locked="0" layoutInCell="1" allowOverlap="1" wp14:anchorId="5CE80556" wp14:editId="292328D3">
            <wp:simplePos x="0" y="0"/>
            <wp:positionH relativeFrom="margin">
              <wp:align>center</wp:align>
            </wp:positionH>
            <wp:positionV relativeFrom="margin">
              <wp:posOffset>4363085</wp:posOffset>
            </wp:positionV>
            <wp:extent cx="4568190" cy="2080895"/>
            <wp:effectExtent l="76200" t="76200" r="137160" b="128905"/>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4568190" cy="208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rPr>
          <w:rFonts w:eastAsia="Times"/>
          <w:lang w:eastAsia="de-DE"/>
        </w:rPr>
        <w:drawing>
          <wp:anchor distT="0" distB="0" distL="114300" distR="114300" simplePos="0" relativeHeight="251808768" behindDoc="0" locked="0" layoutInCell="1" allowOverlap="1" wp14:anchorId="3F56575B" wp14:editId="28CB30D5">
            <wp:simplePos x="0" y="0"/>
            <wp:positionH relativeFrom="page">
              <wp:align>center</wp:align>
            </wp:positionH>
            <wp:positionV relativeFrom="margin">
              <wp:posOffset>519430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32445A">
        <w:rPr>
          <w:rFonts w:eastAsia="Times"/>
          <w:lang w:eastAsia="de-DE"/>
        </w:rPr>
        <w:br w:type="page"/>
      </w:r>
    </w:p>
    <w:p w14:paraId="41372059" w14:textId="24C7EB84" w:rsidR="005136D4" w:rsidRPr="0032445A" w:rsidRDefault="00BB4E43" w:rsidP="005136D4">
      <w:pPr>
        <w:pStyle w:val="Heading3"/>
        <w:rPr>
          <w:rFonts w:eastAsia="Times"/>
          <w:lang w:eastAsia="de-DE"/>
        </w:rPr>
      </w:pPr>
      <w:bookmarkStart w:id="237" w:name="_Toc205887362"/>
      <w:r w:rsidRPr="0032445A">
        <w:rPr>
          <w:rFonts w:eastAsia="Times"/>
          <w:sz w:val="22"/>
          <w:szCs w:val="22"/>
          <w:lang w:eastAsia="de-DE"/>
        </w:rPr>
        <w:lastRenderedPageBreak/>
        <w:t xml:space="preserve">Kubernetes VS </w:t>
      </w:r>
      <w:r w:rsidR="005136D4" w:rsidRPr="0032445A">
        <w:rPr>
          <w:rFonts w:eastAsia="Times"/>
          <w:sz w:val="22"/>
          <w:szCs w:val="22"/>
          <w:lang w:eastAsia="de-DE"/>
        </w:rPr>
        <w:t>Helm</w:t>
      </w:r>
      <w:bookmarkEnd w:id="237"/>
    </w:p>
    <w:p w14:paraId="7AE0BD83" w14:textId="77777777" w:rsidR="005136D4" w:rsidRPr="0032445A" w:rsidRDefault="005136D4" w:rsidP="00557168">
      <w:pPr>
        <w:pStyle w:val="Text"/>
      </w:pPr>
      <w:r w:rsidRPr="0032445A">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p>
    <w:p w14:paraId="1AD339DC" w14:textId="77777777" w:rsidR="005136D4" w:rsidRPr="0032445A" w:rsidRDefault="005136D4" w:rsidP="00557168">
      <w:pPr>
        <w:pStyle w:val="Text"/>
      </w:pPr>
    </w:p>
    <w:p w14:paraId="345F7CB9" w14:textId="77777777" w:rsidR="005136D4" w:rsidRPr="0032445A" w:rsidRDefault="005136D4" w:rsidP="00557168">
      <w:pPr>
        <w:pStyle w:val="Text"/>
      </w:pPr>
      <w:r w:rsidRPr="0032445A">
        <w:t xml:space="preserve">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w:t>
      </w:r>
      <w:proofErr w:type="spellStart"/>
      <w:r w:rsidRPr="0032445A">
        <w:t>value.yaml</w:t>
      </w:r>
      <w:proofErr w:type="spellEnd"/>
      <w:r w:rsidRPr="0032445A">
        <w:t xml:space="preserve"> file. During the deployment process, Helm populates placeholders with the defined values, thereby automatically generating tailored manifests for each service.</w:t>
      </w:r>
    </w:p>
    <w:p w14:paraId="4E4089D7" w14:textId="77777777" w:rsidR="005136D4" w:rsidRPr="0032445A" w:rsidRDefault="005136D4" w:rsidP="00557168">
      <w:pPr>
        <w:pStyle w:val="Text"/>
      </w:pPr>
    </w:p>
    <w:p w14:paraId="1CF4E5A2" w14:textId="77777777" w:rsidR="005136D4" w:rsidRPr="0032445A" w:rsidRDefault="005136D4" w:rsidP="00557168">
      <w:pPr>
        <w:pStyle w:val="Text"/>
      </w:pPr>
      <w:r w:rsidRPr="0032445A">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32445A" w:rsidRDefault="005136D4" w:rsidP="00557168">
      <w:pPr>
        <w:pStyle w:val="Text"/>
      </w:pPr>
    </w:p>
    <w:p w14:paraId="5B390D73" w14:textId="08E4DD41" w:rsidR="005136D4" w:rsidRPr="0032445A" w:rsidRDefault="005136D4" w:rsidP="00557168">
      <w:pPr>
        <w:pStyle w:val="Text"/>
      </w:pPr>
      <w:r w:rsidRPr="0032445A">
        <w:t xml:space="preserve">Furthermore, Helm maintains a version history of deployments, facilitating a straightforward rollback to a previous state. </w:t>
      </w:r>
      <w:r w:rsidR="00F822C6" w:rsidRPr="0032445A">
        <w:t>Like</w:t>
      </w:r>
      <w:r w:rsidRPr="0032445A">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32445A" w:rsidRDefault="005136D4" w:rsidP="00557168">
      <w:pPr>
        <w:pStyle w:val="Text"/>
      </w:pPr>
    </w:p>
    <w:p w14:paraId="611AEC76" w14:textId="77777777" w:rsidR="005136D4" w:rsidRPr="0032445A" w:rsidRDefault="005136D4" w:rsidP="00557168">
      <w:pPr>
        <w:pStyle w:val="Text"/>
      </w:pPr>
      <w:r w:rsidRPr="0032445A">
        <w:t xml:space="preserve">A standard Helm chart structure comprises a top-level folder (for instance, </w:t>
      </w:r>
      <w:proofErr w:type="spellStart"/>
      <w:r w:rsidRPr="0032445A">
        <w:t>wordpress</w:t>
      </w:r>
      <w:proofErr w:type="spellEnd"/>
      <w:r w:rsidRPr="0032445A">
        <w:t xml:space="preserve">), a </w:t>
      </w:r>
      <w:proofErr w:type="spellStart"/>
      <w:r w:rsidRPr="0032445A">
        <w:t>Chart.yaml</w:t>
      </w:r>
      <w:proofErr w:type="spellEnd"/>
      <w:r w:rsidRPr="0032445A">
        <w:t xml:space="preserve"> file containing metadata, a </w:t>
      </w:r>
      <w:proofErr w:type="spellStart"/>
      <w:proofErr w:type="gramStart"/>
      <w:r w:rsidRPr="0032445A">
        <w:t>values</w:t>
      </w:r>
      <w:proofErr w:type="gramEnd"/>
      <w:r w:rsidRPr="0032445A">
        <w:t>.yaml</w:t>
      </w:r>
      <w:proofErr w:type="spellEnd"/>
      <w:r w:rsidRPr="0032445A">
        <w:t xml:space="preserve"> file for dynamic configuration, a templates directory that holds manifest templates, and an optional charts directory for dependencies. This organizational structure promotes reusability, modularity, and more efficient management of Kubernetes deployments. </w:t>
      </w:r>
    </w:p>
    <w:p w14:paraId="60EE4E98" w14:textId="77777777" w:rsidR="005136D4" w:rsidRPr="0032445A" w:rsidRDefault="005136D4" w:rsidP="005136D4">
      <w:pPr>
        <w:spacing w:after="0" w:line="240" w:lineRule="auto"/>
        <w:jc w:val="left"/>
        <w:rPr>
          <w:rFonts w:eastAsia="Times"/>
          <w:sz w:val="22"/>
          <w:szCs w:val="22"/>
          <w:lang w:eastAsia="de-DE"/>
        </w:rPr>
      </w:pPr>
      <w:r w:rsidRPr="0032445A">
        <w:rPr>
          <w:rFonts w:eastAsia="Times"/>
          <w:sz w:val="22"/>
          <w:szCs w:val="22"/>
          <w:lang w:eastAsia="de-DE"/>
        </w:rPr>
        <w:br w:type="page"/>
      </w:r>
    </w:p>
    <w:p w14:paraId="314A145B" w14:textId="77777777" w:rsidR="005136D4" w:rsidRPr="0032445A" w:rsidRDefault="005136D4" w:rsidP="005136D4">
      <w:pPr>
        <w:spacing w:after="0" w:line="240" w:lineRule="auto"/>
        <w:jc w:val="left"/>
        <w:rPr>
          <w:rFonts w:eastAsia="Times"/>
          <w:sz w:val="22"/>
          <w:szCs w:val="22"/>
          <w:lang w:eastAsia="de-DE"/>
        </w:rPr>
      </w:pPr>
      <w:r w:rsidRPr="0032445A">
        <w:rPr>
          <w:rFonts w:eastAsia="Times"/>
          <w:sz w:val="22"/>
          <w:szCs w:val="22"/>
          <w:lang w:eastAsia="de-DE"/>
        </w:rPr>
        <w:lastRenderedPageBreak/>
        <w:br w:type="page"/>
      </w:r>
    </w:p>
    <w:p w14:paraId="13B1AAFD" w14:textId="70992E09" w:rsidR="008C3570" w:rsidRPr="0032445A" w:rsidRDefault="008C3570" w:rsidP="008C3570">
      <w:pPr>
        <w:pStyle w:val="Heading2"/>
        <w:rPr>
          <w:rFonts w:eastAsia="Times"/>
          <w:lang w:eastAsia="de-DE"/>
        </w:rPr>
      </w:pPr>
      <w:bookmarkStart w:id="238" w:name="_Toc205887363"/>
      <w:r w:rsidRPr="0032445A">
        <w:rPr>
          <w:rFonts w:eastAsia="Times"/>
          <w:lang w:eastAsia="de-DE"/>
        </w:rPr>
        <w:lastRenderedPageBreak/>
        <w:t>Result</w:t>
      </w:r>
      <w:bookmarkEnd w:id="238"/>
    </w:p>
    <w:p w14:paraId="42FFF08B" w14:textId="77777777" w:rsidR="008D4B99" w:rsidRPr="0032445A" w:rsidRDefault="008D4B99" w:rsidP="008D4B99">
      <w:pPr>
        <w:rPr>
          <w:rFonts w:eastAsia="Times"/>
          <w:lang w:eastAsia="de-DE"/>
        </w:rPr>
      </w:pPr>
    </w:p>
    <w:p w14:paraId="245FA252" w14:textId="0A1ECA30" w:rsidR="007B523F" w:rsidRPr="0032445A" w:rsidRDefault="007B523F" w:rsidP="008A4EF3">
      <w:pPr>
        <w:pStyle w:val="Heading1"/>
        <w:rPr>
          <w:rFonts w:eastAsia="Times"/>
        </w:rPr>
      </w:pPr>
      <w:bookmarkStart w:id="239" w:name="_Toc205887364"/>
      <w:r w:rsidRPr="0032445A">
        <w:rPr>
          <w:rFonts w:eastAsia="Times"/>
        </w:rPr>
        <w:t>CONCLUSION</w:t>
      </w:r>
      <w:r w:rsidR="00945D93" w:rsidRPr="0032445A">
        <w:rPr>
          <w:rFonts w:eastAsia="Times"/>
        </w:rPr>
        <w:t xml:space="preserve"> and Future work</w:t>
      </w:r>
      <w:bookmarkEnd w:id="239"/>
      <w:r w:rsidR="00945D93" w:rsidRPr="0032445A">
        <w:rPr>
          <w:rFonts w:eastAsia="Times"/>
        </w:rPr>
        <w:t xml:space="preserve"> </w:t>
      </w:r>
    </w:p>
    <w:p w14:paraId="7B5BE123" w14:textId="758C8C08" w:rsidR="005720BB" w:rsidRPr="0032445A" w:rsidRDefault="005720BB">
      <w:pPr>
        <w:spacing w:after="0" w:line="240" w:lineRule="auto"/>
        <w:jc w:val="left"/>
        <w:rPr>
          <w:rFonts w:eastAsia="Times" w:cs="Arial"/>
          <w:b/>
          <w:bCs/>
          <w:szCs w:val="26"/>
          <w:lang w:eastAsia="de-DE"/>
        </w:rPr>
      </w:pPr>
      <w:r w:rsidRPr="0032445A">
        <w:rPr>
          <w:rFonts w:eastAsia="Times"/>
          <w:lang w:eastAsia="de-DE"/>
        </w:rPr>
        <w:br w:type="page"/>
      </w:r>
    </w:p>
    <w:p w14:paraId="679109AD" w14:textId="553DF408" w:rsidR="000B65A3" w:rsidRPr="0032445A" w:rsidRDefault="000B65A3">
      <w:pPr>
        <w:spacing w:after="0" w:line="240" w:lineRule="auto"/>
        <w:jc w:val="left"/>
        <w:rPr>
          <w:rFonts w:eastAsia="Times" w:cs="Arial"/>
          <w:b/>
          <w:bCs/>
          <w:szCs w:val="26"/>
          <w:lang w:eastAsia="de-DE"/>
        </w:rPr>
      </w:pPr>
      <w:r w:rsidRPr="0032445A">
        <w:rPr>
          <w:rFonts w:eastAsia="Times"/>
          <w:lang w:eastAsia="de-DE"/>
        </w:rPr>
        <w:lastRenderedPageBreak/>
        <w:br w:type="page"/>
      </w:r>
    </w:p>
    <w:p w14:paraId="7EEA63C7" w14:textId="3027183D" w:rsidR="00181205" w:rsidRPr="0032445A" w:rsidRDefault="000B65A3" w:rsidP="004C6E9E">
      <w:pPr>
        <w:spacing w:after="0" w:line="240" w:lineRule="auto"/>
        <w:jc w:val="left"/>
        <w:rPr>
          <w:rFonts w:eastAsia="Times" w:cs="Arial"/>
          <w:b/>
          <w:bCs/>
          <w:szCs w:val="26"/>
          <w:lang w:eastAsia="de-DE"/>
        </w:rPr>
      </w:pPr>
      <w:r w:rsidRPr="0032445A">
        <w:rPr>
          <w:rFonts w:eastAsia="Times"/>
          <w:lang w:eastAsia="de-DE"/>
        </w:rPr>
        <w:lastRenderedPageBreak/>
        <w:br w:type="page"/>
      </w:r>
    </w:p>
    <w:p w14:paraId="635FDB06" w14:textId="77777777" w:rsidR="008B7C8C" w:rsidRPr="0032445A" w:rsidRDefault="008B7C8C">
      <w:pPr>
        <w:spacing w:after="0" w:line="240" w:lineRule="auto"/>
        <w:jc w:val="left"/>
        <w:rPr>
          <w:rFonts w:eastAsia="Times"/>
          <w:sz w:val="22"/>
          <w:lang w:eastAsia="de-DE"/>
        </w:rPr>
      </w:pPr>
    </w:p>
    <w:p w14:paraId="348A609A" w14:textId="77777777" w:rsidR="00B55370" w:rsidRPr="0032445A" w:rsidRDefault="00B55370">
      <w:pPr>
        <w:spacing w:after="0" w:line="240" w:lineRule="auto"/>
        <w:jc w:val="left"/>
        <w:rPr>
          <w:rFonts w:eastAsia="Times"/>
          <w:sz w:val="22"/>
          <w:lang w:eastAsia="de-DE"/>
        </w:rPr>
      </w:pPr>
    </w:p>
    <w:p w14:paraId="51F86E38" w14:textId="77777777" w:rsidR="005F55AC" w:rsidRPr="0032445A" w:rsidRDefault="005F55AC" w:rsidP="00122972">
      <w:pPr>
        <w:pStyle w:val="FHCWDAText"/>
        <w:tabs>
          <w:tab w:val="left" w:pos="510"/>
        </w:tabs>
        <w:rPr>
          <w:lang w:val="en-US"/>
        </w:rPr>
      </w:pPr>
    </w:p>
    <w:p w14:paraId="7531B64F" w14:textId="77777777" w:rsidR="005F55AC" w:rsidRPr="0032445A" w:rsidRDefault="005F55AC" w:rsidP="005F55AC">
      <w:pPr>
        <w:pStyle w:val="FHCWDAText"/>
        <w:rPr>
          <w:rFonts w:ascii="Times New Roman" w:eastAsia="Times New Roman" w:hAnsi="Times New Roman"/>
          <w:sz w:val="20"/>
          <w:lang w:val="en-US"/>
        </w:rPr>
      </w:pPr>
      <w:r w:rsidRPr="0032445A">
        <w:rPr>
          <w:lang w:val="en-US"/>
        </w:rPr>
        <w:fldChar w:fldCharType="begin"/>
      </w:r>
      <w:r w:rsidRPr="0032445A">
        <w:rPr>
          <w:lang w:val="en-US"/>
        </w:rPr>
        <w:instrText xml:space="preserve"> BIBLIOGRAPHY  \l 1031 </w:instrText>
      </w:r>
      <w:r w:rsidRPr="0032445A">
        <w:rPr>
          <w:lang w:val="en-US"/>
        </w:rPr>
        <w:fldChar w:fldCharType="separate"/>
      </w:r>
    </w:p>
    <w:p w14:paraId="46F07A3C" w14:textId="77777777" w:rsidR="005F55AC" w:rsidRPr="0032445A" w:rsidRDefault="005F55AC" w:rsidP="005F55AC"/>
    <w:p w14:paraId="128E3A7F" w14:textId="77777777" w:rsidR="00BA5622" w:rsidRPr="0032445A" w:rsidRDefault="005F55AC" w:rsidP="005F55AC">
      <w:pPr>
        <w:pStyle w:val="FHCWDAText"/>
        <w:rPr>
          <w:lang w:val="en-US"/>
        </w:rPr>
        <w:sectPr w:rsidR="00BA5622" w:rsidRPr="0032445A" w:rsidSect="00E14B43">
          <w:headerReference w:type="default" r:id="rId92"/>
          <w:headerReference w:type="first" r:id="rId93"/>
          <w:pgSz w:w="11907" w:h="16840" w:code="9"/>
          <w:pgMar w:top="1701" w:right="1418" w:bottom="1134" w:left="1701" w:header="567" w:footer="1134" w:gutter="0"/>
          <w:cols w:space="720"/>
        </w:sectPr>
      </w:pPr>
      <w:r w:rsidRPr="0032445A">
        <w:rPr>
          <w:lang w:val="en-US"/>
        </w:rPr>
        <w:fldChar w:fldCharType="end"/>
      </w:r>
    </w:p>
    <w:p w14:paraId="7566E6C9" w14:textId="77777777" w:rsidR="005F55AC" w:rsidRPr="0032445A" w:rsidRDefault="005F55AC" w:rsidP="005F55AC">
      <w:pPr>
        <w:pStyle w:val="FHCWDAText"/>
        <w:rPr>
          <w:lang w:val="en-US"/>
        </w:rPr>
      </w:pPr>
    </w:p>
    <w:p w14:paraId="07B0A642" w14:textId="77777777" w:rsidR="005F55AC" w:rsidRPr="0032445A" w:rsidRDefault="007B7F57" w:rsidP="005F55AC">
      <w:pPr>
        <w:pStyle w:val="FHCWDAEbene1OhneNr"/>
        <w:rPr>
          <w:lang w:val="en-US"/>
        </w:rPr>
      </w:pPr>
      <w:bookmarkStart w:id="240" w:name="_Toc205887365"/>
      <w:r w:rsidRPr="0032445A">
        <w:rPr>
          <w:lang w:val="en-US"/>
        </w:rPr>
        <w:t>List of Figures</w:t>
      </w:r>
      <w:bookmarkEnd w:id="240"/>
    </w:p>
    <w:p w14:paraId="502A9A50" w14:textId="3BAA40BF" w:rsidR="002233A2" w:rsidRPr="0032445A" w:rsidRDefault="00213C92">
      <w:pPr>
        <w:pStyle w:val="TableofFigures"/>
        <w:tabs>
          <w:tab w:val="right" w:leader="dot" w:pos="8778"/>
        </w:tabs>
        <w:rPr>
          <w:rFonts w:asciiTheme="minorHAnsi" w:eastAsiaTheme="minorEastAsia" w:hAnsiTheme="minorHAnsi" w:cstheme="minorBidi"/>
          <w:kern w:val="2"/>
          <w:szCs w:val="24"/>
          <w:lang w:eastAsia="zh-TW"/>
          <w14:ligatures w14:val="standardContextual"/>
        </w:rPr>
      </w:pPr>
      <w:r w:rsidRPr="0032445A">
        <w:fldChar w:fldCharType="begin"/>
      </w:r>
      <w:r w:rsidRPr="0032445A">
        <w:instrText xml:space="preserve"> TOC \h \z \c "Figure" </w:instrText>
      </w:r>
      <w:r w:rsidRPr="0032445A">
        <w:fldChar w:fldCharType="separate"/>
      </w:r>
      <w:hyperlink w:anchor="_Toc205883400" w:history="1">
        <w:r w:rsidR="002233A2" w:rsidRPr="0032445A">
          <w:rPr>
            <w:rStyle w:val="Hyperlink"/>
          </w:rPr>
          <w:t>Figure 1: Strangler Fig pattern</w:t>
        </w:r>
        <w:r w:rsidR="002233A2" w:rsidRPr="0032445A">
          <w:rPr>
            <w:webHidden/>
          </w:rPr>
          <w:tab/>
        </w:r>
        <w:r w:rsidR="002233A2" w:rsidRPr="0032445A">
          <w:rPr>
            <w:webHidden/>
          </w:rPr>
          <w:fldChar w:fldCharType="begin"/>
        </w:r>
        <w:r w:rsidR="002233A2" w:rsidRPr="0032445A">
          <w:rPr>
            <w:webHidden/>
          </w:rPr>
          <w:instrText xml:space="preserve"> PAGEREF _Toc205883400 \h </w:instrText>
        </w:r>
        <w:r w:rsidR="002233A2" w:rsidRPr="0032445A">
          <w:rPr>
            <w:webHidden/>
          </w:rPr>
        </w:r>
        <w:r w:rsidR="002233A2" w:rsidRPr="0032445A">
          <w:rPr>
            <w:webHidden/>
          </w:rPr>
          <w:fldChar w:fldCharType="separate"/>
        </w:r>
        <w:r w:rsidR="002233A2" w:rsidRPr="0032445A">
          <w:rPr>
            <w:webHidden/>
          </w:rPr>
          <w:t>2</w:t>
        </w:r>
        <w:r w:rsidR="002233A2" w:rsidRPr="0032445A">
          <w:rPr>
            <w:webHidden/>
          </w:rPr>
          <w:fldChar w:fldCharType="end"/>
        </w:r>
      </w:hyperlink>
    </w:p>
    <w:p w14:paraId="0D6EC8E8" w14:textId="6BD1EEB0"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1" w:history="1">
        <w:r w:rsidRPr="0032445A">
          <w:rPr>
            <w:rStyle w:val="Hyperlink"/>
          </w:rPr>
          <w:t>Figure 4 : Mon</w:t>
        </w:r>
        <w:r w:rsidRPr="0032445A">
          <w:rPr>
            <w:rStyle w:val="Hyperlink"/>
          </w:rPr>
          <w:t>o</w:t>
        </w:r>
        <w:r w:rsidRPr="0032445A">
          <w:rPr>
            <w:rStyle w:val="Hyperlink"/>
          </w:rPr>
          <w:t>lithic vs. SOA vs. Microservices</w:t>
        </w:r>
        <w:r w:rsidRPr="0032445A">
          <w:rPr>
            <w:webHidden/>
          </w:rPr>
          <w:tab/>
        </w:r>
        <w:r w:rsidRPr="0032445A">
          <w:rPr>
            <w:webHidden/>
          </w:rPr>
          <w:fldChar w:fldCharType="begin"/>
        </w:r>
        <w:r w:rsidRPr="0032445A">
          <w:rPr>
            <w:webHidden/>
          </w:rPr>
          <w:instrText xml:space="preserve"> PAGEREF _Toc205883401 \h </w:instrText>
        </w:r>
        <w:r w:rsidRPr="0032445A">
          <w:rPr>
            <w:webHidden/>
          </w:rPr>
        </w:r>
        <w:r w:rsidRPr="0032445A">
          <w:rPr>
            <w:webHidden/>
          </w:rPr>
          <w:fldChar w:fldCharType="separate"/>
        </w:r>
        <w:r w:rsidRPr="0032445A">
          <w:rPr>
            <w:webHidden/>
          </w:rPr>
          <w:t>12</w:t>
        </w:r>
        <w:r w:rsidRPr="0032445A">
          <w:rPr>
            <w:webHidden/>
          </w:rPr>
          <w:fldChar w:fldCharType="end"/>
        </w:r>
      </w:hyperlink>
    </w:p>
    <w:p w14:paraId="6E1E1796" w14:textId="041C1801"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2" w:history="1">
        <w:r w:rsidRPr="0032445A">
          <w:rPr>
            <w:rStyle w:val="Hyperlink"/>
          </w:rPr>
          <w:t>Figure 5: Challenges in Microservices</w:t>
        </w:r>
        <w:r w:rsidRPr="0032445A">
          <w:rPr>
            <w:webHidden/>
          </w:rPr>
          <w:tab/>
        </w:r>
        <w:r w:rsidRPr="0032445A">
          <w:rPr>
            <w:webHidden/>
          </w:rPr>
          <w:fldChar w:fldCharType="begin"/>
        </w:r>
        <w:r w:rsidRPr="0032445A">
          <w:rPr>
            <w:webHidden/>
          </w:rPr>
          <w:instrText xml:space="preserve"> PAGEREF _Toc205883402 \h </w:instrText>
        </w:r>
        <w:r w:rsidRPr="0032445A">
          <w:rPr>
            <w:webHidden/>
          </w:rPr>
        </w:r>
        <w:r w:rsidRPr="0032445A">
          <w:rPr>
            <w:webHidden/>
          </w:rPr>
          <w:fldChar w:fldCharType="separate"/>
        </w:r>
        <w:r w:rsidRPr="0032445A">
          <w:rPr>
            <w:webHidden/>
          </w:rPr>
          <w:t>21</w:t>
        </w:r>
        <w:r w:rsidRPr="0032445A">
          <w:rPr>
            <w:webHidden/>
          </w:rPr>
          <w:fldChar w:fldCharType="end"/>
        </w:r>
      </w:hyperlink>
    </w:p>
    <w:p w14:paraId="137BD53F" w14:textId="39139CEA"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3" w:history="1">
        <w:r w:rsidRPr="0032445A">
          <w:rPr>
            <w:rStyle w:val="Hyperlink"/>
          </w:rPr>
          <w:t>Figure 6: Architecture Overview</w:t>
        </w:r>
        <w:r w:rsidRPr="0032445A">
          <w:rPr>
            <w:webHidden/>
          </w:rPr>
          <w:tab/>
        </w:r>
        <w:r w:rsidRPr="0032445A">
          <w:rPr>
            <w:webHidden/>
          </w:rPr>
          <w:fldChar w:fldCharType="begin"/>
        </w:r>
        <w:r w:rsidRPr="0032445A">
          <w:rPr>
            <w:webHidden/>
          </w:rPr>
          <w:instrText xml:space="preserve"> PAGEREF _Toc205883403 \h </w:instrText>
        </w:r>
        <w:r w:rsidRPr="0032445A">
          <w:rPr>
            <w:webHidden/>
          </w:rPr>
        </w:r>
        <w:r w:rsidRPr="0032445A">
          <w:rPr>
            <w:webHidden/>
          </w:rPr>
          <w:fldChar w:fldCharType="separate"/>
        </w:r>
        <w:r w:rsidRPr="0032445A">
          <w:rPr>
            <w:webHidden/>
          </w:rPr>
          <w:t>36</w:t>
        </w:r>
        <w:r w:rsidRPr="0032445A">
          <w:rPr>
            <w:webHidden/>
          </w:rPr>
          <w:fldChar w:fldCharType="end"/>
        </w:r>
      </w:hyperlink>
    </w:p>
    <w:p w14:paraId="10B0A031" w14:textId="4408B55A"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4" w:history="1">
        <w:r w:rsidRPr="0032445A">
          <w:rPr>
            <w:rStyle w:val="Hyperlink"/>
          </w:rPr>
          <w:t>Figure 7: Microservices in Application</w:t>
        </w:r>
        <w:r w:rsidRPr="0032445A">
          <w:rPr>
            <w:webHidden/>
          </w:rPr>
          <w:tab/>
        </w:r>
        <w:r w:rsidRPr="0032445A">
          <w:rPr>
            <w:webHidden/>
          </w:rPr>
          <w:fldChar w:fldCharType="begin"/>
        </w:r>
        <w:r w:rsidRPr="0032445A">
          <w:rPr>
            <w:webHidden/>
          </w:rPr>
          <w:instrText xml:space="preserve"> PAGEREF _Toc205883404 \h </w:instrText>
        </w:r>
        <w:r w:rsidRPr="0032445A">
          <w:rPr>
            <w:webHidden/>
          </w:rPr>
        </w:r>
        <w:r w:rsidRPr="0032445A">
          <w:rPr>
            <w:webHidden/>
          </w:rPr>
          <w:fldChar w:fldCharType="separate"/>
        </w:r>
        <w:r w:rsidRPr="0032445A">
          <w:rPr>
            <w:webHidden/>
          </w:rPr>
          <w:t>41</w:t>
        </w:r>
        <w:r w:rsidRPr="0032445A">
          <w:rPr>
            <w:webHidden/>
          </w:rPr>
          <w:fldChar w:fldCharType="end"/>
        </w:r>
      </w:hyperlink>
    </w:p>
    <w:p w14:paraId="62FE2428" w14:textId="41802256"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5" w:history="1">
        <w:r w:rsidRPr="0032445A">
          <w:rPr>
            <w:rStyle w:val="Hyperlink"/>
          </w:rPr>
          <w:t>Figure 8: Account Maven Dependance Example</w:t>
        </w:r>
        <w:r w:rsidRPr="0032445A">
          <w:rPr>
            <w:webHidden/>
          </w:rPr>
          <w:tab/>
        </w:r>
        <w:r w:rsidRPr="0032445A">
          <w:rPr>
            <w:webHidden/>
          </w:rPr>
          <w:fldChar w:fldCharType="begin"/>
        </w:r>
        <w:r w:rsidRPr="0032445A">
          <w:rPr>
            <w:webHidden/>
          </w:rPr>
          <w:instrText xml:space="preserve"> PAGEREF _Toc205883405 \h </w:instrText>
        </w:r>
        <w:r w:rsidRPr="0032445A">
          <w:rPr>
            <w:webHidden/>
          </w:rPr>
        </w:r>
        <w:r w:rsidRPr="0032445A">
          <w:rPr>
            <w:webHidden/>
          </w:rPr>
          <w:fldChar w:fldCharType="separate"/>
        </w:r>
        <w:r w:rsidRPr="0032445A">
          <w:rPr>
            <w:webHidden/>
          </w:rPr>
          <w:t>42</w:t>
        </w:r>
        <w:r w:rsidRPr="0032445A">
          <w:rPr>
            <w:webHidden/>
          </w:rPr>
          <w:fldChar w:fldCharType="end"/>
        </w:r>
      </w:hyperlink>
    </w:p>
    <w:p w14:paraId="4ABE00C0" w14:textId="29E195AA"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6" w:history="1">
        <w:r w:rsidRPr="0032445A">
          <w:rPr>
            <w:rStyle w:val="Hyperlink"/>
          </w:rPr>
          <w:t xml:space="preserve">Figure 9: </w:t>
        </w:r>
        <w:r w:rsidRPr="0032445A">
          <w:rPr>
            <w:rStyle w:val="Hyperlink"/>
            <w:rFonts w:eastAsia="Times"/>
            <w:lang w:eastAsia="de-DE"/>
          </w:rPr>
          <w:t xml:space="preserve">Customer Class </w:t>
        </w:r>
        <w:r w:rsidRPr="0032445A">
          <w:rPr>
            <w:rStyle w:val="Hyperlink"/>
          </w:rPr>
          <w:t>Entity Example</w:t>
        </w:r>
        <w:r w:rsidRPr="0032445A">
          <w:rPr>
            <w:webHidden/>
          </w:rPr>
          <w:tab/>
        </w:r>
        <w:r w:rsidRPr="0032445A">
          <w:rPr>
            <w:webHidden/>
          </w:rPr>
          <w:fldChar w:fldCharType="begin"/>
        </w:r>
        <w:r w:rsidRPr="0032445A">
          <w:rPr>
            <w:webHidden/>
          </w:rPr>
          <w:instrText xml:space="preserve"> PAGEREF _Toc205883406 \h </w:instrText>
        </w:r>
        <w:r w:rsidRPr="0032445A">
          <w:rPr>
            <w:webHidden/>
          </w:rPr>
        </w:r>
        <w:r w:rsidRPr="0032445A">
          <w:rPr>
            <w:webHidden/>
          </w:rPr>
          <w:fldChar w:fldCharType="separate"/>
        </w:r>
        <w:r w:rsidRPr="0032445A">
          <w:rPr>
            <w:webHidden/>
          </w:rPr>
          <w:t>43</w:t>
        </w:r>
        <w:r w:rsidRPr="0032445A">
          <w:rPr>
            <w:webHidden/>
          </w:rPr>
          <w:fldChar w:fldCharType="end"/>
        </w:r>
      </w:hyperlink>
    </w:p>
    <w:p w14:paraId="762FA701" w14:textId="3F3EF1BD"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7" w:history="1">
        <w:r w:rsidRPr="0032445A">
          <w:rPr>
            <w:rStyle w:val="Hyperlink"/>
          </w:rPr>
          <w:t>Figure 10: Data Transfer Object Example</w:t>
        </w:r>
        <w:r w:rsidRPr="0032445A">
          <w:rPr>
            <w:webHidden/>
          </w:rPr>
          <w:tab/>
        </w:r>
        <w:r w:rsidRPr="0032445A">
          <w:rPr>
            <w:webHidden/>
          </w:rPr>
          <w:fldChar w:fldCharType="begin"/>
        </w:r>
        <w:r w:rsidRPr="0032445A">
          <w:rPr>
            <w:webHidden/>
          </w:rPr>
          <w:instrText xml:space="preserve"> PAGEREF _Toc205883407 \h </w:instrText>
        </w:r>
        <w:r w:rsidRPr="0032445A">
          <w:rPr>
            <w:webHidden/>
          </w:rPr>
        </w:r>
        <w:r w:rsidRPr="0032445A">
          <w:rPr>
            <w:webHidden/>
          </w:rPr>
          <w:fldChar w:fldCharType="separate"/>
        </w:r>
        <w:r w:rsidRPr="0032445A">
          <w:rPr>
            <w:webHidden/>
          </w:rPr>
          <w:t>44</w:t>
        </w:r>
        <w:r w:rsidRPr="0032445A">
          <w:rPr>
            <w:webHidden/>
          </w:rPr>
          <w:fldChar w:fldCharType="end"/>
        </w:r>
      </w:hyperlink>
    </w:p>
    <w:p w14:paraId="1D26C8BA" w14:textId="0511F3E2"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8" w:history="1">
        <w:r w:rsidRPr="0032445A">
          <w:rPr>
            <w:rStyle w:val="Hyperlink"/>
          </w:rPr>
          <w:t>Figure 11: Account Repository Example</w:t>
        </w:r>
        <w:r w:rsidRPr="0032445A">
          <w:rPr>
            <w:webHidden/>
          </w:rPr>
          <w:tab/>
        </w:r>
        <w:r w:rsidRPr="0032445A">
          <w:rPr>
            <w:webHidden/>
          </w:rPr>
          <w:fldChar w:fldCharType="begin"/>
        </w:r>
        <w:r w:rsidRPr="0032445A">
          <w:rPr>
            <w:webHidden/>
          </w:rPr>
          <w:instrText xml:space="preserve"> PAGEREF _Toc205883408 \h </w:instrText>
        </w:r>
        <w:r w:rsidRPr="0032445A">
          <w:rPr>
            <w:webHidden/>
          </w:rPr>
        </w:r>
        <w:r w:rsidRPr="0032445A">
          <w:rPr>
            <w:webHidden/>
          </w:rPr>
          <w:fldChar w:fldCharType="separate"/>
        </w:r>
        <w:r w:rsidRPr="0032445A">
          <w:rPr>
            <w:webHidden/>
          </w:rPr>
          <w:t>45</w:t>
        </w:r>
        <w:r w:rsidRPr="0032445A">
          <w:rPr>
            <w:webHidden/>
          </w:rPr>
          <w:fldChar w:fldCharType="end"/>
        </w:r>
      </w:hyperlink>
    </w:p>
    <w:p w14:paraId="73EF48AE" w14:textId="6C93FD20"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9" w:history="1">
        <w:r w:rsidRPr="0032445A">
          <w:rPr>
            <w:rStyle w:val="Hyperlink"/>
          </w:rPr>
          <w:t>Figure 12: Account Controller Class Example</w:t>
        </w:r>
        <w:r w:rsidRPr="0032445A">
          <w:rPr>
            <w:webHidden/>
          </w:rPr>
          <w:tab/>
        </w:r>
        <w:r w:rsidRPr="0032445A">
          <w:rPr>
            <w:webHidden/>
          </w:rPr>
          <w:fldChar w:fldCharType="begin"/>
        </w:r>
        <w:r w:rsidRPr="0032445A">
          <w:rPr>
            <w:webHidden/>
          </w:rPr>
          <w:instrText xml:space="preserve"> PAGEREF _Toc205883409 \h </w:instrText>
        </w:r>
        <w:r w:rsidRPr="0032445A">
          <w:rPr>
            <w:webHidden/>
          </w:rPr>
        </w:r>
        <w:r w:rsidRPr="0032445A">
          <w:rPr>
            <w:webHidden/>
          </w:rPr>
          <w:fldChar w:fldCharType="separate"/>
        </w:r>
        <w:r w:rsidRPr="0032445A">
          <w:rPr>
            <w:webHidden/>
          </w:rPr>
          <w:t>46</w:t>
        </w:r>
        <w:r w:rsidRPr="0032445A">
          <w:rPr>
            <w:webHidden/>
          </w:rPr>
          <w:fldChar w:fldCharType="end"/>
        </w:r>
      </w:hyperlink>
    </w:p>
    <w:p w14:paraId="3DC4357F" w14:textId="581C4DA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0" w:history="1">
        <w:r w:rsidRPr="0032445A">
          <w:rPr>
            <w:rStyle w:val="Hyperlink"/>
          </w:rPr>
          <w:t>Figure 13: Global Exception Class Example</w:t>
        </w:r>
        <w:r w:rsidRPr="0032445A">
          <w:rPr>
            <w:webHidden/>
          </w:rPr>
          <w:tab/>
        </w:r>
        <w:r w:rsidRPr="0032445A">
          <w:rPr>
            <w:webHidden/>
          </w:rPr>
          <w:fldChar w:fldCharType="begin"/>
        </w:r>
        <w:r w:rsidRPr="0032445A">
          <w:rPr>
            <w:webHidden/>
          </w:rPr>
          <w:instrText xml:space="preserve"> PAGEREF _Toc205883410 \h </w:instrText>
        </w:r>
        <w:r w:rsidRPr="0032445A">
          <w:rPr>
            <w:webHidden/>
          </w:rPr>
        </w:r>
        <w:r w:rsidRPr="0032445A">
          <w:rPr>
            <w:webHidden/>
          </w:rPr>
          <w:fldChar w:fldCharType="separate"/>
        </w:r>
        <w:r w:rsidRPr="0032445A">
          <w:rPr>
            <w:webHidden/>
          </w:rPr>
          <w:t>47</w:t>
        </w:r>
        <w:r w:rsidRPr="0032445A">
          <w:rPr>
            <w:webHidden/>
          </w:rPr>
          <w:fldChar w:fldCharType="end"/>
        </w:r>
      </w:hyperlink>
    </w:p>
    <w:p w14:paraId="2B450D66" w14:textId="10DD1008"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1" w:history="1">
        <w:r w:rsidRPr="0032445A">
          <w:rPr>
            <w:rStyle w:val="Hyperlink"/>
          </w:rPr>
          <w:t>Figure 14: Application.yml file Example</w:t>
        </w:r>
        <w:r w:rsidRPr="0032445A">
          <w:rPr>
            <w:webHidden/>
          </w:rPr>
          <w:tab/>
        </w:r>
        <w:r w:rsidRPr="0032445A">
          <w:rPr>
            <w:webHidden/>
          </w:rPr>
          <w:fldChar w:fldCharType="begin"/>
        </w:r>
        <w:r w:rsidRPr="0032445A">
          <w:rPr>
            <w:webHidden/>
          </w:rPr>
          <w:instrText xml:space="preserve"> PAGEREF _Toc205883411 \h </w:instrText>
        </w:r>
        <w:r w:rsidRPr="0032445A">
          <w:rPr>
            <w:webHidden/>
          </w:rPr>
        </w:r>
        <w:r w:rsidRPr="0032445A">
          <w:rPr>
            <w:webHidden/>
          </w:rPr>
          <w:fldChar w:fldCharType="separate"/>
        </w:r>
        <w:r w:rsidRPr="0032445A">
          <w:rPr>
            <w:webHidden/>
          </w:rPr>
          <w:t>48</w:t>
        </w:r>
        <w:r w:rsidRPr="0032445A">
          <w:rPr>
            <w:webHidden/>
          </w:rPr>
          <w:fldChar w:fldCharType="end"/>
        </w:r>
      </w:hyperlink>
    </w:p>
    <w:p w14:paraId="131FC7BE" w14:textId="61EFBC4C"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2" w:history="1">
        <w:r w:rsidRPr="0032445A">
          <w:rPr>
            <w:rStyle w:val="Hyperlink"/>
          </w:rPr>
          <w:t>Figure 15: API Example for Account micro service 1</w:t>
        </w:r>
        <w:r w:rsidRPr="0032445A">
          <w:rPr>
            <w:webHidden/>
          </w:rPr>
          <w:tab/>
        </w:r>
        <w:r w:rsidRPr="0032445A">
          <w:rPr>
            <w:webHidden/>
          </w:rPr>
          <w:fldChar w:fldCharType="begin"/>
        </w:r>
        <w:r w:rsidRPr="0032445A">
          <w:rPr>
            <w:webHidden/>
          </w:rPr>
          <w:instrText xml:space="preserve"> PAGEREF _Toc205883412 \h </w:instrText>
        </w:r>
        <w:r w:rsidRPr="0032445A">
          <w:rPr>
            <w:webHidden/>
          </w:rPr>
        </w:r>
        <w:r w:rsidRPr="0032445A">
          <w:rPr>
            <w:webHidden/>
          </w:rPr>
          <w:fldChar w:fldCharType="separate"/>
        </w:r>
        <w:r w:rsidRPr="0032445A">
          <w:rPr>
            <w:webHidden/>
          </w:rPr>
          <w:t>50</w:t>
        </w:r>
        <w:r w:rsidRPr="0032445A">
          <w:rPr>
            <w:webHidden/>
          </w:rPr>
          <w:fldChar w:fldCharType="end"/>
        </w:r>
      </w:hyperlink>
    </w:p>
    <w:p w14:paraId="453E74A7" w14:textId="35FA902E"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3" w:history="1">
        <w:r w:rsidRPr="0032445A">
          <w:rPr>
            <w:rStyle w:val="Hyperlink"/>
          </w:rPr>
          <w:t>Figure 16: API Example for Account micro service 2</w:t>
        </w:r>
        <w:r w:rsidRPr="0032445A">
          <w:rPr>
            <w:webHidden/>
          </w:rPr>
          <w:tab/>
        </w:r>
        <w:r w:rsidRPr="0032445A">
          <w:rPr>
            <w:webHidden/>
          </w:rPr>
          <w:fldChar w:fldCharType="begin"/>
        </w:r>
        <w:r w:rsidRPr="0032445A">
          <w:rPr>
            <w:webHidden/>
          </w:rPr>
          <w:instrText xml:space="preserve"> PAGEREF _Toc205883413 \h </w:instrText>
        </w:r>
        <w:r w:rsidRPr="0032445A">
          <w:rPr>
            <w:webHidden/>
          </w:rPr>
        </w:r>
        <w:r w:rsidRPr="0032445A">
          <w:rPr>
            <w:webHidden/>
          </w:rPr>
          <w:fldChar w:fldCharType="separate"/>
        </w:r>
        <w:r w:rsidRPr="0032445A">
          <w:rPr>
            <w:webHidden/>
          </w:rPr>
          <w:t>51</w:t>
        </w:r>
        <w:r w:rsidRPr="0032445A">
          <w:rPr>
            <w:webHidden/>
          </w:rPr>
          <w:fldChar w:fldCharType="end"/>
        </w:r>
      </w:hyperlink>
    </w:p>
    <w:p w14:paraId="080E0017" w14:textId="2ACCC89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4" w:history="1">
        <w:r w:rsidRPr="0032445A">
          <w:rPr>
            <w:rStyle w:val="Hyperlink"/>
          </w:rPr>
          <w:t>Figure 17: API Example for Account micro service 3</w:t>
        </w:r>
        <w:r w:rsidRPr="0032445A">
          <w:rPr>
            <w:webHidden/>
          </w:rPr>
          <w:tab/>
        </w:r>
        <w:r w:rsidRPr="0032445A">
          <w:rPr>
            <w:webHidden/>
          </w:rPr>
          <w:fldChar w:fldCharType="begin"/>
        </w:r>
        <w:r w:rsidRPr="0032445A">
          <w:rPr>
            <w:webHidden/>
          </w:rPr>
          <w:instrText xml:space="preserve"> PAGEREF _Toc205883414 \h </w:instrText>
        </w:r>
        <w:r w:rsidRPr="0032445A">
          <w:rPr>
            <w:webHidden/>
          </w:rPr>
        </w:r>
        <w:r w:rsidRPr="0032445A">
          <w:rPr>
            <w:webHidden/>
          </w:rPr>
          <w:fldChar w:fldCharType="separate"/>
        </w:r>
        <w:r w:rsidRPr="0032445A">
          <w:rPr>
            <w:webHidden/>
          </w:rPr>
          <w:t>52</w:t>
        </w:r>
        <w:r w:rsidRPr="0032445A">
          <w:rPr>
            <w:webHidden/>
          </w:rPr>
          <w:fldChar w:fldCharType="end"/>
        </w:r>
      </w:hyperlink>
    </w:p>
    <w:p w14:paraId="1C262888" w14:textId="2E1BEAAD"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5" w:history="1">
        <w:r w:rsidRPr="0032445A">
          <w:rPr>
            <w:rStyle w:val="Hyperlink"/>
          </w:rPr>
          <w:t>Figure 18: API Example for Account micro service 4</w:t>
        </w:r>
        <w:r w:rsidRPr="0032445A">
          <w:rPr>
            <w:webHidden/>
          </w:rPr>
          <w:tab/>
        </w:r>
        <w:r w:rsidRPr="0032445A">
          <w:rPr>
            <w:webHidden/>
          </w:rPr>
          <w:fldChar w:fldCharType="begin"/>
        </w:r>
        <w:r w:rsidRPr="0032445A">
          <w:rPr>
            <w:webHidden/>
          </w:rPr>
          <w:instrText xml:space="preserve"> PAGEREF _Toc205883415 \h </w:instrText>
        </w:r>
        <w:r w:rsidRPr="0032445A">
          <w:rPr>
            <w:webHidden/>
          </w:rPr>
        </w:r>
        <w:r w:rsidRPr="0032445A">
          <w:rPr>
            <w:webHidden/>
          </w:rPr>
          <w:fldChar w:fldCharType="separate"/>
        </w:r>
        <w:r w:rsidRPr="0032445A">
          <w:rPr>
            <w:webHidden/>
          </w:rPr>
          <w:t>53</w:t>
        </w:r>
        <w:r w:rsidRPr="0032445A">
          <w:rPr>
            <w:webHidden/>
          </w:rPr>
          <w:fldChar w:fldCharType="end"/>
        </w:r>
      </w:hyperlink>
    </w:p>
    <w:p w14:paraId="7EEDA964" w14:textId="2002F177"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6" w:history="1">
        <w:r w:rsidRPr="0032445A">
          <w:rPr>
            <w:rStyle w:val="Hyperlink"/>
          </w:rPr>
          <w:t>Figure 19: Account Info for Docker Image</w:t>
        </w:r>
        <w:r w:rsidRPr="0032445A">
          <w:rPr>
            <w:webHidden/>
          </w:rPr>
          <w:tab/>
        </w:r>
        <w:r w:rsidRPr="0032445A">
          <w:rPr>
            <w:webHidden/>
          </w:rPr>
          <w:fldChar w:fldCharType="begin"/>
        </w:r>
        <w:r w:rsidRPr="0032445A">
          <w:rPr>
            <w:webHidden/>
          </w:rPr>
          <w:instrText xml:space="preserve"> PAGEREF _Toc205883416 \h </w:instrText>
        </w:r>
        <w:r w:rsidRPr="0032445A">
          <w:rPr>
            <w:webHidden/>
          </w:rPr>
        </w:r>
        <w:r w:rsidRPr="0032445A">
          <w:rPr>
            <w:webHidden/>
          </w:rPr>
          <w:fldChar w:fldCharType="separate"/>
        </w:r>
        <w:r w:rsidRPr="0032445A">
          <w:rPr>
            <w:webHidden/>
          </w:rPr>
          <w:t>54</w:t>
        </w:r>
        <w:r w:rsidRPr="0032445A">
          <w:rPr>
            <w:webHidden/>
          </w:rPr>
          <w:fldChar w:fldCharType="end"/>
        </w:r>
      </w:hyperlink>
    </w:p>
    <w:p w14:paraId="7E88662C" w14:textId="1BF07174"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7" w:history="1">
        <w:r w:rsidRPr="0032445A">
          <w:rPr>
            <w:rStyle w:val="Hyperlink"/>
          </w:rPr>
          <w:t>Figure 20 : Docker Image for Microservices</w:t>
        </w:r>
        <w:r w:rsidRPr="0032445A">
          <w:rPr>
            <w:webHidden/>
          </w:rPr>
          <w:tab/>
        </w:r>
        <w:r w:rsidRPr="0032445A">
          <w:rPr>
            <w:webHidden/>
          </w:rPr>
          <w:fldChar w:fldCharType="begin"/>
        </w:r>
        <w:r w:rsidRPr="0032445A">
          <w:rPr>
            <w:webHidden/>
          </w:rPr>
          <w:instrText xml:space="preserve"> PAGEREF _Toc205883417 \h </w:instrText>
        </w:r>
        <w:r w:rsidRPr="0032445A">
          <w:rPr>
            <w:webHidden/>
          </w:rPr>
        </w:r>
        <w:r w:rsidRPr="0032445A">
          <w:rPr>
            <w:webHidden/>
          </w:rPr>
          <w:fldChar w:fldCharType="separate"/>
        </w:r>
        <w:r w:rsidRPr="0032445A">
          <w:rPr>
            <w:webHidden/>
          </w:rPr>
          <w:t>55</w:t>
        </w:r>
        <w:r w:rsidRPr="0032445A">
          <w:rPr>
            <w:webHidden/>
          </w:rPr>
          <w:fldChar w:fldCharType="end"/>
        </w:r>
      </w:hyperlink>
    </w:p>
    <w:p w14:paraId="51C4A822" w14:textId="2DDEBF26"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8" w:history="1">
        <w:r w:rsidRPr="0032445A">
          <w:rPr>
            <w:rStyle w:val="Hyperlink"/>
          </w:rPr>
          <w:t xml:space="preserve">Figure 21: </w:t>
        </w:r>
        <w:r w:rsidRPr="0032445A">
          <w:rPr>
            <w:rStyle w:val="Hyperlink"/>
            <w:rFonts w:eastAsia="Times"/>
            <w:lang w:eastAsia="de-DE"/>
          </w:rPr>
          <w:t xml:space="preserve">Config </w:t>
        </w:r>
        <w:r w:rsidRPr="0032445A">
          <w:rPr>
            <w:rStyle w:val="Hyperlink"/>
          </w:rPr>
          <w:t>Server GitHub</w:t>
        </w:r>
        <w:r w:rsidRPr="0032445A">
          <w:rPr>
            <w:webHidden/>
          </w:rPr>
          <w:tab/>
        </w:r>
        <w:r w:rsidRPr="0032445A">
          <w:rPr>
            <w:webHidden/>
          </w:rPr>
          <w:fldChar w:fldCharType="begin"/>
        </w:r>
        <w:r w:rsidRPr="0032445A">
          <w:rPr>
            <w:webHidden/>
          </w:rPr>
          <w:instrText xml:space="preserve"> PAGEREF _Toc205883418 \h </w:instrText>
        </w:r>
        <w:r w:rsidRPr="0032445A">
          <w:rPr>
            <w:webHidden/>
          </w:rPr>
        </w:r>
        <w:r w:rsidRPr="0032445A">
          <w:rPr>
            <w:webHidden/>
          </w:rPr>
          <w:fldChar w:fldCharType="separate"/>
        </w:r>
        <w:r w:rsidRPr="0032445A">
          <w:rPr>
            <w:webHidden/>
          </w:rPr>
          <w:t>57</w:t>
        </w:r>
        <w:r w:rsidRPr="0032445A">
          <w:rPr>
            <w:webHidden/>
          </w:rPr>
          <w:fldChar w:fldCharType="end"/>
        </w:r>
      </w:hyperlink>
    </w:p>
    <w:p w14:paraId="00730DD3" w14:textId="29A47F07"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9" w:history="1">
        <w:r w:rsidRPr="0032445A">
          <w:rPr>
            <w:rStyle w:val="Hyperlink"/>
          </w:rPr>
          <w:t xml:space="preserve">Figure 22: </w:t>
        </w:r>
        <w:r w:rsidRPr="0032445A">
          <w:rPr>
            <w:rStyle w:val="Hyperlink"/>
            <w:rFonts w:eastAsia="Times"/>
            <w:lang w:eastAsia="de-DE"/>
          </w:rPr>
          <w:t xml:space="preserve">Config </w:t>
        </w:r>
        <w:r w:rsidRPr="0032445A">
          <w:rPr>
            <w:rStyle w:val="Hyperlink"/>
          </w:rPr>
          <w:t>Application YAML File</w:t>
        </w:r>
        <w:r w:rsidRPr="0032445A">
          <w:rPr>
            <w:webHidden/>
          </w:rPr>
          <w:tab/>
        </w:r>
        <w:r w:rsidRPr="0032445A">
          <w:rPr>
            <w:webHidden/>
          </w:rPr>
          <w:fldChar w:fldCharType="begin"/>
        </w:r>
        <w:r w:rsidRPr="0032445A">
          <w:rPr>
            <w:webHidden/>
          </w:rPr>
          <w:instrText xml:space="preserve"> PAGEREF _Toc205883419 \h </w:instrText>
        </w:r>
        <w:r w:rsidRPr="0032445A">
          <w:rPr>
            <w:webHidden/>
          </w:rPr>
        </w:r>
        <w:r w:rsidRPr="0032445A">
          <w:rPr>
            <w:webHidden/>
          </w:rPr>
          <w:fldChar w:fldCharType="separate"/>
        </w:r>
        <w:r w:rsidRPr="0032445A">
          <w:rPr>
            <w:webHidden/>
          </w:rPr>
          <w:t>58</w:t>
        </w:r>
        <w:r w:rsidRPr="0032445A">
          <w:rPr>
            <w:webHidden/>
          </w:rPr>
          <w:fldChar w:fldCharType="end"/>
        </w:r>
      </w:hyperlink>
    </w:p>
    <w:p w14:paraId="58E61997" w14:textId="634B10E0"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0" w:history="1">
        <w:r w:rsidRPr="0032445A">
          <w:rPr>
            <w:rStyle w:val="Hyperlink"/>
          </w:rPr>
          <w:t>Figure 23: Eureka Discovery</w:t>
        </w:r>
        <w:r w:rsidRPr="0032445A">
          <w:rPr>
            <w:webHidden/>
          </w:rPr>
          <w:tab/>
        </w:r>
        <w:r w:rsidRPr="0032445A">
          <w:rPr>
            <w:webHidden/>
          </w:rPr>
          <w:fldChar w:fldCharType="begin"/>
        </w:r>
        <w:r w:rsidRPr="0032445A">
          <w:rPr>
            <w:webHidden/>
          </w:rPr>
          <w:instrText xml:space="preserve"> PAGEREF _Toc205883420 \h </w:instrText>
        </w:r>
        <w:r w:rsidRPr="0032445A">
          <w:rPr>
            <w:webHidden/>
          </w:rPr>
        </w:r>
        <w:r w:rsidRPr="0032445A">
          <w:rPr>
            <w:webHidden/>
          </w:rPr>
          <w:fldChar w:fldCharType="separate"/>
        </w:r>
        <w:r w:rsidRPr="0032445A">
          <w:rPr>
            <w:webHidden/>
          </w:rPr>
          <w:t>59</w:t>
        </w:r>
        <w:r w:rsidRPr="0032445A">
          <w:rPr>
            <w:webHidden/>
          </w:rPr>
          <w:fldChar w:fldCharType="end"/>
        </w:r>
      </w:hyperlink>
    </w:p>
    <w:p w14:paraId="0E7089B4" w14:textId="342849E3"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1" w:history="1">
        <w:r w:rsidRPr="0032445A">
          <w:rPr>
            <w:rStyle w:val="Hyperlink"/>
          </w:rPr>
          <w:t>Figure 24: Eureka Example</w:t>
        </w:r>
        <w:r w:rsidRPr="0032445A">
          <w:rPr>
            <w:webHidden/>
          </w:rPr>
          <w:tab/>
        </w:r>
        <w:r w:rsidRPr="0032445A">
          <w:rPr>
            <w:webHidden/>
          </w:rPr>
          <w:fldChar w:fldCharType="begin"/>
        </w:r>
        <w:r w:rsidRPr="0032445A">
          <w:rPr>
            <w:webHidden/>
          </w:rPr>
          <w:instrText xml:space="preserve"> PAGEREF _Toc205883421 \h </w:instrText>
        </w:r>
        <w:r w:rsidRPr="0032445A">
          <w:rPr>
            <w:webHidden/>
          </w:rPr>
        </w:r>
        <w:r w:rsidRPr="0032445A">
          <w:rPr>
            <w:webHidden/>
          </w:rPr>
          <w:fldChar w:fldCharType="separate"/>
        </w:r>
        <w:r w:rsidRPr="0032445A">
          <w:rPr>
            <w:webHidden/>
          </w:rPr>
          <w:t>60</w:t>
        </w:r>
        <w:r w:rsidRPr="0032445A">
          <w:rPr>
            <w:webHidden/>
          </w:rPr>
          <w:fldChar w:fldCharType="end"/>
        </w:r>
      </w:hyperlink>
    </w:p>
    <w:p w14:paraId="0E5F8726" w14:textId="19852E68"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2" w:history="1">
        <w:r w:rsidRPr="0032445A">
          <w:rPr>
            <w:rStyle w:val="Hyperlink"/>
          </w:rPr>
          <w:t>Figure 25: Eureka heartbeat Example</w:t>
        </w:r>
        <w:r w:rsidRPr="0032445A">
          <w:rPr>
            <w:webHidden/>
          </w:rPr>
          <w:tab/>
        </w:r>
        <w:r w:rsidRPr="0032445A">
          <w:rPr>
            <w:webHidden/>
          </w:rPr>
          <w:fldChar w:fldCharType="begin"/>
        </w:r>
        <w:r w:rsidRPr="0032445A">
          <w:rPr>
            <w:webHidden/>
          </w:rPr>
          <w:instrText xml:space="preserve"> PAGEREF _Toc205883422 \h </w:instrText>
        </w:r>
        <w:r w:rsidRPr="0032445A">
          <w:rPr>
            <w:webHidden/>
          </w:rPr>
        </w:r>
        <w:r w:rsidRPr="0032445A">
          <w:rPr>
            <w:webHidden/>
          </w:rPr>
          <w:fldChar w:fldCharType="separate"/>
        </w:r>
        <w:r w:rsidRPr="0032445A">
          <w:rPr>
            <w:webHidden/>
          </w:rPr>
          <w:t>60</w:t>
        </w:r>
        <w:r w:rsidRPr="0032445A">
          <w:rPr>
            <w:webHidden/>
          </w:rPr>
          <w:fldChar w:fldCharType="end"/>
        </w:r>
      </w:hyperlink>
    </w:p>
    <w:p w14:paraId="01D07E99" w14:textId="56C2CCC0"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3" w:history="1">
        <w:r w:rsidRPr="0032445A">
          <w:rPr>
            <w:rStyle w:val="Hyperlink"/>
          </w:rPr>
          <w:t>Figure 26:Card Service Feign Client</w:t>
        </w:r>
        <w:r w:rsidRPr="0032445A">
          <w:rPr>
            <w:webHidden/>
          </w:rPr>
          <w:tab/>
        </w:r>
        <w:r w:rsidRPr="0032445A">
          <w:rPr>
            <w:webHidden/>
          </w:rPr>
          <w:fldChar w:fldCharType="begin"/>
        </w:r>
        <w:r w:rsidRPr="0032445A">
          <w:rPr>
            <w:webHidden/>
          </w:rPr>
          <w:instrText xml:space="preserve"> PAGEREF _Toc205883423 \h </w:instrText>
        </w:r>
        <w:r w:rsidRPr="0032445A">
          <w:rPr>
            <w:webHidden/>
          </w:rPr>
        </w:r>
        <w:r w:rsidRPr="0032445A">
          <w:rPr>
            <w:webHidden/>
          </w:rPr>
          <w:fldChar w:fldCharType="separate"/>
        </w:r>
        <w:r w:rsidRPr="0032445A">
          <w:rPr>
            <w:webHidden/>
          </w:rPr>
          <w:t>61</w:t>
        </w:r>
        <w:r w:rsidRPr="0032445A">
          <w:rPr>
            <w:webHidden/>
          </w:rPr>
          <w:fldChar w:fldCharType="end"/>
        </w:r>
      </w:hyperlink>
    </w:p>
    <w:p w14:paraId="36955321" w14:textId="4B059A8B"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4" w:history="1">
        <w:r w:rsidRPr="0032445A">
          <w:rPr>
            <w:rStyle w:val="Hyperlink"/>
          </w:rPr>
          <w:t>Figure 27: Circuit breaker Example</w:t>
        </w:r>
        <w:r w:rsidRPr="0032445A">
          <w:rPr>
            <w:webHidden/>
          </w:rPr>
          <w:tab/>
        </w:r>
        <w:r w:rsidRPr="0032445A">
          <w:rPr>
            <w:webHidden/>
          </w:rPr>
          <w:fldChar w:fldCharType="begin"/>
        </w:r>
        <w:r w:rsidRPr="0032445A">
          <w:rPr>
            <w:webHidden/>
          </w:rPr>
          <w:instrText xml:space="preserve"> PAGEREF _Toc205883424 \h </w:instrText>
        </w:r>
        <w:r w:rsidRPr="0032445A">
          <w:rPr>
            <w:webHidden/>
          </w:rPr>
        </w:r>
        <w:r w:rsidRPr="0032445A">
          <w:rPr>
            <w:webHidden/>
          </w:rPr>
          <w:fldChar w:fldCharType="separate"/>
        </w:r>
        <w:r w:rsidRPr="0032445A">
          <w:rPr>
            <w:webHidden/>
          </w:rPr>
          <w:t>62</w:t>
        </w:r>
        <w:r w:rsidRPr="0032445A">
          <w:rPr>
            <w:webHidden/>
          </w:rPr>
          <w:fldChar w:fldCharType="end"/>
        </w:r>
      </w:hyperlink>
    </w:p>
    <w:p w14:paraId="19A2DE87" w14:textId="6755C87F"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5" w:history="1">
        <w:r w:rsidRPr="0032445A">
          <w:rPr>
            <w:rStyle w:val="Hyperlink"/>
          </w:rPr>
          <w:t>Figure 28: Prometheus Configuration</w:t>
        </w:r>
        <w:r w:rsidRPr="0032445A">
          <w:rPr>
            <w:webHidden/>
          </w:rPr>
          <w:tab/>
        </w:r>
        <w:r w:rsidRPr="0032445A">
          <w:rPr>
            <w:webHidden/>
          </w:rPr>
          <w:fldChar w:fldCharType="begin"/>
        </w:r>
        <w:r w:rsidRPr="0032445A">
          <w:rPr>
            <w:webHidden/>
          </w:rPr>
          <w:instrText xml:space="preserve"> PAGEREF _Toc205883425 \h </w:instrText>
        </w:r>
        <w:r w:rsidRPr="0032445A">
          <w:rPr>
            <w:webHidden/>
          </w:rPr>
        </w:r>
        <w:r w:rsidRPr="0032445A">
          <w:rPr>
            <w:webHidden/>
          </w:rPr>
          <w:fldChar w:fldCharType="separate"/>
        </w:r>
        <w:r w:rsidRPr="0032445A">
          <w:rPr>
            <w:webHidden/>
          </w:rPr>
          <w:t>64</w:t>
        </w:r>
        <w:r w:rsidRPr="0032445A">
          <w:rPr>
            <w:webHidden/>
          </w:rPr>
          <w:fldChar w:fldCharType="end"/>
        </w:r>
      </w:hyperlink>
    </w:p>
    <w:p w14:paraId="183F9ABE" w14:textId="6411A0BE"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6" w:history="1">
        <w:r w:rsidRPr="0032445A">
          <w:rPr>
            <w:rStyle w:val="Hyperlink"/>
          </w:rPr>
          <w:t>Figure 29: Account Micro Service Actuator</w:t>
        </w:r>
        <w:r w:rsidRPr="0032445A">
          <w:rPr>
            <w:webHidden/>
          </w:rPr>
          <w:tab/>
        </w:r>
        <w:r w:rsidRPr="0032445A">
          <w:rPr>
            <w:webHidden/>
          </w:rPr>
          <w:fldChar w:fldCharType="begin"/>
        </w:r>
        <w:r w:rsidRPr="0032445A">
          <w:rPr>
            <w:webHidden/>
          </w:rPr>
          <w:instrText xml:space="preserve"> PAGEREF _Toc205883426 \h </w:instrText>
        </w:r>
        <w:r w:rsidRPr="0032445A">
          <w:rPr>
            <w:webHidden/>
          </w:rPr>
        </w:r>
        <w:r w:rsidRPr="0032445A">
          <w:rPr>
            <w:webHidden/>
          </w:rPr>
          <w:fldChar w:fldCharType="separate"/>
        </w:r>
        <w:r w:rsidRPr="0032445A">
          <w:rPr>
            <w:webHidden/>
          </w:rPr>
          <w:t>64</w:t>
        </w:r>
        <w:r w:rsidRPr="0032445A">
          <w:rPr>
            <w:webHidden/>
          </w:rPr>
          <w:fldChar w:fldCharType="end"/>
        </w:r>
      </w:hyperlink>
    </w:p>
    <w:p w14:paraId="5B201941" w14:textId="150AA3A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7" w:history="1">
        <w:r w:rsidRPr="0032445A">
          <w:rPr>
            <w:rStyle w:val="Hyperlink"/>
          </w:rPr>
          <w:t>Figure 30: Checking CPU Usage for Microservices in Prometheus Dashboard</w:t>
        </w:r>
        <w:r w:rsidRPr="0032445A">
          <w:rPr>
            <w:webHidden/>
          </w:rPr>
          <w:tab/>
        </w:r>
        <w:r w:rsidRPr="0032445A">
          <w:rPr>
            <w:webHidden/>
          </w:rPr>
          <w:fldChar w:fldCharType="begin"/>
        </w:r>
        <w:r w:rsidRPr="0032445A">
          <w:rPr>
            <w:webHidden/>
          </w:rPr>
          <w:instrText xml:space="preserve"> PAGEREF _Toc205883427 \h </w:instrText>
        </w:r>
        <w:r w:rsidRPr="0032445A">
          <w:rPr>
            <w:webHidden/>
          </w:rPr>
        </w:r>
        <w:r w:rsidRPr="0032445A">
          <w:rPr>
            <w:webHidden/>
          </w:rPr>
          <w:fldChar w:fldCharType="separate"/>
        </w:r>
        <w:r w:rsidRPr="0032445A">
          <w:rPr>
            <w:webHidden/>
          </w:rPr>
          <w:t>65</w:t>
        </w:r>
        <w:r w:rsidRPr="0032445A">
          <w:rPr>
            <w:webHidden/>
          </w:rPr>
          <w:fldChar w:fldCharType="end"/>
        </w:r>
      </w:hyperlink>
    </w:p>
    <w:p w14:paraId="7975AF39" w14:textId="01D6B71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8" w:history="1">
        <w:r w:rsidRPr="0032445A">
          <w:rPr>
            <w:rStyle w:val="Hyperlink"/>
          </w:rPr>
          <w:t>Figure 31: Checking CPU Usage Graph for Microservices in Prometheus Dashboard</w:t>
        </w:r>
        <w:r w:rsidRPr="0032445A">
          <w:rPr>
            <w:webHidden/>
          </w:rPr>
          <w:tab/>
        </w:r>
        <w:r w:rsidRPr="0032445A">
          <w:rPr>
            <w:webHidden/>
          </w:rPr>
          <w:fldChar w:fldCharType="begin"/>
        </w:r>
        <w:r w:rsidRPr="0032445A">
          <w:rPr>
            <w:webHidden/>
          </w:rPr>
          <w:instrText xml:space="preserve"> PAGEREF _Toc205883428 \h </w:instrText>
        </w:r>
        <w:r w:rsidRPr="0032445A">
          <w:rPr>
            <w:webHidden/>
          </w:rPr>
        </w:r>
        <w:r w:rsidRPr="0032445A">
          <w:rPr>
            <w:webHidden/>
          </w:rPr>
          <w:fldChar w:fldCharType="separate"/>
        </w:r>
        <w:r w:rsidRPr="0032445A">
          <w:rPr>
            <w:webHidden/>
          </w:rPr>
          <w:t>65</w:t>
        </w:r>
        <w:r w:rsidRPr="0032445A">
          <w:rPr>
            <w:webHidden/>
          </w:rPr>
          <w:fldChar w:fldCharType="end"/>
        </w:r>
      </w:hyperlink>
    </w:p>
    <w:p w14:paraId="32D00B07" w14:textId="4A2C5C4F"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9" w:history="1">
        <w:r w:rsidRPr="0032445A">
          <w:rPr>
            <w:rStyle w:val="Hyperlink"/>
          </w:rPr>
          <w:t>Figure 32:All Microservices State shown in Prometheus Dashboard</w:t>
        </w:r>
        <w:r w:rsidRPr="0032445A">
          <w:rPr>
            <w:webHidden/>
          </w:rPr>
          <w:tab/>
        </w:r>
        <w:r w:rsidRPr="0032445A">
          <w:rPr>
            <w:webHidden/>
          </w:rPr>
          <w:fldChar w:fldCharType="begin"/>
        </w:r>
        <w:r w:rsidRPr="0032445A">
          <w:rPr>
            <w:webHidden/>
          </w:rPr>
          <w:instrText xml:space="preserve"> PAGEREF _Toc205883429 \h </w:instrText>
        </w:r>
        <w:r w:rsidRPr="0032445A">
          <w:rPr>
            <w:webHidden/>
          </w:rPr>
        </w:r>
        <w:r w:rsidRPr="0032445A">
          <w:rPr>
            <w:webHidden/>
          </w:rPr>
          <w:fldChar w:fldCharType="separate"/>
        </w:r>
        <w:r w:rsidRPr="0032445A">
          <w:rPr>
            <w:webHidden/>
          </w:rPr>
          <w:t>65</w:t>
        </w:r>
        <w:r w:rsidRPr="0032445A">
          <w:rPr>
            <w:webHidden/>
          </w:rPr>
          <w:fldChar w:fldCharType="end"/>
        </w:r>
      </w:hyperlink>
    </w:p>
    <w:p w14:paraId="7243E5FB" w14:textId="3FA5F889"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0" w:history="1">
        <w:r w:rsidRPr="0032445A">
          <w:rPr>
            <w:rStyle w:val="Hyperlink"/>
          </w:rPr>
          <w:t>Figure 33: Grafana View of CPU Usage of Microservices</w:t>
        </w:r>
        <w:r w:rsidRPr="0032445A">
          <w:rPr>
            <w:webHidden/>
          </w:rPr>
          <w:tab/>
        </w:r>
        <w:r w:rsidRPr="0032445A">
          <w:rPr>
            <w:webHidden/>
          </w:rPr>
          <w:fldChar w:fldCharType="begin"/>
        </w:r>
        <w:r w:rsidRPr="0032445A">
          <w:rPr>
            <w:webHidden/>
          </w:rPr>
          <w:instrText xml:space="preserve"> PAGEREF _Toc205883430 \h </w:instrText>
        </w:r>
        <w:r w:rsidRPr="0032445A">
          <w:rPr>
            <w:webHidden/>
          </w:rPr>
        </w:r>
        <w:r w:rsidRPr="0032445A">
          <w:rPr>
            <w:webHidden/>
          </w:rPr>
          <w:fldChar w:fldCharType="separate"/>
        </w:r>
        <w:r w:rsidRPr="0032445A">
          <w:rPr>
            <w:webHidden/>
          </w:rPr>
          <w:t>66</w:t>
        </w:r>
        <w:r w:rsidRPr="0032445A">
          <w:rPr>
            <w:webHidden/>
          </w:rPr>
          <w:fldChar w:fldCharType="end"/>
        </w:r>
      </w:hyperlink>
    </w:p>
    <w:p w14:paraId="31DAB13D" w14:textId="73F84881"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1" w:history="1">
        <w:r w:rsidRPr="0032445A">
          <w:rPr>
            <w:rStyle w:val="Hyperlink"/>
          </w:rPr>
          <w:t>Figure 34: JVM (Micrometer) Dashboard for Account Microservice</w:t>
        </w:r>
        <w:r w:rsidRPr="0032445A">
          <w:rPr>
            <w:webHidden/>
          </w:rPr>
          <w:tab/>
        </w:r>
        <w:r w:rsidRPr="0032445A">
          <w:rPr>
            <w:webHidden/>
          </w:rPr>
          <w:fldChar w:fldCharType="begin"/>
        </w:r>
        <w:r w:rsidRPr="0032445A">
          <w:rPr>
            <w:webHidden/>
          </w:rPr>
          <w:instrText xml:space="preserve"> PAGEREF _Toc205883431 \h </w:instrText>
        </w:r>
        <w:r w:rsidRPr="0032445A">
          <w:rPr>
            <w:webHidden/>
          </w:rPr>
        </w:r>
        <w:r w:rsidRPr="0032445A">
          <w:rPr>
            <w:webHidden/>
          </w:rPr>
          <w:fldChar w:fldCharType="separate"/>
        </w:r>
        <w:r w:rsidRPr="0032445A">
          <w:rPr>
            <w:webHidden/>
          </w:rPr>
          <w:t>66</w:t>
        </w:r>
        <w:r w:rsidRPr="0032445A">
          <w:rPr>
            <w:webHidden/>
          </w:rPr>
          <w:fldChar w:fldCharType="end"/>
        </w:r>
      </w:hyperlink>
    </w:p>
    <w:p w14:paraId="2DCE5019" w14:textId="5542A9D2"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2" w:history="1">
        <w:r w:rsidRPr="0032445A">
          <w:rPr>
            <w:rStyle w:val="Hyperlink"/>
          </w:rPr>
          <w:t>Figure 35:Grafana Alert when Account Micro service down</w:t>
        </w:r>
        <w:r w:rsidRPr="0032445A">
          <w:rPr>
            <w:webHidden/>
          </w:rPr>
          <w:tab/>
        </w:r>
        <w:r w:rsidRPr="0032445A">
          <w:rPr>
            <w:webHidden/>
          </w:rPr>
          <w:fldChar w:fldCharType="begin"/>
        </w:r>
        <w:r w:rsidRPr="0032445A">
          <w:rPr>
            <w:webHidden/>
          </w:rPr>
          <w:instrText xml:space="preserve"> PAGEREF _Toc205883432 \h </w:instrText>
        </w:r>
        <w:r w:rsidRPr="0032445A">
          <w:rPr>
            <w:webHidden/>
          </w:rPr>
        </w:r>
        <w:r w:rsidRPr="0032445A">
          <w:rPr>
            <w:webHidden/>
          </w:rPr>
          <w:fldChar w:fldCharType="separate"/>
        </w:r>
        <w:r w:rsidRPr="0032445A">
          <w:rPr>
            <w:webHidden/>
          </w:rPr>
          <w:t>67</w:t>
        </w:r>
        <w:r w:rsidRPr="0032445A">
          <w:rPr>
            <w:webHidden/>
          </w:rPr>
          <w:fldChar w:fldCharType="end"/>
        </w:r>
      </w:hyperlink>
    </w:p>
    <w:p w14:paraId="5EE387E0" w14:textId="5016C04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3" w:history="1">
        <w:r w:rsidRPr="0032445A">
          <w:rPr>
            <w:rStyle w:val="Hyperlink"/>
          </w:rPr>
          <w:t>Figure 36: Hook deck Response When Account Micro service down</w:t>
        </w:r>
        <w:r w:rsidRPr="0032445A">
          <w:rPr>
            <w:webHidden/>
          </w:rPr>
          <w:tab/>
        </w:r>
        <w:r w:rsidRPr="0032445A">
          <w:rPr>
            <w:webHidden/>
          </w:rPr>
          <w:fldChar w:fldCharType="begin"/>
        </w:r>
        <w:r w:rsidRPr="0032445A">
          <w:rPr>
            <w:webHidden/>
          </w:rPr>
          <w:instrText xml:space="preserve"> PAGEREF _Toc205883433 \h </w:instrText>
        </w:r>
        <w:r w:rsidRPr="0032445A">
          <w:rPr>
            <w:webHidden/>
          </w:rPr>
        </w:r>
        <w:r w:rsidRPr="0032445A">
          <w:rPr>
            <w:webHidden/>
          </w:rPr>
          <w:fldChar w:fldCharType="separate"/>
        </w:r>
        <w:r w:rsidRPr="0032445A">
          <w:rPr>
            <w:webHidden/>
          </w:rPr>
          <w:t>67</w:t>
        </w:r>
        <w:r w:rsidRPr="0032445A">
          <w:rPr>
            <w:webHidden/>
          </w:rPr>
          <w:fldChar w:fldCharType="end"/>
        </w:r>
      </w:hyperlink>
    </w:p>
    <w:p w14:paraId="59E09070" w14:textId="4FE316C4"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4" w:history="1">
        <w:r w:rsidRPr="0032445A">
          <w:rPr>
            <w:rStyle w:val="Hyperlink"/>
          </w:rPr>
          <w:t>Figure 37: Open Telemetry Pattern</w:t>
        </w:r>
        <w:r w:rsidRPr="0032445A">
          <w:rPr>
            <w:webHidden/>
          </w:rPr>
          <w:tab/>
        </w:r>
        <w:r w:rsidRPr="0032445A">
          <w:rPr>
            <w:webHidden/>
          </w:rPr>
          <w:fldChar w:fldCharType="begin"/>
        </w:r>
        <w:r w:rsidRPr="0032445A">
          <w:rPr>
            <w:webHidden/>
          </w:rPr>
          <w:instrText xml:space="preserve"> PAGEREF _Toc205883434 \h </w:instrText>
        </w:r>
        <w:r w:rsidRPr="0032445A">
          <w:rPr>
            <w:webHidden/>
          </w:rPr>
        </w:r>
        <w:r w:rsidRPr="0032445A">
          <w:rPr>
            <w:webHidden/>
          </w:rPr>
          <w:fldChar w:fldCharType="separate"/>
        </w:r>
        <w:r w:rsidRPr="0032445A">
          <w:rPr>
            <w:webHidden/>
          </w:rPr>
          <w:t>68</w:t>
        </w:r>
        <w:r w:rsidRPr="0032445A">
          <w:rPr>
            <w:webHidden/>
          </w:rPr>
          <w:fldChar w:fldCharType="end"/>
        </w:r>
      </w:hyperlink>
    </w:p>
    <w:p w14:paraId="17120064" w14:textId="082075C7"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5" w:history="1">
        <w:r w:rsidRPr="0032445A">
          <w:rPr>
            <w:rStyle w:val="Hyperlink"/>
          </w:rPr>
          <w:t>Figure 38: Trace ID from Accou</w:t>
        </w:r>
        <w:r w:rsidRPr="0032445A">
          <w:rPr>
            <w:rStyle w:val="Hyperlink"/>
            <w:rFonts w:eastAsia="Times"/>
          </w:rPr>
          <w:t>nt Microservice</w:t>
        </w:r>
        <w:r w:rsidRPr="0032445A">
          <w:rPr>
            <w:webHidden/>
          </w:rPr>
          <w:tab/>
        </w:r>
        <w:r w:rsidRPr="0032445A">
          <w:rPr>
            <w:webHidden/>
          </w:rPr>
          <w:fldChar w:fldCharType="begin"/>
        </w:r>
        <w:r w:rsidRPr="0032445A">
          <w:rPr>
            <w:webHidden/>
          </w:rPr>
          <w:instrText xml:space="preserve"> PAGEREF _Toc205883435 \h </w:instrText>
        </w:r>
        <w:r w:rsidRPr="0032445A">
          <w:rPr>
            <w:webHidden/>
          </w:rPr>
        </w:r>
        <w:r w:rsidRPr="0032445A">
          <w:rPr>
            <w:webHidden/>
          </w:rPr>
          <w:fldChar w:fldCharType="separate"/>
        </w:r>
        <w:r w:rsidRPr="0032445A">
          <w:rPr>
            <w:webHidden/>
          </w:rPr>
          <w:t>69</w:t>
        </w:r>
        <w:r w:rsidRPr="0032445A">
          <w:rPr>
            <w:webHidden/>
          </w:rPr>
          <w:fldChar w:fldCharType="end"/>
        </w:r>
      </w:hyperlink>
    </w:p>
    <w:p w14:paraId="28A5BECB" w14:textId="69B961F2"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6" w:history="1">
        <w:r w:rsidRPr="0032445A">
          <w:rPr>
            <w:rStyle w:val="Hyperlink"/>
          </w:rPr>
          <w:t>Figure 39: Trace ID from Card Microservice</w:t>
        </w:r>
        <w:r w:rsidRPr="0032445A">
          <w:rPr>
            <w:webHidden/>
          </w:rPr>
          <w:tab/>
        </w:r>
        <w:r w:rsidRPr="0032445A">
          <w:rPr>
            <w:webHidden/>
          </w:rPr>
          <w:fldChar w:fldCharType="begin"/>
        </w:r>
        <w:r w:rsidRPr="0032445A">
          <w:rPr>
            <w:webHidden/>
          </w:rPr>
          <w:instrText xml:space="preserve"> PAGEREF _Toc205883436 \h </w:instrText>
        </w:r>
        <w:r w:rsidRPr="0032445A">
          <w:rPr>
            <w:webHidden/>
          </w:rPr>
        </w:r>
        <w:r w:rsidRPr="0032445A">
          <w:rPr>
            <w:webHidden/>
          </w:rPr>
          <w:fldChar w:fldCharType="separate"/>
        </w:r>
        <w:r w:rsidRPr="0032445A">
          <w:rPr>
            <w:webHidden/>
          </w:rPr>
          <w:t>69</w:t>
        </w:r>
        <w:r w:rsidRPr="0032445A">
          <w:rPr>
            <w:webHidden/>
          </w:rPr>
          <w:fldChar w:fldCharType="end"/>
        </w:r>
      </w:hyperlink>
    </w:p>
    <w:p w14:paraId="799529A4" w14:textId="0947B870"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7" w:history="1">
        <w:r w:rsidRPr="0032445A">
          <w:rPr>
            <w:rStyle w:val="Hyperlink"/>
          </w:rPr>
          <w:t>Figure 40: Temp show Path of Request</w:t>
        </w:r>
        <w:r w:rsidRPr="0032445A">
          <w:rPr>
            <w:webHidden/>
          </w:rPr>
          <w:tab/>
        </w:r>
        <w:r w:rsidRPr="0032445A">
          <w:rPr>
            <w:webHidden/>
          </w:rPr>
          <w:fldChar w:fldCharType="begin"/>
        </w:r>
        <w:r w:rsidRPr="0032445A">
          <w:rPr>
            <w:webHidden/>
          </w:rPr>
          <w:instrText xml:space="preserve"> PAGEREF _Toc205883437 \h </w:instrText>
        </w:r>
        <w:r w:rsidRPr="0032445A">
          <w:rPr>
            <w:webHidden/>
          </w:rPr>
        </w:r>
        <w:r w:rsidRPr="0032445A">
          <w:rPr>
            <w:webHidden/>
          </w:rPr>
          <w:fldChar w:fldCharType="separate"/>
        </w:r>
        <w:r w:rsidRPr="0032445A">
          <w:rPr>
            <w:webHidden/>
          </w:rPr>
          <w:t>69</w:t>
        </w:r>
        <w:r w:rsidRPr="0032445A">
          <w:rPr>
            <w:webHidden/>
          </w:rPr>
          <w:fldChar w:fldCharType="end"/>
        </w:r>
      </w:hyperlink>
    </w:p>
    <w:p w14:paraId="6A6B65BF" w14:textId="5969E027"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8" w:history="1">
        <w:r w:rsidRPr="0032445A">
          <w:rPr>
            <w:rStyle w:val="Hyperlink"/>
          </w:rPr>
          <w:t>Figure 41: Security Config</w:t>
        </w:r>
        <w:r w:rsidRPr="0032445A">
          <w:rPr>
            <w:webHidden/>
          </w:rPr>
          <w:tab/>
        </w:r>
        <w:r w:rsidRPr="0032445A">
          <w:rPr>
            <w:webHidden/>
          </w:rPr>
          <w:fldChar w:fldCharType="begin"/>
        </w:r>
        <w:r w:rsidRPr="0032445A">
          <w:rPr>
            <w:webHidden/>
          </w:rPr>
          <w:instrText xml:space="preserve"> PAGEREF _Toc205883438 \h </w:instrText>
        </w:r>
        <w:r w:rsidRPr="0032445A">
          <w:rPr>
            <w:webHidden/>
          </w:rPr>
        </w:r>
        <w:r w:rsidRPr="0032445A">
          <w:rPr>
            <w:webHidden/>
          </w:rPr>
          <w:fldChar w:fldCharType="separate"/>
        </w:r>
        <w:r w:rsidRPr="0032445A">
          <w:rPr>
            <w:webHidden/>
          </w:rPr>
          <w:t>71</w:t>
        </w:r>
        <w:r w:rsidRPr="0032445A">
          <w:rPr>
            <w:webHidden/>
          </w:rPr>
          <w:fldChar w:fldCharType="end"/>
        </w:r>
      </w:hyperlink>
    </w:p>
    <w:p w14:paraId="352B4341" w14:textId="37BE91A3"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9" w:history="1">
        <w:r w:rsidRPr="0032445A">
          <w:rPr>
            <w:rStyle w:val="Hyperlink"/>
          </w:rPr>
          <w:t>Figure 42: Key Clock Filter Chain</w:t>
        </w:r>
        <w:r w:rsidRPr="0032445A">
          <w:rPr>
            <w:webHidden/>
          </w:rPr>
          <w:tab/>
        </w:r>
        <w:r w:rsidRPr="0032445A">
          <w:rPr>
            <w:webHidden/>
          </w:rPr>
          <w:fldChar w:fldCharType="begin"/>
        </w:r>
        <w:r w:rsidRPr="0032445A">
          <w:rPr>
            <w:webHidden/>
          </w:rPr>
          <w:instrText xml:space="preserve"> PAGEREF _Toc205883439 \h </w:instrText>
        </w:r>
        <w:r w:rsidRPr="0032445A">
          <w:rPr>
            <w:webHidden/>
          </w:rPr>
        </w:r>
        <w:r w:rsidRPr="0032445A">
          <w:rPr>
            <w:webHidden/>
          </w:rPr>
          <w:fldChar w:fldCharType="separate"/>
        </w:r>
        <w:r w:rsidRPr="0032445A">
          <w:rPr>
            <w:webHidden/>
          </w:rPr>
          <w:t>72</w:t>
        </w:r>
        <w:r w:rsidRPr="0032445A">
          <w:rPr>
            <w:webHidden/>
          </w:rPr>
          <w:fldChar w:fldCharType="end"/>
        </w:r>
      </w:hyperlink>
    </w:p>
    <w:p w14:paraId="57BFD98C" w14:textId="25494954"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0" w:history="1">
        <w:r w:rsidRPr="0032445A">
          <w:rPr>
            <w:rStyle w:val="Hyperlink"/>
          </w:rPr>
          <w:t>Figure 43: Postman Using KeyCloack Role</w:t>
        </w:r>
        <w:r w:rsidRPr="0032445A">
          <w:rPr>
            <w:webHidden/>
          </w:rPr>
          <w:tab/>
        </w:r>
        <w:r w:rsidRPr="0032445A">
          <w:rPr>
            <w:webHidden/>
          </w:rPr>
          <w:fldChar w:fldCharType="begin"/>
        </w:r>
        <w:r w:rsidRPr="0032445A">
          <w:rPr>
            <w:webHidden/>
          </w:rPr>
          <w:instrText xml:space="preserve"> PAGEREF _Toc205883440 \h </w:instrText>
        </w:r>
        <w:r w:rsidRPr="0032445A">
          <w:rPr>
            <w:webHidden/>
          </w:rPr>
        </w:r>
        <w:r w:rsidRPr="0032445A">
          <w:rPr>
            <w:webHidden/>
          </w:rPr>
          <w:fldChar w:fldCharType="separate"/>
        </w:r>
        <w:r w:rsidRPr="0032445A">
          <w:rPr>
            <w:webHidden/>
          </w:rPr>
          <w:t>74</w:t>
        </w:r>
        <w:r w:rsidRPr="0032445A">
          <w:rPr>
            <w:webHidden/>
          </w:rPr>
          <w:fldChar w:fldCharType="end"/>
        </w:r>
      </w:hyperlink>
    </w:p>
    <w:p w14:paraId="7609ADE4" w14:textId="0F65186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1" w:history="1">
        <w:r w:rsidRPr="0032445A">
          <w:rPr>
            <w:rStyle w:val="Hyperlink"/>
          </w:rPr>
          <w:t>Figure 44: KeyCloack Client Roles</w:t>
        </w:r>
        <w:r w:rsidRPr="0032445A">
          <w:rPr>
            <w:webHidden/>
          </w:rPr>
          <w:tab/>
        </w:r>
        <w:r w:rsidRPr="0032445A">
          <w:rPr>
            <w:webHidden/>
          </w:rPr>
          <w:fldChar w:fldCharType="begin"/>
        </w:r>
        <w:r w:rsidRPr="0032445A">
          <w:rPr>
            <w:webHidden/>
          </w:rPr>
          <w:instrText xml:space="preserve"> PAGEREF _Toc205883441 \h </w:instrText>
        </w:r>
        <w:r w:rsidRPr="0032445A">
          <w:rPr>
            <w:webHidden/>
          </w:rPr>
        </w:r>
        <w:r w:rsidRPr="0032445A">
          <w:rPr>
            <w:webHidden/>
          </w:rPr>
          <w:fldChar w:fldCharType="separate"/>
        </w:r>
        <w:r w:rsidRPr="0032445A">
          <w:rPr>
            <w:webHidden/>
          </w:rPr>
          <w:t>74</w:t>
        </w:r>
        <w:r w:rsidRPr="0032445A">
          <w:rPr>
            <w:webHidden/>
          </w:rPr>
          <w:fldChar w:fldCharType="end"/>
        </w:r>
      </w:hyperlink>
    </w:p>
    <w:p w14:paraId="6C610274" w14:textId="35C42809"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2" w:history="1">
        <w:r w:rsidRPr="0032445A">
          <w:rPr>
            <w:rStyle w:val="Hyperlink"/>
          </w:rPr>
          <w:t>Figure 45: Kafka Lytic Details</w:t>
        </w:r>
        <w:r w:rsidRPr="0032445A">
          <w:rPr>
            <w:webHidden/>
          </w:rPr>
          <w:tab/>
        </w:r>
        <w:r w:rsidRPr="0032445A">
          <w:rPr>
            <w:webHidden/>
          </w:rPr>
          <w:fldChar w:fldCharType="begin"/>
        </w:r>
        <w:r w:rsidRPr="0032445A">
          <w:rPr>
            <w:webHidden/>
          </w:rPr>
          <w:instrText xml:space="preserve"> PAGEREF _Toc205883442 \h </w:instrText>
        </w:r>
        <w:r w:rsidRPr="0032445A">
          <w:rPr>
            <w:webHidden/>
          </w:rPr>
        </w:r>
        <w:r w:rsidRPr="0032445A">
          <w:rPr>
            <w:webHidden/>
          </w:rPr>
          <w:fldChar w:fldCharType="separate"/>
        </w:r>
        <w:r w:rsidRPr="0032445A">
          <w:rPr>
            <w:webHidden/>
          </w:rPr>
          <w:t>76</w:t>
        </w:r>
        <w:r w:rsidRPr="0032445A">
          <w:rPr>
            <w:webHidden/>
          </w:rPr>
          <w:fldChar w:fldCharType="end"/>
        </w:r>
      </w:hyperlink>
    </w:p>
    <w:p w14:paraId="60A81B71" w14:textId="6CAFE352"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3" w:history="1">
        <w:r w:rsidRPr="0032445A">
          <w:rPr>
            <w:rStyle w:val="Hyperlink"/>
          </w:rPr>
          <w:t>Figure 46: Kafka Connection</w:t>
        </w:r>
        <w:r w:rsidRPr="0032445A">
          <w:rPr>
            <w:webHidden/>
          </w:rPr>
          <w:tab/>
        </w:r>
        <w:r w:rsidRPr="0032445A">
          <w:rPr>
            <w:webHidden/>
          </w:rPr>
          <w:fldChar w:fldCharType="begin"/>
        </w:r>
        <w:r w:rsidRPr="0032445A">
          <w:rPr>
            <w:webHidden/>
          </w:rPr>
          <w:instrText xml:space="preserve"> PAGEREF _Toc205883443 \h </w:instrText>
        </w:r>
        <w:r w:rsidRPr="0032445A">
          <w:rPr>
            <w:webHidden/>
          </w:rPr>
        </w:r>
        <w:r w:rsidRPr="0032445A">
          <w:rPr>
            <w:webHidden/>
          </w:rPr>
          <w:fldChar w:fldCharType="separate"/>
        </w:r>
        <w:r w:rsidRPr="0032445A">
          <w:rPr>
            <w:webHidden/>
          </w:rPr>
          <w:t>76</w:t>
        </w:r>
        <w:r w:rsidRPr="0032445A">
          <w:rPr>
            <w:webHidden/>
          </w:rPr>
          <w:fldChar w:fldCharType="end"/>
        </w:r>
      </w:hyperlink>
    </w:p>
    <w:p w14:paraId="2C31AF45" w14:textId="42785B8E"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4" w:history="1">
        <w:r w:rsidRPr="0032445A">
          <w:rPr>
            <w:rStyle w:val="Hyperlink"/>
          </w:rPr>
          <w:t>Figure 47: Kafka Maven Dependance</w:t>
        </w:r>
        <w:r w:rsidRPr="0032445A">
          <w:rPr>
            <w:webHidden/>
          </w:rPr>
          <w:tab/>
        </w:r>
        <w:r w:rsidRPr="0032445A">
          <w:rPr>
            <w:webHidden/>
          </w:rPr>
          <w:fldChar w:fldCharType="begin"/>
        </w:r>
        <w:r w:rsidRPr="0032445A">
          <w:rPr>
            <w:webHidden/>
          </w:rPr>
          <w:instrText xml:space="preserve"> PAGEREF _Toc205883444 \h </w:instrText>
        </w:r>
        <w:r w:rsidRPr="0032445A">
          <w:rPr>
            <w:webHidden/>
          </w:rPr>
        </w:r>
        <w:r w:rsidRPr="0032445A">
          <w:rPr>
            <w:webHidden/>
          </w:rPr>
          <w:fldChar w:fldCharType="separate"/>
        </w:r>
        <w:r w:rsidRPr="0032445A">
          <w:rPr>
            <w:webHidden/>
          </w:rPr>
          <w:t>76</w:t>
        </w:r>
        <w:r w:rsidRPr="0032445A">
          <w:rPr>
            <w:webHidden/>
          </w:rPr>
          <w:fldChar w:fldCharType="end"/>
        </w:r>
      </w:hyperlink>
    </w:p>
    <w:p w14:paraId="091DAF27" w14:textId="76EF8496"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5" w:history="1">
        <w:r w:rsidRPr="0032445A">
          <w:rPr>
            <w:rStyle w:val="Hyperlink"/>
          </w:rPr>
          <w:t>Figure 48: nods for all Micro Service</w:t>
        </w:r>
        <w:r w:rsidRPr="0032445A">
          <w:rPr>
            <w:webHidden/>
          </w:rPr>
          <w:tab/>
        </w:r>
        <w:r w:rsidRPr="0032445A">
          <w:rPr>
            <w:webHidden/>
          </w:rPr>
          <w:fldChar w:fldCharType="begin"/>
        </w:r>
        <w:r w:rsidRPr="0032445A">
          <w:rPr>
            <w:webHidden/>
          </w:rPr>
          <w:instrText xml:space="preserve"> PAGEREF _Toc205883445 \h </w:instrText>
        </w:r>
        <w:r w:rsidRPr="0032445A">
          <w:rPr>
            <w:webHidden/>
          </w:rPr>
        </w:r>
        <w:r w:rsidRPr="0032445A">
          <w:rPr>
            <w:webHidden/>
          </w:rPr>
          <w:fldChar w:fldCharType="separate"/>
        </w:r>
        <w:r w:rsidRPr="0032445A">
          <w:rPr>
            <w:webHidden/>
          </w:rPr>
          <w:t>79</w:t>
        </w:r>
        <w:r w:rsidRPr="0032445A">
          <w:rPr>
            <w:webHidden/>
          </w:rPr>
          <w:fldChar w:fldCharType="end"/>
        </w:r>
      </w:hyperlink>
    </w:p>
    <w:p w14:paraId="52D530C7" w14:textId="6DF710FE"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6" w:history="1">
        <w:r w:rsidRPr="0032445A">
          <w:rPr>
            <w:rStyle w:val="Hyperlink"/>
          </w:rPr>
          <w:t>Figure 49: Kubernetes config for Account Microservice</w:t>
        </w:r>
        <w:r w:rsidRPr="0032445A">
          <w:rPr>
            <w:webHidden/>
          </w:rPr>
          <w:tab/>
        </w:r>
        <w:r w:rsidRPr="0032445A">
          <w:rPr>
            <w:webHidden/>
          </w:rPr>
          <w:fldChar w:fldCharType="begin"/>
        </w:r>
        <w:r w:rsidRPr="0032445A">
          <w:rPr>
            <w:webHidden/>
          </w:rPr>
          <w:instrText xml:space="preserve"> PAGEREF _Toc205883446 \h </w:instrText>
        </w:r>
        <w:r w:rsidRPr="0032445A">
          <w:rPr>
            <w:webHidden/>
          </w:rPr>
        </w:r>
        <w:r w:rsidRPr="0032445A">
          <w:rPr>
            <w:webHidden/>
          </w:rPr>
          <w:fldChar w:fldCharType="separate"/>
        </w:r>
        <w:r w:rsidRPr="0032445A">
          <w:rPr>
            <w:webHidden/>
          </w:rPr>
          <w:t>79</w:t>
        </w:r>
        <w:r w:rsidRPr="0032445A">
          <w:rPr>
            <w:webHidden/>
          </w:rPr>
          <w:fldChar w:fldCharType="end"/>
        </w:r>
      </w:hyperlink>
    </w:p>
    <w:p w14:paraId="57BD1251" w14:textId="3BAFBE7C"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7" w:history="1">
        <w:r w:rsidRPr="0032445A">
          <w:rPr>
            <w:rStyle w:val="Hyperlink"/>
          </w:rPr>
          <w:t>Figure 50:Server-Side Service Discovery YML</w:t>
        </w:r>
        <w:r w:rsidRPr="0032445A">
          <w:rPr>
            <w:webHidden/>
          </w:rPr>
          <w:tab/>
        </w:r>
        <w:r w:rsidRPr="0032445A">
          <w:rPr>
            <w:webHidden/>
          </w:rPr>
          <w:fldChar w:fldCharType="begin"/>
        </w:r>
        <w:r w:rsidRPr="0032445A">
          <w:rPr>
            <w:webHidden/>
          </w:rPr>
          <w:instrText xml:space="preserve"> PAGEREF _Toc205883447 \h </w:instrText>
        </w:r>
        <w:r w:rsidRPr="0032445A">
          <w:rPr>
            <w:webHidden/>
          </w:rPr>
        </w:r>
        <w:r w:rsidRPr="0032445A">
          <w:rPr>
            <w:webHidden/>
          </w:rPr>
          <w:fldChar w:fldCharType="separate"/>
        </w:r>
        <w:r w:rsidRPr="0032445A">
          <w:rPr>
            <w:webHidden/>
          </w:rPr>
          <w:t>81</w:t>
        </w:r>
        <w:r w:rsidRPr="0032445A">
          <w:rPr>
            <w:webHidden/>
          </w:rPr>
          <w:fldChar w:fldCharType="end"/>
        </w:r>
      </w:hyperlink>
    </w:p>
    <w:p w14:paraId="0B7486F8" w14:textId="7B86B8C9"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8" w:history="1">
        <w:r w:rsidRPr="0032445A">
          <w:rPr>
            <w:rStyle w:val="Hyperlink"/>
          </w:rPr>
          <w:t>Figure 51: Pass Data for Local Configuration</w:t>
        </w:r>
        <w:r w:rsidRPr="0032445A">
          <w:rPr>
            <w:webHidden/>
          </w:rPr>
          <w:tab/>
        </w:r>
        <w:r w:rsidRPr="0032445A">
          <w:rPr>
            <w:webHidden/>
          </w:rPr>
          <w:fldChar w:fldCharType="begin"/>
        </w:r>
        <w:r w:rsidRPr="0032445A">
          <w:rPr>
            <w:webHidden/>
          </w:rPr>
          <w:instrText xml:space="preserve"> PAGEREF _Toc205883448 \h </w:instrText>
        </w:r>
        <w:r w:rsidRPr="0032445A">
          <w:rPr>
            <w:webHidden/>
          </w:rPr>
        </w:r>
        <w:r w:rsidRPr="0032445A">
          <w:rPr>
            <w:webHidden/>
          </w:rPr>
          <w:fldChar w:fldCharType="separate"/>
        </w:r>
        <w:r w:rsidRPr="0032445A">
          <w:rPr>
            <w:webHidden/>
          </w:rPr>
          <w:t>83</w:t>
        </w:r>
        <w:r w:rsidRPr="0032445A">
          <w:rPr>
            <w:webHidden/>
          </w:rPr>
          <w:fldChar w:fldCharType="end"/>
        </w:r>
      </w:hyperlink>
    </w:p>
    <w:p w14:paraId="106A8DE5" w14:textId="17CA9BFB"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9" w:history="1">
        <w:r w:rsidRPr="0032445A">
          <w:rPr>
            <w:rStyle w:val="Hyperlink"/>
          </w:rPr>
          <w:t>Figure 52: Call Hard Code Data</w:t>
        </w:r>
        <w:r w:rsidRPr="0032445A">
          <w:rPr>
            <w:webHidden/>
          </w:rPr>
          <w:tab/>
        </w:r>
        <w:r w:rsidRPr="0032445A">
          <w:rPr>
            <w:webHidden/>
          </w:rPr>
          <w:fldChar w:fldCharType="begin"/>
        </w:r>
        <w:r w:rsidRPr="0032445A">
          <w:rPr>
            <w:webHidden/>
          </w:rPr>
          <w:instrText xml:space="preserve"> PAGEREF _Toc205883449 \h </w:instrText>
        </w:r>
        <w:r w:rsidRPr="0032445A">
          <w:rPr>
            <w:webHidden/>
          </w:rPr>
        </w:r>
        <w:r w:rsidRPr="0032445A">
          <w:rPr>
            <w:webHidden/>
          </w:rPr>
          <w:fldChar w:fldCharType="separate"/>
        </w:r>
        <w:r w:rsidRPr="0032445A">
          <w:rPr>
            <w:webHidden/>
          </w:rPr>
          <w:t>83</w:t>
        </w:r>
        <w:r w:rsidRPr="0032445A">
          <w:rPr>
            <w:webHidden/>
          </w:rPr>
          <w:fldChar w:fldCharType="end"/>
        </w:r>
      </w:hyperlink>
    </w:p>
    <w:p w14:paraId="62D24DB3" w14:textId="5E0ECE33"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0" w:history="1">
        <w:r w:rsidRPr="0032445A">
          <w:rPr>
            <w:rStyle w:val="Hyperlink"/>
          </w:rPr>
          <w:t>Figure 53: Environment interface to access configuration</w:t>
        </w:r>
        <w:r w:rsidRPr="0032445A">
          <w:rPr>
            <w:webHidden/>
          </w:rPr>
          <w:tab/>
        </w:r>
        <w:r w:rsidRPr="0032445A">
          <w:rPr>
            <w:webHidden/>
          </w:rPr>
          <w:fldChar w:fldCharType="begin"/>
        </w:r>
        <w:r w:rsidRPr="0032445A">
          <w:rPr>
            <w:webHidden/>
          </w:rPr>
          <w:instrText xml:space="preserve"> PAGEREF _Toc205883450 \h </w:instrText>
        </w:r>
        <w:r w:rsidRPr="0032445A">
          <w:rPr>
            <w:webHidden/>
          </w:rPr>
        </w:r>
        <w:r w:rsidRPr="0032445A">
          <w:rPr>
            <w:webHidden/>
          </w:rPr>
          <w:fldChar w:fldCharType="separate"/>
        </w:r>
        <w:r w:rsidRPr="0032445A">
          <w:rPr>
            <w:webHidden/>
          </w:rPr>
          <w:t>84</w:t>
        </w:r>
        <w:r w:rsidRPr="0032445A">
          <w:rPr>
            <w:webHidden/>
          </w:rPr>
          <w:fldChar w:fldCharType="end"/>
        </w:r>
      </w:hyperlink>
    </w:p>
    <w:p w14:paraId="38FBBF1E" w14:textId="78DC0A73"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1" w:history="1">
        <w:r w:rsidRPr="0032445A">
          <w:rPr>
            <w:rStyle w:val="Hyperlink"/>
          </w:rPr>
          <w:t>Figure 54: Methode to Call Configuration Properties</w:t>
        </w:r>
        <w:r w:rsidRPr="0032445A">
          <w:rPr>
            <w:webHidden/>
          </w:rPr>
          <w:tab/>
        </w:r>
        <w:r w:rsidRPr="0032445A">
          <w:rPr>
            <w:webHidden/>
          </w:rPr>
          <w:fldChar w:fldCharType="begin"/>
        </w:r>
        <w:r w:rsidRPr="0032445A">
          <w:rPr>
            <w:webHidden/>
          </w:rPr>
          <w:instrText xml:space="preserve"> PAGEREF _Toc205883451 \h </w:instrText>
        </w:r>
        <w:r w:rsidRPr="0032445A">
          <w:rPr>
            <w:webHidden/>
          </w:rPr>
        </w:r>
        <w:r w:rsidRPr="0032445A">
          <w:rPr>
            <w:webHidden/>
          </w:rPr>
          <w:fldChar w:fldCharType="separate"/>
        </w:r>
        <w:r w:rsidRPr="0032445A">
          <w:rPr>
            <w:webHidden/>
          </w:rPr>
          <w:t>85</w:t>
        </w:r>
        <w:r w:rsidRPr="0032445A">
          <w:rPr>
            <w:webHidden/>
          </w:rPr>
          <w:fldChar w:fldCharType="end"/>
        </w:r>
      </w:hyperlink>
    </w:p>
    <w:p w14:paraId="2CDFBBBD" w14:textId="41A825D3"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2" w:history="1">
        <w:r w:rsidRPr="0032445A">
          <w:rPr>
            <w:rStyle w:val="Hyperlink"/>
          </w:rPr>
          <w:t>Figure 55: Configuration Properties Class</w:t>
        </w:r>
        <w:r w:rsidRPr="0032445A">
          <w:rPr>
            <w:webHidden/>
          </w:rPr>
          <w:tab/>
        </w:r>
        <w:r w:rsidRPr="0032445A">
          <w:rPr>
            <w:webHidden/>
          </w:rPr>
          <w:fldChar w:fldCharType="begin"/>
        </w:r>
        <w:r w:rsidRPr="0032445A">
          <w:rPr>
            <w:webHidden/>
          </w:rPr>
          <w:instrText xml:space="preserve"> PAGEREF _Toc205883452 \h </w:instrText>
        </w:r>
        <w:r w:rsidRPr="0032445A">
          <w:rPr>
            <w:webHidden/>
          </w:rPr>
        </w:r>
        <w:r w:rsidRPr="0032445A">
          <w:rPr>
            <w:webHidden/>
          </w:rPr>
          <w:fldChar w:fldCharType="separate"/>
        </w:r>
        <w:r w:rsidRPr="0032445A">
          <w:rPr>
            <w:webHidden/>
          </w:rPr>
          <w:t>85</w:t>
        </w:r>
        <w:r w:rsidRPr="0032445A">
          <w:rPr>
            <w:webHidden/>
          </w:rPr>
          <w:fldChar w:fldCharType="end"/>
        </w:r>
      </w:hyperlink>
    </w:p>
    <w:p w14:paraId="1E321356" w14:textId="602DEFC7"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3" w:history="1">
        <w:r w:rsidRPr="0032445A">
          <w:rPr>
            <w:rStyle w:val="Hyperlink"/>
          </w:rPr>
          <w:t>Figure 56: Example for Account Configuration</w:t>
        </w:r>
        <w:r w:rsidRPr="0032445A">
          <w:rPr>
            <w:webHidden/>
          </w:rPr>
          <w:tab/>
        </w:r>
        <w:r w:rsidRPr="0032445A">
          <w:rPr>
            <w:webHidden/>
          </w:rPr>
          <w:fldChar w:fldCharType="begin"/>
        </w:r>
        <w:r w:rsidRPr="0032445A">
          <w:rPr>
            <w:webHidden/>
          </w:rPr>
          <w:instrText xml:space="preserve"> PAGEREF _Toc205883453 \h </w:instrText>
        </w:r>
        <w:r w:rsidRPr="0032445A">
          <w:rPr>
            <w:webHidden/>
          </w:rPr>
        </w:r>
        <w:r w:rsidRPr="0032445A">
          <w:rPr>
            <w:webHidden/>
          </w:rPr>
          <w:fldChar w:fldCharType="separate"/>
        </w:r>
        <w:r w:rsidRPr="0032445A">
          <w:rPr>
            <w:webHidden/>
          </w:rPr>
          <w:t>87</w:t>
        </w:r>
        <w:r w:rsidRPr="0032445A">
          <w:rPr>
            <w:webHidden/>
          </w:rPr>
          <w:fldChar w:fldCharType="end"/>
        </w:r>
      </w:hyperlink>
    </w:p>
    <w:p w14:paraId="021C7D46" w14:textId="122A38A6"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4" w:history="1">
        <w:r w:rsidRPr="0032445A">
          <w:rPr>
            <w:rStyle w:val="Hyperlink"/>
          </w:rPr>
          <w:t>Figure 57: Different Environment in Configuration</w:t>
        </w:r>
        <w:r w:rsidRPr="0032445A">
          <w:rPr>
            <w:webHidden/>
          </w:rPr>
          <w:tab/>
        </w:r>
        <w:r w:rsidRPr="0032445A">
          <w:rPr>
            <w:webHidden/>
          </w:rPr>
          <w:fldChar w:fldCharType="begin"/>
        </w:r>
        <w:r w:rsidRPr="0032445A">
          <w:rPr>
            <w:webHidden/>
          </w:rPr>
          <w:instrText xml:space="preserve"> PAGEREF _Toc205883454 \h </w:instrText>
        </w:r>
        <w:r w:rsidRPr="0032445A">
          <w:rPr>
            <w:webHidden/>
          </w:rPr>
        </w:r>
        <w:r w:rsidRPr="0032445A">
          <w:rPr>
            <w:webHidden/>
          </w:rPr>
          <w:fldChar w:fldCharType="separate"/>
        </w:r>
        <w:r w:rsidRPr="0032445A">
          <w:rPr>
            <w:webHidden/>
          </w:rPr>
          <w:t>87</w:t>
        </w:r>
        <w:r w:rsidRPr="0032445A">
          <w:rPr>
            <w:webHidden/>
          </w:rPr>
          <w:fldChar w:fldCharType="end"/>
        </w:r>
      </w:hyperlink>
    </w:p>
    <w:p w14:paraId="19FE8E4B" w14:textId="44E72962"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5" w:history="1">
        <w:r w:rsidRPr="0032445A">
          <w:rPr>
            <w:rStyle w:val="Hyperlink"/>
          </w:rPr>
          <w:t>Figure 58: Mange Secrets Inside Account Microservice</w:t>
        </w:r>
        <w:r w:rsidRPr="0032445A">
          <w:rPr>
            <w:webHidden/>
          </w:rPr>
          <w:tab/>
        </w:r>
        <w:r w:rsidRPr="0032445A">
          <w:rPr>
            <w:webHidden/>
          </w:rPr>
          <w:fldChar w:fldCharType="begin"/>
        </w:r>
        <w:r w:rsidRPr="0032445A">
          <w:rPr>
            <w:webHidden/>
          </w:rPr>
          <w:instrText xml:space="preserve"> PAGEREF _Toc205883455 \h </w:instrText>
        </w:r>
        <w:r w:rsidRPr="0032445A">
          <w:rPr>
            <w:webHidden/>
          </w:rPr>
        </w:r>
        <w:r w:rsidRPr="0032445A">
          <w:rPr>
            <w:webHidden/>
          </w:rPr>
          <w:fldChar w:fldCharType="separate"/>
        </w:r>
        <w:r w:rsidRPr="0032445A">
          <w:rPr>
            <w:webHidden/>
          </w:rPr>
          <w:t>90</w:t>
        </w:r>
        <w:r w:rsidRPr="0032445A">
          <w:rPr>
            <w:webHidden/>
          </w:rPr>
          <w:fldChar w:fldCharType="end"/>
        </w:r>
      </w:hyperlink>
    </w:p>
    <w:p w14:paraId="55A59F00" w14:textId="66D9587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6" w:history="1">
        <w:r w:rsidRPr="0032445A">
          <w:rPr>
            <w:rStyle w:val="Hyperlink"/>
          </w:rPr>
          <w:t>Figure 59: Spring Cloud Config Example</w:t>
        </w:r>
        <w:r w:rsidRPr="0032445A">
          <w:rPr>
            <w:webHidden/>
          </w:rPr>
          <w:tab/>
        </w:r>
        <w:r w:rsidRPr="0032445A">
          <w:rPr>
            <w:webHidden/>
          </w:rPr>
          <w:fldChar w:fldCharType="begin"/>
        </w:r>
        <w:r w:rsidRPr="0032445A">
          <w:rPr>
            <w:webHidden/>
          </w:rPr>
          <w:instrText xml:space="preserve"> PAGEREF _Toc205883456 \h </w:instrText>
        </w:r>
        <w:r w:rsidRPr="0032445A">
          <w:rPr>
            <w:webHidden/>
          </w:rPr>
        </w:r>
        <w:r w:rsidRPr="0032445A">
          <w:rPr>
            <w:webHidden/>
          </w:rPr>
          <w:fldChar w:fldCharType="separate"/>
        </w:r>
        <w:r w:rsidRPr="0032445A">
          <w:rPr>
            <w:webHidden/>
          </w:rPr>
          <w:t>90</w:t>
        </w:r>
        <w:r w:rsidRPr="0032445A">
          <w:rPr>
            <w:webHidden/>
          </w:rPr>
          <w:fldChar w:fldCharType="end"/>
        </w:r>
      </w:hyperlink>
    </w:p>
    <w:p w14:paraId="4DD1A5FB" w14:textId="5B32FB41"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7" w:history="1">
        <w:r w:rsidRPr="0032445A">
          <w:rPr>
            <w:rStyle w:val="Hyperlink"/>
          </w:rPr>
          <w:t>Figure 60: GitHub Repository for Configuration</w:t>
        </w:r>
        <w:r w:rsidRPr="0032445A">
          <w:rPr>
            <w:webHidden/>
          </w:rPr>
          <w:tab/>
        </w:r>
        <w:r w:rsidRPr="0032445A">
          <w:rPr>
            <w:webHidden/>
          </w:rPr>
          <w:fldChar w:fldCharType="begin"/>
        </w:r>
        <w:r w:rsidRPr="0032445A">
          <w:rPr>
            <w:webHidden/>
          </w:rPr>
          <w:instrText xml:space="preserve"> PAGEREF _Toc205883457 \h </w:instrText>
        </w:r>
        <w:r w:rsidRPr="0032445A">
          <w:rPr>
            <w:webHidden/>
          </w:rPr>
        </w:r>
        <w:r w:rsidRPr="0032445A">
          <w:rPr>
            <w:webHidden/>
          </w:rPr>
          <w:fldChar w:fldCharType="separate"/>
        </w:r>
        <w:r w:rsidRPr="0032445A">
          <w:rPr>
            <w:webHidden/>
          </w:rPr>
          <w:t>91</w:t>
        </w:r>
        <w:r w:rsidRPr="0032445A">
          <w:rPr>
            <w:webHidden/>
          </w:rPr>
          <w:fldChar w:fldCharType="end"/>
        </w:r>
      </w:hyperlink>
    </w:p>
    <w:p w14:paraId="7ED965FF" w14:textId="50F357B9"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8" w:history="1">
        <w:r w:rsidRPr="0032445A">
          <w:rPr>
            <w:rStyle w:val="Hyperlink"/>
          </w:rPr>
          <w:t>Figure 61: Connection between GitHub Repository and Spring Micro Service</w:t>
        </w:r>
        <w:r w:rsidRPr="0032445A">
          <w:rPr>
            <w:webHidden/>
          </w:rPr>
          <w:tab/>
        </w:r>
        <w:r w:rsidRPr="0032445A">
          <w:rPr>
            <w:webHidden/>
          </w:rPr>
          <w:fldChar w:fldCharType="begin"/>
        </w:r>
        <w:r w:rsidRPr="0032445A">
          <w:rPr>
            <w:webHidden/>
          </w:rPr>
          <w:instrText xml:space="preserve"> PAGEREF _Toc205883458 \h </w:instrText>
        </w:r>
        <w:r w:rsidRPr="0032445A">
          <w:rPr>
            <w:webHidden/>
          </w:rPr>
        </w:r>
        <w:r w:rsidRPr="0032445A">
          <w:rPr>
            <w:webHidden/>
          </w:rPr>
          <w:fldChar w:fldCharType="separate"/>
        </w:r>
        <w:r w:rsidRPr="0032445A">
          <w:rPr>
            <w:webHidden/>
          </w:rPr>
          <w:t>91</w:t>
        </w:r>
        <w:r w:rsidRPr="0032445A">
          <w:rPr>
            <w:webHidden/>
          </w:rPr>
          <w:fldChar w:fldCharType="end"/>
        </w:r>
      </w:hyperlink>
    </w:p>
    <w:p w14:paraId="752AE357" w14:textId="21692BAF"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9" w:history="1">
        <w:r w:rsidRPr="0032445A">
          <w:rPr>
            <w:rStyle w:val="Hyperlink"/>
          </w:rPr>
          <w:t>Figure 62: Scalability Test Script Example</w:t>
        </w:r>
        <w:r w:rsidRPr="0032445A">
          <w:rPr>
            <w:webHidden/>
          </w:rPr>
          <w:tab/>
        </w:r>
        <w:r w:rsidRPr="0032445A">
          <w:rPr>
            <w:webHidden/>
          </w:rPr>
          <w:fldChar w:fldCharType="begin"/>
        </w:r>
        <w:r w:rsidRPr="0032445A">
          <w:rPr>
            <w:webHidden/>
          </w:rPr>
          <w:instrText xml:space="preserve"> PAGEREF _Toc205883459 \h </w:instrText>
        </w:r>
        <w:r w:rsidRPr="0032445A">
          <w:rPr>
            <w:webHidden/>
          </w:rPr>
        </w:r>
        <w:r w:rsidRPr="0032445A">
          <w:rPr>
            <w:webHidden/>
          </w:rPr>
          <w:fldChar w:fldCharType="separate"/>
        </w:r>
        <w:r w:rsidRPr="0032445A">
          <w:rPr>
            <w:webHidden/>
          </w:rPr>
          <w:t>94</w:t>
        </w:r>
        <w:r w:rsidRPr="0032445A">
          <w:rPr>
            <w:webHidden/>
          </w:rPr>
          <w:fldChar w:fldCharType="end"/>
        </w:r>
      </w:hyperlink>
    </w:p>
    <w:p w14:paraId="09607C9E" w14:textId="376A4119"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60" w:history="1">
        <w:r w:rsidRPr="0032445A">
          <w:rPr>
            <w:rStyle w:val="Hyperlink"/>
          </w:rPr>
          <w:t>Figure 63: Rabbit Docker Compos Example</w:t>
        </w:r>
        <w:r w:rsidRPr="0032445A">
          <w:rPr>
            <w:webHidden/>
          </w:rPr>
          <w:tab/>
        </w:r>
        <w:r w:rsidRPr="0032445A">
          <w:rPr>
            <w:webHidden/>
          </w:rPr>
          <w:fldChar w:fldCharType="begin"/>
        </w:r>
        <w:r w:rsidRPr="0032445A">
          <w:rPr>
            <w:webHidden/>
          </w:rPr>
          <w:instrText xml:space="preserve"> PAGEREF _Toc205883460 \h </w:instrText>
        </w:r>
        <w:r w:rsidRPr="0032445A">
          <w:rPr>
            <w:webHidden/>
          </w:rPr>
        </w:r>
        <w:r w:rsidRPr="0032445A">
          <w:rPr>
            <w:webHidden/>
          </w:rPr>
          <w:fldChar w:fldCharType="separate"/>
        </w:r>
        <w:r w:rsidRPr="0032445A">
          <w:rPr>
            <w:webHidden/>
          </w:rPr>
          <w:t>100</w:t>
        </w:r>
        <w:r w:rsidRPr="0032445A">
          <w:rPr>
            <w:webHidden/>
          </w:rPr>
          <w:fldChar w:fldCharType="end"/>
        </w:r>
      </w:hyperlink>
    </w:p>
    <w:p w14:paraId="55995E30" w14:textId="5A25F0EC"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61" w:history="1">
        <w:r w:rsidRPr="0032445A">
          <w:rPr>
            <w:rStyle w:val="Hyperlink"/>
          </w:rPr>
          <w:t>Figure 64: Docker Compose Folder</w:t>
        </w:r>
        <w:r w:rsidRPr="0032445A">
          <w:rPr>
            <w:webHidden/>
          </w:rPr>
          <w:tab/>
        </w:r>
        <w:r w:rsidRPr="0032445A">
          <w:rPr>
            <w:webHidden/>
          </w:rPr>
          <w:fldChar w:fldCharType="begin"/>
        </w:r>
        <w:r w:rsidRPr="0032445A">
          <w:rPr>
            <w:webHidden/>
          </w:rPr>
          <w:instrText xml:space="preserve"> PAGEREF _Toc205883461 \h </w:instrText>
        </w:r>
        <w:r w:rsidRPr="0032445A">
          <w:rPr>
            <w:webHidden/>
          </w:rPr>
        </w:r>
        <w:r w:rsidRPr="0032445A">
          <w:rPr>
            <w:webHidden/>
          </w:rPr>
          <w:fldChar w:fldCharType="separate"/>
        </w:r>
        <w:r w:rsidRPr="0032445A">
          <w:rPr>
            <w:webHidden/>
          </w:rPr>
          <w:t>100</w:t>
        </w:r>
        <w:r w:rsidRPr="0032445A">
          <w:rPr>
            <w:webHidden/>
          </w:rPr>
          <w:fldChar w:fldCharType="end"/>
        </w:r>
      </w:hyperlink>
    </w:p>
    <w:p w14:paraId="77BF3864" w14:textId="00317F68"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62" w:history="1">
        <w:r w:rsidRPr="0032445A">
          <w:rPr>
            <w:rStyle w:val="Hyperlink"/>
          </w:rPr>
          <w:t>Figure 65: Common Configuration Inside Docker Compose</w:t>
        </w:r>
        <w:r w:rsidRPr="0032445A">
          <w:rPr>
            <w:webHidden/>
          </w:rPr>
          <w:tab/>
        </w:r>
        <w:r w:rsidRPr="0032445A">
          <w:rPr>
            <w:webHidden/>
          </w:rPr>
          <w:fldChar w:fldCharType="begin"/>
        </w:r>
        <w:r w:rsidRPr="0032445A">
          <w:rPr>
            <w:webHidden/>
          </w:rPr>
          <w:instrText xml:space="preserve"> PAGEREF _Toc205883462 \h </w:instrText>
        </w:r>
        <w:r w:rsidRPr="0032445A">
          <w:rPr>
            <w:webHidden/>
          </w:rPr>
        </w:r>
        <w:r w:rsidRPr="0032445A">
          <w:rPr>
            <w:webHidden/>
          </w:rPr>
          <w:fldChar w:fldCharType="separate"/>
        </w:r>
        <w:r w:rsidRPr="0032445A">
          <w:rPr>
            <w:webHidden/>
          </w:rPr>
          <w:t>101</w:t>
        </w:r>
        <w:r w:rsidRPr="0032445A">
          <w:rPr>
            <w:webHidden/>
          </w:rPr>
          <w:fldChar w:fldCharType="end"/>
        </w:r>
      </w:hyperlink>
    </w:p>
    <w:p w14:paraId="370E0C53" w14:textId="7DE3562D" w:rsidR="005F55AC" w:rsidRPr="0032445A" w:rsidRDefault="00213C92" w:rsidP="005F55AC">
      <w:pPr>
        <w:pStyle w:val="FHCWDAText"/>
        <w:rPr>
          <w:lang w:val="en-US"/>
        </w:rPr>
      </w:pPr>
      <w:r w:rsidRPr="0032445A">
        <w:rPr>
          <w:rFonts w:eastAsia="Times New Roman"/>
          <w:sz w:val="24"/>
          <w:lang w:val="en-US" w:eastAsia="en-US"/>
        </w:rPr>
        <w:fldChar w:fldCharType="end"/>
      </w:r>
    </w:p>
    <w:p w14:paraId="30FB8F37" w14:textId="77777777" w:rsidR="005F55AC" w:rsidRPr="0032445A" w:rsidRDefault="005F55AC" w:rsidP="005F55AC">
      <w:pPr>
        <w:pStyle w:val="FHCWDAText"/>
        <w:rPr>
          <w:lang w:val="en-US"/>
        </w:rPr>
      </w:pPr>
    </w:p>
    <w:p w14:paraId="3DB1FA43" w14:textId="77777777" w:rsidR="00C1152A" w:rsidRPr="0032445A" w:rsidRDefault="00C1152A" w:rsidP="00EF3867">
      <w:pPr>
        <w:pStyle w:val="FHCWDAInhaltsverzeichnis"/>
        <w:rPr>
          <w:lang w:val="en-US"/>
        </w:rPr>
      </w:pPr>
    </w:p>
    <w:p w14:paraId="6FDAA88A" w14:textId="77777777" w:rsidR="00C1152A" w:rsidRPr="0032445A" w:rsidRDefault="00C1152A" w:rsidP="003B34FE">
      <w:pPr>
        <w:pStyle w:val="FHCWDAText"/>
        <w:rPr>
          <w:lang w:val="en-US"/>
        </w:rPr>
      </w:pPr>
    </w:p>
    <w:p w14:paraId="3280ABEC" w14:textId="77777777" w:rsidR="00C1152A" w:rsidRPr="0032445A" w:rsidRDefault="00C1152A" w:rsidP="001A738D">
      <w:pPr>
        <w:pStyle w:val="FHCWDAText"/>
        <w:rPr>
          <w:lang w:val="en-US"/>
        </w:rPr>
        <w:sectPr w:rsidR="00C1152A" w:rsidRPr="0032445A" w:rsidSect="00E14B43">
          <w:pgSz w:w="11907" w:h="16840" w:code="9"/>
          <w:pgMar w:top="1701" w:right="1418" w:bottom="1134" w:left="1701" w:header="567" w:footer="1134" w:gutter="0"/>
          <w:cols w:space="720"/>
        </w:sectPr>
      </w:pPr>
    </w:p>
    <w:p w14:paraId="0D5044E5" w14:textId="77777777" w:rsidR="00C1152A" w:rsidRPr="0032445A" w:rsidRDefault="007B7F57" w:rsidP="003B34FE">
      <w:pPr>
        <w:pStyle w:val="FHCWDAEbene1OhneNr"/>
        <w:rPr>
          <w:lang w:val="en-US"/>
        </w:rPr>
      </w:pPr>
      <w:bookmarkStart w:id="241" w:name="_Toc205887366"/>
      <w:r w:rsidRPr="0032445A">
        <w:rPr>
          <w:lang w:val="en-US"/>
        </w:rPr>
        <w:lastRenderedPageBreak/>
        <w:t>List of Tables</w:t>
      </w:r>
      <w:bookmarkEnd w:id="241"/>
    </w:p>
    <w:p w14:paraId="5335E677" w14:textId="26FC6848" w:rsidR="0032445A" w:rsidRPr="0032445A" w:rsidRDefault="008132A7">
      <w:pPr>
        <w:pStyle w:val="TableofFigures"/>
        <w:tabs>
          <w:tab w:val="right" w:leader="dot" w:pos="8778"/>
        </w:tabs>
        <w:rPr>
          <w:rFonts w:asciiTheme="minorHAnsi" w:eastAsiaTheme="minorEastAsia" w:hAnsiTheme="minorHAnsi" w:cstheme="minorBidi"/>
          <w:kern w:val="2"/>
          <w:szCs w:val="24"/>
          <w:lang w:eastAsia="zh-TW"/>
          <w14:ligatures w14:val="standardContextual"/>
        </w:rPr>
      </w:pPr>
      <w:r w:rsidRPr="0032445A">
        <w:fldChar w:fldCharType="begin"/>
      </w:r>
      <w:r w:rsidRPr="0032445A">
        <w:instrText xml:space="preserve"> TOC \h \z \c "Table" </w:instrText>
      </w:r>
      <w:r w:rsidRPr="0032445A">
        <w:fldChar w:fldCharType="separate"/>
      </w:r>
      <w:hyperlink w:anchor="_Toc205886294" w:history="1">
        <w:r w:rsidR="0032445A" w:rsidRPr="0032445A">
          <w:rPr>
            <w:rStyle w:val="Hyperlink"/>
          </w:rPr>
          <w:t>Table 1: Monolithic vs. SOA vs. Microservices Comparison</w:t>
        </w:r>
        <w:r w:rsidR="0032445A" w:rsidRPr="0032445A">
          <w:rPr>
            <w:webHidden/>
          </w:rPr>
          <w:tab/>
        </w:r>
        <w:r w:rsidR="0032445A" w:rsidRPr="0032445A">
          <w:rPr>
            <w:webHidden/>
          </w:rPr>
          <w:fldChar w:fldCharType="begin"/>
        </w:r>
        <w:r w:rsidR="0032445A" w:rsidRPr="0032445A">
          <w:rPr>
            <w:webHidden/>
          </w:rPr>
          <w:instrText xml:space="preserve"> PAGEREF _Toc205886294 \h </w:instrText>
        </w:r>
        <w:r w:rsidR="0032445A" w:rsidRPr="0032445A">
          <w:rPr>
            <w:webHidden/>
          </w:rPr>
        </w:r>
        <w:r w:rsidR="0032445A" w:rsidRPr="0032445A">
          <w:rPr>
            <w:webHidden/>
          </w:rPr>
          <w:fldChar w:fldCharType="separate"/>
        </w:r>
        <w:r w:rsidR="0032445A" w:rsidRPr="0032445A">
          <w:rPr>
            <w:webHidden/>
          </w:rPr>
          <w:t>13</w:t>
        </w:r>
        <w:r w:rsidR="0032445A" w:rsidRPr="0032445A">
          <w:rPr>
            <w:webHidden/>
          </w:rPr>
          <w:fldChar w:fldCharType="end"/>
        </w:r>
      </w:hyperlink>
    </w:p>
    <w:p w14:paraId="55D73D4B" w14:textId="019AAB31" w:rsidR="0032445A" w:rsidRPr="0032445A" w:rsidRDefault="0032445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6295" w:history="1">
        <w:r w:rsidRPr="0032445A">
          <w:rPr>
            <w:rStyle w:val="Hyperlink"/>
          </w:rPr>
          <w:t xml:space="preserve">Table 2: Critical </w:t>
        </w:r>
        <w:r w:rsidRPr="0032445A">
          <w:rPr>
            <w:rStyle w:val="Hyperlink"/>
          </w:rPr>
          <w:t>D</w:t>
        </w:r>
        <w:r w:rsidRPr="0032445A">
          <w:rPr>
            <w:rStyle w:val="Hyperlink"/>
          </w:rPr>
          <w:t>ecision Points – Monolith vs. SOA vs. Microservices</w:t>
        </w:r>
        <w:r w:rsidRPr="0032445A">
          <w:rPr>
            <w:webHidden/>
          </w:rPr>
          <w:tab/>
        </w:r>
        <w:r w:rsidRPr="0032445A">
          <w:rPr>
            <w:webHidden/>
          </w:rPr>
          <w:fldChar w:fldCharType="begin"/>
        </w:r>
        <w:r w:rsidRPr="0032445A">
          <w:rPr>
            <w:webHidden/>
          </w:rPr>
          <w:instrText xml:space="preserve"> PAGEREF _Toc205886295 \h </w:instrText>
        </w:r>
        <w:r w:rsidRPr="0032445A">
          <w:rPr>
            <w:webHidden/>
          </w:rPr>
        </w:r>
        <w:r w:rsidRPr="0032445A">
          <w:rPr>
            <w:webHidden/>
          </w:rPr>
          <w:fldChar w:fldCharType="separate"/>
        </w:r>
        <w:r w:rsidRPr="0032445A">
          <w:rPr>
            <w:webHidden/>
          </w:rPr>
          <w:t>15</w:t>
        </w:r>
        <w:r w:rsidRPr="0032445A">
          <w:rPr>
            <w:webHidden/>
          </w:rPr>
          <w:fldChar w:fldCharType="end"/>
        </w:r>
      </w:hyperlink>
    </w:p>
    <w:p w14:paraId="3D574CD3" w14:textId="73E7297F" w:rsidR="0032445A" w:rsidRPr="0032445A" w:rsidRDefault="0032445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6296" w:history="1">
        <w:r w:rsidRPr="0032445A">
          <w:rPr>
            <w:rStyle w:val="Hyperlink"/>
          </w:rPr>
          <w:t>Table 3: Centralized vs. Local Configuratio</w:t>
        </w:r>
        <w:r w:rsidRPr="0032445A">
          <w:rPr>
            <w:rStyle w:val="Hyperlink"/>
          </w:rPr>
          <w:t>n</w:t>
        </w:r>
        <w:r w:rsidRPr="0032445A">
          <w:rPr>
            <w:webHidden/>
          </w:rPr>
          <w:tab/>
        </w:r>
        <w:r w:rsidRPr="0032445A">
          <w:rPr>
            <w:webHidden/>
          </w:rPr>
          <w:fldChar w:fldCharType="begin"/>
        </w:r>
        <w:r w:rsidRPr="0032445A">
          <w:rPr>
            <w:webHidden/>
          </w:rPr>
          <w:instrText xml:space="preserve"> PAGEREF _Toc205886296 \h </w:instrText>
        </w:r>
        <w:r w:rsidRPr="0032445A">
          <w:rPr>
            <w:webHidden/>
          </w:rPr>
        </w:r>
        <w:r w:rsidRPr="0032445A">
          <w:rPr>
            <w:webHidden/>
          </w:rPr>
          <w:fldChar w:fldCharType="separate"/>
        </w:r>
        <w:r w:rsidRPr="0032445A">
          <w:rPr>
            <w:webHidden/>
          </w:rPr>
          <w:t>23</w:t>
        </w:r>
        <w:r w:rsidRPr="0032445A">
          <w:rPr>
            <w:webHidden/>
          </w:rPr>
          <w:fldChar w:fldCharType="end"/>
        </w:r>
      </w:hyperlink>
    </w:p>
    <w:p w14:paraId="592B07AD" w14:textId="75E39925" w:rsidR="0032445A" w:rsidRPr="0032445A" w:rsidRDefault="0032445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6297" w:history="1">
        <w:r w:rsidRPr="0032445A">
          <w:rPr>
            <w:rStyle w:val="Hyperlink"/>
          </w:rPr>
          <w:t>Table 4: Summary of Literature Review</w:t>
        </w:r>
        <w:r w:rsidRPr="0032445A">
          <w:rPr>
            <w:webHidden/>
          </w:rPr>
          <w:tab/>
        </w:r>
        <w:r w:rsidRPr="0032445A">
          <w:rPr>
            <w:webHidden/>
          </w:rPr>
          <w:fldChar w:fldCharType="begin"/>
        </w:r>
        <w:r w:rsidRPr="0032445A">
          <w:rPr>
            <w:webHidden/>
          </w:rPr>
          <w:instrText xml:space="preserve"> PAGEREF _Toc205886297 \h </w:instrText>
        </w:r>
        <w:r w:rsidRPr="0032445A">
          <w:rPr>
            <w:webHidden/>
          </w:rPr>
        </w:r>
        <w:r w:rsidRPr="0032445A">
          <w:rPr>
            <w:webHidden/>
          </w:rPr>
          <w:fldChar w:fldCharType="separate"/>
        </w:r>
        <w:r w:rsidRPr="0032445A">
          <w:rPr>
            <w:webHidden/>
          </w:rPr>
          <w:t>31</w:t>
        </w:r>
        <w:r w:rsidRPr="0032445A">
          <w:rPr>
            <w:webHidden/>
          </w:rPr>
          <w:fldChar w:fldCharType="end"/>
        </w:r>
      </w:hyperlink>
    </w:p>
    <w:p w14:paraId="1130D49F" w14:textId="62D26D8F" w:rsidR="00C1152A" w:rsidRPr="0032445A" w:rsidRDefault="008132A7" w:rsidP="00EF3867">
      <w:pPr>
        <w:pStyle w:val="FHCWDAInhaltsverzeichnis"/>
        <w:rPr>
          <w:lang w:val="en-US"/>
        </w:rPr>
      </w:pPr>
      <w:r w:rsidRPr="0032445A">
        <w:rPr>
          <w:lang w:val="en-US"/>
        </w:rPr>
        <w:fldChar w:fldCharType="end"/>
      </w:r>
    </w:p>
    <w:p w14:paraId="195996A1" w14:textId="77777777" w:rsidR="00C1152A" w:rsidRPr="0032445A" w:rsidRDefault="00C1152A" w:rsidP="003B34FE">
      <w:pPr>
        <w:pStyle w:val="FHCWDAText"/>
        <w:rPr>
          <w:lang w:val="en-US"/>
        </w:rPr>
      </w:pPr>
    </w:p>
    <w:p w14:paraId="02AFF9A5" w14:textId="77777777" w:rsidR="00CA507C" w:rsidRPr="0032445A" w:rsidRDefault="00CA507C" w:rsidP="003B34FE">
      <w:pPr>
        <w:pStyle w:val="FHCWDAText"/>
        <w:rPr>
          <w:lang w:val="en-US"/>
        </w:rPr>
      </w:pPr>
    </w:p>
    <w:p w14:paraId="53BD963A" w14:textId="77777777" w:rsidR="00CA507C" w:rsidRPr="0032445A" w:rsidRDefault="00CA507C" w:rsidP="003B34FE">
      <w:pPr>
        <w:pStyle w:val="FHCWDAText"/>
        <w:rPr>
          <w:lang w:val="en-US"/>
        </w:rPr>
      </w:pPr>
    </w:p>
    <w:p w14:paraId="37E03976" w14:textId="77777777" w:rsidR="00CA507C" w:rsidRPr="0032445A" w:rsidRDefault="00CA507C" w:rsidP="003B34FE">
      <w:pPr>
        <w:pStyle w:val="FHCWDAText"/>
        <w:rPr>
          <w:lang w:val="en-US"/>
        </w:rPr>
      </w:pPr>
    </w:p>
    <w:p w14:paraId="792FB787" w14:textId="77777777" w:rsidR="00CA507C" w:rsidRPr="0032445A" w:rsidRDefault="00CA507C" w:rsidP="003B34FE">
      <w:pPr>
        <w:pStyle w:val="FHCWDAText"/>
        <w:rPr>
          <w:lang w:val="en-US"/>
        </w:rPr>
      </w:pPr>
    </w:p>
    <w:p w14:paraId="3A6DC6BA" w14:textId="77777777" w:rsidR="00CA507C" w:rsidRPr="0032445A" w:rsidRDefault="00CA507C" w:rsidP="003B34FE">
      <w:pPr>
        <w:pStyle w:val="FHCWDAText"/>
        <w:rPr>
          <w:lang w:val="en-US"/>
        </w:rPr>
      </w:pPr>
    </w:p>
    <w:p w14:paraId="68AFA7E4" w14:textId="77777777" w:rsidR="00CA507C" w:rsidRPr="0032445A" w:rsidRDefault="00CA507C" w:rsidP="003B34FE">
      <w:pPr>
        <w:pStyle w:val="FHCWDAText"/>
        <w:rPr>
          <w:lang w:val="en-US"/>
        </w:rPr>
      </w:pPr>
    </w:p>
    <w:p w14:paraId="0244CB59" w14:textId="77777777" w:rsidR="00CA507C" w:rsidRPr="0032445A" w:rsidRDefault="00CA507C" w:rsidP="003B34FE">
      <w:pPr>
        <w:pStyle w:val="FHCWDAText"/>
        <w:rPr>
          <w:lang w:val="en-US"/>
        </w:rPr>
      </w:pPr>
    </w:p>
    <w:p w14:paraId="6EE9C621" w14:textId="77777777" w:rsidR="00CA507C" w:rsidRPr="0032445A" w:rsidRDefault="00CA507C" w:rsidP="003B34FE">
      <w:pPr>
        <w:pStyle w:val="FHCWDAText"/>
        <w:rPr>
          <w:lang w:val="en-US"/>
        </w:rPr>
      </w:pPr>
    </w:p>
    <w:p w14:paraId="481304E7" w14:textId="77777777" w:rsidR="00CA507C" w:rsidRPr="0032445A" w:rsidRDefault="00CA507C" w:rsidP="003B34FE">
      <w:pPr>
        <w:pStyle w:val="FHCWDAText"/>
        <w:rPr>
          <w:lang w:val="en-US"/>
        </w:rPr>
      </w:pPr>
    </w:p>
    <w:p w14:paraId="75AE95BD" w14:textId="77777777" w:rsidR="00CA507C" w:rsidRPr="0032445A" w:rsidRDefault="00CA507C" w:rsidP="003B34FE">
      <w:pPr>
        <w:pStyle w:val="FHCWDAText"/>
        <w:rPr>
          <w:lang w:val="en-US"/>
        </w:rPr>
      </w:pPr>
    </w:p>
    <w:p w14:paraId="4FD24E5F" w14:textId="77777777" w:rsidR="00CA507C" w:rsidRPr="0032445A" w:rsidRDefault="00CA507C" w:rsidP="003B34FE">
      <w:pPr>
        <w:pStyle w:val="FHCWDAText"/>
        <w:rPr>
          <w:lang w:val="en-US"/>
        </w:rPr>
      </w:pPr>
    </w:p>
    <w:p w14:paraId="2703A477" w14:textId="77777777" w:rsidR="00CA507C" w:rsidRPr="0032445A" w:rsidRDefault="00CA507C" w:rsidP="003B34FE">
      <w:pPr>
        <w:pStyle w:val="FHCWDAText"/>
        <w:rPr>
          <w:lang w:val="en-US"/>
        </w:rPr>
      </w:pPr>
    </w:p>
    <w:p w14:paraId="3470FFFB" w14:textId="77777777" w:rsidR="00CA507C" w:rsidRPr="0032445A" w:rsidRDefault="00CA507C" w:rsidP="003B34FE">
      <w:pPr>
        <w:pStyle w:val="FHCWDAText"/>
        <w:rPr>
          <w:lang w:val="en-US"/>
        </w:rPr>
      </w:pPr>
    </w:p>
    <w:p w14:paraId="7E702651" w14:textId="77777777" w:rsidR="00CA507C" w:rsidRPr="0032445A" w:rsidRDefault="00CA507C" w:rsidP="003B34FE">
      <w:pPr>
        <w:pStyle w:val="FHCWDAText"/>
        <w:rPr>
          <w:lang w:val="en-US"/>
        </w:rPr>
      </w:pPr>
    </w:p>
    <w:p w14:paraId="5122434B" w14:textId="77777777" w:rsidR="00CA507C" w:rsidRPr="0032445A" w:rsidRDefault="00CA507C" w:rsidP="003B34FE">
      <w:pPr>
        <w:pStyle w:val="FHCWDAText"/>
        <w:rPr>
          <w:lang w:val="en-US"/>
        </w:rPr>
      </w:pPr>
    </w:p>
    <w:p w14:paraId="0DC4DF87" w14:textId="77777777" w:rsidR="00CA507C" w:rsidRPr="0032445A" w:rsidRDefault="00CA507C" w:rsidP="003B34FE">
      <w:pPr>
        <w:pStyle w:val="FHCWDAText"/>
        <w:rPr>
          <w:lang w:val="en-US"/>
        </w:rPr>
      </w:pPr>
    </w:p>
    <w:p w14:paraId="5F73965F" w14:textId="77777777" w:rsidR="00CA507C" w:rsidRPr="0032445A" w:rsidRDefault="00CA507C" w:rsidP="003B34FE">
      <w:pPr>
        <w:pStyle w:val="FHCWDAText"/>
        <w:rPr>
          <w:lang w:val="en-US"/>
        </w:rPr>
      </w:pPr>
    </w:p>
    <w:p w14:paraId="1143D709" w14:textId="77777777" w:rsidR="00CA507C" w:rsidRPr="0032445A" w:rsidRDefault="00CA507C" w:rsidP="003B34FE">
      <w:pPr>
        <w:pStyle w:val="FHCWDAText"/>
        <w:rPr>
          <w:lang w:val="en-US"/>
        </w:rPr>
      </w:pPr>
    </w:p>
    <w:p w14:paraId="00CCC49E" w14:textId="77777777" w:rsidR="00CA507C" w:rsidRPr="0032445A" w:rsidRDefault="00CA507C" w:rsidP="003B34FE">
      <w:pPr>
        <w:pStyle w:val="FHCWDAText"/>
        <w:rPr>
          <w:lang w:val="en-US"/>
        </w:rPr>
      </w:pPr>
    </w:p>
    <w:p w14:paraId="7F5BEF1B" w14:textId="77777777" w:rsidR="00CA507C" w:rsidRPr="0032445A" w:rsidRDefault="00CA507C" w:rsidP="003B34FE">
      <w:pPr>
        <w:pStyle w:val="FHCWDAText"/>
        <w:rPr>
          <w:lang w:val="en-US"/>
        </w:rPr>
      </w:pPr>
    </w:p>
    <w:p w14:paraId="5BA44AC9" w14:textId="77777777" w:rsidR="00CA507C" w:rsidRPr="0032445A" w:rsidRDefault="00CA507C" w:rsidP="003B34FE">
      <w:pPr>
        <w:pStyle w:val="FHCWDAText"/>
        <w:rPr>
          <w:lang w:val="en-US"/>
        </w:rPr>
      </w:pPr>
    </w:p>
    <w:p w14:paraId="5EB3108E" w14:textId="77777777" w:rsidR="00CA507C" w:rsidRPr="0032445A" w:rsidRDefault="00CA507C" w:rsidP="003B34FE">
      <w:pPr>
        <w:pStyle w:val="FHCWDAText"/>
        <w:rPr>
          <w:lang w:val="en-US"/>
        </w:rPr>
      </w:pPr>
    </w:p>
    <w:p w14:paraId="4BADF18D" w14:textId="77777777" w:rsidR="00CA507C" w:rsidRPr="0032445A" w:rsidRDefault="00CA507C" w:rsidP="003B34FE">
      <w:pPr>
        <w:pStyle w:val="FHCWDAText"/>
        <w:rPr>
          <w:lang w:val="en-US"/>
        </w:rPr>
      </w:pPr>
    </w:p>
    <w:p w14:paraId="02203E0C" w14:textId="77777777" w:rsidR="00CA507C" w:rsidRPr="0032445A" w:rsidRDefault="00CA507C" w:rsidP="003B34FE">
      <w:pPr>
        <w:pStyle w:val="FHCWDAText"/>
        <w:rPr>
          <w:lang w:val="en-US"/>
        </w:rPr>
      </w:pPr>
    </w:p>
    <w:p w14:paraId="699432A3" w14:textId="77777777" w:rsidR="00CA507C" w:rsidRPr="0032445A" w:rsidRDefault="00CA507C" w:rsidP="003B34FE">
      <w:pPr>
        <w:pStyle w:val="FHCWDAText"/>
        <w:rPr>
          <w:lang w:val="en-US"/>
        </w:rPr>
      </w:pPr>
    </w:p>
    <w:p w14:paraId="524D39C8" w14:textId="77777777" w:rsidR="00CA507C" w:rsidRPr="0032445A" w:rsidRDefault="00CA507C" w:rsidP="003B34FE">
      <w:pPr>
        <w:pStyle w:val="FHCWDAText"/>
        <w:rPr>
          <w:lang w:val="en-US"/>
        </w:rPr>
      </w:pPr>
    </w:p>
    <w:p w14:paraId="47245F37" w14:textId="77777777" w:rsidR="00CA507C" w:rsidRPr="0032445A" w:rsidRDefault="00CA507C" w:rsidP="003B34FE">
      <w:pPr>
        <w:pStyle w:val="FHCWDAText"/>
        <w:rPr>
          <w:lang w:val="en-US"/>
        </w:rPr>
      </w:pPr>
    </w:p>
    <w:p w14:paraId="1874EFFC" w14:textId="77777777" w:rsidR="00CA507C" w:rsidRPr="0032445A" w:rsidRDefault="00CA507C" w:rsidP="003B34FE">
      <w:pPr>
        <w:pStyle w:val="FHCWDAText"/>
        <w:rPr>
          <w:lang w:val="en-US"/>
        </w:rPr>
      </w:pPr>
    </w:p>
    <w:p w14:paraId="63BACE73" w14:textId="77777777" w:rsidR="00CA507C" w:rsidRPr="0032445A" w:rsidRDefault="00CA507C" w:rsidP="003B34FE">
      <w:pPr>
        <w:pStyle w:val="FHCWDAText"/>
        <w:rPr>
          <w:lang w:val="en-US"/>
        </w:rPr>
      </w:pPr>
    </w:p>
    <w:p w14:paraId="3C51F707" w14:textId="35C1C6E8" w:rsidR="00C1152A" w:rsidRPr="0032445A" w:rsidRDefault="00CA507C" w:rsidP="00987F76">
      <w:pPr>
        <w:pStyle w:val="FHCWDAEbene1OhneNr"/>
        <w:rPr>
          <w:lang w:val="en-US"/>
        </w:rPr>
      </w:pPr>
      <w:bookmarkStart w:id="242" w:name="_Toc55988443"/>
      <w:bookmarkStart w:id="243" w:name="_Toc205887367"/>
      <w:r w:rsidRPr="0032445A">
        <w:rPr>
          <w:lang w:val="en-US"/>
        </w:rPr>
        <w:t>Appendix</w:t>
      </w:r>
      <w:bookmarkEnd w:id="242"/>
      <w:r w:rsidR="00987F76" w:rsidRPr="0032445A">
        <w:rPr>
          <w:lang w:val="en-US"/>
        </w:rPr>
        <w:t xml:space="preserve"> and Bibliography</w:t>
      </w:r>
      <w:bookmarkEnd w:id="243"/>
    </w:p>
    <w:p w14:paraId="7CFB9FDB" w14:textId="77777777" w:rsidR="00987F76" w:rsidRPr="0032445A" w:rsidRDefault="00987F76" w:rsidP="00987F76">
      <w:pPr>
        <w:rPr>
          <w:rFonts w:eastAsia="Times"/>
          <w:lang w:eastAsia="de-DE"/>
        </w:rPr>
      </w:pPr>
    </w:p>
    <w:p w14:paraId="16625926" w14:textId="77777777" w:rsidR="00923AD1" w:rsidRPr="0032445A" w:rsidRDefault="00923AD1" w:rsidP="00923AD1">
      <w:pPr>
        <w:pStyle w:val="Text"/>
      </w:pPr>
      <w:r w:rsidRPr="0032445A">
        <w:t xml:space="preserve">[1] S. Newman, Building Microservices: Designing Fine-Grained Systems, 2nd ed. Sebastopol, CA, USA: O’Reilly Media, 2021. ISBN: 978-1492034025. [Online]. Available: </w:t>
      </w:r>
      <w:hyperlink r:id="rId94" w:tgtFrame="_new" w:history="1">
        <w:r w:rsidRPr="0032445A">
          <w:rPr>
            <w:rStyle w:val="Hyperlink"/>
            <w:color w:val="auto"/>
            <w:u w:val="none"/>
          </w:rPr>
          <w:t>https://samnewman.io/books/building_microservices_2nd_edition/</w:t>
        </w:r>
      </w:hyperlink>
      <w:r w:rsidRPr="0032445A">
        <w:t xml:space="preserve">. Accessed: Aug. 11, 2025. </w:t>
      </w:r>
      <w:hyperlink r:id="rId95" w:tgtFrame="_blank" w:history="1">
        <w:r w:rsidRPr="0032445A">
          <w:rPr>
            <w:rStyle w:val="Hyperlink"/>
            <w:color w:val="auto"/>
            <w:u w:val="none"/>
          </w:rPr>
          <w:t>samnewman.io</w:t>
        </w:r>
      </w:hyperlink>
    </w:p>
    <w:p w14:paraId="5602C764" w14:textId="77777777" w:rsidR="00923AD1" w:rsidRPr="0032445A" w:rsidRDefault="00923AD1" w:rsidP="00923AD1">
      <w:pPr>
        <w:pStyle w:val="Text"/>
      </w:pPr>
      <w:r w:rsidRPr="0032445A">
        <w:t xml:space="preserve">[2] J. Lewis and M. Fowler, “Microservices,” MartinFowler.com, 2014 (periodically updated). [Online]. Available: https://martinfowler.com/articles/microservices.html. Accessed: Aug. 11, 2025. </w:t>
      </w:r>
      <w:hyperlink r:id="rId96" w:tgtFrame="_blank" w:history="1">
        <w:r w:rsidRPr="0032445A">
          <w:rPr>
            <w:rStyle w:val="Hyperlink"/>
            <w:color w:val="auto"/>
            <w:u w:val="none"/>
          </w:rPr>
          <w:t>martinfowler.com</w:t>
        </w:r>
      </w:hyperlink>
    </w:p>
    <w:p w14:paraId="43A83732" w14:textId="77777777" w:rsidR="00923AD1" w:rsidRPr="0032445A" w:rsidRDefault="00923AD1" w:rsidP="00923AD1">
      <w:pPr>
        <w:pStyle w:val="Text"/>
      </w:pPr>
      <w:r w:rsidRPr="0032445A">
        <w:t xml:space="preserve">[3] C. Richardson, “Pattern: Database per service,” microservices.io, 2019–2025. [Online]. Available: https://microservices.io/patterns/data/database-per-service.html. Accessed: Aug. 11, 2025. </w:t>
      </w:r>
      <w:hyperlink r:id="rId97" w:tgtFrame="_blank" w:history="1">
        <w:r w:rsidRPr="0032445A">
          <w:rPr>
            <w:rStyle w:val="Hyperlink"/>
            <w:color w:val="auto"/>
            <w:u w:val="none"/>
          </w:rPr>
          <w:t>microservices.io</w:t>
        </w:r>
      </w:hyperlink>
    </w:p>
    <w:p w14:paraId="275A5A46" w14:textId="77777777" w:rsidR="00923AD1" w:rsidRPr="0032445A" w:rsidRDefault="00923AD1" w:rsidP="00923AD1">
      <w:pPr>
        <w:pStyle w:val="Text"/>
      </w:pPr>
      <w:r w:rsidRPr="0032445A">
        <w:t xml:space="preserve">[4] The Kubernetes Authors, “Overview,” Kubernetes Documentation, Sep. 11, 2024. [Online]. Available: https://kubernetes.io/docs/concepts/overview/. Accessed: Aug. 11, 2025. </w:t>
      </w:r>
      <w:hyperlink r:id="rId98" w:tgtFrame="_blank" w:history="1">
        <w:r w:rsidRPr="0032445A">
          <w:rPr>
            <w:rStyle w:val="Hyperlink"/>
            <w:color w:val="auto"/>
            <w:u w:val="none"/>
          </w:rPr>
          <w:t>Kubernetes</w:t>
        </w:r>
      </w:hyperlink>
    </w:p>
    <w:p w14:paraId="5045F27D" w14:textId="77777777" w:rsidR="00923AD1" w:rsidRPr="0032445A" w:rsidRDefault="00923AD1" w:rsidP="00923AD1">
      <w:pPr>
        <w:pStyle w:val="Text"/>
      </w:pPr>
      <w:r w:rsidRPr="0032445A">
        <w:t xml:space="preserve">[5] M. Fowler, “Strangler Fig Application,” MartinFowler.com, Aug. 22, 2024 (orig. 2004). [Online]. Available: https://martinfowler.com/bliki/StranglerFigApplication.html. Accessed: Aug. 11, 2025. </w:t>
      </w:r>
      <w:hyperlink r:id="rId99" w:tgtFrame="_blank" w:history="1">
        <w:r w:rsidRPr="0032445A">
          <w:rPr>
            <w:rStyle w:val="Hyperlink"/>
            <w:color w:val="auto"/>
            <w:u w:val="none"/>
          </w:rPr>
          <w:t>martinfowler.com</w:t>
        </w:r>
      </w:hyperlink>
    </w:p>
    <w:p w14:paraId="2674950E" w14:textId="77777777" w:rsidR="00923AD1" w:rsidRPr="0032445A" w:rsidRDefault="00923AD1" w:rsidP="00923AD1">
      <w:pPr>
        <w:pStyle w:val="Text"/>
      </w:pPr>
      <w:r w:rsidRPr="0032445A">
        <w:t xml:space="preserve">[6] The Spring Team, “Spring Cloud Config — Reference Documentation,” docs.spring.io, 2025. [Online]. Available: https://docs.spring.io/spring-cloud-config/reference/. Accessed: Aug. 11, 2025. </w:t>
      </w:r>
      <w:hyperlink r:id="rId100" w:tgtFrame="_blank" w:history="1">
        <w:r w:rsidRPr="0032445A">
          <w:rPr>
            <w:rStyle w:val="Hyperlink"/>
            <w:color w:val="auto"/>
            <w:u w:val="none"/>
          </w:rPr>
          <w:t>Home</w:t>
        </w:r>
      </w:hyperlink>
    </w:p>
    <w:p w14:paraId="61870649" w14:textId="77777777" w:rsidR="00923AD1" w:rsidRPr="0032445A" w:rsidRDefault="00923AD1" w:rsidP="00923AD1">
      <w:pPr>
        <w:pStyle w:val="Text"/>
      </w:pPr>
      <w:r w:rsidRPr="0032445A">
        <w:t xml:space="preserve">[7] The Spring Team, “Spring Cloud Bus — Reference Documentation,” docs.spring.io, 2025. [Online]. Available: https://docs.spring.io/spring-cloud-bus/reference/. Accessed: Aug. 11, 2025. </w:t>
      </w:r>
      <w:hyperlink r:id="rId101" w:tgtFrame="_blank" w:history="1">
        <w:r w:rsidRPr="0032445A">
          <w:rPr>
            <w:rStyle w:val="Hyperlink"/>
            <w:color w:val="auto"/>
            <w:u w:val="none"/>
          </w:rPr>
          <w:t>Home</w:t>
        </w:r>
      </w:hyperlink>
    </w:p>
    <w:p w14:paraId="1409144F" w14:textId="77777777" w:rsidR="00923AD1" w:rsidRPr="0032445A" w:rsidRDefault="00923AD1" w:rsidP="00923AD1">
      <w:pPr>
        <w:pStyle w:val="Text"/>
      </w:pPr>
      <w:r w:rsidRPr="0032445A">
        <w:t>[8] The Kubernetes Authors, “</w:t>
      </w:r>
      <w:proofErr w:type="spellStart"/>
      <w:r w:rsidRPr="0032445A">
        <w:t>ConfigMaps</w:t>
      </w:r>
      <w:proofErr w:type="spellEnd"/>
      <w:r w:rsidRPr="0032445A">
        <w:t xml:space="preserve">,” Kubernetes Documentation, Sep. 11, 2024. [Online]. Available: https://kubernetes.io/docs/concepts/configuration/configmap/. Accessed: Aug. 11, 2025. </w:t>
      </w:r>
      <w:hyperlink r:id="rId102" w:tgtFrame="_blank" w:history="1">
        <w:r w:rsidRPr="0032445A">
          <w:rPr>
            <w:rStyle w:val="Hyperlink"/>
            <w:color w:val="auto"/>
            <w:u w:val="none"/>
          </w:rPr>
          <w:t>Kubernetes</w:t>
        </w:r>
      </w:hyperlink>
    </w:p>
    <w:p w14:paraId="3B5CE2DB" w14:textId="77777777" w:rsidR="00923AD1" w:rsidRPr="0032445A" w:rsidRDefault="00923AD1" w:rsidP="00923AD1">
      <w:pPr>
        <w:pStyle w:val="Text"/>
      </w:pPr>
      <w:r w:rsidRPr="0032445A">
        <w:t xml:space="preserve">[9] The Kubernetes Authors, “Secrets,” Kubernetes Documentation, Nov. 19, 2024. [Online]. Available: https://kubernetes.io/docs/concepts/configuration/secret/. Accessed: Aug. 11, 2025. </w:t>
      </w:r>
      <w:hyperlink r:id="rId103" w:tgtFrame="_blank" w:history="1">
        <w:r w:rsidRPr="0032445A">
          <w:rPr>
            <w:rStyle w:val="Hyperlink"/>
            <w:color w:val="auto"/>
            <w:u w:val="none"/>
          </w:rPr>
          <w:t>Kubernetes</w:t>
        </w:r>
      </w:hyperlink>
    </w:p>
    <w:p w14:paraId="79A747FC" w14:textId="1C9EF277" w:rsidR="00923AD1" w:rsidRPr="0032445A" w:rsidRDefault="00923AD1" w:rsidP="00923AD1">
      <w:pPr>
        <w:pStyle w:val="Text"/>
      </w:pPr>
      <w:r w:rsidRPr="0032445A">
        <w:lastRenderedPageBreak/>
        <w:t xml:space="preserve">[10] The Spring Team, “Spring Cloud Vault — Reference Documentation,” docs.spring.io, 2025. [Online]. Available: https://docs.spring.io/spring-cloud-vault/reference/. Accessed: Aug. 11, 2025. </w:t>
      </w:r>
    </w:p>
    <w:p w14:paraId="0D95CEF3" w14:textId="156909BD" w:rsidR="00987F76" w:rsidRPr="0032445A" w:rsidRDefault="00987F76" w:rsidP="00557168">
      <w:pPr>
        <w:pStyle w:val="Text"/>
      </w:pPr>
      <w:r w:rsidRPr="0032445A">
        <w:t>[11] Docker, "Docker Overview," Docker Inc., 2025. [Online]. Available: https://www.docker.com/</w:t>
      </w:r>
    </w:p>
    <w:p w14:paraId="4730E584" w14:textId="77777777" w:rsidR="00987F76" w:rsidRPr="0032445A" w:rsidRDefault="00987F76" w:rsidP="00557168">
      <w:pPr>
        <w:pStyle w:val="Text"/>
      </w:pPr>
      <w:r w:rsidRPr="0032445A">
        <w:t>[12] Pivotal Software, "Spring Boot Project," Spring.io, 2025. [Online]. Available: https://spring.io/projects/spring-boot</w:t>
      </w:r>
    </w:p>
    <w:p w14:paraId="39E1DD5C" w14:textId="77777777" w:rsidR="00987F76" w:rsidRPr="0032445A" w:rsidRDefault="00987F76" w:rsidP="00557168">
      <w:pPr>
        <w:pStyle w:val="Text"/>
      </w:pPr>
      <w:r w:rsidRPr="0032445A">
        <w:t>[13] Git SCM, "Git Version Control," Git, 2025. [Online]. Available: https://git-scm.com/</w:t>
      </w:r>
    </w:p>
    <w:p w14:paraId="28F5D52F" w14:textId="77777777" w:rsidR="00987F76" w:rsidRPr="0032445A" w:rsidRDefault="00987F76" w:rsidP="00557168">
      <w:pPr>
        <w:pStyle w:val="Text"/>
      </w:pPr>
      <w:r w:rsidRPr="0032445A">
        <w:t>[14] VMware, "Spring Cloud Project," Spring.io, 2025. [Online]. Available: https://spring.io/projects/spring-cloud</w:t>
      </w:r>
    </w:p>
    <w:p w14:paraId="7A003FD7" w14:textId="77777777" w:rsidR="00987F76" w:rsidRPr="0032445A" w:rsidRDefault="00987F76" w:rsidP="00557168">
      <w:pPr>
        <w:pStyle w:val="Text"/>
      </w:pPr>
      <w:r w:rsidRPr="0032445A">
        <w:t>[15] Red Hat, "Keycloak Identity and Access Management," Keycloak.org, 2025. [Online]. Available: https://www.keycloak.org/</w:t>
      </w:r>
    </w:p>
    <w:p w14:paraId="769E1E27" w14:textId="77777777" w:rsidR="00987F76" w:rsidRPr="0032445A" w:rsidRDefault="00987F76" w:rsidP="00557168">
      <w:pPr>
        <w:pStyle w:val="Text"/>
      </w:pPr>
      <w:r w:rsidRPr="0032445A">
        <w:t>[16] Apache Software Foundation, "Apache Kafka," Apache.org, 2025. [Online]. Available: https://kafka.apache.org/</w:t>
      </w:r>
    </w:p>
    <w:p w14:paraId="2AF7B289" w14:textId="77777777" w:rsidR="00987F76" w:rsidRPr="0032445A" w:rsidRDefault="00987F76" w:rsidP="00557168">
      <w:pPr>
        <w:pStyle w:val="Text"/>
      </w:pPr>
      <w:r w:rsidRPr="0032445A">
        <w:t>[17] Pivotal Software, "RabbitMQ," RabbitMQ.com, 2025. [Online]. Available: https://www.rabbitmq.com/</w:t>
      </w:r>
    </w:p>
    <w:p w14:paraId="7B88E8B0" w14:textId="77777777" w:rsidR="00987F76" w:rsidRPr="0032445A" w:rsidRDefault="00987F76" w:rsidP="00557168">
      <w:pPr>
        <w:pStyle w:val="Text"/>
      </w:pPr>
      <w:r w:rsidRPr="0032445A">
        <w:t>[18] CNCF, "Kubernetes," Kubernetes.io, 2025. [Online]. Available: https://kubernetes.io/</w:t>
      </w:r>
    </w:p>
    <w:p w14:paraId="4E53AD9C" w14:textId="77777777" w:rsidR="00987F76" w:rsidRPr="0032445A" w:rsidRDefault="00987F76" w:rsidP="00557168">
      <w:pPr>
        <w:pStyle w:val="Text"/>
      </w:pPr>
      <w:r w:rsidRPr="0032445A">
        <w:t>[19] CNCF, "Helm," Helm.sh, 2025. [Online]. Available: https://helm.sh/</w:t>
      </w:r>
    </w:p>
    <w:p w14:paraId="7B38154E" w14:textId="77777777" w:rsidR="00987F76" w:rsidRPr="0032445A" w:rsidRDefault="00987F76" w:rsidP="00557168">
      <w:pPr>
        <w:pStyle w:val="Text"/>
      </w:pPr>
      <w:r w:rsidRPr="0032445A">
        <w:t>[20] Postman, "Postman API Platform," Postman.com, 2025. [Online]. Available: https://www.postman.com/home</w:t>
      </w:r>
    </w:p>
    <w:p w14:paraId="31965729" w14:textId="77777777" w:rsidR="00987F76" w:rsidRPr="0032445A" w:rsidRDefault="00987F76" w:rsidP="00557168">
      <w:pPr>
        <w:pStyle w:val="Text"/>
      </w:pPr>
      <w:r w:rsidRPr="0032445A">
        <w:t>[21] Oracle, "Java," Java.com, 2025. [Online]. Available: https://www.java.com/de/</w:t>
      </w:r>
    </w:p>
    <w:p w14:paraId="6F9A8341" w14:textId="77777777" w:rsidR="00987F76" w:rsidRPr="0032445A" w:rsidRDefault="00987F76" w:rsidP="00557168">
      <w:pPr>
        <w:pStyle w:val="Text"/>
      </w:pPr>
      <w:r w:rsidRPr="0032445A">
        <w:t xml:space="preserve">[22] L. Bass, P. Clements, and R. </w:t>
      </w:r>
      <w:proofErr w:type="spellStart"/>
      <w:r w:rsidRPr="0032445A">
        <w:t>Kazman</w:t>
      </w:r>
      <w:proofErr w:type="spellEnd"/>
      <w:r w:rsidRPr="0032445A">
        <w:t>, "Software Architecture in Practice," Addison-Wesley, 2012. [Online]. Available: https://arxiv.org/abs/1902.06282</w:t>
      </w:r>
    </w:p>
    <w:p w14:paraId="15AA39C5" w14:textId="77777777" w:rsidR="00987F76" w:rsidRPr="0032445A" w:rsidRDefault="00987F76" w:rsidP="00557168">
      <w:pPr>
        <w:pStyle w:val="Text"/>
      </w:pPr>
      <w:r w:rsidRPr="0032445A">
        <w:t>[23] MDPI, "Future Internet Journal," MDPI, 2023. [Online]. Available: https://www.mdpi.com/1999-5903/15/1/37</w:t>
      </w:r>
    </w:p>
    <w:p w14:paraId="3E76F66F" w14:textId="77777777" w:rsidR="00987F76" w:rsidRPr="0032445A" w:rsidRDefault="00987F76" w:rsidP="00557168">
      <w:pPr>
        <w:pStyle w:val="Text"/>
      </w:pPr>
      <w:r w:rsidRPr="0032445A">
        <w:t xml:space="preserve">[24] </w:t>
      </w:r>
      <w:proofErr w:type="spellStart"/>
      <w:r w:rsidRPr="0032445A">
        <w:t>ITPro</w:t>
      </w:r>
      <w:proofErr w:type="spellEnd"/>
      <w:r w:rsidRPr="0032445A">
        <w:t xml:space="preserve">, "AI Paradox for Developers," </w:t>
      </w:r>
      <w:proofErr w:type="spellStart"/>
      <w:r w:rsidRPr="0032445A">
        <w:t>ITPro</w:t>
      </w:r>
      <w:proofErr w:type="spellEnd"/>
      <w:r w:rsidRPr="0032445A">
        <w:t>, 2024. [Online]. Available: https://www.itpro.com/software/development/atlassian-says-ai-has-created-an-unexpected-paradox-for-software-developers-theyre-saving-over-10-hours-a-week-but-theyre-still-overworked-and-losing-an-equal-amount-of-time-due-to-organizational-inefficiencies</w:t>
      </w:r>
    </w:p>
    <w:p w14:paraId="1A946C93" w14:textId="74D8DF2E" w:rsidR="006F5695" w:rsidRPr="0032445A" w:rsidRDefault="006F5695" w:rsidP="00557168">
      <w:pPr>
        <w:pStyle w:val="Text"/>
      </w:pPr>
    </w:p>
    <w:p w14:paraId="739981F1" w14:textId="77777777" w:rsidR="006F5695" w:rsidRPr="0032445A" w:rsidRDefault="006F5695" w:rsidP="006F5695">
      <w:pPr>
        <w:rPr>
          <w:rFonts w:eastAsia="Times"/>
          <w:lang w:eastAsia="de-DE"/>
        </w:rPr>
      </w:pPr>
    </w:p>
    <w:p w14:paraId="0395D277" w14:textId="77777777" w:rsidR="007C56E9" w:rsidRPr="0032445A" w:rsidRDefault="007C56E9" w:rsidP="001A738D">
      <w:pPr>
        <w:pStyle w:val="FHCWDAText"/>
        <w:rPr>
          <w:lang w:val="en-US"/>
        </w:rPr>
      </w:pPr>
    </w:p>
    <w:p w14:paraId="1CF4612D" w14:textId="24CEC322" w:rsidR="006F5695" w:rsidRPr="0032445A" w:rsidRDefault="006F5695" w:rsidP="001A738D">
      <w:pPr>
        <w:pStyle w:val="FHCWDAText"/>
        <w:rPr>
          <w:lang w:val="en-US"/>
        </w:rPr>
        <w:sectPr w:rsidR="006F5695" w:rsidRPr="0032445A" w:rsidSect="00315B30">
          <w:pgSz w:w="11907" w:h="16840" w:code="9"/>
          <w:pgMar w:top="1701" w:right="1418" w:bottom="1134" w:left="1701" w:header="567" w:footer="1134" w:gutter="0"/>
          <w:cols w:space="720"/>
        </w:sectPr>
      </w:pPr>
    </w:p>
    <w:p w14:paraId="33B4C54B" w14:textId="44435749" w:rsidR="00C15A87" w:rsidRPr="00343CFC" w:rsidRDefault="00C15A87" w:rsidP="007C56E9">
      <w:pPr>
        <w:pStyle w:val="TOCHeading"/>
        <w:rPr>
          <w:rFonts w:ascii="Arial" w:eastAsia="Times" w:hAnsi="Arial" w:cs="Times New Roman"/>
          <w:color w:val="auto"/>
          <w:szCs w:val="22"/>
          <w:lang w:eastAsia="de-DE"/>
        </w:rPr>
      </w:pPr>
    </w:p>
    <w:sectPr w:rsidR="00C15A87" w:rsidRPr="00343CFC" w:rsidSect="00E14B43">
      <w:headerReference w:type="default" r:id="rId104"/>
      <w:headerReference w:type="first" r:id="rId105"/>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9CDF9F" w14:textId="77777777" w:rsidR="00A43DF5" w:rsidRPr="0032445A" w:rsidRDefault="00A43DF5">
      <w:r w:rsidRPr="0032445A">
        <w:separator/>
      </w:r>
    </w:p>
  </w:endnote>
  <w:endnote w:type="continuationSeparator" w:id="0">
    <w:p w14:paraId="7A68DBD2" w14:textId="77777777" w:rsidR="00A43DF5" w:rsidRPr="0032445A" w:rsidRDefault="00A43DF5">
      <w:r w:rsidRPr="0032445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Pr="0032445A" w:rsidRDefault="00543822" w:rsidP="00543822">
    <w:pPr>
      <w:pStyle w:val="Footer"/>
      <w:tabs>
        <w:tab w:val="right" w:pos="8788"/>
      </w:tabs>
    </w:pPr>
    <w:r w:rsidRPr="0032445A">
      <w:rPr>
        <w:rStyle w:val="PageNumber"/>
      </w:rPr>
      <w:t>Student*In</w:t>
    </w:r>
    <w:r w:rsidRPr="0032445A">
      <w:rPr>
        <w:rStyle w:val="PageNumber"/>
      </w:rPr>
      <w:tab/>
    </w:r>
    <w:r w:rsidRPr="0032445A">
      <w:rPr>
        <w:rStyle w:val="PageNumber"/>
      </w:rPr>
      <w:tab/>
    </w:r>
    <w:r w:rsidR="00164278" w:rsidRPr="0032445A">
      <w:rPr>
        <w:rStyle w:val="PageNumber"/>
      </w:rPr>
      <w:fldChar w:fldCharType="begin"/>
    </w:r>
    <w:r w:rsidR="00164278" w:rsidRPr="0032445A">
      <w:rPr>
        <w:rStyle w:val="PageNumber"/>
      </w:rPr>
      <w:instrText xml:space="preserve"> PAGE </w:instrText>
    </w:r>
    <w:r w:rsidR="00164278" w:rsidRPr="0032445A">
      <w:rPr>
        <w:rStyle w:val="PageNumber"/>
      </w:rPr>
      <w:fldChar w:fldCharType="separate"/>
    </w:r>
    <w:r w:rsidR="00D23BCA" w:rsidRPr="0032445A">
      <w:rPr>
        <w:rStyle w:val="PageNumber"/>
      </w:rPr>
      <w:t>viii</w:t>
    </w:r>
    <w:r w:rsidR="00164278" w:rsidRPr="0032445A">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Pr="0032445A" w:rsidRDefault="00543822" w:rsidP="00543822">
    <w:pPr>
      <w:pStyle w:val="Footer"/>
      <w:tabs>
        <w:tab w:val="right" w:pos="8788"/>
      </w:tabs>
    </w:pPr>
    <w:r w:rsidRPr="0032445A">
      <w:rPr>
        <w:rStyle w:val="PageNumber"/>
      </w:rPr>
      <w:t>Student*In</w:t>
    </w:r>
    <w:r w:rsidRPr="0032445A">
      <w:rPr>
        <w:rStyle w:val="PageNumber"/>
      </w:rPr>
      <w:tab/>
    </w:r>
    <w:r w:rsidRPr="0032445A">
      <w:rPr>
        <w:rStyle w:val="PageNumber"/>
      </w:rPr>
      <w:tab/>
    </w:r>
    <w:r w:rsidR="006A704F" w:rsidRPr="0032445A">
      <w:rPr>
        <w:rStyle w:val="PageNumber"/>
      </w:rPr>
      <w:fldChar w:fldCharType="begin"/>
    </w:r>
    <w:r w:rsidR="006A704F" w:rsidRPr="0032445A">
      <w:rPr>
        <w:rStyle w:val="PageNumber"/>
      </w:rPr>
      <w:instrText xml:space="preserve"> PAGE </w:instrText>
    </w:r>
    <w:r w:rsidR="006A704F" w:rsidRPr="0032445A">
      <w:rPr>
        <w:rStyle w:val="PageNumber"/>
      </w:rPr>
      <w:fldChar w:fldCharType="separate"/>
    </w:r>
    <w:r w:rsidR="00D23BCA" w:rsidRPr="0032445A">
      <w:rPr>
        <w:rStyle w:val="PageNumber"/>
      </w:rPr>
      <w:t>1</w:t>
    </w:r>
    <w:r w:rsidR="006A704F" w:rsidRPr="0032445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E43EF0" w14:textId="77777777" w:rsidR="00A43DF5" w:rsidRPr="0032445A" w:rsidRDefault="00A43DF5">
      <w:r w:rsidRPr="0032445A">
        <w:separator/>
      </w:r>
    </w:p>
  </w:footnote>
  <w:footnote w:type="continuationSeparator" w:id="0">
    <w:p w14:paraId="4BF950B2" w14:textId="77777777" w:rsidR="00A43DF5" w:rsidRPr="0032445A" w:rsidRDefault="00A43DF5">
      <w:r w:rsidRPr="0032445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Pr="0032445A" w:rsidRDefault="00BF0F91">
    <w:pPr>
      <w:pStyle w:val="Header"/>
    </w:pPr>
    <w:r w:rsidRPr="0032445A">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103938208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32445A"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Pr="0032445A" w:rsidRDefault="00BE3682">
    <w:pPr>
      <w:pStyle w:val="Header"/>
      <w:pBdr>
        <w:bottom w:val="single" w:sz="4" w:space="1" w:color="auto"/>
      </w:pBdr>
      <w:jc w:val="right"/>
    </w:pPr>
    <w:proofErr w:type="spellStart"/>
    <w:r w:rsidRPr="0032445A">
      <w:t>Anhang</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1908F089" w:rsidR="00E14B43" w:rsidRPr="0032445A" w:rsidRDefault="00E14B43" w:rsidP="00006ECD">
    <w:pPr>
      <w:pStyle w:val="Header"/>
      <w:tabs>
        <w:tab w:val="clear" w:pos="4536"/>
        <w:tab w:val="clear" w:pos="9072"/>
        <w:tab w:val="left" w:pos="526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32445A"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058AF076" w:rsidR="00E911F2" w:rsidRPr="0032445A" w:rsidRDefault="00E911F2" w:rsidP="00A2148F">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32445A"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61C3F2C3" w:rsidR="00122972" w:rsidRPr="0032445A" w:rsidRDefault="00122972" w:rsidP="007D5A04">
    <w:pPr>
      <w:pStyle w:val="Header"/>
      <w:ind w:right="100"/>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32445A"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32445A"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Pr="0032445A" w:rsidRDefault="00A034FE">
    <w:pPr>
      <w:pStyle w:val="Header"/>
      <w:pBdr>
        <w:bottom w:val="single" w:sz="4" w:space="1" w:color="auto"/>
      </w:pBdr>
      <w:jc w:val="right"/>
    </w:pPr>
    <w:proofErr w:type="spellStart"/>
    <w:r w:rsidRPr="0032445A">
      <w:t>Anhang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B03A3EF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CBCAB288"/>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5A7A4CB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0975C79"/>
    <w:multiLevelType w:val="hybridMultilevel"/>
    <w:tmpl w:val="C8DC44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6" w15:restartNumberingAfterBreak="0">
    <w:nsid w:val="03266BAC"/>
    <w:multiLevelType w:val="hybridMultilevel"/>
    <w:tmpl w:val="E2D24A9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10"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A6D29"/>
    <w:multiLevelType w:val="hybridMultilevel"/>
    <w:tmpl w:val="AAE6D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E1E3481"/>
    <w:multiLevelType w:val="hybridMultilevel"/>
    <w:tmpl w:val="ED1048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7"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8"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875D09"/>
    <w:multiLevelType w:val="multilevel"/>
    <w:tmpl w:val="B31E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7416"/>
        </w:tabs>
        <w:ind w:left="741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27"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28AD4151"/>
    <w:multiLevelType w:val="hybridMultilevel"/>
    <w:tmpl w:val="2A541E0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2D721BDE"/>
    <w:multiLevelType w:val="hybridMultilevel"/>
    <w:tmpl w:val="93D01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36A10C47"/>
    <w:multiLevelType w:val="hybridMultilevel"/>
    <w:tmpl w:val="5A420C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2"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46A5723E"/>
    <w:multiLevelType w:val="hybridMultilevel"/>
    <w:tmpl w:val="F69075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46" w15:restartNumberingAfterBreak="0">
    <w:nsid w:val="4B3A308F"/>
    <w:multiLevelType w:val="hybridMultilevel"/>
    <w:tmpl w:val="1A0829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2"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3"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5"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6"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7"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8"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59"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3"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5"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6"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7" w15:restartNumberingAfterBreak="0">
    <w:nsid w:val="728C3830"/>
    <w:multiLevelType w:val="hybridMultilevel"/>
    <w:tmpl w:val="7B82BBFC"/>
    <w:lvl w:ilvl="0" w:tplc="3EE67106">
      <w:start w:val="1"/>
      <w:numFmt w:val="lowerRoman"/>
      <w:lvlText w:val="(%1)"/>
      <w:lvlJc w:val="left"/>
      <w:pPr>
        <w:ind w:left="1080" w:hanging="72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8"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9"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70"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2" w15:restartNumberingAfterBreak="0">
    <w:nsid w:val="7816311C"/>
    <w:multiLevelType w:val="hybridMultilevel"/>
    <w:tmpl w:val="850A34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3"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4"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FE257F8"/>
    <w:multiLevelType w:val="hybridMultilevel"/>
    <w:tmpl w:val="F88CA3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6"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22"/>
  </w:num>
  <w:num w:numId="2" w16cid:durableId="631450250">
    <w:abstractNumId w:val="3"/>
  </w:num>
  <w:num w:numId="3" w16cid:durableId="1195197407">
    <w:abstractNumId w:val="64"/>
  </w:num>
  <w:num w:numId="4" w16cid:durableId="790511224">
    <w:abstractNumId w:val="56"/>
  </w:num>
  <w:num w:numId="5" w16cid:durableId="828442340">
    <w:abstractNumId w:val="9"/>
  </w:num>
  <w:num w:numId="6" w16cid:durableId="1898275801">
    <w:abstractNumId w:val="24"/>
  </w:num>
  <w:num w:numId="7" w16cid:durableId="1666468616">
    <w:abstractNumId w:val="20"/>
  </w:num>
  <w:num w:numId="8" w16cid:durableId="1521814707">
    <w:abstractNumId w:val="61"/>
  </w:num>
  <w:num w:numId="9" w16cid:durableId="290676115">
    <w:abstractNumId w:val="50"/>
  </w:num>
  <w:num w:numId="10" w16cid:durableId="1153911114">
    <w:abstractNumId w:val="18"/>
  </w:num>
  <w:num w:numId="11" w16cid:durableId="451824292">
    <w:abstractNumId w:val="47"/>
  </w:num>
  <w:num w:numId="12" w16cid:durableId="691297787">
    <w:abstractNumId w:val="34"/>
  </w:num>
  <w:num w:numId="13" w16cid:durableId="2028166296">
    <w:abstractNumId w:val="35"/>
  </w:num>
  <w:num w:numId="14" w16cid:durableId="1480263533">
    <w:abstractNumId w:val="11"/>
  </w:num>
  <w:num w:numId="15" w16cid:durableId="874731467">
    <w:abstractNumId w:val="19"/>
  </w:num>
  <w:num w:numId="16" w16cid:durableId="145706479">
    <w:abstractNumId w:val="73"/>
  </w:num>
  <w:num w:numId="17" w16cid:durableId="1364865245">
    <w:abstractNumId w:val="49"/>
  </w:num>
  <w:num w:numId="18" w16cid:durableId="1391734352">
    <w:abstractNumId w:val="63"/>
  </w:num>
  <w:num w:numId="19" w16cid:durableId="778526566">
    <w:abstractNumId w:val="48"/>
  </w:num>
  <w:num w:numId="20" w16cid:durableId="2092892706">
    <w:abstractNumId w:val="27"/>
  </w:num>
  <w:num w:numId="21" w16cid:durableId="1635014666">
    <w:abstractNumId w:val="70"/>
  </w:num>
  <w:num w:numId="22" w16cid:durableId="1747192012">
    <w:abstractNumId w:val="33"/>
  </w:num>
  <w:num w:numId="23" w16cid:durableId="1278413146">
    <w:abstractNumId w:val="25"/>
  </w:num>
  <w:num w:numId="24" w16cid:durableId="1947417560">
    <w:abstractNumId w:val="59"/>
  </w:num>
  <w:num w:numId="25" w16cid:durableId="335574058">
    <w:abstractNumId w:val="74"/>
  </w:num>
  <w:num w:numId="26" w16cid:durableId="2078554586">
    <w:abstractNumId w:val="23"/>
  </w:num>
  <w:num w:numId="27" w16cid:durableId="1031955116">
    <w:abstractNumId w:val="60"/>
  </w:num>
  <w:num w:numId="28" w16cid:durableId="611863878">
    <w:abstractNumId w:val="28"/>
  </w:num>
  <w:num w:numId="29" w16cid:durableId="280964821">
    <w:abstractNumId w:val="55"/>
  </w:num>
  <w:num w:numId="30" w16cid:durableId="598871530">
    <w:abstractNumId w:val="66"/>
  </w:num>
  <w:num w:numId="31" w16cid:durableId="831718164">
    <w:abstractNumId w:val="38"/>
  </w:num>
  <w:num w:numId="32" w16cid:durableId="1854421025">
    <w:abstractNumId w:val="71"/>
  </w:num>
  <w:num w:numId="33" w16cid:durableId="872772788">
    <w:abstractNumId w:val="57"/>
  </w:num>
  <w:num w:numId="34" w16cid:durableId="1205562172">
    <w:abstractNumId w:val="40"/>
  </w:num>
  <w:num w:numId="35" w16cid:durableId="340819344">
    <w:abstractNumId w:val="44"/>
  </w:num>
  <w:num w:numId="36" w16cid:durableId="1617977965">
    <w:abstractNumId w:val="36"/>
  </w:num>
  <w:num w:numId="37" w16cid:durableId="1670717331">
    <w:abstractNumId w:val="7"/>
  </w:num>
  <w:num w:numId="38" w16cid:durableId="1858038369">
    <w:abstractNumId w:val="54"/>
  </w:num>
  <w:num w:numId="39" w16cid:durableId="203910453">
    <w:abstractNumId w:val="52"/>
  </w:num>
  <w:num w:numId="40" w16cid:durableId="1184779561">
    <w:abstractNumId w:val="51"/>
  </w:num>
  <w:num w:numId="41" w16cid:durableId="1798717882">
    <w:abstractNumId w:val="41"/>
  </w:num>
  <w:num w:numId="42" w16cid:durableId="1034571897">
    <w:abstractNumId w:val="5"/>
  </w:num>
  <w:num w:numId="43" w16cid:durableId="901520896">
    <w:abstractNumId w:val="26"/>
  </w:num>
  <w:num w:numId="44" w16cid:durableId="510150131">
    <w:abstractNumId w:val="42"/>
  </w:num>
  <w:num w:numId="45" w16cid:durableId="564221675">
    <w:abstractNumId w:val="39"/>
  </w:num>
  <w:num w:numId="46" w16cid:durableId="528294857">
    <w:abstractNumId w:val="17"/>
  </w:num>
  <w:num w:numId="47" w16cid:durableId="549072915">
    <w:abstractNumId w:val="69"/>
  </w:num>
  <w:num w:numId="48" w16cid:durableId="1661159070">
    <w:abstractNumId w:val="45"/>
  </w:num>
  <w:num w:numId="49" w16cid:durableId="1549495166">
    <w:abstractNumId w:val="10"/>
  </w:num>
  <w:num w:numId="50" w16cid:durableId="1963876093">
    <w:abstractNumId w:val="68"/>
  </w:num>
  <w:num w:numId="51" w16cid:durableId="1063872465">
    <w:abstractNumId w:val="16"/>
  </w:num>
  <w:num w:numId="52" w16cid:durableId="54939196">
    <w:abstractNumId w:val="14"/>
  </w:num>
  <w:num w:numId="53" w16cid:durableId="1192181493">
    <w:abstractNumId w:val="8"/>
  </w:num>
  <w:num w:numId="54" w16cid:durableId="1459687957">
    <w:abstractNumId w:val="58"/>
  </w:num>
  <w:num w:numId="55" w16cid:durableId="275135859">
    <w:abstractNumId w:val="31"/>
  </w:num>
  <w:num w:numId="56" w16cid:durableId="1549104708">
    <w:abstractNumId w:val="76"/>
  </w:num>
  <w:num w:numId="57" w16cid:durableId="367071637">
    <w:abstractNumId w:val="29"/>
  </w:num>
  <w:num w:numId="58" w16cid:durableId="2038002788">
    <w:abstractNumId w:val="65"/>
  </w:num>
  <w:num w:numId="59" w16cid:durableId="988290734">
    <w:abstractNumId w:val="15"/>
  </w:num>
  <w:num w:numId="60" w16cid:durableId="1279751420">
    <w:abstractNumId w:val="53"/>
  </w:num>
  <w:num w:numId="61" w16cid:durableId="1333027819">
    <w:abstractNumId w:val="62"/>
  </w:num>
  <w:num w:numId="62" w16cid:durableId="1513958716">
    <w:abstractNumId w:val="12"/>
  </w:num>
  <w:num w:numId="63" w16cid:durableId="466969603">
    <w:abstractNumId w:val="13"/>
  </w:num>
  <w:num w:numId="64" w16cid:durableId="1723676729">
    <w:abstractNumId w:val="30"/>
  </w:num>
  <w:num w:numId="65" w16cid:durableId="320236180">
    <w:abstractNumId w:val="72"/>
  </w:num>
  <w:num w:numId="66" w16cid:durableId="250704439">
    <w:abstractNumId w:val="6"/>
  </w:num>
  <w:num w:numId="67" w16cid:durableId="1313675682">
    <w:abstractNumId w:val="75"/>
  </w:num>
  <w:num w:numId="68" w16cid:durableId="2131825090">
    <w:abstractNumId w:val="4"/>
  </w:num>
  <w:num w:numId="69" w16cid:durableId="154733997">
    <w:abstractNumId w:val="46"/>
  </w:num>
  <w:num w:numId="70" w16cid:durableId="1081487070">
    <w:abstractNumId w:val="32"/>
  </w:num>
  <w:num w:numId="71" w16cid:durableId="111438779">
    <w:abstractNumId w:val="21"/>
  </w:num>
  <w:num w:numId="72" w16cid:durableId="392049709">
    <w:abstractNumId w:val="2"/>
  </w:num>
  <w:num w:numId="73" w16cid:durableId="1991904077">
    <w:abstractNumId w:val="1"/>
    <w:lvlOverride w:ilvl="0">
      <w:startOverride w:val="1"/>
    </w:lvlOverride>
  </w:num>
  <w:num w:numId="74" w16cid:durableId="141436184">
    <w:abstractNumId w:val="0"/>
  </w:num>
  <w:num w:numId="75" w16cid:durableId="1549148782">
    <w:abstractNumId w:val="2"/>
  </w:num>
  <w:num w:numId="76" w16cid:durableId="1239511649">
    <w:abstractNumId w:val="37"/>
  </w:num>
  <w:num w:numId="77" w16cid:durableId="715396885">
    <w:abstractNumId w:val="43"/>
  </w:num>
  <w:num w:numId="78" w16cid:durableId="1464468326">
    <w:abstractNumId w:val="6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2316"/>
    <w:rsid w:val="00004C02"/>
    <w:rsid w:val="000056CC"/>
    <w:rsid w:val="000064CC"/>
    <w:rsid w:val="000065FB"/>
    <w:rsid w:val="00006ECD"/>
    <w:rsid w:val="0001061E"/>
    <w:rsid w:val="00016108"/>
    <w:rsid w:val="000175B6"/>
    <w:rsid w:val="00021124"/>
    <w:rsid w:val="00022A4D"/>
    <w:rsid w:val="000335F4"/>
    <w:rsid w:val="00033E2B"/>
    <w:rsid w:val="000348E7"/>
    <w:rsid w:val="00036D82"/>
    <w:rsid w:val="00042659"/>
    <w:rsid w:val="000441C9"/>
    <w:rsid w:val="000467ED"/>
    <w:rsid w:val="00052186"/>
    <w:rsid w:val="00054539"/>
    <w:rsid w:val="00054F87"/>
    <w:rsid w:val="0005677A"/>
    <w:rsid w:val="00060662"/>
    <w:rsid w:val="00061115"/>
    <w:rsid w:val="00061296"/>
    <w:rsid w:val="00061E2A"/>
    <w:rsid w:val="000628B0"/>
    <w:rsid w:val="000654C2"/>
    <w:rsid w:val="000655F5"/>
    <w:rsid w:val="0007720D"/>
    <w:rsid w:val="000778C1"/>
    <w:rsid w:val="00082B9D"/>
    <w:rsid w:val="000835D7"/>
    <w:rsid w:val="000837B9"/>
    <w:rsid w:val="00084D26"/>
    <w:rsid w:val="0008582D"/>
    <w:rsid w:val="000860CC"/>
    <w:rsid w:val="00087F67"/>
    <w:rsid w:val="000903CB"/>
    <w:rsid w:val="00092A8D"/>
    <w:rsid w:val="00092CBA"/>
    <w:rsid w:val="00093145"/>
    <w:rsid w:val="00093762"/>
    <w:rsid w:val="00095F74"/>
    <w:rsid w:val="0009607C"/>
    <w:rsid w:val="00096FC1"/>
    <w:rsid w:val="000A06F7"/>
    <w:rsid w:val="000A0CF4"/>
    <w:rsid w:val="000A4B7C"/>
    <w:rsid w:val="000A5099"/>
    <w:rsid w:val="000A5CA8"/>
    <w:rsid w:val="000B2660"/>
    <w:rsid w:val="000B2EC6"/>
    <w:rsid w:val="000B40E5"/>
    <w:rsid w:val="000B4916"/>
    <w:rsid w:val="000B4DEA"/>
    <w:rsid w:val="000B65A3"/>
    <w:rsid w:val="000B720B"/>
    <w:rsid w:val="000C2649"/>
    <w:rsid w:val="000C2A78"/>
    <w:rsid w:val="000C315C"/>
    <w:rsid w:val="000C32FE"/>
    <w:rsid w:val="000C3DE5"/>
    <w:rsid w:val="000C404F"/>
    <w:rsid w:val="000C45A6"/>
    <w:rsid w:val="000C47D8"/>
    <w:rsid w:val="000C563D"/>
    <w:rsid w:val="000D289D"/>
    <w:rsid w:val="000D645B"/>
    <w:rsid w:val="000E03C8"/>
    <w:rsid w:val="000E28A8"/>
    <w:rsid w:val="000E55C4"/>
    <w:rsid w:val="000E6892"/>
    <w:rsid w:val="000F1011"/>
    <w:rsid w:val="000F2619"/>
    <w:rsid w:val="000F2BF2"/>
    <w:rsid w:val="000F2D15"/>
    <w:rsid w:val="000F36E8"/>
    <w:rsid w:val="000F4376"/>
    <w:rsid w:val="000F626F"/>
    <w:rsid w:val="000F6358"/>
    <w:rsid w:val="000F7D86"/>
    <w:rsid w:val="0010019B"/>
    <w:rsid w:val="00102A4F"/>
    <w:rsid w:val="00102D06"/>
    <w:rsid w:val="00102FD4"/>
    <w:rsid w:val="0010315A"/>
    <w:rsid w:val="00103F5F"/>
    <w:rsid w:val="001040A7"/>
    <w:rsid w:val="001043F7"/>
    <w:rsid w:val="00104A57"/>
    <w:rsid w:val="00105BC8"/>
    <w:rsid w:val="00106FC4"/>
    <w:rsid w:val="001076DB"/>
    <w:rsid w:val="00110BD7"/>
    <w:rsid w:val="0011169A"/>
    <w:rsid w:val="001118F9"/>
    <w:rsid w:val="001144E3"/>
    <w:rsid w:val="0011488A"/>
    <w:rsid w:val="001157CA"/>
    <w:rsid w:val="001208E1"/>
    <w:rsid w:val="00122972"/>
    <w:rsid w:val="00122CF1"/>
    <w:rsid w:val="00122EB8"/>
    <w:rsid w:val="001233E4"/>
    <w:rsid w:val="0012622F"/>
    <w:rsid w:val="0012642A"/>
    <w:rsid w:val="00126F67"/>
    <w:rsid w:val="00131DE7"/>
    <w:rsid w:val="001336DC"/>
    <w:rsid w:val="00133999"/>
    <w:rsid w:val="001351C3"/>
    <w:rsid w:val="001353E0"/>
    <w:rsid w:val="00137802"/>
    <w:rsid w:val="00137B9B"/>
    <w:rsid w:val="00141661"/>
    <w:rsid w:val="00142887"/>
    <w:rsid w:val="00142B83"/>
    <w:rsid w:val="001430D3"/>
    <w:rsid w:val="00144F35"/>
    <w:rsid w:val="00145BFF"/>
    <w:rsid w:val="00146612"/>
    <w:rsid w:val="00151B7D"/>
    <w:rsid w:val="00152E64"/>
    <w:rsid w:val="0015384A"/>
    <w:rsid w:val="00154F6F"/>
    <w:rsid w:val="00155047"/>
    <w:rsid w:val="00155606"/>
    <w:rsid w:val="00162F8C"/>
    <w:rsid w:val="00164278"/>
    <w:rsid w:val="001676E0"/>
    <w:rsid w:val="0017049D"/>
    <w:rsid w:val="00173EB4"/>
    <w:rsid w:val="00176F44"/>
    <w:rsid w:val="00180F5C"/>
    <w:rsid w:val="00181184"/>
    <w:rsid w:val="00181205"/>
    <w:rsid w:val="00181971"/>
    <w:rsid w:val="001825E0"/>
    <w:rsid w:val="0018530D"/>
    <w:rsid w:val="001862F5"/>
    <w:rsid w:val="0018722F"/>
    <w:rsid w:val="00190738"/>
    <w:rsid w:val="00191879"/>
    <w:rsid w:val="00191C2E"/>
    <w:rsid w:val="00192D04"/>
    <w:rsid w:val="00192D73"/>
    <w:rsid w:val="00195A37"/>
    <w:rsid w:val="0019771F"/>
    <w:rsid w:val="001A1F5A"/>
    <w:rsid w:val="001A43F2"/>
    <w:rsid w:val="001A5B45"/>
    <w:rsid w:val="001A738D"/>
    <w:rsid w:val="001B0C97"/>
    <w:rsid w:val="001B1FD4"/>
    <w:rsid w:val="001B2A44"/>
    <w:rsid w:val="001B4561"/>
    <w:rsid w:val="001C19FC"/>
    <w:rsid w:val="001C39AE"/>
    <w:rsid w:val="001C45F4"/>
    <w:rsid w:val="001C50D8"/>
    <w:rsid w:val="001C7575"/>
    <w:rsid w:val="001D13FE"/>
    <w:rsid w:val="001E064A"/>
    <w:rsid w:val="001E21EA"/>
    <w:rsid w:val="001E3DE8"/>
    <w:rsid w:val="001E6D26"/>
    <w:rsid w:val="001F1C29"/>
    <w:rsid w:val="001F28B2"/>
    <w:rsid w:val="001F3054"/>
    <w:rsid w:val="001F3E87"/>
    <w:rsid w:val="001F463B"/>
    <w:rsid w:val="00200CB2"/>
    <w:rsid w:val="002036E7"/>
    <w:rsid w:val="002039C8"/>
    <w:rsid w:val="00204097"/>
    <w:rsid w:val="00204432"/>
    <w:rsid w:val="0020691D"/>
    <w:rsid w:val="00206DCF"/>
    <w:rsid w:val="002073F2"/>
    <w:rsid w:val="00210716"/>
    <w:rsid w:val="00213C92"/>
    <w:rsid w:val="002152A0"/>
    <w:rsid w:val="00221410"/>
    <w:rsid w:val="00222A86"/>
    <w:rsid w:val="002233A2"/>
    <w:rsid w:val="002247E1"/>
    <w:rsid w:val="00225A46"/>
    <w:rsid w:val="00231D3A"/>
    <w:rsid w:val="0023351A"/>
    <w:rsid w:val="00233D61"/>
    <w:rsid w:val="00234BB2"/>
    <w:rsid w:val="0023524B"/>
    <w:rsid w:val="002378E7"/>
    <w:rsid w:val="00237C68"/>
    <w:rsid w:val="00241F55"/>
    <w:rsid w:val="002432D7"/>
    <w:rsid w:val="00247034"/>
    <w:rsid w:val="00247F79"/>
    <w:rsid w:val="00251737"/>
    <w:rsid w:val="0025361E"/>
    <w:rsid w:val="00255487"/>
    <w:rsid w:val="0025591E"/>
    <w:rsid w:val="0026151B"/>
    <w:rsid w:val="00264813"/>
    <w:rsid w:val="002724A7"/>
    <w:rsid w:val="0027276A"/>
    <w:rsid w:val="002728C0"/>
    <w:rsid w:val="002733AC"/>
    <w:rsid w:val="00273526"/>
    <w:rsid w:val="00276264"/>
    <w:rsid w:val="00282146"/>
    <w:rsid w:val="00285E5B"/>
    <w:rsid w:val="00286472"/>
    <w:rsid w:val="0029049B"/>
    <w:rsid w:val="0029052C"/>
    <w:rsid w:val="00290EB9"/>
    <w:rsid w:val="0029461E"/>
    <w:rsid w:val="002974F7"/>
    <w:rsid w:val="002A0E08"/>
    <w:rsid w:val="002A2F19"/>
    <w:rsid w:val="002A7874"/>
    <w:rsid w:val="002A7E68"/>
    <w:rsid w:val="002B1654"/>
    <w:rsid w:val="002B17BE"/>
    <w:rsid w:val="002B341A"/>
    <w:rsid w:val="002B3E2F"/>
    <w:rsid w:val="002B4F79"/>
    <w:rsid w:val="002B5B42"/>
    <w:rsid w:val="002B6551"/>
    <w:rsid w:val="002B71AB"/>
    <w:rsid w:val="002C00BE"/>
    <w:rsid w:val="002C5269"/>
    <w:rsid w:val="002C7563"/>
    <w:rsid w:val="002D3740"/>
    <w:rsid w:val="002D3CAD"/>
    <w:rsid w:val="002D68B4"/>
    <w:rsid w:val="002E3FAB"/>
    <w:rsid w:val="002E4449"/>
    <w:rsid w:val="002E679D"/>
    <w:rsid w:val="002E7BC8"/>
    <w:rsid w:val="002F00A7"/>
    <w:rsid w:val="002F00C0"/>
    <w:rsid w:val="002F22F0"/>
    <w:rsid w:val="002F2D2F"/>
    <w:rsid w:val="002F47FA"/>
    <w:rsid w:val="002F4BAC"/>
    <w:rsid w:val="002F6A73"/>
    <w:rsid w:val="002F709F"/>
    <w:rsid w:val="002F73EA"/>
    <w:rsid w:val="002F754F"/>
    <w:rsid w:val="002F7A96"/>
    <w:rsid w:val="00300115"/>
    <w:rsid w:val="00301788"/>
    <w:rsid w:val="003031FB"/>
    <w:rsid w:val="003049AF"/>
    <w:rsid w:val="00305783"/>
    <w:rsid w:val="00306C44"/>
    <w:rsid w:val="0031213D"/>
    <w:rsid w:val="00313C9B"/>
    <w:rsid w:val="003149D0"/>
    <w:rsid w:val="00315B30"/>
    <w:rsid w:val="00316ACA"/>
    <w:rsid w:val="00320471"/>
    <w:rsid w:val="00321701"/>
    <w:rsid w:val="0032445A"/>
    <w:rsid w:val="0032532D"/>
    <w:rsid w:val="00325AF2"/>
    <w:rsid w:val="00325D95"/>
    <w:rsid w:val="003332DF"/>
    <w:rsid w:val="0033588E"/>
    <w:rsid w:val="00337508"/>
    <w:rsid w:val="003376F1"/>
    <w:rsid w:val="00337EF4"/>
    <w:rsid w:val="00340333"/>
    <w:rsid w:val="0034089C"/>
    <w:rsid w:val="00342357"/>
    <w:rsid w:val="00343CFC"/>
    <w:rsid w:val="0034731A"/>
    <w:rsid w:val="00350D9F"/>
    <w:rsid w:val="0035135C"/>
    <w:rsid w:val="00351CC1"/>
    <w:rsid w:val="00352972"/>
    <w:rsid w:val="00353E99"/>
    <w:rsid w:val="00354C12"/>
    <w:rsid w:val="003550AC"/>
    <w:rsid w:val="0035593B"/>
    <w:rsid w:val="00357C93"/>
    <w:rsid w:val="003601D2"/>
    <w:rsid w:val="00360DA9"/>
    <w:rsid w:val="00361B48"/>
    <w:rsid w:val="00362435"/>
    <w:rsid w:val="003624CD"/>
    <w:rsid w:val="00362AFD"/>
    <w:rsid w:val="00371339"/>
    <w:rsid w:val="00371ECE"/>
    <w:rsid w:val="00372549"/>
    <w:rsid w:val="003767A8"/>
    <w:rsid w:val="00376E55"/>
    <w:rsid w:val="00377CFE"/>
    <w:rsid w:val="00386840"/>
    <w:rsid w:val="0038730A"/>
    <w:rsid w:val="00387D2D"/>
    <w:rsid w:val="00390352"/>
    <w:rsid w:val="0039537A"/>
    <w:rsid w:val="0039552D"/>
    <w:rsid w:val="003970BB"/>
    <w:rsid w:val="00397EFE"/>
    <w:rsid w:val="003A1BD4"/>
    <w:rsid w:val="003A43BC"/>
    <w:rsid w:val="003A576F"/>
    <w:rsid w:val="003A6D88"/>
    <w:rsid w:val="003B01CB"/>
    <w:rsid w:val="003B34FE"/>
    <w:rsid w:val="003B3E88"/>
    <w:rsid w:val="003B4A94"/>
    <w:rsid w:val="003B4D8A"/>
    <w:rsid w:val="003B4FCD"/>
    <w:rsid w:val="003B7ED0"/>
    <w:rsid w:val="003C0EDA"/>
    <w:rsid w:val="003C28A7"/>
    <w:rsid w:val="003C3625"/>
    <w:rsid w:val="003C5206"/>
    <w:rsid w:val="003D27D1"/>
    <w:rsid w:val="003D6953"/>
    <w:rsid w:val="003D7AC1"/>
    <w:rsid w:val="003D7E83"/>
    <w:rsid w:val="003E25C1"/>
    <w:rsid w:val="003E41EB"/>
    <w:rsid w:val="003E509A"/>
    <w:rsid w:val="003E7C6C"/>
    <w:rsid w:val="003F06DD"/>
    <w:rsid w:val="003F3D3D"/>
    <w:rsid w:val="003F4AA3"/>
    <w:rsid w:val="003F5178"/>
    <w:rsid w:val="003F556F"/>
    <w:rsid w:val="003F67FD"/>
    <w:rsid w:val="003F74A3"/>
    <w:rsid w:val="0040089D"/>
    <w:rsid w:val="00400B86"/>
    <w:rsid w:val="00400EA6"/>
    <w:rsid w:val="00401446"/>
    <w:rsid w:val="004015CD"/>
    <w:rsid w:val="00401FF2"/>
    <w:rsid w:val="004031A4"/>
    <w:rsid w:val="004036CB"/>
    <w:rsid w:val="00405850"/>
    <w:rsid w:val="004068AD"/>
    <w:rsid w:val="0041129F"/>
    <w:rsid w:val="00411AF7"/>
    <w:rsid w:val="00412394"/>
    <w:rsid w:val="0041240D"/>
    <w:rsid w:val="00412B5F"/>
    <w:rsid w:val="00413840"/>
    <w:rsid w:val="00413D35"/>
    <w:rsid w:val="00421236"/>
    <w:rsid w:val="00421B03"/>
    <w:rsid w:val="004248FD"/>
    <w:rsid w:val="004253FC"/>
    <w:rsid w:val="00425C66"/>
    <w:rsid w:val="00430B00"/>
    <w:rsid w:val="004313A6"/>
    <w:rsid w:val="004321B5"/>
    <w:rsid w:val="00435ED2"/>
    <w:rsid w:val="004408EB"/>
    <w:rsid w:val="00441132"/>
    <w:rsid w:val="004414C0"/>
    <w:rsid w:val="00442945"/>
    <w:rsid w:val="00443307"/>
    <w:rsid w:val="00443665"/>
    <w:rsid w:val="00444A80"/>
    <w:rsid w:val="004472FD"/>
    <w:rsid w:val="00450216"/>
    <w:rsid w:val="00450F18"/>
    <w:rsid w:val="00457378"/>
    <w:rsid w:val="00461416"/>
    <w:rsid w:val="004626FE"/>
    <w:rsid w:val="00464C5B"/>
    <w:rsid w:val="00465890"/>
    <w:rsid w:val="00467F2F"/>
    <w:rsid w:val="004708E5"/>
    <w:rsid w:val="00483835"/>
    <w:rsid w:val="00483FB0"/>
    <w:rsid w:val="00484A00"/>
    <w:rsid w:val="0048537F"/>
    <w:rsid w:val="0048655B"/>
    <w:rsid w:val="004869E7"/>
    <w:rsid w:val="00487D40"/>
    <w:rsid w:val="00487E45"/>
    <w:rsid w:val="00490787"/>
    <w:rsid w:val="0049095C"/>
    <w:rsid w:val="00490D2E"/>
    <w:rsid w:val="00491795"/>
    <w:rsid w:val="00491B7F"/>
    <w:rsid w:val="00491DEB"/>
    <w:rsid w:val="0049751D"/>
    <w:rsid w:val="004A1FCA"/>
    <w:rsid w:val="004A27CA"/>
    <w:rsid w:val="004A4072"/>
    <w:rsid w:val="004A4A0F"/>
    <w:rsid w:val="004A4A54"/>
    <w:rsid w:val="004A6AA8"/>
    <w:rsid w:val="004A7366"/>
    <w:rsid w:val="004B2EA3"/>
    <w:rsid w:val="004B4E17"/>
    <w:rsid w:val="004B74D9"/>
    <w:rsid w:val="004C074F"/>
    <w:rsid w:val="004C27C1"/>
    <w:rsid w:val="004C2C39"/>
    <w:rsid w:val="004C4184"/>
    <w:rsid w:val="004C6E50"/>
    <w:rsid w:val="004C6E9E"/>
    <w:rsid w:val="004C7CA2"/>
    <w:rsid w:val="004D2B2B"/>
    <w:rsid w:val="004D30DB"/>
    <w:rsid w:val="004D5A26"/>
    <w:rsid w:val="004D6835"/>
    <w:rsid w:val="004E025D"/>
    <w:rsid w:val="004E1183"/>
    <w:rsid w:val="004E181D"/>
    <w:rsid w:val="004E352A"/>
    <w:rsid w:val="004F3A04"/>
    <w:rsid w:val="004F471D"/>
    <w:rsid w:val="004F58E6"/>
    <w:rsid w:val="004F59E8"/>
    <w:rsid w:val="004F60A2"/>
    <w:rsid w:val="004F6FE0"/>
    <w:rsid w:val="00501AD4"/>
    <w:rsid w:val="005021FF"/>
    <w:rsid w:val="00502EBE"/>
    <w:rsid w:val="005035A9"/>
    <w:rsid w:val="0050407D"/>
    <w:rsid w:val="005044EE"/>
    <w:rsid w:val="0050750C"/>
    <w:rsid w:val="005136D4"/>
    <w:rsid w:val="00513D84"/>
    <w:rsid w:val="00514A9E"/>
    <w:rsid w:val="00515346"/>
    <w:rsid w:val="00516DF9"/>
    <w:rsid w:val="00520B1B"/>
    <w:rsid w:val="00520DDA"/>
    <w:rsid w:val="00520F59"/>
    <w:rsid w:val="0052114C"/>
    <w:rsid w:val="005222C0"/>
    <w:rsid w:val="0052459B"/>
    <w:rsid w:val="00524AD1"/>
    <w:rsid w:val="00527658"/>
    <w:rsid w:val="00527C86"/>
    <w:rsid w:val="005306CA"/>
    <w:rsid w:val="00530D68"/>
    <w:rsid w:val="00531DC0"/>
    <w:rsid w:val="0053307A"/>
    <w:rsid w:val="00535106"/>
    <w:rsid w:val="00535194"/>
    <w:rsid w:val="005378EB"/>
    <w:rsid w:val="00541BEA"/>
    <w:rsid w:val="0054208D"/>
    <w:rsid w:val="005420E4"/>
    <w:rsid w:val="00543822"/>
    <w:rsid w:val="005444D2"/>
    <w:rsid w:val="00544D39"/>
    <w:rsid w:val="005453C3"/>
    <w:rsid w:val="00545756"/>
    <w:rsid w:val="005465CA"/>
    <w:rsid w:val="005501D7"/>
    <w:rsid w:val="00551549"/>
    <w:rsid w:val="00551FBD"/>
    <w:rsid w:val="00555160"/>
    <w:rsid w:val="00556B5F"/>
    <w:rsid w:val="00557168"/>
    <w:rsid w:val="005572B6"/>
    <w:rsid w:val="00557E04"/>
    <w:rsid w:val="005632FD"/>
    <w:rsid w:val="005633AB"/>
    <w:rsid w:val="00564006"/>
    <w:rsid w:val="00565269"/>
    <w:rsid w:val="005656A6"/>
    <w:rsid w:val="005720BB"/>
    <w:rsid w:val="005754C6"/>
    <w:rsid w:val="00575DB2"/>
    <w:rsid w:val="00577A3D"/>
    <w:rsid w:val="00577D2F"/>
    <w:rsid w:val="00583347"/>
    <w:rsid w:val="00590020"/>
    <w:rsid w:val="0059082E"/>
    <w:rsid w:val="00590B1F"/>
    <w:rsid w:val="0059149E"/>
    <w:rsid w:val="00594A32"/>
    <w:rsid w:val="005962E6"/>
    <w:rsid w:val="005965D7"/>
    <w:rsid w:val="00596D55"/>
    <w:rsid w:val="005A396B"/>
    <w:rsid w:val="005A3D5E"/>
    <w:rsid w:val="005A41CE"/>
    <w:rsid w:val="005A4DF4"/>
    <w:rsid w:val="005A7AEA"/>
    <w:rsid w:val="005B0E02"/>
    <w:rsid w:val="005B18A4"/>
    <w:rsid w:val="005B221A"/>
    <w:rsid w:val="005B2418"/>
    <w:rsid w:val="005B3626"/>
    <w:rsid w:val="005B3B86"/>
    <w:rsid w:val="005B4327"/>
    <w:rsid w:val="005B4728"/>
    <w:rsid w:val="005B5E59"/>
    <w:rsid w:val="005C06B1"/>
    <w:rsid w:val="005C1CC8"/>
    <w:rsid w:val="005C4BDF"/>
    <w:rsid w:val="005C4EB1"/>
    <w:rsid w:val="005C62A6"/>
    <w:rsid w:val="005C72B2"/>
    <w:rsid w:val="005C730D"/>
    <w:rsid w:val="005D00B4"/>
    <w:rsid w:val="005D02DF"/>
    <w:rsid w:val="005D07EE"/>
    <w:rsid w:val="005D1750"/>
    <w:rsid w:val="005D1F6F"/>
    <w:rsid w:val="005D28C7"/>
    <w:rsid w:val="005D40EF"/>
    <w:rsid w:val="005D7970"/>
    <w:rsid w:val="005E14ED"/>
    <w:rsid w:val="005E2826"/>
    <w:rsid w:val="005E37FF"/>
    <w:rsid w:val="005E5F8C"/>
    <w:rsid w:val="005E6F75"/>
    <w:rsid w:val="005F0B3C"/>
    <w:rsid w:val="005F0B3D"/>
    <w:rsid w:val="005F1242"/>
    <w:rsid w:val="005F2149"/>
    <w:rsid w:val="005F260C"/>
    <w:rsid w:val="005F3DB2"/>
    <w:rsid w:val="005F431B"/>
    <w:rsid w:val="005F55AC"/>
    <w:rsid w:val="00601F79"/>
    <w:rsid w:val="006037BF"/>
    <w:rsid w:val="00603F65"/>
    <w:rsid w:val="00604883"/>
    <w:rsid w:val="00606368"/>
    <w:rsid w:val="006063F8"/>
    <w:rsid w:val="006114E3"/>
    <w:rsid w:val="00611CAD"/>
    <w:rsid w:val="00611CF3"/>
    <w:rsid w:val="00612713"/>
    <w:rsid w:val="00613877"/>
    <w:rsid w:val="006141EE"/>
    <w:rsid w:val="00620AD7"/>
    <w:rsid w:val="00620AF6"/>
    <w:rsid w:val="00623670"/>
    <w:rsid w:val="006257BF"/>
    <w:rsid w:val="00630015"/>
    <w:rsid w:val="00631C40"/>
    <w:rsid w:val="0063458B"/>
    <w:rsid w:val="006379B7"/>
    <w:rsid w:val="006449CB"/>
    <w:rsid w:val="00644EBE"/>
    <w:rsid w:val="00646624"/>
    <w:rsid w:val="006501ED"/>
    <w:rsid w:val="00653640"/>
    <w:rsid w:val="00654799"/>
    <w:rsid w:val="0065666E"/>
    <w:rsid w:val="00656A68"/>
    <w:rsid w:val="00661D4A"/>
    <w:rsid w:val="006624BA"/>
    <w:rsid w:val="006627CE"/>
    <w:rsid w:val="00662F80"/>
    <w:rsid w:val="00665FC8"/>
    <w:rsid w:val="006664D2"/>
    <w:rsid w:val="00666A21"/>
    <w:rsid w:val="0066735F"/>
    <w:rsid w:val="00667C41"/>
    <w:rsid w:val="006724DB"/>
    <w:rsid w:val="00680694"/>
    <w:rsid w:val="0068180A"/>
    <w:rsid w:val="00682ACF"/>
    <w:rsid w:val="00686CB4"/>
    <w:rsid w:val="006872C2"/>
    <w:rsid w:val="006876FF"/>
    <w:rsid w:val="006A2AE1"/>
    <w:rsid w:val="006A2F54"/>
    <w:rsid w:val="006A4D25"/>
    <w:rsid w:val="006A697A"/>
    <w:rsid w:val="006A704F"/>
    <w:rsid w:val="006B14EA"/>
    <w:rsid w:val="006B2899"/>
    <w:rsid w:val="006B2DA9"/>
    <w:rsid w:val="006B3C7E"/>
    <w:rsid w:val="006B48F3"/>
    <w:rsid w:val="006B4BFA"/>
    <w:rsid w:val="006B5493"/>
    <w:rsid w:val="006B6548"/>
    <w:rsid w:val="006C1206"/>
    <w:rsid w:val="006C2940"/>
    <w:rsid w:val="006D093C"/>
    <w:rsid w:val="006D09C8"/>
    <w:rsid w:val="006D205A"/>
    <w:rsid w:val="006D48D6"/>
    <w:rsid w:val="006D4ECC"/>
    <w:rsid w:val="006D7F83"/>
    <w:rsid w:val="006E0078"/>
    <w:rsid w:val="006E0CF0"/>
    <w:rsid w:val="006E143E"/>
    <w:rsid w:val="006E171A"/>
    <w:rsid w:val="006E2881"/>
    <w:rsid w:val="006E302F"/>
    <w:rsid w:val="006E469B"/>
    <w:rsid w:val="006E4A73"/>
    <w:rsid w:val="006E6C8D"/>
    <w:rsid w:val="006F0645"/>
    <w:rsid w:val="006F0E05"/>
    <w:rsid w:val="006F1311"/>
    <w:rsid w:val="006F1B27"/>
    <w:rsid w:val="006F2A67"/>
    <w:rsid w:val="006F2B6B"/>
    <w:rsid w:val="006F52D7"/>
    <w:rsid w:val="006F5695"/>
    <w:rsid w:val="006F60D1"/>
    <w:rsid w:val="006F7450"/>
    <w:rsid w:val="006F796F"/>
    <w:rsid w:val="00703973"/>
    <w:rsid w:val="007051E2"/>
    <w:rsid w:val="00707066"/>
    <w:rsid w:val="007076B5"/>
    <w:rsid w:val="00711D07"/>
    <w:rsid w:val="007120A5"/>
    <w:rsid w:val="00714CA5"/>
    <w:rsid w:val="00717EFF"/>
    <w:rsid w:val="007208F4"/>
    <w:rsid w:val="00723898"/>
    <w:rsid w:val="0072560E"/>
    <w:rsid w:val="00725E53"/>
    <w:rsid w:val="00725E69"/>
    <w:rsid w:val="00726153"/>
    <w:rsid w:val="00726F9B"/>
    <w:rsid w:val="00727E9C"/>
    <w:rsid w:val="007313E2"/>
    <w:rsid w:val="007330E7"/>
    <w:rsid w:val="007350C2"/>
    <w:rsid w:val="007358E8"/>
    <w:rsid w:val="00735B09"/>
    <w:rsid w:val="0073712A"/>
    <w:rsid w:val="007411A2"/>
    <w:rsid w:val="0074521E"/>
    <w:rsid w:val="00746E86"/>
    <w:rsid w:val="00751568"/>
    <w:rsid w:val="00751FAB"/>
    <w:rsid w:val="0075255F"/>
    <w:rsid w:val="007544E8"/>
    <w:rsid w:val="007548E9"/>
    <w:rsid w:val="00754F9A"/>
    <w:rsid w:val="00756CAA"/>
    <w:rsid w:val="00757772"/>
    <w:rsid w:val="00760964"/>
    <w:rsid w:val="00764F60"/>
    <w:rsid w:val="0076507D"/>
    <w:rsid w:val="007659C5"/>
    <w:rsid w:val="00766B3A"/>
    <w:rsid w:val="007676BF"/>
    <w:rsid w:val="00767DEF"/>
    <w:rsid w:val="007717BB"/>
    <w:rsid w:val="00772600"/>
    <w:rsid w:val="00772AD6"/>
    <w:rsid w:val="007755C7"/>
    <w:rsid w:val="0077572A"/>
    <w:rsid w:val="00776B92"/>
    <w:rsid w:val="007852F3"/>
    <w:rsid w:val="00790C06"/>
    <w:rsid w:val="00790DF0"/>
    <w:rsid w:val="00791415"/>
    <w:rsid w:val="00793852"/>
    <w:rsid w:val="00793E42"/>
    <w:rsid w:val="00794152"/>
    <w:rsid w:val="00795CC0"/>
    <w:rsid w:val="00796281"/>
    <w:rsid w:val="00796B3A"/>
    <w:rsid w:val="007A1DF5"/>
    <w:rsid w:val="007A3246"/>
    <w:rsid w:val="007A6539"/>
    <w:rsid w:val="007A7DFC"/>
    <w:rsid w:val="007B1A01"/>
    <w:rsid w:val="007B2063"/>
    <w:rsid w:val="007B2753"/>
    <w:rsid w:val="007B3257"/>
    <w:rsid w:val="007B523F"/>
    <w:rsid w:val="007B7F57"/>
    <w:rsid w:val="007C09F7"/>
    <w:rsid w:val="007C242D"/>
    <w:rsid w:val="007C24A3"/>
    <w:rsid w:val="007C38A5"/>
    <w:rsid w:val="007C47F2"/>
    <w:rsid w:val="007C524D"/>
    <w:rsid w:val="007C56E9"/>
    <w:rsid w:val="007D05E7"/>
    <w:rsid w:val="007D06D2"/>
    <w:rsid w:val="007D5A04"/>
    <w:rsid w:val="007D5D35"/>
    <w:rsid w:val="007D7C5F"/>
    <w:rsid w:val="007E2940"/>
    <w:rsid w:val="007F30DF"/>
    <w:rsid w:val="007F4F1E"/>
    <w:rsid w:val="007F5C0C"/>
    <w:rsid w:val="007F7F61"/>
    <w:rsid w:val="00800891"/>
    <w:rsid w:val="00800FD9"/>
    <w:rsid w:val="0080492B"/>
    <w:rsid w:val="0080542D"/>
    <w:rsid w:val="00805965"/>
    <w:rsid w:val="0080637A"/>
    <w:rsid w:val="00810CFF"/>
    <w:rsid w:val="00810DE9"/>
    <w:rsid w:val="0081139B"/>
    <w:rsid w:val="00811907"/>
    <w:rsid w:val="00812827"/>
    <w:rsid w:val="00812990"/>
    <w:rsid w:val="008132A7"/>
    <w:rsid w:val="00821120"/>
    <w:rsid w:val="00822876"/>
    <w:rsid w:val="0083058A"/>
    <w:rsid w:val="00833B50"/>
    <w:rsid w:val="008366B8"/>
    <w:rsid w:val="00836736"/>
    <w:rsid w:val="00840515"/>
    <w:rsid w:val="00844AD4"/>
    <w:rsid w:val="00845F4E"/>
    <w:rsid w:val="00846F28"/>
    <w:rsid w:val="00847272"/>
    <w:rsid w:val="00850210"/>
    <w:rsid w:val="0085064A"/>
    <w:rsid w:val="008616C8"/>
    <w:rsid w:val="00861E18"/>
    <w:rsid w:val="0086377E"/>
    <w:rsid w:val="008672F2"/>
    <w:rsid w:val="00867938"/>
    <w:rsid w:val="00870739"/>
    <w:rsid w:val="00872AE3"/>
    <w:rsid w:val="008733BD"/>
    <w:rsid w:val="008749E2"/>
    <w:rsid w:val="0087571A"/>
    <w:rsid w:val="00875907"/>
    <w:rsid w:val="00877088"/>
    <w:rsid w:val="008809AA"/>
    <w:rsid w:val="00880F8A"/>
    <w:rsid w:val="00883A6E"/>
    <w:rsid w:val="00883FB9"/>
    <w:rsid w:val="008854B2"/>
    <w:rsid w:val="008942B2"/>
    <w:rsid w:val="008A0E25"/>
    <w:rsid w:val="008A18AB"/>
    <w:rsid w:val="008A25C0"/>
    <w:rsid w:val="008A2ED6"/>
    <w:rsid w:val="008A4EF3"/>
    <w:rsid w:val="008A5251"/>
    <w:rsid w:val="008A692A"/>
    <w:rsid w:val="008A6DCD"/>
    <w:rsid w:val="008B2712"/>
    <w:rsid w:val="008B300B"/>
    <w:rsid w:val="008B5679"/>
    <w:rsid w:val="008B5CD2"/>
    <w:rsid w:val="008B5D56"/>
    <w:rsid w:val="008B767F"/>
    <w:rsid w:val="008B78A3"/>
    <w:rsid w:val="008B7B47"/>
    <w:rsid w:val="008B7C8C"/>
    <w:rsid w:val="008C0FE9"/>
    <w:rsid w:val="008C15A7"/>
    <w:rsid w:val="008C15EF"/>
    <w:rsid w:val="008C1E15"/>
    <w:rsid w:val="008C3570"/>
    <w:rsid w:val="008C4B4A"/>
    <w:rsid w:val="008C69CA"/>
    <w:rsid w:val="008D16DC"/>
    <w:rsid w:val="008D4B99"/>
    <w:rsid w:val="008D5824"/>
    <w:rsid w:val="008E033E"/>
    <w:rsid w:val="008E08BE"/>
    <w:rsid w:val="008E0D40"/>
    <w:rsid w:val="008E1EA7"/>
    <w:rsid w:val="008E24E2"/>
    <w:rsid w:val="008E2854"/>
    <w:rsid w:val="008E288D"/>
    <w:rsid w:val="008E53BC"/>
    <w:rsid w:val="008E5F2F"/>
    <w:rsid w:val="008E6081"/>
    <w:rsid w:val="008E6958"/>
    <w:rsid w:val="008E7EAC"/>
    <w:rsid w:val="008F2F31"/>
    <w:rsid w:val="008F35E3"/>
    <w:rsid w:val="008F4596"/>
    <w:rsid w:val="008F4BE3"/>
    <w:rsid w:val="008F7C41"/>
    <w:rsid w:val="009004C6"/>
    <w:rsid w:val="009025CA"/>
    <w:rsid w:val="009025E7"/>
    <w:rsid w:val="00904DEB"/>
    <w:rsid w:val="00905621"/>
    <w:rsid w:val="0090788C"/>
    <w:rsid w:val="00907BD0"/>
    <w:rsid w:val="009131A0"/>
    <w:rsid w:val="00914589"/>
    <w:rsid w:val="00915104"/>
    <w:rsid w:val="00915245"/>
    <w:rsid w:val="00915D11"/>
    <w:rsid w:val="00916991"/>
    <w:rsid w:val="009175AF"/>
    <w:rsid w:val="00922B79"/>
    <w:rsid w:val="00923AD1"/>
    <w:rsid w:val="0092612B"/>
    <w:rsid w:val="009266AF"/>
    <w:rsid w:val="00926E5F"/>
    <w:rsid w:val="009309CE"/>
    <w:rsid w:val="00930E4A"/>
    <w:rsid w:val="00931D74"/>
    <w:rsid w:val="00936E87"/>
    <w:rsid w:val="00937E94"/>
    <w:rsid w:val="0094040E"/>
    <w:rsid w:val="00940893"/>
    <w:rsid w:val="00940D5B"/>
    <w:rsid w:val="00940FBB"/>
    <w:rsid w:val="0094162D"/>
    <w:rsid w:val="009424D1"/>
    <w:rsid w:val="00942A8B"/>
    <w:rsid w:val="00945C74"/>
    <w:rsid w:val="00945D93"/>
    <w:rsid w:val="009465C8"/>
    <w:rsid w:val="00946B5A"/>
    <w:rsid w:val="009470AA"/>
    <w:rsid w:val="00951088"/>
    <w:rsid w:val="00952D53"/>
    <w:rsid w:val="00953203"/>
    <w:rsid w:val="00953474"/>
    <w:rsid w:val="00955385"/>
    <w:rsid w:val="00956957"/>
    <w:rsid w:val="00956DBA"/>
    <w:rsid w:val="00956F99"/>
    <w:rsid w:val="0096019A"/>
    <w:rsid w:val="00960B8D"/>
    <w:rsid w:val="00962D0E"/>
    <w:rsid w:val="009641FD"/>
    <w:rsid w:val="0096449C"/>
    <w:rsid w:val="00964791"/>
    <w:rsid w:val="00966DBA"/>
    <w:rsid w:val="00971DC2"/>
    <w:rsid w:val="009741DC"/>
    <w:rsid w:val="009743FE"/>
    <w:rsid w:val="0097524E"/>
    <w:rsid w:val="00975271"/>
    <w:rsid w:val="0097541C"/>
    <w:rsid w:val="009774F8"/>
    <w:rsid w:val="00983D68"/>
    <w:rsid w:val="00985368"/>
    <w:rsid w:val="009878D4"/>
    <w:rsid w:val="00987F76"/>
    <w:rsid w:val="00992E92"/>
    <w:rsid w:val="009932BF"/>
    <w:rsid w:val="00995DD2"/>
    <w:rsid w:val="0099622A"/>
    <w:rsid w:val="00996437"/>
    <w:rsid w:val="00997EFA"/>
    <w:rsid w:val="009A1387"/>
    <w:rsid w:val="009A42A2"/>
    <w:rsid w:val="009A4872"/>
    <w:rsid w:val="009A487E"/>
    <w:rsid w:val="009B2E50"/>
    <w:rsid w:val="009B3C4A"/>
    <w:rsid w:val="009B430E"/>
    <w:rsid w:val="009B4723"/>
    <w:rsid w:val="009B6762"/>
    <w:rsid w:val="009C2E34"/>
    <w:rsid w:val="009C3173"/>
    <w:rsid w:val="009C4603"/>
    <w:rsid w:val="009C53ED"/>
    <w:rsid w:val="009C59D5"/>
    <w:rsid w:val="009C5F31"/>
    <w:rsid w:val="009D1281"/>
    <w:rsid w:val="009D2B5E"/>
    <w:rsid w:val="009D3372"/>
    <w:rsid w:val="009D48EA"/>
    <w:rsid w:val="009D5080"/>
    <w:rsid w:val="009D5FB9"/>
    <w:rsid w:val="009D6DC5"/>
    <w:rsid w:val="009E042F"/>
    <w:rsid w:val="009E1BEE"/>
    <w:rsid w:val="009E2F54"/>
    <w:rsid w:val="009E5960"/>
    <w:rsid w:val="009E5AD2"/>
    <w:rsid w:val="009E5DF1"/>
    <w:rsid w:val="009E5F0E"/>
    <w:rsid w:val="009F23AE"/>
    <w:rsid w:val="009F26B2"/>
    <w:rsid w:val="009F40B0"/>
    <w:rsid w:val="009F5AEA"/>
    <w:rsid w:val="009F7F5A"/>
    <w:rsid w:val="00A01AC5"/>
    <w:rsid w:val="00A034FE"/>
    <w:rsid w:val="00A05FB6"/>
    <w:rsid w:val="00A075F2"/>
    <w:rsid w:val="00A076B8"/>
    <w:rsid w:val="00A12BB8"/>
    <w:rsid w:val="00A138DE"/>
    <w:rsid w:val="00A13C52"/>
    <w:rsid w:val="00A1521F"/>
    <w:rsid w:val="00A156C6"/>
    <w:rsid w:val="00A15D62"/>
    <w:rsid w:val="00A1626D"/>
    <w:rsid w:val="00A164AD"/>
    <w:rsid w:val="00A1659C"/>
    <w:rsid w:val="00A16D0F"/>
    <w:rsid w:val="00A201AF"/>
    <w:rsid w:val="00A2148F"/>
    <w:rsid w:val="00A23A66"/>
    <w:rsid w:val="00A245F0"/>
    <w:rsid w:val="00A25A73"/>
    <w:rsid w:val="00A2644B"/>
    <w:rsid w:val="00A33965"/>
    <w:rsid w:val="00A364B7"/>
    <w:rsid w:val="00A368C6"/>
    <w:rsid w:val="00A36BE2"/>
    <w:rsid w:val="00A37781"/>
    <w:rsid w:val="00A407F9"/>
    <w:rsid w:val="00A423A9"/>
    <w:rsid w:val="00A42C46"/>
    <w:rsid w:val="00A43DF5"/>
    <w:rsid w:val="00A43EB6"/>
    <w:rsid w:val="00A43EBB"/>
    <w:rsid w:val="00A44F2C"/>
    <w:rsid w:val="00A460AE"/>
    <w:rsid w:val="00A47529"/>
    <w:rsid w:val="00A51C0C"/>
    <w:rsid w:val="00A529B2"/>
    <w:rsid w:val="00A53429"/>
    <w:rsid w:val="00A553BE"/>
    <w:rsid w:val="00A61295"/>
    <w:rsid w:val="00A6191B"/>
    <w:rsid w:val="00A63FEF"/>
    <w:rsid w:val="00A64089"/>
    <w:rsid w:val="00A64458"/>
    <w:rsid w:val="00A64484"/>
    <w:rsid w:val="00A64A64"/>
    <w:rsid w:val="00A674DA"/>
    <w:rsid w:val="00A67CF8"/>
    <w:rsid w:val="00A71573"/>
    <w:rsid w:val="00A77977"/>
    <w:rsid w:val="00A8054A"/>
    <w:rsid w:val="00A80C72"/>
    <w:rsid w:val="00A8225E"/>
    <w:rsid w:val="00A847A6"/>
    <w:rsid w:val="00A876D3"/>
    <w:rsid w:val="00A87C74"/>
    <w:rsid w:val="00A930A4"/>
    <w:rsid w:val="00A93F99"/>
    <w:rsid w:val="00AA0223"/>
    <w:rsid w:val="00AA0262"/>
    <w:rsid w:val="00AA063D"/>
    <w:rsid w:val="00AA14DA"/>
    <w:rsid w:val="00AA16FE"/>
    <w:rsid w:val="00AA28DB"/>
    <w:rsid w:val="00AA604C"/>
    <w:rsid w:val="00AB1841"/>
    <w:rsid w:val="00AB5D93"/>
    <w:rsid w:val="00AB6A5D"/>
    <w:rsid w:val="00AB74FF"/>
    <w:rsid w:val="00AB7B36"/>
    <w:rsid w:val="00AC0064"/>
    <w:rsid w:val="00AC100C"/>
    <w:rsid w:val="00AC1BCA"/>
    <w:rsid w:val="00AC2477"/>
    <w:rsid w:val="00AC4656"/>
    <w:rsid w:val="00AC4968"/>
    <w:rsid w:val="00AC4D10"/>
    <w:rsid w:val="00AC584E"/>
    <w:rsid w:val="00AD007B"/>
    <w:rsid w:val="00AD0794"/>
    <w:rsid w:val="00AD2027"/>
    <w:rsid w:val="00AD364F"/>
    <w:rsid w:val="00AD454B"/>
    <w:rsid w:val="00AD6A35"/>
    <w:rsid w:val="00AD6D89"/>
    <w:rsid w:val="00AD7481"/>
    <w:rsid w:val="00AE3AD3"/>
    <w:rsid w:val="00AE40D8"/>
    <w:rsid w:val="00AE5E2B"/>
    <w:rsid w:val="00AE61FA"/>
    <w:rsid w:val="00AE7E91"/>
    <w:rsid w:val="00AF11CF"/>
    <w:rsid w:val="00AF2A9F"/>
    <w:rsid w:val="00AF2E32"/>
    <w:rsid w:val="00AF492F"/>
    <w:rsid w:val="00AF7CD3"/>
    <w:rsid w:val="00B01FF3"/>
    <w:rsid w:val="00B0251F"/>
    <w:rsid w:val="00B02B03"/>
    <w:rsid w:val="00B02FD9"/>
    <w:rsid w:val="00B03256"/>
    <w:rsid w:val="00B040EB"/>
    <w:rsid w:val="00B05EBD"/>
    <w:rsid w:val="00B06035"/>
    <w:rsid w:val="00B06E34"/>
    <w:rsid w:val="00B11F4A"/>
    <w:rsid w:val="00B12C3A"/>
    <w:rsid w:val="00B12FA8"/>
    <w:rsid w:val="00B16760"/>
    <w:rsid w:val="00B20848"/>
    <w:rsid w:val="00B21BA6"/>
    <w:rsid w:val="00B23B7E"/>
    <w:rsid w:val="00B259D4"/>
    <w:rsid w:val="00B31A39"/>
    <w:rsid w:val="00B31D9B"/>
    <w:rsid w:val="00B324FE"/>
    <w:rsid w:val="00B361EF"/>
    <w:rsid w:val="00B3679F"/>
    <w:rsid w:val="00B36BE5"/>
    <w:rsid w:val="00B36E68"/>
    <w:rsid w:val="00B41AB3"/>
    <w:rsid w:val="00B429CB"/>
    <w:rsid w:val="00B43ACF"/>
    <w:rsid w:val="00B46AD1"/>
    <w:rsid w:val="00B471BB"/>
    <w:rsid w:val="00B5113E"/>
    <w:rsid w:val="00B55292"/>
    <w:rsid w:val="00B55370"/>
    <w:rsid w:val="00B56212"/>
    <w:rsid w:val="00B56822"/>
    <w:rsid w:val="00B60C4F"/>
    <w:rsid w:val="00B60F6C"/>
    <w:rsid w:val="00B61691"/>
    <w:rsid w:val="00B61D48"/>
    <w:rsid w:val="00B62176"/>
    <w:rsid w:val="00B6314C"/>
    <w:rsid w:val="00B663C0"/>
    <w:rsid w:val="00B664FE"/>
    <w:rsid w:val="00B6665E"/>
    <w:rsid w:val="00B6726A"/>
    <w:rsid w:val="00B705D5"/>
    <w:rsid w:val="00B72404"/>
    <w:rsid w:val="00B72759"/>
    <w:rsid w:val="00B753BA"/>
    <w:rsid w:val="00B77781"/>
    <w:rsid w:val="00B8280F"/>
    <w:rsid w:val="00B83885"/>
    <w:rsid w:val="00B8699A"/>
    <w:rsid w:val="00B90504"/>
    <w:rsid w:val="00BA1B49"/>
    <w:rsid w:val="00BA2BBA"/>
    <w:rsid w:val="00BA4B4F"/>
    <w:rsid w:val="00BA4B88"/>
    <w:rsid w:val="00BA4CD0"/>
    <w:rsid w:val="00BA5622"/>
    <w:rsid w:val="00BA56D4"/>
    <w:rsid w:val="00BA7451"/>
    <w:rsid w:val="00BA7D23"/>
    <w:rsid w:val="00BB4D4D"/>
    <w:rsid w:val="00BB4E43"/>
    <w:rsid w:val="00BB5BFA"/>
    <w:rsid w:val="00BB6129"/>
    <w:rsid w:val="00BB61D2"/>
    <w:rsid w:val="00BB628D"/>
    <w:rsid w:val="00BB64E6"/>
    <w:rsid w:val="00BC1522"/>
    <w:rsid w:val="00BC178A"/>
    <w:rsid w:val="00BC2700"/>
    <w:rsid w:val="00BC3C1A"/>
    <w:rsid w:val="00BC7C7D"/>
    <w:rsid w:val="00BD1BCB"/>
    <w:rsid w:val="00BD28DC"/>
    <w:rsid w:val="00BD31DB"/>
    <w:rsid w:val="00BD54CC"/>
    <w:rsid w:val="00BD6206"/>
    <w:rsid w:val="00BD6C64"/>
    <w:rsid w:val="00BD74CF"/>
    <w:rsid w:val="00BE05C9"/>
    <w:rsid w:val="00BE1747"/>
    <w:rsid w:val="00BE26CC"/>
    <w:rsid w:val="00BE3682"/>
    <w:rsid w:val="00BE3953"/>
    <w:rsid w:val="00BE52B5"/>
    <w:rsid w:val="00BE5387"/>
    <w:rsid w:val="00BE53EB"/>
    <w:rsid w:val="00BE5DBB"/>
    <w:rsid w:val="00BE5EC7"/>
    <w:rsid w:val="00BE68F1"/>
    <w:rsid w:val="00BF0F91"/>
    <w:rsid w:val="00BF261C"/>
    <w:rsid w:val="00BF426A"/>
    <w:rsid w:val="00BF5387"/>
    <w:rsid w:val="00BF740C"/>
    <w:rsid w:val="00C002D8"/>
    <w:rsid w:val="00C00D0B"/>
    <w:rsid w:val="00C01848"/>
    <w:rsid w:val="00C02A6C"/>
    <w:rsid w:val="00C06AEE"/>
    <w:rsid w:val="00C07176"/>
    <w:rsid w:val="00C1152A"/>
    <w:rsid w:val="00C12732"/>
    <w:rsid w:val="00C12F20"/>
    <w:rsid w:val="00C12FBB"/>
    <w:rsid w:val="00C13258"/>
    <w:rsid w:val="00C13323"/>
    <w:rsid w:val="00C15098"/>
    <w:rsid w:val="00C15132"/>
    <w:rsid w:val="00C15A87"/>
    <w:rsid w:val="00C160F5"/>
    <w:rsid w:val="00C2210E"/>
    <w:rsid w:val="00C22F57"/>
    <w:rsid w:val="00C233F8"/>
    <w:rsid w:val="00C25D46"/>
    <w:rsid w:val="00C30991"/>
    <w:rsid w:val="00C30DDF"/>
    <w:rsid w:val="00C30FE1"/>
    <w:rsid w:val="00C33850"/>
    <w:rsid w:val="00C35485"/>
    <w:rsid w:val="00C41564"/>
    <w:rsid w:val="00C428C8"/>
    <w:rsid w:val="00C42937"/>
    <w:rsid w:val="00C4315F"/>
    <w:rsid w:val="00C43F6A"/>
    <w:rsid w:val="00C44771"/>
    <w:rsid w:val="00C449CE"/>
    <w:rsid w:val="00C44BA1"/>
    <w:rsid w:val="00C44DD9"/>
    <w:rsid w:val="00C47158"/>
    <w:rsid w:val="00C47897"/>
    <w:rsid w:val="00C50AD6"/>
    <w:rsid w:val="00C51694"/>
    <w:rsid w:val="00C526F9"/>
    <w:rsid w:val="00C54208"/>
    <w:rsid w:val="00C546FC"/>
    <w:rsid w:val="00C55C5D"/>
    <w:rsid w:val="00C62F25"/>
    <w:rsid w:val="00C6414E"/>
    <w:rsid w:val="00C72DB4"/>
    <w:rsid w:val="00C73ECC"/>
    <w:rsid w:val="00C74B9B"/>
    <w:rsid w:val="00C74E78"/>
    <w:rsid w:val="00C76A8E"/>
    <w:rsid w:val="00C81E44"/>
    <w:rsid w:val="00C82018"/>
    <w:rsid w:val="00C82F09"/>
    <w:rsid w:val="00C838A4"/>
    <w:rsid w:val="00C83A9A"/>
    <w:rsid w:val="00C83FDC"/>
    <w:rsid w:val="00C864A5"/>
    <w:rsid w:val="00C906C8"/>
    <w:rsid w:val="00C90DEC"/>
    <w:rsid w:val="00C92925"/>
    <w:rsid w:val="00C93BE8"/>
    <w:rsid w:val="00C96816"/>
    <w:rsid w:val="00C97782"/>
    <w:rsid w:val="00CA13E0"/>
    <w:rsid w:val="00CA20E9"/>
    <w:rsid w:val="00CA2E86"/>
    <w:rsid w:val="00CA3DC9"/>
    <w:rsid w:val="00CA4054"/>
    <w:rsid w:val="00CA4DB5"/>
    <w:rsid w:val="00CA4F94"/>
    <w:rsid w:val="00CA507C"/>
    <w:rsid w:val="00CA6A70"/>
    <w:rsid w:val="00CB129C"/>
    <w:rsid w:val="00CB12D1"/>
    <w:rsid w:val="00CB1605"/>
    <w:rsid w:val="00CB24CF"/>
    <w:rsid w:val="00CB3721"/>
    <w:rsid w:val="00CB3F48"/>
    <w:rsid w:val="00CB4719"/>
    <w:rsid w:val="00CB7450"/>
    <w:rsid w:val="00CB7974"/>
    <w:rsid w:val="00CC1329"/>
    <w:rsid w:val="00CC1535"/>
    <w:rsid w:val="00CC1B8F"/>
    <w:rsid w:val="00CC3976"/>
    <w:rsid w:val="00CC5325"/>
    <w:rsid w:val="00CC7ADC"/>
    <w:rsid w:val="00CD19F3"/>
    <w:rsid w:val="00CD2127"/>
    <w:rsid w:val="00CD337E"/>
    <w:rsid w:val="00CD4024"/>
    <w:rsid w:val="00CD6321"/>
    <w:rsid w:val="00CE0A08"/>
    <w:rsid w:val="00CE7DC2"/>
    <w:rsid w:val="00CF1DF4"/>
    <w:rsid w:val="00CF20F4"/>
    <w:rsid w:val="00CF246D"/>
    <w:rsid w:val="00CF30EB"/>
    <w:rsid w:val="00CF4054"/>
    <w:rsid w:val="00CF61AD"/>
    <w:rsid w:val="00D03695"/>
    <w:rsid w:val="00D048D0"/>
    <w:rsid w:val="00D0652C"/>
    <w:rsid w:val="00D067F0"/>
    <w:rsid w:val="00D20AD8"/>
    <w:rsid w:val="00D21489"/>
    <w:rsid w:val="00D23BCA"/>
    <w:rsid w:val="00D24702"/>
    <w:rsid w:val="00D24AC0"/>
    <w:rsid w:val="00D24D30"/>
    <w:rsid w:val="00D25345"/>
    <w:rsid w:val="00D30168"/>
    <w:rsid w:val="00D311DA"/>
    <w:rsid w:val="00D31659"/>
    <w:rsid w:val="00D32BB7"/>
    <w:rsid w:val="00D33B8C"/>
    <w:rsid w:val="00D378DF"/>
    <w:rsid w:val="00D378F3"/>
    <w:rsid w:val="00D379B4"/>
    <w:rsid w:val="00D4138C"/>
    <w:rsid w:val="00D41699"/>
    <w:rsid w:val="00D42251"/>
    <w:rsid w:val="00D45FE1"/>
    <w:rsid w:val="00D470E4"/>
    <w:rsid w:val="00D54453"/>
    <w:rsid w:val="00D61EE4"/>
    <w:rsid w:val="00D62A7F"/>
    <w:rsid w:val="00D6650E"/>
    <w:rsid w:val="00D66638"/>
    <w:rsid w:val="00D675DA"/>
    <w:rsid w:val="00D7350C"/>
    <w:rsid w:val="00D744F8"/>
    <w:rsid w:val="00D7565E"/>
    <w:rsid w:val="00D75E1E"/>
    <w:rsid w:val="00D76CCF"/>
    <w:rsid w:val="00D77BC3"/>
    <w:rsid w:val="00D810C2"/>
    <w:rsid w:val="00D81BDD"/>
    <w:rsid w:val="00D82DF2"/>
    <w:rsid w:val="00D82F9F"/>
    <w:rsid w:val="00D84919"/>
    <w:rsid w:val="00D84960"/>
    <w:rsid w:val="00D8607A"/>
    <w:rsid w:val="00D86244"/>
    <w:rsid w:val="00D9080A"/>
    <w:rsid w:val="00D92257"/>
    <w:rsid w:val="00D94535"/>
    <w:rsid w:val="00D963A0"/>
    <w:rsid w:val="00DA16E8"/>
    <w:rsid w:val="00DA3AA4"/>
    <w:rsid w:val="00DA443B"/>
    <w:rsid w:val="00DA4C82"/>
    <w:rsid w:val="00DA5992"/>
    <w:rsid w:val="00DA60DA"/>
    <w:rsid w:val="00DA6A2C"/>
    <w:rsid w:val="00DB0DBB"/>
    <w:rsid w:val="00DB0F8C"/>
    <w:rsid w:val="00DB35E9"/>
    <w:rsid w:val="00DB4376"/>
    <w:rsid w:val="00DB4EF1"/>
    <w:rsid w:val="00DB62A0"/>
    <w:rsid w:val="00DB62A9"/>
    <w:rsid w:val="00DC0340"/>
    <w:rsid w:val="00DC1930"/>
    <w:rsid w:val="00DC1A86"/>
    <w:rsid w:val="00DC1F36"/>
    <w:rsid w:val="00DC2225"/>
    <w:rsid w:val="00DC27D7"/>
    <w:rsid w:val="00DC3055"/>
    <w:rsid w:val="00DC482F"/>
    <w:rsid w:val="00DC4CBF"/>
    <w:rsid w:val="00DC55A5"/>
    <w:rsid w:val="00DC6BB5"/>
    <w:rsid w:val="00DD0A0F"/>
    <w:rsid w:val="00DD0DAE"/>
    <w:rsid w:val="00DD1C49"/>
    <w:rsid w:val="00DD3F64"/>
    <w:rsid w:val="00DD7F99"/>
    <w:rsid w:val="00DE21D1"/>
    <w:rsid w:val="00DE5E0B"/>
    <w:rsid w:val="00DE6C30"/>
    <w:rsid w:val="00DE7647"/>
    <w:rsid w:val="00DF112F"/>
    <w:rsid w:val="00DF15DF"/>
    <w:rsid w:val="00DF30AB"/>
    <w:rsid w:val="00DF5D9B"/>
    <w:rsid w:val="00DF7D33"/>
    <w:rsid w:val="00E00D35"/>
    <w:rsid w:val="00E02D47"/>
    <w:rsid w:val="00E05079"/>
    <w:rsid w:val="00E0689D"/>
    <w:rsid w:val="00E06BBC"/>
    <w:rsid w:val="00E107FC"/>
    <w:rsid w:val="00E134C6"/>
    <w:rsid w:val="00E14B43"/>
    <w:rsid w:val="00E165BC"/>
    <w:rsid w:val="00E16F52"/>
    <w:rsid w:val="00E17311"/>
    <w:rsid w:val="00E203FA"/>
    <w:rsid w:val="00E20530"/>
    <w:rsid w:val="00E20B59"/>
    <w:rsid w:val="00E20EA8"/>
    <w:rsid w:val="00E21128"/>
    <w:rsid w:val="00E23A12"/>
    <w:rsid w:val="00E303C0"/>
    <w:rsid w:val="00E31A34"/>
    <w:rsid w:val="00E35131"/>
    <w:rsid w:val="00E375EE"/>
    <w:rsid w:val="00E37BD8"/>
    <w:rsid w:val="00E40147"/>
    <w:rsid w:val="00E4181D"/>
    <w:rsid w:val="00E45058"/>
    <w:rsid w:val="00E45879"/>
    <w:rsid w:val="00E46577"/>
    <w:rsid w:val="00E46EC7"/>
    <w:rsid w:val="00E47E43"/>
    <w:rsid w:val="00E565DA"/>
    <w:rsid w:val="00E56E29"/>
    <w:rsid w:val="00E6152F"/>
    <w:rsid w:val="00E62322"/>
    <w:rsid w:val="00E661AE"/>
    <w:rsid w:val="00E70C38"/>
    <w:rsid w:val="00E72D82"/>
    <w:rsid w:val="00E75425"/>
    <w:rsid w:val="00E75D43"/>
    <w:rsid w:val="00E764C7"/>
    <w:rsid w:val="00E80B98"/>
    <w:rsid w:val="00E8282F"/>
    <w:rsid w:val="00E83C10"/>
    <w:rsid w:val="00E83D2B"/>
    <w:rsid w:val="00E84743"/>
    <w:rsid w:val="00E9119D"/>
    <w:rsid w:val="00E911F2"/>
    <w:rsid w:val="00E91418"/>
    <w:rsid w:val="00E91F63"/>
    <w:rsid w:val="00E92941"/>
    <w:rsid w:val="00E933FC"/>
    <w:rsid w:val="00E94525"/>
    <w:rsid w:val="00EA051C"/>
    <w:rsid w:val="00EA1725"/>
    <w:rsid w:val="00EA1D90"/>
    <w:rsid w:val="00EA2457"/>
    <w:rsid w:val="00EA2A4C"/>
    <w:rsid w:val="00EA433D"/>
    <w:rsid w:val="00EA6001"/>
    <w:rsid w:val="00EA6D0E"/>
    <w:rsid w:val="00EA74BF"/>
    <w:rsid w:val="00EA7D8E"/>
    <w:rsid w:val="00EB0835"/>
    <w:rsid w:val="00EB2A8C"/>
    <w:rsid w:val="00EB31F1"/>
    <w:rsid w:val="00EB354A"/>
    <w:rsid w:val="00EB502E"/>
    <w:rsid w:val="00EB55AD"/>
    <w:rsid w:val="00EB6DF2"/>
    <w:rsid w:val="00EC0656"/>
    <w:rsid w:val="00EC0CBE"/>
    <w:rsid w:val="00EC1481"/>
    <w:rsid w:val="00EC1651"/>
    <w:rsid w:val="00EC1751"/>
    <w:rsid w:val="00EC3B81"/>
    <w:rsid w:val="00EC613B"/>
    <w:rsid w:val="00EC71B4"/>
    <w:rsid w:val="00EC7CD7"/>
    <w:rsid w:val="00ED1107"/>
    <w:rsid w:val="00ED3169"/>
    <w:rsid w:val="00ED39C5"/>
    <w:rsid w:val="00ED538A"/>
    <w:rsid w:val="00ED5E8E"/>
    <w:rsid w:val="00ED5F1D"/>
    <w:rsid w:val="00ED7CB5"/>
    <w:rsid w:val="00EE1447"/>
    <w:rsid w:val="00EE15B9"/>
    <w:rsid w:val="00EE2318"/>
    <w:rsid w:val="00EE324F"/>
    <w:rsid w:val="00EE3963"/>
    <w:rsid w:val="00EE3E11"/>
    <w:rsid w:val="00EE4176"/>
    <w:rsid w:val="00EE41AB"/>
    <w:rsid w:val="00EE4762"/>
    <w:rsid w:val="00EE5493"/>
    <w:rsid w:val="00EE64B4"/>
    <w:rsid w:val="00EE6A5A"/>
    <w:rsid w:val="00EF3867"/>
    <w:rsid w:val="00EF4213"/>
    <w:rsid w:val="00EF4CF0"/>
    <w:rsid w:val="00EF56A9"/>
    <w:rsid w:val="00EF5C1D"/>
    <w:rsid w:val="00EF709A"/>
    <w:rsid w:val="00F04CF6"/>
    <w:rsid w:val="00F05297"/>
    <w:rsid w:val="00F07904"/>
    <w:rsid w:val="00F1082C"/>
    <w:rsid w:val="00F11F40"/>
    <w:rsid w:val="00F16786"/>
    <w:rsid w:val="00F170F7"/>
    <w:rsid w:val="00F17EB5"/>
    <w:rsid w:val="00F21427"/>
    <w:rsid w:val="00F2224D"/>
    <w:rsid w:val="00F222EA"/>
    <w:rsid w:val="00F22582"/>
    <w:rsid w:val="00F23370"/>
    <w:rsid w:val="00F23F2A"/>
    <w:rsid w:val="00F2616F"/>
    <w:rsid w:val="00F266B5"/>
    <w:rsid w:val="00F27EEC"/>
    <w:rsid w:val="00F305AD"/>
    <w:rsid w:val="00F30D66"/>
    <w:rsid w:val="00F31BFD"/>
    <w:rsid w:val="00F3238E"/>
    <w:rsid w:val="00F32CBF"/>
    <w:rsid w:val="00F33994"/>
    <w:rsid w:val="00F33C18"/>
    <w:rsid w:val="00F34B4F"/>
    <w:rsid w:val="00F40E2C"/>
    <w:rsid w:val="00F41406"/>
    <w:rsid w:val="00F428B6"/>
    <w:rsid w:val="00F45F1B"/>
    <w:rsid w:val="00F50C3B"/>
    <w:rsid w:val="00F51423"/>
    <w:rsid w:val="00F5431B"/>
    <w:rsid w:val="00F5506C"/>
    <w:rsid w:val="00F567D0"/>
    <w:rsid w:val="00F57E59"/>
    <w:rsid w:val="00F61020"/>
    <w:rsid w:val="00F617AA"/>
    <w:rsid w:val="00F64049"/>
    <w:rsid w:val="00F656D6"/>
    <w:rsid w:val="00F6692B"/>
    <w:rsid w:val="00F7448B"/>
    <w:rsid w:val="00F74815"/>
    <w:rsid w:val="00F80C32"/>
    <w:rsid w:val="00F814E5"/>
    <w:rsid w:val="00F822C6"/>
    <w:rsid w:val="00F83D12"/>
    <w:rsid w:val="00F84592"/>
    <w:rsid w:val="00F862EC"/>
    <w:rsid w:val="00F8729F"/>
    <w:rsid w:val="00F87E53"/>
    <w:rsid w:val="00F90255"/>
    <w:rsid w:val="00F90FDD"/>
    <w:rsid w:val="00F9218B"/>
    <w:rsid w:val="00F9276F"/>
    <w:rsid w:val="00F93AAC"/>
    <w:rsid w:val="00F93E77"/>
    <w:rsid w:val="00F95A56"/>
    <w:rsid w:val="00F95D80"/>
    <w:rsid w:val="00F968C1"/>
    <w:rsid w:val="00F97B77"/>
    <w:rsid w:val="00FA0276"/>
    <w:rsid w:val="00FA064E"/>
    <w:rsid w:val="00FA47BB"/>
    <w:rsid w:val="00FA6CB4"/>
    <w:rsid w:val="00FA71E1"/>
    <w:rsid w:val="00FA75D8"/>
    <w:rsid w:val="00FA795D"/>
    <w:rsid w:val="00FA7AD4"/>
    <w:rsid w:val="00FA7C04"/>
    <w:rsid w:val="00FB1709"/>
    <w:rsid w:val="00FB1AB7"/>
    <w:rsid w:val="00FB28C4"/>
    <w:rsid w:val="00FB2CB1"/>
    <w:rsid w:val="00FB3948"/>
    <w:rsid w:val="00FB4CEE"/>
    <w:rsid w:val="00FB5530"/>
    <w:rsid w:val="00FB55AB"/>
    <w:rsid w:val="00FB5E25"/>
    <w:rsid w:val="00FB60EC"/>
    <w:rsid w:val="00FC07B8"/>
    <w:rsid w:val="00FC124D"/>
    <w:rsid w:val="00FC39B4"/>
    <w:rsid w:val="00FC6528"/>
    <w:rsid w:val="00FC6C13"/>
    <w:rsid w:val="00FD2BBC"/>
    <w:rsid w:val="00FD38B3"/>
    <w:rsid w:val="00FD7058"/>
    <w:rsid w:val="00FD7A83"/>
    <w:rsid w:val="00FE12C2"/>
    <w:rsid w:val="00FE13D3"/>
    <w:rsid w:val="00FE325B"/>
    <w:rsid w:val="00FE32F6"/>
    <w:rsid w:val="00FE4ABD"/>
    <w:rsid w:val="00FE64F1"/>
    <w:rsid w:val="00FF0356"/>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List Bullet" w:uiPriority="99"/>
    <w:lsdException w:name="List Number" w:uiPriority="99"/>
    <w:lsdException w:name="List Bullet 2"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en-US"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tabs>
        <w:tab w:val="clear" w:pos="7416"/>
        <w:tab w:val="num" w:pos="576"/>
      </w:tabs>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link w:val="FHCWDATextChar"/>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autoRedefine/>
    <w:uiPriority w:val="39"/>
    <w:unhideWhenUsed/>
    <w:qFormat/>
    <w:rsid w:val="00B12C3A"/>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22"/>
      <w:szCs w:val="32"/>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FHCWDAText"/>
    <w:link w:val="TextChar"/>
    <w:autoRedefine/>
    <w:qFormat/>
    <w:rsid w:val="008C15EF"/>
    <w:pPr>
      <w:tabs>
        <w:tab w:val="left" w:pos="1418"/>
      </w:tabs>
      <w:spacing w:line="360" w:lineRule="auto"/>
    </w:pPr>
    <w:rPr>
      <w:szCs w:val="22"/>
      <w:lang w:val="en-US"/>
    </w:rPr>
  </w:style>
  <w:style w:type="character" w:customStyle="1" w:styleId="FHCWDATextChar">
    <w:name w:val="FHCW_DA_Text Char"/>
    <w:basedOn w:val="DefaultParagraphFont"/>
    <w:link w:val="FHCWDAText"/>
    <w:rsid w:val="00CB24CF"/>
    <w:rPr>
      <w:rFonts w:ascii="Arial" w:eastAsia="Times" w:hAnsi="Arial"/>
      <w:sz w:val="22"/>
      <w:lang w:val="de-AT"/>
    </w:rPr>
  </w:style>
  <w:style w:type="character" w:customStyle="1" w:styleId="TextChar">
    <w:name w:val="Text Char"/>
    <w:basedOn w:val="FHCWDATextChar"/>
    <w:link w:val="Text"/>
    <w:rsid w:val="008C15EF"/>
    <w:rPr>
      <w:rFonts w:ascii="Arial" w:eastAsia="Times" w:hAnsi="Arial"/>
      <w:sz w:val="22"/>
      <w:szCs w:val="22"/>
      <w:lang w:val="en-US"/>
    </w:rPr>
  </w:style>
  <w:style w:type="table" w:customStyle="1" w:styleId="TableGrid2">
    <w:name w:val="Table Grid2"/>
    <w:basedOn w:val="TableNormal"/>
    <w:next w:val="TableGrid"/>
    <w:uiPriority w:val="59"/>
    <w:rsid w:val="00CF246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766B3A"/>
    <w:pPr>
      <w:numPr>
        <w:numId w:val="72"/>
      </w:numPr>
      <w:spacing w:after="200" w:line="276" w:lineRule="auto"/>
      <w:contextualSpacing/>
      <w:jc w:val="left"/>
    </w:pPr>
    <w:rPr>
      <w:rFonts w:asciiTheme="minorHAnsi" w:eastAsiaTheme="minorEastAsia" w:hAnsiTheme="minorHAnsi" w:cstheme="minorBidi"/>
      <w:sz w:val="22"/>
      <w:szCs w:val="22"/>
    </w:rPr>
  </w:style>
  <w:style w:type="paragraph" w:styleId="ListNumber">
    <w:name w:val="List Number"/>
    <w:basedOn w:val="Normal"/>
    <w:uiPriority w:val="99"/>
    <w:unhideWhenUsed/>
    <w:rsid w:val="00766B3A"/>
    <w:pPr>
      <w:numPr>
        <w:numId w:val="73"/>
      </w:numPr>
      <w:spacing w:after="200" w:line="276" w:lineRule="auto"/>
      <w:contextualSpacing/>
      <w:jc w:val="left"/>
    </w:pPr>
    <w:rPr>
      <w:rFonts w:asciiTheme="minorHAnsi" w:eastAsiaTheme="minorEastAsia" w:hAnsiTheme="minorHAnsi" w:cstheme="minorBidi"/>
      <w:sz w:val="22"/>
      <w:szCs w:val="22"/>
    </w:rPr>
  </w:style>
  <w:style w:type="paragraph" w:styleId="ListBullet2">
    <w:name w:val="List Bullet 2"/>
    <w:basedOn w:val="Normal"/>
    <w:uiPriority w:val="99"/>
    <w:unhideWhenUsed/>
    <w:rsid w:val="00766B3A"/>
    <w:pPr>
      <w:numPr>
        <w:numId w:val="74"/>
      </w:numPr>
      <w:spacing w:after="200" w:line="276" w:lineRule="auto"/>
      <w:contextualSpacing/>
      <w:jc w:val="left"/>
    </w:pPr>
    <w:rPr>
      <w:rFonts w:asciiTheme="minorHAnsi" w:eastAsiaTheme="minorEastAsia" w:hAnsiTheme="minorHAnsi" w:cstheme="minorBidi"/>
      <w:sz w:val="22"/>
      <w:szCs w:val="22"/>
    </w:rPr>
  </w:style>
  <w:style w:type="paragraph" w:styleId="IntenseQuote">
    <w:name w:val="Intense Quote"/>
    <w:basedOn w:val="Normal"/>
    <w:next w:val="Normal"/>
    <w:link w:val="IntenseQuoteChar"/>
    <w:uiPriority w:val="30"/>
    <w:qFormat/>
    <w:rsid w:val="00766B3A"/>
    <w:pPr>
      <w:pBdr>
        <w:bottom w:val="single" w:sz="4" w:space="4" w:color="5B9BD5" w:themeColor="accent1"/>
      </w:pBdr>
      <w:spacing w:before="200" w:after="280" w:line="276" w:lineRule="auto"/>
      <w:ind w:left="936" w:right="936"/>
      <w:jc w:val="left"/>
    </w:pPr>
    <w:rPr>
      <w:rFonts w:asciiTheme="minorHAnsi" w:eastAsiaTheme="minorEastAsia" w:hAnsiTheme="minorHAnsi" w:cstheme="minorBidi"/>
      <w:b/>
      <w:bCs/>
      <w:i/>
      <w:iCs/>
      <w:color w:val="5B9BD5" w:themeColor="accent1"/>
      <w:sz w:val="22"/>
      <w:szCs w:val="22"/>
    </w:rPr>
  </w:style>
  <w:style w:type="character" w:customStyle="1" w:styleId="IntenseQuoteChar">
    <w:name w:val="Intense Quote Char"/>
    <w:basedOn w:val="DefaultParagraphFont"/>
    <w:link w:val="IntenseQuote"/>
    <w:uiPriority w:val="30"/>
    <w:rsid w:val="00766B3A"/>
    <w:rPr>
      <w:rFonts w:asciiTheme="minorHAnsi" w:eastAsiaTheme="minorEastAsia" w:hAnsiTheme="minorHAnsi" w:cstheme="minorBidi"/>
      <w:b/>
      <w:bCs/>
      <w:i/>
      <w:iCs/>
      <w:color w:val="5B9BD5" w:themeColor="accent1"/>
      <w:sz w:val="22"/>
      <w:szCs w:val="22"/>
      <w:lang w:val="en-US" w:eastAsia="en-US"/>
    </w:rPr>
  </w:style>
  <w:style w:type="paragraph" w:customStyle="1" w:styleId="Code">
    <w:name w:val="Code"/>
    <w:rsid w:val="00766B3A"/>
    <w:pPr>
      <w:spacing w:after="200" w:line="276" w:lineRule="auto"/>
    </w:pPr>
    <w:rPr>
      <w:rFonts w:ascii="Courier New" w:eastAsia="Courier New" w:hAnsi="Courier New" w:cstheme="minorBidi"/>
      <w:szCs w:val="22"/>
      <w:lang w:val="en-US" w:eastAsia="en-US"/>
    </w:rPr>
  </w:style>
  <w:style w:type="table" w:styleId="LightList-Accent1">
    <w:name w:val="Light List Accent 1"/>
    <w:basedOn w:val="TableNormal"/>
    <w:uiPriority w:val="61"/>
    <w:semiHidden/>
    <w:unhideWhenUsed/>
    <w:rsid w:val="00766B3A"/>
    <w:rPr>
      <w:rFonts w:asciiTheme="minorHAnsi" w:eastAsiaTheme="minorEastAsia" w:hAnsiTheme="minorHAnsi" w:cstheme="minorBidi"/>
      <w:sz w:val="22"/>
      <w:szCs w:val="22"/>
      <w:lang w:val="en-US" w:eastAsia="en-U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78017626">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411707083">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54494283">
      <w:bodyDiv w:val="1"/>
      <w:marLeft w:val="0"/>
      <w:marRight w:val="0"/>
      <w:marTop w:val="0"/>
      <w:marBottom w:val="0"/>
      <w:divBdr>
        <w:top w:val="none" w:sz="0" w:space="0" w:color="auto"/>
        <w:left w:val="none" w:sz="0" w:space="0" w:color="auto"/>
        <w:bottom w:val="none" w:sz="0" w:space="0" w:color="auto"/>
        <w:right w:val="none" w:sz="0" w:space="0" w:color="auto"/>
      </w:divBdr>
      <w:divsChild>
        <w:div w:id="1798914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04982114">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6129">
      <w:bodyDiv w:val="1"/>
      <w:marLeft w:val="0"/>
      <w:marRight w:val="0"/>
      <w:marTop w:val="0"/>
      <w:marBottom w:val="0"/>
      <w:divBdr>
        <w:top w:val="none" w:sz="0" w:space="0" w:color="auto"/>
        <w:left w:val="none" w:sz="0" w:space="0" w:color="auto"/>
        <w:bottom w:val="none" w:sz="0" w:space="0" w:color="auto"/>
        <w:right w:val="none" w:sz="0" w:space="0" w:color="auto"/>
      </w:divBdr>
    </w:div>
    <w:div w:id="817262302">
      <w:bodyDiv w:val="1"/>
      <w:marLeft w:val="0"/>
      <w:marRight w:val="0"/>
      <w:marTop w:val="0"/>
      <w:marBottom w:val="0"/>
      <w:divBdr>
        <w:top w:val="none" w:sz="0" w:space="0" w:color="auto"/>
        <w:left w:val="none" w:sz="0" w:space="0" w:color="auto"/>
        <w:bottom w:val="none" w:sz="0" w:space="0" w:color="auto"/>
        <w:right w:val="none" w:sz="0" w:space="0" w:color="auto"/>
      </w:divBdr>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15361946">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36672774">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2751782">
      <w:bodyDiv w:val="1"/>
      <w:marLeft w:val="0"/>
      <w:marRight w:val="0"/>
      <w:marTop w:val="0"/>
      <w:marBottom w:val="0"/>
      <w:divBdr>
        <w:top w:val="none" w:sz="0" w:space="0" w:color="auto"/>
        <w:left w:val="none" w:sz="0" w:space="0" w:color="auto"/>
        <w:bottom w:val="none" w:sz="0" w:space="0" w:color="auto"/>
        <w:right w:val="none" w:sz="0" w:space="0" w:color="auto"/>
      </w:divBdr>
      <w:divsChild>
        <w:div w:id="1173454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17848766">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107747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46651446">
      <w:bodyDiv w:val="1"/>
      <w:marLeft w:val="0"/>
      <w:marRight w:val="0"/>
      <w:marTop w:val="0"/>
      <w:marBottom w:val="0"/>
      <w:divBdr>
        <w:top w:val="none" w:sz="0" w:space="0" w:color="auto"/>
        <w:left w:val="none" w:sz="0" w:space="0" w:color="auto"/>
        <w:bottom w:val="none" w:sz="0" w:space="0" w:color="auto"/>
        <w:right w:val="none" w:sz="0" w:space="0" w:color="auto"/>
      </w:divBdr>
    </w:div>
    <w:div w:id="1261987123">
      <w:bodyDiv w:val="1"/>
      <w:marLeft w:val="0"/>
      <w:marRight w:val="0"/>
      <w:marTop w:val="0"/>
      <w:marBottom w:val="0"/>
      <w:divBdr>
        <w:top w:val="none" w:sz="0" w:space="0" w:color="auto"/>
        <w:left w:val="none" w:sz="0" w:space="0" w:color="auto"/>
        <w:bottom w:val="none" w:sz="0" w:space="0" w:color="auto"/>
        <w:right w:val="none" w:sz="0" w:space="0" w:color="auto"/>
      </w:divBdr>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5970994">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567494659">
      <w:bodyDiv w:val="1"/>
      <w:marLeft w:val="0"/>
      <w:marRight w:val="0"/>
      <w:marTop w:val="0"/>
      <w:marBottom w:val="0"/>
      <w:divBdr>
        <w:top w:val="none" w:sz="0" w:space="0" w:color="auto"/>
        <w:left w:val="none" w:sz="0" w:space="0" w:color="auto"/>
        <w:bottom w:val="none" w:sz="0" w:space="0" w:color="auto"/>
        <w:right w:val="none" w:sz="0" w:space="0" w:color="auto"/>
      </w:divBdr>
    </w:div>
    <w:div w:id="1599824625">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6018190">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85365816">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9606647">
      <w:bodyDiv w:val="1"/>
      <w:marLeft w:val="0"/>
      <w:marRight w:val="0"/>
      <w:marTop w:val="0"/>
      <w:marBottom w:val="0"/>
      <w:divBdr>
        <w:top w:val="none" w:sz="0" w:space="0" w:color="auto"/>
        <w:left w:val="none" w:sz="0" w:space="0" w:color="auto"/>
        <w:bottom w:val="none" w:sz="0" w:space="0" w:color="auto"/>
        <w:right w:val="none" w:sz="0" w:space="0" w:color="auto"/>
      </w:divBdr>
    </w:div>
    <w:div w:id="1959753557">
      <w:bodyDiv w:val="1"/>
      <w:marLeft w:val="0"/>
      <w:marRight w:val="0"/>
      <w:marTop w:val="0"/>
      <w:marBottom w:val="0"/>
      <w:divBdr>
        <w:top w:val="none" w:sz="0" w:space="0" w:color="auto"/>
        <w:left w:val="none" w:sz="0" w:space="0" w:color="auto"/>
        <w:bottom w:val="none" w:sz="0" w:space="0" w:color="auto"/>
        <w:right w:val="none" w:sz="0" w:space="0" w:color="auto"/>
      </w:divBdr>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kubernetes.io/docs/concepts/configuration/configmap/?utm_source=chatgpt.com"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samnewman.io/books/building_microservices_2nd_edition/?utm_source=chatgpt.com"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hyperlink" Target="https://github.com/AimenFH/Banking-Applications" TargetMode="Externa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kubernetes.io/docs/concepts/configuration/secret/?utm_source=chatgpt.com" TargetMode="External"/><Relationship Id="rId20" Type="http://schemas.openxmlformats.org/officeDocument/2006/relationships/header" Target="header7.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hub.docker.com/layers/aimendocker/configserver/s6/images/sha256-1239102cfa9c012d4f166732582670af90ac90e4508b2e9abc054e7f09e70707"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martinfowler.com/articles/microservices.html?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s://github.com/AimenFH/Banking-Applications"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yperlink" Target="https://samnewman.io/books/building_microservices_2nd_edition/" TargetMode="External"/><Relationship Id="rId99" Type="http://schemas.openxmlformats.org/officeDocument/2006/relationships/hyperlink" Target="https://martinfowler.com/bliki/StranglerFigApplication.html?utm_source=chatgpt.com" TargetMode="External"/><Relationship Id="rId101" Type="http://schemas.openxmlformats.org/officeDocument/2006/relationships/hyperlink" Target="https://docs.spring.io/spring-cloud-bus/reference/index.html?utm_source=chatgpt.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hyperlink" Target="https://microservices.io/patterns/data/database-per-service.html?utm_source=chatgpt.com" TargetMode="External"/><Relationship Id="rId104"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hyperlink" Target="https://docs.spring.io/spring-cloud-config/reference/index.html?utm_source=chatgpt.com" TargetMode="External"/><Relationship Id="rId105"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header" Target="header9.xml"/><Relationship Id="rId98" Type="http://schemas.openxmlformats.org/officeDocument/2006/relationships/hyperlink" Target="https://kubernetes.io/docs/concepts/overview/?utm_source=chatgpt.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CDF18-7EB4-4F41-B0BF-59ABE19FA93C}">
  <we:reference id="6a7bd4f3-0563-43af-8c08-79110eebdff6" version="1.1.4.0" store="EXCatalog" storeType="EXCatalog"/>
  <we:alternateReferences>
    <we:reference id="WA104381155" version="1.1.4.0" store="de-A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126</Pages>
  <Words>22784</Words>
  <Characters>143543</Characters>
  <Application>Microsoft Office Word</Application>
  <DocSecurity>0</DocSecurity>
  <Lines>1196</Lines>
  <Paragraphs>331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165996</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976</cp:revision>
  <cp:lastPrinted>2009-10-16T09:01:00Z</cp:lastPrinted>
  <dcterms:created xsi:type="dcterms:W3CDTF">2024-01-11T12:08:00Z</dcterms:created>
  <dcterms:modified xsi:type="dcterms:W3CDTF">2025-08-12T08:39:00Z</dcterms:modified>
</cp:coreProperties>
</file>
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4D3800" w:rsidRDefault="003031FB" w:rsidP="00F428B6">
      <w:pPr>
        <w:pStyle w:val="FHCWDAHaupttitel"/>
        <w:ind w:left="456" w:firstLine="57"/>
        <w:jc w:val="both"/>
        <w:rPr>
          <w:lang w:val="en-US"/>
        </w:rPr>
      </w:pPr>
      <w:r w:rsidRPr="004D3800">
        <w:rPr>
          <w:lang w:val="en-US"/>
        </w:rPr>
        <w:t xml:space="preserve">                      </w:t>
      </w:r>
      <w:r w:rsidR="00286472" w:rsidRPr="004D3800">
        <w:rPr>
          <w:lang w:val="en-US"/>
        </w:rPr>
        <w:tab/>
      </w:r>
      <w:r w:rsidR="00286472" w:rsidRPr="004D3800">
        <w:rPr>
          <w:lang w:val="en-US"/>
        </w:rPr>
        <w:tab/>
      </w:r>
      <w:r w:rsidR="00F428B6" w:rsidRPr="004D3800">
        <w:rPr>
          <w:lang w:val="en-US"/>
        </w:rPr>
        <w:t>Title</w:t>
      </w:r>
    </w:p>
    <w:p w14:paraId="7C97F45C" w14:textId="77777777" w:rsidR="00F428B6" w:rsidRPr="004D3800" w:rsidRDefault="00F428B6" w:rsidP="00F428B6">
      <w:pPr>
        <w:pStyle w:val="FHCWDAUntertitel"/>
        <w:rPr>
          <w:lang w:val="en-US"/>
        </w:rPr>
      </w:pPr>
      <w:r w:rsidRPr="004D3800">
        <w:rPr>
          <w:lang w:val="en-US"/>
        </w:rPr>
        <w:t>Subtitle</w:t>
      </w:r>
    </w:p>
    <w:p w14:paraId="6C86696D" w14:textId="77777777" w:rsidR="00F428B6" w:rsidRPr="004D3800" w:rsidRDefault="00F428B6" w:rsidP="00F428B6">
      <w:pPr>
        <w:pStyle w:val="FHCWDATextZentriert"/>
        <w:rPr>
          <w:lang w:val="en-US"/>
        </w:rPr>
      </w:pPr>
    </w:p>
    <w:p w14:paraId="7B876C1C" w14:textId="77777777" w:rsidR="00F428B6" w:rsidRPr="004D3800" w:rsidRDefault="00F428B6" w:rsidP="00F428B6">
      <w:pPr>
        <w:pStyle w:val="FHCWDATextZentriert"/>
        <w:rPr>
          <w:lang w:val="en-US"/>
        </w:rPr>
      </w:pPr>
    </w:p>
    <w:p w14:paraId="154B7592" w14:textId="77777777" w:rsidR="00F428B6" w:rsidRPr="004D3800" w:rsidRDefault="00F428B6" w:rsidP="00F428B6">
      <w:pPr>
        <w:pStyle w:val="FHCWDATextZentriert"/>
        <w:rPr>
          <w:lang w:val="en-US"/>
        </w:rPr>
      </w:pPr>
    </w:p>
    <w:p w14:paraId="0AEA1E36" w14:textId="77777777" w:rsidR="00F428B6" w:rsidRPr="004D3800" w:rsidRDefault="00F428B6" w:rsidP="00F428B6">
      <w:pPr>
        <w:pStyle w:val="FHCWDATextZentriert"/>
        <w:rPr>
          <w:lang w:val="en-US"/>
        </w:rPr>
      </w:pPr>
    </w:p>
    <w:p w14:paraId="5295AB9F" w14:textId="77777777" w:rsidR="00F428B6" w:rsidRPr="004D3800" w:rsidRDefault="00F428B6" w:rsidP="00F428B6">
      <w:pPr>
        <w:pStyle w:val="FHCWDATextFettZentriert"/>
        <w:rPr>
          <w:lang w:val="en-US"/>
        </w:rPr>
      </w:pPr>
      <w:r w:rsidRPr="004D3800">
        <w:rPr>
          <w:lang w:val="en-US"/>
        </w:rPr>
        <w:t>Master Thesis</w:t>
      </w:r>
    </w:p>
    <w:p w14:paraId="52E5E0D5" w14:textId="77777777" w:rsidR="00F428B6" w:rsidRPr="004D3800" w:rsidRDefault="00F428B6" w:rsidP="00F428B6">
      <w:pPr>
        <w:pStyle w:val="FHCWDATextZentriert"/>
        <w:rPr>
          <w:lang w:val="en-US"/>
        </w:rPr>
      </w:pPr>
    </w:p>
    <w:p w14:paraId="57EF1EB3" w14:textId="77777777" w:rsidR="00F428B6" w:rsidRPr="004D3800" w:rsidRDefault="00F428B6" w:rsidP="00F428B6">
      <w:pPr>
        <w:pStyle w:val="FHCWDATextZentriert"/>
        <w:rPr>
          <w:lang w:val="en-US"/>
        </w:rPr>
      </w:pPr>
      <w:r w:rsidRPr="004D3800">
        <w:rPr>
          <w:lang w:val="en-US"/>
        </w:rPr>
        <w:t>Submitted in partial fulfillment of the requirements for the degree of:</w:t>
      </w:r>
    </w:p>
    <w:p w14:paraId="0B799245" w14:textId="77777777" w:rsidR="00F428B6" w:rsidRPr="004D3800" w:rsidRDefault="00F428B6" w:rsidP="00F428B6">
      <w:pPr>
        <w:pStyle w:val="FHCWDATextZentriert"/>
        <w:rPr>
          <w:lang w:val="en-US"/>
        </w:rPr>
      </w:pPr>
      <w:r w:rsidRPr="004D3800">
        <w:rPr>
          <w:b/>
          <w:bCs/>
          <w:lang w:val="en-US"/>
        </w:rPr>
        <w:t>Master of Science in Engineerin</w:t>
      </w:r>
      <w:r w:rsidRPr="004D3800">
        <w:rPr>
          <w:b/>
          <w:lang w:val="en-US"/>
        </w:rPr>
        <w:t>g</w:t>
      </w:r>
    </w:p>
    <w:p w14:paraId="51ED215B" w14:textId="77777777" w:rsidR="00F428B6" w:rsidRPr="004D3800" w:rsidRDefault="00F428B6" w:rsidP="00F428B6">
      <w:pPr>
        <w:pStyle w:val="FHCWDATextZentriert"/>
        <w:rPr>
          <w:lang w:val="en-US"/>
        </w:rPr>
      </w:pPr>
    </w:p>
    <w:p w14:paraId="1125740E" w14:textId="77777777" w:rsidR="00F428B6" w:rsidRPr="004D3800" w:rsidRDefault="00F428B6" w:rsidP="00F428B6">
      <w:pPr>
        <w:pStyle w:val="FHCWDATextZentriert"/>
        <w:rPr>
          <w:lang w:val="en-US"/>
        </w:rPr>
      </w:pPr>
      <w:r w:rsidRPr="004D3800">
        <w:rPr>
          <w:lang w:val="en-US"/>
        </w:rPr>
        <w:t>to the University of Applied Sciences FH Campus Wien</w:t>
      </w:r>
    </w:p>
    <w:p w14:paraId="64E20850" w14:textId="77777777" w:rsidR="00F428B6" w:rsidRPr="004D3800" w:rsidRDefault="00F428B6" w:rsidP="00F428B6">
      <w:pPr>
        <w:pStyle w:val="FHCWDATextZentriert"/>
        <w:rPr>
          <w:lang w:val="en-US"/>
        </w:rPr>
      </w:pPr>
      <w:proofErr w:type="gramStart"/>
      <w:r w:rsidRPr="004D3800">
        <w:rPr>
          <w:lang w:val="en-US"/>
        </w:rPr>
        <w:t>Master</w:t>
      </w:r>
      <w:proofErr w:type="gramEnd"/>
      <w:r w:rsidRPr="004D3800">
        <w:rPr>
          <w:lang w:val="en-US"/>
        </w:rPr>
        <w:t xml:space="preserve"> Degree Program: Software Design and Engineering</w:t>
      </w:r>
    </w:p>
    <w:p w14:paraId="4E65CCFD" w14:textId="77777777" w:rsidR="00F428B6" w:rsidRPr="004D3800" w:rsidRDefault="00F428B6" w:rsidP="00F428B6">
      <w:pPr>
        <w:pStyle w:val="FHCWDATextZentriert"/>
        <w:rPr>
          <w:lang w:val="en-US"/>
        </w:rPr>
      </w:pPr>
    </w:p>
    <w:p w14:paraId="3275DD47" w14:textId="77777777" w:rsidR="00F428B6" w:rsidRPr="004D3800" w:rsidRDefault="00F428B6" w:rsidP="00F428B6">
      <w:pPr>
        <w:pStyle w:val="FHCWDATextZentriert"/>
        <w:rPr>
          <w:lang w:val="en-US"/>
        </w:rPr>
      </w:pPr>
    </w:p>
    <w:p w14:paraId="6EB6BEB0" w14:textId="77777777" w:rsidR="00F428B6" w:rsidRPr="004D3800" w:rsidRDefault="00F428B6" w:rsidP="00F428B6">
      <w:pPr>
        <w:pStyle w:val="FHCWDATextFettZentriert"/>
        <w:rPr>
          <w:lang w:val="en-US"/>
        </w:rPr>
      </w:pPr>
      <w:r w:rsidRPr="004D3800">
        <w:rPr>
          <w:lang w:val="en-US"/>
        </w:rPr>
        <w:t>Author:</w:t>
      </w:r>
    </w:p>
    <w:p w14:paraId="73BE543B" w14:textId="77777777" w:rsidR="00F428B6" w:rsidRPr="004D3800" w:rsidRDefault="00F428B6" w:rsidP="00F428B6">
      <w:pPr>
        <w:pStyle w:val="FHCWDATextZentriert"/>
        <w:rPr>
          <w:lang w:val="en-US"/>
        </w:rPr>
      </w:pPr>
      <w:r w:rsidRPr="004D3800">
        <w:rPr>
          <w:lang w:val="en-US"/>
        </w:rPr>
        <w:t>First name surname</w:t>
      </w:r>
    </w:p>
    <w:p w14:paraId="67B243A8" w14:textId="77777777" w:rsidR="00F428B6" w:rsidRPr="004D3800" w:rsidRDefault="00F428B6" w:rsidP="00F428B6">
      <w:pPr>
        <w:pStyle w:val="FHCWDATextZentriert"/>
        <w:rPr>
          <w:lang w:val="en-US"/>
        </w:rPr>
      </w:pPr>
    </w:p>
    <w:p w14:paraId="3CDA7759" w14:textId="77777777" w:rsidR="00F428B6" w:rsidRPr="004D3800" w:rsidRDefault="00F428B6" w:rsidP="00F428B6">
      <w:pPr>
        <w:pStyle w:val="FHCWDATextFettZentriert"/>
        <w:rPr>
          <w:lang w:val="en-US"/>
        </w:rPr>
      </w:pPr>
      <w:r w:rsidRPr="004D3800">
        <w:rPr>
          <w:lang w:val="en-US"/>
        </w:rPr>
        <w:t>Student Identification Number:</w:t>
      </w:r>
    </w:p>
    <w:p w14:paraId="242159B7" w14:textId="77777777" w:rsidR="00F428B6" w:rsidRPr="004D3800" w:rsidRDefault="00F428B6" w:rsidP="00F428B6">
      <w:pPr>
        <w:pStyle w:val="FHCWDATextZentriert"/>
        <w:rPr>
          <w:lang w:val="en-US"/>
        </w:rPr>
      </w:pPr>
      <w:r w:rsidRPr="004D3800">
        <w:rPr>
          <w:lang w:val="en-US"/>
        </w:rPr>
        <w:t>Number</w:t>
      </w:r>
    </w:p>
    <w:p w14:paraId="2E7B86CA" w14:textId="77777777" w:rsidR="00F428B6" w:rsidRPr="004D3800" w:rsidRDefault="00F428B6" w:rsidP="00F428B6">
      <w:pPr>
        <w:pStyle w:val="FHCWDATextZentriert"/>
        <w:rPr>
          <w:lang w:val="en-US"/>
        </w:rPr>
      </w:pPr>
    </w:p>
    <w:p w14:paraId="53EECDE5" w14:textId="77777777" w:rsidR="00F428B6" w:rsidRPr="004D3800" w:rsidRDefault="00F428B6" w:rsidP="00F428B6">
      <w:pPr>
        <w:pStyle w:val="FHCWDATextFettZentriert"/>
        <w:rPr>
          <w:lang w:val="en-US"/>
        </w:rPr>
      </w:pPr>
      <w:r w:rsidRPr="004D3800">
        <w:rPr>
          <w:lang w:val="en-US"/>
        </w:rPr>
        <w:t>Supervisor:</w:t>
      </w:r>
    </w:p>
    <w:p w14:paraId="0B5DB438" w14:textId="77777777" w:rsidR="00F428B6" w:rsidRPr="004D3800" w:rsidRDefault="00B05EBD" w:rsidP="00F428B6">
      <w:pPr>
        <w:pStyle w:val="FHCWDATextZentriert"/>
        <w:rPr>
          <w:lang w:val="en-US"/>
        </w:rPr>
      </w:pPr>
      <w:r w:rsidRPr="004D3800">
        <w:rPr>
          <w:lang w:val="en-US"/>
        </w:rPr>
        <w:t>Degree</w:t>
      </w:r>
      <w:r w:rsidR="00F428B6" w:rsidRPr="004D3800">
        <w:rPr>
          <w:lang w:val="en-US"/>
        </w:rPr>
        <w:t xml:space="preserve"> </w:t>
      </w:r>
      <w:proofErr w:type="spellStart"/>
      <w:proofErr w:type="gramStart"/>
      <w:r w:rsidR="00F428B6" w:rsidRPr="004D3800">
        <w:rPr>
          <w:lang w:val="en-US"/>
        </w:rPr>
        <w:t>firstname</w:t>
      </w:r>
      <w:proofErr w:type="spellEnd"/>
      <w:proofErr w:type="gramEnd"/>
      <w:r w:rsidR="00F428B6" w:rsidRPr="004D3800">
        <w:rPr>
          <w:lang w:val="en-US"/>
        </w:rPr>
        <w:t xml:space="preserve"> name</w:t>
      </w:r>
    </w:p>
    <w:p w14:paraId="24D77CA5" w14:textId="77777777" w:rsidR="00F428B6" w:rsidRPr="004D3800" w:rsidRDefault="00F428B6" w:rsidP="00F428B6">
      <w:pPr>
        <w:pStyle w:val="FHCWDATextZentriert"/>
        <w:rPr>
          <w:lang w:val="en-US"/>
        </w:rPr>
      </w:pPr>
    </w:p>
    <w:p w14:paraId="79D59789" w14:textId="77777777" w:rsidR="00F428B6" w:rsidRPr="004D3800" w:rsidRDefault="00F428B6" w:rsidP="00F428B6">
      <w:pPr>
        <w:pStyle w:val="FHCWDATextFettZentriert"/>
        <w:rPr>
          <w:lang w:val="en-US"/>
        </w:rPr>
      </w:pPr>
      <w:r w:rsidRPr="004D3800">
        <w:rPr>
          <w:lang w:val="en-US"/>
        </w:rPr>
        <w:t>Date:</w:t>
      </w:r>
    </w:p>
    <w:p w14:paraId="12235B8F" w14:textId="77777777" w:rsidR="00F428B6" w:rsidRPr="004D3800" w:rsidRDefault="00F428B6" w:rsidP="00F428B6">
      <w:pPr>
        <w:pStyle w:val="FHCWDATextZentriert"/>
        <w:rPr>
          <w:lang w:val="en-US"/>
        </w:rPr>
      </w:pPr>
      <w:r w:rsidRPr="004D3800">
        <w:rPr>
          <w:lang w:val="en-US"/>
        </w:rPr>
        <w:t xml:space="preserve">dd. mm. </w:t>
      </w:r>
      <w:proofErr w:type="spellStart"/>
      <w:r w:rsidRPr="004D3800">
        <w:rPr>
          <w:lang w:val="en-US"/>
        </w:rPr>
        <w:t>yyyy</w:t>
      </w:r>
      <w:proofErr w:type="spellEnd"/>
    </w:p>
    <w:p w14:paraId="717C28EE" w14:textId="77777777" w:rsidR="00B23B7E" w:rsidRPr="004D3800" w:rsidRDefault="00861E18" w:rsidP="00F428B6">
      <w:pPr>
        <w:pStyle w:val="FHCWDAHaupttitel"/>
        <w:ind w:left="456" w:firstLine="57"/>
        <w:jc w:val="both"/>
        <w:rPr>
          <w:b w:val="0"/>
          <w:lang w:val="en-US"/>
        </w:rPr>
      </w:pPr>
      <w:r w:rsidRPr="004D3800">
        <w:rPr>
          <w:b w:val="0"/>
          <w:lang w:val="en-US"/>
        </w:rPr>
        <w:br w:type="page"/>
      </w:r>
    </w:p>
    <w:p w14:paraId="433B2434" w14:textId="77777777" w:rsidR="00FF1E9F" w:rsidRPr="004D3800" w:rsidRDefault="00FF1E9F" w:rsidP="00EE41AB">
      <w:pPr>
        <w:pStyle w:val="FHCWDAText"/>
        <w:rPr>
          <w:lang w:val="en-US"/>
        </w:rPr>
      </w:pPr>
    </w:p>
    <w:p w14:paraId="4EE8AE8A" w14:textId="77777777" w:rsidR="00FF1E9F" w:rsidRPr="004D3800" w:rsidRDefault="00FF1E9F" w:rsidP="00EE41AB">
      <w:pPr>
        <w:pStyle w:val="FHCWDAText"/>
        <w:rPr>
          <w:lang w:val="en-US"/>
        </w:rPr>
      </w:pPr>
    </w:p>
    <w:p w14:paraId="4F7CC131" w14:textId="77777777" w:rsidR="00FF1E9F" w:rsidRPr="004D3800" w:rsidRDefault="00FF1E9F" w:rsidP="00EE41AB">
      <w:pPr>
        <w:pStyle w:val="FHCWDAText"/>
        <w:rPr>
          <w:lang w:val="en-US"/>
        </w:rPr>
      </w:pPr>
    </w:p>
    <w:p w14:paraId="000C6592" w14:textId="77777777" w:rsidR="00FF1E9F" w:rsidRPr="004D3800" w:rsidRDefault="00FF1E9F" w:rsidP="00EE41AB">
      <w:pPr>
        <w:pStyle w:val="FHCWDAText"/>
        <w:rPr>
          <w:lang w:val="en-US"/>
        </w:rPr>
      </w:pPr>
    </w:p>
    <w:p w14:paraId="76A153AC" w14:textId="77777777" w:rsidR="00FF1E9F" w:rsidRPr="004D3800" w:rsidRDefault="00FF1E9F" w:rsidP="00EE41AB">
      <w:pPr>
        <w:pStyle w:val="FHCWDAText"/>
        <w:rPr>
          <w:lang w:val="en-US"/>
        </w:rPr>
      </w:pPr>
    </w:p>
    <w:p w14:paraId="2613F230" w14:textId="77777777" w:rsidR="00FF1E9F" w:rsidRPr="004D3800" w:rsidRDefault="00FF1E9F" w:rsidP="00EE41AB">
      <w:pPr>
        <w:pStyle w:val="FHCWDAText"/>
        <w:rPr>
          <w:lang w:val="en-US"/>
        </w:rPr>
      </w:pPr>
    </w:p>
    <w:p w14:paraId="663ED08F" w14:textId="77777777" w:rsidR="00FF1E9F" w:rsidRPr="004D3800" w:rsidRDefault="00FF1E9F" w:rsidP="00EE41AB">
      <w:pPr>
        <w:pStyle w:val="FHCWDAText"/>
        <w:rPr>
          <w:lang w:val="en-US"/>
        </w:rPr>
      </w:pPr>
    </w:p>
    <w:p w14:paraId="12D3F5D6" w14:textId="77777777" w:rsidR="00FF1E9F" w:rsidRPr="004D3800" w:rsidRDefault="00FF1E9F" w:rsidP="00EE41AB">
      <w:pPr>
        <w:pStyle w:val="FHCWDAText"/>
        <w:rPr>
          <w:lang w:val="en-US"/>
        </w:rPr>
      </w:pPr>
    </w:p>
    <w:p w14:paraId="688ADE31" w14:textId="77777777" w:rsidR="00FF1E9F" w:rsidRPr="004D3800" w:rsidRDefault="00FF1E9F" w:rsidP="00EE41AB">
      <w:pPr>
        <w:pStyle w:val="FHCWDAText"/>
        <w:rPr>
          <w:lang w:val="en-US"/>
        </w:rPr>
      </w:pPr>
    </w:p>
    <w:p w14:paraId="327AFAA2" w14:textId="77777777" w:rsidR="00FF1E9F" w:rsidRPr="004D3800" w:rsidRDefault="00FF1E9F" w:rsidP="00EE41AB">
      <w:pPr>
        <w:pStyle w:val="FHCWDAText"/>
        <w:rPr>
          <w:lang w:val="en-US"/>
        </w:rPr>
      </w:pPr>
    </w:p>
    <w:p w14:paraId="32EDE3DB" w14:textId="77777777" w:rsidR="00FF1E9F" w:rsidRPr="004D3800" w:rsidRDefault="00FF1E9F" w:rsidP="00EE41AB">
      <w:pPr>
        <w:pStyle w:val="FHCWDAText"/>
        <w:rPr>
          <w:lang w:val="en-US"/>
        </w:rPr>
      </w:pPr>
    </w:p>
    <w:p w14:paraId="6B4B1B94" w14:textId="77777777" w:rsidR="00FF1E9F" w:rsidRPr="004D3800" w:rsidRDefault="00FF1E9F" w:rsidP="00EE41AB">
      <w:pPr>
        <w:pStyle w:val="FHCWDAText"/>
        <w:rPr>
          <w:lang w:val="en-US"/>
        </w:rPr>
      </w:pPr>
    </w:p>
    <w:p w14:paraId="3B6DE07F" w14:textId="77777777" w:rsidR="00FF1E9F" w:rsidRPr="004D3800" w:rsidRDefault="00FF1E9F" w:rsidP="00EE41AB">
      <w:pPr>
        <w:pStyle w:val="FHCWDAText"/>
        <w:rPr>
          <w:lang w:val="en-US"/>
        </w:rPr>
      </w:pPr>
    </w:p>
    <w:p w14:paraId="014A38FD" w14:textId="77777777" w:rsidR="00FF1E9F" w:rsidRPr="004D3800" w:rsidRDefault="00FF1E9F" w:rsidP="00EE41AB">
      <w:pPr>
        <w:pStyle w:val="FHCWDAText"/>
        <w:rPr>
          <w:lang w:val="en-US"/>
        </w:rPr>
      </w:pPr>
    </w:p>
    <w:p w14:paraId="1778F504" w14:textId="77777777" w:rsidR="00594A32" w:rsidRPr="004D3800" w:rsidRDefault="00594A32" w:rsidP="00EE41AB">
      <w:pPr>
        <w:pStyle w:val="FHCWDAText"/>
        <w:rPr>
          <w:lang w:val="en-US"/>
        </w:rPr>
      </w:pPr>
    </w:p>
    <w:p w14:paraId="165C494A" w14:textId="77777777" w:rsidR="00594A32" w:rsidRPr="004D3800" w:rsidRDefault="00594A32" w:rsidP="00EE41AB">
      <w:pPr>
        <w:pStyle w:val="FHCWDAText"/>
        <w:rPr>
          <w:lang w:val="en-US"/>
        </w:rPr>
      </w:pPr>
    </w:p>
    <w:p w14:paraId="6D7448A6" w14:textId="77777777" w:rsidR="00594A32" w:rsidRPr="004D3800" w:rsidRDefault="00594A32" w:rsidP="00EE41AB">
      <w:pPr>
        <w:pStyle w:val="FHCWDAText"/>
        <w:rPr>
          <w:lang w:val="en-US"/>
        </w:rPr>
      </w:pPr>
    </w:p>
    <w:p w14:paraId="211409AC" w14:textId="77777777" w:rsidR="00FF1E9F" w:rsidRPr="004D3800" w:rsidRDefault="00FF1E9F" w:rsidP="00EE41AB">
      <w:pPr>
        <w:pStyle w:val="FHCWDAText"/>
        <w:rPr>
          <w:lang w:val="en-US"/>
        </w:rPr>
      </w:pPr>
    </w:p>
    <w:p w14:paraId="18C3C302" w14:textId="77777777" w:rsidR="00FF1E9F" w:rsidRPr="004D3800" w:rsidRDefault="00FF1E9F" w:rsidP="00EE41AB">
      <w:pPr>
        <w:pStyle w:val="FHCWDAText"/>
        <w:rPr>
          <w:lang w:val="en-US"/>
        </w:rPr>
      </w:pPr>
    </w:p>
    <w:p w14:paraId="291CEE0F" w14:textId="77777777" w:rsidR="00FF1E9F" w:rsidRPr="004D3800" w:rsidRDefault="00FF1E9F" w:rsidP="00EE41AB">
      <w:pPr>
        <w:pStyle w:val="FHCWDAText"/>
        <w:rPr>
          <w:lang w:val="en-US"/>
        </w:rPr>
      </w:pPr>
    </w:p>
    <w:p w14:paraId="55E5701E" w14:textId="77777777" w:rsidR="00FF1E9F" w:rsidRPr="004D3800" w:rsidRDefault="00FF1E9F" w:rsidP="00EE41AB">
      <w:pPr>
        <w:pStyle w:val="FHCWDAText"/>
        <w:rPr>
          <w:lang w:val="en-US"/>
        </w:rPr>
      </w:pPr>
    </w:p>
    <w:p w14:paraId="5E0B115A" w14:textId="77777777" w:rsidR="00FF1E9F" w:rsidRPr="004D3800" w:rsidRDefault="00FF1E9F" w:rsidP="00EE41AB">
      <w:pPr>
        <w:pStyle w:val="FHCWDAText"/>
        <w:rPr>
          <w:lang w:val="en-US"/>
        </w:rPr>
      </w:pPr>
    </w:p>
    <w:p w14:paraId="69A59D75" w14:textId="77777777" w:rsidR="00FF1E9F" w:rsidRPr="004D3800" w:rsidRDefault="00FF1E9F" w:rsidP="00EE41AB">
      <w:pPr>
        <w:pStyle w:val="FHCWDAText"/>
        <w:rPr>
          <w:lang w:val="en-US"/>
        </w:rPr>
      </w:pPr>
    </w:p>
    <w:p w14:paraId="119683B3" w14:textId="77777777" w:rsidR="00F428B6" w:rsidRPr="004D3800" w:rsidRDefault="00F428B6" w:rsidP="00EE41AB">
      <w:pPr>
        <w:pStyle w:val="FHCWDAText"/>
        <w:rPr>
          <w:lang w:val="en-US"/>
        </w:rPr>
      </w:pPr>
    </w:p>
    <w:p w14:paraId="5647169C" w14:textId="77777777" w:rsidR="00F428B6" w:rsidRPr="004D3800" w:rsidRDefault="00F428B6" w:rsidP="00EE41AB">
      <w:pPr>
        <w:pStyle w:val="FHCWDAText"/>
        <w:rPr>
          <w:lang w:val="en-US"/>
        </w:rPr>
      </w:pPr>
    </w:p>
    <w:p w14:paraId="003B3B70" w14:textId="77777777" w:rsidR="00FF1E9F" w:rsidRPr="004D3800" w:rsidRDefault="00FF1E9F" w:rsidP="00EE41AB">
      <w:pPr>
        <w:pStyle w:val="FHCWDAText"/>
        <w:rPr>
          <w:lang w:val="en-US"/>
        </w:rPr>
      </w:pPr>
    </w:p>
    <w:p w14:paraId="7B63E637" w14:textId="77777777" w:rsidR="00F428B6" w:rsidRPr="004D3800" w:rsidRDefault="00F428B6" w:rsidP="00F428B6">
      <w:pPr>
        <w:pStyle w:val="FHCWDAText"/>
        <w:rPr>
          <w:szCs w:val="22"/>
          <w:lang w:val="en-US"/>
        </w:rPr>
      </w:pPr>
      <w:r w:rsidRPr="004D3800">
        <w:rPr>
          <w:szCs w:val="22"/>
          <w:lang w:val="en-US"/>
        </w:rPr>
        <w:t>Declaration of authorship:</w:t>
      </w:r>
    </w:p>
    <w:p w14:paraId="4283C477" w14:textId="77777777" w:rsidR="00F428B6" w:rsidRPr="004D3800" w:rsidRDefault="00F428B6" w:rsidP="00F428B6">
      <w:pPr>
        <w:pStyle w:val="FHCWDAText"/>
        <w:rPr>
          <w:szCs w:val="22"/>
          <w:lang w:val="en-US"/>
        </w:rPr>
      </w:pPr>
    </w:p>
    <w:p w14:paraId="5414F474" w14:textId="77777777" w:rsidR="00F428B6" w:rsidRPr="004D3800" w:rsidRDefault="00914589" w:rsidP="00F428B6">
      <w:pPr>
        <w:pStyle w:val="FHCWDAText"/>
        <w:rPr>
          <w:szCs w:val="22"/>
          <w:lang w:val="en-US"/>
        </w:rPr>
      </w:pPr>
      <w:r w:rsidRPr="004D3800">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4D3800" w:rsidRDefault="00914589" w:rsidP="00F428B6">
      <w:pPr>
        <w:pStyle w:val="FHCWDAText"/>
        <w:rPr>
          <w:szCs w:val="22"/>
          <w:lang w:val="en-US"/>
        </w:rPr>
      </w:pPr>
    </w:p>
    <w:p w14:paraId="7A1D16A3" w14:textId="77777777" w:rsidR="00F428B6" w:rsidRPr="004D3800" w:rsidRDefault="00F428B6" w:rsidP="00F428B6">
      <w:pPr>
        <w:pStyle w:val="FHCWDAText"/>
        <w:tabs>
          <w:tab w:val="left" w:leader="dot" w:pos="2835"/>
          <w:tab w:val="left" w:pos="3544"/>
          <w:tab w:val="left" w:leader="dot" w:pos="9639"/>
        </w:tabs>
        <w:rPr>
          <w:szCs w:val="22"/>
          <w:lang w:val="en-US"/>
        </w:rPr>
      </w:pPr>
      <w:r w:rsidRPr="004D3800">
        <w:rPr>
          <w:szCs w:val="22"/>
          <w:lang w:val="en-US"/>
        </w:rPr>
        <w:t xml:space="preserve">Date: </w:t>
      </w:r>
      <w:r w:rsidRPr="004D3800">
        <w:rPr>
          <w:szCs w:val="22"/>
          <w:lang w:val="en-US"/>
        </w:rPr>
        <w:tab/>
      </w:r>
      <w:r w:rsidRPr="004D3800">
        <w:rPr>
          <w:szCs w:val="22"/>
          <w:lang w:val="en-US"/>
        </w:rPr>
        <w:tab/>
        <w:t xml:space="preserve">Signature: </w:t>
      </w:r>
      <w:r w:rsidRPr="004D3800">
        <w:rPr>
          <w:szCs w:val="22"/>
          <w:lang w:val="en-US"/>
        </w:rPr>
        <w:tab/>
      </w:r>
    </w:p>
    <w:p w14:paraId="48FA69FE" w14:textId="77777777" w:rsidR="00594A32" w:rsidRPr="004D3800" w:rsidRDefault="00594A32" w:rsidP="00EE41AB">
      <w:pPr>
        <w:pStyle w:val="FHCWDAText"/>
        <w:rPr>
          <w:szCs w:val="22"/>
          <w:lang w:val="en-US"/>
        </w:rPr>
      </w:pPr>
    </w:p>
    <w:p w14:paraId="49C11C00" w14:textId="77777777" w:rsidR="00FF1E9F" w:rsidRPr="004D3800" w:rsidRDefault="00FF1E9F" w:rsidP="001A738D">
      <w:pPr>
        <w:pStyle w:val="FHCWDAText"/>
        <w:rPr>
          <w:lang w:val="en-US"/>
        </w:rPr>
        <w:sectPr w:rsidR="00FF1E9F" w:rsidRPr="004D3800" w:rsidSect="00A13C52">
          <w:headerReference w:type="first" r:id="rId8"/>
          <w:pgSz w:w="11907" w:h="16840" w:code="9"/>
          <w:pgMar w:top="1134" w:right="851" w:bottom="851" w:left="1418" w:header="567" w:footer="1134" w:gutter="0"/>
          <w:cols w:space="720"/>
          <w:titlePg/>
        </w:sectPr>
      </w:pPr>
    </w:p>
    <w:p w14:paraId="223703D8" w14:textId="77777777" w:rsidR="00BB64E6" w:rsidRPr="004D3800" w:rsidRDefault="00BB64E6" w:rsidP="00BB64E6">
      <w:pPr>
        <w:pStyle w:val="FHCWDAEbene1OhneNr"/>
        <w:rPr>
          <w:lang w:val="en-US"/>
        </w:rPr>
      </w:pPr>
      <w:bookmarkStart w:id="0" w:name="_Toc205929631"/>
      <w:r w:rsidRPr="004D3800">
        <w:rPr>
          <w:lang w:val="en-US"/>
        </w:rPr>
        <w:lastRenderedPageBreak/>
        <w:t>Abstract</w:t>
      </w:r>
      <w:bookmarkEnd w:id="0"/>
    </w:p>
    <w:p w14:paraId="0FF6DEE5" w14:textId="77777777" w:rsidR="00E02D47" w:rsidRPr="004D3800" w:rsidRDefault="00E02D47" w:rsidP="00E02D47">
      <w:pPr>
        <w:pStyle w:val="FHCWDAText"/>
        <w:rPr>
          <w:lang w:val="en-US"/>
        </w:rPr>
      </w:pPr>
    </w:p>
    <w:p w14:paraId="4D811383" w14:textId="434CA167" w:rsidR="00E02D47" w:rsidRPr="004D3800" w:rsidRDefault="00E02D47" w:rsidP="00557168">
      <w:pPr>
        <w:pStyle w:val="Text"/>
      </w:pPr>
      <w:r w:rsidRPr="004D3800">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rsidRPr="004D3800">
        <w:t xml:space="preserve"> </w:t>
      </w:r>
      <w:r w:rsidRPr="004D3800">
        <w:t>Accounts, Cards, and Loans</w:t>
      </w:r>
      <w:r w:rsidR="006F2B6B" w:rsidRPr="004D3800">
        <w:t xml:space="preserve"> </w:t>
      </w:r>
      <w:r w:rsidRPr="004D3800">
        <w:t>accessible through an API Gateway. Initially, the system was implemented using local configuration for each microservice and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4D3800" w:rsidRDefault="00E02D47" w:rsidP="00557168">
      <w:pPr>
        <w:pStyle w:val="Text"/>
      </w:pPr>
      <w:r w:rsidRPr="004D3800">
        <w:t>This thesis contributes empirical evidence to guide architectural decision-making for organizations adopting or evolving microservices-based systems. Comparative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4D3800" w:rsidRDefault="00D23BCA" w:rsidP="00D23BCA">
      <w:pPr>
        <w:rPr>
          <w:lang w:eastAsia="de-DE"/>
        </w:rPr>
      </w:pPr>
    </w:p>
    <w:p w14:paraId="57B522E3" w14:textId="77777777" w:rsidR="00D23BCA" w:rsidRPr="004D3800" w:rsidRDefault="00D23BCA" w:rsidP="00D23BCA">
      <w:pPr>
        <w:rPr>
          <w:lang w:eastAsia="de-DE"/>
        </w:rPr>
      </w:pPr>
    </w:p>
    <w:p w14:paraId="5B084F9B" w14:textId="77777777" w:rsidR="00D23BCA" w:rsidRPr="004D3800" w:rsidRDefault="00D23BCA" w:rsidP="00D23BCA">
      <w:pPr>
        <w:rPr>
          <w:lang w:eastAsia="de-DE"/>
        </w:rPr>
      </w:pPr>
    </w:p>
    <w:p w14:paraId="68E2D1C9" w14:textId="77777777" w:rsidR="00D23BCA" w:rsidRPr="004D3800" w:rsidRDefault="00D23BCA" w:rsidP="00D23BCA">
      <w:pPr>
        <w:rPr>
          <w:lang w:eastAsia="de-DE"/>
        </w:rPr>
      </w:pPr>
    </w:p>
    <w:p w14:paraId="6096FC1C" w14:textId="77777777" w:rsidR="00D23BCA" w:rsidRPr="004D3800" w:rsidRDefault="00D23BCA" w:rsidP="00D23BCA">
      <w:pPr>
        <w:rPr>
          <w:lang w:eastAsia="de-DE"/>
        </w:rPr>
      </w:pPr>
    </w:p>
    <w:p w14:paraId="1B52B430" w14:textId="77777777" w:rsidR="00D23BCA" w:rsidRPr="004D3800" w:rsidRDefault="00D23BCA" w:rsidP="00D23BCA">
      <w:pPr>
        <w:rPr>
          <w:lang w:eastAsia="de-DE"/>
        </w:rPr>
      </w:pPr>
    </w:p>
    <w:p w14:paraId="4ED74C22" w14:textId="77777777" w:rsidR="00D23BCA" w:rsidRPr="004D3800" w:rsidRDefault="00D23BCA" w:rsidP="00D23BCA">
      <w:pPr>
        <w:rPr>
          <w:lang w:eastAsia="de-DE"/>
        </w:rPr>
      </w:pPr>
    </w:p>
    <w:p w14:paraId="3490A51F" w14:textId="77777777" w:rsidR="00D23BCA" w:rsidRPr="004D3800" w:rsidRDefault="00D23BCA" w:rsidP="00D23BCA">
      <w:pPr>
        <w:rPr>
          <w:lang w:eastAsia="de-DE"/>
        </w:rPr>
      </w:pPr>
    </w:p>
    <w:p w14:paraId="2C1B57E7" w14:textId="77777777" w:rsidR="00D23BCA" w:rsidRPr="004D3800" w:rsidRDefault="00D23BCA" w:rsidP="00D23BCA">
      <w:pPr>
        <w:rPr>
          <w:lang w:eastAsia="de-DE"/>
        </w:rPr>
      </w:pPr>
    </w:p>
    <w:p w14:paraId="3007F0E4" w14:textId="77777777" w:rsidR="00D23BCA" w:rsidRPr="004D3800" w:rsidRDefault="00D23BCA" w:rsidP="00D23BCA">
      <w:pPr>
        <w:rPr>
          <w:lang w:eastAsia="de-DE"/>
        </w:rPr>
      </w:pPr>
    </w:p>
    <w:p w14:paraId="3BB1289B" w14:textId="77777777" w:rsidR="00D23BCA" w:rsidRPr="004D3800" w:rsidRDefault="00D23BCA" w:rsidP="00D23BCA">
      <w:pPr>
        <w:rPr>
          <w:lang w:eastAsia="de-DE"/>
        </w:rPr>
      </w:pPr>
    </w:p>
    <w:p w14:paraId="166F8A9E" w14:textId="77777777" w:rsidR="00D23BCA" w:rsidRPr="004D3800" w:rsidRDefault="00D23BCA" w:rsidP="00D23BCA">
      <w:pPr>
        <w:rPr>
          <w:lang w:eastAsia="de-DE"/>
        </w:rPr>
      </w:pPr>
    </w:p>
    <w:p w14:paraId="50258DBD" w14:textId="77777777" w:rsidR="00D23BCA" w:rsidRPr="004D3800" w:rsidRDefault="00D23BCA" w:rsidP="00D23BCA">
      <w:pPr>
        <w:rPr>
          <w:lang w:eastAsia="de-DE"/>
        </w:rPr>
      </w:pPr>
    </w:p>
    <w:p w14:paraId="4BBB6A4B" w14:textId="77777777" w:rsidR="00D23BCA" w:rsidRPr="004D3800" w:rsidRDefault="00D23BCA" w:rsidP="00D23BCA">
      <w:pPr>
        <w:rPr>
          <w:lang w:eastAsia="de-DE"/>
        </w:rPr>
      </w:pPr>
    </w:p>
    <w:p w14:paraId="6FE9A8E4" w14:textId="77777777" w:rsidR="00D23BCA" w:rsidRPr="004D3800" w:rsidRDefault="00D23BCA" w:rsidP="00D23BCA">
      <w:pPr>
        <w:rPr>
          <w:lang w:eastAsia="de-DE"/>
        </w:rPr>
      </w:pPr>
    </w:p>
    <w:p w14:paraId="72013760" w14:textId="77777777" w:rsidR="00D23BCA" w:rsidRPr="004D3800" w:rsidRDefault="00D23BCA" w:rsidP="00D23BCA">
      <w:pPr>
        <w:rPr>
          <w:lang w:eastAsia="de-DE"/>
        </w:rPr>
      </w:pPr>
    </w:p>
    <w:p w14:paraId="33B64427" w14:textId="77777777" w:rsidR="00D23BCA" w:rsidRPr="004D3800" w:rsidRDefault="00D23BCA" w:rsidP="00D23BCA">
      <w:pPr>
        <w:rPr>
          <w:lang w:eastAsia="de-DE"/>
        </w:rPr>
      </w:pPr>
    </w:p>
    <w:p w14:paraId="726163C2" w14:textId="77777777" w:rsidR="00D23BCA" w:rsidRPr="004D3800" w:rsidRDefault="00D23BCA" w:rsidP="00D23BCA">
      <w:pPr>
        <w:rPr>
          <w:lang w:eastAsia="de-DE"/>
        </w:rPr>
      </w:pPr>
    </w:p>
    <w:p w14:paraId="1D3CF048" w14:textId="77777777" w:rsidR="00D23BCA" w:rsidRPr="004D3800" w:rsidRDefault="00D23BCA" w:rsidP="00D23BCA">
      <w:pPr>
        <w:rPr>
          <w:lang w:eastAsia="de-DE"/>
        </w:rPr>
      </w:pPr>
    </w:p>
    <w:p w14:paraId="45DAB5B9" w14:textId="77777777" w:rsidR="00D23BCA" w:rsidRPr="004D3800" w:rsidRDefault="00D23BCA" w:rsidP="00D23BCA">
      <w:pPr>
        <w:rPr>
          <w:lang w:eastAsia="de-DE"/>
        </w:rPr>
      </w:pPr>
    </w:p>
    <w:p w14:paraId="727A638E" w14:textId="77777777" w:rsidR="00D23BCA" w:rsidRPr="004D3800" w:rsidRDefault="00D23BCA" w:rsidP="00D23BCA">
      <w:pPr>
        <w:rPr>
          <w:lang w:eastAsia="de-DE"/>
        </w:rPr>
      </w:pPr>
    </w:p>
    <w:p w14:paraId="5C4A2742" w14:textId="77777777" w:rsidR="00D23BCA" w:rsidRPr="004D3800" w:rsidRDefault="00D23BCA" w:rsidP="00D23BCA">
      <w:pPr>
        <w:rPr>
          <w:lang w:eastAsia="de-DE"/>
        </w:rPr>
      </w:pPr>
    </w:p>
    <w:p w14:paraId="23D105BD" w14:textId="77777777" w:rsidR="00D23BCA" w:rsidRPr="004D3800" w:rsidRDefault="00D23BCA" w:rsidP="00D23BCA">
      <w:pPr>
        <w:rPr>
          <w:lang w:eastAsia="de-DE"/>
        </w:rPr>
      </w:pPr>
    </w:p>
    <w:p w14:paraId="24D5F9AE" w14:textId="77777777" w:rsidR="00D23BCA" w:rsidRPr="004D3800" w:rsidRDefault="00D23BCA" w:rsidP="00D23BCA">
      <w:pPr>
        <w:rPr>
          <w:lang w:eastAsia="de-DE"/>
        </w:rPr>
      </w:pPr>
    </w:p>
    <w:p w14:paraId="3FD84FC5" w14:textId="77777777" w:rsidR="00D23BCA" w:rsidRPr="004D3800" w:rsidRDefault="00D23BCA" w:rsidP="00D23BCA">
      <w:pPr>
        <w:rPr>
          <w:lang w:eastAsia="de-DE"/>
        </w:rPr>
      </w:pPr>
    </w:p>
    <w:p w14:paraId="6878FDF3" w14:textId="77777777" w:rsidR="00D23BCA" w:rsidRPr="004D3800" w:rsidRDefault="00D23BCA" w:rsidP="00D23BCA">
      <w:pPr>
        <w:rPr>
          <w:lang w:eastAsia="de-DE"/>
        </w:rPr>
      </w:pPr>
    </w:p>
    <w:p w14:paraId="04B334C3" w14:textId="77777777" w:rsidR="00D23BCA" w:rsidRPr="004D3800" w:rsidRDefault="00D23BCA" w:rsidP="00D23BCA">
      <w:pPr>
        <w:rPr>
          <w:lang w:eastAsia="de-DE"/>
        </w:rPr>
      </w:pPr>
    </w:p>
    <w:p w14:paraId="69FBDC60" w14:textId="77777777" w:rsidR="00D23BCA" w:rsidRPr="004D3800" w:rsidRDefault="00D23BCA" w:rsidP="00D23BCA">
      <w:pPr>
        <w:rPr>
          <w:lang w:eastAsia="de-DE"/>
        </w:rPr>
      </w:pPr>
    </w:p>
    <w:p w14:paraId="7E425046" w14:textId="77777777" w:rsidR="00D23BCA" w:rsidRPr="004D3800" w:rsidRDefault="00D23BCA" w:rsidP="00D23BCA">
      <w:pPr>
        <w:rPr>
          <w:lang w:eastAsia="de-DE"/>
        </w:rPr>
      </w:pPr>
    </w:p>
    <w:p w14:paraId="510E81DE" w14:textId="77777777" w:rsidR="00D23BCA" w:rsidRPr="004D3800" w:rsidRDefault="00D23BCA" w:rsidP="00D23BCA">
      <w:pPr>
        <w:rPr>
          <w:lang w:eastAsia="de-DE"/>
        </w:rPr>
      </w:pPr>
    </w:p>
    <w:p w14:paraId="349905FA" w14:textId="77777777" w:rsidR="00D23BCA" w:rsidRPr="004D3800" w:rsidRDefault="00D23BCA" w:rsidP="00D23BCA">
      <w:pPr>
        <w:rPr>
          <w:lang w:eastAsia="de-DE"/>
        </w:rPr>
      </w:pPr>
    </w:p>
    <w:p w14:paraId="6D8729F9" w14:textId="77777777" w:rsidR="00D23BCA" w:rsidRPr="004D3800" w:rsidRDefault="00D23BCA" w:rsidP="00D23BCA">
      <w:pPr>
        <w:rPr>
          <w:lang w:eastAsia="de-DE"/>
        </w:rPr>
      </w:pPr>
    </w:p>
    <w:p w14:paraId="756233B5" w14:textId="77777777" w:rsidR="00D23BCA" w:rsidRPr="004D3800" w:rsidRDefault="00D23BCA" w:rsidP="00D23BCA">
      <w:pPr>
        <w:rPr>
          <w:lang w:eastAsia="de-DE"/>
        </w:rPr>
      </w:pPr>
    </w:p>
    <w:p w14:paraId="3A181A77" w14:textId="6C37A89C" w:rsidR="00B61691" w:rsidRPr="004D3800" w:rsidRDefault="00B61691" w:rsidP="00B61691">
      <w:pPr>
        <w:tabs>
          <w:tab w:val="left" w:pos="1575"/>
        </w:tabs>
        <w:rPr>
          <w:lang w:eastAsia="de-DE"/>
        </w:rPr>
        <w:sectPr w:rsidR="00B61691" w:rsidRPr="004D3800"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4D3800">
        <w:rPr>
          <w:lang w:eastAsia="de-DE"/>
        </w:rPr>
        <w:tab/>
      </w:r>
    </w:p>
    <w:p w14:paraId="49BC2C02" w14:textId="77777777" w:rsidR="00C1152A" w:rsidRPr="004D3800" w:rsidRDefault="00A33965" w:rsidP="00D21489">
      <w:pPr>
        <w:pStyle w:val="FHCWDAEbene1OhneNr"/>
        <w:rPr>
          <w:lang w:val="en-US"/>
        </w:rPr>
      </w:pPr>
      <w:bookmarkStart w:id="1" w:name="_Toc205929632"/>
      <w:r w:rsidRPr="004D3800">
        <w:rPr>
          <w:lang w:val="en-US"/>
        </w:rPr>
        <w:lastRenderedPageBreak/>
        <w:t>List of Abbreviations</w:t>
      </w:r>
      <w:bookmarkEnd w:id="1"/>
    </w:p>
    <w:p w14:paraId="52F12E54" w14:textId="77777777" w:rsidR="00C1152A" w:rsidRPr="004D3800" w:rsidRDefault="00C1152A" w:rsidP="00D21489">
      <w:pPr>
        <w:pStyle w:val="FHCWDAText"/>
        <w:rPr>
          <w:lang w:val="en-US"/>
        </w:rPr>
      </w:pPr>
    </w:p>
    <w:p w14:paraId="1FEE2723" w14:textId="1E1CC45D" w:rsidR="004068AD" w:rsidRPr="004D3800" w:rsidRDefault="00C15132" w:rsidP="00557168">
      <w:pPr>
        <w:pStyle w:val="Text"/>
      </w:pPr>
      <w:r w:rsidRPr="004D3800">
        <w:t>SOA</w:t>
      </w:r>
      <w:r w:rsidR="002728C0" w:rsidRPr="004D3800">
        <w:t xml:space="preserve">               </w:t>
      </w:r>
      <w:r w:rsidRPr="004D3800">
        <w:t>Service-Oriented Architecture</w:t>
      </w:r>
    </w:p>
    <w:p w14:paraId="1C4D12F8" w14:textId="1C66BB1D" w:rsidR="00FF1517" w:rsidRPr="004D3800" w:rsidRDefault="004068AD" w:rsidP="00557168">
      <w:pPr>
        <w:pStyle w:val="Text"/>
      </w:pPr>
      <w:r w:rsidRPr="004D3800">
        <w:t xml:space="preserve">URIs               Uniform </w:t>
      </w:r>
      <w:r w:rsidR="002728C0" w:rsidRPr="004D3800">
        <w:t>Resource</w:t>
      </w:r>
      <w:r w:rsidRPr="004D3800">
        <w:t xml:space="preserve"> Identifier</w:t>
      </w:r>
    </w:p>
    <w:p w14:paraId="34213D73" w14:textId="0CC53FB8" w:rsidR="00FF1517" w:rsidRPr="004D3800" w:rsidRDefault="00FF1517" w:rsidP="00557168">
      <w:pPr>
        <w:pStyle w:val="Text"/>
      </w:pPr>
      <w:r w:rsidRPr="004D3800">
        <w:t>DEV                Development Environment</w:t>
      </w:r>
    </w:p>
    <w:p w14:paraId="156D249A" w14:textId="062A2D38" w:rsidR="00FF1517" w:rsidRPr="004D3800" w:rsidRDefault="00FF1517" w:rsidP="00557168">
      <w:pPr>
        <w:pStyle w:val="Text"/>
      </w:pPr>
      <w:r w:rsidRPr="004D3800">
        <w:t>PROD             Production Environment</w:t>
      </w:r>
    </w:p>
    <w:p w14:paraId="30347683" w14:textId="5D5FFE97" w:rsidR="00EB0835" w:rsidRPr="004D3800" w:rsidRDefault="00BE05C9" w:rsidP="00557168">
      <w:pPr>
        <w:pStyle w:val="Text"/>
      </w:pPr>
      <w:r w:rsidRPr="004D3800">
        <w:t xml:space="preserve">API                 </w:t>
      </w:r>
      <w:r w:rsidR="0023351A" w:rsidRPr="004D3800">
        <w:t>Application Programming Interface</w:t>
      </w:r>
    </w:p>
    <w:p w14:paraId="02FA2AFF" w14:textId="0A30E30B" w:rsidR="00565269" w:rsidRPr="004D3800" w:rsidRDefault="00EB0835" w:rsidP="00557168">
      <w:pPr>
        <w:pStyle w:val="Text"/>
      </w:pPr>
      <w:r w:rsidRPr="004D3800">
        <w:t>RBAC             Role-Based Access Control</w:t>
      </w:r>
    </w:p>
    <w:p w14:paraId="6CAF78B8" w14:textId="70C26C00" w:rsidR="00565269" w:rsidRPr="004D3800" w:rsidRDefault="00565269" w:rsidP="00557168">
      <w:pPr>
        <w:pStyle w:val="Text"/>
      </w:pPr>
      <w:r w:rsidRPr="004D3800">
        <w:t>HTTP</w:t>
      </w:r>
      <w:r w:rsidR="00946B5A" w:rsidRPr="004D3800">
        <w:t xml:space="preserve">              Hypertext Transfer Protocol</w:t>
      </w:r>
    </w:p>
    <w:p w14:paraId="56DCA362" w14:textId="79EE5E86" w:rsidR="00840515" w:rsidRPr="004D3800" w:rsidRDefault="0033588E" w:rsidP="00557168">
      <w:pPr>
        <w:pStyle w:val="Text"/>
      </w:pPr>
      <w:r w:rsidRPr="004D3800">
        <w:t>G</w:t>
      </w:r>
      <w:r w:rsidR="00565269" w:rsidRPr="004D3800">
        <w:t>RPC</w:t>
      </w:r>
      <w:r w:rsidR="00946B5A" w:rsidRPr="004D3800">
        <w:t xml:space="preserve">             Google Remote Procedure Calls</w:t>
      </w:r>
    </w:p>
    <w:p w14:paraId="0ACBF4BF" w14:textId="79B6027C" w:rsidR="00337508" w:rsidRPr="004D3800" w:rsidRDefault="00840515" w:rsidP="00557168">
      <w:pPr>
        <w:pStyle w:val="Text"/>
      </w:pPr>
      <w:r w:rsidRPr="004D3800">
        <w:t xml:space="preserve">DDD             </w:t>
      </w:r>
      <w:r w:rsidR="00430B00" w:rsidRPr="004D3800">
        <w:t xml:space="preserve"> </w:t>
      </w:r>
      <w:r w:rsidRPr="004D3800">
        <w:t>Domain-Driven Design</w:t>
      </w:r>
    </w:p>
    <w:p w14:paraId="0C291B71" w14:textId="568A58D7" w:rsidR="00B324FE" w:rsidRPr="004D3800" w:rsidRDefault="00337508" w:rsidP="00557168">
      <w:pPr>
        <w:pStyle w:val="Text"/>
      </w:pPr>
      <w:r w:rsidRPr="004D3800">
        <w:t>E</w:t>
      </w:r>
      <w:r w:rsidR="0033588E" w:rsidRPr="004D3800">
        <w:t>TCD</w:t>
      </w:r>
      <w:r w:rsidRPr="004D3800">
        <w:t xml:space="preserve">             </w:t>
      </w:r>
      <w:r w:rsidR="00430B00" w:rsidRPr="004D3800">
        <w:t xml:space="preserve"> </w:t>
      </w:r>
      <w:r w:rsidRPr="004D3800">
        <w:t>Distributed key-value store</w:t>
      </w:r>
    </w:p>
    <w:p w14:paraId="5A1FE18A" w14:textId="50CCE2BA" w:rsidR="006F796F" w:rsidRPr="004D3800" w:rsidRDefault="00B324FE" w:rsidP="00557168">
      <w:pPr>
        <w:pStyle w:val="Text"/>
      </w:pPr>
      <w:r w:rsidRPr="004D3800">
        <w:t xml:space="preserve">Json               </w:t>
      </w:r>
      <w:r w:rsidR="00430B00" w:rsidRPr="004D3800">
        <w:t xml:space="preserve"> </w:t>
      </w:r>
      <w:r w:rsidRPr="004D3800">
        <w:t xml:space="preserve">JavaScript </w:t>
      </w:r>
      <w:r w:rsidR="00CB24CF" w:rsidRPr="004D3800">
        <w:t>Object</w:t>
      </w:r>
      <w:r w:rsidRPr="004D3800">
        <w:t xml:space="preserve"> Notation</w:t>
      </w:r>
    </w:p>
    <w:p w14:paraId="11FDAB44" w14:textId="68E6D7FF" w:rsidR="00D048D0" w:rsidRPr="004D3800" w:rsidRDefault="006F796F" w:rsidP="00557168">
      <w:pPr>
        <w:pStyle w:val="Text"/>
      </w:pPr>
      <w:r w:rsidRPr="004D3800">
        <w:t xml:space="preserve">AWS              </w:t>
      </w:r>
      <w:r w:rsidR="00430B00" w:rsidRPr="004D3800">
        <w:t xml:space="preserve"> </w:t>
      </w:r>
      <w:r w:rsidRPr="004D3800">
        <w:t>Amazon Web Services</w:t>
      </w:r>
    </w:p>
    <w:p w14:paraId="0D37B6F7" w14:textId="58E9943A" w:rsidR="00B12FA8" w:rsidRPr="004D3800" w:rsidRDefault="00D048D0" w:rsidP="00557168">
      <w:pPr>
        <w:pStyle w:val="Text"/>
      </w:pPr>
      <w:r w:rsidRPr="004D3800">
        <w:t xml:space="preserve">SSM               </w:t>
      </w:r>
      <w:r w:rsidR="00430B00" w:rsidRPr="004D3800">
        <w:t xml:space="preserve"> </w:t>
      </w:r>
      <w:r w:rsidRPr="004D3800">
        <w:t xml:space="preserve">Soft Systems </w:t>
      </w:r>
      <w:r w:rsidR="00CB24CF" w:rsidRPr="004D3800">
        <w:t>Methodology</w:t>
      </w:r>
    </w:p>
    <w:p w14:paraId="7FE772A0" w14:textId="48D9C162" w:rsidR="004472FD" w:rsidRPr="004D3800" w:rsidRDefault="00B12FA8" w:rsidP="00557168">
      <w:pPr>
        <w:pStyle w:val="Text"/>
      </w:pPr>
      <w:r w:rsidRPr="004D3800">
        <w:t xml:space="preserve">WAF               </w:t>
      </w:r>
      <w:r w:rsidR="00430B00" w:rsidRPr="004D3800">
        <w:t xml:space="preserve"> </w:t>
      </w:r>
      <w:r w:rsidRPr="004D3800">
        <w:t>Web Application Firewall</w:t>
      </w:r>
    </w:p>
    <w:p w14:paraId="068B8233" w14:textId="64DC9EA5" w:rsidR="00F64049" w:rsidRPr="004D3800" w:rsidRDefault="004472FD" w:rsidP="00557168">
      <w:pPr>
        <w:pStyle w:val="Text"/>
      </w:pPr>
      <w:r w:rsidRPr="004D3800">
        <w:t xml:space="preserve">TLS                </w:t>
      </w:r>
      <w:r w:rsidR="00430B00" w:rsidRPr="004D3800">
        <w:t xml:space="preserve"> </w:t>
      </w:r>
      <w:r w:rsidRPr="004D3800">
        <w:t>Transport Layer Security</w:t>
      </w:r>
    </w:p>
    <w:p w14:paraId="116630F4" w14:textId="7EBF1C2B" w:rsidR="00F64049" w:rsidRPr="004D3800" w:rsidRDefault="00F64049" w:rsidP="00557168">
      <w:pPr>
        <w:pStyle w:val="Text"/>
      </w:pPr>
      <w:r w:rsidRPr="004D3800">
        <w:t xml:space="preserve">MITM             </w:t>
      </w:r>
      <w:r w:rsidR="00430B00" w:rsidRPr="004D3800">
        <w:t xml:space="preserve"> </w:t>
      </w:r>
      <w:r w:rsidRPr="004D3800">
        <w:t xml:space="preserve"> Man-in-the-Middle</w:t>
      </w:r>
    </w:p>
    <w:p w14:paraId="69CECC7C" w14:textId="04A8A3F9" w:rsidR="00CB7450" w:rsidRPr="004D3800" w:rsidRDefault="0073712A" w:rsidP="00557168">
      <w:pPr>
        <w:pStyle w:val="Text"/>
      </w:pPr>
      <w:r w:rsidRPr="004D3800">
        <w:t xml:space="preserve">JWTs             </w:t>
      </w:r>
      <w:r w:rsidR="00430B00" w:rsidRPr="004D3800">
        <w:t xml:space="preserve"> </w:t>
      </w:r>
      <w:r w:rsidRPr="004D3800">
        <w:t>JSON Web Tokens</w:t>
      </w:r>
    </w:p>
    <w:p w14:paraId="6AAA1D41" w14:textId="54A72ECB" w:rsidR="00796B3A" w:rsidRPr="004D3800" w:rsidRDefault="00CB7450" w:rsidP="00557168">
      <w:pPr>
        <w:pStyle w:val="Text"/>
      </w:pPr>
      <w:r w:rsidRPr="004D3800">
        <w:t xml:space="preserve">JWKS           </w:t>
      </w:r>
      <w:r w:rsidR="00430B00" w:rsidRPr="004D3800">
        <w:t xml:space="preserve"> </w:t>
      </w:r>
      <w:r w:rsidRPr="004D3800">
        <w:t xml:space="preserve"> JSON Web Key Sets</w:t>
      </w:r>
    </w:p>
    <w:p w14:paraId="04B1705B" w14:textId="4840F16E" w:rsidR="00796B3A" w:rsidRPr="004D3800" w:rsidRDefault="00796B3A" w:rsidP="00557168">
      <w:pPr>
        <w:pStyle w:val="Text"/>
      </w:pPr>
      <w:r w:rsidRPr="004D3800">
        <w:t>DDoS</w:t>
      </w:r>
      <w:r w:rsidRPr="004D3800">
        <w:rPr>
          <w:rFonts w:cs="Arial"/>
          <w:color w:val="1F1F1F"/>
          <w:sz w:val="45"/>
          <w:szCs w:val="45"/>
          <w:shd w:val="clear" w:color="auto" w:fill="FFFFFF"/>
        </w:rPr>
        <w:t xml:space="preserve">      </w:t>
      </w:r>
      <w:r w:rsidR="00430B00" w:rsidRPr="004D3800">
        <w:rPr>
          <w:rFonts w:cs="Arial"/>
          <w:color w:val="1F1F1F"/>
          <w:sz w:val="45"/>
          <w:szCs w:val="45"/>
          <w:shd w:val="clear" w:color="auto" w:fill="FFFFFF"/>
        </w:rPr>
        <w:t xml:space="preserve"> </w:t>
      </w:r>
      <w:r w:rsidRPr="004D3800">
        <w:t>Distributed denial-of-service</w:t>
      </w:r>
    </w:p>
    <w:p w14:paraId="068C0BDC" w14:textId="542E596B" w:rsidR="00273526" w:rsidRPr="004D3800" w:rsidRDefault="00F32CBF" w:rsidP="00557168">
      <w:pPr>
        <w:pStyle w:val="Text"/>
      </w:pPr>
      <w:r w:rsidRPr="004D3800">
        <w:t xml:space="preserve">RBAC            </w:t>
      </w:r>
      <w:r w:rsidR="00430B00" w:rsidRPr="004D3800">
        <w:t xml:space="preserve">  </w:t>
      </w:r>
      <w:r w:rsidRPr="004D3800">
        <w:t>Role-Based Access Control</w:t>
      </w:r>
    </w:p>
    <w:p w14:paraId="677BC7C8" w14:textId="7F13608F" w:rsidR="00CA4054" w:rsidRPr="004D3800" w:rsidRDefault="00273526" w:rsidP="00557168">
      <w:pPr>
        <w:pStyle w:val="Text"/>
      </w:pPr>
      <w:r w:rsidRPr="004D3800">
        <w:t>SSO</w:t>
      </w:r>
      <w:r w:rsidR="00F617AA" w:rsidRPr="004D3800">
        <w:t xml:space="preserve">               </w:t>
      </w:r>
      <w:r w:rsidR="00430B00" w:rsidRPr="004D3800">
        <w:t xml:space="preserve"> </w:t>
      </w:r>
      <w:r w:rsidR="00F617AA" w:rsidRPr="004D3800">
        <w:t>Single Sign-On</w:t>
      </w:r>
    </w:p>
    <w:p w14:paraId="4B03F5C0" w14:textId="7E7AE81E" w:rsidR="000B2660" w:rsidRPr="004D3800" w:rsidRDefault="00CA4054" w:rsidP="00557168">
      <w:pPr>
        <w:pStyle w:val="Text"/>
      </w:pPr>
      <w:r w:rsidRPr="004D3800">
        <w:t xml:space="preserve">TSDB             </w:t>
      </w:r>
      <w:r w:rsidR="00430B00" w:rsidRPr="004D3800">
        <w:t xml:space="preserve"> </w:t>
      </w:r>
      <w:r w:rsidRPr="004D3800">
        <w:t>Time-Series Database</w:t>
      </w:r>
    </w:p>
    <w:p w14:paraId="7EB66179" w14:textId="4C27BAF6" w:rsidR="000B2660" w:rsidRPr="004D3800" w:rsidRDefault="002A2F19" w:rsidP="00557168">
      <w:pPr>
        <w:pStyle w:val="Text"/>
      </w:pPr>
      <w:r w:rsidRPr="004D3800">
        <w:t>DVCS</w:t>
      </w:r>
      <w:r w:rsidR="000B2660" w:rsidRPr="004D3800">
        <w:t xml:space="preserve">             </w:t>
      </w:r>
      <w:r w:rsidR="00430B00" w:rsidRPr="004D3800">
        <w:t xml:space="preserve"> </w:t>
      </w:r>
      <w:r w:rsidR="000B2660" w:rsidRPr="004D3800">
        <w:t>Distributed Version Control System</w:t>
      </w:r>
    </w:p>
    <w:p w14:paraId="28DCD0CC" w14:textId="2B3C5725" w:rsidR="000B2660" w:rsidRPr="004D3800" w:rsidRDefault="000B2660" w:rsidP="00557168">
      <w:pPr>
        <w:pStyle w:val="Text"/>
      </w:pPr>
      <w:r w:rsidRPr="004D3800">
        <w:t xml:space="preserve">SQL                </w:t>
      </w:r>
      <w:r w:rsidR="00430B00" w:rsidRPr="004D3800">
        <w:t xml:space="preserve"> </w:t>
      </w:r>
      <w:r w:rsidRPr="004D3800">
        <w:t>Structured Query Language</w:t>
      </w:r>
    </w:p>
    <w:p w14:paraId="3728D008" w14:textId="44E7EFDF" w:rsidR="000B2660" w:rsidRPr="004D3800" w:rsidRDefault="000B2660" w:rsidP="00557168">
      <w:pPr>
        <w:pStyle w:val="Text"/>
      </w:pPr>
      <w:r w:rsidRPr="004D3800">
        <w:t xml:space="preserve">NoSQL            </w:t>
      </w:r>
      <w:r w:rsidR="00430B00" w:rsidRPr="004D3800">
        <w:t xml:space="preserve"> </w:t>
      </w:r>
      <w:r w:rsidRPr="004D3800">
        <w:t>Not Only SQL</w:t>
      </w:r>
    </w:p>
    <w:p w14:paraId="1AF8B2C2" w14:textId="60C3E4F3" w:rsidR="00945C74" w:rsidRPr="004D3800" w:rsidRDefault="000B2660" w:rsidP="00557168">
      <w:pPr>
        <w:pStyle w:val="Text"/>
      </w:pPr>
      <w:r w:rsidRPr="004D3800">
        <w:t>CI/CD</w:t>
      </w:r>
      <w:r w:rsidR="00430B00" w:rsidRPr="004D3800">
        <w:t xml:space="preserve">               Continuous Integration and Continuous Delivery</w:t>
      </w:r>
    </w:p>
    <w:p w14:paraId="49002ED4" w14:textId="6C6BD548" w:rsidR="00945C74" w:rsidRPr="004D3800" w:rsidRDefault="00945C74" w:rsidP="00557168">
      <w:pPr>
        <w:pStyle w:val="Text"/>
      </w:pPr>
      <w:r w:rsidRPr="004D3800">
        <w:t>DVCS </w:t>
      </w:r>
      <w:r w:rsidR="000A5099" w:rsidRPr="004D3800">
        <w:t xml:space="preserve">              Distributed Version Control System</w:t>
      </w:r>
    </w:p>
    <w:p w14:paraId="12B311E6" w14:textId="7402B2F2" w:rsidR="009A487E" w:rsidRPr="004D3800" w:rsidRDefault="00945C74" w:rsidP="00557168">
      <w:pPr>
        <w:pStyle w:val="Text"/>
      </w:pPr>
      <w:r w:rsidRPr="004D3800">
        <w:t>MCP</w:t>
      </w:r>
      <w:r w:rsidR="000A5099" w:rsidRPr="004D3800">
        <w:t xml:space="preserve">                 Model Context Protocol</w:t>
      </w:r>
    </w:p>
    <w:p w14:paraId="3697F279" w14:textId="0A73763C" w:rsidR="006F52D7" w:rsidRPr="004D3800" w:rsidRDefault="009A487E" w:rsidP="00557168">
      <w:pPr>
        <w:pStyle w:val="Text"/>
      </w:pPr>
      <w:r w:rsidRPr="004D3800">
        <w:t>JAR                  Compressed Archive Format</w:t>
      </w:r>
    </w:p>
    <w:p w14:paraId="036C3C16" w14:textId="34538FFA" w:rsidR="001C50D8" w:rsidRPr="004D3800" w:rsidRDefault="006F52D7" w:rsidP="00557168">
      <w:pPr>
        <w:pStyle w:val="Text"/>
      </w:pPr>
      <w:r w:rsidRPr="004D3800">
        <w:lastRenderedPageBreak/>
        <w:t>REST               Representational State Transfer</w:t>
      </w:r>
    </w:p>
    <w:p w14:paraId="5615853C" w14:textId="378079F2" w:rsidR="001C50D8" w:rsidRPr="004D3800" w:rsidRDefault="001C50D8" w:rsidP="00557168">
      <w:pPr>
        <w:pStyle w:val="Text"/>
      </w:pPr>
      <w:r w:rsidRPr="004D3800">
        <w:t>DTOs               Data Transfer Object</w:t>
      </w:r>
    </w:p>
    <w:p w14:paraId="1AC57371" w14:textId="0AB84DBF" w:rsidR="00BA56D4" w:rsidRPr="004D3800" w:rsidRDefault="008B300B" w:rsidP="00557168">
      <w:pPr>
        <w:pStyle w:val="Text"/>
      </w:pPr>
      <w:r w:rsidRPr="004D3800">
        <w:t>CRUD              Create, Read, Update and Delete</w:t>
      </w:r>
    </w:p>
    <w:p w14:paraId="2B145676" w14:textId="2671D991" w:rsidR="00E40147" w:rsidRPr="004D3800" w:rsidRDefault="00BA56D4" w:rsidP="00557168">
      <w:pPr>
        <w:pStyle w:val="Text"/>
      </w:pPr>
      <w:r w:rsidRPr="004D3800">
        <w:t>ORM                Object-Relational Mapping</w:t>
      </w:r>
    </w:p>
    <w:p w14:paraId="39E0386A" w14:textId="77777777" w:rsidR="00B01FF3" w:rsidRPr="004D3800" w:rsidRDefault="00E40147" w:rsidP="00557168">
      <w:pPr>
        <w:pStyle w:val="Text"/>
      </w:pPr>
      <w:r w:rsidRPr="004D3800">
        <w:t>IAM                  Identity and Access Management</w:t>
      </w:r>
    </w:p>
    <w:p w14:paraId="74CB9BDE" w14:textId="77777777" w:rsidR="00A42C46" w:rsidRPr="004D3800" w:rsidRDefault="00B01FF3" w:rsidP="00557168">
      <w:pPr>
        <w:pStyle w:val="Text"/>
      </w:pPr>
      <w:r w:rsidRPr="004D3800">
        <w:t xml:space="preserve">CNCF              Cloud Native Computing Foundation </w:t>
      </w:r>
    </w:p>
    <w:p w14:paraId="683D45F1" w14:textId="77777777" w:rsidR="000B40E5" w:rsidRPr="004D3800" w:rsidRDefault="00A42C46" w:rsidP="00557168">
      <w:pPr>
        <w:pStyle w:val="Text"/>
      </w:pPr>
      <w:r w:rsidRPr="004D3800">
        <w:t xml:space="preserve">AUT                  Application under test </w:t>
      </w:r>
    </w:p>
    <w:p w14:paraId="19B03A99" w14:textId="77777777" w:rsidR="00790DF0" w:rsidRPr="004D3800" w:rsidRDefault="000B40E5" w:rsidP="00557168">
      <w:pPr>
        <w:pStyle w:val="Text"/>
      </w:pPr>
      <w:r w:rsidRPr="004D3800">
        <w:t xml:space="preserve">K8s                  Kubernetes </w:t>
      </w:r>
    </w:p>
    <w:p w14:paraId="341F9069" w14:textId="77777777" w:rsidR="002F22F0" w:rsidRPr="004D3800" w:rsidRDefault="00790DF0" w:rsidP="00557168">
      <w:pPr>
        <w:pStyle w:val="Text"/>
      </w:pPr>
      <w:r w:rsidRPr="004D3800">
        <w:t xml:space="preserve">HPA                 Horizontal Pod Auto scaler </w:t>
      </w:r>
    </w:p>
    <w:p w14:paraId="47746D1D" w14:textId="0C23C6C7" w:rsidR="001C19FC" w:rsidRPr="004D3800" w:rsidRDefault="00BC1522" w:rsidP="00955385">
      <w:pPr>
        <w:pStyle w:val="Text"/>
      </w:pPr>
      <w:r w:rsidRPr="004D3800">
        <w:t xml:space="preserve">MTTR </w:t>
      </w:r>
      <w:r w:rsidR="00955385" w:rsidRPr="004D3800">
        <w:t xml:space="preserve">             Mean Time to Repair</w:t>
      </w:r>
    </w:p>
    <w:p w14:paraId="3AA3E1F4" w14:textId="77777777" w:rsidR="000F4376" w:rsidRPr="004D3800" w:rsidRDefault="001C19FC" w:rsidP="00955385">
      <w:pPr>
        <w:pStyle w:val="Text"/>
      </w:pPr>
      <w:r w:rsidRPr="004D3800">
        <w:t xml:space="preserve">RBAC </w:t>
      </w:r>
      <w:r w:rsidR="00955385" w:rsidRPr="004D3800">
        <w:t xml:space="preserve">             Role-Based Access Control </w:t>
      </w:r>
    </w:p>
    <w:p w14:paraId="7AD14DB0" w14:textId="69514AE1" w:rsidR="00613877" w:rsidRPr="004D3800" w:rsidRDefault="000F4376" w:rsidP="0099622A">
      <w:pPr>
        <w:pStyle w:val="Text"/>
      </w:pPr>
      <w:r w:rsidRPr="004D3800">
        <w:t xml:space="preserve">ESB </w:t>
      </w:r>
      <w:r w:rsidR="0099622A" w:rsidRPr="004D3800">
        <w:t xml:space="preserve">                Enterprise Service Bus </w:t>
      </w:r>
      <w:r w:rsidR="00613877" w:rsidRPr="004D3800">
        <w:br w:type="page"/>
      </w:r>
    </w:p>
    <w:p w14:paraId="631C1263" w14:textId="1962B548" w:rsidR="00C1152A" w:rsidRPr="004D3800" w:rsidRDefault="00F21427" w:rsidP="002432D7">
      <w:pPr>
        <w:pStyle w:val="FHCWDAEbene1OhneNr"/>
        <w:rPr>
          <w:lang w:val="en-US"/>
        </w:rPr>
      </w:pPr>
      <w:bookmarkStart w:id="2" w:name="_Toc205929633"/>
      <w:r w:rsidRPr="004D3800">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4D3800" w:rsidRDefault="00846F28">
          <w:pPr>
            <w:pStyle w:val="TOCHeading"/>
            <w:rPr>
              <w:szCs w:val="22"/>
            </w:rPr>
          </w:pPr>
          <w:r w:rsidRPr="004D3800">
            <w:rPr>
              <w:szCs w:val="22"/>
            </w:rPr>
            <w:t>Table of Contents</w:t>
          </w:r>
        </w:p>
        <w:p w14:paraId="03FD3E58" w14:textId="0B527D49" w:rsidR="0071328D"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4D3800">
            <w:rPr>
              <w:sz w:val="22"/>
              <w:szCs w:val="22"/>
            </w:rPr>
            <w:fldChar w:fldCharType="begin"/>
          </w:r>
          <w:r w:rsidRPr="004D3800">
            <w:rPr>
              <w:sz w:val="22"/>
              <w:szCs w:val="22"/>
            </w:rPr>
            <w:instrText xml:space="preserve"> TOC \o "1-3" \h \z \u </w:instrText>
          </w:r>
          <w:r w:rsidRPr="004D3800">
            <w:rPr>
              <w:sz w:val="22"/>
              <w:szCs w:val="22"/>
            </w:rPr>
            <w:fldChar w:fldCharType="separate"/>
          </w:r>
          <w:hyperlink w:anchor="_Toc205929631" w:history="1">
            <w:r w:rsidR="0071328D" w:rsidRPr="00051F53">
              <w:rPr>
                <w:rStyle w:val="Hyperlink"/>
                <w:noProof/>
              </w:rPr>
              <w:t>Abstract</w:t>
            </w:r>
            <w:r w:rsidR="0071328D">
              <w:rPr>
                <w:noProof/>
                <w:webHidden/>
              </w:rPr>
              <w:tab/>
            </w:r>
            <w:r w:rsidR="0071328D">
              <w:rPr>
                <w:noProof/>
                <w:webHidden/>
              </w:rPr>
              <w:fldChar w:fldCharType="begin"/>
            </w:r>
            <w:r w:rsidR="0071328D">
              <w:rPr>
                <w:noProof/>
                <w:webHidden/>
              </w:rPr>
              <w:instrText xml:space="preserve"> PAGEREF _Toc205929631 \h </w:instrText>
            </w:r>
            <w:r w:rsidR="0071328D">
              <w:rPr>
                <w:noProof/>
                <w:webHidden/>
              </w:rPr>
            </w:r>
            <w:r w:rsidR="0071328D">
              <w:rPr>
                <w:noProof/>
                <w:webHidden/>
              </w:rPr>
              <w:fldChar w:fldCharType="separate"/>
            </w:r>
            <w:r w:rsidR="0071328D">
              <w:rPr>
                <w:noProof/>
                <w:webHidden/>
              </w:rPr>
              <w:t>iii</w:t>
            </w:r>
            <w:r w:rsidR="0071328D">
              <w:rPr>
                <w:noProof/>
                <w:webHidden/>
              </w:rPr>
              <w:fldChar w:fldCharType="end"/>
            </w:r>
          </w:hyperlink>
        </w:p>
        <w:p w14:paraId="254D5F42" w14:textId="03FF6DAE"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32" w:history="1">
            <w:r w:rsidRPr="00051F53">
              <w:rPr>
                <w:rStyle w:val="Hyperlink"/>
                <w:noProof/>
              </w:rPr>
              <w:t>List of Abbreviations</w:t>
            </w:r>
            <w:r>
              <w:rPr>
                <w:noProof/>
                <w:webHidden/>
              </w:rPr>
              <w:tab/>
            </w:r>
            <w:r>
              <w:rPr>
                <w:noProof/>
                <w:webHidden/>
              </w:rPr>
              <w:fldChar w:fldCharType="begin"/>
            </w:r>
            <w:r>
              <w:rPr>
                <w:noProof/>
                <w:webHidden/>
              </w:rPr>
              <w:instrText xml:space="preserve"> PAGEREF _Toc205929632 \h </w:instrText>
            </w:r>
            <w:r>
              <w:rPr>
                <w:noProof/>
                <w:webHidden/>
              </w:rPr>
            </w:r>
            <w:r>
              <w:rPr>
                <w:noProof/>
                <w:webHidden/>
              </w:rPr>
              <w:fldChar w:fldCharType="separate"/>
            </w:r>
            <w:r>
              <w:rPr>
                <w:noProof/>
                <w:webHidden/>
              </w:rPr>
              <w:t>v</w:t>
            </w:r>
            <w:r>
              <w:rPr>
                <w:noProof/>
                <w:webHidden/>
              </w:rPr>
              <w:fldChar w:fldCharType="end"/>
            </w:r>
          </w:hyperlink>
        </w:p>
        <w:p w14:paraId="244C1DAD" w14:textId="44C067EF"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33" w:history="1">
            <w:r w:rsidRPr="00051F53">
              <w:rPr>
                <w:rStyle w:val="Hyperlink"/>
                <w:noProof/>
              </w:rPr>
              <w:t>Contents</w:t>
            </w:r>
            <w:r>
              <w:rPr>
                <w:noProof/>
                <w:webHidden/>
              </w:rPr>
              <w:tab/>
            </w:r>
            <w:r>
              <w:rPr>
                <w:noProof/>
                <w:webHidden/>
              </w:rPr>
              <w:fldChar w:fldCharType="begin"/>
            </w:r>
            <w:r>
              <w:rPr>
                <w:noProof/>
                <w:webHidden/>
              </w:rPr>
              <w:instrText xml:space="preserve"> PAGEREF _Toc205929633 \h </w:instrText>
            </w:r>
            <w:r>
              <w:rPr>
                <w:noProof/>
                <w:webHidden/>
              </w:rPr>
            </w:r>
            <w:r>
              <w:rPr>
                <w:noProof/>
                <w:webHidden/>
              </w:rPr>
              <w:fldChar w:fldCharType="separate"/>
            </w:r>
            <w:r>
              <w:rPr>
                <w:noProof/>
                <w:webHidden/>
              </w:rPr>
              <w:t>vii</w:t>
            </w:r>
            <w:r>
              <w:rPr>
                <w:noProof/>
                <w:webHidden/>
              </w:rPr>
              <w:fldChar w:fldCharType="end"/>
            </w:r>
          </w:hyperlink>
        </w:p>
        <w:p w14:paraId="171B4041" w14:textId="17D24DE9"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34" w:history="1">
            <w:r w:rsidRPr="00051F53">
              <w:rPr>
                <w:rStyle w:val="Hyperlink"/>
                <w:noProof/>
              </w:rPr>
              <w:t>1.</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noProof/>
              </w:rPr>
              <w:t>CHAPTER – INTRODUCTION</w:t>
            </w:r>
            <w:r>
              <w:rPr>
                <w:noProof/>
                <w:webHidden/>
              </w:rPr>
              <w:tab/>
            </w:r>
            <w:r>
              <w:rPr>
                <w:noProof/>
                <w:webHidden/>
              </w:rPr>
              <w:fldChar w:fldCharType="begin"/>
            </w:r>
            <w:r>
              <w:rPr>
                <w:noProof/>
                <w:webHidden/>
              </w:rPr>
              <w:instrText xml:space="preserve"> PAGEREF _Toc205929634 \h </w:instrText>
            </w:r>
            <w:r>
              <w:rPr>
                <w:noProof/>
                <w:webHidden/>
              </w:rPr>
            </w:r>
            <w:r>
              <w:rPr>
                <w:noProof/>
                <w:webHidden/>
              </w:rPr>
              <w:fldChar w:fldCharType="separate"/>
            </w:r>
            <w:r>
              <w:rPr>
                <w:noProof/>
                <w:webHidden/>
              </w:rPr>
              <w:t>1</w:t>
            </w:r>
            <w:r>
              <w:rPr>
                <w:noProof/>
                <w:webHidden/>
              </w:rPr>
              <w:fldChar w:fldCharType="end"/>
            </w:r>
          </w:hyperlink>
        </w:p>
        <w:p w14:paraId="0B7CBF41" w14:textId="7A7267C5"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35" w:history="1">
            <w:r w:rsidRPr="00051F53">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rPr>
              <w:t>Background And Motivation</w:t>
            </w:r>
            <w:r>
              <w:rPr>
                <w:noProof/>
                <w:webHidden/>
              </w:rPr>
              <w:tab/>
            </w:r>
            <w:r>
              <w:rPr>
                <w:noProof/>
                <w:webHidden/>
              </w:rPr>
              <w:fldChar w:fldCharType="begin"/>
            </w:r>
            <w:r>
              <w:rPr>
                <w:noProof/>
                <w:webHidden/>
              </w:rPr>
              <w:instrText xml:space="preserve"> PAGEREF _Toc205929635 \h </w:instrText>
            </w:r>
            <w:r>
              <w:rPr>
                <w:noProof/>
                <w:webHidden/>
              </w:rPr>
            </w:r>
            <w:r>
              <w:rPr>
                <w:noProof/>
                <w:webHidden/>
              </w:rPr>
              <w:fldChar w:fldCharType="separate"/>
            </w:r>
            <w:r>
              <w:rPr>
                <w:noProof/>
                <w:webHidden/>
              </w:rPr>
              <w:t>1</w:t>
            </w:r>
            <w:r>
              <w:rPr>
                <w:noProof/>
                <w:webHidden/>
              </w:rPr>
              <w:fldChar w:fldCharType="end"/>
            </w:r>
          </w:hyperlink>
        </w:p>
        <w:p w14:paraId="4BC1D896" w14:textId="3C0A8962"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36" w:history="1">
            <w:r w:rsidRPr="00051F53">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_Toc205929636 \h </w:instrText>
            </w:r>
            <w:r>
              <w:rPr>
                <w:noProof/>
                <w:webHidden/>
              </w:rPr>
            </w:r>
            <w:r>
              <w:rPr>
                <w:noProof/>
                <w:webHidden/>
              </w:rPr>
              <w:fldChar w:fldCharType="separate"/>
            </w:r>
            <w:r>
              <w:rPr>
                <w:noProof/>
                <w:webHidden/>
              </w:rPr>
              <w:t>1</w:t>
            </w:r>
            <w:r>
              <w:rPr>
                <w:noProof/>
                <w:webHidden/>
              </w:rPr>
              <w:fldChar w:fldCharType="end"/>
            </w:r>
          </w:hyperlink>
        </w:p>
        <w:p w14:paraId="669EC044" w14:textId="2C3B3E19"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37" w:history="1">
            <w:r w:rsidRPr="00051F53">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_Toc205929637 \h </w:instrText>
            </w:r>
            <w:r>
              <w:rPr>
                <w:noProof/>
                <w:webHidden/>
              </w:rPr>
            </w:r>
            <w:r>
              <w:rPr>
                <w:noProof/>
                <w:webHidden/>
              </w:rPr>
              <w:fldChar w:fldCharType="separate"/>
            </w:r>
            <w:r>
              <w:rPr>
                <w:noProof/>
                <w:webHidden/>
              </w:rPr>
              <w:t>2</w:t>
            </w:r>
            <w:r>
              <w:rPr>
                <w:noProof/>
                <w:webHidden/>
              </w:rPr>
              <w:fldChar w:fldCharType="end"/>
            </w:r>
          </w:hyperlink>
        </w:p>
        <w:p w14:paraId="7342DF5F" w14:textId="1AF8101F"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38" w:history="1">
            <w:r w:rsidRPr="00051F53">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Industrial Motivation</w:t>
            </w:r>
            <w:r>
              <w:rPr>
                <w:noProof/>
                <w:webHidden/>
              </w:rPr>
              <w:tab/>
            </w:r>
            <w:r>
              <w:rPr>
                <w:noProof/>
                <w:webHidden/>
              </w:rPr>
              <w:fldChar w:fldCharType="begin"/>
            </w:r>
            <w:r>
              <w:rPr>
                <w:noProof/>
                <w:webHidden/>
              </w:rPr>
              <w:instrText xml:space="preserve"> PAGEREF _Toc205929638 \h </w:instrText>
            </w:r>
            <w:r>
              <w:rPr>
                <w:noProof/>
                <w:webHidden/>
              </w:rPr>
            </w:r>
            <w:r>
              <w:rPr>
                <w:noProof/>
                <w:webHidden/>
              </w:rPr>
              <w:fldChar w:fldCharType="separate"/>
            </w:r>
            <w:r>
              <w:rPr>
                <w:noProof/>
                <w:webHidden/>
              </w:rPr>
              <w:t>4</w:t>
            </w:r>
            <w:r>
              <w:rPr>
                <w:noProof/>
                <w:webHidden/>
              </w:rPr>
              <w:fldChar w:fldCharType="end"/>
            </w:r>
          </w:hyperlink>
        </w:p>
        <w:p w14:paraId="67802437" w14:textId="4875FA27"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39" w:history="1">
            <w:r w:rsidRPr="00051F53">
              <w:rPr>
                <w:rStyle w:val="Hyperlink"/>
                <w:noProof/>
              </w:rPr>
              <w:t>1.1.4</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personal Motivation</w:t>
            </w:r>
            <w:r>
              <w:rPr>
                <w:noProof/>
                <w:webHidden/>
              </w:rPr>
              <w:tab/>
            </w:r>
            <w:r>
              <w:rPr>
                <w:noProof/>
                <w:webHidden/>
              </w:rPr>
              <w:fldChar w:fldCharType="begin"/>
            </w:r>
            <w:r>
              <w:rPr>
                <w:noProof/>
                <w:webHidden/>
              </w:rPr>
              <w:instrText xml:space="preserve"> PAGEREF _Toc205929639 \h </w:instrText>
            </w:r>
            <w:r>
              <w:rPr>
                <w:noProof/>
                <w:webHidden/>
              </w:rPr>
            </w:r>
            <w:r>
              <w:rPr>
                <w:noProof/>
                <w:webHidden/>
              </w:rPr>
              <w:fldChar w:fldCharType="separate"/>
            </w:r>
            <w:r>
              <w:rPr>
                <w:noProof/>
                <w:webHidden/>
              </w:rPr>
              <w:t>5</w:t>
            </w:r>
            <w:r>
              <w:rPr>
                <w:noProof/>
                <w:webHidden/>
              </w:rPr>
              <w:fldChar w:fldCharType="end"/>
            </w:r>
          </w:hyperlink>
        </w:p>
        <w:p w14:paraId="39FA309E" w14:textId="3D3D3DF7"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0" w:history="1">
            <w:r w:rsidRPr="00051F53">
              <w:rPr>
                <w:rStyle w:val="Hyperlink"/>
                <w:rFonts w:eastAsia="Times"/>
                <w:noProof/>
              </w:rPr>
              <w:t>1.1.5</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Problem Statement</w:t>
            </w:r>
            <w:r>
              <w:rPr>
                <w:noProof/>
                <w:webHidden/>
              </w:rPr>
              <w:tab/>
            </w:r>
            <w:r>
              <w:rPr>
                <w:noProof/>
                <w:webHidden/>
              </w:rPr>
              <w:fldChar w:fldCharType="begin"/>
            </w:r>
            <w:r>
              <w:rPr>
                <w:noProof/>
                <w:webHidden/>
              </w:rPr>
              <w:instrText xml:space="preserve"> PAGEREF _Toc205929640 \h </w:instrText>
            </w:r>
            <w:r>
              <w:rPr>
                <w:noProof/>
                <w:webHidden/>
              </w:rPr>
            </w:r>
            <w:r>
              <w:rPr>
                <w:noProof/>
                <w:webHidden/>
              </w:rPr>
              <w:fldChar w:fldCharType="separate"/>
            </w:r>
            <w:r>
              <w:rPr>
                <w:noProof/>
                <w:webHidden/>
              </w:rPr>
              <w:t>6</w:t>
            </w:r>
            <w:r>
              <w:rPr>
                <w:noProof/>
                <w:webHidden/>
              </w:rPr>
              <w:fldChar w:fldCharType="end"/>
            </w:r>
          </w:hyperlink>
        </w:p>
        <w:p w14:paraId="4E27E0AF" w14:textId="3142DFAD"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1" w:history="1">
            <w:r w:rsidRPr="00051F53">
              <w:rPr>
                <w:rStyle w:val="Hyperlink"/>
                <w:rFonts w:eastAsia="Times"/>
                <w:noProof/>
              </w:rPr>
              <w:t>1.1.6</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Research Objectives</w:t>
            </w:r>
            <w:r>
              <w:rPr>
                <w:noProof/>
                <w:webHidden/>
              </w:rPr>
              <w:tab/>
            </w:r>
            <w:r>
              <w:rPr>
                <w:noProof/>
                <w:webHidden/>
              </w:rPr>
              <w:fldChar w:fldCharType="begin"/>
            </w:r>
            <w:r>
              <w:rPr>
                <w:noProof/>
                <w:webHidden/>
              </w:rPr>
              <w:instrText xml:space="preserve"> PAGEREF _Toc205929641 \h </w:instrText>
            </w:r>
            <w:r>
              <w:rPr>
                <w:noProof/>
                <w:webHidden/>
              </w:rPr>
            </w:r>
            <w:r>
              <w:rPr>
                <w:noProof/>
                <w:webHidden/>
              </w:rPr>
              <w:fldChar w:fldCharType="separate"/>
            </w:r>
            <w:r>
              <w:rPr>
                <w:noProof/>
                <w:webHidden/>
              </w:rPr>
              <w:t>7</w:t>
            </w:r>
            <w:r>
              <w:rPr>
                <w:noProof/>
                <w:webHidden/>
              </w:rPr>
              <w:fldChar w:fldCharType="end"/>
            </w:r>
          </w:hyperlink>
        </w:p>
        <w:p w14:paraId="6AE377C2" w14:textId="2788ADD1"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42" w:history="1">
            <w:r w:rsidRPr="00051F53">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rPr>
              <w:t>Research Question</w:t>
            </w:r>
            <w:r>
              <w:rPr>
                <w:noProof/>
                <w:webHidden/>
              </w:rPr>
              <w:tab/>
            </w:r>
            <w:r>
              <w:rPr>
                <w:noProof/>
                <w:webHidden/>
              </w:rPr>
              <w:fldChar w:fldCharType="begin"/>
            </w:r>
            <w:r>
              <w:rPr>
                <w:noProof/>
                <w:webHidden/>
              </w:rPr>
              <w:instrText xml:space="preserve"> PAGEREF _Toc205929642 \h </w:instrText>
            </w:r>
            <w:r>
              <w:rPr>
                <w:noProof/>
                <w:webHidden/>
              </w:rPr>
            </w:r>
            <w:r>
              <w:rPr>
                <w:noProof/>
                <w:webHidden/>
              </w:rPr>
              <w:fldChar w:fldCharType="separate"/>
            </w:r>
            <w:r>
              <w:rPr>
                <w:noProof/>
                <w:webHidden/>
              </w:rPr>
              <w:t>8</w:t>
            </w:r>
            <w:r>
              <w:rPr>
                <w:noProof/>
                <w:webHidden/>
              </w:rPr>
              <w:fldChar w:fldCharType="end"/>
            </w:r>
          </w:hyperlink>
        </w:p>
        <w:p w14:paraId="337633AE" w14:textId="0BD4B992"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43" w:history="1">
            <w:r w:rsidRPr="00051F53">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noProof/>
              </w:rPr>
              <w:t>CHAPTER – LITERATURE REVIEW</w:t>
            </w:r>
            <w:r>
              <w:rPr>
                <w:noProof/>
                <w:webHidden/>
              </w:rPr>
              <w:tab/>
            </w:r>
            <w:r>
              <w:rPr>
                <w:noProof/>
                <w:webHidden/>
              </w:rPr>
              <w:fldChar w:fldCharType="begin"/>
            </w:r>
            <w:r>
              <w:rPr>
                <w:noProof/>
                <w:webHidden/>
              </w:rPr>
              <w:instrText xml:space="preserve"> PAGEREF _Toc205929643 \h </w:instrText>
            </w:r>
            <w:r>
              <w:rPr>
                <w:noProof/>
                <w:webHidden/>
              </w:rPr>
            </w:r>
            <w:r>
              <w:rPr>
                <w:noProof/>
                <w:webHidden/>
              </w:rPr>
              <w:fldChar w:fldCharType="separate"/>
            </w:r>
            <w:r>
              <w:rPr>
                <w:noProof/>
                <w:webHidden/>
              </w:rPr>
              <w:t>10</w:t>
            </w:r>
            <w:r>
              <w:rPr>
                <w:noProof/>
                <w:webHidden/>
              </w:rPr>
              <w:fldChar w:fldCharType="end"/>
            </w:r>
          </w:hyperlink>
        </w:p>
        <w:p w14:paraId="58A96AC2" w14:textId="774552FC"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44" w:history="1">
            <w:r w:rsidRPr="00051F53">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noProof/>
              </w:rPr>
              <w:t xml:space="preserve"> Microservices Outline</w:t>
            </w:r>
            <w:r>
              <w:rPr>
                <w:noProof/>
                <w:webHidden/>
              </w:rPr>
              <w:tab/>
            </w:r>
            <w:r>
              <w:rPr>
                <w:noProof/>
                <w:webHidden/>
              </w:rPr>
              <w:fldChar w:fldCharType="begin"/>
            </w:r>
            <w:r>
              <w:rPr>
                <w:noProof/>
                <w:webHidden/>
              </w:rPr>
              <w:instrText xml:space="preserve"> PAGEREF _Toc205929644 \h </w:instrText>
            </w:r>
            <w:r>
              <w:rPr>
                <w:noProof/>
                <w:webHidden/>
              </w:rPr>
            </w:r>
            <w:r>
              <w:rPr>
                <w:noProof/>
                <w:webHidden/>
              </w:rPr>
              <w:fldChar w:fldCharType="separate"/>
            </w:r>
            <w:r>
              <w:rPr>
                <w:noProof/>
                <w:webHidden/>
              </w:rPr>
              <w:t>10</w:t>
            </w:r>
            <w:r>
              <w:rPr>
                <w:noProof/>
                <w:webHidden/>
              </w:rPr>
              <w:fldChar w:fldCharType="end"/>
            </w:r>
          </w:hyperlink>
        </w:p>
        <w:p w14:paraId="7671786E" w14:textId="029B7D82"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5" w:history="1">
            <w:r w:rsidRPr="00051F53">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Monolith to Microservices</w:t>
            </w:r>
            <w:r>
              <w:rPr>
                <w:noProof/>
                <w:webHidden/>
              </w:rPr>
              <w:tab/>
            </w:r>
            <w:r>
              <w:rPr>
                <w:noProof/>
                <w:webHidden/>
              </w:rPr>
              <w:fldChar w:fldCharType="begin"/>
            </w:r>
            <w:r>
              <w:rPr>
                <w:noProof/>
                <w:webHidden/>
              </w:rPr>
              <w:instrText xml:space="preserve"> PAGEREF _Toc205929645 \h </w:instrText>
            </w:r>
            <w:r>
              <w:rPr>
                <w:noProof/>
                <w:webHidden/>
              </w:rPr>
            </w:r>
            <w:r>
              <w:rPr>
                <w:noProof/>
                <w:webHidden/>
              </w:rPr>
              <w:fldChar w:fldCharType="separate"/>
            </w:r>
            <w:r>
              <w:rPr>
                <w:noProof/>
                <w:webHidden/>
              </w:rPr>
              <w:t>11</w:t>
            </w:r>
            <w:r>
              <w:rPr>
                <w:noProof/>
                <w:webHidden/>
              </w:rPr>
              <w:fldChar w:fldCharType="end"/>
            </w:r>
          </w:hyperlink>
        </w:p>
        <w:p w14:paraId="7A25F9A3" w14:textId="547863AE"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6" w:history="1">
            <w:r w:rsidRPr="00051F53">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Monolith to Microservices: 5 Strategies</w:t>
            </w:r>
            <w:r>
              <w:rPr>
                <w:noProof/>
                <w:webHidden/>
              </w:rPr>
              <w:tab/>
            </w:r>
            <w:r>
              <w:rPr>
                <w:noProof/>
                <w:webHidden/>
              </w:rPr>
              <w:fldChar w:fldCharType="begin"/>
            </w:r>
            <w:r>
              <w:rPr>
                <w:noProof/>
                <w:webHidden/>
              </w:rPr>
              <w:instrText xml:space="preserve"> PAGEREF _Toc205929646 \h </w:instrText>
            </w:r>
            <w:r>
              <w:rPr>
                <w:noProof/>
                <w:webHidden/>
              </w:rPr>
            </w:r>
            <w:r>
              <w:rPr>
                <w:noProof/>
                <w:webHidden/>
              </w:rPr>
              <w:fldChar w:fldCharType="separate"/>
            </w:r>
            <w:r>
              <w:rPr>
                <w:noProof/>
                <w:webHidden/>
              </w:rPr>
              <w:t>14</w:t>
            </w:r>
            <w:r>
              <w:rPr>
                <w:noProof/>
                <w:webHidden/>
              </w:rPr>
              <w:fldChar w:fldCharType="end"/>
            </w:r>
          </w:hyperlink>
        </w:p>
        <w:p w14:paraId="1DE6CECA" w14:textId="51118BFA"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7" w:history="1">
            <w:r w:rsidRPr="00051F53">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_Toc205929647 \h </w:instrText>
            </w:r>
            <w:r>
              <w:rPr>
                <w:noProof/>
                <w:webHidden/>
              </w:rPr>
            </w:r>
            <w:r>
              <w:rPr>
                <w:noProof/>
                <w:webHidden/>
              </w:rPr>
              <w:fldChar w:fldCharType="separate"/>
            </w:r>
            <w:r>
              <w:rPr>
                <w:noProof/>
                <w:webHidden/>
              </w:rPr>
              <w:t>16</w:t>
            </w:r>
            <w:r>
              <w:rPr>
                <w:noProof/>
                <w:webHidden/>
              </w:rPr>
              <w:fldChar w:fldCharType="end"/>
            </w:r>
          </w:hyperlink>
        </w:p>
        <w:p w14:paraId="3A97D680" w14:textId="4794EB52"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48" w:history="1">
            <w:r w:rsidRPr="00051F53">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_Toc205929648 \h </w:instrText>
            </w:r>
            <w:r>
              <w:rPr>
                <w:noProof/>
                <w:webHidden/>
              </w:rPr>
            </w:r>
            <w:r>
              <w:rPr>
                <w:noProof/>
                <w:webHidden/>
              </w:rPr>
              <w:fldChar w:fldCharType="separate"/>
            </w:r>
            <w:r>
              <w:rPr>
                <w:noProof/>
                <w:webHidden/>
              </w:rPr>
              <w:t>17</w:t>
            </w:r>
            <w:r>
              <w:rPr>
                <w:noProof/>
                <w:webHidden/>
              </w:rPr>
              <w:fldChar w:fldCharType="end"/>
            </w:r>
          </w:hyperlink>
        </w:p>
        <w:p w14:paraId="6E0CD266" w14:textId="27DBB80F"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49" w:history="1">
            <w:r w:rsidRPr="00051F53">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noProof/>
              </w:rPr>
              <w:t>Challenges In Microservices</w:t>
            </w:r>
            <w:r>
              <w:rPr>
                <w:noProof/>
                <w:webHidden/>
              </w:rPr>
              <w:tab/>
            </w:r>
            <w:r>
              <w:rPr>
                <w:noProof/>
                <w:webHidden/>
              </w:rPr>
              <w:fldChar w:fldCharType="begin"/>
            </w:r>
            <w:r>
              <w:rPr>
                <w:noProof/>
                <w:webHidden/>
              </w:rPr>
              <w:instrText xml:space="preserve"> PAGEREF _Toc205929649 \h </w:instrText>
            </w:r>
            <w:r>
              <w:rPr>
                <w:noProof/>
                <w:webHidden/>
              </w:rPr>
            </w:r>
            <w:r>
              <w:rPr>
                <w:noProof/>
                <w:webHidden/>
              </w:rPr>
              <w:fldChar w:fldCharType="separate"/>
            </w:r>
            <w:r>
              <w:rPr>
                <w:noProof/>
                <w:webHidden/>
              </w:rPr>
              <w:t>18</w:t>
            </w:r>
            <w:r>
              <w:rPr>
                <w:noProof/>
                <w:webHidden/>
              </w:rPr>
              <w:fldChar w:fldCharType="end"/>
            </w:r>
          </w:hyperlink>
        </w:p>
        <w:p w14:paraId="7CF09474" w14:textId="76E7BE16"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0" w:history="1">
            <w:r w:rsidRPr="00051F53">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noProof/>
              </w:rPr>
              <w:t>Centralized</w:t>
            </w:r>
            <w:r w:rsidRPr="00051F53">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_Toc205929650 \h </w:instrText>
            </w:r>
            <w:r>
              <w:rPr>
                <w:noProof/>
                <w:webHidden/>
              </w:rPr>
            </w:r>
            <w:r>
              <w:rPr>
                <w:noProof/>
                <w:webHidden/>
              </w:rPr>
              <w:fldChar w:fldCharType="separate"/>
            </w:r>
            <w:r>
              <w:rPr>
                <w:noProof/>
                <w:webHidden/>
              </w:rPr>
              <w:t>20</w:t>
            </w:r>
            <w:r>
              <w:rPr>
                <w:noProof/>
                <w:webHidden/>
              </w:rPr>
              <w:fldChar w:fldCharType="end"/>
            </w:r>
          </w:hyperlink>
        </w:p>
        <w:p w14:paraId="347C1AA8" w14:textId="10F514BE"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1" w:history="1">
            <w:r w:rsidRPr="00051F53">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_Toc205929651 \h </w:instrText>
            </w:r>
            <w:r>
              <w:rPr>
                <w:noProof/>
                <w:webHidden/>
              </w:rPr>
            </w:r>
            <w:r>
              <w:rPr>
                <w:noProof/>
                <w:webHidden/>
              </w:rPr>
              <w:fldChar w:fldCharType="separate"/>
            </w:r>
            <w:r>
              <w:rPr>
                <w:noProof/>
                <w:webHidden/>
              </w:rPr>
              <w:t>23</w:t>
            </w:r>
            <w:r>
              <w:rPr>
                <w:noProof/>
                <w:webHidden/>
              </w:rPr>
              <w:fldChar w:fldCharType="end"/>
            </w:r>
          </w:hyperlink>
        </w:p>
        <w:p w14:paraId="181763E5" w14:textId="4112D894"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52" w:history="1">
            <w:r w:rsidRPr="00051F53">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_Toc205929652 \h </w:instrText>
            </w:r>
            <w:r>
              <w:rPr>
                <w:noProof/>
                <w:webHidden/>
              </w:rPr>
            </w:r>
            <w:r>
              <w:rPr>
                <w:noProof/>
                <w:webHidden/>
              </w:rPr>
              <w:fldChar w:fldCharType="separate"/>
            </w:r>
            <w:r>
              <w:rPr>
                <w:noProof/>
                <w:webHidden/>
              </w:rPr>
              <w:t>23</w:t>
            </w:r>
            <w:r>
              <w:rPr>
                <w:noProof/>
                <w:webHidden/>
              </w:rPr>
              <w:fldChar w:fldCharType="end"/>
            </w:r>
          </w:hyperlink>
        </w:p>
        <w:p w14:paraId="545FF8E5" w14:textId="530010E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53" w:history="1">
            <w:r w:rsidRPr="00051F53">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_Toc205929653 \h </w:instrText>
            </w:r>
            <w:r>
              <w:rPr>
                <w:noProof/>
                <w:webHidden/>
              </w:rPr>
            </w:r>
            <w:r>
              <w:rPr>
                <w:noProof/>
                <w:webHidden/>
              </w:rPr>
              <w:fldChar w:fldCharType="separate"/>
            </w:r>
            <w:r>
              <w:rPr>
                <w:noProof/>
                <w:webHidden/>
              </w:rPr>
              <w:t>24</w:t>
            </w:r>
            <w:r>
              <w:rPr>
                <w:noProof/>
                <w:webHidden/>
              </w:rPr>
              <w:fldChar w:fldCharType="end"/>
            </w:r>
          </w:hyperlink>
        </w:p>
        <w:p w14:paraId="00DC4595" w14:textId="48601E96"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4" w:history="1">
            <w:r w:rsidRPr="00051F53">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_Toc205929654 \h </w:instrText>
            </w:r>
            <w:r>
              <w:rPr>
                <w:noProof/>
                <w:webHidden/>
              </w:rPr>
            </w:r>
            <w:r>
              <w:rPr>
                <w:noProof/>
                <w:webHidden/>
              </w:rPr>
              <w:fldChar w:fldCharType="separate"/>
            </w:r>
            <w:r>
              <w:rPr>
                <w:noProof/>
                <w:webHidden/>
              </w:rPr>
              <w:t>26</w:t>
            </w:r>
            <w:r>
              <w:rPr>
                <w:noProof/>
                <w:webHidden/>
              </w:rPr>
              <w:fldChar w:fldCharType="end"/>
            </w:r>
          </w:hyperlink>
        </w:p>
        <w:p w14:paraId="1D66172F" w14:textId="6112FFE7"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5" w:history="1">
            <w:r w:rsidRPr="00051F53">
              <w:rPr>
                <w:rStyle w:val="Hyperlink"/>
                <w:noProof/>
              </w:rPr>
              <w:t>2.6</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noProof/>
              </w:rPr>
              <w:t>Summary of Literature Review</w:t>
            </w:r>
            <w:r>
              <w:rPr>
                <w:noProof/>
                <w:webHidden/>
              </w:rPr>
              <w:tab/>
            </w:r>
            <w:r>
              <w:rPr>
                <w:noProof/>
                <w:webHidden/>
              </w:rPr>
              <w:fldChar w:fldCharType="begin"/>
            </w:r>
            <w:r>
              <w:rPr>
                <w:noProof/>
                <w:webHidden/>
              </w:rPr>
              <w:instrText xml:space="preserve"> PAGEREF _Toc205929655 \h </w:instrText>
            </w:r>
            <w:r>
              <w:rPr>
                <w:noProof/>
                <w:webHidden/>
              </w:rPr>
            </w:r>
            <w:r>
              <w:rPr>
                <w:noProof/>
                <w:webHidden/>
              </w:rPr>
              <w:fldChar w:fldCharType="separate"/>
            </w:r>
            <w:r>
              <w:rPr>
                <w:noProof/>
                <w:webHidden/>
              </w:rPr>
              <w:t>28</w:t>
            </w:r>
            <w:r>
              <w:rPr>
                <w:noProof/>
                <w:webHidden/>
              </w:rPr>
              <w:fldChar w:fldCharType="end"/>
            </w:r>
          </w:hyperlink>
        </w:p>
        <w:p w14:paraId="70942670" w14:textId="08D75847"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56" w:history="1">
            <w:r w:rsidRPr="00051F53">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_Toc205929656 \h </w:instrText>
            </w:r>
            <w:r>
              <w:rPr>
                <w:noProof/>
                <w:webHidden/>
              </w:rPr>
            </w:r>
            <w:r>
              <w:rPr>
                <w:noProof/>
                <w:webHidden/>
              </w:rPr>
              <w:fldChar w:fldCharType="separate"/>
            </w:r>
            <w:r>
              <w:rPr>
                <w:noProof/>
                <w:webHidden/>
              </w:rPr>
              <w:t>31</w:t>
            </w:r>
            <w:r>
              <w:rPr>
                <w:noProof/>
                <w:webHidden/>
              </w:rPr>
              <w:fldChar w:fldCharType="end"/>
            </w:r>
          </w:hyperlink>
        </w:p>
        <w:p w14:paraId="7E937D26" w14:textId="7F87B03A"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7" w:history="1">
            <w:r w:rsidRPr="00051F53">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MS Gothic"/>
                <w:noProof/>
              </w:rPr>
              <w:t>Research Design</w:t>
            </w:r>
            <w:r>
              <w:rPr>
                <w:noProof/>
                <w:webHidden/>
              </w:rPr>
              <w:tab/>
            </w:r>
            <w:r>
              <w:rPr>
                <w:noProof/>
                <w:webHidden/>
              </w:rPr>
              <w:fldChar w:fldCharType="begin"/>
            </w:r>
            <w:r>
              <w:rPr>
                <w:noProof/>
                <w:webHidden/>
              </w:rPr>
              <w:instrText xml:space="preserve"> PAGEREF _Toc205929657 \h </w:instrText>
            </w:r>
            <w:r>
              <w:rPr>
                <w:noProof/>
                <w:webHidden/>
              </w:rPr>
            </w:r>
            <w:r>
              <w:rPr>
                <w:noProof/>
                <w:webHidden/>
              </w:rPr>
              <w:fldChar w:fldCharType="separate"/>
            </w:r>
            <w:r>
              <w:rPr>
                <w:noProof/>
                <w:webHidden/>
              </w:rPr>
              <w:t>31</w:t>
            </w:r>
            <w:r>
              <w:rPr>
                <w:noProof/>
                <w:webHidden/>
              </w:rPr>
              <w:fldChar w:fldCharType="end"/>
            </w:r>
          </w:hyperlink>
        </w:p>
        <w:p w14:paraId="7B3516F5" w14:textId="456D9225"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8" w:history="1">
            <w:r w:rsidRPr="00051F53">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MS Gothic"/>
                <w:noProof/>
              </w:rPr>
              <w:t>Tools and Technologies</w:t>
            </w:r>
            <w:r>
              <w:rPr>
                <w:noProof/>
                <w:webHidden/>
              </w:rPr>
              <w:tab/>
            </w:r>
            <w:r>
              <w:rPr>
                <w:noProof/>
                <w:webHidden/>
              </w:rPr>
              <w:fldChar w:fldCharType="begin"/>
            </w:r>
            <w:r>
              <w:rPr>
                <w:noProof/>
                <w:webHidden/>
              </w:rPr>
              <w:instrText xml:space="preserve"> PAGEREF _Toc205929658 \h </w:instrText>
            </w:r>
            <w:r>
              <w:rPr>
                <w:noProof/>
                <w:webHidden/>
              </w:rPr>
            </w:r>
            <w:r>
              <w:rPr>
                <w:noProof/>
                <w:webHidden/>
              </w:rPr>
              <w:fldChar w:fldCharType="separate"/>
            </w:r>
            <w:r>
              <w:rPr>
                <w:noProof/>
                <w:webHidden/>
              </w:rPr>
              <w:t>31</w:t>
            </w:r>
            <w:r>
              <w:rPr>
                <w:noProof/>
                <w:webHidden/>
              </w:rPr>
              <w:fldChar w:fldCharType="end"/>
            </w:r>
          </w:hyperlink>
        </w:p>
        <w:p w14:paraId="3EBEB475" w14:textId="00961A58"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59" w:history="1">
            <w:r w:rsidRPr="00051F53">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MS Gothic"/>
                <w:noProof/>
              </w:rPr>
              <w:t>Experimental Setup</w:t>
            </w:r>
            <w:r>
              <w:rPr>
                <w:noProof/>
                <w:webHidden/>
              </w:rPr>
              <w:tab/>
            </w:r>
            <w:r>
              <w:rPr>
                <w:noProof/>
                <w:webHidden/>
              </w:rPr>
              <w:fldChar w:fldCharType="begin"/>
            </w:r>
            <w:r>
              <w:rPr>
                <w:noProof/>
                <w:webHidden/>
              </w:rPr>
              <w:instrText xml:space="preserve"> PAGEREF _Toc205929659 \h </w:instrText>
            </w:r>
            <w:r>
              <w:rPr>
                <w:noProof/>
                <w:webHidden/>
              </w:rPr>
            </w:r>
            <w:r>
              <w:rPr>
                <w:noProof/>
                <w:webHidden/>
              </w:rPr>
              <w:fldChar w:fldCharType="separate"/>
            </w:r>
            <w:r>
              <w:rPr>
                <w:noProof/>
                <w:webHidden/>
              </w:rPr>
              <w:t>35</w:t>
            </w:r>
            <w:r>
              <w:rPr>
                <w:noProof/>
                <w:webHidden/>
              </w:rPr>
              <w:fldChar w:fldCharType="end"/>
            </w:r>
          </w:hyperlink>
        </w:p>
        <w:p w14:paraId="351DC54C" w14:textId="75ABC5F5"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60" w:history="1">
            <w:r w:rsidRPr="00051F53">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MS Gothic"/>
                <w:noProof/>
              </w:rPr>
              <w:t>Measurement</w:t>
            </w:r>
            <w:r>
              <w:rPr>
                <w:noProof/>
                <w:webHidden/>
              </w:rPr>
              <w:tab/>
            </w:r>
            <w:r>
              <w:rPr>
                <w:noProof/>
                <w:webHidden/>
              </w:rPr>
              <w:fldChar w:fldCharType="begin"/>
            </w:r>
            <w:r>
              <w:rPr>
                <w:noProof/>
                <w:webHidden/>
              </w:rPr>
              <w:instrText xml:space="preserve"> PAGEREF _Toc205929660 \h </w:instrText>
            </w:r>
            <w:r>
              <w:rPr>
                <w:noProof/>
                <w:webHidden/>
              </w:rPr>
            </w:r>
            <w:r>
              <w:rPr>
                <w:noProof/>
                <w:webHidden/>
              </w:rPr>
              <w:fldChar w:fldCharType="separate"/>
            </w:r>
            <w:r>
              <w:rPr>
                <w:noProof/>
                <w:webHidden/>
              </w:rPr>
              <w:t>36</w:t>
            </w:r>
            <w:r>
              <w:rPr>
                <w:noProof/>
                <w:webHidden/>
              </w:rPr>
              <w:fldChar w:fldCharType="end"/>
            </w:r>
          </w:hyperlink>
        </w:p>
        <w:p w14:paraId="5226B173" w14:textId="0D33D42D"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61" w:history="1">
            <w:r w:rsidRPr="00051F53">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rPr>
              <w:t>Chapter - SYSTEM DESIGN</w:t>
            </w:r>
            <w:r>
              <w:rPr>
                <w:noProof/>
                <w:webHidden/>
              </w:rPr>
              <w:tab/>
            </w:r>
            <w:r>
              <w:rPr>
                <w:noProof/>
                <w:webHidden/>
              </w:rPr>
              <w:fldChar w:fldCharType="begin"/>
            </w:r>
            <w:r>
              <w:rPr>
                <w:noProof/>
                <w:webHidden/>
              </w:rPr>
              <w:instrText xml:space="preserve"> PAGEREF _Toc205929661 \h </w:instrText>
            </w:r>
            <w:r>
              <w:rPr>
                <w:noProof/>
                <w:webHidden/>
              </w:rPr>
            </w:r>
            <w:r>
              <w:rPr>
                <w:noProof/>
                <w:webHidden/>
              </w:rPr>
              <w:fldChar w:fldCharType="separate"/>
            </w:r>
            <w:r>
              <w:rPr>
                <w:noProof/>
                <w:webHidden/>
              </w:rPr>
              <w:t>38</w:t>
            </w:r>
            <w:r>
              <w:rPr>
                <w:noProof/>
                <w:webHidden/>
              </w:rPr>
              <w:fldChar w:fldCharType="end"/>
            </w:r>
          </w:hyperlink>
        </w:p>
        <w:p w14:paraId="31727580" w14:textId="23BEB43A"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62" w:history="1">
            <w:r w:rsidRPr="00051F53">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_Toc205929662 \h </w:instrText>
            </w:r>
            <w:r>
              <w:rPr>
                <w:noProof/>
                <w:webHidden/>
              </w:rPr>
            </w:r>
            <w:r>
              <w:rPr>
                <w:noProof/>
                <w:webHidden/>
              </w:rPr>
              <w:fldChar w:fldCharType="separate"/>
            </w:r>
            <w:r>
              <w:rPr>
                <w:noProof/>
                <w:webHidden/>
              </w:rPr>
              <w:t>38</w:t>
            </w:r>
            <w:r>
              <w:rPr>
                <w:noProof/>
                <w:webHidden/>
              </w:rPr>
              <w:fldChar w:fldCharType="end"/>
            </w:r>
          </w:hyperlink>
        </w:p>
        <w:p w14:paraId="0F12787C" w14:textId="4B12DE58"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63" w:history="1">
            <w:r w:rsidRPr="00051F53">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rPr>
              <w:t>Implementation Approach</w:t>
            </w:r>
            <w:r>
              <w:rPr>
                <w:noProof/>
                <w:webHidden/>
              </w:rPr>
              <w:tab/>
            </w:r>
            <w:r>
              <w:rPr>
                <w:noProof/>
                <w:webHidden/>
              </w:rPr>
              <w:fldChar w:fldCharType="begin"/>
            </w:r>
            <w:r>
              <w:rPr>
                <w:noProof/>
                <w:webHidden/>
              </w:rPr>
              <w:instrText xml:space="preserve"> PAGEREF _Toc205929663 \h </w:instrText>
            </w:r>
            <w:r>
              <w:rPr>
                <w:noProof/>
                <w:webHidden/>
              </w:rPr>
            </w:r>
            <w:r>
              <w:rPr>
                <w:noProof/>
                <w:webHidden/>
              </w:rPr>
              <w:fldChar w:fldCharType="separate"/>
            </w:r>
            <w:r>
              <w:rPr>
                <w:noProof/>
                <w:webHidden/>
              </w:rPr>
              <w:t>43</w:t>
            </w:r>
            <w:r>
              <w:rPr>
                <w:noProof/>
                <w:webHidden/>
              </w:rPr>
              <w:fldChar w:fldCharType="end"/>
            </w:r>
          </w:hyperlink>
        </w:p>
        <w:p w14:paraId="52A4DD60" w14:textId="528DCB4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4" w:history="1">
            <w:r w:rsidRPr="00051F53">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Microservice</w:t>
            </w:r>
            <w:r>
              <w:rPr>
                <w:noProof/>
                <w:webHidden/>
              </w:rPr>
              <w:tab/>
            </w:r>
            <w:r>
              <w:rPr>
                <w:noProof/>
                <w:webHidden/>
              </w:rPr>
              <w:fldChar w:fldCharType="begin"/>
            </w:r>
            <w:r>
              <w:rPr>
                <w:noProof/>
                <w:webHidden/>
              </w:rPr>
              <w:instrText xml:space="preserve"> PAGEREF _Toc205929664 \h </w:instrText>
            </w:r>
            <w:r>
              <w:rPr>
                <w:noProof/>
                <w:webHidden/>
              </w:rPr>
            </w:r>
            <w:r>
              <w:rPr>
                <w:noProof/>
                <w:webHidden/>
              </w:rPr>
              <w:fldChar w:fldCharType="separate"/>
            </w:r>
            <w:r>
              <w:rPr>
                <w:noProof/>
                <w:webHidden/>
              </w:rPr>
              <w:t>43</w:t>
            </w:r>
            <w:r>
              <w:rPr>
                <w:noProof/>
                <w:webHidden/>
              </w:rPr>
              <w:fldChar w:fldCharType="end"/>
            </w:r>
          </w:hyperlink>
        </w:p>
        <w:p w14:paraId="19CD8BC9" w14:textId="7C67F069"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5" w:history="1">
            <w:r w:rsidRPr="00051F53">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 xml:space="preserve">Maven </w:t>
            </w:r>
            <w:r w:rsidRPr="00051F53">
              <w:rPr>
                <w:rStyle w:val="Hyperlink"/>
                <w:noProof/>
              </w:rPr>
              <w:t>Dependance</w:t>
            </w:r>
            <w:r>
              <w:rPr>
                <w:noProof/>
                <w:webHidden/>
              </w:rPr>
              <w:tab/>
            </w:r>
            <w:r>
              <w:rPr>
                <w:noProof/>
                <w:webHidden/>
              </w:rPr>
              <w:fldChar w:fldCharType="begin"/>
            </w:r>
            <w:r>
              <w:rPr>
                <w:noProof/>
                <w:webHidden/>
              </w:rPr>
              <w:instrText xml:space="preserve"> PAGEREF _Toc205929665 \h </w:instrText>
            </w:r>
            <w:r>
              <w:rPr>
                <w:noProof/>
                <w:webHidden/>
              </w:rPr>
            </w:r>
            <w:r>
              <w:rPr>
                <w:noProof/>
                <w:webHidden/>
              </w:rPr>
              <w:fldChar w:fldCharType="separate"/>
            </w:r>
            <w:r>
              <w:rPr>
                <w:noProof/>
                <w:webHidden/>
              </w:rPr>
              <w:t>44</w:t>
            </w:r>
            <w:r>
              <w:rPr>
                <w:noProof/>
                <w:webHidden/>
              </w:rPr>
              <w:fldChar w:fldCharType="end"/>
            </w:r>
          </w:hyperlink>
        </w:p>
        <w:p w14:paraId="7D7864AC" w14:textId="302FDBAC"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6" w:history="1">
            <w:r w:rsidRPr="00051F53">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Entity</w:t>
            </w:r>
            <w:r>
              <w:rPr>
                <w:noProof/>
                <w:webHidden/>
              </w:rPr>
              <w:tab/>
            </w:r>
            <w:r>
              <w:rPr>
                <w:noProof/>
                <w:webHidden/>
              </w:rPr>
              <w:fldChar w:fldCharType="begin"/>
            </w:r>
            <w:r>
              <w:rPr>
                <w:noProof/>
                <w:webHidden/>
              </w:rPr>
              <w:instrText xml:space="preserve"> PAGEREF _Toc205929666 \h </w:instrText>
            </w:r>
            <w:r>
              <w:rPr>
                <w:noProof/>
                <w:webHidden/>
              </w:rPr>
            </w:r>
            <w:r>
              <w:rPr>
                <w:noProof/>
                <w:webHidden/>
              </w:rPr>
              <w:fldChar w:fldCharType="separate"/>
            </w:r>
            <w:r>
              <w:rPr>
                <w:noProof/>
                <w:webHidden/>
              </w:rPr>
              <w:t>45</w:t>
            </w:r>
            <w:r>
              <w:rPr>
                <w:noProof/>
                <w:webHidden/>
              </w:rPr>
              <w:fldChar w:fldCharType="end"/>
            </w:r>
          </w:hyperlink>
        </w:p>
        <w:p w14:paraId="0EBB25B4" w14:textId="411B0C3C"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7" w:history="1">
            <w:r w:rsidRPr="00051F53">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_Toc205929667 \h </w:instrText>
            </w:r>
            <w:r>
              <w:rPr>
                <w:noProof/>
                <w:webHidden/>
              </w:rPr>
            </w:r>
            <w:r>
              <w:rPr>
                <w:noProof/>
                <w:webHidden/>
              </w:rPr>
              <w:fldChar w:fldCharType="separate"/>
            </w:r>
            <w:r>
              <w:rPr>
                <w:noProof/>
                <w:webHidden/>
              </w:rPr>
              <w:t>47</w:t>
            </w:r>
            <w:r>
              <w:rPr>
                <w:noProof/>
                <w:webHidden/>
              </w:rPr>
              <w:fldChar w:fldCharType="end"/>
            </w:r>
          </w:hyperlink>
        </w:p>
        <w:p w14:paraId="3CA230C0" w14:textId="36D24B85"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8" w:history="1">
            <w:r w:rsidRPr="00051F53">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_Toc205929668 \h </w:instrText>
            </w:r>
            <w:r>
              <w:rPr>
                <w:noProof/>
                <w:webHidden/>
              </w:rPr>
            </w:r>
            <w:r>
              <w:rPr>
                <w:noProof/>
                <w:webHidden/>
              </w:rPr>
              <w:fldChar w:fldCharType="separate"/>
            </w:r>
            <w:r>
              <w:rPr>
                <w:noProof/>
                <w:webHidden/>
              </w:rPr>
              <w:t>48</w:t>
            </w:r>
            <w:r>
              <w:rPr>
                <w:noProof/>
                <w:webHidden/>
              </w:rPr>
              <w:fldChar w:fldCharType="end"/>
            </w:r>
          </w:hyperlink>
        </w:p>
        <w:p w14:paraId="3534FEBB" w14:textId="16946AC8"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69" w:history="1">
            <w:r w:rsidRPr="00051F53">
              <w:rPr>
                <w:rStyle w:val="Hyperlink"/>
                <w:rFonts w:eastAsia="Times"/>
                <w:noProof/>
              </w:rPr>
              <w:t>4.2.7</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Client Service</w:t>
            </w:r>
            <w:r>
              <w:rPr>
                <w:noProof/>
                <w:webHidden/>
              </w:rPr>
              <w:tab/>
            </w:r>
            <w:r>
              <w:rPr>
                <w:noProof/>
                <w:webHidden/>
              </w:rPr>
              <w:fldChar w:fldCharType="begin"/>
            </w:r>
            <w:r>
              <w:rPr>
                <w:noProof/>
                <w:webHidden/>
              </w:rPr>
              <w:instrText xml:space="preserve"> PAGEREF _Toc205929669 \h </w:instrText>
            </w:r>
            <w:r>
              <w:rPr>
                <w:noProof/>
                <w:webHidden/>
              </w:rPr>
            </w:r>
            <w:r>
              <w:rPr>
                <w:noProof/>
                <w:webHidden/>
              </w:rPr>
              <w:fldChar w:fldCharType="separate"/>
            </w:r>
            <w:r>
              <w:rPr>
                <w:noProof/>
                <w:webHidden/>
              </w:rPr>
              <w:t>49</w:t>
            </w:r>
            <w:r>
              <w:rPr>
                <w:noProof/>
                <w:webHidden/>
              </w:rPr>
              <w:fldChar w:fldCharType="end"/>
            </w:r>
          </w:hyperlink>
        </w:p>
        <w:p w14:paraId="4D1D22A0" w14:textId="33E06922"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0" w:history="1">
            <w:r w:rsidRPr="00051F53">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Controller</w:t>
            </w:r>
            <w:r>
              <w:rPr>
                <w:noProof/>
                <w:webHidden/>
              </w:rPr>
              <w:tab/>
            </w:r>
            <w:r>
              <w:rPr>
                <w:noProof/>
                <w:webHidden/>
              </w:rPr>
              <w:fldChar w:fldCharType="begin"/>
            </w:r>
            <w:r>
              <w:rPr>
                <w:noProof/>
                <w:webHidden/>
              </w:rPr>
              <w:instrText xml:space="preserve"> PAGEREF _Toc205929670 \h </w:instrText>
            </w:r>
            <w:r>
              <w:rPr>
                <w:noProof/>
                <w:webHidden/>
              </w:rPr>
            </w:r>
            <w:r>
              <w:rPr>
                <w:noProof/>
                <w:webHidden/>
              </w:rPr>
              <w:fldChar w:fldCharType="separate"/>
            </w:r>
            <w:r>
              <w:rPr>
                <w:noProof/>
                <w:webHidden/>
              </w:rPr>
              <w:t>50</w:t>
            </w:r>
            <w:r>
              <w:rPr>
                <w:noProof/>
                <w:webHidden/>
              </w:rPr>
              <w:fldChar w:fldCharType="end"/>
            </w:r>
          </w:hyperlink>
        </w:p>
        <w:p w14:paraId="71C63408" w14:textId="5A172627"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1" w:history="1">
            <w:r w:rsidRPr="00051F53">
              <w:rPr>
                <w:rStyle w:val="Hyperlink"/>
                <w:rFonts w:eastAsia="Times"/>
                <w:noProof/>
              </w:rPr>
              <w:t>4.2.9</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Exceptions Handler</w:t>
            </w:r>
            <w:r>
              <w:rPr>
                <w:noProof/>
                <w:webHidden/>
              </w:rPr>
              <w:tab/>
            </w:r>
            <w:r>
              <w:rPr>
                <w:noProof/>
                <w:webHidden/>
              </w:rPr>
              <w:fldChar w:fldCharType="begin"/>
            </w:r>
            <w:r>
              <w:rPr>
                <w:noProof/>
                <w:webHidden/>
              </w:rPr>
              <w:instrText xml:space="preserve"> PAGEREF _Toc205929671 \h </w:instrText>
            </w:r>
            <w:r>
              <w:rPr>
                <w:noProof/>
                <w:webHidden/>
              </w:rPr>
            </w:r>
            <w:r>
              <w:rPr>
                <w:noProof/>
                <w:webHidden/>
              </w:rPr>
              <w:fldChar w:fldCharType="separate"/>
            </w:r>
            <w:r>
              <w:rPr>
                <w:noProof/>
                <w:webHidden/>
              </w:rPr>
              <w:t>51</w:t>
            </w:r>
            <w:r>
              <w:rPr>
                <w:noProof/>
                <w:webHidden/>
              </w:rPr>
              <w:fldChar w:fldCharType="end"/>
            </w:r>
          </w:hyperlink>
        </w:p>
        <w:p w14:paraId="5BC703ED" w14:textId="66B4E4E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2" w:history="1">
            <w:r w:rsidRPr="00051F53">
              <w:rPr>
                <w:rStyle w:val="Hyperlink"/>
                <w:rFonts w:eastAsia="Times"/>
                <w:noProof/>
              </w:rPr>
              <w:t>4.2.10</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_Toc205929672 \h </w:instrText>
            </w:r>
            <w:r>
              <w:rPr>
                <w:noProof/>
                <w:webHidden/>
              </w:rPr>
            </w:r>
            <w:r>
              <w:rPr>
                <w:noProof/>
                <w:webHidden/>
              </w:rPr>
              <w:fldChar w:fldCharType="separate"/>
            </w:r>
            <w:r>
              <w:rPr>
                <w:noProof/>
                <w:webHidden/>
              </w:rPr>
              <w:t>53</w:t>
            </w:r>
            <w:r>
              <w:rPr>
                <w:noProof/>
                <w:webHidden/>
              </w:rPr>
              <w:fldChar w:fldCharType="end"/>
            </w:r>
          </w:hyperlink>
        </w:p>
        <w:p w14:paraId="7CEE8006" w14:textId="6F2C0395"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3" w:history="1">
            <w:r w:rsidRPr="00051F53">
              <w:rPr>
                <w:rStyle w:val="Hyperlink"/>
                <w:rFonts w:eastAsia="Times"/>
                <w:noProof/>
              </w:rPr>
              <w:t>4.2.11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Data Base</w:t>
            </w:r>
            <w:r>
              <w:rPr>
                <w:noProof/>
                <w:webHidden/>
              </w:rPr>
              <w:tab/>
            </w:r>
            <w:r>
              <w:rPr>
                <w:noProof/>
                <w:webHidden/>
              </w:rPr>
              <w:fldChar w:fldCharType="begin"/>
            </w:r>
            <w:r>
              <w:rPr>
                <w:noProof/>
                <w:webHidden/>
              </w:rPr>
              <w:instrText xml:space="preserve"> PAGEREF _Toc205929673 \h </w:instrText>
            </w:r>
            <w:r>
              <w:rPr>
                <w:noProof/>
                <w:webHidden/>
              </w:rPr>
            </w:r>
            <w:r>
              <w:rPr>
                <w:noProof/>
                <w:webHidden/>
              </w:rPr>
              <w:fldChar w:fldCharType="separate"/>
            </w:r>
            <w:r>
              <w:rPr>
                <w:noProof/>
                <w:webHidden/>
              </w:rPr>
              <w:t>54</w:t>
            </w:r>
            <w:r>
              <w:rPr>
                <w:noProof/>
                <w:webHidden/>
              </w:rPr>
              <w:fldChar w:fldCharType="end"/>
            </w:r>
          </w:hyperlink>
        </w:p>
        <w:p w14:paraId="64B259B8" w14:textId="37946B6D"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74" w:history="1">
            <w:r w:rsidRPr="00051F53">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rPr>
              <w:t>Configuration Strategy</w:t>
            </w:r>
            <w:r>
              <w:rPr>
                <w:noProof/>
                <w:webHidden/>
              </w:rPr>
              <w:tab/>
            </w:r>
            <w:r>
              <w:rPr>
                <w:noProof/>
                <w:webHidden/>
              </w:rPr>
              <w:fldChar w:fldCharType="begin"/>
            </w:r>
            <w:r>
              <w:rPr>
                <w:noProof/>
                <w:webHidden/>
              </w:rPr>
              <w:instrText xml:space="preserve"> PAGEREF _Toc205929674 \h </w:instrText>
            </w:r>
            <w:r>
              <w:rPr>
                <w:noProof/>
                <w:webHidden/>
              </w:rPr>
            </w:r>
            <w:r>
              <w:rPr>
                <w:noProof/>
                <w:webHidden/>
              </w:rPr>
              <w:fldChar w:fldCharType="separate"/>
            </w:r>
            <w:r>
              <w:rPr>
                <w:noProof/>
                <w:webHidden/>
              </w:rPr>
              <w:t>55</w:t>
            </w:r>
            <w:r>
              <w:rPr>
                <w:noProof/>
                <w:webHidden/>
              </w:rPr>
              <w:fldChar w:fldCharType="end"/>
            </w:r>
          </w:hyperlink>
        </w:p>
        <w:p w14:paraId="2928C548" w14:textId="54165D6C"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5" w:history="1">
            <w:r w:rsidRPr="00051F53">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API</w:t>
            </w:r>
            <w:r>
              <w:rPr>
                <w:noProof/>
                <w:webHidden/>
              </w:rPr>
              <w:tab/>
            </w:r>
            <w:r>
              <w:rPr>
                <w:noProof/>
                <w:webHidden/>
              </w:rPr>
              <w:fldChar w:fldCharType="begin"/>
            </w:r>
            <w:r>
              <w:rPr>
                <w:noProof/>
                <w:webHidden/>
              </w:rPr>
              <w:instrText xml:space="preserve"> PAGEREF _Toc205929675 \h </w:instrText>
            </w:r>
            <w:r>
              <w:rPr>
                <w:noProof/>
                <w:webHidden/>
              </w:rPr>
            </w:r>
            <w:r>
              <w:rPr>
                <w:noProof/>
                <w:webHidden/>
              </w:rPr>
              <w:fldChar w:fldCharType="separate"/>
            </w:r>
            <w:r>
              <w:rPr>
                <w:noProof/>
                <w:webHidden/>
              </w:rPr>
              <w:t>55</w:t>
            </w:r>
            <w:r>
              <w:rPr>
                <w:noProof/>
                <w:webHidden/>
              </w:rPr>
              <w:fldChar w:fldCharType="end"/>
            </w:r>
          </w:hyperlink>
        </w:p>
        <w:p w14:paraId="1C25220A" w14:textId="2E3B5F4F"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6" w:history="1">
            <w:r w:rsidRPr="00051F53">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Docker</w:t>
            </w:r>
            <w:r>
              <w:rPr>
                <w:noProof/>
                <w:webHidden/>
              </w:rPr>
              <w:tab/>
            </w:r>
            <w:r>
              <w:rPr>
                <w:noProof/>
                <w:webHidden/>
              </w:rPr>
              <w:fldChar w:fldCharType="begin"/>
            </w:r>
            <w:r>
              <w:rPr>
                <w:noProof/>
                <w:webHidden/>
              </w:rPr>
              <w:instrText xml:space="preserve"> PAGEREF _Toc205929676 \h </w:instrText>
            </w:r>
            <w:r>
              <w:rPr>
                <w:noProof/>
                <w:webHidden/>
              </w:rPr>
            </w:r>
            <w:r>
              <w:rPr>
                <w:noProof/>
                <w:webHidden/>
              </w:rPr>
              <w:fldChar w:fldCharType="separate"/>
            </w:r>
            <w:r>
              <w:rPr>
                <w:noProof/>
                <w:webHidden/>
              </w:rPr>
              <w:t>60</w:t>
            </w:r>
            <w:r>
              <w:rPr>
                <w:noProof/>
                <w:webHidden/>
              </w:rPr>
              <w:fldChar w:fldCharType="end"/>
            </w:r>
          </w:hyperlink>
        </w:p>
        <w:p w14:paraId="5797AD07" w14:textId="1F700D04"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7" w:history="1">
            <w:r w:rsidRPr="00051F53">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_Toc205929677 \h </w:instrText>
            </w:r>
            <w:r>
              <w:rPr>
                <w:noProof/>
                <w:webHidden/>
              </w:rPr>
            </w:r>
            <w:r>
              <w:rPr>
                <w:noProof/>
                <w:webHidden/>
              </w:rPr>
              <w:fldChar w:fldCharType="separate"/>
            </w:r>
            <w:r>
              <w:rPr>
                <w:noProof/>
                <w:webHidden/>
              </w:rPr>
              <w:t>62</w:t>
            </w:r>
            <w:r>
              <w:rPr>
                <w:noProof/>
                <w:webHidden/>
              </w:rPr>
              <w:fldChar w:fldCharType="end"/>
            </w:r>
          </w:hyperlink>
        </w:p>
        <w:p w14:paraId="70D5C5C0" w14:textId="04B50391"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8" w:history="1">
            <w:r w:rsidRPr="00051F53">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_Toc205929678 \h </w:instrText>
            </w:r>
            <w:r>
              <w:rPr>
                <w:noProof/>
                <w:webHidden/>
              </w:rPr>
            </w:r>
            <w:r>
              <w:rPr>
                <w:noProof/>
                <w:webHidden/>
              </w:rPr>
              <w:fldChar w:fldCharType="separate"/>
            </w:r>
            <w:r>
              <w:rPr>
                <w:noProof/>
                <w:webHidden/>
              </w:rPr>
              <w:t>65</w:t>
            </w:r>
            <w:r>
              <w:rPr>
                <w:noProof/>
                <w:webHidden/>
              </w:rPr>
              <w:fldChar w:fldCharType="end"/>
            </w:r>
          </w:hyperlink>
        </w:p>
        <w:p w14:paraId="54103948" w14:textId="25787841"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79" w:history="1">
            <w:r w:rsidRPr="00051F53">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RESILIENCY</w:t>
            </w:r>
            <w:r>
              <w:rPr>
                <w:noProof/>
                <w:webHidden/>
              </w:rPr>
              <w:tab/>
            </w:r>
            <w:r>
              <w:rPr>
                <w:noProof/>
                <w:webHidden/>
              </w:rPr>
              <w:fldChar w:fldCharType="begin"/>
            </w:r>
            <w:r>
              <w:rPr>
                <w:noProof/>
                <w:webHidden/>
              </w:rPr>
              <w:instrText xml:space="preserve"> PAGEREF _Toc205929679 \h </w:instrText>
            </w:r>
            <w:r>
              <w:rPr>
                <w:noProof/>
                <w:webHidden/>
              </w:rPr>
            </w:r>
            <w:r>
              <w:rPr>
                <w:noProof/>
                <w:webHidden/>
              </w:rPr>
              <w:fldChar w:fldCharType="separate"/>
            </w:r>
            <w:r>
              <w:rPr>
                <w:noProof/>
                <w:webHidden/>
              </w:rPr>
              <w:t>67</w:t>
            </w:r>
            <w:r>
              <w:rPr>
                <w:noProof/>
                <w:webHidden/>
              </w:rPr>
              <w:fldChar w:fldCharType="end"/>
            </w:r>
          </w:hyperlink>
        </w:p>
        <w:p w14:paraId="0D72539B" w14:textId="2FFF916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0" w:history="1">
            <w:r w:rsidRPr="00051F53">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 xml:space="preserve">Observability </w:t>
            </w:r>
            <w:r w:rsidRPr="00051F53">
              <w:rPr>
                <w:rStyle w:val="Hyperlink"/>
                <w:noProof/>
              </w:rPr>
              <w:t xml:space="preserve">and </w:t>
            </w:r>
            <w:r w:rsidRPr="00051F53">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_Toc205929680 \h </w:instrText>
            </w:r>
            <w:r>
              <w:rPr>
                <w:noProof/>
                <w:webHidden/>
              </w:rPr>
            </w:r>
            <w:r>
              <w:rPr>
                <w:noProof/>
                <w:webHidden/>
              </w:rPr>
              <w:fldChar w:fldCharType="separate"/>
            </w:r>
            <w:r>
              <w:rPr>
                <w:noProof/>
                <w:webHidden/>
              </w:rPr>
              <w:t>69</w:t>
            </w:r>
            <w:r>
              <w:rPr>
                <w:noProof/>
                <w:webHidden/>
              </w:rPr>
              <w:fldChar w:fldCharType="end"/>
            </w:r>
          </w:hyperlink>
        </w:p>
        <w:p w14:paraId="75FE099E" w14:textId="49BD183D"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1" w:history="1">
            <w:r w:rsidRPr="00051F53">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Distributed Tracing</w:t>
            </w:r>
            <w:r>
              <w:rPr>
                <w:noProof/>
                <w:webHidden/>
              </w:rPr>
              <w:tab/>
            </w:r>
            <w:r>
              <w:rPr>
                <w:noProof/>
                <w:webHidden/>
              </w:rPr>
              <w:fldChar w:fldCharType="begin"/>
            </w:r>
            <w:r>
              <w:rPr>
                <w:noProof/>
                <w:webHidden/>
              </w:rPr>
              <w:instrText xml:space="preserve"> PAGEREF _Toc205929681 \h </w:instrText>
            </w:r>
            <w:r>
              <w:rPr>
                <w:noProof/>
                <w:webHidden/>
              </w:rPr>
            </w:r>
            <w:r>
              <w:rPr>
                <w:noProof/>
                <w:webHidden/>
              </w:rPr>
              <w:fldChar w:fldCharType="separate"/>
            </w:r>
            <w:r>
              <w:rPr>
                <w:noProof/>
                <w:webHidden/>
              </w:rPr>
              <w:t>74</w:t>
            </w:r>
            <w:r>
              <w:rPr>
                <w:noProof/>
                <w:webHidden/>
              </w:rPr>
              <w:fldChar w:fldCharType="end"/>
            </w:r>
          </w:hyperlink>
        </w:p>
        <w:p w14:paraId="2DC3E7F6" w14:textId="1EDF64D0"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2" w:history="1">
            <w:r w:rsidRPr="00051F53">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_Toc205929682 \h </w:instrText>
            </w:r>
            <w:r>
              <w:rPr>
                <w:noProof/>
                <w:webHidden/>
              </w:rPr>
            </w:r>
            <w:r>
              <w:rPr>
                <w:noProof/>
                <w:webHidden/>
              </w:rPr>
              <w:fldChar w:fldCharType="separate"/>
            </w:r>
            <w:r>
              <w:rPr>
                <w:noProof/>
                <w:webHidden/>
              </w:rPr>
              <w:t>76</w:t>
            </w:r>
            <w:r>
              <w:rPr>
                <w:noProof/>
                <w:webHidden/>
              </w:rPr>
              <w:fldChar w:fldCharType="end"/>
            </w:r>
          </w:hyperlink>
        </w:p>
        <w:p w14:paraId="4FA6A20E" w14:textId="4323DA60"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3" w:history="1">
            <w:r w:rsidRPr="00051F53">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 xml:space="preserve"> Event-Driven Micro Services</w:t>
            </w:r>
            <w:r>
              <w:rPr>
                <w:noProof/>
                <w:webHidden/>
              </w:rPr>
              <w:tab/>
            </w:r>
            <w:r>
              <w:rPr>
                <w:noProof/>
                <w:webHidden/>
              </w:rPr>
              <w:fldChar w:fldCharType="begin"/>
            </w:r>
            <w:r>
              <w:rPr>
                <w:noProof/>
                <w:webHidden/>
              </w:rPr>
              <w:instrText xml:space="preserve"> PAGEREF _Toc205929683 \h </w:instrText>
            </w:r>
            <w:r>
              <w:rPr>
                <w:noProof/>
                <w:webHidden/>
              </w:rPr>
            </w:r>
            <w:r>
              <w:rPr>
                <w:noProof/>
                <w:webHidden/>
              </w:rPr>
              <w:fldChar w:fldCharType="separate"/>
            </w:r>
            <w:r>
              <w:rPr>
                <w:noProof/>
                <w:webHidden/>
              </w:rPr>
              <w:t>80</w:t>
            </w:r>
            <w:r>
              <w:rPr>
                <w:noProof/>
                <w:webHidden/>
              </w:rPr>
              <w:fldChar w:fldCharType="end"/>
            </w:r>
          </w:hyperlink>
        </w:p>
        <w:p w14:paraId="46A3DD2F" w14:textId="5263C74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4" w:history="1">
            <w:r w:rsidRPr="00051F53">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_Toc205929684 \h </w:instrText>
            </w:r>
            <w:r>
              <w:rPr>
                <w:noProof/>
                <w:webHidden/>
              </w:rPr>
            </w:r>
            <w:r>
              <w:rPr>
                <w:noProof/>
                <w:webHidden/>
              </w:rPr>
              <w:fldChar w:fldCharType="separate"/>
            </w:r>
            <w:r>
              <w:rPr>
                <w:noProof/>
                <w:webHidden/>
              </w:rPr>
              <w:t>83</w:t>
            </w:r>
            <w:r>
              <w:rPr>
                <w:noProof/>
                <w:webHidden/>
              </w:rPr>
              <w:fldChar w:fldCharType="end"/>
            </w:r>
          </w:hyperlink>
        </w:p>
        <w:p w14:paraId="176935B5" w14:textId="58D5FF2A"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5" w:history="1">
            <w:r w:rsidRPr="00051F53">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_Toc205929685 \h </w:instrText>
            </w:r>
            <w:r>
              <w:rPr>
                <w:noProof/>
                <w:webHidden/>
              </w:rPr>
            </w:r>
            <w:r>
              <w:rPr>
                <w:noProof/>
                <w:webHidden/>
              </w:rPr>
              <w:fldChar w:fldCharType="separate"/>
            </w:r>
            <w:r>
              <w:rPr>
                <w:noProof/>
                <w:webHidden/>
              </w:rPr>
              <w:t>86</w:t>
            </w:r>
            <w:r>
              <w:rPr>
                <w:noProof/>
                <w:webHidden/>
              </w:rPr>
              <w:fldChar w:fldCharType="end"/>
            </w:r>
          </w:hyperlink>
        </w:p>
        <w:p w14:paraId="3A3E2E3B" w14:textId="480D2A45"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6" w:history="1">
            <w:r w:rsidRPr="00051F53">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_Toc205929686 \h </w:instrText>
            </w:r>
            <w:r>
              <w:rPr>
                <w:noProof/>
                <w:webHidden/>
              </w:rPr>
            </w:r>
            <w:r>
              <w:rPr>
                <w:noProof/>
                <w:webHidden/>
              </w:rPr>
              <w:fldChar w:fldCharType="separate"/>
            </w:r>
            <w:r>
              <w:rPr>
                <w:noProof/>
                <w:webHidden/>
              </w:rPr>
              <w:t>88</w:t>
            </w:r>
            <w:r>
              <w:rPr>
                <w:noProof/>
                <w:webHidden/>
              </w:rPr>
              <w:fldChar w:fldCharType="end"/>
            </w:r>
          </w:hyperlink>
        </w:p>
        <w:p w14:paraId="7E80603A" w14:textId="03D4C2CD"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87" w:history="1">
            <w:r w:rsidRPr="00051F53">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lang w:eastAsia="de-DE"/>
              </w:rPr>
              <w:t>CHAPTER – EXPERIMENTATION &amp; RESULTS</w:t>
            </w:r>
            <w:r>
              <w:rPr>
                <w:noProof/>
                <w:webHidden/>
              </w:rPr>
              <w:tab/>
            </w:r>
            <w:r>
              <w:rPr>
                <w:noProof/>
                <w:webHidden/>
              </w:rPr>
              <w:fldChar w:fldCharType="begin"/>
            </w:r>
            <w:r>
              <w:rPr>
                <w:noProof/>
                <w:webHidden/>
              </w:rPr>
              <w:instrText xml:space="preserve"> PAGEREF _Toc205929687 \h </w:instrText>
            </w:r>
            <w:r>
              <w:rPr>
                <w:noProof/>
                <w:webHidden/>
              </w:rPr>
            </w:r>
            <w:r>
              <w:rPr>
                <w:noProof/>
                <w:webHidden/>
              </w:rPr>
              <w:fldChar w:fldCharType="separate"/>
            </w:r>
            <w:r>
              <w:rPr>
                <w:noProof/>
                <w:webHidden/>
              </w:rPr>
              <w:t>89</w:t>
            </w:r>
            <w:r>
              <w:rPr>
                <w:noProof/>
                <w:webHidden/>
              </w:rPr>
              <w:fldChar w:fldCharType="end"/>
            </w:r>
          </w:hyperlink>
        </w:p>
        <w:p w14:paraId="1DF88643" w14:textId="4124D5AC"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88" w:history="1">
            <w:r w:rsidRPr="00051F53">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lang w:eastAsia="de-DE"/>
              </w:rPr>
              <w:t>Maintainability</w:t>
            </w:r>
            <w:r>
              <w:rPr>
                <w:noProof/>
                <w:webHidden/>
              </w:rPr>
              <w:tab/>
            </w:r>
            <w:r>
              <w:rPr>
                <w:noProof/>
                <w:webHidden/>
              </w:rPr>
              <w:fldChar w:fldCharType="begin"/>
            </w:r>
            <w:r>
              <w:rPr>
                <w:noProof/>
                <w:webHidden/>
              </w:rPr>
              <w:instrText xml:space="preserve"> PAGEREF _Toc205929688 \h </w:instrText>
            </w:r>
            <w:r>
              <w:rPr>
                <w:noProof/>
                <w:webHidden/>
              </w:rPr>
            </w:r>
            <w:r>
              <w:rPr>
                <w:noProof/>
                <w:webHidden/>
              </w:rPr>
              <w:fldChar w:fldCharType="separate"/>
            </w:r>
            <w:r>
              <w:rPr>
                <w:noProof/>
                <w:webHidden/>
              </w:rPr>
              <w:t>89</w:t>
            </w:r>
            <w:r>
              <w:rPr>
                <w:noProof/>
                <w:webHidden/>
              </w:rPr>
              <w:fldChar w:fldCharType="end"/>
            </w:r>
          </w:hyperlink>
        </w:p>
        <w:p w14:paraId="62436F1C" w14:textId="740DF5D7"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89" w:history="1">
            <w:r w:rsidRPr="00051F53">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_Toc205929689 \h </w:instrText>
            </w:r>
            <w:r>
              <w:rPr>
                <w:noProof/>
                <w:webHidden/>
              </w:rPr>
            </w:r>
            <w:r>
              <w:rPr>
                <w:noProof/>
                <w:webHidden/>
              </w:rPr>
              <w:fldChar w:fldCharType="separate"/>
            </w:r>
            <w:r>
              <w:rPr>
                <w:noProof/>
                <w:webHidden/>
              </w:rPr>
              <w:t>89</w:t>
            </w:r>
            <w:r>
              <w:rPr>
                <w:noProof/>
                <w:webHidden/>
              </w:rPr>
              <w:fldChar w:fldCharType="end"/>
            </w:r>
          </w:hyperlink>
        </w:p>
        <w:p w14:paraId="500A7CE8" w14:textId="694D5634"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0" w:history="1">
            <w:r w:rsidRPr="00051F53">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_Toc205929690 \h </w:instrText>
            </w:r>
            <w:r>
              <w:rPr>
                <w:noProof/>
                <w:webHidden/>
              </w:rPr>
            </w:r>
            <w:r>
              <w:rPr>
                <w:noProof/>
                <w:webHidden/>
              </w:rPr>
              <w:fldChar w:fldCharType="separate"/>
            </w:r>
            <w:r>
              <w:rPr>
                <w:noProof/>
                <w:webHidden/>
              </w:rPr>
              <w:t>95</w:t>
            </w:r>
            <w:r>
              <w:rPr>
                <w:noProof/>
                <w:webHidden/>
              </w:rPr>
              <w:fldChar w:fldCharType="end"/>
            </w:r>
          </w:hyperlink>
        </w:p>
        <w:p w14:paraId="3D66B429" w14:textId="731A0763"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1" w:history="1">
            <w:r w:rsidRPr="00051F53">
              <w:rPr>
                <w:rStyle w:val="Hyperlink"/>
                <w:noProof/>
              </w:rPr>
              <w:t>5.1.3</w:t>
            </w:r>
            <w:r>
              <w:rPr>
                <w:rFonts w:asciiTheme="minorHAnsi" w:eastAsiaTheme="minorEastAsia" w:hAnsiTheme="minorHAnsi" w:cstheme="minorBidi"/>
                <w:noProof/>
                <w:kern w:val="2"/>
                <w:szCs w:val="24"/>
                <w:lang w:val="de-AT" w:eastAsia="zh-TW"/>
                <w14:ligatures w14:val="standardContextual"/>
              </w:rPr>
              <w:tab/>
            </w:r>
            <w:r w:rsidRPr="00051F53">
              <w:rPr>
                <w:rStyle w:val="Hyperlink"/>
                <w:noProof/>
              </w:rPr>
              <w:t>Scalability</w:t>
            </w:r>
            <w:r>
              <w:rPr>
                <w:noProof/>
                <w:webHidden/>
              </w:rPr>
              <w:tab/>
            </w:r>
            <w:r>
              <w:rPr>
                <w:noProof/>
                <w:webHidden/>
              </w:rPr>
              <w:fldChar w:fldCharType="begin"/>
            </w:r>
            <w:r>
              <w:rPr>
                <w:noProof/>
                <w:webHidden/>
              </w:rPr>
              <w:instrText xml:space="preserve"> PAGEREF _Toc205929691 \h </w:instrText>
            </w:r>
            <w:r>
              <w:rPr>
                <w:noProof/>
                <w:webHidden/>
              </w:rPr>
            </w:r>
            <w:r>
              <w:rPr>
                <w:noProof/>
                <w:webHidden/>
              </w:rPr>
              <w:fldChar w:fldCharType="separate"/>
            </w:r>
            <w:r>
              <w:rPr>
                <w:noProof/>
                <w:webHidden/>
              </w:rPr>
              <w:t>98</w:t>
            </w:r>
            <w:r>
              <w:rPr>
                <w:noProof/>
                <w:webHidden/>
              </w:rPr>
              <w:fldChar w:fldCharType="end"/>
            </w:r>
          </w:hyperlink>
        </w:p>
        <w:p w14:paraId="281A679B" w14:textId="62B18145"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2" w:history="1">
            <w:r w:rsidRPr="00051F53">
              <w:rPr>
                <w:rStyle w:val="Hyperlink"/>
                <w:rFonts w:eastAsia="Times"/>
                <w:noProof/>
                <w:lang w:eastAsia="de-DE"/>
              </w:rPr>
              <w:t>5.1.4</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_Toc205929692 \h </w:instrText>
            </w:r>
            <w:r>
              <w:rPr>
                <w:noProof/>
                <w:webHidden/>
              </w:rPr>
            </w:r>
            <w:r>
              <w:rPr>
                <w:noProof/>
                <w:webHidden/>
              </w:rPr>
              <w:fldChar w:fldCharType="separate"/>
            </w:r>
            <w:r>
              <w:rPr>
                <w:noProof/>
                <w:webHidden/>
              </w:rPr>
              <w:t>103</w:t>
            </w:r>
            <w:r>
              <w:rPr>
                <w:noProof/>
                <w:webHidden/>
              </w:rPr>
              <w:fldChar w:fldCharType="end"/>
            </w:r>
          </w:hyperlink>
        </w:p>
        <w:p w14:paraId="18056F91" w14:textId="2E87D5BC"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3" w:history="1">
            <w:r w:rsidRPr="00051F53">
              <w:rPr>
                <w:rStyle w:val="Hyperlink"/>
                <w:rFonts w:eastAsia="Times"/>
                <w:noProof/>
                <w:lang w:eastAsia="de-DE"/>
              </w:rPr>
              <w:t>5.1.5</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Local Docker VS Docker Compose</w:t>
            </w:r>
            <w:r>
              <w:rPr>
                <w:noProof/>
                <w:webHidden/>
              </w:rPr>
              <w:tab/>
            </w:r>
            <w:r>
              <w:rPr>
                <w:noProof/>
                <w:webHidden/>
              </w:rPr>
              <w:fldChar w:fldCharType="begin"/>
            </w:r>
            <w:r>
              <w:rPr>
                <w:noProof/>
                <w:webHidden/>
              </w:rPr>
              <w:instrText xml:space="preserve"> PAGEREF _Toc205929693 \h </w:instrText>
            </w:r>
            <w:r>
              <w:rPr>
                <w:noProof/>
                <w:webHidden/>
              </w:rPr>
            </w:r>
            <w:r>
              <w:rPr>
                <w:noProof/>
                <w:webHidden/>
              </w:rPr>
              <w:fldChar w:fldCharType="separate"/>
            </w:r>
            <w:r>
              <w:rPr>
                <w:noProof/>
                <w:webHidden/>
              </w:rPr>
              <w:t>105</w:t>
            </w:r>
            <w:r>
              <w:rPr>
                <w:noProof/>
                <w:webHidden/>
              </w:rPr>
              <w:fldChar w:fldCharType="end"/>
            </w:r>
          </w:hyperlink>
        </w:p>
        <w:p w14:paraId="2395C161" w14:textId="4C00D8AC"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4" w:history="1">
            <w:r w:rsidRPr="00051F53">
              <w:rPr>
                <w:rStyle w:val="Hyperlink"/>
                <w:rFonts w:eastAsia="Times"/>
                <w:noProof/>
                <w:lang w:eastAsia="de-DE"/>
              </w:rPr>
              <w:t>5.1.6</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Local Libraries VS Shared Libraries</w:t>
            </w:r>
            <w:r>
              <w:rPr>
                <w:noProof/>
                <w:webHidden/>
              </w:rPr>
              <w:tab/>
            </w:r>
            <w:r>
              <w:rPr>
                <w:noProof/>
                <w:webHidden/>
              </w:rPr>
              <w:fldChar w:fldCharType="begin"/>
            </w:r>
            <w:r>
              <w:rPr>
                <w:noProof/>
                <w:webHidden/>
              </w:rPr>
              <w:instrText xml:space="preserve"> PAGEREF _Toc205929694 \h </w:instrText>
            </w:r>
            <w:r>
              <w:rPr>
                <w:noProof/>
                <w:webHidden/>
              </w:rPr>
            </w:r>
            <w:r>
              <w:rPr>
                <w:noProof/>
                <w:webHidden/>
              </w:rPr>
              <w:fldChar w:fldCharType="separate"/>
            </w:r>
            <w:r>
              <w:rPr>
                <w:noProof/>
                <w:webHidden/>
              </w:rPr>
              <w:t>107</w:t>
            </w:r>
            <w:r>
              <w:rPr>
                <w:noProof/>
                <w:webHidden/>
              </w:rPr>
              <w:fldChar w:fldCharType="end"/>
            </w:r>
          </w:hyperlink>
        </w:p>
        <w:p w14:paraId="43286674" w14:textId="26792B8B" w:rsidR="0071328D" w:rsidRDefault="0071328D">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9695" w:history="1">
            <w:r w:rsidRPr="00051F53">
              <w:rPr>
                <w:rStyle w:val="Hyperlink"/>
                <w:rFonts w:eastAsia="Times"/>
                <w:noProof/>
                <w:lang w:eastAsia="de-DE"/>
              </w:rPr>
              <w:t>5.1.7</w:t>
            </w:r>
            <w:r>
              <w:rPr>
                <w:rFonts w:asciiTheme="minorHAnsi" w:eastAsiaTheme="minorEastAsia" w:hAnsiTheme="minorHAnsi" w:cstheme="minorBidi"/>
                <w:noProof/>
                <w:kern w:val="2"/>
                <w:szCs w:val="24"/>
                <w:lang w:val="de-AT" w:eastAsia="zh-TW"/>
                <w14:ligatures w14:val="standardContextual"/>
              </w:rPr>
              <w:tab/>
            </w:r>
            <w:r w:rsidRPr="00051F53">
              <w:rPr>
                <w:rStyle w:val="Hyperlink"/>
                <w:rFonts w:eastAsia="Times"/>
                <w:noProof/>
                <w:lang w:eastAsia="de-DE"/>
              </w:rPr>
              <w:t>Kubernetes VS Helm</w:t>
            </w:r>
            <w:r>
              <w:rPr>
                <w:noProof/>
                <w:webHidden/>
              </w:rPr>
              <w:tab/>
            </w:r>
            <w:r>
              <w:rPr>
                <w:noProof/>
                <w:webHidden/>
              </w:rPr>
              <w:fldChar w:fldCharType="begin"/>
            </w:r>
            <w:r>
              <w:rPr>
                <w:noProof/>
                <w:webHidden/>
              </w:rPr>
              <w:instrText xml:space="preserve"> PAGEREF _Toc205929695 \h </w:instrText>
            </w:r>
            <w:r>
              <w:rPr>
                <w:noProof/>
                <w:webHidden/>
              </w:rPr>
            </w:r>
            <w:r>
              <w:rPr>
                <w:noProof/>
                <w:webHidden/>
              </w:rPr>
              <w:fldChar w:fldCharType="separate"/>
            </w:r>
            <w:r>
              <w:rPr>
                <w:noProof/>
                <w:webHidden/>
              </w:rPr>
              <w:t>110</w:t>
            </w:r>
            <w:r>
              <w:rPr>
                <w:noProof/>
                <w:webHidden/>
              </w:rPr>
              <w:fldChar w:fldCharType="end"/>
            </w:r>
          </w:hyperlink>
        </w:p>
        <w:p w14:paraId="7FEF3D2A" w14:textId="3359A171" w:rsidR="0071328D" w:rsidRDefault="0071328D">
          <w:pPr>
            <w:pStyle w:val="TOC2"/>
            <w:rPr>
              <w:rFonts w:asciiTheme="minorHAnsi" w:eastAsiaTheme="minorEastAsia" w:hAnsiTheme="minorHAnsi" w:cstheme="minorBidi"/>
              <w:b w:val="0"/>
              <w:noProof/>
              <w:kern w:val="2"/>
              <w:szCs w:val="24"/>
              <w:lang w:val="de-AT" w:eastAsia="zh-TW"/>
              <w14:ligatures w14:val="standardContextual"/>
            </w:rPr>
          </w:pPr>
          <w:hyperlink w:anchor="_Toc205929696" w:history="1">
            <w:r w:rsidRPr="00051F53">
              <w:rPr>
                <w:rStyle w:val="Hyperlink"/>
                <w:rFonts w:eastAsia="Times"/>
                <w:noProof/>
                <w:lang w:eastAsia="de-DE"/>
              </w:rPr>
              <w:t>5.2</w:t>
            </w:r>
            <w:r>
              <w:rPr>
                <w:rFonts w:asciiTheme="minorHAnsi" w:eastAsiaTheme="minorEastAsia" w:hAnsiTheme="minorHAnsi" w:cstheme="minorBidi"/>
                <w:b w:val="0"/>
                <w:noProof/>
                <w:kern w:val="2"/>
                <w:szCs w:val="24"/>
                <w:lang w:val="de-AT" w:eastAsia="zh-TW"/>
                <w14:ligatures w14:val="standardContextual"/>
              </w:rPr>
              <w:tab/>
            </w:r>
            <w:r w:rsidRPr="00051F53">
              <w:rPr>
                <w:rStyle w:val="Hyperlink"/>
                <w:rFonts w:eastAsia="Times"/>
                <w:noProof/>
                <w:lang w:eastAsia="de-DE"/>
              </w:rPr>
              <w:t>Conclusion</w:t>
            </w:r>
            <w:r>
              <w:rPr>
                <w:noProof/>
                <w:webHidden/>
              </w:rPr>
              <w:tab/>
            </w:r>
            <w:r>
              <w:rPr>
                <w:noProof/>
                <w:webHidden/>
              </w:rPr>
              <w:fldChar w:fldCharType="begin"/>
            </w:r>
            <w:r>
              <w:rPr>
                <w:noProof/>
                <w:webHidden/>
              </w:rPr>
              <w:instrText xml:space="preserve"> PAGEREF _Toc205929696 \h </w:instrText>
            </w:r>
            <w:r>
              <w:rPr>
                <w:noProof/>
                <w:webHidden/>
              </w:rPr>
            </w:r>
            <w:r>
              <w:rPr>
                <w:noProof/>
                <w:webHidden/>
              </w:rPr>
              <w:fldChar w:fldCharType="separate"/>
            </w:r>
            <w:r>
              <w:rPr>
                <w:noProof/>
                <w:webHidden/>
              </w:rPr>
              <w:t>113</w:t>
            </w:r>
            <w:r>
              <w:rPr>
                <w:noProof/>
                <w:webHidden/>
              </w:rPr>
              <w:fldChar w:fldCharType="end"/>
            </w:r>
          </w:hyperlink>
        </w:p>
        <w:p w14:paraId="180A69F9" w14:textId="7E209FA9"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97" w:history="1">
            <w:r w:rsidRPr="00051F53">
              <w:rPr>
                <w:rStyle w:val="Hyperlink"/>
                <w:rFonts w:eastAsia="Times"/>
                <w:noProof/>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rPr>
              <w:t>POSTMAN COLLECTION</w:t>
            </w:r>
            <w:r>
              <w:rPr>
                <w:noProof/>
                <w:webHidden/>
              </w:rPr>
              <w:tab/>
            </w:r>
            <w:r>
              <w:rPr>
                <w:noProof/>
                <w:webHidden/>
              </w:rPr>
              <w:fldChar w:fldCharType="begin"/>
            </w:r>
            <w:r>
              <w:rPr>
                <w:noProof/>
                <w:webHidden/>
              </w:rPr>
              <w:instrText xml:space="preserve"> PAGEREF _Toc205929697 \h </w:instrText>
            </w:r>
            <w:r>
              <w:rPr>
                <w:noProof/>
                <w:webHidden/>
              </w:rPr>
            </w:r>
            <w:r>
              <w:rPr>
                <w:noProof/>
                <w:webHidden/>
              </w:rPr>
              <w:fldChar w:fldCharType="separate"/>
            </w:r>
            <w:r>
              <w:rPr>
                <w:noProof/>
                <w:webHidden/>
              </w:rPr>
              <w:t>115</w:t>
            </w:r>
            <w:r>
              <w:rPr>
                <w:noProof/>
                <w:webHidden/>
              </w:rPr>
              <w:fldChar w:fldCharType="end"/>
            </w:r>
          </w:hyperlink>
        </w:p>
        <w:p w14:paraId="629036B8" w14:textId="63793EBF"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98" w:history="1">
            <w:r w:rsidRPr="00051F53">
              <w:rPr>
                <w:rStyle w:val="Hyperlink"/>
                <w:rFonts w:eastAsia="Times"/>
                <w:noProof/>
              </w:rPr>
              <w:t>7.</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rPr>
              <w:t>Kubernetes &amp; Helm Manifests</w:t>
            </w:r>
            <w:r>
              <w:rPr>
                <w:noProof/>
                <w:webHidden/>
              </w:rPr>
              <w:tab/>
            </w:r>
            <w:r>
              <w:rPr>
                <w:noProof/>
                <w:webHidden/>
              </w:rPr>
              <w:fldChar w:fldCharType="begin"/>
            </w:r>
            <w:r>
              <w:rPr>
                <w:noProof/>
                <w:webHidden/>
              </w:rPr>
              <w:instrText xml:space="preserve"> PAGEREF _Toc205929698 \h </w:instrText>
            </w:r>
            <w:r>
              <w:rPr>
                <w:noProof/>
                <w:webHidden/>
              </w:rPr>
            </w:r>
            <w:r>
              <w:rPr>
                <w:noProof/>
                <w:webHidden/>
              </w:rPr>
              <w:fldChar w:fldCharType="separate"/>
            </w:r>
            <w:r>
              <w:rPr>
                <w:noProof/>
                <w:webHidden/>
              </w:rPr>
              <w:t>116</w:t>
            </w:r>
            <w:r>
              <w:rPr>
                <w:noProof/>
                <w:webHidden/>
              </w:rPr>
              <w:fldChar w:fldCharType="end"/>
            </w:r>
          </w:hyperlink>
        </w:p>
        <w:p w14:paraId="519012B3" w14:textId="04BD1013" w:rsidR="0071328D" w:rsidRDefault="0071328D">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699" w:history="1">
            <w:r w:rsidRPr="00051F53">
              <w:rPr>
                <w:rStyle w:val="Hyperlink"/>
                <w:rFonts w:eastAsia="Times"/>
                <w:noProof/>
              </w:rPr>
              <w:t>8.</w:t>
            </w:r>
            <w:r>
              <w:rPr>
                <w:rFonts w:asciiTheme="minorHAnsi" w:eastAsiaTheme="minorEastAsia" w:hAnsiTheme="minorHAnsi" w:cstheme="minorBidi"/>
                <w:b w:val="0"/>
                <w:smallCaps w:val="0"/>
                <w:noProof/>
                <w:kern w:val="2"/>
                <w:sz w:val="24"/>
                <w:szCs w:val="24"/>
                <w:lang w:val="de-AT" w:eastAsia="zh-TW"/>
                <w14:ligatures w14:val="standardContextual"/>
              </w:rPr>
              <w:tab/>
            </w:r>
            <w:r w:rsidRPr="00051F53">
              <w:rPr>
                <w:rStyle w:val="Hyperlink"/>
                <w:rFonts w:eastAsia="Times"/>
                <w:noProof/>
              </w:rPr>
              <w:t>FUTURE WORK</w:t>
            </w:r>
            <w:r>
              <w:rPr>
                <w:noProof/>
                <w:webHidden/>
              </w:rPr>
              <w:tab/>
            </w:r>
            <w:r>
              <w:rPr>
                <w:noProof/>
                <w:webHidden/>
              </w:rPr>
              <w:fldChar w:fldCharType="begin"/>
            </w:r>
            <w:r>
              <w:rPr>
                <w:noProof/>
                <w:webHidden/>
              </w:rPr>
              <w:instrText xml:space="preserve"> PAGEREF _Toc205929699 \h </w:instrText>
            </w:r>
            <w:r>
              <w:rPr>
                <w:noProof/>
                <w:webHidden/>
              </w:rPr>
            </w:r>
            <w:r>
              <w:rPr>
                <w:noProof/>
                <w:webHidden/>
              </w:rPr>
              <w:fldChar w:fldCharType="separate"/>
            </w:r>
            <w:r>
              <w:rPr>
                <w:noProof/>
                <w:webHidden/>
              </w:rPr>
              <w:t>117</w:t>
            </w:r>
            <w:r>
              <w:rPr>
                <w:noProof/>
                <w:webHidden/>
              </w:rPr>
              <w:fldChar w:fldCharType="end"/>
            </w:r>
          </w:hyperlink>
        </w:p>
        <w:p w14:paraId="1F2A3F69" w14:textId="7E238BE1"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700" w:history="1">
            <w:r w:rsidRPr="00051F53">
              <w:rPr>
                <w:rStyle w:val="Hyperlink"/>
                <w:noProof/>
              </w:rPr>
              <w:t>Bibliography</w:t>
            </w:r>
            <w:r>
              <w:rPr>
                <w:noProof/>
                <w:webHidden/>
              </w:rPr>
              <w:tab/>
            </w:r>
            <w:r>
              <w:rPr>
                <w:noProof/>
                <w:webHidden/>
              </w:rPr>
              <w:fldChar w:fldCharType="begin"/>
            </w:r>
            <w:r>
              <w:rPr>
                <w:noProof/>
                <w:webHidden/>
              </w:rPr>
              <w:instrText xml:space="preserve"> PAGEREF _Toc205929700 \h </w:instrText>
            </w:r>
            <w:r>
              <w:rPr>
                <w:noProof/>
                <w:webHidden/>
              </w:rPr>
            </w:r>
            <w:r>
              <w:rPr>
                <w:noProof/>
                <w:webHidden/>
              </w:rPr>
              <w:fldChar w:fldCharType="separate"/>
            </w:r>
            <w:r>
              <w:rPr>
                <w:noProof/>
                <w:webHidden/>
              </w:rPr>
              <w:t>119</w:t>
            </w:r>
            <w:r>
              <w:rPr>
                <w:noProof/>
                <w:webHidden/>
              </w:rPr>
              <w:fldChar w:fldCharType="end"/>
            </w:r>
          </w:hyperlink>
        </w:p>
        <w:p w14:paraId="32CF6594" w14:textId="64314C05"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701" w:history="1">
            <w:r w:rsidRPr="00051F53">
              <w:rPr>
                <w:rStyle w:val="Hyperlink"/>
                <w:noProof/>
              </w:rPr>
              <w:t>List of Figures</w:t>
            </w:r>
            <w:r>
              <w:rPr>
                <w:noProof/>
                <w:webHidden/>
              </w:rPr>
              <w:tab/>
            </w:r>
            <w:r>
              <w:rPr>
                <w:noProof/>
                <w:webHidden/>
              </w:rPr>
              <w:fldChar w:fldCharType="begin"/>
            </w:r>
            <w:r>
              <w:rPr>
                <w:noProof/>
                <w:webHidden/>
              </w:rPr>
              <w:instrText xml:space="preserve"> PAGEREF _Toc205929701 \h </w:instrText>
            </w:r>
            <w:r>
              <w:rPr>
                <w:noProof/>
                <w:webHidden/>
              </w:rPr>
            </w:r>
            <w:r>
              <w:rPr>
                <w:noProof/>
                <w:webHidden/>
              </w:rPr>
              <w:fldChar w:fldCharType="separate"/>
            </w:r>
            <w:r>
              <w:rPr>
                <w:noProof/>
                <w:webHidden/>
              </w:rPr>
              <w:t>120</w:t>
            </w:r>
            <w:r>
              <w:rPr>
                <w:noProof/>
                <w:webHidden/>
              </w:rPr>
              <w:fldChar w:fldCharType="end"/>
            </w:r>
          </w:hyperlink>
        </w:p>
        <w:p w14:paraId="5978AEB6" w14:textId="3C462A09"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702" w:history="1">
            <w:r w:rsidRPr="00051F53">
              <w:rPr>
                <w:rStyle w:val="Hyperlink"/>
                <w:noProof/>
              </w:rPr>
              <w:t>List of Tables</w:t>
            </w:r>
            <w:r>
              <w:rPr>
                <w:noProof/>
                <w:webHidden/>
              </w:rPr>
              <w:tab/>
            </w:r>
            <w:r>
              <w:rPr>
                <w:noProof/>
                <w:webHidden/>
              </w:rPr>
              <w:fldChar w:fldCharType="begin"/>
            </w:r>
            <w:r>
              <w:rPr>
                <w:noProof/>
                <w:webHidden/>
              </w:rPr>
              <w:instrText xml:space="preserve"> PAGEREF _Toc205929702 \h </w:instrText>
            </w:r>
            <w:r>
              <w:rPr>
                <w:noProof/>
                <w:webHidden/>
              </w:rPr>
            </w:r>
            <w:r>
              <w:rPr>
                <w:noProof/>
                <w:webHidden/>
              </w:rPr>
              <w:fldChar w:fldCharType="separate"/>
            </w:r>
            <w:r>
              <w:rPr>
                <w:noProof/>
                <w:webHidden/>
              </w:rPr>
              <w:t>123</w:t>
            </w:r>
            <w:r>
              <w:rPr>
                <w:noProof/>
                <w:webHidden/>
              </w:rPr>
              <w:fldChar w:fldCharType="end"/>
            </w:r>
          </w:hyperlink>
        </w:p>
        <w:p w14:paraId="05D3750E" w14:textId="7D7D8C07" w:rsidR="0071328D" w:rsidRDefault="0071328D">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929703" w:history="1">
            <w:r w:rsidRPr="00051F53">
              <w:rPr>
                <w:rStyle w:val="Hyperlink"/>
                <w:noProof/>
              </w:rPr>
              <w:t>Appendix</w:t>
            </w:r>
            <w:r>
              <w:rPr>
                <w:noProof/>
                <w:webHidden/>
              </w:rPr>
              <w:tab/>
            </w:r>
            <w:r>
              <w:rPr>
                <w:noProof/>
                <w:webHidden/>
              </w:rPr>
              <w:fldChar w:fldCharType="begin"/>
            </w:r>
            <w:r>
              <w:rPr>
                <w:noProof/>
                <w:webHidden/>
              </w:rPr>
              <w:instrText xml:space="preserve"> PAGEREF _Toc205929703 \h </w:instrText>
            </w:r>
            <w:r>
              <w:rPr>
                <w:noProof/>
                <w:webHidden/>
              </w:rPr>
            </w:r>
            <w:r>
              <w:rPr>
                <w:noProof/>
                <w:webHidden/>
              </w:rPr>
              <w:fldChar w:fldCharType="separate"/>
            </w:r>
            <w:r>
              <w:rPr>
                <w:noProof/>
                <w:webHidden/>
              </w:rPr>
              <w:t>124</w:t>
            </w:r>
            <w:r>
              <w:rPr>
                <w:noProof/>
                <w:webHidden/>
              </w:rPr>
              <w:fldChar w:fldCharType="end"/>
            </w:r>
          </w:hyperlink>
        </w:p>
        <w:p w14:paraId="0251BAD4" w14:textId="1C3E5402" w:rsidR="00846F28" w:rsidRPr="004D3800" w:rsidRDefault="00846F28">
          <w:pPr>
            <w:rPr>
              <w:sz w:val="22"/>
              <w:szCs w:val="22"/>
            </w:rPr>
          </w:pPr>
          <w:r w:rsidRPr="004D3800">
            <w:rPr>
              <w:b/>
              <w:bCs/>
              <w:sz w:val="22"/>
              <w:szCs w:val="22"/>
            </w:rPr>
            <w:fldChar w:fldCharType="end"/>
          </w:r>
        </w:p>
      </w:sdtContent>
    </w:sdt>
    <w:p w14:paraId="449512B6" w14:textId="77777777" w:rsidR="002432D7" w:rsidRPr="004D3800" w:rsidRDefault="002432D7" w:rsidP="00EF3867">
      <w:pPr>
        <w:pStyle w:val="FHCWDAInhaltsverzeichnis"/>
        <w:rPr>
          <w:lang w:val="en-US"/>
        </w:rPr>
        <w:sectPr w:rsidR="002432D7" w:rsidRPr="004D3800" w:rsidSect="00971DC2">
          <w:pgSz w:w="11907" w:h="16840" w:code="9"/>
          <w:pgMar w:top="1134" w:right="1418" w:bottom="1134" w:left="1701" w:header="567" w:footer="1134" w:gutter="0"/>
          <w:pgNumType w:fmt="lowerRoman"/>
          <w:cols w:space="720"/>
        </w:sectPr>
      </w:pPr>
    </w:p>
    <w:p w14:paraId="5EA1C2F1" w14:textId="66884723" w:rsidR="002432D7" w:rsidRPr="004D3800" w:rsidRDefault="00E46577" w:rsidP="00F95D80">
      <w:pPr>
        <w:pStyle w:val="Heading1"/>
      </w:pPr>
      <w:bookmarkStart w:id="3" w:name="_Toc205929634"/>
      <w:r w:rsidRPr="004D3800">
        <w:lastRenderedPageBreak/>
        <w:t>CHAPTER –</w:t>
      </w:r>
      <w:r w:rsidR="00CD4024" w:rsidRPr="004D3800">
        <w:t xml:space="preserve"> </w:t>
      </w:r>
      <w:r w:rsidR="002432D7" w:rsidRPr="004D3800">
        <w:t>INTRODUCTION</w:t>
      </w:r>
      <w:bookmarkEnd w:id="3"/>
      <w:r w:rsidR="002432D7" w:rsidRPr="004D3800">
        <w:t xml:space="preserve"> </w:t>
      </w:r>
    </w:p>
    <w:p w14:paraId="43692384" w14:textId="41EA7BFC" w:rsidR="002432D7" w:rsidRPr="004D3800" w:rsidRDefault="002432D7" w:rsidP="002432D7">
      <w:pPr>
        <w:pStyle w:val="Heading2"/>
        <w:rPr>
          <w:rFonts w:eastAsia="Times"/>
        </w:rPr>
      </w:pPr>
      <w:bookmarkStart w:id="4" w:name="_Toc205929635"/>
      <w:r w:rsidRPr="004D3800">
        <w:rPr>
          <w:rFonts w:eastAsia="Times"/>
        </w:rPr>
        <w:t xml:space="preserve">Background </w:t>
      </w:r>
      <w:r w:rsidR="007C524D" w:rsidRPr="004D3800">
        <w:rPr>
          <w:rFonts w:eastAsia="Times"/>
        </w:rPr>
        <w:t>A</w:t>
      </w:r>
      <w:r w:rsidRPr="004D3800">
        <w:rPr>
          <w:rFonts w:eastAsia="Times"/>
        </w:rPr>
        <w:t>nd Motivation</w:t>
      </w:r>
      <w:bookmarkEnd w:id="4"/>
      <w:r w:rsidRPr="004D3800">
        <w:rPr>
          <w:rFonts w:eastAsia="Times"/>
        </w:rPr>
        <w:t xml:space="preserve"> </w:t>
      </w:r>
    </w:p>
    <w:p w14:paraId="7F49E55E" w14:textId="77777777" w:rsidR="002432D7" w:rsidRPr="004D3800" w:rsidRDefault="00B43ACF" w:rsidP="00AA16FE">
      <w:pPr>
        <w:pStyle w:val="Heading3"/>
      </w:pPr>
      <w:bookmarkStart w:id="5" w:name="_Toc205929636"/>
      <w:r w:rsidRPr="004D3800">
        <w:rPr>
          <w:rFonts w:eastAsia="Times"/>
        </w:rPr>
        <w:t>Introduction</w:t>
      </w:r>
      <w:r w:rsidR="001A43F2" w:rsidRPr="004D3800">
        <w:rPr>
          <w:rFonts w:eastAsia="Times"/>
        </w:rPr>
        <w:t xml:space="preserve"> </w:t>
      </w:r>
      <w:r w:rsidRPr="004D3800">
        <w:rPr>
          <w:rFonts w:eastAsia="Times"/>
        </w:rPr>
        <w:t>t</w:t>
      </w:r>
      <w:r w:rsidR="008616C8" w:rsidRPr="004D3800">
        <w:rPr>
          <w:rFonts w:eastAsia="Times"/>
        </w:rPr>
        <w:t>o M</w:t>
      </w:r>
      <w:r w:rsidR="00AA16FE" w:rsidRPr="004D3800">
        <w:rPr>
          <w:rFonts w:eastAsia="Times"/>
        </w:rPr>
        <w:t>icroservices</w:t>
      </w:r>
      <w:bookmarkEnd w:id="5"/>
    </w:p>
    <w:p w14:paraId="7FFB0B8A" w14:textId="5CB6A1B5" w:rsidR="000A4B7C" w:rsidRPr="004D3800" w:rsidRDefault="000A4B7C" w:rsidP="000A4B7C">
      <w:pPr>
        <w:spacing w:after="0" w:line="240" w:lineRule="auto"/>
        <w:jc w:val="left"/>
        <w:rPr>
          <w:rFonts w:eastAsia="Times"/>
          <w:sz w:val="22"/>
          <w:szCs w:val="22"/>
          <w:lang w:eastAsia="de-DE"/>
        </w:rPr>
      </w:pPr>
    </w:p>
    <w:p w14:paraId="63E63673" w14:textId="35553180" w:rsidR="00B06035" w:rsidRPr="004D3800" w:rsidRDefault="00B06035" w:rsidP="002F22F0">
      <w:pPr>
        <w:pStyle w:val="Text"/>
      </w:pPr>
      <w:r w:rsidRPr="004D3800">
        <w:t xml:space="preserve">For numerous years, applications were structured as </w:t>
      </w:r>
      <w:r w:rsidR="002F22F0" w:rsidRPr="004D3800">
        <w:t xml:space="preserve">monoliths as </w:t>
      </w:r>
      <w:r w:rsidRPr="004D3800">
        <w:t>a singular deployable entity that is simple to manage at a small scale but becomes increasingly inflexible as complexity and team size expand.</w:t>
      </w:r>
      <w:r w:rsidR="002F22F0" w:rsidRPr="004D3800">
        <w:t xml:space="preserve"> </w:t>
      </w:r>
      <w:r w:rsidRPr="004D3800">
        <w:t>Microservices offer an alternative architecture: a system made up of small, self-sufficient services, each corresponding to a specific business capability, capable of independent deployment, and communicating through lightweight protocols commonly HTT</w:t>
      </w:r>
      <w:r w:rsidR="002F22F0" w:rsidRPr="004D3800">
        <w:t>P. The</w:t>
      </w:r>
      <w:r w:rsidRPr="004D3800">
        <w:t xml:space="preserve"> objective is to decouple release cycles, enable teams to operate more swiftly, and scale only the critical areas that require it. [1][2]</w:t>
      </w:r>
    </w:p>
    <w:p w14:paraId="7B1C0C05" w14:textId="77777777" w:rsidR="00B06035" w:rsidRPr="004D3800" w:rsidRDefault="00B06035" w:rsidP="00B06035">
      <w:pPr>
        <w:pStyle w:val="Text"/>
      </w:pPr>
    </w:p>
    <w:p w14:paraId="27F53151" w14:textId="612E2441" w:rsidR="00B06035" w:rsidRPr="004D3800" w:rsidRDefault="00B06035" w:rsidP="00181184">
      <w:pPr>
        <w:pStyle w:val="Text"/>
      </w:pPr>
      <w:r w:rsidRPr="004D3800">
        <w:t>A fundamental tenet is the database-per-service approach: each service possesses its own data store and shares data solely through its API. This minimizes coupling and allows for independent evolution, but it also transfers the responsibility for data consistency (e.g., sagas, outbox, change-data-capture) to the service boundaries</w:t>
      </w:r>
      <w:r w:rsidR="002F22F0" w:rsidRPr="004D3800">
        <w:t xml:space="preserve"> </w:t>
      </w:r>
      <w:r w:rsidRPr="004D3800">
        <w:t>tradeoffs that every microservice architecture must address explicitly. [3]</w:t>
      </w:r>
    </w:p>
    <w:p w14:paraId="388D0D7E" w14:textId="77777777" w:rsidR="00181184" w:rsidRPr="004D3800" w:rsidRDefault="00181184" w:rsidP="00181184">
      <w:pPr>
        <w:pStyle w:val="Text"/>
      </w:pPr>
    </w:p>
    <w:p w14:paraId="653B9A54" w14:textId="6AF13100" w:rsidR="00B06035" w:rsidRPr="004D3800" w:rsidRDefault="00B06035" w:rsidP="00B06035">
      <w:pPr>
        <w:pStyle w:val="Text"/>
      </w:pPr>
      <w:r w:rsidRPr="004D3800">
        <w:t>In practice, teams encapsulate services within containers and frequently deploy them on Kubernetes, which automates deployment, scaling, and service management across clusters. While Kubernetes is not a necessity for microservices, it has emerged as a prevalent runtime for extensive fleets due to its declarative model and ecosystem. [4]</w:t>
      </w:r>
    </w:p>
    <w:p w14:paraId="332B9A3A" w14:textId="77777777" w:rsidR="00B06035" w:rsidRPr="004D3800" w:rsidRDefault="00B06035" w:rsidP="00B06035">
      <w:pPr>
        <w:pStyle w:val="Text"/>
      </w:pPr>
    </w:p>
    <w:p w14:paraId="1FBAEE1A" w14:textId="7539CDB5" w:rsidR="00C76A8E" w:rsidRPr="004D3800" w:rsidRDefault="00B06035" w:rsidP="00B06035">
      <w:pPr>
        <w:pStyle w:val="Text"/>
      </w:pPr>
      <w:r w:rsidRPr="004D3800">
        <w:t>Modernization seldom occurs in a “big bang” manner. Organizations implement the Strangler Fig pattern as shown in fig 1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5674EB84" w:rsidR="00E16F52" w:rsidRPr="004D3800" w:rsidRDefault="00B06035" w:rsidP="00C160F5">
      <w:pPr>
        <w:pStyle w:val="Text"/>
      </w:pPr>
      <w:r w:rsidRPr="004D3800">
        <w:lastRenderedPageBreak/>
        <mc:AlternateContent>
          <mc:Choice Requires="wps">
            <w:drawing>
              <wp:anchor distT="0" distB="0" distL="114300" distR="114300" simplePos="0" relativeHeight="252016640" behindDoc="0" locked="0" layoutInCell="1" allowOverlap="1" wp14:anchorId="3135D708" wp14:editId="12754876">
                <wp:simplePos x="0" y="0"/>
                <wp:positionH relativeFrom="margin">
                  <wp:align>right</wp:align>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6FFD21AE" w:rsidR="00B06035" w:rsidRPr="004D3800" w:rsidRDefault="00B06035" w:rsidP="00B06035">
                            <w:pPr>
                              <w:pStyle w:val="Caption"/>
                              <w:rPr>
                                <w:rFonts w:eastAsia="Times"/>
                                <w:sz w:val="22"/>
                                <w:szCs w:val="22"/>
                                <w:lang w:eastAsia="de-DE"/>
                              </w:rPr>
                            </w:pPr>
                            <w:bookmarkStart w:id="6" w:name="_Toc205928645"/>
                            <w:r w:rsidRPr="004D3800">
                              <w:t xml:space="preserve">Figure </w:t>
                            </w:r>
                            <w:r w:rsidRPr="004D3800">
                              <w:fldChar w:fldCharType="begin"/>
                            </w:r>
                            <w:r w:rsidRPr="004D3800">
                              <w:instrText xml:space="preserve"> SEQ Figure \* ARABIC </w:instrText>
                            </w:r>
                            <w:r w:rsidRPr="004D3800">
                              <w:fldChar w:fldCharType="separate"/>
                            </w:r>
                            <w:r w:rsidR="00B27C2A" w:rsidRPr="004D3800">
                              <w:t>1</w:t>
                            </w:r>
                            <w:r w:rsidRPr="004D3800">
                              <w:fldChar w:fldCharType="end"/>
                            </w:r>
                            <w:r w:rsidRPr="004D3800">
                              <w:t>: Strangler Fig pattern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388.05pt;margin-top:191.25pt;width:439.25pt;height:.05pt;z-index:25201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" stroked="f">
                <v:textbox style="mso-fit-shape-to-text:t" inset="0,0,0,0">
                  <w:txbxContent>
                    <w:p w14:paraId="5884B45C" w14:textId="6FFD21AE" w:rsidR="00B06035" w:rsidRPr="004D3800" w:rsidRDefault="00B06035" w:rsidP="00B06035">
                      <w:pPr>
                        <w:pStyle w:val="Caption"/>
                        <w:rPr>
                          <w:rFonts w:eastAsia="Times"/>
                          <w:sz w:val="22"/>
                          <w:szCs w:val="22"/>
                          <w:lang w:eastAsia="de-DE"/>
                        </w:rPr>
                      </w:pPr>
                      <w:bookmarkStart w:id="7" w:name="_Toc205928645"/>
                      <w:r w:rsidRPr="004D3800">
                        <w:t xml:space="preserve">Figure </w:t>
                      </w:r>
                      <w:r w:rsidRPr="004D3800">
                        <w:fldChar w:fldCharType="begin"/>
                      </w:r>
                      <w:r w:rsidRPr="004D3800">
                        <w:instrText xml:space="preserve"> SEQ Figure \* ARABIC </w:instrText>
                      </w:r>
                      <w:r w:rsidRPr="004D3800">
                        <w:fldChar w:fldCharType="separate"/>
                      </w:r>
                      <w:r w:rsidR="00B27C2A" w:rsidRPr="004D3800">
                        <w:t>1</w:t>
                      </w:r>
                      <w:r w:rsidRPr="004D3800">
                        <w:fldChar w:fldCharType="end"/>
                      </w:r>
                      <w:r w:rsidRPr="004D3800">
                        <w:t>: Strangler Fig pattern</w:t>
                      </w:r>
                      <w:bookmarkEnd w:id="7"/>
                    </w:p>
                  </w:txbxContent>
                </v:textbox>
                <w10:wrap type="square" anchorx="margin"/>
              </v:shape>
            </w:pict>
          </mc:Fallback>
        </mc:AlternateContent>
      </w:r>
      <w:r w:rsidRPr="004D3800">
        <w:drawing>
          <wp:anchor distT="0" distB="0" distL="114300" distR="114300" simplePos="0" relativeHeight="252014592" behindDoc="0" locked="0" layoutInCell="1" allowOverlap="1" wp14:anchorId="01550FAA" wp14:editId="5D2C14A7">
            <wp:simplePos x="1152525" y="1447800"/>
            <wp:positionH relativeFrom="margin">
              <wp:align>center</wp:align>
            </wp:positionH>
            <wp:positionV relativeFrom="margin">
              <wp:align>top</wp:align>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B4F79" w:rsidRPr="004D3800">
        <w:tab/>
      </w:r>
    </w:p>
    <w:p w14:paraId="59E9522E" w14:textId="753E6E4A" w:rsidR="00CA2E86" w:rsidRPr="004D3800" w:rsidRDefault="007852F3" w:rsidP="00CA2E86">
      <w:pPr>
        <w:pStyle w:val="Heading3"/>
        <w:rPr>
          <w:rFonts w:eastAsia="Times"/>
        </w:rPr>
      </w:pPr>
      <w:bookmarkStart w:id="8" w:name="_Toc205929637"/>
      <w:r w:rsidRPr="004D3800">
        <w:rPr>
          <w:rFonts w:eastAsia="Times"/>
        </w:rPr>
        <w:t>W</w:t>
      </w:r>
      <w:r w:rsidR="00846F28" w:rsidRPr="004D3800">
        <w:rPr>
          <w:rFonts w:eastAsia="Times"/>
        </w:rPr>
        <w:t>hy</w:t>
      </w:r>
      <w:r w:rsidR="00CA2E86" w:rsidRPr="004D3800">
        <w:rPr>
          <w:rFonts w:eastAsia="Times"/>
        </w:rPr>
        <w:t xml:space="preserve"> </w:t>
      </w:r>
      <w:r w:rsidR="006F1B27" w:rsidRPr="004D3800">
        <w:rPr>
          <w:rFonts w:eastAsia="Times"/>
        </w:rPr>
        <w:t>C</w:t>
      </w:r>
      <w:r w:rsidR="00846F28" w:rsidRPr="004D3800">
        <w:rPr>
          <w:rFonts w:eastAsia="Times"/>
        </w:rPr>
        <w:t xml:space="preserve">onfiguration </w:t>
      </w:r>
      <w:r w:rsidR="006F1B27" w:rsidRPr="004D3800">
        <w:rPr>
          <w:rFonts w:eastAsia="Times"/>
        </w:rPr>
        <w:t>M</w:t>
      </w:r>
      <w:r w:rsidR="00846F28" w:rsidRPr="004D3800">
        <w:rPr>
          <w:rFonts w:eastAsia="Times"/>
        </w:rPr>
        <w:t>anagement</w:t>
      </w:r>
      <w:bookmarkEnd w:id="8"/>
      <w:r w:rsidR="00846F28" w:rsidRPr="004D3800">
        <w:rPr>
          <w:rFonts w:eastAsia="Times"/>
        </w:rPr>
        <w:t xml:space="preserve"> </w:t>
      </w:r>
    </w:p>
    <w:p w14:paraId="7C7010D1" w14:textId="60081BC7" w:rsidR="003149D0" w:rsidRPr="004D3800" w:rsidRDefault="003149D0" w:rsidP="003149D0">
      <w:pPr>
        <w:pStyle w:val="Text"/>
      </w:pPr>
      <w:r w:rsidRPr="004D3800">
        <w:t>In microservices, configuration</w:t>
      </w:r>
      <w:r w:rsidR="00D32BB7" w:rsidRPr="004D3800">
        <w:t xml:space="preserve"> </w:t>
      </w:r>
      <w:r w:rsidRPr="004D3800">
        <w:t>comprising service endpoints, credentials, feature flags, rate limits, circuit-breaker thresholds, and policy rules</w:t>
      </w:r>
      <w:r w:rsidR="00D32BB7" w:rsidRPr="004D3800">
        <w:t xml:space="preserve"> </w:t>
      </w:r>
      <w:r w:rsidRPr="004D3800">
        <w:t>functions as the real-time control plane of the system. In contrast to code, configuration experiences changes at a significantly higher frequency and necessitate consistent application across numerous independently deployed services and environments. Inadequately managed configuration can result in drift, inconsistent behavior during scaling, security vulnerabilities, and prolonged incident recovery; conversely, well-managed configuration reduces change lead time, enhances reliability, and facilitates auditable rollbacks. [1][2]</w:t>
      </w:r>
    </w:p>
    <w:p w14:paraId="6C63B1E8" w14:textId="5445066B" w:rsidR="003149D0" w:rsidRPr="004D3800" w:rsidRDefault="003149D0" w:rsidP="003149D0">
      <w:pPr>
        <w:pStyle w:val="Text"/>
      </w:pPr>
      <w:r w:rsidRPr="004D3800">
        <w:t>Key challenges.</w:t>
      </w:r>
    </w:p>
    <w:p w14:paraId="551D1873" w14:textId="1B2B75DF" w:rsidR="003149D0" w:rsidRPr="004D3800" w:rsidRDefault="003149D0" w:rsidP="003149D0">
      <w:pPr>
        <w:pStyle w:val="Text"/>
        <w:numPr>
          <w:ilvl w:val="0"/>
          <w:numId w:val="76"/>
        </w:numPr>
      </w:pPr>
      <w:r w:rsidRPr="004D3800">
        <w:t>Decentralization and drift: When each service maintains its own configuration, values can diverge across instances and environments, making synchronized rollouts prone to errors. [1]</w:t>
      </w:r>
    </w:p>
    <w:p w14:paraId="22F6959D" w14:textId="6F3D9A28" w:rsidR="003149D0" w:rsidRPr="004D3800" w:rsidRDefault="003149D0" w:rsidP="003149D0">
      <w:pPr>
        <w:pStyle w:val="Text"/>
        <w:numPr>
          <w:ilvl w:val="0"/>
          <w:numId w:val="76"/>
        </w:numPr>
      </w:pPr>
      <w:r w:rsidRPr="004D3800">
        <w:t>Environment matrices: Development, testing, staging, and production environments each necessitate unique settings; duplicating files does not scale effectively and complicates governance. [1]</w:t>
      </w:r>
    </w:p>
    <w:p w14:paraId="68D67FD9" w14:textId="77777777" w:rsidR="003149D0" w:rsidRPr="004D3800" w:rsidRDefault="003149D0" w:rsidP="003149D0">
      <w:pPr>
        <w:pStyle w:val="Text"/>
        <w:numPr>
          <w:ilvl w:val="0"/>
          <w:numId w:val="76"/>
        </w:numPr>
      </w:pPr>
      <w:r w:rsidRPr="004D3800">
        <w:t>Dynamic change: Operational toggles (such as feature flags, rates, and timeouts) should be modifiable at runtime without necessitating rebuilds or restarts to prevent disruption. [6][7]</w:t>
      </w:r>
    </w:p>
    <w:p w14:paraId="07F3A38B" w14:textId="77777777" w:rsidR="003149D0" w:rsidRPr="004D3800" w:rsidRDefault="003149D0" w:rsidP="003149D0">
      <w:pPr>
        <w:pStyle w:val="Text"/>
      </w:pPr>
    </w:p>
    <w:p w14:paraId="2A684F81" w14:textId="72C7663C" w:rsidR="003149D0" w:rsidRPr="004D3800" w:rsidRDefault="003149D0" w:rsidP="003149D0">
      <w:pPr>
        <w:pStyle w:val="Text"/>
        <w:numPr>
          <w:ilvl w:val="0"/>
          <w:numId w:val="76"/>
        </w:numPr>
      </w:pPr>
      <w:r w:rsidRPr="004D3800">
        <w:lastRenderedPageBreak/>
        <w:t>Secrets and policy: Keys, tokens, and authorization rules must be rotated and uniformly enforced under zero-trust principles. [8][9][10]</w:t>
      </w:r>
    </w:p>
    <w:p w14:paraId="76C9A2E7" w14:textId="5085324B" w:rsidR="003149D0" w:rsidRPr="004D3800" w:rsidRDefault="003149D0" w:rsidP="003149D0">
      <w:pPr>
        <w:pStyle w:val="Text"/>
        <w:numPr>
          <w:ilvl w:val="0"/>
          <w:numId w:val="76"/>
        </w:numPr>
      </w:pPr>
      <w:r w:rsidRPr="004D3800">
        <w:t>Auditability and rollback: Teams must be aware of who made changes, when they were made, and be able to revert quickly if a modification negatively impacts the system. [6]</w:t>
      </w:r>
    </w:p>
    <w:p w14:paraId="0AF897CE" w14:textId="20E73DF1" w:rsidR="003149D0" w:rsidRPr="004D3800" w:rsidRDefault="003149D0" w:rsidP="003149D0">
      <w:pPr>
        <w:pStyle w:val="Text"/>
      </w:pPr>
      <w:r w:rsidRPr="004D3800">
        <w:t>Approaches in practice.</w:t>
      </w:r>
    </w:p>
    <w:p w14:paraId="41FCE84F" w14:textId="5B0403DF" w:rsidR="003149D0" w:rsidRPr="004D3800" w:rsidRDefault="003149D0" w:rsidP="003149D0">
      <w:pPr>
        <w:pStyle w:val="Text"/>
        <w:numPr>
          <w:ilvl w:val="0"/>
          <w:numId w:val="77"/>
        </w:numPr>
      </w:pPr>
      <w:r w:rsidRPr="004D3800">
        <w:t xml:space="preserve">Local per-service configuration. This approach is straightforward for a limited number of services and is easy to understand in isolation; however, extensive changes necessitate numerous coordinated updates and often involve </w:t>
      </w:r>
      <w:r w:rsidR="0072560E" w:rsidRPr="004D3800">
        <w:t>rebuilding</w:t>
      </w:r>
      <w:r w:rsidRPr="004D3800">
        <w:t xml:space="preserve"> and redeploying cycles, which can lead to inconsistent rollouts and extended recovery times. [1]</w:t>
      </w:r>
    </w:p>
    <w:p w14:paraId="54E47B28" w14:textId="51331669" w:rsidR="003149D0" w:rsidRPr="004D3800" w:rsidRDefault="003149D0" w:rsidP="003149D0">
      <w:pPr>
        <w:pStyle w:val="Text"/>
        <w:numPr>
          <w:ilvl w:val="0"/>
          <w:numId w:val="77"/>
        </w:numPr>
      </w:pPr>
      <w:r w:rsidRPr="004D3800">
        <w:t>Centralized configuration. An external Config Server for instance, Spring Cloud Config</w:t>
      </w:r>
      <w:r w:rsidR="00764F60" w:rsidRPr="004D3800">
        <w:t xml:space="preserve"> </w:t>
      </w:r>
      <w:r w:rsidRPr="004D3800">
        <w:t>provides a single source of truth with versioning, audit trails, and rollback capabilities typically supported by Git. Utilizing Spring Cloud Bus or Actuator refresh allows running instances to adopt changes without restarts, thereby enhancing propagation speed and consistency during autoscaling. [6][7]</w:t>
      </w:r>
    </w:p>
    <w:p w14:paraId="27C301D1" w14:textId="77777777" w:rsidR="003149D0" w:rsidRPr="004D3800" w:rsidRDefault="003149D0">
      <w:pPr>
        <w:spacing w:after="0" w:line="240" w:lineRule="auto"/>
        <w:jc w:val="left"/>
      </w:pPr>
    </w:p>
    <w:p w14:paraId="40AC31C6" w14:textId="1529BAEE" w:rsidR="003149D0" w:rsidRPr="004D3800" w:rsidRDefault="003149D0" w:rsidP="003149D0">
      <w:pPr>
        <w:pStyle w:val="Text"/>
      </w:pPr>
      <w:r w:rsidRPr="004D3800">
        <w:t xml:space="preserve">Complementary platform features. On Kubernetes, </w:t>
      </w:r>
      <w:proofErr w:type="spellStart"/>
      <w:r w:rsidRPr="004D3800">
        <w:t>ConfigMaps</w:t>
      </w:r>
      <w:proofErr w:type="spellEnd"/>
      <w:r w:rsidRPr="004D3800">
        <w:t xml:space="preserve"> (non-secret) and Secrets (sensitive values) decouple config from container images and help with in-cluster distribution and bootstrapping; they complement rather than replace a centralized server in larger estates. For advanced secret hygiene (lease/rotate/renew), Spring Cloud Vault integrates applications with Vault at runtime. [8][9][10]</w:t>
      </w:r>
    </w:p>
    <w:p w14:paraId="28FE5AB6" w14:textId="77777777" w:rsidR="003149D0" w:rsidRPr="004D3800" w:rsidRDefault="003149D0" w:rsidP="003149D0">
      <w:pPr>
        <w:pStyle w:val="Text"/>
      </w:pPr>
    </w:p>
    <w:p w14:paraId="18691E0A" w14:textId="3DFE5BE1" w:rsidR="0072560E" w:rsidRPr="004D3800" w:rsidRDefault="003149D0" w:rsidP="003149D0">
      <w:pPr>
        <w:pStyle w:val="Text"/>
      </w:pPr>
      <w:r w:rsidRPr="004D3800">
        <w:t xml:space="preserve">Focus </w:t>
      </w:r>
      <w:r w:rsidR="0072560E" w:rsidRPr="004D3800">
        <w:t>on</w:t>
      </w:r>
      <w:r w:rsidRPr="004D3800">
        <w:t xml:space="preserve"> this thesis. We evaluate whether centralizing configuration</w:t>
      </w:r>
      <w:r w:rsidR="00E45058" w:rsidRPr="004D3800">
        <w:t xml:space="preserve"> </w:t>
      </w:r>
      <w:r w:rsidRPr="004D3800">
        <w:t>via Spring Cloud Config (and optionally Bus)</w:t>
      </w:r>
      <w:r w:rsidR="00E45058" w:rsidRPr="004D3800">
        <w:t xml:space="preserve"> </w:t>
      </w:r>
      <w:r w:rsidRPr="004D3800">
        <w:t xml:space="preserve">materially improves </w:t>
      </w:r>
    </w:p>
    <w:p w14:paraId="767C86B4" w14:textId="22489DC8" w:rsidR="0072560E" w:rsidRPr="004D3800" w:rsidRDefault="003149D0" w:rsidP="0072560E">
      <w:pPr>
        <w:pStyle w:val="Text"/>
        <w:numPr>
          <w:ilvl w:val="0"/>
          <w:numId w:val="78"/>
        </w:numPr>
      </w:pPr>
      <w:r w:rsidRPr="004D3800">
        <w:t>scale-out stability and alignment of new pods</w:t>
      </w:r>
    </w:p>
    <w:p w14:paraId="291D4C22" w14:textId="63FE6EB8" w:rsidR="0072560E" w:rsidRPr="004D3800" w:rsidRDefault="003149D0" w:rsidP="0072560E">
      <w:pPr>
        <w:pStyle w:val="Text"/>
        <w:numPr>
          <w:ilvl w:val="0"/>
          <w:numId w:val="78"/>
        </w:numPr>
      </w:pPr>
      <w:r w:rsidRPr="004D3800">
        <w:t>speed and uniformity of security/policy updates</w:t>
      </w:r>
    </w:p>
    <w:p w14:paraId="530EEC0B" w14:textId="6F0B8C96" w:rsidR="00DC27D7" w:rsidRPr="004D3800" w:rsidRDefault="003149D0" w:rsidP="0072560E">
      <w:pPr>
        <w:pStyle w:val="Text"/>
        <w:numPr>
          <w:ilvl w:val="0"/>
          <w:numId w:val="78"/>
        </w:numPr>
      </w:pPr>
      <w:r w:rsidRPr="004D3800">
        <w:t xml:space="preserve">(iii) maintainability (propagation latency, rollback effort, auditability), compared with a local, per-service baseline. [6][7][8][9][10] </w:t>
      </w:r>
      <w:r w:rsidR="005E2826" w:rsidRPr="004D3800">
        <w:br w:type="page"/>
      </w:r>
    </w:p>
    <w:p w14:paraId="474CEF06" w14:textId="0D5C799F" w:rsidR="00F40E2C" w:rsidRPr="004D3800" w:rsidRDefault="003149D0" w:rsidP="00104A57">
      <w:pPr>
        <w:pStyle w:val="Heading3"/>
      </w:pPr>
      <w:bookmarkStart w:id="9" w:name="_Toc205929638"/>
      <w:r w:rsidRPr="004D3800">
        <w:lastRenderedPageBreak/>
        <w:t>Industrial Motivation</w:t>
      </w:r>
      <w:bookmarkEnd w:id="9"/>
      <w:r w:rsidR="00AA16FE" w:rsidRPr="004D3800">
        <w:t xml:space="preserve"> </w:t>
      </w:r>
    </w:p>
    <w:p w14:paraId="2986AB17" w14:textId="3AE5950D" w:rsidR="00A076B8" w:rsidRPr="004D3800" w:rsidRDefault="00A076B8" w:rsidP="00983D68">
      <w:pPr>
        <w:pStyle w:val="Text"/>
      </w:pPr>
      <w:r w:rsidRPr="004D3800">
        <w:t xml:space="preserve">In a substantial enterprise insurance platform undergoing gradual modernization, we implemented a Strangler Fig strategy </w:t>
      </w:r>
      <w:r w:rsidR="00E45058" w:rsidRPr="004D3800">
        <w:t xml:space="preserve">as shown in fig 1 </w:t>
      </w:r>
      <w:r w:rsidRPr="004D3800">
        <w:t>to detach domains behind an API gateway while a legacy core continued to manage essential operations. This enhanced team autonomy and release frequency; however, configuration persisted as a systemic bottleneck and a common source of operational risk. Specifically, three recurring pain points surfaced: (</w:t>
      </w:r>
      <w:proofErr w:type="spellStart"/>
      <w:r w:rsidR="00103F5F" w:rsidRPr="004D3800">
        <w:t>i</w:t>
      </w:r>
      <w:proofErr w:type="spellEnd"/>
      <w:r w:rsidRPr="004D3800">
        <w:t>) coordinating cross</w:t>
      </w:r>
      <w:r w:rsidR="00DE21D1" w:rsidRPr="004D3800">
        <w:t xml:space="preserve"> </w:t>
      </w:r>
      <w:r w:rsidRPr="004D3800">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Pr="004D3800" w:rsidRDefault="00983D68" w:rsidP="00983D68">
      <w:pPr>
        <w:pStyle w:val="Text"/>
      </w:pPr>
    </w:p>
    <w:p w14:paraId="2E5E5E3C" w14:textId="000177E4" w:rsidR="00A076B8" w:rsidRPr="004D3800" w:rsidRDefault="00A076B8" w:rsidP="00A076B8">
      <w:pPr>
        <w:pStyle w:val="Text"/>
      </w:pPr>
      <w:r w:rsidRPr="004D3800">
        <w:t>Scale-out misalignment under load. During peak events such as campaign launches or end-</w:t>
      </w:r>
      <w:r w:rsidR="00844AD4" w:rsidRPr="004D3800">
        <w:t>of-the-</w:t>
      </w:r>
      <w:r w:rsidRPr="004D3800">
        <w:t>month processing, the Horizontal Pod Auto scaler introduced replicas to manage traffic spikes. With local configuration, newly instantiated pods sometimes started with defaults embedded at build time (for example, reduced timeouts or previous rate limits) while existing pods operated with updated values. This led to a brief period of inconsistent behavior: some requests directed to “</w:t>
      </w:r>
      <w:r w:rsidR="00FC5B10" w:rsidRPr="004D3800">
        <w:t>old value</w:t>
      </w:r>
      <w:r w:rsidRPr="004D3800">
        <w:t>” replicas faced timeouts or 429 errors, while others succeeded</w:t>
      </w:r>
      <w:r w:rsidR="00DE21D1" w:rsidRPr="004D3800">
        <w:t xml:space="preserve"> </w:t>
      </w:r>
      <w:r w:rsidRPr="004D3800">
        <w:t xml:space="preserve">resulting in noisy error budgets and obscuring the true health of the service. Manual interventions such as rolling restarts or ad-hoc refresh endpoints mitigated drift but increased </w:t>
      </w:r>
      <w:r w:rsidR="00FC5B10" w:rsidRPr="004D3800">
        <w:t>meantime</w:t>
      </w:r>
      <w:r w:rsidRPr="004D3800">
        <w:t xml:space="preserve"> to recovery MTTR and operator workload. [1][2]</w:t>
      </w:r>
    </w:p>
    <w:p w14:paraId="7551E535" w14:textId="77777777" w:rsidR="00A076B8" w:rsidRPr="004D3800" w:rsidRDefault="00A076B8" w:rsidP="00A076B8">
      <w:pPr>
        <w:pStyle w:val="Text"/>
      </w:pPr>
    </w:p>
    <w:p w14:paraId="1A524B11" w14:textId="77777777" w:rsidR="00983D68" w:rsidRPr="004D3800" w:rsidRDefault="00A076B8" w:rsidP="00A076B8">
      <w:pPr>
        <w:pStyle w:val="Text"/>
      </w:pPr>
      <w:r w:rsidRPr="004D3800">
        <w:t>Security and policy updates</w:t>
      </w:r>
    </w:p>
    <w:p w14:paraId="389149F5" w14:textId="7D1E9BF7" w:rsidR="00A076B8" w:rsidRPr="004D3800" w:rsidRDefault="00A076B8" w:rsidP="00A076B8">
      <w:pPr>
        <w:pStyle w:val="Text"/>
      </w:pPr>
      <w:r w:rsidRPr="004D3800">
        <w:t xml:space="preserve"> Policy changes—such as tightening route-level authorization at the gateway or rotating a token scope—needed to be uniformly applied across numerous instances. In the local configuration approach, multiple services necessitated simultaneous updates and rollouts, which occasionally resulted in a minute-long interval where different pods enforced varying rules. Beyond</w:t>
      </w:r>
    </w:p>
    <w:p w14:paraId="461F5C80" w14:textId="77777777" w:rsidR="00983D68" w:rsidRPr="004D3800" w:rsidRDefault="00983D68" w:rsidP="00A076B8">
      <w:pPr>
        <w:pStyle w:val="Text"/>
      </w:pPr>
    </w:p>
    <w:p w14:paraId="5E09837F" w14:textId="621D0488" w:rsidR="00983D68" w:rsidRPr="004D3800" w:rsidRDefault="00983D68" w:rsidP="00844AD4">
      <w:pPr>
        <w:pStyle w:val="Text"/>
      </w:pPr>
      <w:r w:rsidRPr="004D3800">
        <w:t>Environment matrix and auditability</w:t>
      </w:r>
    </w:p>
    <w:p w14:paraId="571C7467" w14:textId="231454E4" w:rsidR="00983D68" w:rsidRPr="004D3800" w:rsidRDefault="00983D68" w:rsidP="00844AD4">
      <w:pPr>
        <w:pStyle w:val="Text"/>
      </w:pPr>
      <w:r w:rsidRPr="004D3800">
        <w:t xml:space="preserve">With dev/test/stage/prod environments and several regional variants, configuration values proliferated. Teams asked practical questions that were hard to answer quickly: Which value </w:t>
      </w:r>
      <w:r w:rsidRPr="004D3800">
        <w:lastRenderedPageBreak/>
        <w:t xml:space="preserve">is live right now? Who changed it last? What exactly changed between stage and prod? Local files increased duplication and reduced traceability. In contrast, centralization promised a Git-backed history and the ability to roll back to a known-good version if a change degraded performance. [6] </w:t>
      </w:r>
    </w:p>
    <w:p w14:paraId="40238DC6" w14:textId="5CBCEEA7" w:rsidR="005C4EB1" w:rsidRPr="004D3800" w:rsidRDefault="00F40E2C" w:rsidP="00983D68">
      <w:pPr>
        <w:pStyle w:val="Heading3"/>
      </w:pPr>
      <w:bookmarkStart w:id="10" w:name="_Toc205929639"/>
      <w:r w:rsidRPr="004D3800">
        <w:t>personal Motivation</w:t>
      </w:r>
      <w:bookmarkEnd w:id="10"/>
    </w:p>
    <w:p w14:paraId="595DFAD3" w14:textId="3551C726" w:rsidR="005E2826" w:rsidRPr="004D3800" w:rsidRDefault="00152E64" w:rsidP="00557168">
      <w:pPr>
        <w:pStyle w:val="Text"/>
      </w:pPr>
      <w:r w:rsidRPr="004D3800">
        <w:t>After working at Alliance for three</w:t>
      </w:r>
      <w:r w:rsidR="0068180A" w:rsidRPr="004D3800">
        <w:t xml:space="preserve"> and half</w:t>
      </w:r>
      <w:r w:rsidRPr="004D3800">
        <w:t xml:space="preserve"> years on a substantial application related to </w:t>
      </w:r>
      <w:r w:rsidR="0068180A" w:rsidRPr="004D3800">
        <w:t>Insurance, I</w:t>
      </w:r>
      <w:r w:rsidRPr="004D3800">
        <w:t xml:space="preserve"> have come to understand how a large community application can encounter issues from various angles. </w:t>
      </w:r>
    </w:p>
    <w:p w14:paraId="6F9C4102" w14:textId="77777777" w:rsidR="002F6A73" w:rsidRPr="004D3800" w:rsidRDefault="002F6A73" w:rsidP="00557168">
      <w:pPr>
        <w:pStyle w:val="Text"/>
      </w:pPr>
    </w:p>
    <w:p w14:paraId="30CEF2B2" w14:textId="11B3DA0C" w:rsidR="00D77BC3" w:rsidRPr="004D3800" w:rsidRDefault="00152E64" w:rsidP="00557168">
      <w:pPr>
        <w:pStyle w:val="Text"/>
      </w:pPr>
      <w:r w:rsidRPr="004D3800">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4D3800" w:rsidRDefault="00D77BC3" w:rsidP="00557168">
      <w:pPr>
        <w:pStyle w:val="Text"/>
      </w:pPr>
    </w:p>
    <w:p w14:paraId="4370E7AC" w14:textId="77777777" w:rsidR="006063F8" w:rsidRPr="004D3800" w:rsidRDefault="00152E64" w:rsidP="00557168">
      <w:pPr>
        <w:pStyle w:val="Text"/>
      </w:pPr>
      <w:r w:rsidRPr="004D3800">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4D3800">
        <w:t>face</w:t>
      </w:r>
      <w:r w:rsidRPr="004D3800">
        <w:t xml:space="preserve"> the limitation of having a single database. For instance, adding a new column to the database required </w:t>
      </w:r>
      <w:r w:rsidR="00DC0340" w:rsidRPr="004D3800">
        <w:t xml:space="preserve">a lot of </w:t>
      </w:r>
      <w:r w:rsidRPr="004D3800">
        <w:t xml:space="preserve">changes, highlighting the challenges of analytics applications. </w:t>
      </w:r>
    </w:p>
    <w:p w14:paraId="6A3CE37F" w14:textId="77777777" w:rsidR="006063F8" w:rsidRPr="004D3800" w:rsidRDefault="006063F8" w:rsidP="00557168">
      <w:pPr>
        <w:pStyle w:val="Text"/>
      </w:pPr>
    </w:p>
    <w:p w14:paraId="22CC6D0E" w14:textId="77777777" w:rsidR="001353E0" w:rsidRPr="004D3800" w:rsidRDefault="00152E64" w:rsidP="00557168">
      <w:pPr>
        <w:pStyle w:val="Text"/>
      </w:pPr>
      <w:r w:rsidRPr="004D3800">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8655ED2" w14:textId="3C6098F8" w:rsidR="00EC1651" w:rsidRPr="004D3800" w:rsidRDefault="00152E64" w:rsidP="00844AD4">
      <w:pPr>
        <w:pStyle w:val="Text"/>
      </w:pPr>
      <w:r w:rsidRPr="004D3800">
        <w:t xml:space="preserve">I </w:t>
      </w:r>
      <w:r w:rsidR="00DC0340" w:rsidRPr="004D3800">
        <w:t>recommend</w:t>
      </w:r>
      <w:r w:rsidRPr="004D3800">
        <w:t xml:space="preserve"> pursuing that route.</w:t>
      </w:r>
      <w:r w:rsidR="00C50AD6" w:rsidRPr="004D3800">
        <w:t xml:space="preserve"> </w:t>
      </w:r>
      <w:r w:rsidR="009D48EA" w:rsidRPr="004D3800">
        <w:t>Another aspect I wish to highlight is that when utilizing microservices, you have the flexibility to select the programming language for each service. This is one of the significant advantages of microservices, a freedom that is not available in monolithic applications.</w:t>
      </w:r>
      <w:r w:rsidR="00847272" w:rsidRPr="004D3800">
        <w:br w:type="page"/>
      </w:r>
    </w:p>
    <w:p w14:paraId="441FF8E9" w14:textId="2B1739D5" w:rsidR="00B77781" w:rsidRPr="004D3800" w:rsidRDefault="0038730A" w:rsidP="00513D84">
      <w:pPr>
        <w:pStyle w:val="Heading3"/>
        <w:rPr>
          <w:rFonts w:eastAsia="Times"/>
        </w:rPr>
      </w:pPr>
      <w:bookmarkStart w:id="11" w:name="_Toc205929640"/>
      <w:r w:rsidRPr="004D3800">
        <w:rPr>
          <w:rFonts w:eastAsia="Times"/>
        </w:rPr>
        <w:lastRenderedPageBreak/>
        <w:t>P</w:t>
      </w:r>
      <w:r w:rsidR="003049AF" w:rsidRPr="004D3800">
        <w:rPr>
          <w:rFonts w:eastAsia="Times"/>
        </w:rPr>
        <w:t xml:space="preserve">roblem </w:t>
      </w:r>
      <w:r w:rsidRPr="004D3800">
        <w:rPr>
          <w:rFonts w:eastAsia="Times"/>
        </w:rPr>
        <w:t>S</w:t>
      </w:r>
      <w:r w:rsidR="003049AF" w:rsidRPr="004D3800">
        <w:rPr>
          <w:rFonts w:eastAsia="Times"/>
        </w:rPr>
        <w:t>tatement</w:t>
      </w:r>
      <w:bookmarkEnd w:id="11"/>
    </w:p>
    <w:p w14:paraId="6006A859" w14:textId="4BAF7D4A" w:rsidR="007F4F1E" w:rsidRPr="004D3800" w:rsidRDefault="007F4F1E" w:rsidP="00D963A0">
      <w:pPr>
        <w:pStyle w:val="Text"/>
      </w:pPr>
      <w:r w:rsidRPr="004D3800">
        <w:t>As the number of microservices and environment matrices (development, testing, staging, production, potentially across various regions) increases, the phenomenon of configuration sprawl emerges as a significant contributor to operational risk and financial expenditure. Configuration values that dictate connectivity, resilience, and security</w:t>
      </w:r>
      <w:r w:rsidR="001C19FC" w:rsidRPr="004D3800">
        <w:t xml:space="preserve"> </w:t>
      </w:r>
      <w:r w:rsidRPr="004D3800">
        <w:t>such as endpoints, timeouts, rate limits, feature flags, client credentials, and RBAC rules</w:t>
      </w:r>
      <w:r w:rsidR="001C19FC" w:rsidRPr="004D3800">
        <w:t xml:space="preserve"> </w:t>
      </w:r>
      <w:r w:rsidRPr="004D3800">
        <w:t xml:space="preserve">must remain uniform across numerous independently deployed services and must propagate swiftly, </w:t>
      </w:r>
      <w:r w:rsidR="00D963A0" w:rsidRPr="004D3800">
        <w:t>including</w:t>
      </w:r>
      <w:r w:rsidRPr="004D3800">
        <w:t xml:space="preserve"> replicas generated during autoscaling. In practice, a localized configuration model specific to each service) results in redundant files, </w:t>
      </w:r>
      <w:r w:rsidR="0012622F" w:rsidRPr="004D3800">
        <w:t>necessitate</w:t>
      </w:r>
      <w:r w:rsidRPr="004D3800">
        <w:t xml:space="preserve"> manual coordination, and </w:t>
      </w:r>
      <w:r w:rsidR="008E1EA7" w:rsidRPr="004D3800">
        <w:t>require</w:t>
      </w:r>
      <w:r w:rsidRPr="004D3800">
        <w:t xml:space="preserve"> rebuild and redeploy cycles for routine modifications, thereby heightening the likelihood of discrepancies between instances and environments. [1][2]</w:t>
      </w:r>
    </w:p>
    <w:p w14:paraId="7A754907" w14:textId="77777777" w:rsidR="007F4F1E" w:rsidRPr="004D3800" w:rsidRDefault="007F4F1E" w:rsidP="00D963A0">
      <w:pPr>
        <w:pStyle w:val="Text"/>
      </w:pPr>
    </w:p>
    <w:p w14:paraId="007F8490" w14:textId="0BD4C554" w:rsidR="007F4F1E" w:rsidRPr="004D3800" w:rsidRDefault="007F4F1E" w:rsidP="00D963A0">
      <w:pPr>
        <w:pStyle w:val="Text"/>
      </w:pPr>
      <w:r w:rsidRPr="004D3800">
        <w:t>In contrast, a centralized configuration model</w:t>
      </w:r>
      <w:r w:rsidR="0012622F" w:rsidRPr="004D3800">
        <w:t xml:space="preserve"> </w:t>
      </w:r>
      <w:r w:rsidRPr="004D3800">
        <w:t>such as Spring Cloud Config, supported by a versioned storage system and optionally enhanced by Spring Cloud Bus for runtime updates</w:t>
      </w:r>
      <w:r w:rsidR="00C81E44" w:rsidRPr="004D3800">
        <w:t xml:space="preserve"> </w:t>
      </w:r>
      <w:r w:rsidRPr="004D3800">
        <w:t xml:space="preserve">offers a singular source of truth, comprehensive audit trails, rollback capabilities, and near-real-time propagation without necessitating restarts. Kubernetes </w:t>
      </w:r>
      <w:proofErr w:type="spellStart"/>
      <w:r w:rsidRPr="004D3800">
        <w:t>ConfigMaps</w:t>
      </w:r>
      <w:proofErr w:type="spellEnd"/>
      <w:r w:rsidRPr="004D3800">
        <w:t xml:space="preserve"> and Secrets further support this methodology by facilitating cluster-native distribution and credential management, while Spring Cloud Vault provides secure secret retrieval and rotation. 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4D3800" w:rsidRDefault="007F4F1E" w:rsidP="00D963A0">
      <w:pPr>
        <w:pStyle w:val="Text"/>
      </w:pPr>
    </w:p>
    <w:p w14:paraId="05248FAD" w14:textId="3D2967DB" w:rsidR="007F4F1E" w:rsidRPr="004D3800" w:rsidRDefault="007F4F1E" w:rsidP="002B6551">
      <w:pPr>
        <w:pStyle w:val="Text"/>
      </w:pPr>
      <w:r w:rsidRPr="004D3800">
        <w:t>Research problem. Investigate whether substituting local, per-service configuration with a centralized configuration system Spring Cloud Config ± Bus enhances operational outcomes in a microservices architecture based on Kubernetes across three dimensions:</w:t>
      </w:r>
    </w:p>
    <w:p w14:paraId="2F5AA09E" w14:textId="77777777" w:rsidR="002B6551" w:rsidRPr="004D3800" w:rsidRDefault="002B6551" w:rsidP="002B6551">
      <w:pPr>
        <w:pStyle w:val="Text"/>
      </w:pPr>
    </w:p>
    <w:p w14:paraId="7811EDE1" w14:textId="76794C96" w:rsidR="007F4F1E" w:rsidRPr="004D3800" w:rsidRDefault="007F4F1E" w:rsidP="00D963A0">
      <w:pPr>
        <w:pStyle w:val="Text"/>
      </w:pPr>
      <w:r w:rsidRPr="004D3800">
        <w:t xml:space="preserve">Scalability </w:t>
      </w:r>
      <w:r w:rsidR="00955385" w:rsidRPr="004D3800">
        <w:t>underload</w:t>
      </w:r>
      <w:r w:rsidRPr="004D3800">
        <w:t>: During scale-out, do newly created pods start with the current configuration, reducing transient errors and time-to-steady-state compared with local config?</w:t>
      </w:r>
    </w:p>
    <w:p w14:paraId="62DFC09B" w14:textId="77777777" w:rsidR="007F4F1E" w:rsidRPr="004D3800" w:rsidRDefault="007F4F1E" w:rsidP="00D963A0">
      <w:pPr>
        <w:pStyle w:val="Text"/>
      </w:pPr>
    </w:p>
    <w:p w14:paraId="3CECDB7E" w14:textId="66887F44" w:rsidR="007F4F1E" w:rsidRPr="004D3800" w:rsidRDefault="007F4F1E" w:rsidP="00D963A0">
      <w:pPr>
        <w:pStyle w:val="Text"/>
      </w:pPr>
      <w:r w:rsidRPr="004D3800">
        <w:t>Security operations: Are policy and secret changes applied faster and more uniformly across instances, minimizing windows of inconsistent enforcement?</w:t>
      </w:r>
    </w:p>
    <w:p w14:paraId="65AD3ACD" w14:textId="77777777" w:rsidR="007F4F1E" w:rsidRPr="004D3800" w:rsidRDefault="007F4F1E" w:rsidP="00D963A0">
      <w:pPr>
        <w:pStyle w:val="Text"/>
      </w:pPr>
    </w:p>
    <w:p w14:paraId="41B5B5FF" w14:textId="77777777" w:rsidR="007F4F1E" w:rsidRPr="004D3800" w:rsidRDefault="007F4F1E" w:rsidP="00D963A0">
      <w:pPr>
        <w:pStyle w:val="Text"/>
      </w:pPr>
      <w:r w:rsidRPr="004D3800">
        <w:lastRenderedPageBreak/>
        <w:t>Maintainability: Are change propagation latency, rollback effort/time, and auditability (who changed what/when) improved in practice?</w:t>
      </w:r>
    </w:p>
    <w:p w14:paraId="2C9E4877" w14:textId="77777777" w:rsidR="004F59E8" w:rsidRPr="004D3800" w:rsidRDefault="007F4F1E" w:rsidP="004F59E8">
      <w:pPr>
        <w:pStyle w:val="Text"/>
      </w:pPr>
      <w:r w:rsidRPr="004D3800">
        <w:t>These dimensions reflect recurrent industry pain points and our industrial observations. [1][2][5][6][7]</w:t>
      </w:r>
    </w:p>
    <w:p w14:paraId="21C57605" w14:textId="46C839D1" w:rsidR="001F3054" w:rsidRPr="004D3800" w:rsidRDefault="003049AF" w:rsidP="004F59E8">
      <w:pPr>
        <w:pStyle w:val="Heading3"/>
        <w:rPr>
          <w:rFonts w:eastAsia="Times"/>
        </w:rPr>
      </w:pPr>
      <w:r w:rsidRPr="004D3800">
        <w:rPr>
          <w:rFonts w:eastAsia="Times"/>
        </w:rPr>
        <w:t xml:space="preserve"> </w:t>
      </w:r>
      <w:bookmarkStart w:id="12" w:name="_Toc205929641"/>
      <w:r w:rsidRPr="004D3800">
        <w:rPr>
          <w:rFonts w:eastAsia="Times"/>
        </w:rPr>
        <w:t>Research Objectives</w:t>
      </w:r>
      <w:bookmarkEnd w:id="12"/>
    </w:p>
    <w:p w14:paraId="14EAB39B" w14:textId="77777777" w:rsidR="00F9218B" w:rsidRPr="004D3800" w:rsidRDefault="00F9218B" w:rsidP="00F9218B">
      <w:pPr>
        <w:pStyle w:val="Text"/>
      </w:pPr>
      <w:r w:rsidRPr="004D3800">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4D3800" w:rsidRDefault="00F9218B" w:rsidP="00F9218B">
      <w:pPr>
        <w:pStyle w:val="Text"/>
      </w:pPr>
    </w:p>
    <w:p w14:paraId="0D2C852D" w14:textId="476B484C" w:rsidR="00F9218B" w:rsidRPr="004D3800" w:rsidRDefault="00F9218B" w:rsidP="00F9218B">
      <w:pPr>
        <w:pStyle w:val="Text"/>
      </w:pPr>
      <w:r w:rsidRPr="004D3800">
        <w:t xml:space="preserve">System under evaluation. The current technology stack includes Spring Boot services (Accounts, Loans, Cards), Spring Cloud Gateway, Keycloak, Kubernetes with Horizontal Pod Auto scaler (HPA); </w:t>
      </w:r>
      <w:proofErr w:type="spellStart"/>
      <w:r w:rsidRPr="004D3800">
        <w:t>ConfigMaps</w:t>
      </w:r>
      <w:proofErr w:type="spellEnd"/>
      <w:r w:rsidRPr="004D3800">
        <w:t>/Secrets already in use; Spring Cloud Config (backed by Git) and, if applicable, Spring Cloud Bus. [4][6][7][8][9][10]</w:t>
      </w:r>
    </w:p>
    <w:p w14:paraId="7FFDC691" w14:textId="77777777" w:rsidR="00F9218B" w:rsidRPr="004D3800" w:rsidRDefault="00F9218B" w:rsidP="00F9218B">
      <w:pPr>
        <w:pStyle w:val="Text"/>
      </w:pPr>
    </w:p>
    <w:p w14:paraId="3115FA14" w14:textId="1AC8834B" w:rsidR="00F9218B" w:rsidRPr="004D3800" w:rsidRDefault="00F9218B" w:rsidP="00F9218B">
      <w:pPr>
        <w:pStyle w:val="Text"/>
      </w:pPr>
      <w:r w:rsidRPr="004D3800">
        <w:t>Configurations being compared.</w:t>
      </w:r>
    </w:p>
    <w:p w14:paraId="0F2D526A" w14:textId="6EE3A550" w:rsidR="00F9218B" w:rsidRPr="004D3800" w:rsidRDefault="00F9218B" w:rsidP="00F9218B">
      <w:pPr>
        <w:pStyle w:val="Text"/>
      </w:pPr>
      <w:r w:rsidRPr="004D3800">
        <w:t>A — Local (baseline): Configuration is packaged with each service, necessitating a rollout for any changes.</w:t>
      </w:r>
    </w:p>
    <w:p w14:paraId="58BF57AA" w14:textId="77777777" w:rsidR="00F9218B" w:rsidRPr="004D3800" w:rsidRDefault="00F9218B" w:rsidP="00F9218B">
      <w:pPr>
        <w:pStyle w:val="Text"/>
      </w:pPr>
      <w:r w:rsidRPr="004D3800">
        <w:t>B — Centralized (treatment): Properties are externalized and provided by Spring Cloud Config; optional refresh via Bus/Actuator if already implemented. The code remains unchanged. [6][7]</w:t>
      </w:r>
    </w:p>
    <w:p w14:paraId="3F930693" w14:textId="77777777" w:rsidR="00F9218B" w:rsidRPr="004D3800" w:rsidRDefault="00F9218B" w:rsidP="00F9218B">
      <w:pPr>
        <w:pStyle w:val="Text"/>
      </w:pPr>
    </w:p>
    <w:p w14:paraId="13843505" w14:textId="008E9FCA" w:rsidR="00F9218B" w:rsidRPr="004D3800" w:rsidRDefault="00F9218B" w:rsidP="00F9218B">
      <w:pPr>
        <w:pStyle w:val="Text"/>
      </w:pPr>
      <w:r w:rsidRPr="004D3800">
        <w:t>Metrics for evaluation (no new instrumentation).</w:t>
      </w:r>
    </w:p>
    <w:p w14:paraId="65F5DEAF" w14:textId="2A675885" w:rsidR="00F9218B" w:rsidRPr="004D3800" w:rsidRDefault="00F9218B" w:rsidP="00F9218B">
      <w:pPr>
        <w:pStyle w:val="Text"/>
      </w:pPr>
      <w:r w:rsidRPr="004D3800">
        <w:t>Scalability: The duration required for new pods to reflect the current configuration following HPA scale-out; transient 4xx/5xx errors during the ramp-up phase. [4][6]</w:t>
      </w:r>
    </w:p>
    <w:p w14:paraId="7E75D69C" w14:textId="4853D205" w:rsidR="00F9218B" w:rsidRPr="004D3800" w:rsidRDefault="00F9218B" w:rsidP="00F9218B">
      <w:pPr>
        <w:pStyle w:val="Text"/>
      </w:pPr>
      <w:r w:rsidRPr="004D3800">
        <w:t>Security operations: The median and 95th percentile time for Keycloak policy/secret modifications to be uniformly enforced across all pods. [8][9][10]</w:t>
      </w:r>
    </w:p>
    <w:p w14:paraId="09B71E5A" w14:textId="77777777" w:rsidR="00F9218B" w:rsidRPr="004D3800" w:rsidRDefault="00F9218B" w:rsidP="00F9218B">
      <w:pPr>
        <w:pStyle w:val="Text"/>
      </w:pPr>
      <w:r w:rsidRPr="004D3800">
        <w:t>Maintainability: Latency in change propagation, time and steps for rollback (comparing Git revert to multiple per-service edits), and auditability (who made changes, what changes were made, and when). [6][7][8]</w:t>
      </w:r>
    </w:p>
    <w:p w14:paraId="511429F4" w14:textId="77777777" w:rsidR="00F9218B" w:rsidRPr="004D3800" w:rsidRDefault="00F9218B" w:rsidP="00F9218B">
      <w:pPr>
        <w:pStyle w:val="Text"/>
      </w:pPr>
    </w:p>
    <w:p w14:paraId="7269A48E" w14:textId="362EF657" w:rsidR="00F9218B" w:rsidRPr="004D3800" w:rsidRDefault="00F9218B" w:rsidP="00F9218B">
      <w:pPr>
        <w:pStyle w:val="Text"/>
      </w:pPr>
      <w:r w:rsidRPr="004D3800">
        <w:lastRenderedPageBreak/>
        <w:t>Procedures (utilizing existing resources).</w:t>
      </w:r>
    </w:p>
    <w:p w14:paraId="38043609" w14:textId="6B0E41ED" w:rsidR="00F9218B" w:rsidRPr="004D3800" w:rsidRDefault="00F9218B" w:rsidP="00F9218B">
      <w:pPr>
        <w:pStyle w:val="Text"/>
      </w:pPr>
      <w:r w:rsidRPr="004D3800">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4D3800" w:rsidRDefault="00F9218B" w:rsidP="00F9218B">
      <w:pPr>
        <w:pStyle w:val="Text"/>
      </w:pPr>
      <w:r w:rsidRPr="004D3800">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Pr="004D3800" w:rsidRDefault="00F9218B" w:rsidP="001208E1">
      <w:pPr>
        <w:pStyle w:val="Text"/>
      </w:pPr>
      <w:r w:rsidRPr="004D3800">
        <w:t>P3—Routine change and rollback: Adjust a benign configuration such as a feature flag, measure the time taken for a fleet-wide effect, then execute a rollback comparing Git revert to per-service revert; tally the steps taken by the operator. [6][7]</w:t>
      </w:r>
      <w:r w:rsidR="004F6FE0" w:rsidRPr="004D3800">
        <w:t>.</w:t>
      </w:r>
    </w:p>
    <w:p w14:paraId="438DE18F" w14:textId="7B7FF85C" w:rsidR="0012642A" w:rsidRPr="004D3800" w:rsidRDefault="003049AF" w:rsidP="00DD0DAE">
      <w:pPr>
        <w:pStyle w:val="Heading2"/>
        <w:rPr>
          <w:rFonts w:eastAsia="Times"/>
        </w:rPr>
      </w:pPr>
      <w:bookmarkStart w:id="13" w:name="_Toc205929642"/>
      <w:r w:rsidRPr="004D3800">
        <w:rPr>
          <w:rFonts w:eastAsia="Times"/>
        </w:rPr>
        <w:t>Research Question</w:t>
      </w:r>
      <w:bookmarkEnd w:id="13"/>
    </w:p>
    <w:p w14:paraId="2428DA5B" w14:textId="19646F0F" w:rsidR="00E91418" w:rsidRPr="004D3800" w:rsidRDefault="00E06BBC" w:rsidP="00557168">
      <w:pPr>
        <w:pStyle w:val="Text"/>
      </w:pPr>
      <w:r w:rsidRPr="004D3800">
        <w:t xml:space="preserve">In what ways does </w:t>
      </w:r>
      <w:r w:rsidR="0050407D" w:rsidRPr="004D3800">
        <w:t>centralize</w:t>
      </w:r>
      <w:r w:rsidRPr="004D3800">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4D3800" w:rsidRDefault="00DC482F" w:rsidP="00557168">
      <w:pPr>
        <w:pStyle w:val="Text"/>
      </w:pPr>
    </w:p>
    <w:p w14:paraId="16D75F5B" w14:textId="54A5EA0A" w:rsidR="00087F67" w:rsidRPr="004D3800" w:rsidRDefault="00E91418" w:rsidP="00557168">
      <w:pPr>
        <w:pStyle w:val="Text"/>
      </w:pPr>
      <w:r w:rsidRPr="004D3800">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4D3800">
        <w:t xml:space="preserve">Develop </w:t>
      </w:r>
    </w:p>
    <w:p w14:paraId="06F91398" w14:textId="77777777" w:rsidR="00DD0DAE" w:rsidRPr="004D3800" w:rsidRDefault="00087F67" w:rsidP="00557168">
      <w:pPr>
        <w:pStyle w:val="Text"/>
      </w:pPr>
      <w:r w:rsidRPr="004D3800">
        <w:t>and operation ops</w:t>
      </w:r>
      <w:r w:rsidR="00E91418" w:rsidRPr="004D3800">
        <w:t xml:space="preserve"> automation, influence’s fault tolerance and system resilience, and aids in the monitoring, auditability, and governance of configuration modifications across distributed microservices.</w:t>
      </w:r>
    </w:p>
    <w:p w14:paraId="0A13B44C" w14:textId="77777777" w:rsidR="00DD0DAE" w:rsidRPr="004D3800" w:rsidRDefault="00DD0DAE" w:rsidP="00557168">
      <w:pPr>
        <w:pStyle w:val="Text"/>
      </w:pPr>
    </w:p>
    <w:p w14:paraId="1ABE4AD1" w14:textId="28FEDCCB" w:rsidR="002D3740" w:rsidRPr="004D3800" w:rsidRDefault="00DD0DAE" w:rsidP="00557168">
      <w:pPr>
        <w:pStyle w:val="Text"/>
      </w:pPr>
      <w:r w:rsidRPr="004D3800">
        <w:t xml:space="preserve">We will also attempt to compare the merits of transitioning to </w:t>
      </w:r>
      <w:r w:rsidR="002C7563" w:rsidRPr="004D3800">
        <w:t>microservice</w:t>
      </w:r>
      <w:r w:rsidRPr="004D3800">
        <w:t xml:space="preserve"> architecture versus maintaining our current system. Furthermore, if we decide to adopt a microservice </w:t>
      </w:r>
      <w:r w:rsidRPr="004D3800">
        <w:lastRenderedPageBreak/>
        <w:t xml:space="preserve">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4D3800">
        <w:t>process will</w:t>
      </w:r>
      <w:r w:rsidRPr="004D3800">
        <w:t xml:space="preserve"> it </w:t>
      </w:r>
      <w:r w:rsidR="00527C86" w:rsidRPr="004D3800">
        <w:t>expedites</w:t>
      </w:r>
      <w:r w:rsidRPr="004D3800">
        <w:t xml:space="preserve"> or hinder our progress? </w:t>
      </w:r>
    </w:p>
    <w:p w14:paraId="18E1C1CF" w14:textId="4C2B5D2C" w:rsidR="00631C40" w:rsidRPr="004D3800" w:rsidRDefault="002D3740" w:rsidP="002D3740">
      <w:pPr>
        <w:pStyle w:val="Text"/>
      </w:pPr>
      <w:r w:rsidRPr="004D3800">
        <w:rPr>
          <w:rStyle w:val="Strong"/>
          <w:b w:val="0"/>
          <w:bCs w:val="0"/>
        </w:rPr>
        <w:t>Working hypothesis.</w:t>
      </w:r>
      <w:r w:rsidRPr="004D3800">
        <w:t xml:space="preserve"> Centralized configuration will shorten change lead time and reduce configuration drift; consequently, it will (a) speed up alignment after scale-out, (b) tighten and unify security/policy enforcement, and (c) lower operator effort for rollback and auditing compared with local configuration. [6][7][8][9][10] </w:t>
      </w:r>
      <w:r w:rsidR="00DF30AB" w:rsidRPr="004D3800">
        <w:br w:type="page"/>
      </w:r>
    </w:p>
    <w:p w14:paraId="049EC784" w14:textId="77777777" w:rsidR="003E509A" w:rsidRPr="004D3800" w:rsidRDefault="003E509A" w:rsidP="001A738D">
      <w:pPr>
        <w:pStyle w:val="FHCWDAText"/>
        <w:rPr>
          <w:lang w:val="en-US"/>
        </w:rPr>
        <w:sectPr w:rsidR="003E509A" w:rsidRPr="004D3800"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4D3800" w:rsidRDefault="0077572A" w:rsidP="00F95D80">
      <w:pPr>
        <w:pStyle w:val="Heading1"/>
      </w:pPr>
      <w:bookmarkStart w:id="14" w:name="_Toc205929643"/>
      <w:r w:rsidRPr="004D3800">
        <w:lastRenderedPageBreak/>
        <w:t>CHAPTER –</w:t>
      </w:r>
      <w:r w:rsidR="000C315C" w:rsidRPr="004D3800">
        <w:t xml:space="preserve"> </w:t>
      </w:r>
      <w:r w:rsidR="00E6152F" w:rsidRPr="004D3800">
        <w:t>LITERATURE REVIEW</w:t>
      </w:r>
      <w:bookmarkEnd w:id="14"/>
    </w:p>
    <w:p w14:paraId="4B4776B6" w14:textId="14766C02" w:rsidR="004D5A26" w:rsidRPr="004D3800" w:rsidRDefault="00551549" w:rsidP="00AC2477">
      <w:pPr>
        <w:pStyle w:val="Heading2"/>
      </w:pPr>
      <w:bookmarkStart w:id="15" w:name="_Toc205929644"/>
      <w:r w:rsidRPr="004D3800">
        <w:t> </w:t>
      </w:r>
      <w:r w:rsidR="0048655B" w:rsidRPr="004D3800">
        <w:t xml:space="preserve"> Microservices </w:t>
      </w:r>
      <w:r w:rsidR="00AC2477" w:rsidRPr="004D3800">
        <w:t>Outline</w:t>
      </w:r>
      <w:bookmarkEnd w:id="15"/>
    </w:p>
    <w:p w14:paraId="258DD7FE" w14:textId="77777777" w:rsidR="00AC2477" w:rsidRPr="004D3800" w:rsidRDefault="00AC2477" w:rsidP="00AC2477"/>
    <w:p w14:paraId="06C1C16F" w14:textId="65F04A9D" w:rsidR="00915D11" w:rsidRPr="004D3800" w:rsidRDefault="00915D11" w:rsidP="00915D11">
      <w:pPr>
        <w:pStyle w:val="Text"/>
      </w:pPr>
      <w:r w:rsidRPr="004D3800">
        <w:t>The monolithic architecture model has traditionally been the prevailing method for software development.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Nevertheless, monolithic systems often struggle with adaptability to change. As time progresses, the tight coupling and shared codebase creates difficulties in adopting new technologies, scaling individual components independently, or releasing features without affecting the entire system.</w:t>
      </w:r>
    </w:p>
    <w:p w14:paraId="16CE0F06" w14:textId="77777777" w:rsidR="008C15EF" w:rsidRPr="004D3800" w:rsidRDefault="008C15EF" w:rsidP="00915D11">
      <w:pPr>
        <w:pStyle w:val="Text"/>
      </w:pPr>
    </w:p>
    <w:p w14:paraId="2A6A98FD" w14:textId="4B525EED" w:rsidR="00915D11" w:rsidRPr="004D3800" w:rsidRDefault="00915D11" w:rsidP="00915D11">
      <w:pPr>
        <w:pStyle w:val="Text"/>
      </w:pPr>
      <w:r w:rsidRPr="004D3800">
        <w:t>SOA arose as a solution to these challenges, structuring systems as collections of interoperable services. As noted by Erl [7], the main advantages of SOA are service reuse, maintainability, and the ability to develop in parallel through domain-specific service boundaries. However, SOA generally adds complexity, necessitating enterprise service buses ESB, standardized protocols such as SOAP, and considerable initial investment in infrastructure and governance.</w:t>
      </w:r>
    </w:p>
    <w:p w14:paraId="567BE5DE" w14:textId="77777777" w:rsidR="00915D11" w:rsidRPr="004D3800" w:rsidRDefault="00915D11" w:rsidP="00915D11">
      <w:pPr>
        <w:pStyle w:val="Text"/>
      </w:pPr>
    </w:p>
    <w:p w14:paraId="11F92E8E" w14:textId="2D198983" w:rsidR="00915D11" w:rsidRPr="004D3800" w:rsidRDefault="00915D11" w:rsidP="008C15EF">
      <w:pPr>
        <w:pStyle w:val="Text"/>
      </w:pPr>
      <w:r w:rsidRPr="004D3800">
        <w:t xml:space="preserve">Microservices build upon the conceptual principles of SOA but enhance them by prioritizing smaller, independently deployable services that are aligned with business capabilities. Each microservice operates with its own database database-per-service </w:t>
      </w:r>
      <w:r w:rsidR="00F84592" w:rsidRPr="004D3800">
        <w:t xml:space="preserve">model, </w:t>
      </w:r>
      <w:r w:rsidRPr="004D3800">
        <w:t xml:space="preserve">thereby minimizing coupling between services while allowing for independent scaling.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4D3800">
        <w:t xml:space="preserve">as shown in fig </w:t>
      </w:r>
      <w:r w:rsidR="002233A2" w:rsidRPr="004D3800">
        <w:t>2</w:t>
      </w:r>
      <w:r w:rsidR="00F84592" w:rsidRPr="004D3800">
        <w:t xml:space="preserve"> </w:t>
      </w:r>
      <w:r w:rsidRPr="004D3800">
        <w:t>[6][7].</w:t>
      </w:r>
    </w:p>
    <w:p w14:paraId="744BBDBC" w14:textId="1DA2DA07" w:rsidR="008C15EF" w:rsidRPr="004D3800" w:rsidRDefault="00915D11" w:rsidP="00915D11">
      <w:pPr>
        <w:pStyle w:val="Text"/>
      </w:pPr>
      <w:r w:rsidRPr="004D3800">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4D3800">
        <w:t>updates and</w:t>
      </w:r>
      <w:r w:rsidRPr="004D3800">
        <w:t xml:space="preserve"> encourage technological diversity. However, this shift is often </w:t>
      </w:r>
    </w:p>
    <w:p w14:paraId="418F70E5" w14:textId="1FDD4893" w:rsidR="00915D11" w:rsidRPr="004D3800" w:rsidRDefault="00915D11" w:rsidP="00915D11">
      <w:pPr>
        <w:pStyle w:val="Text"/>
      </w:pPr>
      <w:r w:rsidRPr="004D3800">
        <w:t>accompanied by challenges.</w:t>
      </w:r>
    </w:p>
    <w:p w14:paraId="6A37FB35" w14:textId="68B4A3ED" w:rsidR="00915D11" w:rsidRPr="004D3800" w:rsidRDefault="008C15EF" w:rsidP="008C15EF">
      <w:pPr>
        <w:pStyle w:val="Text"/>
      </w:pPr>
      <w:r w:rsidRPr="004D3800">
        <w:lastRenderedPageBreak/>
        <w:t>Microservices facilitate independent deployments, thereby lowering the risk of system-wide failures during updates and encourage technological diversity. However, this shift is often accompanied by challenges.</w:t>
      </w:r>
    </w:p>
    <w:p w14:paraId="08E346CC" w14:textId="0DE8A4E6" w:rsidR="00915D11" w:rsidRPr="004D3800" w:rsidRDefault="002B6551" w:rsidP="00915D11">
      <w:pPr>
        <w:pStyle w:val="Text"/>
      </w:pPr>
      <w:r w:rsidRPr="004D3800">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77EC6FC5" w:rsidR="002233A2" w:rsidRPr="004D3800" w:rsidRDefault="002233A2" w:rsidP="002233A2">
                            <w:pPr>
                              <w:pStyle w:val="Caption"/>
                              <w:rPr>
                                <w:rFonts w:eastAsia="Times"/>
                                <w:sz w:val="22"/>
                                <w:szCs w:val="22"/>
                                <w:lang w:eastAsia="de-DE"/>
                              </w:rPr>
                            </w:pPr>
                            <w:bookmarkStart w:id="16" w:name="_Toc205928646"/>
                            <w:r w:rsidRPr="004D3800">
                              <w:t xml:space="preserve">Figure </w:t>
                            </w:r>
                            <w:r w:rsidRPr="004D3800">
                              <w:fldChar w:fldCharType="begin"/>
                            </w:r>
                            <w:r w:rsidRPr="004D3800">
                              <w:instrText xml:space="preserve"> SEQ Figure \* ARABIC </w:instrText>
                            </w:r>
                            <w:r w:rsidRPr="004D3800">
                              <w:fldChar w:fldCharType="separate"/>
                            </w:r>
                            <w:r w:rsidR="00B27C2A" w:rsidRPr="004D3800">
                              <w:t>2</w:t>
                            </w:r>
                            <w:r w:rsidRPr="004D3800">
                              <w:fldChar w:fldCharType="end"/>
                            </w:r>
                            <w:r w:rsidRPr="004D3800">
                              <w:t>: Microservices vs. Monolith Outline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77EC6FC5" w:rsidR="002233A2" w:rsidRPr="004D3800" w:rsidRDefault="002233A2" w:rsidP="002233A2">
                      <w:pPr>
                        <w:pStyle w:val="Caption"/>
                        <w:rPr>
                          <w:rFonts w:eastAsia="Times"/>
                          <w:sz w:val="22"/>
                          <w:szCs w:val="22"/>
                          <w:lang w:eastAsia="de-DE"/>
                        </w:rPr>
                      </w:pPr>
                      <w:bookmarkStart w:id="17" w:name="_Toc205928646"/>
                      <w:r w:rsidRPr="004D3800">
                        <w:t xml:space="preserve">Figure </w:t>
                      </w:r>
                      <w:r w:rsidRPr="004D3800">
                        <w:fldChar w:fldCharType="begin"/>
                      </w:r>
                      <w:r w:rsidRPr="004D3800">
                        <w:instrText xml:space="preserve"> SEQ Figure \* ARABIC </w:instrText>
                      </w:r>
                      <w:r w:rsidRPr="004D3800">
                        <w:fldChar w:fldCharType="separate"/>
                      </w:r>
                      <w:r w:rsidR="00B27C2A" w:rsidRPr="004D3800">
                        <w:t>2</w:t>
                      </w:r>
                      <w:r w:rsidRPr="004D3800">
                        <w:fldChar w:fldCharType="end"/>
                      </w:r>
                      <w:r w:rsidRPr="004D3800">
                        <w:t>: Microservices vs. Monolith Outline</w:t>
                      </w:r>
                      <w:bookmarkEnd w:id="17"/>
                    </w:p>
                  </w:txbxContent>
                </v:textbox>
                <w10:wrap type="square" anchorx="margin"/>
              </v:shape>
            </w:pict>
          </mc:Fallback>
        </mc:AlternateContent>
      </w:r>
      <w:r w:rsidRPr="004D3800">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4D3800" w:rsidRDefault="00646624" w:rsidP="00557168">
      <w:pPr>
        <w:pStyle w:val="Text"/>
      </w:pPr>
    </w:p>
    <w:p w14:paraId="6B698580" w14:textId="6D129207" w:rsidR="00443665" w:rsidRPr="004D3800" w:rsidRDefault="00C73ECC" w:rsidP="00646624">
      <w:pPr>
        <w:pStyle w:val="Heading3"/>
      </w:pPr>
      <w:bookmarkStart w:id="18" w:name="_Toc205929645"/>
      <w:r w:rsidRPr="004D3800">
        <w:t xml:space="preserve">Monolith </w:t>
      </w:r>
      <w:r w:rsidR="00F57E59" w:rsidRPr="004D3800">
        <w:t>t</w:t>
      </w:r>
      <w:r w:rsidRPr="004D3800">
        <w:t>o Microservices</w:t>
      </w:r>
      <w:bookmarkEnd w:id="18"/>
      <w:r w:rsidRPr="004D3800">
        <w:t xml:space="preserve"> </w:t>
      </w:r>
    </w:p>
    <w:p w14:paraId="4A8B4B14" w14:textId="30E45B0B" w:rsidR="00443665" w:rsidRPr="004D3800" w:rsidRDefault="00443665" w:rsidP="00C526F9">
      <w:pPr>
        <w:pStyle w:val="Text"/>
      </w:pPr>
      <w:r w:rsidRPr="004D3800">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4D3800" w:rsidRDefault="00C526F9" w:rsidP="00C526F9">
      <w:pPr>
        <w:pStyle w:val="Text"/>
      </w:pPr>
    </w:p>
    <w:p w14:paraId="5CCC09A4" w14:textId="77777777" w:rsidR="00443665" w:rsidRPr="004D3800" w:rsidRDefault="00443665" w:rsidP="00557168">
      <w:pPr>
        <w:pStyle w:val="Text"/>
      </w:pPr>
      <w:r w:rsidRPr="004D3800">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4D3800" w:rsidRDefault="00646624" w:rsidP="00557168">
      <w:pPr>
        <w:pStyle w:val="Text"/>
      </w:pPr>
    </w:p>
    <w:p w14:paraId="2F0A79F2" w14:textId="1C43612C" w:rsidR="002B1654" w:rsidRPr="004D3800" w:rsidRDefault="00443665" w:rsidP="00C526F9">
      <w:pPr>
        <w:pStyle w:val="Text"/>
      </w:pPr>
      <w:r w:rsidRPr="004D3800">
        <w:t xml:space="preserve">Microservices, independently </w:t>
      </w:r>
      <w:r w:rsidR="00C526F9" w:rsidRPr="004D3800">
        <w:t>released</w:t>
      </w:r>
      <w:r w:rsidRPr="004D3800">
        <w:t xml:space="preserve"> services </w:t>
      </w:r>
      <w:r w:rsidR="00D24702" w:rsidRPr="004D3800">
        <w:t>modelled</w:t>
      </w:r>
      <w:r w:rsidRPr="004D3800">
        <w:t xml:space="preserve"> around a business domain, are </w:t>
      </w:r>
    </w:p>
    <w:p w14:paraId="2BDF7242" w14:textId="362F2006" w:rsidR="00C526F9" w:rsidRPr="004D3800" w:rsidRDefault="00C526F9" w:rsidP="00C526F9">
      <w:pPr>
        <w:pStyle w:val="Text"/>
      </w:pPr>
      <w:r w:rsidRPr="004D3800">
        <mc:AlternateContent>
          <mc:Choice Requires="wps">
            <w:drawing>
              <wp:anchor distT="0" distB="0" distL="114300" distR="114300" simplePos="0" relativeHeight="251722752" behindDoc="0" locked="0" layoutInCell="1" allowOverlap="1" wp14:anchorId="5FF8BD58" wp14:editId="1BFAD1B9">
                <wp:simplePos x="0" y="0"/>
                <wp:positionH relativeFrom="margin">
                  <wp:align>center</wp:align>
                </wp:positionH>
                <wp:positionV relativeFrom="paragraph">
                  <wp:posOffset>4614545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6D553E3F" w:rsidR="0077572A" w:rsidRPr="004D3800" w:rsidRDefault="0077572A" w:rsidP="0077572A">
                            <w:pPr>
                              <w:pStyle w:val="Caption"/>
                              <w:rPr>
                                <w:szCs w:val="22"/>
                              </w:rPr>
                            </w:pPr>
                            <w:bookmarkStart w:id="19" w:name="_Toc204732931"/>
                            <w:bookmarkStart w:id="20" w:name="_Toc204732957"/>
                            <w:bookmarkStart w:id="21" w:name="_Toc204733020"/>
                            <w:bookmarkStart w:id="22" w:name="_Toc204986492"/>
                            <w:bookmarkStart w:id="23" w:name="_Toc205321386"/>
                            <w:bookmarkStart w:id="24" w:name="_Toc205321846"/>
                            <w:bookmarkStart w:id="25" w:name="_Toc205928647"/>
                            <w:r w:rsidRPr="004D3800">
                              <w:t xml:space="preserve">Figure </w:t>
                            </w:r>
                            <w:r w:rsidRPr="004D3800">
                              <w:fldChar w:fldCharType="begin"/>
                            </w:r>
                            <w:r w:rsidRPr="004D3800">
                              <w:instrText xml:space="preserve"> SEQ Figure \* ARABIC </w:instrText>
                            </w:r>
                            <w:r w:rsidRPr="004D3800">
                              <w:fldChar w:fldCharType="separate"/>
                            </w:r>
                            <w:r w:rsidR="00B27C2A" w:rsidRPr="004D3800">
                              <w:t>3</w:t>
                            </w:r>
                            <w:r w:rsidRPr="004D3800">
                              <w:fldChar w:fldCharType="end"/>
                            </w:r>
                            <w:r w:rsidRPr="004D3800">
                              <w:t xml:space="preserve"> : Monolithic vs. SOA vs. Microservices</w:t>
                            </w:r>
                            <w:bookmarkEnd w:id="19"/>
                            <w:bookmarkEnd w:id="20"/>
                            <w:bookmarkEnd w:id="21"/>
                            <w:bookmarkEnd w:id="22"/>
                            <w:bookmarkEnd w:id="23"/>
                            <w:bookmarkEnd w:id="24"/>
                            <w:bookmarkEnd w:id="25"/>
                          </w:p>
                          <w:p w14:paraId="2AD35C3F" w14:textId="3904CD53" w:rsidR="0077572A" w:rsidRPr="004D3800"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3.3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" stroked="f">
                <v:textbox inset="0,0,0,0">
                  <w:txbxContent>
                    <w:p w14:paraId="12968907" w14:textId="6D553E3F" w:rsidR="0077572A" w:rsidRPr="004D3800" w:rsidRDefault="0077572A" w:rsidP="0077572A">
                      <w:pPr>
                        <w:pStyle w:val="Caption"/>
                        <w:rPr>
                          <w:szCs w:val="22"/>
                        </w:rPr>
                      </w:pPr>
                      <w:bookmarkStart w:id="26" w:name="_Toc204732931"/>
                      <w:bookmarkStart w:id="27" w:name="_Toc204732957"/>
                      <w:bookmarkStart w:id="28" w:name="_Toc204733020"/>
                      <w:bookmarkStart w:id="29" w:name="_Toc204986492"/>
                      <w:bookmarkStart w:id="30" w:name="_Toc205321386"/>
                      <w:bookmarkStart w:id="31" w:name="_Toc205321846"/>
                      <w:bookmarkStart w:id="32" w:name="_Toc205928647"/>
                      <w:r w:rsidRPr="004D3800">
                        <w:t xml:space="preserve">Figure </w:t>
                      </w:r>
                      <w:r w:rsidRPr="004D3800">
                        <w:fldChar w:fldCharType="begin"/>
                      </w:r>
                      <w:r w:rsidRPr="004D3800">
                        <w:instrText xml:space="preserve"> SEQ Figure \* ARABIC </w:instrText>
                      </w:r>
                      <w:r w:rsidRPr="004D3800">
                        <w:fldChar w:fldCharType="separate"/>
                      </w:r>
                      <w:r w:rsidR="00B27C2A" w:rsidRPr="004D3800">
                        <w:t>3</w:t>
                      </w:r>
                      <w:r w:rsidRPr="004D3800">
                        <w:fldChar w:fldCharType="end"/>
                      </w:r>
                      <w:r w:rsidRPr="004D3800">
                        <w:t xml:space="preserve"> : Monolithic vs. SOA vs. Microservices</w:t>
                      </w:r>
                      <w:bookmarkEnd w:id="26"/>
                      <w:bookmarkEnd w:id="27"/>
                      <w:bookmarkEnd w:id="28"/>
                      <w:bookmarkEnd w:id="29"/>
                      <w:bookmarkEnd w:id="30"/>
                      <w:bookmarkEnd w:id="31"/>
                      <w:bookmarkEnd w:id="32"/>
                    </w:p>
                    <w:p w14:paraId="2AD35C3F" w14:textId="3904CD53" w:rsidR="0077572A" w:rsidRPr="004D3800" w:rsidRDefault="0077572A" w:rsidP="00BE53EB">
                      <w:pPr>
                        <w:pStyle w:val="Caption"/>
                        <w:jc w:val="both"/>
                        <w:rPr>
                          <w:szCs w:val="22"/>
                        </w:rPr>
                      </w:pPr>
                    </w:p>
                  </w:txbxContent>
                </v:textbox>
                <w10:wrap type="square" anchorx="margin"/>
              </v:shape>
            </w:pict>
          </mc:Fallback>
        </mc:AlternateContent>
      </w:r>
      <w:r w:rsidRPr="004D3800">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4D3800">
        <w:t>easier to develop, test, and deploy, increase agility, and scale horizontally. They can represent various services, such as Accounts, Cards, and Loans, but together they could form an entire bank system</w:t>
      </w:r>
      <w:r w:rsidR="006E143E" w:rsidRPr="004D3800">
        <w:t xml:space="preserve"> As Show in Figure 3</w:t>
      </w:r>
      <w:r w:rsidR="00443665" w:rsidRPr="004D3800">
        <w:t xml:space="preserve">. </w:t>
      </w:r>
    </w:p>
    <w:p w14:paraId="2E941858" w14:textId="77777777" w:rsidR="00C526F9" w:rsidRPr="004D3800" w:rsidRDefault="00C526F9" w:rsidP="00C526F9">
      <w:pPr>
        <w:pStyle w:val="Text"/>
      </w:pPr>
    </w:p>
    <w:p w14:paraId="73A478DD" w14:textId="1759BE80" w:rsidR="000175B6" w:rsidRPr="004D3800" w:rsidRDefault="000175B6" w:rsidP="00557168">
      <w:pPr>
        <w:pStyle w:val="Text"/>
      </w:pPr>
      <w:r w:rsidRPr="004D3800">
        <w:t>The shift from monolithic architectures to microservices is frequently motivated by the necessity for quicker delivery cycles, enhanced scalability, and increased resilience.</w:t>
      </w:r>
    </w:p>
    <w:p w14:paraId="13C9AE44" w14:textId="76DAA54D" w:rsidR="000175B6" w:rsidRPr="004D3800" w:rsidRDefault="000175B6" w:rsidP="00557168">
      <w:pPr>
        <w:pStyle w:val="Text"/>
      </w:pPr>
      <w:r w:rsidRPr="004D3800">
        <w:t>In contrast to monolithic systems, microservices permit independent deployments, thereby minimizing the risk of causing system-wide failures during updates.</w:t>
      </w:r>
    </w:p>
    <w:p w14:paraId="17995912" w14:textId="527601B3" w:rsidR="000175B6" w:rsidRPr="004D3800" w:rsidRDefault="000175B6" w:rsidP="00557168">
      <w:pPr>
        <w:pStyle w:val="Text"/>
      </w:pPr>
      <w:r w:rsidRPr="004D3800">
        <w:t>They promote technological diversity, enabling each service to be developed with the most appropriate technology stack for its specific function.</w:t>
      </w:r>
    </w:p>
    <w:p w14:paraId="1F2168F4" w14:textId="77777777" w:rsidR="00C526F9" w:rsidRPr="004D3800" w:rsidRDefault="00C526F9" w:rsidP="00557168">
      <w:pPr>
        <w:pStyle w:val="Text"/>
      </w:pPr>
    </w:p>
    <w:p w14:paraId="01EEC299" w14:textId="77777777" w:rsidR="00C526F9" w:rsidRPr="004D3800" w:rsidRDefault="00C526F9" w:rsidP="00557168">
      <w:pPr>
        <w:pStyle w:val="Text"/>
      </w:pPr>
    </w:p>
    <w:p w14:paraId="4AA7C854" w14:textId="77777777" w:rsidR="00C526F9" w:rsidRPr="004D3800" w:rsidRDefault="00C526F9" w:rsidP="00557168">
      <w:pPr>
        <w:pStyle w:val="Text"/>
      </w:pPr>
    </w:p>
    <w:p w14:paraId="6D56987F" w14:textId="77777777" w:rsidR="00C526F9" w:rsidRPr="004D3800" w:rsidRDefault="00C526F9" w:rsidP="00557168">
      <w:pPr>
        <w:pStyle w:val="Text"/>
      </w:pPr>
    </w:p>
    <w:p w14:paraId="3CF02288" w14:textId="2BE6A8E2" w:rsidR="000175B6" w:rsidRPr="004D3800" w:rsidRDefault="000175B6" w:rsidP="00557168">
      <w:pPr>
        <w:pStyle w:val="Text"/>
      </w:pPr>
      <w:r w:rsidRPr="004D3800">
        <w:lastRenderedPageBreak/>
        <w:t xml:space="preserve">Communication among services is generally managed through lightweight protocols such </w:t>
      </w:r>
    </w:p>
    <w:p w14:paraId="33B75A4D" w14:textId="39704F48" w:rsidR="00646624" w:rsidRPr="004D3800" w:rsidRDefault="000175B6" w:rsidP="0032445A">
      <w:pPr>
        <w:pStyle w:val="Text"/>
      </w:pPr>
      <w:r w:rsidRPr="004D3800">
        <w:t xml:space="preserve">Nevertheless, the transition to microservices brings about operational complexity, necessitating strong DevOps practices, service discovery, monitoring, and distributed data </w:t>
      </w:r>
      <w:r w:rsidR="009C3173" w:rsidRPr="004D3800">
        <w:t>management.</w:t>
      </w:r>
    </w:p>
    <w:p w14:paraId="300FBB66" w14:textId="1CC3456A" w:rsidR="003F06DD" w:rsidRPr="004D3800" w:rsidRDefault="003F06DD" w:rsidP="003F06DD">
      <w:pPr>
        <w:rPr>
          <w:rFonts w:eastAsia="MS Gothic"/>
        </w:rPr>
      </w:pPr>
    </w:p>
    <w:p w14:paraId="2A869E43" w14:textId="37FDB49F" w:rsidR="00CF246D" w:rsidRPr="004D3800" w:rsidRDefault="00CF246D" w:rsidP="00CF246D">
      <w:pPr>
        <w:pStyle w:val="Caption"/>
        <w:keepNext/>
        <w:rPr>
          <w:sz w:val="22"/>
          <w:szCs w:val="22"/>
        </w:rPr>
      </w:pPr>
      <w:bookmarkStart w:id="33" w:name="_Toc205928722"/>
      <w:r w:rsidRPr="004D3800">
        <w:rPr>
          <w:sz w:val="22"/>
          <w:szCs w:val="22"/>
        </w:rPr>
        <w:t xml:space="preserve">Table </w:t>
      </w:r>
      <w:r w:rsidR="006F0645" w:rsidRPr="004D3800">
        <w:rPr>
          <w:sz w:val="22"/>
          <w:szCs w:val="22"/>
        </w:rPr>
        <w:fldChar w:fldCharType="begin"/>
      </w:r>
      <w:r w:rsidR="006F0645" w:rsidRPr="004D3800">
        <w:rPr>
          <w:sz w:val="22"/>
          <w:szCs w:val="22"/>
        </w:rPr>
        <w:instrText xml:space="preserve"> SEQ Table \* ARABIC </w:instrText>
      </w:r>
      <w:r w:rsidR="006F0645" w:rsidRPr="004D3800">
        <w:rPr>
          <w:sz w:val="22"/>
          <w:szCs w:val="22"/>
        </w:rPr>
        <w:fldChar w:fldCharType="separate"/>
      </w:r>
      <w:r w:rsidR="004D3800" w:rsidRPr="004D3800">
        <w:rPr>
          <w:sz w:val="22"/>
          <w:szCs w:val="22"/>
        </w:rPr>
        <w:t>1</w:t>
      </w:r>
      <w:r w:rsidR="006F0645" w:rsidRPr="004D3800">
        <w:rPr>
          <w:sz w:val="22"/>
          <w:szCs w:val="22"/>
        </w:rPr>
        <w:fldChar w:fldCharType="end"/>
      </w:r>
      <w:r w:rsidRPr="004D3800">
        <w:rPr>
          <w:sz w:val="22"/>
          <w:szCs w:val="22"/>
        </w:rPr>
        <w:t>: Monolithic vs. SOA vs. Microservices Comparison</w:t>
      </w:r>
      <w:bookmarkEnd w:id="33"/>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4D3800"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Microservices Architecture</w:t>
            </w:r>
          </w:p>
        </w:tc>
      </w:tr>
      <w:tr w:rsidR="003F06DD" w:rsidRPr="004D3800"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Focused on independently deployable services</w:t>
            </w:r>
          </w:p>
        </w:tc>
      </w:tr>
      <w:tr w:rsidR="003F06DD" w:rsidRPr="004D3800"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Small, focused, single-purpose services</w:t>
            </w:r>
          </w:p>
        </w:tc>
      </w:tr>
      <w:tr w:rsidR="003F06DD" w:rsidRPr="004D3800"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Each service has its own database (Database-per-Service)</w:t>
            </w:r>
          </w:p>
        </w:tc>
      </w:tr>
      <w:tr w:rsidR="003F06DD" w:rsidRPr="004D3800"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Lightweight RESTful APIs, messaging (Kafka, RabbitMQ)</w:t>
            </w:r>
          </w:p>
        </w:tc>
      </w:tr>
      <w:tr w:rsidR="003F06DD" w:rsidRPr="004D3800"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Freedom to use different tech stacks per service</w:t>
            </w:r>
          </w:p>
        </w:tc>
      </w:tr>
      <w:tr w:rsidR="003F06DD" w:rsidRPr="004D3800"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Fully independent deployments per service</w:t>
            </w:r>
          </w:p>
        </w:tc>
      </w:tr>
      <w:tr w:rsidR="003F06DD" w:rsidRPr="004D3800"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Each microservice scales independently</w:t>
            </w:r>
          </w:p>
        </w:tc>
      </w:tr>
      <w:tr w:rsidR="003F06DD" w:rsidRPr="004D3800"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Faster due to small, independent components</w:t>
            </w:r>
          </w:p>
        </w:tc>
      </w:tr>
      <w:tr w:rsidR="003F06DD" w:rsidRPr="004D3800"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Highly flexible; services evolve independently</w:t>
            </w:r>
          </w:p>
        </w:tc>
      </w:tr>
      <w:tr w:rsidR="003F06DD" w:rsidRPr="004D3800"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Small, cross-functional teams per service</w:t>
            </w:r>
          </w:p>
        </w:tc>
      </w:tr>
      <w:tr w:rsidR="003F06DD" w:rsidRPr="004D3800"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4D3800" w:rsidRDefault="003F06DD" w:rsidP="003F06DD">
            <w:pPr>
              <w:spacing w:after="0" w:line="240" w:lineRule="auto"/>
              <w:jc w:val="left"/>
              <w:rPr>
                <w:rFonts w:asciiTheme="minorBidi" w:hAnsiTheme="minorBidi" w:cstheme="minorBidi"/>
                <w:sz w:val="22"/>
              </w:rPr>
            </w:pPr>
            <w:r w:rsidRPr="004D3800">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4D3800" w:rsidRDefault="003F06DD" w:rsidP="00D30168">
            <w:pPr>
              <w:keepNext/>
              <w:spacing w:after="0" w:line="240" w:lineRule="auto"/>
              <w:jc w:val="left"/>
              <w:rPr>
                <w:rFonts w:asciiTheme="minorBidi" w:hAnsiTheme="minorBidi" w:cstheme="minorBidi"/>
                <w:sz w:val="22"/>
              </w:rPr>
            </w:pPr>
            <w:r w:rsidRPr="004D3800">
              <w:rPr>
                <w:rFonts w:asciiTheme="minorBidi" w:hAnsiTheme="minorBidi" w:cstheme="minorBidi"/>
                <w:sz w:val="22"/>
              </w:rPr>
              <w:t>Easier, isolated maintenance of smaller codebases</w:t>
            </w:r>
          </w:p>
        </w:tc>
      </w:tr>
    </w:tbl>
    <w:p w14:paraId="7CF880D4" w14:textId="110E12B1" w:rsidR="0032445A" w:rsidRPr="004D3800" w:rsidRDefault="0032445A" w:rsidP="0032445A">
      <w:pPr>
        <w:pStyle w:val="Caption"/>
        <w:framePr w:hSpace="141" w:wrap="around" w:vAnchor="text" w:hAnchor="page" w:x="2845" w:y="365"/>
      </w:pPr>
      <w:bookmarkStart w:id="34" w:name="_Toc205928723"/>
      <w:r w:rsidRPr="004D3800">
        <w:t xml:space="preserve">Table </w:t>
      </w:r>
      <w:r w:rsidRPr="004D3800">
        <w:fldChar w:fldCharType="begin"/>
      </w:r>
      <w:r w:rsidRPr="004D3800">
        <w:instrText xml:space="preserve"> SEQ Table \* ARABIC </w:instrText>
      </w:r>
      <w:r w:rsidRPr="004D3800">
        <w:fldChar w:fldCharType="separate"/>
      </w:r>
      <w:r w:rsidR="004D3800" w:rsidRPr="004D3800">
        <w:t>2</w:t>
      </w:r>
      <w:r w:rsidRPr="004D3800">
        <w:fldChar w:fldCharType="end"/>
      </w:r>
      <w:r w:rsidRPr="004D3800">
        <w:t>: Critical Decision Points – Monolith vs. SOA vs. Microservices</w:t>
      </w:r>
      <w:bookmarkEnd w:id="34"/>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4D3800" w14:paraId="292D4D78" w14:textId="77777777" w:rsidTr="0032445A">
        <w:trPr>
          <w:trHeight w:val="614"/>
        </w:trPr>
        <w:tc>
          <w:tcPr>
            <w:tcW w:w="2257" w:type="dxa"/>
            <w:tcBorders>
              <w:top w:val="single" w:sz="4" w:space="0" w:color="auto"/>
              <w:left w:val="single" w:sz="4" w:space="0" w:color="auto"/>
              <w:bottom w:val="single" w:sz="4" w:space="0" w:color="auto"/>
              <w:right w:val="single" w:sz="4" w:space="0" w:color="auto"/>
            </w:tcBorders>
            <w:hideMark/>
          </w:tcPr>
          <w:p w14:paraId="0014B56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hideMark/>
          </w:tcPr>
          <w:p w14:paraId="357F143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hideMark/>
          </w:tcPr>
          <w:p w14:paraId="6736805B"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hideMark/>
          </w:tcPr>
          <w:p w14:paraId="30E70165"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SOA wins when…</w:t>
            </w:r>
          </w:p>
        </w:tc>
      </w:tr>
      <w:tr w:rsidR="0032445A" w:rsidRPr="004D3800"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1–8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Many systems/teams across departments</w:t>
            </w:r>
          </w:p>
        </w:tc>
      </w:tr>
      <w:tr w:rsidR="0032445A" w:rsidRPr="004D3800"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Cross-domain integration &amp; orchestration needed</w:t>
            </w:r>
          </w:p>
        </w:tc>
      </w:tr>
      <w:tr w:rsidR="0032445A" w:rsidRPr="004D3800"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Central release governance with staged gates</w:t>
            </w:r>
          </w:p>
        </w:tc>
      </w:tr>
      <w:tr w:rsidR="0032445A" w:rsidRPr="004D3800"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Need to mediate capacity across many systems</w:t>
            </w:r>
          </w:p>
        </w:tc>
      </w:tr>
      <w:tr w:rsidR="0032445A" w:rsidRPr="004D3800"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Mix of both; enterprise data contracts</w:t>
            </w:r>
          </w:p>
        </w:tc>
      </w:tr>
      <w:tr w:rsidR="0032445A" w:rsidRPr="004D3800"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Heavy mediation, translation, routing required</w:t>
            </w:r>
          </w:p>
        </w:tc>
      </w:tr>
      <w:tr w:rsidR="0032445A" w:rsidRPr="004D3800"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4D3800" w:rsidRDefault="0032445A" w:rsidP="0032445A">
            <w:pPr>
              <w:spacing w:after="0" w:line="240" w:lineRule="auto"/>
              <w:jc w:val="left"/>
              <w:rPr>
                <w:rFonts w:asciiTheme="minorBidi" w:hAnsiTheme="minorBidi" w:cstheme="minorBidi"/>
                <w:sz w:val="22"/>
              </w:rPr>
            </w:pPr>
            <w:r w:rsidRPr="004D3800">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4D3800" w:rsidRDefault="0032445A" w:rsidP="0032445A">
            <w:pPr>
              <w:keepNext/>
              <w:spacing w:after="0" w:line="240" w:lineRule="auto"/>
              <w:jc w:val="left"/>
              <w:rPr>
                <w:rFonts w:asciiTheme="minorBidi" w:hAnsiTheme="minorBidi" w:cstheme="minorBidi"/>
                <w:sz w:val="22"/>
              </w:rPr>
            </w:pPr>
            <w:r w:rsidRPr="004D3800">
              <w:rPr>
                <w:rFonts w:asciiTheme="minorBidi" w:hAnsiTheme="minorBidi" w:cstheme="minorBidi"/>
                <w:sz w:val="22"/>
              </w:rPr>
              <w:t>Enterprise service bus, central monitoring</w:t>
            </w:r>
          </w:p>
        </w:tc>
      </w:tr>
    </w:tbl>
    <w:p w14:paraId="234EECAA" w14:textId="5E551F52" w:rsidR="007755C7" w:rsidRPr="004D3800" w:rsidRDefault="0032445A" w:rsidP="0032445A">
      <w:pPr>
        <w:spacing w:after="0" w:line="240" w:lineRule="auto"/>
        <w:jc w:val="left"/>
        <w:rPr>
          <w:rFonts w:eastAsia="Times"/>
          <w:sz w:val="22"/>
          <w:szCs w:val="22"/>
          <w:lang w:eastAsia="de-DE"/>
        </w:rPr>
      </w:pPr>
      <w:r w:rsidRPr="004D3800">
        <w:rPr>
          <w:szCs w:val="22"/>
        </w:rPr>
        <w:t xml:space="preserve"> </w:t>
      </w:r>
      <w:r w:rsidR="00CF246D" w:rsidRPr="004D3800">
        <w:rPr>
          <w:szCs w:val="22"/>
        </w:rPr>
        <w:t xml:space="preserve"> </w:t>
      </w:r>
    </w:p>
    <w:p w14:paraId="2225BC66" w14:textId="2013C72B" w:rsidR="00443665" w:rsidRPr="004D3800" w:rsidRDefault="00122CF1" w:rsidP="003F67FD">
      <w:pPr>
        <w:pStyle w:val="Heading3"/>
      </w:pPr>
      <w:bookmarkStart w:id="35" w:name="_Toc205929646"/>
      <w:r w:rsidRPr="004D3800">
        <w:t>Monolith</w:t>
      </w:r>
      <w:r w:rsidR="00F57E59" w:rsidRPr="004D3800">
        <w:t xml:space="preserve"> t</w:t>
      </w:r>
      <w:r w:rsidRPr="004D3800">
        <w:t>o Microservices: 5 Strategies</w:t>
      </w:r>
      <w:bookmarkEnd w:id="35"/>
    </w:p>
    <w:p w14:paraId="70355935" w14:textId="77777777" w:rsidR="003F67FD" w:rsidRPr="004D3800" w:rsidRDefault="003F67FD" w:rsidP="00557168">
      <w:pPr>
        <w:pStyle w:val="Text"/>
      </w:pPr>
      <w:r w:rsidRPr="004D3800">
        <w:t>1. Incremental Refactoring</w:t>
      </w:r>
    </w:p>
    <w:p w14:paraId="6D9CB057" w14:textId="4D878D98" w:rsidR="003F67FD" w:rsidRPr="004D3800" w:rsidRDefault="005965D7" w:rsidP="00557168">
      <w:pPr>
        <w:pStyle w:val="Text"/>
      </w:pPr>
      <w:r w:rsidRPr="004D3800">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4D3800">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4D3800">
        <w:t>[</w:t>
      </w:r>
      <w:r w:rsidR="0011169A" w:rsidRPr="004D3800">
        <w:t>6</w:t>
      </w:r>
      <w:r w:rsidR="003F67FD" w:rsidRPr="004D3800">
        <w:t>].</w:t>
      </w:r>
    </w:p>
    <w:p w14:paraId="3E5AB691" w14:textId="77777777" w:rsidR="008D5824" w:rsidRPr="004D3800" w:rsidRDefault="008D5824" w:rsidP="003F67FD">
      <w:pPr>
        <w:pStyle w:val="FHCWDAText"/>
        <w:rPr>
          <w:szCs w:val="22"/>
          <w:lang w:val="en-US"/>
        </w:rPr>
      </w:pPr>
    </w:p>
    <w:p w14:paraId="5BE24EEB" w14:textId="77777777" w:rsidR="003F67FD" w:rsidRPr="004D3800" w:rsidRDefault="003F67FD" w:rsidP="00557168">
      <w:pPr>
        <w:pStyle w:val="Text"/>
      </w:pPr>
      <w:r w:rsidRPr="004D3800">
        <w:t>2. Strangler Pattern</w:t>
      </w:r>
    </w:p>
    <w:p w14:paraId="13FA6B09" w14:textId="77777777" w:rsidR="003F67FD" w:rsidRPr="004D3800" w:rsidRDefault="003F67FD" w:rsidP="00557168">
      <w:pPr>
        <w:pStyle w:val="Text"/>
      </w:pPr>
      <w:r w:rsidRPr="004D3800">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4D3800" w:rsidRDefault="003F67FD" w:rsidP="00557168">
      <w:pPr>
        <w:pStyle w:val="Text"/>
      </w:pPr>
      <w:r w:rsidRPr="004D3800">
        <w:t>The strangler pattern facilitates the incremental introduction of microservices into your system without interrupting the operation of the monolith. This methodology mitigates risk and promotes a more seamless transition process [</w:t>
      </w:r>
      <w:r w:rsidR="0011169A" w:rsidRPr="004D3800">
        <w:t>6</w:t>
      </w:r>
      <w:r w:rsidRPr="004D3800">
        <w:t>].</w:t>
      </w:r>
    </w:p>
    <w:p w14:paraId="7AA11BBE" w14:textId="77777777" w:rsidR="00247F79" w:rsidRPr="004D3800" w:rsidRDefault="00247F79" w:rsidP="00557168">
      <w:pPr>
        <w:pStyle w:val="Text"/>
      </w:pPr>
    </w:p>
    <w:p w14:paraId="1C696A00" w14:textId="77777777" w:rsidR="003F67FD" w:rsidRPr="004D3800" w:rsidRDefault="003F67FD" w:rsidP="00557168">
      <w:pPr>
        <w:pStyle w:val="Text"/>
      </w:pPr>
      <w:r w:rsidRPr="004D3800">
        <w:t>3. Decomposing by Business Capability</w:t>
      </w:r>
    </w:p>
    <w:p w14:paraId="131433AE" w14:textId="77777777" w:rsidR="003F67FD" w:rsidRPr="004D3800" w:rsidRDefault="003F67FD" w:rsidP="00557168">
      <w:pPr>
        <w:pStyle w:val="Text"/>
      </w:pPr>
      <w:r w:rsidRPr="004D3800">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4D3800" w:rsidRDefault="003F67FD" w:rsidP="00557168">
      <w:pPr>
        <w:pStyle w:val="Text"/>
      </w:pPr>
      <w:r w:rsidRPr="004D3800">
        <w:t xml:space="preserve">When </w:t>
      </w:r>
      <w:r w:rsidR="00247F79" w:rsidRPr="004D3800">
        <w:t>decomposed</w:t>
      </w:r>
      <w:r w:rsidRPr="004D3800">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4D3800">
        <w:t>6</w:t>
      </w:r>
      <w:r w:rsidRPr="004D3800">
        <w:t>].</w:t>
      </w:r>
    </w:p>
    <w:p w14:paraId="6746B17A" w14:textId="77777777" w:rsidR="008B2712" w:rsidRPr="004D3800" w:rsidRDefault="008B2712" w:rsidP="00557168">
      <w:pPr>
        <w:pStyle w:val="Text"/>
      </w:pPr>
    </w:p>
    <w:p w14:paraId="7BC0121D" w14:textId="791643EE" w:rsidR="003F67FD" w:rsidRPr="004D3800" w:rsidRDefault="003F67FD" w:rsidP="00557168">
      <w:pPr>
        <w:pStyle w:val="Text"/>
      </w:pPr>
      <w:r w:rsidRPr="004D3800">
        <w:t xml:space="preserve">4. Anticorruption Layer </w:t>
      </w:r>
    </w:p>
    <w:p w14:paraId="1283DC72" w14:textId="7426F1B8" w:rsidR="003F67FD" w:rsidRPr="004D3800" w:rsidRDefault="003F67FD" w:rsidP="00557168">
      <w:pPr>
        <w:pStyle w:val="Text"/>
      </w:pPr>
      <w:r w:rsidRPr="004D3800">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4D3800" w:rsidRDefault="003F67FD" w:rsidP="00557168">
      <w:pPr>
        <w:pStyle w:val="Text"/>
      </w:pPr>
      <w:r w:rsidRPr="004D3800">
        <w:t>Utilizing an ACL can assist in ensuring that the integrity of the business logic is maintained throughout the transition process</w:t>
      </w:r>
      <w:r w:rsidR="00151B7D" w:rsidRPr="004D3800">
        <w:t xml:space="preserve"> [</w:t>
      </w:r>
      <w:r w:rsidR="0011169A" w:rsidRPr="004D3800">
        <w:t>6</w:t>
      </w:r>
      <w:r w:rsidR="00151B7D" w:rsidRPr="004D3800">
        <w:t>]</w:t>
      </w:r>
      <w:r w:rsidRPr="004D3800">
        <w:t>.</w:t>
      </w:r>
    </w:p>
    <w:p w14:paraId="0E96DA17" w14:textId="77777777" w:rsidR="00AD7481" w:rsidRPr="004D3800" w:rsidRDefault="00AD7481" w:rsidP="00C73ECC">
      <w:pPr>
        <w:pStyle w:val="FHCWDAText"/>
        <w:rPr>
          <w:szCs w:val="22"/>
          <w:lang w:val="en-US"/>
        </w:rPr>
      </w:pPr>
    </w:p>
    <w:p w14:paraId="02D36104" w14:textId="783BD331" w:rsidR="00C73ECC" w:rsidRPr="004D3800" w:rsidRDefault="00C73ECC" w:rsidP="00557168">
      <w:pPr>
        <w:pStyle w:val="Text"/>
      </w:pPr>
      <w:r w:rsidRPr="004D3800">
        <w:t xml:space="preserve">5. Domain-Driven Design </w:t>
      </w:r>
    </w:p>
    <w:p w14:paraId="15B6052D" w14:textId="6F7221ED" w:rsidR="00AD7481" w:rsidRPr="004D3800" w:rsidRDefault="00C73ECC" w:rsidP="00557168">
      <w:pPr>
        <w:pStyle w:val="Text"/>
      </w:pPr>
      <w:r w:rsidRPr="004D3800">
        <w:t xml:space="preserve">Domain-driven </w:t>
      </w:r>
      <w:r w:rsidR="0032445A" w:rsidRPr="004D3800">
        <w:t>design is</w:t>
      </w:r>
      <w:r w:rsidRPr="004D3800">
        <w:t xml:space="preserve"> a software development approach that focuses on understanding the business domain and using this understanding to guide the design and </w:t>
      </w:r>
    </w:p>
    <w:p w14:paraId="538178C1" w14:textId="4DB71E2B" w:rsidR="0035593B" w:rsidRPr="004D3800" w:rsidRDefault="00C73ECC" w:rsidP="00557168">
      <w:pPr>
        <w:pStyle w:val="Text"/>
      </w:pPr>
      <w:r w:rsidRPr="004D3800">
        <w:lastRenderedPageBreak/>
        <w:t>development of software. In the context of transitioning from monolith to microservices, DDD can be used to identify the boundaries of microservices and to ensure that the transition process aligns with business goals. [</w:t>
      </w:r>
      <w:r w:rsidR="0011169A" w:rsidRPr="004D3800">
        <w:t>6</w:t>
      </w:r>
      <w:r w:rsidRPr="004D3800">
        <w:t>].</w:t>
      </w:r>
    </w:p>
    <w:p w14:paraId="460D5ABE" w14:textId="62B2A5C0" w:rsidR="004D5A26" w:rsidRPr="004D3800" w:rsidRDefault="004D5A26" w:rsidP="004D5A26">
      <w:pPr>
        <w:pStyle w:val="Heading3"/>
        <w:rPr>
          <w:rFonts w:eastAsia="Times"/>
          <w:lang w:eastAsia="de-DE"/>
        </w:rPr>
      </w:pPr>
      <w:bookmarkStart w:id="36" w:name="_Toc205929647"/>
      <w:r w:rsidRPr="004D3800">
        <w:rPr>
          <w:rFonts w:eastAsia="Times"/>
          <w:lang w:eastAsia="de-DE"/>
        </w:rPr>
        <w:t xml:space="preserve">Key </w:t>
      </w:r>
      <w:r w:rsidR="001B0C97" w:rsidRPr="004D3800">
        <w:rPr>
          <w:rFonts w:eastAsia="Times"/>
          <w:lang w:eastAsia="de-DE"/>
        </w:rPr>
        <w:t>C</w:t>
      </w:r>
      <w:r w:rsidRPr="004D3800">
        <w:rPr>
          <w:rFonts w:eastAsia="Times"/>
          <w:lang w:eastAsia="de-DE"/>
        </w:rPr>
        <w:t xml:space="preserve">haracteristics </w:t>
      </w:r>
      <w:r w:rsidR="00BA4B4F" w:rsidRPr="004D3800">
        <w:rPr>
          <w:rFonts w:eastAsia="Times"/>
          <w:lang w:eastAsia="de-DE"/>
        </w:rPr>
        <w:t>of</w:t>
      </w:r>
      <w:r w:rsidRPr="004D3800">
        <w:rPr>
          <w:rFonts w:eastAsia="Times"/>
          <w:lang w:eastAsia="de-DE"/>
        </w:rPr>
        <w:t xml:space="preserve"> </w:t>
      </w:r>
      <w:r w:rsidR="001B0C97" w:rsidRPr="004D3800">
        <w:rPr>
          <w:rFonts w:eastAsia="Times"/>
          <w:lang w:eastAsia="de-DE"/>
        </w:rPr>
        <w:t>M</w:t>
      </w:r>
      <w:r w:rsidRPr="004D3800">
        <w:rPr>
          <w:rFonts w:eastAsia="Times"/>
          <w:lang w:eastAsia="de-DE"/>
        </w:rPr>
        <w:t>icroservices</w:t>
      </w:r>
      <w:bookmarkEnd w:id="36"/>
      <w:r w:rsidRPr="004D3800">
        <w:rPr>
          <w:rFonts w:eastAsia="Times"/>
          <w:lang w:eastAsia="de-DE"/>
        </w:rPr>
        <w:t xml:space="preserve"> </w:t>
      </w:r>
    </w:p>
    <w:p w14:paraId="4FAB43BF" w14:textId="0EB08988" w:rsidR="004D5A26" w:rsidRPr="004D3800" w:rsidRDefault="004D5A26" w:rsidP="00557168">
      <w:pPr>
        <w:pStyle w:val="Text"/>
      </w:pPr>
      <w:r w:rsidRPr="004D3800">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4D3800">
        <w:t>6</w:t>
      </w:r>
      <w:r w:rsidRPr="004D3800">
        <w:t>].</w:t>
      </w:r>
    </w:p>
    <w:p w14:paraId="1AF8BFF0" w14:textId="09384B3E" w:rsidR="004D5A26" w:rsidRPr="004D3800" w:rsidRDefault="004D5A26" w:rsidP="00557168">
      <w:pPr>
        <w:pStyle w:val="Text"/>
        <w:numPr>
          <w:ilvl w:val="0"/>
          <w:numId w:val="63"/>
        </w:numPr>
      </w:pPr>
      <w:r w:rsidRPr="004D3800">
        <w:t>Componentization via Services: Component is a unit of software that is independently replaceable and upgradeable.</w:t>
      </w:r>
    </w:p>
    <w:p w14:paraId="53E82B55" w14:textId="77777777" w:rsidR="004D5A26" w:rsidRPr="004D3800" w:rsidRDefault="004D5A26" w:rsidP="00557168">
      <w:pPr>
        <w:pStyle w:val="Text"/>
        <w:numPr>
          <w:ilvl w:val="0"/>
          <w:numId w:val="63"/>
        </w:numPr>
      </w:pPr>
      <w:r w:rsidRPr="004D3800">
        <w:t>Organized around Business Capabilities: The microservice approach to division is splitting up into services organized by business capability.</w:t>
      </w:r>
    </w:p>
    <w:p w14:paraId="0CD35138" w14:textId="77777777" w:rsidR="004D5A26" w:rsidRPr="004D3800" w:rsidRDefault="004D5A26" w:rsidP="00557168">
      <w:pPr>
        <w:pStyle w:val="Text"/>
        <w:numPr>
          <w:ilvl w:val="0"/>
          <w:numId w:val="63"/>
        </w:numPr>
      </w:pPr>
      <w:r w:rsidRPr="004D3800">
        <w:t>Products not Projects: This is Amazon’s notion of “you build, you run it” where a development team takes full responsibility for the software in production.</w:t>
      </w:r>
    </w:p>
    <w:p w14:paraId="73B4A3E1" w14:textId="46D18B9A" w:rsidR="00ED538A" w:rsidRPr="004D3800" w:rsidRDefault="004D5A26" w:rsidP="00557168">
      <w:pPr>
        <w:pStyle w:val="Text"/>
        <w:numPr>
          <w:ilvl w:val="0"/>
          <w:numId w:val="63"/>
        </w:numPr>
      </w:pPr>
      <w:r w:rsidRPr="004D3800">
        <w:t xml:space="preserve">Smart endpoints and dumb pipes: Microservices aim to be as decoupled and as cohesive as possible, so they own their own domain logic and </w:t>
      </w:r>
      <w:r w:rsidR="0050407D" w:rsidRPr="004D3800">
        <w:t>receive</w:t>
      </w:r>
      <w:r w:rsidRPr="004D3800">
        <w:t xml:space="preserve"> a request, applying logic and producing a response with using Restful APIs.</w:t>
      </w:r>
    </w:p>
    <w:p w14:paraId="198C6038" w14:textId="3C2F0A8D" w:rsidR="004D5A26" w:rsidRPr="004D3800" w:rsidRDefault="004D5A26" w:rsidP="00557168">
      <w:pPr>
        <w:pStyle w:val="Text"/>
        <w:numPr>
          <w:ilvl w:val="0"/>
          <w:numId w:val="63"/>
        </w:numPr>
      </w:pPr>
      <w:r w:rsidRPr="004D3800">
        <w:t xml:space="preserve">Decentralized Governance: Netflix is a good example of an organization that follows this philosophy. Sharing useful and all tested code as </w:t>
      </w:r>
      <w:r w:rsidR="0050407D" w:rsidRPr="004D3800">
        <w:t>libraries</w:t>
      </w:r>
      <w:r w:rsidRPr="004D3800">
        <w:t xml:space="preserve"> encourages other developers to solve similar problems in similar ways.</w:t>
      </w:r>
    </w:p>
    <w:p w14:paraId="3954029C" w14:textId="6A2EE5EE" w:rsidR="004D5A26" w:rsidRPr="004D3800" w:rsidRDefault="004D5A26" w:rsidP="00557168">
      <w:pPr>
        <w:pStyle w:val="Text"/>
        <w:numPr>
          <w:ilvl w:val="0"/>
          <w:numId w:val="63"/>
        </w:numPr>
      </w:pPr>
      <w:r w:rsidRPr="004D3800">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4D3800" w:rsidRDefault="004D5A26" w:rsidP="00557168">
      <w:pPr>
        <w:pStyle w:val="Text"/>
        <w:numPr>
          <w:ilvl w:val="0"/>
          <w:numId w:val="63"/>
        </w:numPr>
      </w:pPr>
      <w:r w:rsidRPr="004D3800">
        <w:t xml:space="preserve">Infrastructure Automation: That means automate deployment to each new environment and for every </w:t>
      </w:r>
      <w:r w:rsidR="0050407D" w:rsidRPr="004D3800">
        <w:t>microservice</w:t>
      </w:r>
      <w:r w:rsidRPr="004D3800">
        <w:t> separately.</w:t>
      </w:r>
    </w:p>
    <w:p w14:paraId="5E01BB03" w14:textId="758FE67E" w:rsidR="004D5A26" w:rsidRPr="004D3800" w:rsidRDefault="004D5A26" w:rsidP="00557168">
      <w:pPr>
        <w:pStyle w:val="Text"/>
        <w:numPr>
          <w:ilvl w:val="0"/>
          <w:numId w:val="63"/>
        </w:numPr>
      </w:pPr>
      <w:r w:rsidRPr="004D3800">
        <w:t xml:space="preserve">Design for failure, Resilience: Microservices design by </w:t>
      </w:r>
      <w:r w:rsidR="0050407D" w:rsidRPr="004D3800">
        <w:t>dealing with</w:t>
      </w:r>
      <w:r w:rsidRPr="004D3800">
        <w:t xml:space="preserve"> failures and </w:t>
      </w:r>
      <w:proofErr w:type="gramStart"/>
      <w:r w:rsidRPr="004D3800">
        <w:t>try</w:t>
      </w:r>
      <w:proofErr w:type="gramEnd"/>
      <w:r w:rsidRPr="004D3800">
        <w:t xml:space="preserve"> to manage failures </w:t>
      </w:r>
      <w:r w:rsidR="00751568" w:rsidRPr="004D3800">
        <w:t>by</w:t>
      </w:r>
      <w:r w:rsidRPr="004D3800">
        <w:t xml:space="preserve"> managing errors with proper actions. Microservices are also designed to be resilient, meaning that they can continue to operate even if one or more services fail</w:t>
      </w:r>
    </w:p>
    <w:p w14:paraId="03703FE7" w14:textId="77777777" w:rsidR="004D5A26" w:rsidRPr="004D3800" w:rsidRDefault="004D5A26" w:rsidP="00557168">
      <w:pPr>
        <w:pStyle w:val="Text"/>
        <w:numPr>
          <w:ilvl w:val="0"/>
          <w:numId w:val="63"/>
        </w:numPr>
      </w:pPr>
      <w:r w:rsidRPr="004D3800">
        <w:t xml:space="preserve">Scalable: Each service operates independently, it is possible to scale individual services up or down as needed, without affecting the rest of the application. This </w:t>
      </w:r>
      <w:r w:rsidRPr="004D3800">
        <w:lastRenderedPageBreak/>
        <w:t>allows teams to allocate resources more efficiently and ensure that the application can handle increased traffic or usage.</w:t>
      </w:r>
    </w:p>
    <w:p w14:paraId="53192860" w14:textId="77777777" w:rsidR="00751568" w:rsidRPr="004D3800" w:rsidRDefault="004D5A26" w:rsidP="00557168">
      <w:pPr>
        <w:pStyle w:val="Text"/>
        <w:numPr>
          <w:ilvl w:val="0"/>
          <w:numId w:val="63"/>
        </w:numPr>
      </w:pPr>
      <w:r w:rsidRPr="004D3800">
        <w:t xml:space="preserve">Technology Agnostic: Different services can be written in different programming languages or use different technology stacks. </w:t>
      </w:r>
    </w:p>
    <w:p w14:paraId="3EA528DB" w14:textId="0B526F71" w:rsidR="00F656D6" w:rsidRPr="004D3800" w:rsidRDefault="00F656D6" w:rsidP="00751568">
      <w:pPr>
        <w:pStyle w:val="Heading3"/>
        <w:rPr>
          <w:rFonts w:eastAsia="Times"/>
        </w:rPr>
      </w:pPr>
      <w:bookmarkStart w:id="37" w:name="_Toc205929648"/>
      <w:r w:rsidRPr="004D3800">
        <w:rPr>
          <w:rFonts w:eastAsia="Times"/>
        </w:rPr>
        <w:t xml:space="preserve">Impacts </w:t>
      </w:r>
      <w:r w:rsidR="00FB55AB" w:rsidRPr="004D3800">
        <w:rPr>
          <w:rFonts w:eastAsia="Times"/>
        </w:rPr>
        <w:t>o</w:t>
      </w:r>
      <w:r w:rsidRPr="004D3800">
        <w:rPr>
          <w:rFonts w:eastAsia="Times"/>
        </w:rPr>
        <w:t xml:space="preserve">f Migration </w:t>
      </w:r>
      <w:r w:rsidR="00FB55AB" w:rsidRPr="004D3800">
        <w:rPr>
          <w:rFonts w:eastAsia="Times"/>
        </w:rPr>
        <w:t>to</w:t>
      </w:r>
      <w:r w:rsidRPr="004D3800">
        <w:rPr>
          <w:rFonts w:eastAsia="Times"/>
        </w:rPr>
        <w:t xml:space="preserve"> Microservice Architecture on Team</w:t>
      </w:r>
      <w:bookmarkEnd w:id="37"/>
      <w:r w:rsidRPr="004D3800">
        <w:rPr>
          <w:rFonts w:eastAsia="Times"/>
        </w:rPr>
        <w:t xml:space="preserve"> </w:t>
      </w:r>
    </w:p>
    <w:p w14:paraId="1B0CB0DE" w14:textId="196BC12B" w:rsidR="00F656D6" w:rsidRPr="004D3800" w:rsidRDefault="00F656D6" w:rsidP="00557168">
      <w:pPr>
        <w:pStyle w:val="Text"/>
      </w:pPr>
      <w:r w:rsidRPr="004D3800">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4D3800" w:rsidRDefault="00ED538A" w:rsidP="00557168">
      <w:pPr>
        <w:pStyle w:val="Text"/>
      </w:pPr>
    </w:p>
    <w:p w14:paraId="573015CD" w14:textId="0220CEDB" w:rsidR="00F656D6" w:rsidRPr="004D3800" w:rsidRDefault="00F656D6" w:rsidP="00557168">
      <w:pPr>
        <w:pStyle w:val="Text"/>
      </w:pPr>
      <w:r w:rsidRPr="004D3800">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4D3800" w:rsidRDefault="00F656D6" w:rsidP="00557168">
      <w:pPr>
        <w:pStyle w:val="Text"/>
      </w:pPr>
      <w:r w:rsidRPr="004D3800">
        <w:t xml:space="preserve">The Scrum Master underscored that decomposing the application into smaller, independent </w:t>
      </w:r>
    </w:p>
    <w:p w14:paraId="6AC12F0A" w14:textId="113D5966" w:rsidR="00F656D6" w:rsidRPr="004D3800" w:rsidRDefault="00F656D6" w:rsidP="00557168">
      <w:pPr>
        <w:pStyle w:val="Text"/>
      </w:pPr>
      <w:r w:rsidRPr="004D3800">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4D3800" w:rsidRDefault="00751568" w:rsidP="00557168">
      <w:pPr>
        <w:pStyle w:val="Text"/>
      </w:pPr>
    </w:p>
    <w:p w14:paraId="10367D1C" w14:textId="16AD583F" w:rsidR="00F656D6" w:rsidRPr="004D3800" w:rsidRDefault="00F656D6" w:rsidP="00557168">
      <w:pPr>
        <w:pStyle w:val="Text"/>
      </w:pPr>
      <w:r w:rsidRPr="004D3800">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4D3800">
        <w:t>microservice</w:t>
      </w:r>
      <w:r w:rsidRPr="004D3800">
        <w:t xml:space="preserve"> architecture.</w:t>
      </w:r>
    </w:p>
    <w:p w14:paraId="25825067" w14:textId="6F077222" w:rsidR="00F656D6" w:rsidRPr="004D3800" w:rsidRDefault="00F656D6" w:rsidP="00557168">
      <w:pPr>
        <w:pStyle w:val="Text"/>
      </w:pPr>
      <w:r w:rsidRPr="004D3800">
        <w:t xml:space="preserve">Regarding Scrum ceremonies and artifacts, the Scrum Master did not perceive any significant changes from his perspective. Specifically, while the Sprint retrospective was </w:t>
      </w:r>
      <w:r w:rsidRPr="004D3800">
        <w:lastRenderedPageBreak/>
        <w:t>discussed in greater detail, it remained fundamentally unchanged according to the Scrum Master [7].</w:t>
      </w:r>
    </w:p>
    <w:p w14:paraId="2244A419" w14:textId="77777777" w:rsidR="00372549" w:rsidRPr="004D3800" w:rsidRDefault="00372549" w:rsidP="00557168">
      <w:pPr>
        <w:pStyle w:val="Text"/>
      </w:pPr>
    </w:p>
    <w:p w14:paraId="13534242" w14:textId="463960D5" w:rsidR="00F656D6" w:rsidRPr="004D3800" w:rsidRDefault="00F656D6" w:rsidP="00557168">
      <w:pPr>
        <w:pStyle w:val="Text"/>
      </w:pPr>
      <w:r w:rsidRPr="004D3800">
        <w:t>The Impacts of Migration to Microservice Architecture on the Developer Role</w:t>
      </w:r>
    </w:p>
    <w:p w14:paraId="7C219259" w14:textId="2C45A2FD" w:rsidR="00F656D6" w:rsidRPr="004D3800" w:rsidRDefault="00F656D6" w:rsidP="00557168">
      <w:pPr>
        <w:pStyle w:val="Text"/>
      </w:pPr>
      <w:r w:rsidRPr="004D3800">
        <w:t xml:space="preserve">Naturally, the technological dimensions of </w:t>
      </w:r>
      <w:r w:rsidR="00751568" w:rsidRPr="004D3800">
        <w:t>migration</w:t>
      </w:r>
      <w:r w:rsidRPr="004D3800">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4D3800">
        <w:t>fulfil</w:t>
      </w:r>
      <w:r w:rsidRPr="004D3800">
        <w:t xml:space="preserve"> the heightened demands for knowledge, experience, and technical expertise within the development team.</w:t>
      </w:r>
    </w:p>
    <w:p w14:paraId="49A7E273" w14:textId="3DAF313A" w:rsidR="00AD007B" w:rsidRPr="004D3800" w:rsidRDefault="00F656D6" w:rsidP="00557168">
      <w:pPr>
        <w:pStyle w:val="Text"/>
      </w:pPr>
      <w:r w:rsidRPr="004D3800">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4D3800" w:rsidRDefault="0001061E" w:rsidP="00105BC8">
      <w:pPr>
        <w:pStyle w:val="Heading2"/>
      </w:pPr>
      <w:bookmarkStart w:id="38" w:name="_Toc205929649"/>
      <w:r w:rsidRPr="004D3800">
        <w:t xml:space="preserve">Challenges </w:t>
      </w:r>
      <w:r w:rsidR="00611CAD" w:rsidRPr="004D3800">
        <w:t>I</w:t>
      </w:r>
      <w:r w:rsidRPr="004D3800">
        <w:t>n Microservices</w:t>
      </w:r>
      <w:bookmarkEnd w:id="38"/>
    </w:p>
    <w:p w14:paraId="70C50434" w14:textId="77777777" w:rsidR="00AD007B" w:rsidRPr="004D3800" w:rsidRDefault="00AD007B" w:rsidP="00557168">
      <w:pPr>
        <w:pStyle w:val="Text"/>
      </w:pPr>
    </w:p>
    <w:p w14:paraId="49052685" w14:textId="495F86D9" w:rsidR="008942B2" w:rsidRPr="004D3800" w:rsidRDefault="00CB12D1" w:rsidP="00557168">
      <w:pPr>
        <w:pStyle w:val="Text"/>
        <w:rPr>
          <w:rStyle w:val="Strong"/>
        </w:rPr>
      </w:pPr>
      <w:r w:rsidRPr="004D3800">
        <w:rPr>
          <w:rStyle w:val="Strong"/>
        </w:rPr>
        <w:t>Complexity</w:t>
      </w:r>
    </w:p>
    <w:p w14:paraId="37DE47FC" w14:textId="410AE337" w:rsidR="00CB12D1" w:rsidRPr="004D3800" w:rsidRDefault="00CB12D1" w:rsidP="00037D2E">
      <w:pPr>
        <w:pStyle w:val="Text"/>
      </w:pPr>
      <w:r w:rsidRPr="004D3800">
        <w:t xml:space="preserve">Microservices offer flexibility and modularity. However, development teams tend to face many challenges, including service communication, data consistency, and distributed system </w:t>
      </w:r>
      <w:r w:rsidR="00EC1481" w:rsidRPr="004D3800">
        <w:t>management</w:t>
      </w:r>
      <w:r w:rsidR="008A5782" w:rsidRPr="004D3800">
        <w:t xml:space="preserve"> as shown in </w:t>
      </w:r>
      <w:r w:rsidR="00037D2E" w:rsidRPr="004D3800">
        <w:t xml:space="preserve">Figure </w:t>
      </w:r>
      <w:r w:rsidR="008A5782" w:rsidRPr="004D3800">
        <w:t>4</w:t>
      </w:r>
      <w:r w:rsidR="00EC1481" w:rsidRPr="004D3800">
        <w:t>.</w:t>
      </w:r>
      <w:r w:rsidRPr="004D3800">
        <w:t> </w:t>
      </w:r>
    </w:p>
    <w:p w14:paraId="6DB5528D" w14:textId="6B851AB4" w:rsidR="00CB12D1" w:rsidRPr="004D3800" w:rsidRDefault="00EC1481" w:rsidP="00557168">
      <w:pPr>
        <w:pStyle w:val="Text"/>
      </w:pPr>
      <w:r w:rsidRPr="004D3800">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4D3800">
        <w:t>microservices. Distributed</w:t>
      </w:r>
      <w:r w:rsidR="00CB12D1" w:rsidRPr="004D3800">
        <w:t xml:space="preserve"> System Challenges</w:t>
      </w:r>
      <w:r w:rsidRPr="004D3800">
        <w:t xml:space="preserve"> [7].</w:t>
      </w:r>
    </w:p>
    <w:p w14:paraId="602CEB20" w14:textId="77777777" w:rsidR="00CB12D1" w:rsidRPr="004D3800" w:rsidRDefault="00CB12D1" w:rsidP="00557168">
      <w:pPr>
        <w:pStyle w:val="Text"/>
      </w:pPr>
      <w:r w:rsidRPr="004D3800">
        <w:t>In the microservice architecture, communication between services happens via a network, which leads to increased latency, networking overhead, and potential failure points. </w:t>
      </w:r>
    </w:p>
    <w:p w14:paraId="364506DD" w14:textId="496B0FB6" w:rsidR="00CB12D1" w:rsidRPr="004D3800" w:rsidRDefault="00FE64F1" w:rsidP="00557168">
      <w:pPr>
        <w:pStyle w:val="Text"/>
      </w:pPr>
      <w:r w:rsidRPr="004D3800">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4D3800">
        <w:t>[</w:t>
      </w:r>
      <w:r w:rsidR="009004C6" w:rsidRPr="004D3800">
        <w:t>7</w:t>
      </w:r>
      <w:r w:rsidR="00DC1F36" w:rsidRPr="004D3800">
        <w:t>]. </w:t>
      </w:r>
    </w:p>
    <w:p w14:paraId="112516C4" w14:textId="4D32A2EB" w:rsidR="00CB12D1" w:rsidRPr="004D3800" w:rsidRDefault="00CB12D1" w:rsidP="008942B2">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lastRenderedPageBreak/>
        <w:t>Operational Overhead</w:t>
      </w:r>
    </w:p>
    <w:p w14:paraId="04EC98E5" w14:textId="77777777" w:rsidR="00DD7F99" w:rsidRPr="004D3800" w:rsidRDefault="00DD7F99" w:rsidP="00DD7F99">
      <w:pPr>
        <w:rPr>
          <w:rFonts w:eastAsia="Times"/>
          <w:lang w:eastAsia="de-DE"/>
        </w:rPr>
      </w:pPr>
    </w:p>
    <w:p w14:paraId="56E725CF" w14:textId="6B7096AD" w:rsidR="00CB12D1" w:rsidRPr="004D3800" w:rsidRDefault="00CB12D1" w:rsidP="00557168">
      <w:pPr>
        <w:pStyle w:val="Text"/>
      </w:pPr>
      <w:r w:rsidRPr="004D3800">
        <w:t xml:space="preserve">The operational overhead associated with running </w:t>
      </w:r>
      <w:r w:rsidR="00D24AC0" w:rsidRPr="004D3800">
        <w:t>many</w:t>
      </w:r>
      <w:r w:rsidRPr="004D3800">
        <w:t xml:space="preserve"> microservices in production environments is huge. Examples of tasks that become more complicated in a distributed system are monitoring, logging, debugging, and tracing.  </w:t>
      </w:r>
    </w:p>
    <w:p w14:paraId="04E22C33" w14:textId="4110CBE2" w:rsidR="009309CE" w:rsidRPr="004D3800" w:rsidRDefault="00BF740C" w:rsidP="00557168">
      <w:pPr>
        <w:pStyle w:val="Text"/>
      </w:pPr>
      <w:r w:rsidRPr="004D3800">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4D3800" w:rsidRDefault="009309CE" w:rsidP="00557168">
      <w:pPr>
        <w:pStyle w:val="Text"/>
      </w:pPr>
    </w:p>
    <w:p w14:paraId="79F3C0A8" w14:textId="77777777" w:rsidR="00CB12D1" w:rsidRPr="004D3800" w:rsidRDefault="00CB12D1" w:rsidP="008942B2">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t>Data Management</w:t>
      </w:r>
    </w:p>
    <w:p w14:paraId="172433FE" w14:textId="77777777" w:rsidR="00DD7F99" w:rsidRPr="004D3800" w:rsidRDefault="00DD7F99" w:rsidP="00DD7F99">
      <w:pPr>
        <w:rPr>
          <w:rFonts w:eastAsia="Times"/>
          <w:lang w:eastAsia="de-DE"/>
        </w:rPr>
      </w:pPr>
    </w:p>
    <w:p w14:paraId="1563470E" w14:textId="77777777" w:rsidR="00DD7F99" w:rsidRPr="004D3800" w:rsidRDefault="00545756" w:rsidP="00557168">
      <w:pPr>
        <w:pStyle w:val="Text"/>
      </w:pPr>
      <w:r w:rsidRPr="004D3800">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4D3800" w:rsidRDefault="00DD7F99" w:rsidP="00557168">
      <w:pPr>
        <w:pStyle w:val="Text"/>
      </w:pPr>
      <w:r w:rsidRPr="004D3800">
        <w:t>Design</w:t>
      </w:r>
      <w:r w:rsidR="00545756" w:rsidRPr="004D3800">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4D3800" w:rsidRDefault="009309CE" w:rsidP="00557168">
      <w:pPr>
        <w:pStyle w:val="Text"/>
      </w:pPr>
    </w:p>
    <w:p w14:paraId="14FD5E02" w14:textId="4F6DE964" w:rsidR="005306CA" w:rsidRPr="004D3800" w:rsidRDefault="00CB12D1" w:rsidP="00DD7F99">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t>Service Discovery and Communication</w:t>
      </w:r>
    </w:p>
    <w:p w14:paraId="072453BA" w14:textId="77777777" w:rsidR="00DD7F99" w:rsidRPr="004D3800" w:rsidRDefault="00DD7F99" w:rsidP="00DD7F99">
      <w:pPr>
        <w:rPr>
          <w:rFonts w:eastAsia="Times"/>
          <w:lang w:eastAsia="de-DE"/>
        </w:rPr>
      </w:pPr>
    </w:p>
    <w:p w14:paraId="5F483039" w14:textId="6687DB1B" w:rsidR="00D378DF" w:rsidRPr="004D3800" w:rsidRDefault="005306CA" w:rsidP="00557168">
      <w:pPr>
        <w:pStyle w:val="Text"/>
      </w:pPr>
      <w:r w:rsidRPr="004D3800">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4D3800">
        <w:t xml:space="preserve">. </w:t>
      </w:r>
      <w:r w:rsidRPr="004D3800">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4D3800">
        <w:t xml:space="preserve"> [7]</w:t>
      </w:r>
      <w:r w:rsidRPr="004D3800">
        <w:t>.</w:t>
      </w:r>
    </w:p>
    <w:p w14:paraId="3A931BB0" w14:textId="04ED7DCB" w:rsidR="00D378DF" w:rsidRPr="004D3800" w:rsidRDefault="00C002D8" w:rsidP="0032445A">
      <w:pPr>
        <w:pStyle w:val="Text"/>
        <w:tabs>
          <w:tab w:val="clear" w:pos="1418"/>
          <w:tab w:val="left" w:pos="1860"/>
        </w:tabs>
      </w:pPr>
      <w:r w:rsidRPr="004D3800">
        <w:lastRenderedPageBreak/>
        <mc:AlternateContent>
          <mc:Choice Requires="wps">
            <w:drawing>
              <wp:anchor distT="0" distB="0" distL="114300" distR="114300" simplePos="0" relativeHeight="252020736" behindDoc="0" locked="0" layoutInCell="1" allowOverlap="1" wp14:anchorId="367B9171" wp14:editId="54A80B92">
                <wp:simplePos x="0" y="0"/>
                <wp:positionH relativeFrom="margin">
                  <wp:align>center</wp:align>
                </wp:positionH>
                <wp:positionV relativeFrom="paragraph">
                  <wp:posOffset>3819525</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0B09EFD4" w:rsidR="00EA6001" w:rsidRPr="004D3800" w:rsidRDefault="00EA6001" w:rsidP="00EA6001">
                            <w:pPr>
                              <w:pStyle w:val="Caption"/>
                              <w:rPr>
                                <w:rFonts w:eastAsia="Times"/>
                                <w:sz w:val="22"/>
                                <w:szCs w:val="22"/>
                                <w:lang w:eastAsia="de-DE"/>
                              </w:rPr>
                            </w:pPr>
                            <w:bookmarkStart w:id="39" w:name="_Toc205928648"/>
                            <w:r w:rsidRPr="004D3800">
                              <w:t xml:space="preserve">Figure </w:t>
                            </w:r>
                            <w:r w:rsidRPr="004D3800">
                              <w:fldChar w:fldCharType="begin"/>
                            </w:r>
                            <w:r w:rsidRPr="004D3800">
                              <w:instrText xml:space="preserve"> SEQ Figure \* ARABIC </w:instrText>
                            </w:r>
                            <w:r w:rsidRPr="004D3800">
                              <w:fldChar w:fldCharType="separate"/>
                            </w:r>
                            <w:r w:rsidR="00B27C2A" w:rsidRPr="004D3800">
                              <w:t>4</w:t>
                            </w:r>
                            <w:r w:rsidRPr="004D3800">
                              <w:fldChar w:fldCharType="end"/>
                            </w:r>
                            <w:r w:rsidRPr="004D3800">
                              <w:t>: Challenges in Microservices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0.75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CDuoy9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yTwFwfIyTXnY/10y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AIO6jL3wAAAAgBAAAPAAAAAAAAAAAAAAAAAHUEAABkcnMvZG93bnJldi54bWxQ&#10;SwUGAAAAAAQABADzAAAAgQUAAAAA&#10;" stroked="f">
                <v:textbox style="mso-fit-shape-to-text:t" inset="0,0,0,0">
                  <w:txbxContent>
                    <w:p w14:paraId="63272900" w14:textId="0B09EFD4" w:rsidR="00EA6001" w:rsidRPr="004D3800" w:rsidRDefault="00EA6001" w:rsidP="00EA6001">
                      <w:pPr>
                        <w:pStyle w:val="Caption"/>
                        <w:rPr>
                          <w:rFonts w:eastAsia="Times"/>
                          <w:sz w:val="22"/>
                          <w:szCs w:val="22"/>
                          <w:lang w:eastAsia="de-DE"/>
                        </w:rPr>
                      </w:pPr>
                      <w:bookmarkStart w:id="40" w:name="_Toc205928648"/>
                      <w:r w:rsidRPr="004D3800">
                        <w:t xml:space="preserve">Figure </w:t>
                      </w:r>
                      <w:r w:rsidRPr="004D3800">
                        <w:fldChar w:fldCharType="begin"/>
                      </w:r>
                      <w:r w:rsidRPr="004D3800">
                        <w:instrText xml:space="preserve"> SEQ Figure \* ARABIC </w:instrText>
                      </w:r>
                      <w:r w:rsidRPr="004D3800">
                        <w:fldChar w:fldCharType="separate"/>
                      </w:r>
                      <w:r w:rsidR="00B27C2A" w:rsidRPr="004D3800">
                        <w:t>4</w:t>
                      </w:r>
                      <w:r w:rsidRPr="004D3800">
                        <w:fldChar w:fldCharType="end"/>
                      </w:r>
                      <w:r w:rsidRPr="004D3800">
                        <w:t>: Challenges in Microservices</w:t>
                      </w:r>
                      <w:bookmarkEnd w:id="40"/>
                    </w:p>
                  </w:txbxContent>
                </v:textbox>
                <w10:wrap type="square" anchorx="margin"/>
              </v:shape>
            </w:pict>
          </mc:Fallback>
        </mc:AlternateContent>
      </w:r>
      <w:r w:rsidRPr="004D3800">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rsidRPr="004D3800">
        <w:tab/>
      </w:r>
    </w:p>
    <w:p w14:paraId="6FF56047" w14:textId="7CD572EB" w:rsidR="00D378DF" w:rsidRPr="004D3800" w:rsidRDefault="00D378DF" w:rsidP="00D378DF">
      <w:pPr>
        <w:pStyle w:val="Heading2"/>
        <w:rPr>
          <w:rFonts w:eastAsia="Times"/>
        </w:rPr>
      </w:pPr>
      <w:bookmarkStart w:id="41" w:name="_Toc205929650"/>
      <w:r w:rsidRPr="004D3800">
        <w:t>Centralized</w:t>
      </w:r>
      <w:r w:rsidRPr="004D3800">
        <w:rPr>
          <w:rFonts w:eastAsia="Times"/>
        </w:rPr>
        <w:t xml:space="preserve"> vs. Local Configuration</w:t>
      </w:r>
      <w:bookmarkEnd w:id="41"/>
    </w:p>
    <w:p w14:paraId="337B7DA1" w14:textId="255CBD5F" w:rsidR="00D378DF" w:rsidRPr="004D3800" w:rsidRDefault="00D378DF" w:rsidP="00D378DF">
      <w:pPr>
        <w:rPr>
          <w:rFonts w:eastAsia="Times"/>
          <w:lang w:eastAsia="de-DE"/>
        </w:rPr>
      </w:pPr>
    </w:p>
    <w:p w14:paraId="10B48C19" w14:textId="340F5D13" w:rsidR="00FC6C13" w:rsidRPr="004D3800" w:rsidRDefault="00D378DF" w:rsidP="00557168">
      <w:pPr>
        <w:pStyle w:val="Text"/>
      </w:pPr>
      <w:r w:rsidRPr="004D3800">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4D3800">
        <w:t>behavior</w:t>
      </w:r>
      <w:r w:rsidRPr="004D3800">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w:t>
      </w:r>
      <w:r w:rsidRPr="004D3800">
        <w:lastRenderedPageBreak/>
        <w:t xml:space="preserve">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4D3800" w:rsidRDefault="00922B79" w:rsidP="00557168">
      <w:pPr>
        <w:pStyle w:val="Text"/>
      </w:pPr>
    </w:p>
    <w:p w14:paraId="68C5B4F6" w14:textId="753D83F2" w:rsidR="00FC6C13" w:rsidRPr="004D3800" w:rsidRDefault="00FC6C13" w:rsidP="00557168">
      <w:pPr>
        <w:pStyle w:val="Text"/>
      </w:pPr>
      <w:r w:rsidRPr="004D3800">
        <w:t>2.Centralized Configuration Management</w:t>
      </w:r>
      <w:r w:rsidR="00FF0356" w:rsidRPr="004D3800">
        <w:t xml:space="preserve"> and </w:t>
      </w:r>
      <w:r w:rsidRPr="004D3800">
        <w:t xml:space="preserve">Implement centralized configuration management systems such as Consul, </w:t>
      </w:r>
      <w:r w:rsidR="00FF0356" w:rsidRPr="004D3800">
        <w:t>etc.</w:t>
      </w:r>
      <w:r w:rsidRPr="004D3800">
        <w:t>, or Spring Cloud Config. These tools store configurations in a central repository, allowing services to dynamically access their settings [7</w:t>
      </w:r>
      <w:r w:rsidR="00922B79" w:rsidRPr="004D3800">
        <w:t>]. Advantages</w:t>
      </w:r>
      <w:r w:rsidRPr="004D3800">
        <w:t>:</w:t>
      </w:r>
      <w:r w:rsidR="00922B79" w:rsidRPr="004D3800">
        <w:t xml:space="preserve"> </w:t>
      </w:r>
      <w:r w:rsidRPr="004D3800">
        <w:t>Consistency across services</w:t>
      </w:r>
      <w:r w:rsidR="00922B79" w:rsidRPr="004D3800">
        <w:t xml:space="preserve">, </w:t>
      </w:r>
      <w:r w:rsidRPr="004D3800">
        <w:t>Simplified updates without requiring service redeployment</w:t>
      </w:r>
      <w:r w:rsidR="00922B79" w:rsidRPr="004D3800">
        <w:t xml:space="preserve"> and </w:t>
      </w:r>
      <w:r w:rsidRPr="004D3800">
        <w:t>Secure access control.</w:t>
      </w:r>
    </w:p>
    <w:p w14:paraId="03BC3D01" w14:textId="77777777" w:rsidR="00FC6C13" w:rsidRPr="004D3800" w:rsidRDefault="00FC6C13" w:rsidP="00FC6C13">
      <w:pPr>
        <w:spacing w:after="0" w:line="240" w:lineRule="auto"/>
        <w:rPr>
          <w:rFonts w:eastAsia="Times"/>
          <w:sz w:val="22"/>
          <w:szCs w:val="22"/>
          <w:lang w:eastAsia="de-DE"/>
        </w:rPr>
      </w:pPr>
    </w:p>
    <w:p w14:paraId="677CF799" w14:textId="77777777" w:rsidR="00FC6C13" w:rsidRPr="004D3800" w:rsidRDefault="00FC6C13" w:rsidP="00557168">
      <w:pPr>
        <w:pStyle w:val="Text"/>
      </w:pPr>
      <w:r w:rsidRPr="004D3800">
        <w:t>3. Utilize Environment-Specific Configurations</w:t>
      </w:r>
    </w:p>
    <w:p w14:paraId="163B7716" w14:textId="77777777" w:rsidR="00FC6C13" w:rsidRPr="004D3800" w:rsidRDefault="00FC6C13" w:rsidP="00557168">
      <w:pPr>
        <w:pStyle w:val="Text"/>
      </w:pPr>
      <w:r w:rsidRPr="004D3800">
        <w:t xml:space="preserve">Maintain separate configuration files or entries for each environment (e.g., </w:t>
      </w:r>
      <w:proofErr w:type="spellStart"/>
      <w:proofErr w:type="gramStart"/>
      <w:r w:rsidRPr="004D3800">
        <w:t>config.dev.json</w:t>
      </w:r>
      <w:proofErr w:type="spellEnd"/>
      <w:proofErr w:type="gramEnd"/>
      <w:r w:rsidRPr="004D3800">
        <w:t xml:space="preserve">, </w:t>
      </w:r>
      <w:proofErr w:type="spellStart"/>
      <w:proofErr w:type="gramStart"/>
      <w:r w:rsidRPr="004D3800">
        <w:t>config.prod</w:t>
      </w:r>
      <w:proofErr w:type="gramEnd"/>
      <w:r w:rsidRPr="004D3800">
        <w:t>.json</w:t>
      </w:r>
      <w:proofErr w:type="spellEnd"/>
      <w:r w:rsidRPr="004D3800">
        <w:t xml:space="preserve">). This approach aids in avoiding the inadvertent deployment of incorrect settings. </w:t>
      </w:r>
    </w:p>
    <w:p w14:paraId="0CA3B8D8" w14:textId="36C7C838" w:rsidR="00922B79" w:rsidRPr="004D3800" w:rsidRDefault="00FC6C13" w:rsidP="00557168">
      <w:pPr>
        <w:pStyle w:val="Text"/>
      </w:pPr>
      <w:r w:rsidRPr="004D3800">
        <w:t xml:space="preserve">Do we genuinely need to externalize? It seems we are opening a Pandora's box in this situation. Let us evaluate the pros and cons of having my configuration file (e.g., </w:t>
      </w:r>
      <w:proofErr w:type="spellStart"/>
      <w:proofErr w:type="gramStart"/>
      <w:r w:rsidRPr="004D3800">
        <w:t>config.json</w:t>
      </w:r>
      <w:proofErr w:type="spellEnd"/>
      <w:proofErr w:type="gramEnd"/>
      <w:r w:rsidRPr="004D3800">
        <w:t>) in conjunction with my Docker image [7</w:t>
      </w:r>
      <w:r w:rsidR="00922B79" w:rsidRPr="004D3800">
        <w:t>].</w:t>
      </w:r>
    </w:p>
    <w:p w14:paraId="757C40F4" w14:textId="77777777" w:rsidR="00922B79" w:rsidRPr="004D3800" w:rsidRDefault="00922B79" w:rsidP="00557168">
      <w:pPr>
        <w:pStyle w:val="Text"/>
      </w:pPr>
    </w:p>
    <w:p w14:paraId="7F5AAA74" w14:textId="68AFB3CD" w:rsidR="00922B79" w:rsidRPr="004D3800" w:rsidRDefault="00922B79" w:rsidP="00557168">
      <w:pPr>
        <w:pStyle w:val="Text"/>
      </w:pPr>
      <w:r w:rsidRPr="004D3800">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4D3800" w:rsidRDefault="00922B79" w:rsidP="00557168">
      <w:pPr>
        <w:pStyle w:val="Text"/>
        <w:sectPr w:rsidR="00922B79" w:rsidRPr="004D3800"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4D3800" w:rsidRDefault="00FB2CB1" w:rsidP="00F45F1B">
      <w:pPr>
        <w:spacing w:after="0" w:line="240" w:lineRule="auto"/>
        <w:jc w:val="left"/>
        <w:rPr>
          <w:rFonts w:eastAsia="Times"/>
          <w:sz w:val="22"/>
          <w:szCs w:val="22"/>
          <w:lang w:eastAsia="de-DE"/>
        </w:rPr>
      </w:pPr>
    </w:p>
    <w:p w14:paraId="4DD21EAF" w14:textId="701BF8B7" w:rsidR="00DB62A0" w:rsidRPr="004D3800" w:rsidRDefault="00DB62A0" w:rsidP="00DB62A0">
      <w:pPr>
        <w:pStyle w:val="Caption"/>
        <w:keepNext/>
        <w:rPr>
          <w:sz w:val="22"/>
          <w:szCs w:val="22"/>
        </w:rPr>
      </w:pPr>
      <w:bookmarkStart w:id="42" w:name="_Toc205928724"/>
      <w:r w:rsidRPr="004D3800">
        <w:rPr>
          <w:sz w:val="22"/>
          <w:szCs w:val="22"/>
        </w:rPr>
        <w:t xml:space="preserve">Table </w:t>
      </w:r>
      <w:r w:rsidR="006F0645" w:rsidRPr="004D3800">
        <w:rPr>
          <w:sz w:val="22"/>
          <w:szCs w:val="22"/>
        </w:rPr>
        <w:fldChar w:fldCharType="begin"/>
      </w:r>
      <w:r w:rsidR="006F0645" w:rsidRPr="004D3800">
        <w:rPr>
          <w:sz w:val="22"/>
          <w:szCs w:val="22"/>
        </w:rPr>
        <w:instrText xml:space="preserve"> SEQ Table \* ARABIC </w:instrText>
      </w:r>
      <w:r w:rsidR="006F0645" w:rsidRPr="004D3800">
        <w:rPr>
          <w:sz w:val="22"/>
          <w:szCs w:val="22"/>
        </w:rPr>
        <w:fldChar w:fldCharType="separate"/>
      </w:r>
      <w:r w:rsidR="004D3800" w:rsidRPr="004D3800">
        <w:rPr>
          <w:sz w:val="22"/>
          <w:szCs w:val="22"/>
        </w:rPr>
        <w:t>3</w:t>
      </w:r>
      <w:r w:rsidR="006F0645" w:rsidRPr="004D3800">
        <w:rPr>
          <w:sz w:val="22"/>
          <w:szCs w:val="22"/>
        </w:rPr>
        <w:fldChar w:fldCharType="end"/>
      </w:r>
      <w:r w:rsidRPr="004D3800">
        <w:rPr>
          <w:sz w:val="22"/>
          <w:szCs w:val="22"/>
        </w:rPr>
        <w:t>: Centralized vs. Local Configuration</w:t>
      </w:r>
      <w:bookmarkEnd w:id="42"/>
    </w:p>
    <w:tbl>
      <w:tblPr>
        <w:tblStyle w:val="TableGrid"/>
        <w:tblW w:w="9279" w:type="dxa"/>
        <w:tblLook w:val="04A0" w:firstRow="1" w:lastRow="0" w:firstColumn="1" w:lastColumn="0" w:noHBand="0" w:noVBand="1"/>
      </w:tblPr>
      <w:tblGrid>
        <w:gridCol w:w="3093"/>
        <w:gridCol w:w="3093"/>
        <w:gridCol w:w="3093"/>
      </w:tblGrid>
      <w:tr w:rsidR="00FB2CB1" w:rsidRPr="004D3800"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 xml:space="preserve">Advantages </w:t>
            </w:r>
          </w:p>
          <w:p w14:paraId="6CBCEB25" w14:textId="7BB5EEEF" w:rsidR="00FB2CB1" w:rsidRPr="004D3800" w:rsidRDefault="00995DD2" w:rsidP="00FB2CB1">
            <w:pPr>
              <w:spacing w:after="0" w:line="240" w:lineRule="auto"/>
              <w:rPr>
                <w:rFonts w:eastAsia="Times"/>
                <w:sz w:val="22"/>
                <w:szCs w:val="22"/>
                <w:lang w:eastAsia="de-DE"/>
              </w:rPr>
            </w:pPr>
            <w:r w:rsidRPr="004D3800">
              <w:rPr>
                <w:rFonts w:eastAsia="Times"/>
                <w:sz w:val="22"/>
                <w:szCs w:val="22"/>
                <w:lang w:eastAsia="de-DE"/>
              </w:rPr>
              <w:t xml:space="preserve">or </w:t>
            </w:r>
            <w:r w:rsidR="00FB2CB1" w:rsidRPr="004D380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Details</w:t>
            </w:r>
          </w:p>
        </w:tc>
      </w:tr>
      <w:tr w:rsidR="00FB2CB1" w:rsidRPr="004D3800"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Easy to understand</w:t>
            </w:r>
          </w:p>
        </w:tc>
      </w:tr>
      <w:tr w:rsidR="00FB2CB1" w:rsidRPr="004D3800"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Simplifies testing configuration for a specific state within the codebase</w:t>
            </w:r>
          </w:p>
        </w:tc>
      </w:tr>
      <w:tr w:rsidR="00FB2CB1" w:rsidRPr="004D3800"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Local development is very convenient to initiate</w:t>
            </w:r>
          </w:p>
        </w:tc>
      </w:tr>
      <w:tr w:rsidR="00FB2CB1" w:rsidRPr="004D3800"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 xml:space="preserve">Local changes to the configuration file do not </w:t>
            </w:r>
            <w:r w:rsidR="00A01AC5" w:rsidRPr="004D3800">
              <w:rPr>
                <w:rFonts w:eastAsia="Times"/>
                <w:sz w:val="22"/>
                <w:szCs w:val="22"/>
                <w:lang w:eastAsia="de-DE"/>
              </w:rPr>
              <w:t>impact on</w:t>
            </w:r>
            <w:r w:rsidRPr="004D3800">
              <w:rPr>
                <w:rFonts w:eastAsia="Times"/>
                <w:sz w:val="22"/>
                <w:szCs w:val="22"/>
                <w:lang w:eastAsia="de-DE"/>
              </w:rPr>
              <w:t xml:space="preserve"> other developers.</w:t>
            </w:r>
          </w:p>
        </w:tc>
      </w:tr>
      <w:tr w:rsidR="00FB2CB1" w:rsidRPr="004D3800"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Deployment is uncomplicated.</w:t>
            </w:r>
          </w:p>
        </w:tc>
      </w:tr>
      <w:tr w:rsidR="00FB2CB1" w:rsidRPr="004D3800"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Secrets are exposed in the Git repository, which is not ideal. (Mitigation: AWS SSM)</w:t>
            </w:r>
          </w:p>
        </w:tc>
      </w:tr>
      <w:tr w:rsidR="00FB2CB1" w:rsidRPr="004D3800"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Changing values is quick.</w:t>
            </w:r>
          </w:p>
        </w:tc>
      </w:tr>
      <w:tr w:rsidR="00FB2CB1" w:rsidRPr="004D3800"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Solutions exist to poll for changes and apply them without needing to restart the container.</w:t>
            </w:r>
          </w:p>
        </w:tc>
      </w:tr>
      <w:tr w:rsidR="00FB2CB1" w:rsidRPr="004D3800"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Shared configuration among services can be established in a single location.</w:t>
            </w:r>
          </w:p>
        </w:tc>
      </w:tr>
      <w:tr w:rsidR="00FB2CB1" w:rsidRPr="004D3800"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There is uncertainty regarding how local development functions.</w:t>
            </w:r>
          </w:p>
        </w:tc>
      </w:tr>
      <w:tr w:rsidR="00FB2CB1" w:rsidRPr="004D3800"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What happens if I am modifying values during development?</w:t>
            </w:r>
          </w:p>
        </w:tc>
      </w:tr>
      <w:tr w:rsidR="00FB2CB1" w:rsidRPr="004D3800"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4D3800" w:rsidRDefault="00FB2CB1" w:rsidP="00FB2CB1">
            <w:pPr>
              <w:spacing w:after="0" w:line="240" w:lineRule="auto"/>
              <w:rPr>
                <w:rFonts w:eastAsia="Times"/>
                <w:sz w:val="22"/>
                <w:szCs w:val="22"/>
                <w:lang w:eastAsia="de-DE"/>
              </w:rPr>
            </w:pPr>
            <w:r w:rsidRPr="004D3800">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4D3800" w:rsidRDefault="00FB2CB1" w:rsidP="00FB2CB1">
            <w:pPr>
              <w:keepNext/>
              <w:spacing w:after="0" w:line="240" w:lineRule="auto"/>
              <w:rPr>
                <w:rFonts w:eastAsia="Times"/>
                <w:sz w:val="22"/>
                <w:szCs w:val="22"/>
                <w:lang w:eastAsia="de-DE"/>
              </w:rPr>
            </w:pPr>
            <w:r w:rsidRPr="004D3800">
              <w:rPr>
                <w:rFonts w:eastAsia="Times"/>
                <w:sz w:val="22"/>
                <w:szCs w:val="22"/>
                <w:lang w:eastAsia="de-DE"/>
              </w:rPr>
              <w:t>Do other individuals or services notice this private change?</w:t>
            </w:r>
          </w:p>
        </w:tc>
      </w:tr>
    </w:tbl>
    <w:p w14:paraId="127AB19D" w14:textId="77777777" w:rsidR="00922B79" w:rsidRPr="004D3800" w:rsidRDefault="00922B79" w:rsidP="00922B79">
      <w:pPr>
        <w:rPr>
          <w:rFonts w:eastAsia="Times"/>
        </w:rPr>
      </w:pPr>
    </w:p>
    <w:p w14:paraId="6D6F4828" w14:textId="216042F4" w:rsidR="007A6539" w:rsidRPr="004D3800" w:rsidRDefault="001F463B" w:rsidP="00922B79">
      <w:pPr>
        <w:pStyle w:val="Heading2"/>
        <w:rPr>
          <w:rFonts w:eastAsia="Times"/>
          <w:lang w:eastAsia="de-DE"/>
        </w:rPr>
      </w:pPr>
      <w:bookmarkStart w:id="43" w:name="_Toc205929651"/>
      <w:r w:rsidRPr="004D3800">
        <w:rPr>
          <w:rFonts w:eastAsia="Times"/>
          <w:lang w:eastAsia="de-DE"/>
        </w:rPr>
        <w:lastRenderedPageBreak/>
        <w:t>Security and Observability Considerations</w:t>
      </w:r>
      <w:bookmarkEnd w:id="43"/>
    </w:p>
    <w:p w14:paraId="4B8240D6" w14:textId="6AF49D8C" w:rsidR="00D31659" w:rsidRPr="004D3800" w:rsidRDefault="00D31659" w:rsidP="0097524E">
      <w:pPr>
        <w:pStyle w:val="Heading3"/>
        <w:rPr>
          <w:rFonts w:eastAsia="Times"/>
          <w:lang w:eastAsia="de-DE"/>
        </w:rPr>
      </w:pPr>
      <w:bookmarkStart w:id="44" w:name="_Toc205929652"/>
      <w:r w:rsidRPr="004D3800">
        <w:rPr>
          <w:rFonts w:eastAsia="Times"/>
          <w:lang w:eastAsia="de-DE"/>
        </w:rPr>
        <w:t>Security</w:t>
      </w:r>
      <w:bookmarkEnd w:id="44"/>
    </w:p>
    <w:p w14:paraId="4CD00458" w14:textId="77777777" w:rsidR="00D31659" w:rsidRPr="004D3800" w:rsidRDefault="00D31659" w:rsidP="00557168">
      <w:pPr>
        <w:pStyle w:val="Text"/>
      </w:pPr>
      <w:r w:rsidRPr="004D3800">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4D3800" w:rsidRDefault="00D31659" w:rsidP="00557168">
      <w:pPr>
        <w:pStyle w:val="Text"/>
      </w:pPr>
      <w:r w:rsidRPr="004D3800">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4D3800">
        <w:t>WAF</w:t>
      </w:r>
      <w:r w:rsidRPr="004D3800">
        <w:t xml:space="preserve">. </w:t>
      </w:r>
    </w:p>
    <w:p w14:paraId="63437125" w14:textId="27C1F974" w:rsidR="00D31659" w:rsidRPr="004D3800" w:rsidRDefault="00D31659" w:rsidP="00557168">
      <w:pPr>
        <w:pStyle w:val="Text"/>
      </w:pPr>
      <w:r w:rsidRPr="004D3800">
        <w:t>Gateways like Amazon API Gateway or Spring Cloud Gateway consolidate access, reduce the attack surface, and ensure that traffic is properly filtered before reaching any internal services</w:t>
      </w:r>
      <w:r w:rsidR="00371339" w:rsidRPr="004D3800">
        <w:t xml:space="preserve"> [8]</w:t>
      </w:r>
      <w:r w:rsidRPr="004D3800">
        <w:t>.</w:t>
      </w:r>
    </w:p>
    <w:p w14:paraId="7A6992DB" w14:textId="74932CE0" w:rsidR="00725E53" w:rsidRPr="004D3800" w:rsidRDefault="00D31659" w:rsidP="00557168">
      <w:pPr>
        <w:pStyle w:val="Text"/>
      </w:pPr>
      <w:r w:rsidRPr="004D3800">
        <w:t>Even within private networks, assuming that internal communication is secure by default is a mistake. Microservices systems should adopt a Zero Trust approach, where internal service-to-service communication is encrypted using TL</w:t>
      </w:r>
      <w:r w:rsidR="00F64049" w:rsidRPr="004D3800">
        <w:t>S</w:t>
      </w:r>
      <w:r w:rsidRPr="004D3800">
        <w:t xml:space="preserve">. For enhanced identity verification and resistance against MITM attacks, </w:t>
      </w:r>
      <w:proofErr w:type="spellStart"/>
      <w:r w:rsidRPr="004D3800">
        <w:t>mTLS</w:t>
      </w:r>
      <w:proofErr w:type="spellEnd"/>
      <w:r w:rsidRPr="004D3800">
        <w:t xml:space="preserve"> is recommended. In </w:t>
      </w:r>
      <w:proofErr w:type="spellStart"/>
      <w:r w:rsidRPr="004D3800">
        <w:t>mTLS</w:t>
      </w:r>
      <w:proofErr w:type="spellEnd"/>
      <w:r w:rsidRPr="004D3800">
        <w:t>, both services authenticate each other before any data exchange occurs</w:t>
      </w:r>
      <w:r w:rsidR="00371339" w:rsidRPr="004D3800">
        <w:t xml:space="preserve"> [8]</w:t>
      </w:r>
      <w:r w:rsidRPr="004D3800">
        <w:t>.</w:t>
      </w:r>
    </w:p>
    <w:p w14:paraId="1BE7DCC1" w14:textId="77777777" w:rsidR="00387D2D" w:rsidRPr="004D3800" w:rsidRDefault="00387D2D" w:rsidP="00387D2D">
      <w:pPr>
        <w:rPr>
          <w:rFonts w:eastAsia="Times"/>
          <w:sz w:val="22"/>
          <w:szCs w:val="22"/>
          <w:lang w:eastAsia="de-DE"/>
        </w:rPr>
      </w:pPr>
    </w:p>
    <w:p w14:paraId="35A93FE1" w14:textId="77777777" w:rsidR="00D31659" w:rsidRPr="004D3800" w:rsidRDefault="00D31659" w:rsidP="00557168">
      <w:pPr>
        <w:pStyle w:val="Text"/>
      </w:pPr>
      <w:r w:rsidRPr="004D3800">
        <w:t>For access control, microservices typically rely on authentication (who you are) and authorization (what you’re allowed to do). Real-world implementations often combine several access control models:</w:t>
      </w:r>
    </w:p>
    <w:p w14:paraId="39047660" w14:textId="6FD76DFB" w:rsidR="00D31659" w:rsidRPr="004D3800" w:rsidRDefault="00D31659" w:rsidP="00557168">
      <w:pPr>
        <w:pStyle w:val="Text"/>
        <w:numPr>
          <w:ilvl w:val="0"/>
          <w:numId w:val="65"/>
        </w:numPr>
      </w:pPr>
      <w:r w:rsidRPr="004D3800">
        <w:t>Role-based access control for grouping user/service permissions.</w:t>
      </w:r>
    </w:p>
    <w:p w14:paraId="7B3E2055" w14:textId="2F251D3B" w:rsidR="00D31659" w:rsidRPr="004D3800" w:rsidRDefault="00D31659" w:rsidP="00557168">
      <w:pPr>
        <w:pStyle w:val="Text"/>
        <w:numPr>
          <w:ilvl w:val="0"/>
          <w:numId w:val="65"/>
        </w:numPr>
      </w:pPr>
      <w:r w:rsidRPr="004D3800">
        <w:t xml:space="preserve">Attribute-based </w:t>
      </w:r>
      <w:r w:rsidR="005C72B2" w:rsidRPr="004D3800">
        <w:t>access</w:t>
      </w:r>
      <w:r w:rsidRPr="004D3800">
        <w:t xml:space="preserve"> evaluates conditions at runtime.</w:t>
      </w:r>
    </w:p>
    <w:p w14:paraId="196B4675" w14:textId="0947C7D9" w:rsidR="00D31659" w:rsidRPr="004D3800" w:rsidRDefault="00D31659" w:rsidP="00557168">
      <w:pPr>
        <w:pStyle w:val="Text"/>
        <w:numPr>
          <w:ilvl w:val="0"/>
          <w:numId w:val="65"/>
        </w:numPr>
      </w:pPr>
      <w:r w:rsidRPr="004D3800">
        <w:t>Policy-based access based on defined business logic.</w:t>
      </w:r>
    </w:p>
    <w:p w14:paraId="437AA76F" w14:textId="5315E039" w:rsidR="00D31659" w:rsidRPr="004D3800" w:rsidRDefault="00D31659" w:rsidP="00557168">
      <w:pPr>
        <w:pStyle w:val="Text"/>
        <w:numPr>
          <w:ilvl w:val="0"/>
          <w:numId w:val="65"/>
        </w:numPr>
      </w:pPr>
      <w:r w:rsidRPr="004D3800">
        <w:t>Relationship-based access considering hierarchies and ownership.</w:t>
      </w:r>
    </w:p>
    <w:p w14:paraId="5D6B867D" w14:textId="77777777" w:rsidR="005C730D" w:rsidRPr="004D3800" w:rsidRDefault="005C730D" w:rsidP="00D31659">
      <w:pPr>
        <w:rPr>
          <w:rFonts w:eastAsia="Times"/>
          <w:sz w:val="22"/>
          <w:szCs w:val="22"/>
          <w:lang w:eastAsia="de-DE"/>
        </w:rPr>
      </w:pPr>
    </w:p>
    <w:p w14:paraId="53761840" w14:textId="6599EED0" w:rsidR="00D31659" w:rsidRPr="004D3800" w:rsidRDefault="00D31659" w:rsidP="00557168">
      <w:pPr>
        <w:pStyle w:val="Text"/>
      </w:pPr>
      <w:r w:rsidRPr="004D3800">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4D3800" w:rsidRDefault="00D31659" w:rsidP="00557168">
      <w:pPr>
        <w:pStyle w:val="Text"/>
      </w:pPr>
      <w:r w:rsidRPr="004D3800">
        <w:t xml:space="preserve">To reduce load on authentication servers and improve response time, many architectures use JWTs. JWTs encode user identity and permissions, allowing services to validate them </w:t>
      </w:r>
      <w:r w:rsidRPr="004D3800">
        <w:lastRenderedPageBreak/>
        <w:t>locally using JWKS without needing round-trip validation on every request. While efficient, JWTs should be short-lived or revocable to avoid stale or overly permissive tokens.</w:t>
      </w:r>
    </w:p>
    <w:p w14:paraId="6A1CFE9B" w14:textId="15B42B7F" w:rsidR="00D31659" w:rsidRPr="004D3800" w:rsidRDefault="00D31659" w:rsidP="00557168">
      <w:pPr>
        <w:pStyle w:val="Text"/>
      </w:pPr>
      <w:r w:rsidRPr="004D3800">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4D3800">
        <w:t>underload</w:t>
      </w:r>
      <w:r w:rsidR="00371339" w:rsidRPr="004D3800">
        <w:t xml:space="preserve"> [8]</w:t>
      </w:r>
      <w:r w:rsidRPr="004D3800">
        <w:t>.</w:t>
      </w:r>
    </w:p>
    <w:p w14:paraId="4C5E8D66" w14:textId="77777777" w:rsidR="00DC55A5" w:rsidRPr="004D3800" w:rsidRDefault="00DC55A5" w:rsidP="00D31659">
      <w:pPr>
        <w:rPr>
          <w:rFonts w:eastAsia="Times"/>
          <w:sz w:val="22"/>
          <w:szCs w:val="22"/>
          <w:lang w:eastAsia="de-DE"/>
        </w:rPr>
      </w:pPr>
    </w:p>
    <w:p w14:paraId="100824A0" w14:textId="3E7C6339" w:rsidR="005C730D" w:rsidRPr="004D3800" w:rsidRDefault="00D31659" w:rsidP="00557168">
      <w:pPr>
        <w:pStyle w:val="Text"/>
      </w:pPr>
      <w:r w:rsidRPr="004D3800">
        <w:t xml:space="preserve">Internally, many systems now use service meshes like Istio or </w:t>
      </w:r>
      <w:r w:rsidR="006D093C" w:rsidRPr="004D3800">
        <w:t>Linked</w:t>
      </w:r>
      <w:r w:rsidRPr="004D3800">
        <w:t xml:space="preserve"> to enforce security policies and route traffic. These tools use sidecar proxies to manage service discovery, </w:t>
      </w:r>
      <w:proofErr w:type="spellStart"/>
      <w:r w:rsidRPr="004D3800">
        <w:t>mTLS</w:t>
      </w:r>
      <w:proofErr w:type="spellEnd"/>
      <w:r w:rsidRPr="004D3800">
        <w:t xml:space="preserve"> enforcement, and telemetry collection. </w:t>
      </w:r>
    </w:p>
    <w:p w14:paraId="7D8E2A75" w14:textId="259727AD" w:rsidR="005C730D" w:rsidRPr="004D3800" w:rsidRDefault="00D31659" w:rsidP="00557168">
      <w:pPr>
        <w:pStyle w:val="Text"/>
      </w:pPr>
      <w:r w:rsidRPr="004D3800">
        <w:t>They also provide observability features like traffic shaping, tracing, and access control — all essential for secure operations.</w:t>
      </w:r>
    </w:p>
    <w:p w14:paraId="10CA834D" w14:textId="32FD04FD" w:rsidR="00D31659" w:rsidRPr="004D3800" w:rsidRDefault="00D31659" w:rsidP="00557168">
      <w:pPr>
        <w:pStyle w:val="Text"/>
      </w:pPr>
      <w:r w:rsidRPr="004D3800">
        <w:t xml:space="preserve">Secrets management is another foundational layer. API keys, database credentials, and tokens must never be hardcoded. Instead, secrets should be stored in dedicated tools like </w:t>
      </w:r>
      <w:r w:rsidR="00A368C6" w:rsidRPr="004D3800">
        <w:t>Hashi Corp</w:t>
      </w:r>
      <w:r w:rsidRPr="004D3800">
        <w:t xml:space="preserve"> Vault, AWS Secrets Manager, or Doppler. Secrets should be rotated regularly and scoped to the smallest set of permissions needed.</w:t>
      </w:r>
    </w:p>
    <w:p w14:paraId="441BE070" w14:textId="471A4EF3" w:rsidR="00D31659" w:rsidRPr="004D3800" w:rsidRDefault="00D31659" w:rsidP="00557168">
      <w:pPr>
        <w:pStyle w:val="Text"/>
      </w:pPr>
      <w:r w:rsidRPr="004D3800">
        <w:t xml:space="preserve">Lastly, a </w:t>
      </w:r>
      <w:r w:rsidR="00A368C6" w:rsidRPr="004D3800">
        <w:t>security</w:t>
      </w:r>
      <w:r w:rsidRPr="004D3800">
        <w:t xml:space="preserve"> system must be observable. Distributed tracing tools like </w:t>
      </w:r>
      <w:r w:rsidR="00A368C6" w:rsidRPr="004D3800">
        <w:t>Open Telemetry</w:t>
      </w:r>
      <w:r w:rsidRPr="004D3800">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4D3800" w:rsidRDefault="00D31659" w:rsidP="00557168">
      <w:pPr>
        <w:pStyle w:val="Text"/>
      </w:pPr>
      <w:r w:rsidRPr="004D3800">
        <w:t xml:space="preserve">Together, these practices create a resilient and secure microservices architecture. They not only prevent unauthorized access and </w:t>
      </w:r>
      <w:r w:rsidR="000D289D" w:rsidRPr="004D3800">
        <w:t>breaches but</w:t>
      </w:r>
      <w:r w:rsidRPr="004D3800">
        <w:t xml:space="preserve"> also ensure that incidents are detected early and mitigated efficiently [8].</w:t>
      </w:r>
    </w:p>
    <w:p w14:paraId="1A81B5E5" w14:textId="77777777" w:rsidR="000D289D" w:rsidRPr="004D3800" w:rsidRDefault="00D31659" w:rsidP="000D289D">
      <w:pPr>
        <w:pStyle w:val="Heading3"/>
        <w:rPr>
          <w:rFonts w:eastAsia="Times"/>
          <w:lang w:eastAsia="de-DE"/>
        </w:rPr>
      </w:pPr>
      <w:bookmarkStart w:id="45" w:name="_Toc205929653"/>
      <w:r w:rsidRPr="004D3800">
        <w:rPr>
          <w:rFonts w:eastAsia="Times"/>
          <w:lang w:eastAsia="de-DE"/>
        </w:rPr>
        <w:t>Observability</w:t>
      </w:r>
      <w:bookmarkEnd w:id="45"/>
    </w:p>
    <w:p w14:paraId="6D0DD2EE" w14:textId="41C25C08" w:rsidR="000D289D" w:rsidRPr="004D3800" w:rsidRDefault="0005677A" w:rsidP="00557168">
      <w:pPr>
        <w:pStyle w:val="Text"/>
      </w:pPr>
      <w:r w:rsidRPr="004D3800">
        <w:t xml:space="preserve">In a microservices environment, observability is all about knowing what’s happening inside your system — even when it’s made up of dozens or hundreds of small, independent services. The </w:t>
      </w:r>
      <w:r w:rsidR="00467F2F" w:rsidRPr="004D3800">
        <w:t xml:space="preserve">goal is to gain </w:t>
      </w:r>
      <w:r w:rsidRPr="004D3800">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4D3800" w:rsidRDefault="0005677A" w:rsidP="00557168">
      <w:pPr>
        <w:pStyle w:val="Text"/>
      </w:pPr>
      <w:r w:rsidRPr="004D3800">
        <w:t xml:space="preserve">Logging is the most common and foundational observability practice. Every </w:t>
      </w:r>
      <w:r w:rsidR="00467F2F" w:rsidRPr="004D3800">
        <w:t>Micro Service</w:t>
      </w:r>
      <w:r w:rsidRPr="004D3800">
        <w:t xml:space="preserve"> typically </w:t>
      </w:r>
      <w:r w:rsidR="00467F2F" w:rsidRPr="004D3800">
        <w:t>g</w:t>
      </w:r>
      <w:r w:rsidRPr="004D3800">
        <w:t>enerates its own logs, recording key events, errors, and informational messages. These logs are then collected by a centralized logging service (e.g., ELK Stack, Loki) and sent to a searchable analytics tool.</w:t>
      </w:r>
    </w:p>
    <w:p w14:paraId="43B8E609" w14:textId="77777777" w:rsidR="00985368" w:rsidRPr="004D3800" w:rsidRDefault="0005677A" w:rsidP="00557168">
      <w:pPr>
        <w:pStyle w:val="Text"/>
      </w:pPr>
      <w:r w:rsidRPr="004D3800">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4D3800">
        <w:t>downstream failure</w:t>
      </w:r>
      <w:r w:rsidR="00EE4762" w:rsidRPr="004D3800">
        <w:t xml:space="preserve"> [9]</w:t>
      </w:r>
      <w:r w:rsidRPr="004D3800">
        <w:t>.</w:t>
      </w:r>
    </w:p>
    <w:p w14:paraId="75AD33B5" w14:textId="77777777" w:rsidR="00985368" w:rsidRPr="004D3800" w:rsidRDefault="00985368" w:rsidP="00985368">
      <w:pPr>
        <w:rPr>
          <w:rFonts w:eastAsia="Times"/>
          <w:sz w:val="22"/>
          <w:szCs w:val="22"/>
          <w:lang w:eastAsia="de-DE"/>
        </w:rPr>
      </w:pPr>
    </w:p>
    <w:p w14:paraId="72E06619" w14:textId="436786DA" w:rsidR="00985368" w:rsidRPr="004D3800" w:rsidRDefault="0005677A" w:rsidP="00985368">
      <w:pPr>
        <w:rPr>
          <w:rFonts w:eastAsia="Times"/>
          <w:b/>
          <w:bCs/>
          <w:sz w:val="22"/>
          <w:szCs w:val="22"/>
          <w:lang w:eastAsia="de-DE"/>
        </w:rPr>
      </w:pPr>
      <w:r w:rsidRPr="004D3800">
        <w:rPr>
          <w:rFonts w:eastAsia="Times"/>
          <w:b/>
          <w:bCs/>
          <w:sz w:val="22"/>
          <w:szCs w:val="22"/>
          <w:lang w:eastAsia="de-DE"/>
        </w:rPr>
        <w:t>Application Metrics Pattern</w:t>
      </w:r>
    </w:p>
    <w:p w14:paraId="030D7D8E" w14:textId="77777777" w:rsidR="00ED5F1D" w:rsidRPr="004D3800" w:rsidRDefault="00ED5F1D" w:rsidP="00985368">
      <w:pPr>
        <w:rPr>
          <w:rFonts w:eastAsia="Times"/>
          <w:b/>
          <w:bCs/>
          <w:sz w:val="22"/>
          <w:szCs w:val="22"/>
          <w:lang w:eastAsia="de-DE"/>
        </w:rPr>
      </w:pPr>
    </w:p>
    <w:p w14:paraId="54A2014D" w14:textId="71536C99" w:rsidR="00726153" w:rsidRPr="004D3800" w:rsidRDefault="00726153" w:rsidP="00557168">
      <w:pPr>
        <w:pStyle w:val="Text"/>
      </w:pPr>
      <w:r w:rsidRPr="004D3800">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4D3800" w:rsidRDefault="00726153" w:rsidP="00557168">
      <w:pPr>
        <w:pStyle w:val="Text"/>
      </w:pPr>
      <w:r w:rsidRPr="004D3800">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4D3800">
        <w:t>[9]</w:t>
      </w:r>
      <w:r w:rsidR="0005677A" w:rsidRPr="004D3800">
        <w:t>.</w:t>
      </w:r>
    </w:p>
    <w:p w14:paraId="7AFA9308" w14:textId="77777777" w:rsidR="00ED5F1D" w:rsidRPr="004D3800" w:rsidRDefault="00ED5F1D" w:rsidP="00ED5F1D">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t>Distributed Tracing Pattern</w:t>
      </w:r>
    </w:p>
    <w:p w14:paraId="59D6556E" w14:textId="77777777" w:rsidR="009465C8" w:rsidRPr="004D3800" w:rsidRDefault="009465C8" w:rsidP="009465C8">
      <w:pPr>
        <w:rPr>
          <w:rFonts w:eastAsia="Times"/>
          <w:lang w:eastAsia="de-DE"/>
        </w:rPr>
      </w:pPr>
    </w:p>
    <w:p w14:paraId="79E799BB" w14:textId="77777777" w:rsidR="00ED5F1D" w:rsidRPr="004D3800" w:rsidRDefault="00ED5F1D" w:rsidP="00557168">
      <w:pPr>
        <w:pStyle w:val="Text"/>
      </w:pPr>
      <w:r w:rsidRPr="004D3800">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4D3800" w:rsidRDefault="00ED5F1D" w:rsidP="00557168">
      <w:pPr>
        <w:pStyle w:val="Text"/>
      </w:pPr>
      <w:r w:rsidRPr="004D3800">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4D3800" w:rsidRDefault="00502EBE" w:rsidP="0027276A">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t>Exception Tracking</w:t>
      </w:r>
    </w:p>
    <w:p w14:paraId="1EF68F35" w14:textId="77777777" w:rsidR="009465C8" w:rsidRPr="004D3800" w:rsidRDefault="009465C8" w:rsidP="009465C8">
      <w:pPr>
        <w:rPr>
          <w:rFonts w:eastAsia="Times"/>
          <w:lang w:eastAsia="de-DE"/>
        </w:rPr>
      </w:pPr>
    </w:p>
    <w:p w14:paraId="1B5A146B" w14:textId="77777777" w:rsidR="00502EBE" w:rsidRPr="004D3800" w:rsidRDefault="00502EBE" w:rsidP="00557168">
      <w:pPr>
        <w:pStyle w:val="Text"/>
      </w:pPr>
      <w:r w:rsidRPr="004D3800">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4D3800" w:rsidRDefault="00502EBE" w:rsidP="00557168">
      <w:pPr>
        <w:pStyle w:val="Text"/>
      </w:pPr>
      <w:r w:rsidRPr="004D3800">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4D3800" w:rsidRDefault="00ED5F1D" w:rsidP="00557168">
      <w:pPr>
        <w:pStyle w:val="Text"/>
      </w:pPr>
    </w:p>
    <w:p w14:paraId="0E21657A" w14:textId="18E3E337" w:rsidR="0005677A" w:rsidRPr="004D3800" w:rsidRDefault="0005677A" w:rsidP="009465C8">
      <w:pPr>
        <w:pStyle w:val="TOCHeading"/>
        <w:rPr>
          <w:rFonts w:ascii="Arial" w:eastAsia="Times" w:hAnsi="Arial" w:cs="Times New Roman"/>
          <w:b/>
          <w:bCs/>
          <w:color w:val="auto"/>
          <w:szCs w:val="22"/>
          <w:lang w:eastAsia="de-DE"/>
        </w:rPr>
      </w:pPr>
      <w:r w:rsidRPr="004D3800">
        <w:rPr>
          <w:rFonts w:ascii="Arial" w:eastAsia="Times" w:hAnsi="Arial" w:cs="Times New Roman"/>
          <w:b/>
          <w:bCs/>
          <w:color w:val="auto"/>
          <w:szCs w:val="22"/>
          <w:lang w:eastAsia="de-DE"/>
        </w:rPr>
        <w:lastRenderedPageBreak/>
        <w:t xml:space="preserve"> Health Check APIs</w:t>
      </w:r>
    </w:p>
    <w:p w14:paraId="01B9B165" w14:textId="77777777" w:rsidR="009465C8" w:rsidRPr="004D3800" w:rsidRDefault="009465C8" w:rsidP="009465C8">
      <w:pPr>
        <w:rPr>
          <w:rFonts w:eastAsia="Times"/>
          <w:lang w:eastAsia="de-DE"/>
        </w:rPr>
      </w:pPr>
    </w:p>
    <w:p w14:paraId="077EA646" w14:textId="1960CB6C" w:rsidR="00195A37" w:rsidRPr="004D3800" w:rsidRDefault="00195A37" w:rsidP="00557168">
      <w:pPr>
        <w:pStyle w:val="Text"/>
      </w:pPr>
      <w:r w:rsidRPr="004D3800">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4D3800" w:rsidRDefault="00195A37" w:rsidP="00557168">
      <w:pPr>
        <w:pStyle w:val="Text"/>
      </w:pPr>
      <w:r w:rsidRPr="004D3800">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4D3800">
        <w:t>[9].</w:t>
      </w:r>
    </w:p>
    <w:p w14:paraId="5B74F457" w14:textId="72E4C609" w:rsidR="0005677A" w:rsidRPr="004D3800" w:rsidRDefault="0005677A" w:rsidP="00FA71E1">
      <w:pPr>
        <w:pStyle w:val="TOCHeading"/>
        <w:rPr>
          <w:rFonts w:ascii="Arial" w:eastAsia="Times" w:hAnsi="Arial" w:cs="Times New Roman"/>
          <w:b/>
          <w:bCs/>
          <w:color w:val="auto"/>
          <w:szCs w:val="22"/>
          <w:lang w:eastAsia="de-DE"/>
        </w:rPr>
      </w:pPr>
      <w:r w:rsidRPr="004D3800">
        <w:rPr>
          <w:rFonts w:ascii="Arial" w:eastAsia="Times" w:hAnsi="Arial" w:cs="Times New Roman"/>
          <w:color w:val="auto"/>
          <w:szCs w:val="22"/>
          <w:lang w:eastAsia="de-DE"/>
        </w:rPr>
        <w:t xml:space="preserve"> </w:t>
      </w:r>
      <w:r w:rsidRPr="004D3800">
        <w:rPr>
          <w:rFonts w:ascii="Arial" w:eastAsia="Times" w:hAnsi="Arial" w:cs="Times New Roman"/>
          <w:b/>
          <w:bCs/>
          <w:color w:val="auto"/>
          <w:szCs w:val="22"/>
          <w:lang w:eastAsia="de-DE"/>
        </w:rPr>
        <w:t>Auditing</w:t>
      </w:r>
    </w:p>
    <w:p w14:paraId="7B924EC5" w14:textId="77777777" w:rsidR="009465C8" w:rsidRPr="004D3800" w:rsidRDefault="009465C8" w:rsidP="009465C8">
      <w:pPr>
        <w:rPr>
          <w:rFonts w:eastAsia="Times"/>
          <w:lang w:eastAsia="de-DE"/>
        </w:rPr>
      </w:pPr>
    </w:p>
    <w:p w14:paraId="2BADB2BF" w14:textId="2C411D85" w:rsidR="004F58E6" w:rsidRPr="004D3800" w:rsidRDefault="004F58E6" w:rsidP="00557168">
      <w:pPr>
        <w:pStyle w:val="Text"/>
      </w:pPr>
      <w:r w:rsidRPr="004D3800">
        <w:t xml:space="preserve">In industries subject to regulation, the process of auditing is of paramount importance. It guarantees that applications operate in accordance with compliance </w:t>
      </w:r>
      <w:r w:rsidR="003D7AC1" w:rsidRPr="004D3800">
        <w:t>standards,</w:t>
      </w:r>
      <w:r w:rsidRPr="004D3800">
        <w:t xml:space="preserve"> for instance, confirming that sensitive actions are recorded or that data access is adequately monitored.</w:t>
      </w:r>
    </w:p>
    <w:p w14:paraId="25DF0382" w14:textId="20834286" w:rsidR="00343CFC" w:rsidRPr="004D3800" w:rsidRDefault="004F58E6" w:rsidP="00557168">
      <w:pPr>
        <w:pStyle w:val="Text"/>
      </w:pPr>
      <w:r w:rsidRPr="004D3800">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4D3800">
        <w:t>[9].</w:t>
      </w:r>
    </w:p>
    <w:p w14:paraId="6E0060B0" w14:textId="741D0E57" w:rsidR="00343CFC" w:rsidRPr="004D3800" w:rsidRDefault="00343CFC" w:rsidP="00343CFC">
      <w:pPr>
        <w:pStyle w:val="Heading2"/>
      </w:pPr>
      <w:bookmarkStart w:id="46" w:name="_Toc205929654"/>
      <w:r w:rsidRPr="004D3800">
        <w:t>Identified Research Gaps in Microservices Literature</w:t>
      </w:r>
      <w:bookmarkEnd w:id="46"/>
    </w:p>
    <w:p w14:paraId="499C1E32" w14:textId="77777777" w:rsidR="00343CFC" w:rsidRPr="004D3800" w:rsidRDefault="00343CFC" w:rsidP="00343CFC">
      <w:pPr>
        <w:rPr>
          <w:rFonts w:eastAsia="Times"/>
        </w:rPr>
      </w:pPr>
    </w:p>
    <w:p w14:paraId="2AD029AB" w14:textId="77777777" w:rsidR="00D744F8" w:rsidRPr="004D3800" w:rsidRDefault="00D744F8" w:rsidP="00D744F8">
      <w:pPr>
        <w:pStyle w:val="Text"/>
      </w:pPr>
      <w:r w:rsidRPr="004D3800">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4D3800" w:rsidRDefault="00D744F8" w:rsidP="00D744F8">
      <w:pPr>
        <w:pStyle w:val="Text"/>
      </w:pPr>
    </w:p>
    <w:p w14:paraId="1107B2D8" w14:textId="77777777" w:rsidR="00D744F8" w:rsidRPr="004D3800" w:rsidRDefault="00D744F8" w:rsidP="00D744F8">
      <w:pPr>
        <w:pStyle w:val="Text"/>
      </w:pPr>
      <w:r w:rsidRPr="004D3800">
        <w:t>Maintainability Over Time</w:t>
      </w:r>
    </w:p>
    <w:p w14:paraId="6F64C229" w14:textId="56C4004E" w:rsidR="00D744F8" w:rsidRPr="004D3800" w:rsidRDefault="00D744F8" w:rsidP="00D744F8">
      <w:pPr>
        <w:pStyle w:val="Text"/>
      </w:pPr>
      <w:r w:rsidRPr="004D3800">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4D3800">
        <w:t xml:space="preserve"> </w:t>
      </w:r>
      <w:r w:rsidRPr="004D3800">
        <w:t xml:space="preserve">where teams frequently incur and later repay debt in cycles. These </w:t>
      </w:r>
      <w:r w:rsidRPr="004D3800">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4D3800" w:rsidRDefault="00D744F8" w:rsidP="00D744F8">
      <w:pPr>
        <w:spacing w:after="0" w:line="240" w:lineRule="auto"/>
        <w:jc w:val="left"/>
        <w:rPr>
          <w:rFonts w:eastAsia="Times"/>
          <w:sz w:val="22"/>
          <w:szCs w:val="22"/>
          <w:lang w:eastAsia="de-DE"/>
        </w:rPr>
      </w:pPr>
    </w:p>
    <w:p w14:paraId="5F101CE1" w14:textId="77777777" w:rsidR="00D744F8" w:rsidRPr="004D3800" w:rsidRDefault="00D744F8" w:rsidP="00D744F8">
      <w:pPr>
        <w:pStyle w:val="Text"/>
      </w:pPr>
      <w:r w:rsidRPr="004D3800">
        <w:t>Cost–Benefit Trade-offs</w:t>
      </w:r>
    </w:p>
    <w:p w14:paraId="7A8AE58D" w14:textId="1FC473C3" w:rsidR="00343CFC" w:rsidRPr="004D3800" w:rsidRDefault="00D744F8" w:rsidP="00F50C3B">
      <w:pPr>
        <w:pStyle w:val="Text"/>
      </w:pPr>
      <w:r w:rsidRPr="004D3800">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4D3800">
        <w:t xml:space="preserve"> </w:t>
      </w:r>
      <w:r w:rsidRPr="004D3800">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4D3800">
        <w:t xml:space="preserve"> </w:t>
      </w:r>
      <w:r w:rsidRPr="004D3800">
        <w:t>such as those associated with DevOps tools, team training, and governance overhead</w:t>
      </w:r>
      <w:r w:rsidR="00F50C3B" w:rsidRPr="004D3800">
        <w:t xml:space="preserve"> </w:t>
      </w:r>
      <w:r w:rsidRPr="004D3800">
        <w:t>remains insufficiently addressed [14].</w:t>
      </w:r>
    </w:p>
    <w:p w14:paraId="4AF4A281" w14:textId="77777777" w:rsidR="00D744F8" w:rsidRPr="004D3800" w:rsidRDefault="00D744F8" w:rsidP="00D744F8">
      <w:pPr>
        <w:pStyle w:val="Text"/>
        <w:rPr>
          <w:rFonts w:ascii="Times New Roman" w:hAnsi="Times New Roman"/>
          <w:szCs w:val="24"/>
          <w:lang w:eastAsia="zh-TW"/>
        </w:rPr>
      </w:pPr>
    </w:p>
    <w:p w14:paraId="1AF0151C" w14:textId="77777777" w:rsidR="00D744F8" w:rsidRPr="004D3800" w:rsidRDefault="00D744F8" w:rsidP="00D744F8">
      <w:pPr>
        <w:pStyle w:val="Text"/>
      </w:pPr>
      <w:r w:rsidRPr="004D3800">
        <w:t>Observability and Tool Maturity</w:t>
      </w:r>
    </w:p>
    <w:p w14:paraId="07668467" w14:textId="0C767F5A" w:rsidR="00D744F8" w:rsidRPr="004D3800" w:rsidRDefault="00D744F8" w:rsidP="00D744F8">
      <w:pPr>
        <w:pStyle w:val="Text"/>
      </w:pPr>
      <w:r w:rsidRPr="004D3800">
        <w:t>Architectural discussions frequently underscore the importance of observability—encompassing metrics, tracing, and logging</w:t>
      </w:r>
      <w:r w:rsidR="00A77977" w:rsidRPr="004D3800">
        <w:t xml:space="preserve"> </w:t>
      </w:r>
      <w:r w:rsidRPr="004D3800">
        <w:t>yet there is a notable lack of comparative evaluations of observability tools. For instance, a recent industry analysis contrasting Prometheus an open-source solution</w:t>
      </w:r>
      <w:r w:rsidR="00A77977" w:rsidRPr="004D3800">
        <w:t xml:space="preserve"> </w:t>
      </w:r>
      <w:r w:rsidRPr="004D3800">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4D3800" w:rsidRDefault="00D744F8" w:rsidP="00D744F8">
      <w:pPr>
        <w:pStyle w:val="Text"/>
      </w:pPr>
    </w:p>
    <w:p w14:paraId="1E566A7E" w14:textId="77777777" w:rsidR="00D744F8" w:rsidRPr="004D3800" w:rsidRDefault="00D744F8" w:rsidP="00D744F8">
      <w:pPr>
        <w:pStyle w:val="Text"/>
      </w:pPr>
      <w:r w:rsidRPr="004D3800">
        <w:t>Effects on Team Efficiency</w:t>
      </w:r>
    </w:p>
    <w:p w14:paraId="744026C2" w14:textId="408C7A5E" w:rsidR="00D744F8" w:rsidRPr="004D3800" w:rsidRDefault="00D744F8" w:rsidP="00D744F8">
      <w:pPr>
        <w:pStyle w:val="Text"/>
      </w:pPr>
      <w:r w:rsidRPr="004D3800">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4D3800">
        <w:t xml:space="preserve"> </w:t>
      </w:r>
      <w:r w:rsidRPr="004D3800">
        <w:t xml:space="preserve">are seldom evaluated pre- and post-adoption within the same teams. Some research suggests that the operational intricacies associated with cloud-native microservices may hinder productivity, especially </w:t>
      </w:r>
      <w:r w:rsidRPr="004D3800">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4D3800" w:rsidRDefault="00D744F8" w:rsidP="00D744F8">
      <w:pPr>
        <w:pStyle w:val="Text"/>
      </w:pPr>
    </w:p>
    <w:p w14:paraId="347325CA" w14:textId="77777777" w:rsidR="00D744F8" w:rsidRPr="004D3800" w:rsidRDefault="00D744F8" w:rsidP="00D744F8">
      <w:pPr>
        <w:pStyle w:val="Text"/>
      </w:pPr>
      <w:r w:rsidRPr="004D3800">
        <w:t>Connection to This Research</w:t>
      </w:r>
    </w:p>
    <w:p w14:paraId="031D5C17" w14:textId="05A8DD7D" w:rsidR="006F0645" w:rsidRPr="004D3800" w:rsidRDefault="00D744F8" w:rsidP="006F0645">
      <w:pPr>
        <w:pStyle w:val="Text"/>
      </w:pPr>
      <w:r w:rsidRPr="004D3800">
        <w:t xml:space="preserve">The identified </w:t>
      </w:r>
      <w:r w:rsidR="006F0645" w:rsidRPr="004D3800">
        <w:t>deficiencies,</w:t>
      </w:r>
      <w:r w:rsidR="00EE15B9" w:rsidRPr="004D3800">
        <w:t xml:space="preserve"> </w:t>
      </w:r>
      <w:r w:rsidRPr="004D3800">
        <w:t>especially the lack of experimental, quantitative analyses of configuration management approaches</w:t>
      </w:r>
      <w:r w:rsidR="00EE15B9" w:rsidRPr="004D3800">
        <w:t xml:space="preserve"> </w:t>
      </w:r>
      <w:r w:rsidRPr="004D3800">
        <w:t xml:space="preserve">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3. </w:t>
      </w:r>
    </w:p>
    <w:p w14:paraId="1C8913D9" w14:textId="030D9DA3" w:rsidR="006F0645" w:rsidRPr="004D3800" w:rsidRDefault="006F0645" w:rsidP="0081139B">
      <w:pPr>
        <w:pStyle w:val="Heading2"/>
      </w:pPr>
      <w:bookmarkStart w:id="47" w:name="_Toc205929655"/>
      <w:r w:rsidRPr="004D3800">
        <w:t>Summary of Literature Review</w:t>
      </w:r>
      <w:bookmarkEnd w:id="47"/>
    </w:p>
    <w:p w14:paraId="07E79664" w14:textId="77777777" w:rsidR="006F0645" w:rsidRPr="004D3800" w:rsidRDefault="006F0645" w:rsidP="00D744F8">
      <w:pPr>
        <w:pStyle w:val="Text"/>
      </w:pPr>
    </w:p>
    <w:tbl>
      <w:tblPr>
        <w:tblStyle w:val="TableGrid"/>
        <w:tblW w:w="0" w:type="auto"/>
        <w:tblLook w:val="04A0" w:firstRow="1" w:lastRow="0" w:firstColumn="1" w:lastColumn="0" w:noHBand="0" w:noVBand="1"/>
      </w:tblPr>
      <w:tblGrid>
        <w:gridCol w:w="2880"/>
        <w:gridCol w:w="2880"/>
        <w:gridCol w:w="2880"/>
      </w:tblGrid>
      <w:tr w:rsidR="006F0645" w:rsidRPr="004D3800" w14:paraId="2AC874AB"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30994FA" w14:textId="77777777" w:rsidR="006F0645" w:rsidRPr="004D3800" w:rsidRDefault="006F0645" w:rsidP="006F0645">
            <w:pPr>
              <w:pStyle w:val="Text"/>
            </w:pPr>
            <w:r w:rsidRPr="004D3800">
              <w:t>Topic</w:t>
            </w:r>
          </w:p>
        </w:tc>
        <w:tc>
          <w:tcPr>
            <w:tcW w:w="2880" w:type="dxa"/>
            <w:tcBorders>
              <w:top w:val="single" w:sz="4" w:space="0" w:color="auto"/>
              <w:left w:val="single" w:sz="4" w:space="0" w:color="auto"/>
              <w:bottom w:val="single" w:sz="4" w:space="0" w:color="auto"/>
              <w:right w:val="single" w:sz="4" w:space="0" w:color="auto"/>
            </w:tcBorders>
            <w:hideMark/>
          </w:tcPr>
          <w:p w14:paraId="71A4EB85" w14:textId="77777777" w:rsidR="006F0645" w:rsidRPr="004D3800" w:rsidRDefault="006F0645" w:rsidP="006F0645">
            <w:pPr>
              <w:pStyle w:val="Text"/>
            </w:pPr>
            <w:r w:rsidRPr="004D3800">
              <w:t>Key Literature Insights</w:t>
            </w:r>
          </w:p>
        </w:tc>
        <w:tc>
          <w:tcPr>
            <w:tcW w:w="2880" w:type="dxa"/>
            <w:tcBorders>
              <w:top w:val="single" w:sz="4" w:space="0" w:color="auto"/>
              <w:left w:val="single" w:sz="4" w:space="0" w:color="auto"/>
              <w:bottom w:val="single" w:sz="4" w:space="0" w:color="auto"/>
              <w:right w:val="single" w:sz="4" w:space="0" w:color="auto"/>
            </w:tcBorders>
            <w:hideMark/>
          </w:tcPr>
          <w:p w14:paraId="5EEC5011" w14:textId="77777777" w:rsidR="006F0645" w:rsidRPr="004D3800" w:rsidRDefault="006F0645" w:rsidP="006F0645">
            <w:pPr>
              <w:pStyle w:val="Text"/>
            </w:pPr>
            <w:r w:rsidRPr="004D3800">
              <w:t>Limitations / Research Gaps</w:t>
            </w:r>
          </w:p>
        </w:tc>
      </w:tr>
      <w:tr w:rsidR="006F0645" w:rsidRPr="004D3800"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4D3800" w:rsidRDefault="006F0645" w:rsidP="006F0645">
            <w:pPr>
              <w:pStyle w:val="Text"/>
            </w:pPr>
            <w:r w:rsidRPr="004D3800">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4D3800" w:rsidRDefault="006F0645" w:rsidP="006F0645">
            <w:pPr>
              <w:pStyle w:val="Text"/>
            </w:pPr>
            <w:r w:rsidRPr="004D3800">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4D3800" w:rsidRDefault="006F0645" w:rsidP="006F0645">
            <w:pPr>
              <w:pStyle w:val="Text"/>
            </w:pPr>
            <w:r w:rsidRPr="004D3800">
              <w:t>Limited empirical cost–benefit comparisons in real-world settings; scarce longitudinal studies on long-term maintainability outcomes.</w:t>
            </w:r>
          </w:p>
        </w:tc>
      </w:tr>
      <w:tr w:rsidR="006F0645" w:rsidRPr="004D3800"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4D3800" w:rsidRDefault="006F0645" w:rsidP="006F0645">
            <w:pPr>
              <w:pStyle w:val="Text"/>
            </w:pPr>
            <w:r w:rsidRPr="004D3800">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4D3800" w:rsidRDefault="006F0645" w:rsidP="006F0645">
            <w:pPr>
              <w:pStyle w:val="Text"/>
            </w:pPr>
            <w:r w:rsidRPr="004D3800">
              <w:t>Incremental refactoring, Strangler Fig, decomposition by business capability, ACLs, and DDD help mitigate risk and align 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4D3800" w:rsidRDefault="006F0645" w:rsidP="006F0645">
            <w:pPr>
              <w:pStyle w:val="Text"/>
            </w:pPr>
            <w:r w:rsidRPr="004D3800">
              <w:t>Lack of quantitative data comparing strategy efficiency, migration effort, and operational stability post-migration.</w:t>
            </w:r>
          </w:p>
        </w:tc>
      </w:tr>
      <w:tr w:rsidR="006F0645" w:rsidRPr="004D3800"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4D3800" w:rsidRDefault="006F0645" w:rsidP="006F0645">
            <w:pPr>
              <w:pStyle w:val="Text"/>
            </w:pPr>
            <w:r w:rsidRPr="004D3800">
              <w:lastRenderedPageBreak/>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4D3800" w:rsidRDefault="006F0645" w:rsidP="006F0645">
            <w:pPr>
              <w:pStyle w:val="Text"/>
            </w:pPr>
            <w:r w:rsidRPr="004D3800">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4D3800" w:rsidRDefault="006F0645" w:rsidP="006F0645">
            <w:pPr>
              <w:pStyle w:val="Text"/>
            </w:pPr>
            <w:r w:rsidRPr="004D3800">
              <w:t xml:space="preserve">Few studies measure trade-offs between autonomy and governance complexity; minimal research on how these characteristics impact security </w:t>
            </w:r>
            <w:proofErr w:type="gramStart"/>
            <w:r w:rsidRPr="004D3800">
              <w:t>at</w:t>
            </w:r>
            <w:proofErr w:type="gramEnd"/>
            <w:r w:rsidRPr="004D3800">
              <w:t xml:space="preserve"> scale.</w:t>
            </w:r>
          </w:p>
        </w:tc>
      </w:tr>
      <w:tr w:rsidR="006F0645" w:rsidRPr="004D3800"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4D3800" w:rsidRDefault="006F0645" w:rsidP="006F0645">
            <w:pPr>
              <w:pStyle w:val="Text"/>
            </w:pPr>
            <w:r w:rsidRPr="004D3800">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4D3800" w:rsidRDefault="006F0645" w:rsidP="006F0645">
            <w:pPr>
              <w:pStyle w:val="Text"/>
            </w:pPr>
            <w:r w:rsidRPr="004D3800">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4D3800" w:rsidRDefault="006F0645" w:rsidP="006F0645">
            <w:pPr>
              <w:pStyle w:val="Text"/>
            </w:pPr>
            <w:r w:rsidRPr="004D3800">
              <w:t>Most works discuss these qualitatively — little benchmarking of mitigation techniques or tooling effectiveness under production-scale loads.</w:t>
            </w:r>
          </w:p>
        </w:tc>
      </w:tr>
      <w:tr w:rsidR="006F0645" w:rsidRPr="004D3800"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4D3800" w:rsidRDefault="006F0645" w:rsidP="006F0645">
            <w:pPr>
              <w:pStyle w:val="Text"/>
            </w:pPr>
            <w:r w:rsidRPr="004D3800">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4D3800" w:rsidRDefault="006F0645" w:rsidP="006F0645">
            <w:pPr>
              <w:pStyle w:val="Text"/>
            </w:pPr>
            <w:r w:rsidRPr="004D3800">
              <w:t xml:space="preserve">Centralized config improves consistency, propagation speed, and auditability; local config is simpler for small systems but risks </w:t>
            </w:r>
            <w:proofErr w:type="gramStart"/>
            <w:r w:rsidRPr="004D3800">
              <w:t>drift</w:t>
            </w:r>
            <w:proofErr w:type="gramEnd"/>
            <w:r w:rsidRPr="004D3800">
              <w:t xml:space="preserve">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4D3800" w:rsidRDefault="006F0645" w:rsidP="006F0645">
            <w:pPr>
              <w:pStyle w:val="Text"/>
            </w:pPr>
            <w:r w:rsidRPr="004D3800">
              <w:t>No rigorous experimental studies on scale-out alignment speed, policy update latency, or rollback effort across environments — especially with Kubernetes and Spring ecosystems.</w:t>
            </w:r>
          </w:p>
        </w:tc>
      </w:tr>
      <w:tr w:rsidR="006F0645" w:rsidRPr="004D3800"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4D3800" w:rsidRDefault="006F0645" w:rsidP="006F0645">
            <w:pPr>
              <w:pStyle w:val="Text"/>
            </w:pPr>
            <w:r w:rsidRPr="004D3800">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77777777" w:rsidR="006F0645" w:rsidRPr="004D3800" w:rsidRDefault="006F0645" w:rsidP="006F0645">
            <w:pPr>
              <w:pStyle w:val="Text"/>
            </w:pPr>
            <w:r w:rsidRPr="004D3800">
              <w:t xml:space="preserve">API gateways centralize access control; </w:t>
            </w:r>
            <w:proofErr w:type="spellStart"/>
            <w:r w:rsidRPr="004D3800">
              <w:t>mTLS</w:t>
            </w:r>
            <w:proofErr w:type="spellEnd"/>
            <w:r w:rsidRPr="004D3800">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4D3800" w:rsidRDefault="006F0645" w:rsidP="006F0645">
            <w:pPr>
              <w:pStyle w:val="Text"/>
            </w:pPr>
            <w:r w:rsidRPr="004D3800">
              <w:t>Research often tool-specific; little neutral benchmarking of security mechanisms in microservices; maintainability–security trade-off not well explored.</w:t>
            </w:r>
          </w:p>
        </w:tc>
      </w:tr>
      <w:tr w:rsidR="006F0645" w:rsidRPr="004D3800"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4D3800" w:rsidRDefault="006F0645" w:rsidP="006F0645">
            <w:pPr>
              <w:pStyle w:val="Text"/>
            </w:pPr>
            <w:r w:rsidRPr="004D3800">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4D3800" w:rsidRDefault="006F0645" w:rsidP="006F0645">
            <w:pPr>
              <w:pStyle w:val="Text"/>
            </w:pPr>
            <w:r w:rsidRPr="004D3800">
              <w:t xml:space="preserve">Logging, metrics, tracing, exception tracking, health checks, and auditing </w:t>
            </w:r>
            <w:r w:rsidRPr="004D3800">
              <w:lastRenderedPageBreak/>
              <w:t>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4D3800" w:rsidRDefault="006F0645" w:rsidP="006F0645">
            <w:pPr>
              <w:pStyle w:val="Text"/>
            </w:pPr>
            <w:r w:rsidRPr="004D3800">
              <w:lastRenderedPageBreak/>
              <w:t xml:space="preserve">Few comparative studies of </w:t>
            </w:r>
            <w:r w:rsidR="006B2899" w:rsidRPr="004D3800">
              <w:t>open source</w:t>
            </w:r>
            <w:r w:rsidRPr="004D3800">
              <w:t xml:space="preserve"> vs. commercial observability </w:t>
            </w:r>
            <w:r w:rsidRPr="004D3800">
              <w:lastRenderedPageBreak/>
              <w:t>stacks in large-scale microservices; limited focus on operator usability and maintenance cost.</w:t>
            </w:r>
          </w:p>
        </w:tc>
      </w:tr>
      <w:tr w:rsidR="006F0645" w:rsidRPr="004D3800"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4D3800" w:rsidRDefault="006F0645" w:rsidP="006F0645">
            <w:pPr>
              <w:pStyle w:val="Text"/>
            </w:pPr>
            <w:r w:rsidRPr="004D3800">
              <w:lastRenderedPageBreak/>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4D3800" w:rsidRDefault="006F0645" w:rsidP="006F0645">
            <w:pPr>
              <w:pStyle w:val="Text"/>
            </w:pPr>
            <w:r w:rsidRPr="004D3800">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4D3800" w:rsidRDefault="006F0645" w:rsidP="006F0645">
            <w:pPr>
              <w:pStyle w:val="Text"/>
            </w:pPr>
            <w:r w:rsidRPr="004D3800">
              <w:t>Longitudinal maintainability research is scarce; no consistent metrics for maintainability in microservices ecosystems.</w:t>
            </w:r>
          </w:p>
        </w:tc>
      </w:tr>
      <w:tr w:rsidR="006F0645" w:rsidRPr="004D3800"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4D3800" w:rsidRDefault="006F0645" w:rsidP="006F0645">
            <w:pPr>
              <w:pStyle w:val="Text"/>
            </w:pPr>
            <w:r w:rsidRPr="004D3800">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4D3800" w:rsidRDefault="006F0645" w:rsidP="006F0645">
            <w:pPr>
              <w:pStyle w:val="Text"/>
            </w:pPr>
            <w:r w:rsidRPr="004D3800">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4D3800" w:rsidRDefault="006F0645" w:rsidP="006F0645">
            <w:pPr>
              <w:pStyle w:val="Text"/>
              <w:keepNext/>
            </w:pPr>
            <w:r w:rsidRPr="004D3800">
              <w:t>Few quantitative productivity studies before vs. after migration; anecdotal reports dominate.</w:t>
            </w:r>
          </w:p>
        </w:tc>
      </w:tr>
    </w:tbl>
    <w:p w14:paraId="1EC58F43" w14:textId="35829669" w:rsidR="006F0645" w:rsidRPr="004D3800" w:rsidRDefault="006F0645" w:rsidP="006F0645">
      <w:pPr>
        <w:pStyle w:val="Caption"/>
        <w:rPr>
          <w:rFonts w:eastAsia="Times"/>
          <w:sz w:val="22"/>
          <w:szCs w:val="22"/>
          <w:lang w:eastAsia="de-DE"/>
        </w:rPr>
      </w:pPr>
      <w:bookmarkStart w:id="48" w:name="_Toc205928725"/>
      <w:r w:rsidRPr="004D3800">
        <w:t xml:space="preserve">Table </w:t>
      </w:r>
      <w:r w:rsidRPr="004D3800">
        <w:fldChar w:fldCharType="begin"/>
      </w:r>
      <w:r w:rsidRPr="004D3800">
        <w:instrText xml:space="preserve"> SEQ Table \* ARABIC </w:instrText>
      </w:r>
      <w:r w:rsidRPr="004D3800">
        <w:fldChar w:fldCharType="separate"/>
      </w:r>
      <w:r w:rsidR="004D3800" w:rsidRPr="004D3800">
        <w:t>4</w:t>
      </w:r>
      <w:r w:rsidRPr="004D3800">
        <w:fldChar w:fldCharType="end"/>
      </w:r>
      <w:r w:rsidRPr="004D3800">
        <w:t>: Summary of Literature Review</w:t>
      </w:r>
      <w:bookmarkEnd w:id="48"/>
    </w:p>
    <w:p w14:paraId="498D3BBE" w14:textId="03D264EF" w:rsidR="009465C8" w:rsidRPr="004D3800" w:rsidRDefault="009465C8" w:rsidP="006F0645">
      <w:pPr>
        <w:pStyle w:val="Text"/>
      </w:pPr>
      <w:r w:rsidRPr="004D3800">
        <w:rPr>
          <w:b/>
        </w:rPr>
        <w:br w:type="page"/>
      </w:r>
    </w:p>
    <w:p w14:paraId="15E5D8D2" w14:textId="051BEA6F" w:rsidR="00D31659" w:rsidRPr="004D3800" w:rsidRDefault="00FF0E14" w:rsidP="00CC3976">
      <w:pPr>
        <w:pStyle w:val="Heading1"/>
        <w:rPr>
          <w:rFonts w:eastAsia="Times"/>
          <w:lang w:eastAsia="de-DE"/>
        </w:rPr>
      </w:pPr>
      <w:bookmarkStart w:id="49" w:name="_Toc205929656"/>
      <w:r w:rsidRPr="004D3800">
        <w:rPr>
          <w:rFonts w:eastAsia="Times"/>
          <w:lang w:eastAsia="de-DE"/>
        </w:rPr>
        <w:lastRenderedPageBreak/>
        <w:t>CHAPTER –</w:t>
      </w:r>
      <w:r w:rsidR="00AA0262" w:rsidRPr="004D3800">
        <w:rPr>
          <w:rFonts w:eastAsia="Times"/>
          <w:lang w:eastAsia="de-DE"/>
        </w:rPr>
        <w:t xml:space="preserve"> </w:t>
      </w:r>
      <w:r w:rsidR="00CC3976" w:rsidRPr="004D3800">
        <w:rPr>
          <w:rFonts w:eastAsia="Times"/>
          <w:lang w:eastAsia="de-DE"/>
        </w:rPr>
        <w:t>RESEARCH METHODOLOGY</w:t>
      </w:r>
      <w:bookmarkEnd w:id="49"/>
    </w:p>
    <w:p w14:paraId="74D6B1D0" w14:textId="77777777" w:rsidR="00BE5387" w:rsidRPr="004D3800" w:rsidRDefault="00BE5387" w:rsidP="00F6692B">
      <w:pPr>
        <w:spacing w:after="0" w:line="240" w:lineRule="auto"/>
        <w:jc w:val="left"/>
        <w:rPr>
          <w:rFonts w:eastAsia="Times"/>
          <w:sz w:val="22"/>
          <w:szCs w:val="22"/>
          <w:lang w:eastAsia="de-DE"/>
        </w:rPr>
      </w:pPr>
    </w:p>
    <w:p w14:paraId="07025064" w14:textId="78A9EB89" w:rsidR="00EC0656" w:rsidRPr="004D3800" w:rsidRDefault="00EC0656" w:rsidP="00EC0656">
      <w:pPr>
        <w:pStyle w:val="Heading2"/>
        <w:rPr>
          <w:rFonts w:eastAsia="MS Gothic"/>
        </w:rPr>
      </w:pPr>
      <w:bookmarkStart w:id="50" w:name="_Toc205929657"/>
      <w:r w:rsidRPr="004D3800">
        <w:rPr>
          <w:rFonts w:eastAsia="MS Gothic"/>
        </w:rPr>
        <w:t>Research Design</w:t>
      </w:r>
      <w:bookmarkEnd w:id="50"/>
    </w:p>
    <w:p w14:paraId="05EF5A9E" w14:textId="77777777" w:rsidR="00EC0656" w:rsidRPr="004D3800" w:rsidRDefault="00EC0656" w:rsidP="00EC0656">
      <w:pPr>
        <w:rPr>
          <w:rFonts w:eastAsia="MS Gothic"/>
        </w:rPr>
      </w:pPr>
    </w:p>
    <w:p w14:paraId="02ED4D55" w14:textId="4302845B" w:rsidR="00EC0656" w:rsidRPr="004D3800" w:rsidRDefault="00EC0656" w:rsidP="00557168">
      <w:pPr>
        <w:pStyle w:val="Text"/>
      </w:pPr>
      <w:r w:rsidRPr="004D3800">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4D3800" w:rsidRDefault="00EC0656" w:rsidP="00557168">
      <w:pPr>
        <w:pStyle w:val="Text"/>
      </w:pPr>
      <w:r w:rsidRPr="004D3800">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4D3800" w:rsidRDefault="00EC0656" w:rsidP="00EB502E">
      <w:pPr>
        <w:pStyle w:val="Heading2"/>
        <w:rPr>
          <w:rFonts w:eastAsia="MS Gothic"/>
        </w:rPr>
      </w:pPr>
      <w:bookmarkStart w:id="51" w:name="_Toc205929658"/>
      <w:r w:rsidRPr="004D3800">
        <w:rPr>
          <w:rFonts w:eastAsia="MS Gothic"/>
        </w:rPr>
        <w:t>Tools and Technologies</w:t>
      </w:r>
      <w:bookmarkEnd w:id="51"/>
    </w:p>
    <w:p w14:paraId="551BAC1C" w14:textId="77777777" w:rsidR="00E661AE" w:rsidRPr="004D3800" w:rsidRDefault="00E661AE" w:rsidP="00E661AE">
      <w:pPr>
        <w:rPr>
          <w:rFonts w:eastAsia="MS Gothic"/>
        </w:rPr>
      </w:pPr>
    </w:p>
    <w:p w14:paraId="527CC176" w14:textId="7AE0FF2E" w:rsidR="00EC0656" w:rsidRPr="004D3800" w:rsidRDefault="00EC0656" w:rsidP="00557168">
      <w:pPr>
        <w:pStyle w:val="Text"/>
      </w:pPr>
      <w:r w:rsidRPr="004D3800">
        <w:t>1.Docker</w:t>
      </w:r>
      <w:r w:rsidRPr="004D3800">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4D3800">
        <w:t xml:space="preserve"> </w:t>
      </w:r>
      <w:r w:rsidRPr="004D3800">
        <w:lastRenderedPageBreak/>
        <w:t>testing, and deploying code, you can significantly reduce the delay between writing code and running it in production [10].</w:t>
      </w:r>
      <w:r w:rsidR="00EB502E" w:rsidRPr="004D3800">
        <w:t xml:space="preserve"> </w:t>
      </w:r>
    </w:p>
    <w:p w14:paraId="1FB15DA9" w14:textId="77777777" w:rsidR="00EB502E" w:rsidRPr="004D3800" w:rsidRDefault="00EB502E" w:rsidP="00557168">
      <w:pPr>
        <w:pStyle w:val="Text"/>
      </w:pPr>
    </w:p>
    <w:p w14:paraId="1716C015" w14:textId="6E235272" w:rsidR="00EC0656" w:rsidRPr="004D3800" w:rsidRDefault="00EC0656" w:rsidP="00557168">
      <w:pPr>
        <w:pStyle w:val="Text"/>
      </w:pPr>
      <w:r w:rsidRPr="004D3800">
        <w:t>2.SpringBoot</w:t>
      </w:r>
      <w:r w:rsidRPr="004D3800">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4D3800">
        <w:t xml:space="preserve"> </w:t>
      </w:r>
    </w:p>
    <w:p w14:paraId="28B7FDC5" w14:textId="77777777" w:rsidR="00EB502E" w:rsidRPr="004D3800" w:rsidRDefault="00EB502E" w:rsidP="00557168">
      <w:pPr>
        <w:pStyle w:val="Text"/>
      </w:pPr>
    </w:p>
    <w:p w14:paraId="5ED3B4E7" w14:textId="32E06D3D" w:rsidR="00EC0656" w:rsidRPr="004D3800" w:rsidRDefault="00EC0656" w:rsidP="00557168">
      <w:pPr>
        <w:pStyle w:val="Text"/>
      </w:pPr>
      <w:r w:rsidRPr="004D3800">
        <w:t>3.Git</w:t>
      </w:r>
      <w:r w:rsidRPr="004D3800">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4D3800">
        <w:t xml:space="preserve"> </w:t>
      </w:r>
    </w:p>
    <w:p w14:paraId="75B283AE" w14:textId="77777777" w:rsidR="00EB502E" w:rsidRPr="004D3800" w:rsidRDefault="00EB502E" w:rsidP="00557168">
      <w:pPr>
        <w:pStyle w:val="Text"/>
      </w:pPr>
    </w:p>
    <w:p w14:paraId="7ACFE27F" w14:textId="3A5F1C71" w:rsidR="00EC0656" w:rsidRPr="004D3800" w:rsidRDefault="00EC0656" w:rsidP="00557168">
      <w:pPr>
        <w:pStyle w:val="Text"/>
      </w:pPr>
      <w:r w:rsidRPr="004D3800">
        <w:t>4.SpringCloud</w:t>
      </w:r>
      <w:r w:rsidRPr="004D3800">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4D3800">
        <w:t xml:space="preserve"> </w:t>
      </w:r>
    </w:p>
    <w:p w14:paraId="6F707EB5" w14:textId="77777777" w:rsidR="00EB502E" w:rsidRPr="004D3800" w:rsidRDefault="00EB502E" w:rsidP="00557168">
      <w:pPr>
        <w:pStyle w:val="Text"/>
      </w:pPr>
    </w:p>
    <w:p w14:paraId="14312783" w14:textId="2443889F" w:rsidR="00EC0656" w:rsidRPr="004D3800" w:rsidRDefault="00EC0656" w:rsidP="00557168">
      <w:pPr>
        <w:pStyle w:val="Text"/>
      </w:pPr>
      <w:r w:rsidRPr="004D3800">
        <w:t>5.Keycloak</w:t>
      </w:r>
      <w:r w:rsidRPr="004D3800">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4D3800">
        <w:lastRenderedPageBreak/>
        <w:t>access to resources. It usually enables the implementation of SSO, identity federation, and strong authentication [14].</w:t>
      </w:r>
      <w:r w:rsidR="00EB502E" w:rsidRPr="004D3800">
        <w:t xml:space="preserve">   </w:t>
      </w:r>
    </w:p>
    <w:p w14:paraId="2FB8E9FF" w14:textId="77777777" w:rsidR="00EB502E" w:rsidRPr="004D3800" w:rsidRDefault="00EB502E" w:rsidP="00557168">
      <w:pPr>
        <w:pStyle w:val="Text"/>
      </w:pPr>
    </w:p>
    <w:p w14:paraId="3CC58C5B" w14:textId="261AB021" w:rsidR="00EC0656" w:rsidRPr="004D3800" w:rsidRDefault="00EC0656" w:rsidP="00557168">
      <w:pPr>
        <w:pStyle w:val="Text"/>
      </w:pPr>
      <w:r w:rsidRPr="004D3800">
        <w:t>6.Grafana</w:t>
      </w:r>
      <w:r w:rsidRPr="004D3800">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4D3800">
        <w:t xml:space="preserve">    </w:t>
      </w:r>
    </w:p>
    <w:p w14:paraId="560E81E3" w14:textId="77777777" w:rsidR="00EB502E" w:rsidRPr="004D3800" w:rsidRDefault="00EB502E" w:rsidP="00557168">
      <w:pPr>
        <w:pStyle w:val="Text"/>
      </w:pPr>
    </w:p>
    <w:p w14:paraId="01A648A4" w14:textId="4DDBDAE4" w:rsidR="00EC0656" w:rsidRPr="004D3800" w:rsidRDefault="00EC0656" w:rsidP="00557168">
      <w:pPr>
        <w:pStyle w:val="Text"/>
      </w:pPr>
      <w:r w:rsidRPr="004D3800">
        <w:t>7.Prometheus</w:t>
      </w:r>
      <w:r w:rsidRPr="004D3800">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4D3800" w:rsidRDefault="00EB502E" w:rsidP="00557168">
      <w:pPr>
        <w:pStyle w:val="Text"/>
      </w:pPr>
    </w:p>
    <w:p w14:paraId="633D7D4A" w14:textId="34DFE390" w:rsidR="00EC0656" w:rsidRPr="004D3800" w:rsidRDefault="00EC0656" w:rsidP="00557168">
      <w:pPr>
        <w:pStyle w:val="Text"/>
      </w:pPr>
      <w:r w:rsidRPr="004D3800">
        <w:t>8.ApacheKafka</w:t>
      </w:r>
      <w:r w:rsidRPr="004D3800">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4D3800" w:rsidRDefault="00EB502E" w:rsidP="00557168">
      <w:pPr>
        <w:pStyle w:val="Text"/>
      </w:pPr>
    </w:p>
    <w:p w14:paraId="48FC6530" w14:textId="04A6EEAD" w:rsidR="00EC0656" w:rsidRPr="004D3800" w:rsidRDefault="00EC0656" w:rsidP="00557168">
      <w:pPr>
        <w:pStyle w:val="Text"/>
      </w:pPr>
      <w:r w:rsidRPr="004D3800">
        <w:t>9.RabbitMQ</w:t>
      </w:r>
      <w:r w:rsidRPr="004D3800">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4D3800" w:rsidRDefault="00EB502E" w:rsidP="00557168">
      <w:pPr>
        <w:pStyle w:val="Text"/>
      </w:pPr>
    </w:p>
    <w:p w14:paraId="15C2B78F" w14:textId="1C71180A" w:rsidR="00EC0656" w:rsidRPr="004D3800" w:rsidRDefault="00EC0656" w:rsidP="00557168">
      <w:pPr>
        <w:pStyle w:val="Text"/>
      </w:pPr>
      <w:r w:rsidRPr="004D3800">
        <w:t>10.Kubernetes</w:t>
      </w:r>
      <w:r w:rsidRPr="004D3800">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4D3800" w:rsidRDefault="00EB502E" w:rsidP="00557168">
      <w:pPr>
        <w:pStyle w:val="Text"/>
      </w:pPr>
    </w:p>
    <w:p w14:paraId="2DF7BC7E" w14:textId="77777777" w:rsidR="00EB502E" w:rsidRPr="004D3800" w:rsidRDefault="00EB502E" w:rsidP="00557168">
      <w:pPr>
        <w:pStyle w:val="Text"/>
      </w:pPr>
    </w:p>
    <w:p w14:paraId="42186A96" w14:textId="77777777" w:rsidR="00EB502E" w:rsidRPr="004D3800" w:rsidRDefault="00EB502E" w:rsidP="00557168">
      <w:pPr>
        <w:pStyle w:val="Text"/>
      </w:pPr>
    </w:p>
    <w:p w14:paraId="6A08A99C" w14:textId="05F3F77C" w:rsidR="00EC0656" w:rsidRPr="004D3800" w:rsidRDefault="00EC0656" w:rsidP="00557168">
      <w:pPr>
        <w:pStyle w:val="Text"/>
      </w:pPr>
      <w:r w:rsidRPr="004D3800">
        <w:lastRenderedPageBreak/>
        <w:t>11.Helm</w:t>
      </w:r>
      <w:r w:rsidRPr="004D3800">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4D3800" w:rsidRDefault="00EB502E" w:rsidP="00557168">
      <w:pPr>
        <w:pStyle w:val="Text"/>
      </w:pPr>
    </w:p>
    <w:p w14:paraId="695FBC82" w14:textId="6515DA5F" w:rsidR="00EC0656" w:rsidRPr="004D3800" w:rsidRDefault="00EC0656" w:rsidP="00557168">
      <w:pPr>
        <w:pStyle w:val="Text"/>
      </w:pPr>
      <w:r w:rsidRPr="004D3800">
        <w:t>12.Postman</w:t>
      </w:r>
      <w:r w:rsidRPr="004D3800">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4D3800" w:rsidRDefault="00EB502E" w:rsidP="00557168">
      <w:pPr>
        <w:pStyle w:val="Text"/>
      </w:pPr>
    </w:p>
    <w:p w14:paraId="18CFA437" w14:textId="0F0A6656" w:rsidR="00EB502E" w:rsidRPr="004D3800" w:rsidRDefault="00EC0656" w:rsidP="00557168">
      <w:pPr>
        <w:pStyle w:val="Text"/>
      </w:pPr>
      <w:r w:rsidRPr="004D3800">
        <w:t>13.Java</w:t>
      </w:r>
      <w:r w:rsidRPr="004D3800">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17EF6B8F" w14:textId="77777777" w:rsidR="006D7031" w:rsidRPr="004D3800" w:rsidRDefault="006D7031" w:rsidP="00557168">
      <w:pPr>
        <w:pStyle w:val="Text"/>
      </w:pPr>
    </w:p>
    <w:p w14:paraId="6BE9EA2B" w14:textId="0E2C792E" w:rsidR="006D7031" w:rsidRPr="004D3800" w:rsidRDefault="006D7031" w:rsidP="006D7031">
      <w:pPr>
        <w:pStyle w:val="Text"/>
      </w:pPr>
      <w:r w:rsidRPr="004D3800">
        <w:t>14.SQL</w:t>
      </w:r>
    </w:p>
    <w:p w14:paraId="1572AE17" w14:textId="0A6F22A6" w:rsidR="006D7031" w:rsidRPr="004D3800" w:rsidRDefault="006D7031" w:rsidP="006D7031">
      <w:pPr>
        <w:pStyle w:val="Text"/>
      </w:pPr>
      <w:r w:rsidRPr="004D3800">
        <w:t>is a programming language for storing and processing information in a relational database. A relational database stores information in tabular form, with rows and columns representing different data attributes and the various relationships between the data values.</w:t>
      </w:r>
    </w:p>
    <w:p w14:paraId="590AD140" w14:textId="2C528FE4" w:rsidR="00EC0656" w:rsidRPr="004D3800" w:rsidRDefault="00EB502E" w:rsidP="00A42C46">
      <w:pPr>
        <w:spacing w:after="0" w:line="240" w:lineRule="auto"/>
        <w:jc w:val="left"/>
        <w:rPr>
          <w:rFonts w:eastAsia="Times"/>
          <w:sz w:val="22"/>
          <w:szCs w:val="22"/>
          <w:lang w:eastAsia="de-DE"/>
        </w:rPr>
      </w:pPr>
      <w:r w:rsidRPr="004D3800">
        <w:br w:type="page"/>
      </w:r>
    </w:p>
    <w:p w14:paraId="70DB956A" w14:textId="692BE52D" w:rsidR="00EC0656" w:rsidRPr="004D3800" w:rsidRDefault="00EC0656" w:rsidP="006A184A">
      <w:pPr>
        <w:pStyle w:val="Heading2"/>
        <w:tabs>
          <w:tab w:val="clear" w:pos="576"/>
          <w:tab w:val="num" w:pos="633"/>
        </w:tabs>
        <w:ind w:left="635"/>
        <w:rPr>
          <w:rFonts w:eastAsia="MS Gothic"/>
        </w:rPr>
      </w:pPr>
      <w:bookmarkStart w:id="52" w:name="_Toc205929659"/>
      <w:r w:rsidRPr="004D3800">
        <w:rPr>
          <w:rFonts w:eastAsia="MS Gothic"/>
        </w:rPr>
        <w:lastRenderedPageBreak/>
        <w:t>Experimental Setup</w:t>
      </w:r>
      <w:bookmarkEnd w:id="52"/>
    </w:p>
    <w:p w14:paraId="22F5980E" w14:textId="0AFCF536" w:rsidR="0074392D" w:rsidRPr="004D3800" w:rsidRDefault="0074392D" w:rsidP="0074392D">
      <w:pPr>
        <w:pStyle w:val="Text"/>
      </w:pPr>
      <w:r w:rsidRPr="004D3800">
        <w:t>The system being evaluated simulates a banking environment comprising three services</w:t>
      </w:r>
      <w:r w:rsidR="0076632C" w:rsidRPr="004D3800">
        <w:t xml:space="preserve"> </w:t>
      </w:r>
      <w:r w:rsidRPr="004D3800">
        <w:t>Accounts, Cards, and Loans accessible through an API Gateway Spring Cloud Gateway). The assessment contrasts two configuration approaches:</w:t>
      </w:r>
    </w:p>
    <w:p w14:paraId="42D71652" w14:textId="77777777" w:rsidR="0074392D" w:rsidRPr="004D3800" w:rsidRDefault="0074392D" w:rsidP="0074392D">
      <w:pPr>
        <w:pStyle w:val="Text"/>
      </w:pPr>
    </w:p>
    <w:p w14:paraId="5DA57A06" w14:textId="17AA28BC" w:rsidR="0074392D" w:rsidRPr="004D3800" w:rsidRDefault="0074392D" w:rsidP="0074392D">
      <w:pPr>
        <w:pStyle w:val="Text"/>
      </w:pPr>
      <w:r w:rsidRPr="004D3800">
        <w:t>A. Local baseline: Configuration is packaged for each service including embedded files and/or externalization specific to each microservice’s deployment.</w:t>
      </w:r>
    </w:p>
    <w:p w14:paraId="319C5AB7" w14:textId="5EDB8EE6" w:rsidR="0074392D" w:rsidRPr="004D3800" w:rsidRDefault="0074392D" w:rsidP="0074392D">
      <w:pPr>
        <w:pStyle w:val="Text"/>
      </w:pPr>
      <w:r w:rsidRPr="004D3800">
        <w:t>B. Centralized treatment: Configuration is externalized through Spring Cloud Config Server backed by Git. Services retrieve properties upon startup and have the capability to refresh them during runtime using Actuator /actuator/refresh where applicable. There are no code modifications between A and B.</w:t>
      </w:r>
    </w:p>
    <w:p w14:paraId="5650DF24" w14:textId="77777777" w:rsidR="0074392D" w:rsidRPr="004D3800" w:rsidRDefault="0074392D" w:rsidP="0074392D">
      <w:pPr>
        <w:pStyle w:val="Text"/>
      </w:pPr>
      <w:r w:rsidRPr="004D3800">
        <w:t>Platform. The experiments are conducted on Kubernetes running on Docker Desktop (v1.32.x) utilizing Docker Engine; deployments are managed via Helm. No service mesh is implemented in these tests.</w:t>
      </w:r>
    </w:p>
    <w:p w14:paraId="778D5EE9" w14:textId="77777777" w:rsidR="0074392D" w:rsidRPr="004D3800" w:rsidRDefault="0074392D" w:rsidP="0074392D">
      <w:pPr>
        <w:pStyle w:val="Text"/>
      </w:pPr>
    </w:p>
    <w:p w14:paraId="772EE125" w14:textId="3A59AED2" w:rsidR="0074392D" w:rsidRPr="004D3800" w:rsidRDefault="0074392D" w:rsidP="0074392D">
      <w:pPr>
        <w:pStyle w:val="Text"/>
      </w:pPr>
      <w:r w:rsidRPr="004D3800">
        <w:t xml:space="preserve">Host hardware. The minimum specifications include 8 vCPUs, 16–32 GB of RAM, and an </w:t>
      </w:r>
      <w:proofErr w:type="spellStart"/>
      <w:r w:rsidRPr="004D3800">
        <w:t>NVMe</w:t>
      </w:r>
      <w:proofErr w:type="spellEnd"/>
      <w:r w:rsidRPr="004D3800">
        <w:t xml:space="preserve"> SSD; the operating system can be either Windows 10/11 or macOS. The software stack consists of Java 21, Spring Boot 3.4.x, and PostgreSQL 15 (containerized).</w:t>
      </w:r>
    </w:p>
    <w:p w14:paraId="3E78AA3F" w14:textId="1D9480B6" w:rsidR="0074392D" w:rsidRPr="004D3800" w:rsidRDefault="0074392D" w:rsidP="0074392D">
      <w:pPr>
        <w:pStyle w:val="Text"/>
      </w:pPr>
      <w:r w:rsidRPr="004D3800">
        <w:t xml:space="preserve">Network conditioning. When necessary, latency and packet loss are simulated using Linux </w:t>
      </w:r>
      <w:proofErr w:type="spellStart"/>
      <w:r w:rsidRPr="004D3800">
        <w:t>tc</w:t>
      </w:r>
      <w:proofErr w:type="spellEnd"/>
      <w:r w:rsidRPr="004D3800">
        <w:t>/</w:t>
      </w:r>
      <w:proofErr w:type="spellStart"/>
      <w:r w:rsidRPr="004D3800">
        <w:t>netem</w:t>
      </w:r>
      <w:proofErr w:type="spellEnd"/>
      <w:r w:rsidRPr="004D3800">
        <w:t xml:space="preserve"> or Docker Desktop network controls.</w:t>
      </w:r>
    </w:p>
    <w:p w14:paraId="3628048F" w14:textId="592811FD" w:rsidR="0074392D" w:rsidRPr="004D3800" w:rsidRDefault="0074392D" w:rsidP="0074392D">
      <w:pPr>
        <w:pStyle w:val="Text"/>
      </w:pPr>
      <w:r w:rsidRPr="004D3800">
        <w:t xml:space="preserve">Observability stack. Metrics are monitored using Prometheus and Grafana, logs are managed with Loki, and distributed tracing is facilitated by the </w:t>
      </w:r>
      <w:r w:rsidR="0076632C" w:rsidRPr="004D3800">
        <w:t>Open Telemetry</w:t>
      </w:r>
      <w:r w:rsidRPr="004D3800">
        <w:t xml:space="preserve"> SDK with Jaeger.</w:t>
      </w:r>
    </w:p>
    <w:p w14:paraId="3843BB57" w14:textId="77777777" w:rsidR="0074392D" w:rsidRPr="004D3800" w:rsidRDefault="0074392D" w:rsidP="0074392D">
      <w:pPr>
        <w:pStyle w:val="Text"/>
      </w:pPr>
    </w:p>
    <w:p w14:paraId="7CB6A521" w14:textId="651A9876" w:rsidR="0074392D" w:rsidRPr="004D3800" w:rsidRDefault="0074392D" w:rsidP="0074392D">
      <w:pPr>
        <w:pStyle w:val="Text"/>
      </w:pPr>
      <w:r w:rsidRPr="004D3800">
        <w:t>Load generation. Load testing is performed using k6 (CLI) and/or Apache JMeter.</w:t>
      </w:r>
    </w:p>
    <w:p w14:paraId="76A9D88B" w14:textId="4857D89C" w:rsidR="0074392D" w:rsidRPr="004D3800" w:rsidRDefault="0074392D" w:rsidP="0074392D">
      <w:pPr>
        <w:pStyle w:val="Text"/>
      </w:pPr>
      <w:r w:rsidRPr="004D3800">
        <w:t>Secrets. Kubernetes Secrets are utilized for sensitive information in both configurations; the config server manages non-sensitive properties.</w:t>
      </w:r>
    </w:p>
    <w:p w14:paraId="3506D1FA" w14:textId="546493B6" w:rsidR="0074392D" w:rsidRPr="004D3800" w:rsidRDefault="0074392D" w:rsidP="0074392D">
      <w:pPr>
        <w:pStyle w:val="Text"/>
      </w:pPr>
      <w:r w:rsidRPr="004D3800">
        <w:t xml:space="preserve">Repetition &amp; hygiene. Each condition is executed at least three times. The results </w:t>
      </w:r>
      <w:r w:rsidR="0076632C" w:rsidRPr="004D3800">
        <w:t>report on</w:t>
      </w:r>
      <w:r w:rsidRPr="004D3800">
        <w:t xml:space="preserve"> the </w:t>
      </w:r>
      <w:proofErr w:type="gramStart"/>
      <w:r w:rsidRPr="004D3800">
        <w:t>median</w:t>
      </w:r>
      <w:proofErr w:type="gramEnd"/>
      <w:r w:rsidRPr="004D3800">
        <w:t xml:space="preserve"> and p95 were applicable. The cluster is restored to a pristine state between trials.</w:t>
      </w:r>
    </w:p>
    <w:p w14:paraId="5E2AF0AC" w14:textId="61B23DA8" w:rsidR="00A42C46" w:rsidRPr="004D3800" w:rsidRDefault="0074392D" w:rsidP="0074392D">
      <w:pPr>
        <w:pStyle w:val="Text"/>
      </w:pPr>
      <w:r w:rsidRPr="004D3800">
        <w:t>Scope note. In accordance with the available resources and Chapter 5, this study excludes a monolithic baseline as well as service-mesh/</w:t>
      </w:r>
      <w:proofErr w:type="spellStart"/>
      <w:r w:rsidRPr="004D3800">
        <w:t>mTLS</w:t>
      </w:r>
      <w:proofErr w:type="spellEnd"/>
      <w:r w:rsidRPr="004D3800">
        <w:t xml:space="preserve"> experiments.</w:t>
      </w:r>
    </w:p>
    <w:p w14:paraId="62D71F3A" w14:textId="77777777" w:rsidR="00A42C46" w:rsidRPr="004D3800" w:rsidRDefault="00A42C46" w:rsidP="00BB3151">
      <w:pPr>
        <w:pStyle w:val="Text"/>
      </w:pPr>
    </w:p>
    <w:p w14:paraId="546F4276" w14:textId="6B451FB1" w:rsidR="000F6358" w:rsidRPr="004D3800" w:rsidRDefault="000F6358" w:rsidP="00BB3151">
      <w:pPr>
        <w:pStyle w:val="Heading2"/>
        <w:tabs>
          <w:tab w:val="clear" w:pos="576"/>
          <w:tab w:val="num" w:pos="633"/>
        </w:tabs>
        <w:ind w:left="635"/>
        <w:rPr>
          <w:rFonts w:eastAsia="MS Gothic"/>
        </w:rPr>
      </w:pPr>
      <w:bookmarkStart w:id="53" w:name="_Toc205929660"/>
      <w:r w:rsidRPr="004D3800">
        <w:rPr>
          <w:rFonts w:eastAsia="MS Gothic"/>
        </w:rPr>
        <w:lastRenderedPageBreak/>
        <w:t>Measurement</w:t>
      </w:r>
      <w:bookmarkEnd w:id="53"/>
      <w:r w:rsidRPr="004D3800">
        <w:rPr>
          <w:rFonts w:eastAsia="MS Gothic"/>
        </w:rPr>
        <w:t xml:space="preserve"> </w:t>
      </w:r>
    </w:p>
    <w:p w14:paraId="457A8C83" w14:textId="77777777" w:rsidR="00BB3151" w:rsidRPr="004D3800" w:rsidRDefault="00BB3151" w:rsidP="00BB3151">
      <w:pPr>
        <w:pStyle w:val="Text"/>
      </w:pPr>
      <w:r w:rsidRPr="004D3800">
        <w:t>Measurements are structured around Scalability, Security, and Maintainability, with the same workloads applied to both variants (A vs B).</w:t>
      </w:r>
    </w:p>
    <w:p w14:paraId="096D6140" w14:textId="77777777" w:rsidR="00BB3151" w:rsidRPr="004D3800" w:rsidRDefault="00BB3151" w:rsidP="00BB3151">
      <w:pPr>
        <w:pStyle w:val="Text"/>
      </w:pPr>
    </w:p>
    <w:p w14:paraId="443877B1" w14:textId="77777777" w:rsidR="00BB3151" w:rsidRPr="004D3800" w:rsidRDefault="00BB3151" w:rsidP="00BB3151">
      <w:pPr>
        <w:pStyle w:val="Text"/>
      </w:pPr>
      <w:r w:rsidRPr="004D3800">
        <w:t>3.4.1 Scalability</w:t>
      </w:r>
    </w:p>
    <w:p w14:paraId="455497EB" w14:textId="77777777" w:rsidR="00BB3151" w:rsidRPr="004D3800" w:rsidRDefault="00BB3151" w:rsidP="00BB3151">
      <w:pPr>
        <w:pStyle w:val="Text"/>
      </w:pPr>
      <w:r w:rsidRPr="004D3800">
        <w:t>Horizontal Scale-Out Alignment</w:t>
      </w:r>
    </w:p>
    <w:p w14:paraId="5954EB4F" w14:textId="77777777" w:rsidR="00BB3151" w:rsidRPr="004D3800" w:rsidRDefault="00BB3151" w:rsidP="00BB3151">
      <w:pPr>
        <w:pStyle w:val="Text"/>
      </w:pPr>
      <w:r w:rsidRPr="004D3800">
        <w:t>Objective. Assess the speed at which scaled-up pods reach the current configuration and stabilize under load.</w:t>
      </w:r>
    </w:p>
    <w:p w14:paraId="29D426D8" w14:textId="4C2EE626" w:rsidR="00BB3151" w:rsidRPr="004D3800" w:rsidRDefault="00BB3151" w:rsidP="00BB3151">
      <w:pPr>
        <w:pStyle w:val="Text"/>
      </w:pPr>
      <w:r w:rsidRPr="004D3800">
        <w:t xml:space="preserve">Methodology. Apply load until the Horizontal Pod </w:t>
      </w:r>
      <w:proofErr w:type="spellStart"/>
      <w:r w:rsidRPr="004D3800">
        <w:t>Autoscaler</w:t>
      </w:r>
      <w:proofErr w:type="spellEnd"/>
      <w:r w:rsidRPr="004D3800">
        <w:t xml:space="preserve"> HPA scales out. Document (</w:t>
      </w:r>
      <w:proofErr w:type="spellStart"/>
      <w:r w:rsidRPr="004D3800">
        <w:t>i</w:t>
      </w:r>
      <w:proofErr w:type="spellEnd"/>
      <w:r w:rsidRPr="004D3800">
        <w:t>) the duration from pod initiation to "ready" status and (ii) the time taken for all pods to reflect the intended configuration (e.g., timeouts/rate limits). Monitor transient 4xx/5xx errors during the ramp-up phase.</w:t>
      </w:r>
    </w:p>
    <w:p w14:paraId="4AE2EA95" w14:textId="77777777" w:rsidR="00BB3151" w:rsidRPr="004D3800" w:rsidRDefault="00BB3151" w:rsidP="00BB3151">
      <w:pPr>
        <w:pStyle w:val="Text"/>
      </w:pPr>
      <w:r w:rsidRPr="004D3800">
        <w:t>Results. Scale-out duration; configuration alignment duration; transient error window (duration and counts); p95 latency during the stabilization phase.</w:t>
      </w:r>
    </w:p>
    <w:p w14:paraId="7E4E4638" w14:textId="77777777" w:rsidR="00BB3151" w:rsidRPr="004D3800" w:rsidRDefault="00BB3151" w:rsidP="00BB3151">
      <w:pPr>
        <w:pStyle w:val="Text"/>
      </w:pPr>
    </w:p>
    <w:p w14:paraId="1BE8C85C" w14:textId="77777777" w:rsidR="00BB3151" w:rsidRPr="004D3800" w:rsidRDefault="00BB3151" w:rsidP="00BB3151">
      <w:pPr>
        <w:pStyle w:val="Text"/>
      </w:pPr>
      <w:r w:rsidRPr="004D3800">
        <w:t>Saturation Throughput &amp; Knee Point</w:t>
      </w:r>
    </w:p>
    <w:p w14:paraId="4C5B2832" w14:textId="77777777" w:rsidR="00BB3151" w:rsidRPr="004D3800" w:rsidRDefault="00BB3151" w:rsidP="00BB3151">
      <w:pPr>
        <w:pStyle w:val="Text"/>
      </w:pPr>
      <w:r w:rsidRPr="004D3800">
        <w:t>Objective. Determine the sustainable throughput prior to performance degradation.</w:t>
      </w:r>
    </w:p>
    <w:p w14:paraId="6021D789" w14:textId="77777777" w:rsidR="00BB3151" w:rsidRPr="004D3800" w:rsidRDefault="00BB3151" w:rsidP="00BB3151">
      <w:pPr>
        <w:pStyle w:val="Text"/>
      </w:pPr>
      <w:r w:rsidRPr="004D3800">
        <w:t>Methodology. Gradually increase the request rate until latency and/or error rates show a significant change.</w:t>
      </w:r>
    </w:p>
    <w:p w14:paraId="0D5686A7" w14:textId="77777777" w:rsidR="00BB3151" w:rsidRPr="004D3800" w:rsidRDefault="00BB3151" w:rsidP="00BB3151">
      <w:pPr>
        <w:pStyle w:val="Text"/>
      </w:pPr>
      <w:r w:rsidRPr="004D3800">
        <w:t>Results. Requests per second (RPS) at the knee point; corresponding median/p95 latency; error rate at and beyond the knee point.</w:t>
      </w:r>
    </w:p>
    <w:p w14:paraId="4B786D04" w14:textId="77777777" w:rsidR="00BB3151" w:rsidRPr="004D3800" w:rsidRDefault="00BB3151" w:rsidP="00BB3151">
      <w:pPr>
        <w:pStyle w:val="Text"/>
      </w:pPr>
    </w:p>
    <w:p w14:paraId="65FAFCB4" w14:textId="77777777" w:rsidR="00BB3151" w:rsidRPr="004D3800" w:rsidRDefault="00BB3151" w:rsidP="00BB3151">
      <w:pPr>
        <w:pStyle w:val="Text"/>
      </w:pPr>
      <w:r w:rsidRPr="004D3800">
        <w:t>3.4.2 Security</w:t>
      </w:r>
    </w:p>
    <w:p w14:paraId="68BD85D1" w14:textId="77777777" w:rsidR="00BB3151" w:rsidRPr="004D3800" w:rsidRDefault="00BB3151" w:rsidP="00BB3151">
      <w:pPr>
        <w:pStyle w:val="Text"/>
      </w:pPr>
      <w:r w:rsidRPr="004D3800">
        <w:t>Secrets Rotation Drill</w:t>
      </w:r>
    </w:p>
    <w:p w14:paraId="49C38981" w14:textId="77777777" w:rsidR="00BB3151" w:rsidRPr="004D3800" w:rsidRDefault="00BB3151" w:rsidP="00BB3151">
      <w:pPr>
        <w:pStyle w:val="Text"/>
      </w:pPr>
      <w:r w:rsidRPr="004D3800">
        <w:t>Objective. Confirm the ability to rotate a live secret without causing service interruption and compare the operational fluidity between variants.</w:t>
      </w:r>
    </w:p>
    <w:p w14:paraId="6D7EE6E3" w14:textId="77777777" w:rsidR="00BB3151" w:rsidRPr="004D3800" w:rsidRDefault="00BB3151" w:rsidP="00BB3151">
      <w:pPr>
        <w:pStyle w:val="Text"/>
      </w:pPr>
      <w:r w:rsidRPr="004D3800">
        <w:t>Methodology. Update a live secret (e.g., database credential) in Kubernetes; roll pods if necessary; verify reconnection and monitor steady error rates.</w:t>
      </w:r>
    </w:p>
    <w:p w14:paraId="386C882E" w14:textId="77777777" w:rsidR="00BB3151" w:rsidRPr="004D3800" w:rsidRDefault="00BB3151" w:rsidP="00BB3151">
      <w:pPr>
        <w:pStyle w:val="Text"/>
      </w:pPr>
      <w:r w:rsidRPr="004D3800">
        <w:t>Results. Duration of rotation; downtime (if any); success rate of reconnection; bursts of errors.</w:t>
      </w:r>
    </w:p>
    <w:p w14:paraId="36B10DF9" w14:textId="77777777" w:rsidR="00BB3151" w:rsidRPr="004D3800" w:rsidRDefault="00BB3151" w:rsidP="00BB3151">
      <w:pPr>
        <w:pStyle w:val="Text"/>
      </w:pPr>
    </w:p>
    <w:p w14:paraId="3D2D14B7" w14:textId="77777777" w:rsidR="00BD3E29" w:rsidRPr="004D3800" w:rsidRDefault="00BD3E29" w:rsidP="00BB3151">
      <w:pPr>
        <w:pStyle w:val="Text"/>
      </w:pPr>
    </w:p>
    <w:p w14:paraId="4171EB50" w14:textId="77777777" w:rsidR="00BB3151" w:rsidRPr="004D3800" w:rsidRDefault="00BB3151" w:rsidP="00BB3151">
      <w:pPr>
        <w:pStyle w:val="Text"/>
      </w:pPr>
      <w:r w:rsidRPr="004D3800">
        <w:lastRenderedPageBreak/>
        <w:t>Authorization Policy Update (Keycloak)</w:t>
      </w:r>
    </w:p>
    <w:p w14:paraId="4A5D3E71" w14:textId="77777777" w:rsidR="00BB3151" w:rsidRPr="004D3800" w:rsidRDefault="00BB3151" w:rsidP="00BB3151">
      <w:pPr>
        <w:pStyle w:val="Text"/>
      </w:pPr>
      <w:r w:rsidRPr="004D3800">
        <w:t>Objective. Evaluate the speed at which an updated access policy is uniformly enforced across pods.</w:t>
      </w:r>
    </w:p>
    <w:p w14:paraId="763161D8" w14:textId="77777777" w:rsidR="00BB3151" w:rsidRPr="004D3800" w:rsidRDefault="00BB3151" w:rsidP="00BB3151">
      <w:pPr>
        <w:pStyle w:val="Text"/>
      </w:pPr>
      <w:r w:rsidRPr="004D3800">
        <w:t>Methodology. Tighten a Keycloak role/route policy. Continuously access a secured endpoint with both authorized and unauthorized identities; measure the time until responses are consistent across all replicas.</w:t>
      </w:r>
    </w:p>
    <w:p w14:paraId="5F8391C7" w14:textId="77777777" w:rsidR="00BB3151" w:rsidRPr="004D3800" w:rsidRDefault="00BB3151" w:rsidP="00BB3151">
      <w:pPr>
        <w:pStyle w:val="Text"/>
      </w:pPr>
      <w:r w:rsidRPr="004D3800">
        <w:t>Results. Policy propagation time (median/p95); duration of inconsistent enforcement (if any).</w:t>
      </w:r>
    </w:p>
    <w:p w14:paraId="557C784D" w14:textId="77777777" w:rsidR="00BB3151" w:rsidRPr="004D3800" w:rsidRDefault="00BB3151" w:rsidP="00BB3151">
      <w:pPr>
        <w:pStyle w:val="Text"/>
      </w:pPr>
    </w:p>
    <w:p w14:paraId="2320093A" w14:textId="77777777" w:rsidR="00BB3151" w:rsidRPr="004D3800" w:rsidRDefault="00BB3151" w:rsidP="00BB3151">
      <w:pPr>
        <w:pStyle w:val="Text"/>
      </w:pPr>
      <w:r w:rsidRPr="004D3800">
        <w:t xml:space="preserve">(Note: </w:t>
      </w:r>
      <w:proofErr w:type="spellStart"/>
      <w:r w:rsidRPr="004D3800">
        <w:t>mTLS</w:t>
      </w:r>
      <w:proofErr w:type="spellEnd"/>
      <w:r w:rsidRPr="004D3800">
        <w:t>/service-mesh enforcement is excluded from the scope of this study.)</w:t>
      </w:r>
    </w:p>
    <w:p w14:paraId="1F0EB516" w14:textId="77777777" w:rsidR="00BB3151" w:rsidRPr="004D3800" w:rsidRDefault="00BB3151" w:rsidP="00BB3151">
      <w:pPr>
        <w:pStyle w:val="Text"/>
      </w:pPr>
    </w:p>
    <w:p w14:paraId="1245DD9E" w14:textId="77777777" w:rsidR="00BB3151" w:rsidRPr="004D3800" w:rsidRDefault="00BB3151" w:rsidP="00BB3151">
      <w:pPr>
        <w:pStyle w:val="Text"/>
      </w:pPr>
      <w:r w:rsidRPr="004D3800">
        <w:t>3.4.3 Maintainability</w:t>
      </w:r>
    </w:p>
    <w:p w14:paraId="1D53BAF6" w14:textId="77777777" w:rsidR="00BB3151" w:rsidRPr="004D3800" w:rsidRDefault="00BB3151" w:rsidP="00BB3151">
      <w:pPr>
        <w:pStyle w:val="Text"/>
      </w:pPr>
      <w:r w:rsidRPr="004D3800">
        <w:t>Configuration-Change Propagation</w:t>
      </w:r>
    </w:p>
    <w:p w14:paraId="30382A90" w14:textId="77777777" w:rsidR="00BB3151" w:rsidRPr="004D3800" w:rsidRDefault="00BB3151" w:rsidP="00BB3151">
      <w:pPr>
        <w:pStyle w:val="Text"/>
      </w:pPr>
      <w:r w:rsidRPr="004D3800">
        <w:t>Objective. Measure the speed and consistency of configuration rollout.</w:t>
      </w:r>
    </w:p>
    <w:p w14:paraId="67D84642" w14:textId="2FE2767B" w:rsidR="00EC0656" w:rsidRPr="004D3800" w:rsidRDefault="00BB3151" w:rsidP="00BB3151">
      <w:pPr>
        <w:pStyle w:val="Text"/>
      </w:pPr>
      <w:r w:rsidRPr="004D3800">
        <w:t xml:space="preserve">Methodology. Commit a benign change in the Git-backed configuration (B) or per-service files (A). Trigger a refresh where applicable. Poll services until new values are consistently observed across all </w:t>
      </w:r>
      <w:r w:rsidR="00BD3E29" w:rsidRPr="004D3800">
        <w:t>instances.</w:t>
      </w:r>
    </w:p>
    <w:p w14:paraId="5205B962" w14:textId="77777777" w:rsidR="00BE5387" w:rsidRPr="004D3800" w:rsidRDefault="00BE5387" w:rsidP="00BB3151">
      <w:pPr>
        <w:pStyle w:val="Text"/>
      </w:pPr>
    </w:p>
    <w:p w14:paraId="3284BB58" w14:textId="77777777" w:rsidR="00BE5387" w:rsidRPr="004D3800" w:rsidRDefault="00BE5387" w:rsidP="00BB3151">
      <w:pPr>
        <w:pStyle w:val="Text"/>
      </w:pPr>
    </w:p>
    <w:p w14:paraId="5FA69558" w14:textId="7022C845" w:rsidR="00F6692B" w:rsidRPr="004D3800" w:rsidRDefault="00915104" w:rsidP="00F6692B">
      <w:pPr>
        <w:spacing w:after="0" w:line="240" w:lineRule="auto"/>
        <w:jc w:val="left"/>
        <w:rPr>
          <w:rFonts w:eastAsia="Times"/>
          <w:sz w:val="22"/>
          <w:szCs w:val="22"/>
          <w:lang w:eastAsia="de-DE"/>
        </w:rPr>
      </w:pPr>
      <w:r w:rsidRPr="004D3800">
        <w:rPr>
          <w:rFonts w:eastAsia="Times"/>
          <w:sz w:val="22"/>
          <w:szCs w:val="22"/>
          <w:lang w:eastAsia="de-DE"/>
        </w:rPr>
        <w:br w:type="page"/>
      </w:r>
    </w:p>
    <w:p w14:paraId="5A8D99EC" w14:textId="1CF436F7" w:rsidR="003767A8" w:rsidRPr="004D3800" w:rsidRDefault="004C7CA2" w:rsidP="005021FF">
      <w:pPr>
        <w:pStyle w:val="Heading1"/>
        <w:rPr>
          <w:rFonts w:eastAsia="Times"/>
        </w:rPr>
      </w:pPr>
      <w:bookmarkStart w:id="54" w:name="_Toc205929661"/>
      <w:r w:rsidRPr="004D3800">
        <w:rPr>
          <w:rFonts w:eastAsia="Times"/>
        </w:rPr>
        <w:lastRenderedPageBreak/>
        <w:t>Chapter</w:t>
      </w:r>
      <w:r w:rsidR="005021FF" w:rsidRPr="004D3800">
        <w:rPr>
          <w:rFonts w:eastAsia="Times"/>
        </w:rPr>
        <w:t xml:space="preserve"> -</w:t>
      </w:r>
      <w:r w:rsidRPr="004D3800">
        <w:rPr>
          <w:rFonts w:eastAsia="Times"/>
        </w:rPr>
        <w:t xml:space="preserve"> </w:t>
      </w:r>
      <w:r w:rsidR="00F6692B" w:rsidRPr="004D3800">
        <w:rPr>
          <w:rFonts w:eastAsia="Times"/>
        </w:rPr>
        <w:t>SYSTEM DESIGN</w:t>
      </w:r>
      <w:bookmarkEnd w:id="54"/>
    </w:p>
    <w:p w14:paraId="6877467B" w14:textId="362B7D2A" w:rsidR="006E0CF0" w:rsidRPr="004D3800" w:rsidRDefault="00033E2B" w:rsidP="00033E2B">
      <w:pPr>
        <w:pStyle w:val="Heading2"/>
        <w:rPr>
          <w:rFonts w:eastAsia="Times"/>
          <w:lang w:eastAsia="de-DE"/>
        </w:rPr>
      </w:pPr>
      <w:bookmarkStart w:id="55" w:name="_Toc205929662"/>
      <w:r w:rsidRPr="004D3800">
        <w:rPr>
          <w:rFonts w:eastAsia="Times"/>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4D3800">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C5B29E3" w:rsidR="00102A4F" w:rsidRPr="004D3800" w:rsidRDefault="00102A4F" w:rsidP="00102A4F">
                            <w:pPr>
                              <w:pStyle w:val="Caption"/>
                              <w:rPr>
                                <w:rFonts w:eastAsia="Times"/>
                                <w:b/>
                                <w:sz w:val="28"/>
                                <w:lang w:eastAsia="de-DE"/>
                              </w:rPr>
                            </w:pPr>
                            <w:bookmarkStart w:id="56" w:name="_Toc204986495"/>
                            <w:bookmarkStart w:id="57" w:name="_Toc205321388"/>
                            <w:bookmarkStart w:id="58" w:name="_Toc205321848"/>
                            <w:bookmarkStart w:id="59" w:name="_Toc205928649"/>
                            <w:r w:rsidRPr="004D3800">
                              <w:t xml:space="preserve">Figure </w:t>
                            </w:r>
                            <w:r w:rsidRPr="004D3800">
                              <w:fldChar w:fldCharType="begin"/>
                            </w:r>
                            <w:r w:rsidRPr="004D3800">
                              <w:instrText xml:space="preserve"> SEQ Figure \* ARABIC </w:instrText>
                            </w:r>
                            <w:r w:rsidRPr="004D3800">
                              <w:fldChar w:fldCharType="separate"/>
                            </w:r>
                            <w:r w:rsidR="00B27C2A" w:rsidRPr="004D3800">
                              <w:t>5</w:t>
                            </w:r>
                            <w:r w:rsidRPr="004D3800">
                              <w:fldChar w:fldCharType="end"/>
                            </w:r>
                            <w:r w:rsidRPr="004D3800">
                              <w:t>: Architecture Overview</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C5B29E3" w:rsidR="00102A4F" w:rsidRPr="004D3800" w:rsidRDefault="00102A4F" w:rsidP="00102A4F">
                      <w:pPr>
                        <w:pStyle w:val="Caption"/>
                        <w:rPr>
                          <w:rFonts w:eastAsia="Times"/>
                          <w:b/>
                          <w:sz w:val="28"/>
                          <w:lang w:eastAsia="de-DE"/>
                        </w:rPr>
                      </w:pPr>
                      <w:bookmarkStart w:id="60" w:name="_Toc204986495"/>
                      <w:bookmarkStart w:id="61" w:name="_Toc205321388"/>
                      <w:bookmarkStart w:id="62" w:name="_Toc205321848"/>
                      <w:bookmarkStart w:id="63" w:name="_Toc205928649"/>
                      <w:r w:rsidRPr="004D3800">
                        <w:t xml:space="preserve">Figure </w:t>
                      </w:r>
                      <w:r w:rsidRPr="004D3800">
                        <w:fldChar w:fldCharType="begin"/>
                      </w:r>
                      <w:r w:rsidRPr="004D3800">
                        <w:instrText xml:space="preserve"> SEQ Figure \* ARABIC </w:instrText>
                      </w:r>
                      <w:r w:rsidRPr="004D3800">
                        <w:fldChar w:fldCharType="separate"/>
                      </w:r>
                      <w:r w:rsidR="00B27C2A" w:rsidRPr="004D3800">
                        <w:t>5</w:t>
                      </w:r>
                      <w:r w:rsidRPr="004D3800">
                        <w:fldChar w:fldCharType="end"/>
                      </w:r>
                      <w:r w:rsidRPr="004D3800">
                        <w:t>: Architecture Overview</w:t>
                      </w:r>
                      <w:bookmarkEnd w:id="60"/>
                      <w:bookmarkEnd w:id="61"/>
                      <w:bookmarkEnd w:id="62"/>
                      <w:bookmarkEnd w:id="63"/>
                    </w:p>
                  </w:txbxContent>
                </v:textbox>
                <w10:wrap type="square"/>
              </v:shape>
            </w:pict>
          </mc:Fallback>
        </mc:AlternateContent>
      </w:r>
      <w:r w:rsidR="003767A8" w:rsidRPr="004D3800">
        <w:rPr>
          <w:rFonts w:eastAsia="Times"/>
          <w:lang w:eastAsia="de-DE"/>
        </w:rPr>
        <w:t>Architecture Overview</w:t>
      </w:r>
      <w:bookmarkEnd w:id="55"/>
    </w:p>
    <w:p w14:paraId="28719006" w14:textId="77777777" w:rsidR="00516DF9" w:rsidRPr="004D3800" w:rsidRDefault="00516DF9" w:rsidP="006E0CF0">
      <w:pPr>
        <w:spacing w:after="0" w:line="240" w:lineRule="auto"/>
        <w:jc w:val="left"/>
        <w:rPr>
          <w:rFonts w:eastAsia="Times" w:cs="Arial"/>
          <w:b/>
          <w:bCs/>
          <w:szCs w:val="26"/>
        </w:rPr>
      </w:pPr>
    </w:p>
    <w:p w14:paraId="7DA43426" w14:textId="77777777" w:rsidR="00033E2B" w:rsidRPr="004D3800" w:rsidRDefault="00033E2B" w:rsidP="00557168">
      <w:pPr>
        <w:pStyle w:val="Text"/>
      </w:pPr>
    </w:p>
    <w:p w14:paraId="7AFCC57F" w14:textId="77777777" w:rsidR="00D54453" w:rsidRPr="004D3800" w:rsidRDefault="00D54453" w:rsidP="00557168">
      <w:pPr>
        <w:pStyle w:val="Text"/>
      </w:pPr>
    </w:p>
    <w:p w14:paraId="1EF51012" w14:textId="2BBD80C4" w:rsidR="00490787" w:rsidRPr="004D3800" w:rsidRDefault="00490787" w:rsidP="00557168">
      <w:pPr>
        <w:pStyle w:val="Text"/>
      </w:pPr>
      <w:r w:rsidRPr="004D3800">
        <w:t xml:space="preserve">1. The API Client refers to any external system, application, or tool (Postman) that initiates HTTP requests to engage with the backend system. It serves as the initial point for testing </w:t>
      </w:r>
      <w:r w:rsidRPr="004D3800">
        <w:lastRenderedPageBreak/>
        <w:t xml:space="preserve">or utilizing APIs made available by </w:t>
      </w:r>
      <w:r w:rsidR="004E352A" w:rsidRPr="004D3800">
        <w:t>microservices</w:t>
      </w:r>
      <w:r w:rsidRPr="004D3800">
        <w:t xml:space="preserve"> through a unified entry point</w:t>
      </w:r>
      <w:r w:rsidR="00D54453" w:rsidRPr="004D3800">
        <w:t xml:space="preserve"> As Show in Figure 5</w:t>
      </w:r>
      <w:r w:rsidRPr="004D3800">
        <w:t xml:space="preserve">. </w:t>
      </w:r>
    </w:p>
    <w:p w14:paraId="2DFE4D52" w14:textId="603A4D24" w:rsidR="003D7E83" w:rsidRPr="004D3800" w:rsidRDefault="003D7E83" w:rsidP="00557168">
      <w:pPr>
        <w:pStyle w:val="Text"/>
      </w:pPr>
    </w:p>
    <w:p w14:paraId="3F91822F" w14:textId="7097564E" w:rsidR="00490787" w:rsidRPr="004D3800" w:rsidRDefault="00490787" w:rsidP="00557168">
      <w:pPr>
        <w:pStyle w:val="Text"/>
      </w:pPr>
      <w:r w:rsidRPr="004D3800">
        <w:t>2. (Spring Cloud Gateway)</w:t>
      </w:r>
      <w:r w:rsidR="00D54453" w:rsidRPr="004D3800">
        <w:t xml:space="preserve"> As Show in Figure 5, </w:t>
      </w:r>
      <w:r w:rsidRPr="004D3800">
        <w:t>The API Gateway functions as the sole entry point for all requests from external clients. It undertakes essential cross-cutting tasks such as: Routing requests to the corresponding microservice (e.g./</w:t>
      </w:r>
      <w:r w:rsidR="008366B8" w:rsidRPr="004D3800">
        <w:t>accounts</w:t>
      </w:r>
      <w:r w:rsidRPr="004D3800">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4D3800" w:rsidRDefault="003D7E83" w:rsidP="00557168">
      <w:pPr>
        <w:pStyle w:val="Text"/>
      </w:pPr>
    </w:p>
    <w:p w14:paraId="2E3F2893" w14:textId="7166D508" w:rsidR="00490787" w:rsidRPr="004D3800" w:rsidRDefault="00490787" w:rsidP="00557168">
      <w:pPr>
        <w:pStyle w:val="Text"/>
      </w:pPr>
      <w:r w:rsidRPr="004D3800">
        <w:t>3. (Service Registry)</w:t>
      </w:r>
      <w:r w:rsidR="00D54453" w:rsidRPr="004D3800">
        <w:t xml:space="preserve"> As Show in Figure 5, </w:t>
      </w:r>
      <w:r w:rsidRPr="004D3800">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4D3800" w:rsidRDefault="005D07EE" w:rsidP="00557168">
      <w:pPr>
        <w:pStyle w:val="Text"/>
      </w:pPr>
    </w:p>
    <w:p w14:paraId="4DEFFD2C" w14:textId="2F14EB8E" w:rsidR="00490787" w:rsidRPr="004D3800" w:rsidRDefault="00490787" w:rsidP="00557168">
      <w:pPr>
        <w:pStyle w:val="Text"/>
      </w:pPr>
      <w:r w:rsidRPr="004D3800">
        <w:t xml:space="preserve">4. Config Server (Spring Cloud Config Server) </w:t>
      </w:r>
      <w:r w:rsidR="00D54453" w:rsidRPr="004D3800">
        <w:t xml:space="preserve">As Show in Figure 5, </w:t>
      </w:r>
      <w:r w:rsidRPr="004D3800">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4D3800" w:rsidRDefault="003D7E83" w:rsidP="00557168">
      <w:pPr>
        <w:pStyle w:val="Text"/>
      </w:pPr>
    </w:p>
    <w:p w14:paraId="0A08452C" w14:textId="1D99417D" w:rsidR="006E0CF0" w:rsidRPr="004D3800" w:rsidRDefault="00F90255" w:rsidP="00557168">
      <w:pPr>
        <w:pStyle w:val="Text"/>
      </w:pPr>
      <w:r w:rsidRPr="004D3800">
        <w:t>5.</w:t>
      </w:r>
      <w:r w:rsidR="00490787" w:rsidRPr="004D3800">
        <w:t xml:space="preserve"> (Accounts, Cards, Loans) </w:t>
      </w:r>
      <w:r w:rsidR="00D54453" w:rsidRPr="004D3800">
        <w:t xml:space="preserve">As Show in Figure 5, </w:t>
      </w:r>
      <w:r w:rsidR="00490787" w:rsidRPr="004D3800">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4D3800" w:rsidRDefault="00F90255" w:rsidP="00557168">
      <w:pPr>
        <w:pStyle w:val="Text"/>
      </w:pPr>
    </w:p>
    <w:p w14:paraId="5979CA70" w14:textId="109EAED5" w:rsidR="00F90255" w:rsidRPr="004D3800" w:rsidRDefault="00F90255" w:rsidP="00557168">
      <w:pPr>
        <w:pStyle w:val="Text"/>
      </w:pPr>
      <w:r w:rsidRPr="004D3800">
        <w:t xml:space="preserve">6.Event Broker (RabbitMQ / Kafka) The Event Broker facilitates asynchronous communication among microservices using events: Publishing Events: Services disseminate domain events (e.g., "Loan Approved", "Card Created") to the broker. </w:t>
      </w:r>
      <w:r w:rsidRPr="004D3800">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4D3800" w:rsidRDefault="00F90255" w:rsidP="00557168">
      <w:pPr>
        <w:pStyle w:val="Text"/>
      </w:pPr>
    </w:p>
    <w:p w14:paraId="68CCDD8B" w14:textId="77777777" w:rsidR="00AE5E2B" w:rsidRPr="004D3800" w:rsidRDefault="00F90255" w:rsidP="00557168">
      <w:pPr>
        <w:pStyle w:val="Text"/>
      </w:pPr>
      <w:r w:rsidRPr="004D3800">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4D3800" w:rsidRDefault="00AE5E2B" w:rsidP="00557168">
      <w:pPr>
        <w:pStyle w:val="Text"/>
      </w:pPr>
    </w:p>
    <w:p w14:paraId="227A812B" w14:textId="77777777" w:rsidR="00AE5E2B" w:rsidRPr="004D3800" w:rsidRDefault="00AE5E2B" w:rsidP="00557168">
      <w:pPr>
        <w:pStyle w:val="Text"/>
      </w:pPr>
    </w:p>
    <w:p w14:paraId="0D8CF9A3" w14:textId="58D29A69" w:rsidR="00F90255" w:rsidRPr="004D3800" w:rsidRDefault="00F90255" w:rsidP="00557168">
      <w:pPr>
        <w:pStyle w:val="Text"/>
      </w:pPr>
      <w:r w:rsidRPr="004D3800">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4D3800">
        <w:t>Open Telemetry</w:t>
      </w:r>
      <w:r w:rsidRPr="004D3800">
        <w:t xml:space="preserve"> facilitates tracing across services to pinpoint performance bottlenecks. Health Checks: Services provide /actuator/health and tracing endpoints to oversee uptime and readiness.</w:t>
      </w:r>
    </w:p>
    <w:p w14:paraId="22C45F3F" w14:textId="77777777" w:rsidR="009A487E" w:rsidRPr="004D3800" w:rsidRDefault="009A487E" w:rsidP="00557168">
      <w:pPr>
        <w:pStyle w:val="Text"/>
      </w:pPr>
    </w:p>
    <w:p w14:paraId="51E90A75" w14:textId="7BFB329F" w:rsidR="009A487E" w:rsidRPr="004D3800" w:rsidRDefault="009A487E" w:rsidP="00557168">
      <w:pPr>
        <w:pStyle w:val="Text"/>
      </w:pPr>
      <w:r w:rsidRPr="004D3800">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4D3800">
        <w:t>application. Properties</w:t>
      </w:r>
      <w:r w:rsidRPr="004D3800">
        <w:t xml:space="preserve"> file that is bundled directly within the JAR. This Docker image facilitates consistent execution across various environments; however, it lacks flexibility—any modification in </w:t>
      </w:r>
      <w:r w:rsidR="00FA47BB" w:rsidRPr="004D3800">
        <w:t>configuration and</w:t>
      </w:r>
      <w:r w:rsidRPr="004D3800">
        <w:t xml:space="preserve"> requires the image to be rebuilt and redeployed.</w:t>
      </w:r>
    </w:p>
    <w:p w14:paraId="7442F9B4" w14:textId="77777777" w:rsidR="009A487E" w:rsidRPr="004D3800" w:rsidRDefault="009A487E" w:rsidP="00557168">
      <w:pPr>
        <w:pStyle w:val="Text"/>
      </w:pPr>
    </w:p>
    <w:p w14:paraId="48725F02" w14:textId="61EC6B49" w:rsidR="009A487E" w:rsidRPr="004D3800" w:rsidRDefault="009A487E" w:rsidP="00557168">
      <w:pPr>
        <w:pStyle w:val="Text"/>
      </w:pPr>
      <w:r w:rsidRPr="004D3800">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4D3800">
        <w:lastRenderedPageBreak/>
        <w:t>and redeployment of its Docker image, resulting in the duplication of environment</w:t>
      </w:r>
      <w:r w:rsidR="00FA47BB" w:rsidRPr="004D3800">
        <w:t xml:space="preserve"> </w:t>
      </w:r>
      <w:r w:rsidRPr="004D3800">
        <w:t>specific values across services and prolonged feedback loops during development and testing.</w:t>
      </w:r>
    </w:p>
    <w:p w14:paraId="66B3A9DD" w14:textId="77777777" w:rsidR="009A487E" w:rsidRPr="004D3800" w:rsidRDefault="009A487E" w:rsidP="00557168">
      <w:pPr>
        <w:pStyle w:val="Text"/>
      </w:pPr>
    </w:p>
    <w:p w14:paraId="674A58DB" w14:textId="700D3AE7" w:rsidR="00F17EB5" w:rsidRPr="004D3800" w:rsidRDefault="009A487E" w:rsidP="00557168">
      <w:pPr>
        <w:pStyle w:val="Text"/>
      </w:pPr>
      <w:r w:rsidRPr="004D3800">
        <w:t xml:space="preserve">The subsequent phase introduces a centralized configuration management system </w:t>
      </w:r>
      <w:r w:rsidR="00FA47BB" w:rsidRPr="004D3800">
        <w:t>using</w:t>
      </w:r>
      <w:r w:rsidRPr="004D3800">
        <w:t xml:space="preserve"> Spring Cloud Config Server. This separate service, the Config Server, is also containerized using Docker. Configuration values are no longer embedded within each service image; instead, they are stored externally</w:t>
      </w:r>
      <w:r w:rsidR="00FA47BB" w:rsidRPr="004D3800">
        <w:t xml:space="preserve"> </w:t>
      </w:r>
      <w:r w:rsidRPr="004D3800">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Pr="004D3800" w:rsidRDefault="00F17EB5" w:rsidP="00557168">
      <w:pPr>
        <w:pStyle w:val="Text"/>
      </w:pPr>
    </w:p>
    <w:p w14:paraId="4BA64C0B" w14:textId="52DCE76D" w:rsidR="00120363" w:rsidRPr="004D3800" w:rsidRDefault="003E773E" w:rsidP="00120363">
      <w:pPr>
        <w:pStyle w:val="Text"/>
      </w:pPr>
      <w:r w:rsidRPr="004D3800">
        <w:t>1.</w:t>
      </w:r>
      <w:r w:rsidR="00120363" w:rsidRPr="004D3800">
        <w:t>User Request Flow</w:t>
      </w:r>
    </w:p>
    <w:p w14:paraId="45C02593" w14:textId="77777777" w:rsidR="00120363" w:rsidRPr="004D3800" w:rsidRDefault="00120363" w:rsidP="00120363">
      <w:pPr>
        <w:pStyle w:val="Text"/>
      </w:pPr>
      <w:r w:rsidRPr="004D3800">
        <w:t>The user sends a request to the API Gateway (Spring Cloud Gateway).</w:t>
      </w:r>
    </w:p>
    <w:p w14:paraId="776E6199" w14:textId="77777777" w:rsidR="00120363" w:rsidRPr="004D3800" w:rsidRDefault="00120363" w:rsidP="00120363">
      <w:pPr>
        <w:pStyle w:val="Text"/>
      </w:pPr>
      <w:r w:rsidRPr="004D3800">
        <w:t>The gateway forwards the request to Keycloak for authentication and authorization.</w:t>
      </w:r>
    </w:p>
    <w:p w14:paraId="60A32BAF" w14:textId="77777777" w:rsidR="00120363" w:rsidRPr="004D3800" w:rsidRDefault="00120363" w:rsidP="00120363">
      <w:pPr>
        <w:pStyle w:val="Text"/>
      </w:pPr>
      <w:r w:rsidRPr="004D3800">
        <w:t>Once validated, Keycloak allows the request to reach the relevant microservice (Accounts, Cards, or Loans).</w:t>
      </w:r>
    </w:p>
    <w:p w14:paraId="6ECFB136" w14:textId="47E1F58B" w:rsidR="00120363" w:rsidRPr="004D3800" w:rsidRDefault="003E773E" w:rsidP="00120363">
      <w:pPr>
        <w:pStyle w:val="Text"/>
      </w:pPr>
      <w:r w:rsidRPr="004D3800">
        <w:t>2.</w:t>
      </w:r>
      <w:r w:rsidR="00120363" w:rsidRPr="004D3800">
        <w:t>Service-to-Database Interaction</w:t>
      </w:r>
    </w:p>
    <w:p w14:paraId="30CE6040" w14:textId="77777777" w:rsidR="00120363" w:rsidRPr="004D3800" w:rsidRDefault="00120363" w:rsidP="00120363">
      <w:pPr>
        <w:pStyle w:val="Text"/>
      </w:pPr>
      <w:r w:rsidRPr="004D3800">
        <w:t>Each microservice communicates only with its own database following the Database-per-Service pattern.</w:t>
      </w:r>
    </w:p>
    <w:p w14:paraId="784F45FF" w14:textId="77777777" w:rsidR="00120363" w:rsidRPr="004D3800" w:rsidRDefault="00120363" w:rsidP="00120363">
      <w:pPr>
        <w:pStyle w:val="Text"/>
      </w:pPr>
      <w:r w:rsidRPr="004D3800">
        <w:t>This ensures data isolation and independence between services.</w:t>
      </w:r>
    </w:p>
    <w:p w14:paraId="143D442C" w14:textId="0140E144" w:rsidR="00120363" w:rsidRPr="004D3800" w:rsidRDefault="003E773E" w:rsidP="00120363">
      <w:pPr>
        <w:pStyle w:val="Text"/>
      </w:pPr>
      <w:r w:rsidRPr="004D3800">
        <w:t>3.</w:t>
      </w:r>
      <w:r w:rsidR="00120363" w:rsidRPr="004D3800">
        <w:t>Local Configuration Flow</w:t>
      </w:r>
    </w:p>
    <w:p w14:paraId="0D6CFB44" w14:textId="77777777" w:rsidR="00120363" w:rsidRPr="004D3800" w:rsidRDefault="00120363" w:rsidP="00120363">
      <w:pPr>
        <w:pStyle w:val="Text"/>
      </w:pPr>
      <w:r w:rsidRPr="004D3800">
        <w:t>Each microservice loads its configuration from files embedded within the service container at startup.</w:t>
      </w:r>
    </w:p>
    <w:p w14:paraId="28F02AC8" w14:textId="77777777" w:rsidR="00120363" w:rsidRPr="004D3800" w:rsidRDefault="00120363" w:rsidP="00120363">
      <w:pPr>
        <w:pStyle w:val="Text"/>
      </w:pPr>
      <w:r w:rsidRPr="004D3800">
        <w:t>Config changes require redeployment of the service to take effect.</w:t>
      </w:r>
    </w:p>
    <w:p w14:paraId="20A614A6" w14:textId="1989708B" w:rsidR="00120363" w:rsidRPr="004D3800" w:rsidRDefault="003E773E" w:rsidP="00120363">
      <w:pPr>
        <w:pStyle w:val="Text"/>
      </w:pPr>
      <w:r w:rsidRPr="004D3800">
        <w:t>4.</w:t>
      </w:r>
      <w:r w:rsidR="00120363" w:rsidRPr="004D3800">
        <w:t>Centralized Configuration Flow</w:t>
      </w:r>
    </w:p>
    <w:p w14:paraId="1E72DD8D" w14:textId="77777777" w:rsidR="00120363" w:rsidRPr="004D3800" w:rsidRDefault="00120363" w:rsidP="00120363">
      <w:pPr>
        <w:pStyle w:val="Text"/>
      </w:pPr>
      <w:r w:rsidRPr="004D3800">
        <w:t>Each service retrieves configuration from a Spring Cloud Config Server connected to a Git backend.</w:t>
      </w:r>
    </w:p>
    <w:p w14:paraId="37AA3B5F" w14:textId="77777777" w:rsidR="00120363" w:rsidRPr="004D3800" w:rsidRDefault="00120363" w:rsidP="00120363">
      <w:pPr>
        <w:pStyle w:val="Text"/>
      </w:pPr>
      <w:r w:rsidRPr="004D3800">
        <w:t>Config changes can be propagated dynamically without restarting services (via /actuator/refresh endpoints).</w:t>
      </w:r>
    </w:p>
    <w:p w14:paraId="7A25DA37" w14:textId="77777777" w:rsidR="00120363" w:rsidRPr="004D3800" w:rsidRDefault="00120363" w:rsidP="00120363">
      <w:pPr>
        <w:pStyle w:val="Text"/>
      </w:pPr>
    </w:p>
    <w:p w14:paraId="18B47A7D" w14:textId="0494721D" w:rsidR="00120363" w:rsidRPr="004D3800" w:rsidRDefault="003E773E" w:rsidP="00120363">
      <w:pPr>
        <w:pStyle w:val="Text"/>
      </w:pPr>
      <w:r w:rsidRPr="004D3800">
        <w:lastRenderedPageBreak/>
        <w:t>5.</w:t>
      </w:r>
      <w:r w:rsidR="00120363" w:rsidRPr="004D3800">
        <w:t>Observability Integration</w:t>
      </w:r>
    </w:p>
    <w:p w14:paraId="5ECBD21E" w14:textId="77777777" w:rsidR="00120363" w:rsidRPr="004D3800" w:rsidRDefault="00120363" w:rsidP="00120363">
      <w:pPr>
        <w:pStyle w:val="Text"/>
      </w:pPr>
      <w:r w:rsidRPr="004D3800">
        <w:t>All services push metrics, logs, and traces to the observability stack (Prometheus, Grafana, Loki, Jaeger).</w:t>
      </w:r>
    </w:p>
    <w:p w14:paraId="4C48B864" w14:textId="3BD21784" w:rsidR="00120363" w:rsidRPr="004D3800" w:rsidRDefault="00120363" w:rsidP="00120363">
      <w:pPr>
        <w:pStyle w:val="Text"/>
      </w:pPr>
      <w:r w:rsidRPr="004D3800">
        <mc:AlternateContent>
          <mc:Choice Requires="wps">
            <w:drawing>
              <wp:anchor distT="0" distB="0" distL="114300" distR="114300" simplePos="0" relativeHeight="252023808" behindDoc="0" locked="0" layoutInCell="1" allowOverlap="1" wp14:anchorId="25F17F7C" wp14:editId="05DD02B7">
                <wp:simplePos x="0" y="0"/>
                <wp:positionH relativeFrom="margin">
                  <wp:align>right</wp:align>
                </wp:positionH>
                <wp:positionV relativeFrom="paragraph">
                  <wp:posOffset>3985260</wp:posOffset>
                </wp:positionV>
                <wp:extent cx="5580380" cy="635"/>
                <wp:effectExtent l="0" t="0" r="1270" b="0"/>
                <wp:wrapSquare wrapText="bothSides"/>
                <wp:docPr id="145096588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502BE2" w14:textId="48BE26F0" w:rsidR="00E44E23" w:rsidRPr="004D3800" w:rsidRDefault="00E44E23" w:rsidP="00E44E23">
                            <w:pPr>
                              <w:pStyle w:val="Caption"/>
                              <w:rPr>
                                <w:rFonts w:eastAsia="Times"/>
                                <w:sz w:val="22"/>
                                <w:szCs w:val="22"/>
                                <w:lang w:eastAsia="de-DE"/>
                              </w:rPr>
                            </w:pPr>
                            <w:bookmarkStart w:id="64" w:name="_Toc205928650"/>
                            <w:r w:rsidRPr="004D3800">
                              <w:t xml:space="preserve">Figure </w:t>
                            </w:r>
                            <w:r w:rsidRPr="004D3800">
                              <w:fldChar w:fldCharType="begin"/>
                            </w:r>
                            <w:r w:rsidRPr="004D3800">
                              <w:instrText xml:space="preserve"> SEQ Figure \* ARABIC </w:instrText>
                            </w:r>
                            <w:r w:rsidRPr="004D3800">
                              <w:fldChar w:fldCharType="separate"/>
                            </w:r>
                            <w:r w:rsidR="00B27C2A" w:rsidRPr="004D3800">
                              <w:t>6</w:t>
                            </w:r>
                            <w:r w:rsidRPr="004D3800">
                              <w:fldChar w:fldCharType="end"/>
                            </w:r>
                            <w:r w:rsidRPr="004D3800">
                              <w:t>: Bank Application flow case study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7F7C" id="_x0000_s1031" type="#_x0000_t202" style="position:absolute;left:0;text-align:left;margin-left:388.2pt;margin-top:313.8pt;width:439.4pt;height:.05pt;z-index:252023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" stroked="f">
                <v:textbox style="mso-fit-shape-to-text:t" inset="0,0,0,0">
                  <w:txbxContent>
                    <w:p w14:paraId="34502BE2" w14:textId="48BE26F0" w:rsidR="00E44E23" w:rsidRPr="004D3800" w:rsidRDefault="00E44E23" w:rsidP="00E44E23">
                      <w:pPr>
                        <w:pStyle w:val="Caption"/>
                        <w:rPr>
                          <w:rFonts w:eastAsia="Times"/>
                          <w:sz w:val="22"/>
                          <w:szCs w:val="22"/>
                          <w:lang w:eastAsia="de-DE"/>
                        </w:rPr>
                      </w:pPr>
                      <w:bookmarkStart w:id="65" w:name="_Toc205928650"/>
                      <w:r w:rsidRPr="004D3800">
                        <w:t xml:space="preserve">Figure </w:t>
                      </w:r>
                      <w:r w:rsidRPr="004D3800">
                        <w:fldChar w:fldCharType="begin"/>
                      </w:r>
                      <w:r w:rsidRPr="004D3800">
                        <w:instrText xml:space="preserve"> SEQ Figure \* ARABIC </w:instrText>
                      </w:r>
                      <w:r w:rsidRPr="004D3800">
                        <w:fldChar w:fldCharType="separate"/>
                      </w:r>
                      <w:r w:rsidR="00B27C2A" w:rsidRPr="004D3800">
                        <w:t>6</w:t>
                      </w:r>
                      <w:r w:rsidRPr="004D3800">
                        <w:fldChar w:fldCharType="end"/>
                      </w:r>
                      <w:r w:rsidRPr="004D3800">
                        <w:t>: Bank Application flow case study</w:t>
                      </w:r>
                      <w:bookmarkEnd w:id="65"/>
                    </w:p>
                  </w:txbxContent>
                </v:textbox>
                <w10:wrap type="square" anchorx="margin"/>
              </v:shape>
            </w:pict>
          </mc:Fallback>
        </mc:AlternateContent>
      </w:r>
      <w:r w:rsidRPr="004D3800">
        <w:drawing>
          <wp:anchor distT="0" distB="0" distL="114300" distR="114300" simplePos="0" relativeHeight="252021760" behindDoc="0" locked="0" layoutInCell="1" allowOverlap="1" wp14:anchorId="2B7240EE" wp14:editId="3871AA48">
            <wp:simplePos x="0" y="0"/>
            <wp:positionH relativeFrom="margin">
              <wp:align>center</wp:align>
            </wp:positionH>
            <wp:positionV relativeFrom="margin">
              <wp:posOffset>1151255</wp:posOffset>
            </wp:positionV>
            <wp:extent cx="5580380" cy="3566160"/>
            <wp:effectExtent l="76200" t="76200" r="134620" b="129540"/>
            <wp:wrapSquare wrapText="bothSides"/>
            <wp:docPr id="85218027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0279" name="Picture 1"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80380"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4D3800">
        <w:t>This enables performance monitoring, troubleshooting, and distributed tracing.</w:t>
      </w:r>
    </w:p>
    <w:p w14:paraId="7BD15FB7" w14:textId="41DC4F11" w:rsidR="00EB31F1" w:rsidRPr="004D3800" w:rsidRDefault="00EB31F1" w:rsidP="00557168">
      <w:pPr>
        <w:pStyle w:val="Text"/>
      </w:pPr>
    </w:p>
    <w:p w14:paraId="7FA97AB6" w14:textId="7F2FF406" w:rsidR="00516DF9" w:rsidRPr="004D3800" w:rsidRDefault="00516DF9" w:rsidP="006E0CF0">
      <w:pPr>
        <w:spacing w:after="0" w:line="240" w:lineRule="auto"/>
        <w:jc w:val="left"/>
        <w:rPr>
          <w:rFonts w:eastAsia="Times" w:cs="Arial"/>
          <w:b/>
          <w:bCs/>
          <w:szCs w:val="26"/>
        </w:rPr>
      </w:pPr>
    </w:p>
    <w:p w14:paraId="55BCC277" w14:textId="01819DD9" w:rsidR="00516DF9" w:rsidRPr="004D3800" w:rsidRDefault="00516DF9" w:rsidP="006E0CF0">
      <w:pPr>
        <w:spacing w:after="0" w:line="240" w:lineRule="auto"/>
        <w:jc w:val="left"/>
        <w:rPr>
          <w:rFonts w:eastAsia="Times" w:cs="Arial"/>
          <w:b/>
          <w:bCs/>
          <w:szCs w:val="26"/>
        </w:rPr>
      </w:pPr>
    </w:p>
    <w:p w14:paraId="2EA0E423" w14:textId="445488D7" w:rsidR="00516DF9" w:rsidRPr="004D3800" w:rsidRDefault="00516DF9" w:rsidP="006E0CF0">
      <w:pPr>
        <w:spacing w:after="0" w:line="240" w:lineRule="auto"/>
        <w:jc w:val="left"/>
        <w:rPr>
          <w:rFonts w:eastAsia="Times" w:cs="Arial"/>
          <w:b/>
          <w:bCs/>
          <w:szCs w:val="26"/>
        </w:rPr>
      </w:pPr>
    </w:p>
    <w:p w14:paraId="34A36546" w14:textId="775AF9FA" w:rsidR="00516DF9" w:rsidRPr="004D3800" w:rsidRDefault="00516DF9" w:rsidP="006E0CF0">
      <w:pPr>
        <w:spacing w:after="0" w:line="240" w:lineRule="auto"/>
        <w:jc w:val="left"/>
        <w:rPr>
          <w:rFonts w:eastAsia="Times" w:cs="Arial"/>
          <w:b/>
          <w:bCs/>
          <w:szCs w:val="26"/>
        </w:rPr>
      </w:pPr>
    </w:p>
    <w:p w14:paraId="48ED6D1B" w14:textId="28EE6AA7" w:rsidR="00516DF9" w:rsidRPr="004D3800" w:rsidRDefault="00F90255" w:rsidP="00F90255">
      <w:pPr>
        <w:spacing w:after="0" w:line="240" w:lineRule="auto"/>
        <w:jc w:val="left"/>
        <w:rPr>
          <w:rFonts w:eastAsia="Times" w:cs="Arial"/>
          <w:b/>
          <w:bCs/>
          <w:szCs w:val="26"/>
        </w:rPr>
      </w:pPr>
      <w:r w:rsidRPr="004D3800">
        <w:rPr>
          <w:rFonts w:eastAsia="Times" w:cs="Arial"/>
          <w:b/>
          <w:bCs/>
          <w:szCs w:val="26"/>
        </w:rPr>
        <w:br w:type="page"/>
      </w:r>
    </w:p>
    <w:p w14:paraId="1D4DEEE0" w14:textId="0A7C0E66" w:rsidR="00487E45" w:rsidRPr="004D3800" w:rsidRDefault="00B02FD9" w:rsidP="00487E45">
      <w:pPr>
        <w:pStyle w:val="Heading2"/>
        <w:rPr>
          <w:rFonts w:eastAsia="Times"/>
        </w:rPr>
      </w:pPr>
      <w:bookmarkStart w:id="66" w:name="_Toc205929663"/>
      <w:r w:rsidRPr="004D3800">
        <w:rPr>
          <w:rFonts w:eastAsia="Times"/>
        </w:rPr>
        <w:lastRenderedPageBreak/>
        <w:t>Implementation Approach</w:t>
      </w:r>
      <w:bookmarkEnd w:id="66"/>
    </w:p>
    <w:p w14:paraId="318A5201" w14:textId="63B5C26C" w:rsidR="003E41EB" w:rsidRPr="004D3800" w:rsidRDefault="00F1025D" w:rsidP="00EC71B4">
      <w:pPr>
        <w:pStyle w:val="Heading3"/>
        <w:rPr>
          <w:rFonts w:eastAsia="Times"/>
        </w:rPr>
      </w:pPr>
      <w:bookmarkStart w:id="67" w:name="_Toc205929664"/>
      <w:r w:rsidRPr="004D3800">
        <w:rPr>
          <w:rFonts w:eastAsia="Times"/>
        </w:rPr>
        <w:t>M</w:t>
      </w:r>
      <w:r w:rsidR="003E41EB" w:rsidRPr="004D3800">
        <w:rPr>
          <w:rFonts w:eastAsia="Times"/>
        </w:rPr>
        <w:t>icroservice</w:t>
      </w:r>
      <w:bookmarkEnd w:id="67"/>
    </w:p>
    <w:p w14:paraId="78BB12CF" w14:textId="310A2977" w:rsidR="00C51694" w:rsidRPr="004D3800" w:rsidRDefault="003E41EB" w:rsidP="00557168">
      <w:pPr>
        <w:pStyle w:val="Text"/>
      </w:pPr>
      <w:r w:rsidRPr="004D3800">
        <w:t>This</w:t>
      </w:r>
      <w:r w:rsidR="00EA1D90" w:rsidRPr="004D3800">
        <w:t xml:space="preserve"> project is an independent, self-contained application that handles </w:t>
      </w:r>
      <w:r w:rsidR="00DF15DF" w:rsidRPr="004D3800">
        <w:t>specific</w:t>
      </w:r>
      <w:r w:rsidR="00EA1D90" w:rsidRPr="004D3800">
        <w:t xml:space="preserve"> business capability such as accounts, cards, or loans. Each microservice has its own codebase, database, and can be developed, deployed, and scaled independently. Microservices communicate with each other over the </w:t>
      </w:r>
      <w:r w:rsidR="00941A41" w:rsidRPr="004D3800">
        <w:t>network,</w:t>
      </w:r>
      <w:r w:rsidR="00EA1D90" w:rsidRPr="004D3800">
        <w:t xml:space="preserve">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4D3800" w:rsidRDefault="00E20530" w:rsidP="00557168">
      <w:pPr>
        <w:pStyle w:val="Text"/>
        <w:numPr>
          <w:ilvl w:val="0"/>
          <w:numId w:val="66"/>
        </w:numPr>
      </w:pPr>
      <w:r w:rsidRPr="004D3800">
        <w:t>Config server: A centralized configuration server designed for all microservices, providing configuration properties.</w:t>
      </w:r>
    </w:p>
    <w:p w14:paraId="12CD4C7D" w14:textId="188AC8F8" w:rsidR="00E20530" w:rsidRPr="004D3800" w:rsidRDefault="00E20530" w:rsidP="00557168">
      <w:pPr>
        <w:pStyle w:val="Text"/>
        <w:numPr>
          <w:ilvl w:val="0"/>
          <w:numId w:val="66"/>
        </w:numPr>
      </w:pPr>
      <w:r w:rsidRPr="004D3800">
        <w:t>Eureka server: A service registry that facilitates service discovery, enabling microservices to locate and interact with one another.</w:t>
      </w:r>
    </w:p>
    <w:p w14:paraId="68FC17D9" w14:textId="3F60A0DF" w:rsidR="00E20530" w:rsidRPr="004D3800" w:rsidRDefault="00E20530" w:rsidP="00557168">
      <w:pPr>
        <w:pStyle w:val="Text"/>
        <w:numPr>
          <w:ilvl w:val="0"/>
          <w:numId w:val="66"/>
        </w:numPr>
      </w:pPr>
      <w:r w:rsidRPr="004D3800">
        <w:t>accounts: Oversees business logic and data related to accounts (e.g., user accounts, balances).</w:t>
      </w:r>
    </w:p>
    <w:p w14:paraId="2A2BC1C4" w14:textId="62140B8A" w:rsidR="00E20530" w:rsidRPr="004D3800" w:rsidRDefault="00E20530" w:rsidP="00557168">
      <w:pPr>
        <w:pStyle w:val="Text"/>
        <w:numPr>
          <w:ilvl w:val="0"/>
          <w:numId w:val="66"/>
        </w:numPr>
      </w:pPr>
      <w:r w:rsidRPr="004D3800">
        <w:t>loans: Manages operations associated with loans, including applications, approvals, and overall management.</w:t>
      </w:r>
    </w:p>
    <w:p w14:paraId="6BB53F30" w14:textId="502438DA" w:rsidR="00E20530" w:rsidRPr="004D3800" w:rsidRDefault="00E20530" w:rsidP="00557168">
      <w:pPr>
        <w:pStyle w:val="Text"/>
        <w:numPr>
          <w:ilvl w:val="0"/>
          <w:numId w:val="66"/>
        </w:numPr>
      </w:pPr>
      <w:r w:rsidRPr="004D3800">
        <w:t>cards: Oversees services related to cards, such as the issuance and management of credit and debit cards.</w:t>
      </w:r>
    </w:p>
    <w:p w14:paraId="2345FD1D" w14:textId="01C6D816" w:rsidR="00E20530" w:rsidRPr="004D3800" w:rsidRDefault="00E20530" w:rsidP="00557168">
      <w:pPr>
        <w:pStyle w:val="Text"/>
        <w:numPr>
          <w:ilvl w:val="0"/>
          <w:numId w:val="66"/>
        </w:numPr>
      </w:pPr>
      <w:r w:rsidRPr="004D3800">
        <w:t>message: Presumably responsible for messaging or notifications between services or directed towards users.</w:t>
      </w:r>
    </w:p>
    <w:p w14:paraId="3CC11F4B" w14:textId="58294C90" w:rsidR="00953474" w:rsidRPr="004D3800" w:rsidRDefault="00E20530" w:rsidP="00557168">
      <w:pPr>
        <w:pStyle w:val="Text"/>
        <w:numPr>
          <w:ilvl w:val="0"/>
          <w:numId w:val="66"/>
        </w:numPr>
      </w:pPr>
      <w:r w:rsidRPr="004D3800">
        <w:t>Gateway server: An API gateway that directs external requests to the corresponding microservices, manages authentication, and serves as a unified entry point</w:t>
      </w:r>
      <w:r w:rsidR="00BA7451" w:rsidRPr="004D3800">
        <w:t>.</w:t>
      </w:r>
    </w:p>
    <w:p w14:paraId="6D5A5FB3" w14:textId="3936E603" w:rsidR="00953474" w:rsidRPr="004D3800" w:rsidRDefault="00941A41" w:rsidP="00557168">
      <w:pPr>
        <w:pStyle w:val="Text"/>
      </w:pPr>
      <w:r w:rsidRPr="004D3800">
        <w:drawing>
          <wp:anchor distT="0" distB="0" distL="114300" distR="114300" simplePos="0" relativeHeight="251820032" behindDoc="0" locked="0" layoutInCell="1" allowOverlap="1" wp14:anchorId="7CCE5752" wp14:editId="0437F18B">
            <wp:simplePos x="0" y="0"/>
            <wp:positionH relativeFrom="page">
              <wp:align>center</wp:align>
            </wp:positionH>
            <wp:positionV relativeFrom="margin">
              <wp:posOffset>6663690</wp:posOffset>
            </wp:positionV>
            <wp:extent cx="2828925" cy="1598930"/>
            <wp:effectExtent l="0" t="0" r="9525" b="127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8925" cy="1598930"/>
                    </a:xfrm>
                    <a:prstGeom prst="rect">
                      <a:avLst/>
                    </a:prstGeom>
                    <a:noFill/>
                  </pic:spPr>
                </pic:pic>
              </a:graphicData>
            </a:graphic>
            <wp14:sizeRelH relativeFrom="margin">
              <wp14:pctWidth>0</wp14:pctWidth>
            </wp14:sizeRelH>
            <wp14:sizeRelV relativeFrom="margin">
              <wp14:pctHeight>0</wp14:pctHeight>
            </wp14:sizeRelV>
          </wp:anchor>
        </w:drawing>
      </w:r>
      <w:r w:rsidR="00BA7451" w:rsidRPr="004D3800">
        <w:t xml:space="preserve">All Microservice inside the project As Show in Figure </w:t>
      </w:r>
      <w:r w:rsidRPr="004D3800">
        <w:t>7</w:t>
      </w:r>
      <w:r w:rsidR="00BA7451" w:rsidRPr="004D3800">
        <w:t>.</w:t>
      </w:r>
    </w:p>
    <w:p w14:paraId="52FD54F6" w14:textId="710C4DC3" w:rsidR="00953474" w:rsidRPr="004D3800" w:rsidRDefault="00953474" w:rsidP="00EA1D90">
      <w:pPr>
        <w:spacing w:after="0" w:line="276" w:lineRule="auto"/>
        <w:jc w:val="left"/>
        <w:rPr>
          <w:rFonts w:eastAsia="Times"/>
          <w:sz w:val="22"/>
          <w:szCs w:val="22"/>
          <w:lang w:eastAsia="de-DE"/>
        </w:rPr>
      </w:pPr>
    </w:p>
    <w:p w14:paraId="3A5B84DD" w14:textId="2A8B4EBF" w:rsidR="00953474" w:rsidRPr="004D3800" w:rsidRDefault="00953474" w:rsidP="00EA1D90">
      <w:pPr>
        <w:spacing w:after="0" w:line="276" w:lineRule="auto"/>
        <w:jc w:val="left"/>
        <w:rPr>
          <w:rFonts w:eastAsia="Times"/>
          <w:sz w:val="22"/>
          <w:szCs w:val="22"/>
          <w:lang w:eastAsia="de-DE"/>
        </w:rPr>
      </w:pPr>
    </w:p>
    <w:p w14:paraId="2CAF701E" w14:textId="6E713BEF" w:rsidR="00953474" w:rsidRPr="004D3800" w:rsidRDefault="00054539" w:rsidP="00EA1D90">
      <w:pPr>
        <w:spacing w:after="0" w:line="276" w:lineRule="auto"/>
        <w:jc w:val="left"/>
        <w:rPr>
          <w:rFonts w:eastAsia="Times"/>
          <w:sz w:val="22"/>
          <w:szCs w:val="22"/>
          <w:lang w:eastAsia="de-DE"/>
        </w:rPr>
      </w:pPr>
      <w:r w:rsidRPr="004D3800">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D3800">
        <w:t xml:space="preserve"> </w:t>
      </w:r>
    </w:p>
    <w:p w14:paraId="2B4916A0" w14:textId="77777777" w:rsidR="00953474" w:rsidRPr="004D3800" w:rsidRDefault="00953474" w:rsidP="00EA1D90">
      <w:pPr>
        <w:spacing w:after="0" w:line="276" w:lineRule="auto"/>
        <w:jc w:val="left"/>
        <w:rPr>
          <w:rFonts w:eastAsia="Times"/>
          <w:sz w:val="22"/>
          <w:szCs w:val="22"/>
          <w:lang w:eastAsia="de-DE"/>
        </w:rPr>
      </w:pPr>
    </w:p>
    <w:p w14:paraId="456E9CFD" w14:textId="77777777" w:rsidR="00953474" w:rsidRPr="004D3800" w:rsidRDefault="00953474" w:rsidP="00EA1D90">
      <w:pPr>
        <w:spacing w:after="0" w:line="276" w:lineRule="auto"/>
        <w:jc w:val="left"/>
        <w:rPr>
          <w:rFonts w:eastAsia="Times"/>
          <w:sz w:val="22"/>
          <w:szCs w:val="22"/>
          <w:lang w:eastAsia="de-DE"/>
        </w:rPr>
      </w:pPr>
    </w:p>
    <w:p w14:paraId="08B01143" w14:textId="322AF361" w:rsidR="00953474" w:rsidRPr="004D3800" w:rsidRDefault="00953474" w:rsidP="00EA1D90">
      <w:pPr>
        <w:spacing w:after="0" w:line="276" w:lineRule="auto"/>
        <w:jc w:val="left"/>
        <w:rPr>
          <w:rFonts w:eastAsia="Times"/>
          <w:sz w:val="22"/>
          <w:szCs w:val="22"/>
          <w:lang w:eastAsia="de-DE"/>
        </w:rPr>
      </w:pPr>
    </w:p>
    <w:p w14:paraId="155189C4" w14:textId="1F8B8944" w:rsidR="008B5679" w:rsidRPr="004D3800" w:rsidRDefault="008B5679" w:rsidP="00EA1D90">
      <w:pPr>
        <w:spacing w:after="0" w:line="276" w:lineRule="auto"/>
        <w:jc w:val="left"/>
        <w:rPr>
          <w:rFonts w:eastAsia="Times"/>
          <w:sz w:val="22"/>
          <w:szCs w:val="22"/>
          <w:lang w:eastAsia="de-DE"/>
        </w:rPr>
      </w:pPr>
    </w:p>
    <w:p w14:paraId="5F059737" w14:textId="471DB94A" w:rsidR="008B5679" w:rsidRPr="004D3800" w:rsidRDefault="00BA7451" w:rsidP="00EA1D90">
      <w:pPr>
        <w:spacing w:after="0" w:line="276" w:lineRule="auto"/>
        <w:jc w:val="left"/>
        <w:rPr>
          <w:rFonts w:eastAsia="Times"/>
          <w:sz w:val="22"/>
          <w:szCs w:val="22"/>
          <w:lang w:eastAsia="de-DE"/>
        </w:rPr>
      </w:pPr>
      <w:r w:rsidRPr="004D3800">
        <mc:AlternateContent>
          <mc:Choice Requires="wps">
            <w:drawing>
              <wp:anchor distT="0" distB="0" distL="114300" distR="114300" simplePos="0" relativeHeight="251732992" behindDoc="0" locked="0" layoutInCell="1" allowOverlap="1" wp14:anchorId="0AC3A952" wp14:editId="77430AAD">
                <wp:simplePos x="0" y="0"/>
                <wp:positionH relativeFrom="margin">
                  <wp:align>center</wp:align>
                </wp:positionH>
                <wp:positionV relativeFrom="paragraph">
                  <wp:posOffset>141605</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219E2A2" w:rsidR="0034731A" w:rsidRPr="004D3800" w:rsidRDefault="0034731A" w:rsidP="0034731A">
                            <w:pPr>
                              <w:pStyle w:val="Caption"/>
                              <w:rPr>
                                <w:rFonts w:eastAsia="Times"/>
                                <w:sz w:val="22"/>
                                <w:szCs w:val="22"/>
                              </w:rPr>
                            </w:pPr>
                            <w:bookmarkStart w:id="68" w:name="_Toc204986496"/>
                            <w:bookmarkStart w:id="69" w:name="_Toc205321389"/>
                            <w:bookmarkStart w:id="70" w:name="_Toc205321849"/>
                            <w:bookmarkStart w:id="71" w:name="_Toc205928651"/>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7</w:t>
                            </w:r>
                            <w:r w:rsidRPr="004D3800">
                              <w:rPr>
                                <w:sz w:val="22"/>
                                <w:szCs w:val="22"/>
                              </w:rPr>
                              <w:fldChar w:fldCharType="end"/>
                            </w:r>
                            <w:r w:rsidRPr="004D3800">
                              <w:rPr>
                                <w:sz w:val="22"/>
                                <w:szCs w:val="22"/>
                              </w:rPr>
                              <w:t xml:space="preserve">: </w:t>
                            </w:r>
                            <w:bookmarkEnd w:id="68"/>
                            <w:r w:rsidR="00997EFA" w:rsidRPr="004D3800">
                              <w:rPr>
                                <w:sz w:val="22"/>
                                <w:szCs w:val="22"/>
                              </w:rPr>
                              <w:t>Microservices in Application</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2" type="#_x0000_t202" style="position:absolute;margin-left:0;margin-top:11.15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tN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Y1fx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" stroked="f">
                <v:textbox style="mso-fit-shape-to-text:t" inset="0,0,0,0">
                  <w:txbxContent>
                    <w:p w14:paraId="1329E3E9" w14:textId="7219E2A2" w:rsidR="0034731A" w:rsidRPr="004D3800" w:rsidRDefault="0034731A" w:rsidP="0034731A">
                      <w:pPr>
                        <w:pStyle w:val="Caption"/>
                        <w:rPr>
                          <w:rFonts w:eastAsia="Times"/>
                          <w:sz w:val="22"/>
                          <w:szCs w:val="22"/>
                        </w:rPr>
                      </w:pPr>
                      <w:bookmarkStart w:id="72" w:name="_Toc204986496"/>
                      <w:bookmarkStart w:id="73" w:name="_Toc205321389"/>
                      <w:bookmarkStart w:id="74" w:name="_Toc205321849"/>
                      <w:bookmarkStart w:id="75" w:name="_Toc205928651"/>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7</w:t>
                      </w:r>
                      <w:r w:rsidRPr="004D3800">
                        <w:rPr>
                          <w:sz w:val="22"/>
                          <w:szCs w:val="22"/>
                        </w:rPr>
                        <w:fldChar w:fldCharType="end"/>
                      </w:r>
                      <w:r w:rsidRPr="004D3800">
                        <w:rPr>
                          <w:sz w:val="22"/>
                          <w:szCs w:val="22"/>
                        </w:rPr>
                        <w:t xml:space="preserve">: </w:t>
                      </w:r>
                      <w:bookmarkEnd w:id="72"/>
                      <w:r w:rsidR="00997EFA" w:rsidRPr="004D3800">
                        <w:rPr>
                          <w:sz w:val="22"/>
                          <w:szCs w:val="22"/>
                        </w:rPr>
                        <w:t>Microservices in Application</w:t>
                      </w:r>
                      <w:bookmarkEnd w:id="73"/>
                      <w:bookmarkEnd w:id="74"/>
                      <w:bookmarkEnd w:id="75"/>
                    </w:p>
                  </w:txbxContent>
                </v:textbox>
                <w10:wrap type="square" anchorx="margin"/>
              </v:shape>
            </w:pict>
          </mc:Fallback>
        </mc:AlternateContent>
      </w:r>
    </w:p>
    <w:p w14:paraId="4CFAB4D0" w14:textId="4B5DDF4D" w:rsidR="00793852" w:rsidRPr="004D3800" w:rsidRDefault="00793852" w:rsidP="009F23AE">
      <w:pPr>
        <w:spacing w:after="0" w:line="276" w:lineRule="auto"/>
        <w:jc w:val="left"/>
        <w:rPr>
          <w:rFonts w:eastAsia="Times"/>
          <w:sz w:val="22"/>
          <w:szCs w:val="22"/>
          <w:lang w:eastAsia="de-DE"/>
        </w:rPr>
      </w:pPr>
    </w:p>
    <w:p w14:paraId="29604B95" w14:textId="39BC6A7A" w:rsidR="00DF15DF" w:rsidRPr="004D3800" w:rsidRDefault="00953474" w:rsidP="00880F8A">
      <w:pPr>
        <w:pStyle w:val="Heading3"/>
        <w:rPr>
          <w:rStyle w:val="Strong"/>
          <w:rFonts w:eastAsia="Times"/>
          <w:b/>
          <w:bCs/>
        </w:rPr>
      </w:pPr>
      <w:bookmarkStart w:id="76" w:name="_Toc205929665"/>
      <w:r w:rsidRPr="004D3800">
        <w:rPr>
          <w:rStyle w:val="Strong"/>
          <w:rFonts w:eastAsia="Times"/>
          <w:b/>
          <w:bCs/>
        </w:rPr>
        <w:lastRenderedPageBreak/>
        <w:t xml:space="preserve">Maven </w:t>
      </w:r>
      <w:r w:rsidR="00DF15DF" w:rsidRPr="004D3800">
        <w:rPr>
          <w:rStyle w:val="Strong"/>
          <w:b/>
          <w:bCs/>
        </w:rPr>
        <w:t>Dependance</w:t>
      </w:r>
      <w:bookmarkEnd w:id="76"/>
      <w:r w:rsidRPr="004D3800">
        <w:rPr>
          <w:rStyle w:val="Strong"/>
          <w:rFonts w:eastAsia="Times"/>
          <w:b/>
          <w:bCs/>
        </w:rPr>
        <w:t xml:space="preserve"> </w:t>
      </w:r>
    </w:p>
    <w:p w14:paraId="54A28786" w14:textId="53B66132" w:rsidR="00953474" w:rsidRPr="004D3800" w:rsidRDefault="00B96D8C" w:rsidP="00557168">
      <w:pPr>
        <w:pStyle w:val="Text"/>
      </w:pPr>
      <w:r w:rsidRPr="004D3800">
        <w:drawing>
          <wp:anchor distT="0" distB="0" distL="114300" distR="114300" simplePos="0" relativeHeight="251821056" behindDoc="0" locked="0" layoutInCell="1" allowOverlap="1" wp14:anchorId="35F4E496" wp14:editId="2140D8EE">
            <wp:simplePos x="0" y="0"/>
            <wp:positionH relativeFrom="page">
              <wp:align>center</wp:align>
            </wp:positionH>
            <wp:positionV relativeFrom="page">
              <wp:posOffset>2648543</wp:posOffset>
            </wp:positionV>
            <wp:extent cx="5455236" cy="5514975"/>
            <wp:effectExtent l="76200" t="76200" r="127000" b="123825"/>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4">
                      <a:extLst>
                        <a:ext uri="{28A0092B-C50C-407E-A947-70E740481C1C}">
                          <a14:useLocalDpi xmlns:a14="http://schemas.microsoft.com/office/drawing/2010/main" val="0"/>
                        </a:ext>
                      </a:extLst>
                    </a:blip>
                    <a:stretch>
                      <a:fillRect/>
                    </a:stretch>
                  </pic:blipFill>
                  <pic:spPr>
                    <a:xfrm>
                      <a:off x="0" y="0"/>
                      <a:ext cx="5455236" cy="551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4D3800">
        <w:t xml:space="preserve">is a reference pom.xml file that tells Maven to download and </w:t>
      </w:r>
      <w:r w:rsidRPr="004D3800">
        <w:t>includes</w:t>
      </w:r>
      <w:r w:rsidR="00953474" w:rsidRPr="004D3800">
        <w:t xml:space="preserve"> a specific library or module in your project. Dependences are defined inside the &lt;dependencies&gt; section. This will add the Spring Boot Web starter to your project. Maven will automatically download it and make it available for your build</w:t>
      </w:r>
      <w:r w:rsidR="009932BF" w:rsidRPr="004D3800">
        <w:t xml:space="preserve"> As Show in Figure </w:t>
      </w:r>
      <w:r w:rsidRPr="004D3800">
        <w:t>8</w:t>
      </w:r>
      <w:r w:rsidR="00953474" w:rsidRPr="004D3800">
        <w:t>.</w:t>
      </w:r>
    </w:p>
    <w:p w14:paraId="62495FF3" w14:textId="442EF985" w:rsidR="009F23AE" w:rsidRPr="004D3800" w:rsidRDefault="00B96D8C" w:rsidP="00557168">
      <w:pPr>
        <w:pStyle w:val="Text"/>
      </w:pPr>
      <w:r w:rsidRPr="004D3800">
        <mc:AlternateContent>
          <mc:Choice Requires="wps">
            <w:drawing>
              <wp:anchor distT="0" distB="0" distL="114300" distR="114300" simplePos="0" relativeHeight="251737088" behindDoc="0" locked="0" layoutInCell="1" allowOverlap="1" wp14:anchorId="7F38B5E1" wp14:editId="59273FA0">
                <wp:simplePos x="0" y="0"/>
                <wp:positionH relativeFrom="page">
                  <wp:align>center</wp:align>
                </wp:positionH>
                <wp:positionV relativeFrom="paragraph">
                  <wp:posOffset>5876925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027EA99" w:rsidR="00B3679F" w:rsidRPr="004D3800" w:rsidRDefault="00B3679F" w:rsidP="00B3679F">
                            <w:pPr>
                              <w:pStyle w:val="Caption"/>
                              <w:rPr>
                                <w:rFonts w:eastAsia="Times"/>
                                <w:sz w:val="22"/>
                                <w:szCs w:val="22"/>
                              </w:rPr>
                            </w:pPr>
                            <w:bookmarkStart w:id="77" w:name="_Toc204986497"/>
                            <w:bookmarkStart w:id="78" w:name="_Toc205321390"/>
                            <w:bookmarkStart w:id="79" w:name="_Toc205321850"/>
                            <w:bookmarkStart w:id="80" w:name="_Toc205928652"/>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8</w:t>
                            </w:r>
                            <w:r w:rsidRPr="004D3800">
                              <w:rPr>
                                <w:sz w:val="22"/>
                                <w:szCs w:val="22"/>
                              </w:rPr>
                              <w:fldChar w:fldCharType="end"/>
                            </w:r>
                            <w:r w:rsidRPr="004D3800">
                              <w:rPr>
                                <w:sz w:val="22"/>
                                <w:szCs w:val="22"/>
                              </w:rPr>
                              <w:t xml:space="preserve">: </w:t>
                            </w:r>
                            <w:r w:rsidR="009F23AE" w:rsidRPr="004D3800">
                              <w:rPr>
                                <w:sz w:val="22"/>
                                <w:szCs w:val="22"/>
                              </w:rPr>
                              <w:t xml:space="preserve">Account </w:t>
                            </w:r>
                            <w:r w:rsidRPr="004D3800">
                              <w:rPr>
                                <w:sz w:val="22"/>
                                <w:szCs w:val="22"/>
                              </w:rPr>
                              <w:t xml:space="preserve">Maven </w:t>
                            </w:r>
                            <w:bookmarkEnd w:id="77"/>
                            <w:r w:rsidR="009F23AE" w:rsidRPr="004D3800">
                              <w:rPr>
                                <w:sz w:val="22"/>
                                <w:szCs w:val="22"/>
                              </w:rPr>
                              <w:t>Dependance Example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3" type="#_x0000_t202" style="position:absolute;left:0;text-align:left;margin-left:0;margin-top:462.7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d2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" stroked="f">
                <v:textbox style="mso-fit-shape-to-text:t" inset="0,0,0,0">
                  <w:txbxContent>
                    <w:p w14:paraId="3A1B762E" w14:textId="7027EA99" w:rsidR="00B3679F" w:rsidRPr="004D3800" w:rsidRDefault="00B3679F" w:rsidP="00B3679F">
                      <w:pPr>
                        <w:pStyle w:val="Caption"/>
                        <w:rPr>
                          <w:rFonts w:eastAsia="Times"/>
                          <w:sz w:val="22"/>
                          <w:szCs w:val="22"/>
                        </w:rPr>
                      </w:pPr>
                      <w:bookmarkStart w:id="81" w:name="_Toc204986497"/>
                      <w:bookmarkStart w:id="82" w:name="_Toc205321390"/>
                      <w:bookmarkStart w:id="83" w:name="_Toc205321850"/>
                      <w:bookmarkStart w:id="84" w:name="_Toc205928652"/>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8</w:t>
                      </w:r>
                      <w:r w:rsidRPr="004D3800">
                        <w:rPr>
                          <w:sz w:val="22"/>
                          <w:szCs w:val="22"/>
                        </w:rPr>
                        <w:fldChar w:fldCharType="end"/>
                      </w:r>
                      <w:r w:rsidRPr="004D3800">
                        <w:rPr>
                          <w:sz w:val="22"/>
                          <w:szCs w:val="22"/>
                        </w:rPr>
                        <w:t xml:space="preserve">: </w:t>
                      </w:r>
                      <w:r w:rsidR="009F23AE" w:rsidRPr="004D3800">
                        <w:rPr>
                          <w:sz w:val="22"/>
                          <w:szCs w:val="22"/>
                        </w:rPr>
                        <w:t xml:space="preserve">Account </w:t>
                      </w:r>
                      <w:r w:rsidRPr="004D3800">
                        <w:rPr>
                          <w:sz w:val="22"/>
                          <w:szCs w:val="22"/>
                        </w:rPr>
                        <w:t xml:space="preserve">Maven </w:t>
                      </w:r>
                      <w:bookmarkEnd w:id="81"/>
                      <w:r w:rsidR="009F23AE" w:rsidRPr="004D3800">
                        <w:rPr>
                          <w:sz w:val="22"/>
                          <w:szCs w:val="22"/>
                        </w:rPr>
                        <w:t>Dependance Example</w:t>
                      </w:r>
                      <w:bookmarkEnd w:id="82"/>
                      <w:bookmarkEnd w:id="83"/>
                      <w:bookmarkEnd w:id="84"/>
                    </w:p>
                  </w:txbxContent>
                </v:textbox>
                <w10:wrap type="square" anchorx="page"/>
              </v:shape>
            </w:pict>
          </mc:Fallback>
        </mc:AlternateContent>
      </w:r>
    </w:p>
    <w:p w14:paraId="03C27876" w14:textId="0B69CF51" w:rsidR="00B96D8C" w:rsidRPr="004D3800" w:rsidRDefault="00B96D8C" w:rsidP="00557168">
      <w:pPr>
        <w:pStyle w:val="Text"/>
      </w:pPr>
    </w:p>
    <w:p w14:paraId="06BB4ADA" w14:textId="2392D9B3" w:rsidR="00B96D8C" w:rsidRPr="004D3800" w:rsidRDefault="00B96D8C" w:rsidP="00557168">
      <w:pPr>
        <w:pStyle w:val="Text"/>
      </w:pPr>
    </w:p>
    <w:p w14:paraId="79732D1B" w14:textId="19641A19" w:rsidR="00B96D8C" w:rsidRPr="004D3800" w:rsidRDefault="00B96D8C" w:rsidP="00557168">
      <w:pPr>
        <w:pStyle w:val="Text"/>
      </w:pPr>
    </w:p>
    <w:p w14:paraId="62349C87" w14:textId="02831676" w:rsidR="00B96D8C" w:rsidRPr="004D3800" w:rsidRDefault="00B96D8C" w:rsidP="00557168">
      <w:pPr>
        <w:pStyle w:val="Text"/>
      </w:pPr>
    </w:p>
    <w:p w14:paraId="65A1D481" w14:textId="77777777" w:rsidR="00B96D8C" w:rsidRPr="004D3800" w:rsidRDefault="009F23AE" w:rsidP="00B96D8C">
      <w:pPr>
        <w:pStyle w:val="Text"/>
      </w:pPr>
      <w:r w:rsidRPr="004D3800">
        <w:lastRenderedPageBreak/>
        <w:t xml:space="preserve">The following are examples of various Spring Boot starters and their functionalities: spring-boot-starter-actuator: This starter adds endpoints that facilitate the monitoring and management of the application. </w:t>
      </w:r>
      <w:proofErr w:type="spellStart"/>
      <w:r w:rsidRPr="004D3800">
        <w:t>opentelemetry-javaagent</w:t>
      </w:r>
      <w:proofErr w:type="spellEnd"/>
      <w:r w:rsidRPr="004D3800">
        <w:t>: This component enables distributed tracing, enhancing observability. micrometer-registry-Prometheus: This starter exposes metrics that can be utilized by Prometheus. spring-boot-starter-data-</w:t>
      </w:r>
      <w:proofErr w:type="spellStart"/>
      <w:r w:rsidRPr="004D3800">
        <w:t>jpa</w:t>
      </w:r>
      <w:proofErr w:type="spellEnd"/>
      <w:r w:rsidRPr="004D3800">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4D3800">
        <w:t>using</w:t>
      </w:r>
      <w:r w:rsidRPr="004D3800">
        <w:t xml:space="preserve"> annotations. </w:t>
      </w:r>
    </w:p>
    <w:p w14:paraId="1B39E56C" w14:textId="57AB672B" w:rsidR="00EF4CF0" w:rsidRPr="004D3800" w:rsidRDefault="00EF4CF0" w:rsidP="00B96D8C">
      <w:pPr>
        <w:pStyle w:val="Heading3"/>
        <w:rPr>
          <w:rFonts w:eastAsia="Times"/>
        </w:rPr>
      </w:pPr>
      <w:bookmarkStart w:id="85" w:name="_Toc205929666"/>
      <w:r w:rsidRPr="004D3800">
        <w:rPr>
          <w:rFonts w:eastAsia="Times"/>
        </w:rPr>
        <w:t>Entity</w:t>
      </w:r>
      <w:bookmarkEnd w:id="85"/>
    </w:p>
    <w:p w14:paraId="39AF0828" w14:textId="028B2189" w:rsidR="00EF4CF0" w:rsidRPr="004D3800" w:rsidRDefault="00EF4CF0" w:rsidP="00557168">
      <w:pPr>
        <w:pStyle w:val="Text"/>
      </w:pPr>
      <w:r w:rsidRPr="004D3800">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4D3800">
        <w:t xml:space="preserve"> As Show in Figure </w:t>
      </w:r>
      <w:r w:rsidR="00453736" w:rsidRPr="004D3800">
        <w:t>9</w:t>
      </w:r>
      <w:r w:rsidR="00DD56B2" w:rsidRPr="004D3800">
        <w:t xml:space="preserve"> and 10</w:t>
      </w:r>
      <w:r w:rsidRPr="004D3800">
        <w:t>.</w:t>
      </w:r>
    </w:p>
    <w:p w14:paraId="396FA1A4" w14:textId="117DA93A" w:rsidR="00EF4CF0" w:rsidRPr="004D3800" w:rsidRDefault="00EF4CF0" w:rsidP="00557168">
      <w:pPr>
        <w:pStyle w:val="Text"/>
      </w:pPr>
      <w:r w:rsidRPr="004D3800">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4D3800" w:rsidRDefault="00EF4CF0" w:rsidP="00557168">
      <w:pPr>
        <w:pStyle w:val="Text"/>
      </w:pPr>
      <w:r w:rsidRPr="004D3800">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4D3800" w:rsidRDefault="00EF4CF0" w:rsidP="00557168">
      <w:pPr>
        <w:pStyle w:val="Text"/>
      </w:pPr>
      <w:r w:rsidRPr="004D3800">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47776765" w:rsidR="00EF4CF0" w:rsidRPr="004D3800" w:rsidRDefault="00EF4CF0" w:rsidP="00EF4CF0">
      <w:pPr>
        <w:spacing w:after="0" w:line="240" w:lineRule="auto"/>
        <w:jc w:val="left"/>
      </w:pPr>
    </w:p>
    <w:p w14:paraId="1F82D082" w14:textId="2286C027" w:rsidR="00EF4CF0" w:rsidRPr="004D3800" w:rsidRDefault="00EF4CF0" w:rsidP="00EF4CF0">
      <w:pPr>
        <w:spacing w:after="0" w:line="240" w:lineRule="auto"/>
        <w:jc w:val="left"/>
      </w:pPr>
    </w:p>
    <w:p w14:paraId="7885CBBD" w14:textId="77777777" w:rsidR="00EF4CF0" w:rsidRPr="004D3800" w:rsidRDefault="00EF4CF0" w:rsidP="00EF4CF0">
      <w:pPr>
        <w:spacing w:after="0" w:line="240" w:lineRule="auto"/>
        <w:jc w:val="left"/>
      </w:pPr>
    </w:p>
    <w:p w14:paraId="3FE5FA8F" w14:textId="7D8724F6" w:rsidR="00EF4CF0" w:rsidRPr="004D3800" w:rsidRDefault="00F57ABF" w:rsidP="00EF4CF0">
      <w:pPr>
        <w:spacing w:after="0" w:line="240" w:lineRule="auto"/>
        <w:jc w:val="left"/>
      </w:pPr>
      <w:r w:rsidRPr="004D3800">
        <w:lastRenderedPageBreak/>
        <w:drawing>
          <wp:anchor distT="0" distB="0" distL="114300" distR="114300" simplePos="0" relativeHeight="251824128" behindDoc="0" locked="0" layoutInCell="1" allowOverlap="1" wp14:anchorId="6A35BBB5" wp14:editId="05849D4E">
            <wp:simplePos x="0" y="0"/>
            <wp:positionH relativeFrom="margin">
              <wp:posOffset>1472565</wp:posOffset>
            </wp:positionH>
            <wp:positionV relativeFrom="margin">
              <wp:align>top</wp:align>
            </wp:positionV>
            <wp:extent cx="2205355" cy="3267075"/>
            <wp:effectExtent l="76200" t="76200" r="137795" b="12382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207201" cy="326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4CA252D" w14:textId="2F770606" w:rsidR="00EF4CF0" w:rsidRPr="004D3800" w:rsidRDefault="00EF4CF0" w:rsidP="00EF4CF0">
      <w:pPr>
        <w:spacing w:after="0" w:line="240" w:lineRule="auto"/>
        <w:jc w:val="left"/>
      </w:pPr>
    </w:p>
    <w:p w14:paraId="0A011867" w14:textId="77777777" w:rsidR="00EF4CF0" w:rsidRPr="004D3800" w:rsidRDefault="00EF4CF0" w:rsidP="00EF4CF0">
      <w:pPr>
        <w:spacing w:after="0" w:line="240" w:lineRule="auto"/>
        <w:jc w:val="left"/>
      </w:pPr>
    </w:p>
    <w:p w14:paraId="6711CE01" w14:textId="793E1950" w:rsidR="00EF4CF0" w:rsidRPr="004D3800" w:rsidRDefault="00EF4CF0" w:rsidP="00EF4CF0">
      <w:pPr>
        <w:spacing w:after="0" w:line="240" w:lineRule="auto"/>
        <w:jc w:val="left"/>
      </w:pPr>
    </w:p>
    <w:p w14:paraId="3118EB1C" w14:textId="6A524E18" w:rsidR="00EF4CF0" w:rsidRPr="004D3800" w:rsidRDefault="00EF4CF0" w:rsidP="00EF4CF0">
      <w:pPr>
        <w:spacing w:after="0" w:line="240" w:lineRule="auto"/>
        <w:jc w:val="left"/>
      </w:pPr>
    </w:p>
    <w:p w14:paraId="2400567C" w14:textId="1282901D" w:rsidR="00EF4CF0" w:rsidRPr="004D3800" w:rsidRDefault="00EF4CF0" w:rsidP="00EF4CF0">
      <w:pPr>
        <w:spacing w:after="0" w:line="240" w:lineRule="auto"/>
        <w:jc w:val="left"/>
      </w:pPr>
    </w:p>
    <w:p w14:paraId="3C028733" w14:textId="77777777" w:rsidR="00EF4CF0" w:rsidRPr="004D3800" w:rsidRDefault="00EF4CF0" w:rsidP="00EF4CF0">
      <w:pPr>
        <w:spacing w:after="0" w:line="240" w:lineRule="auto"/>
        <w:jc w:val="left"/>
      </w:pPr>
    </w:p>
    <w:p w14:paraId="48097330" w14:textId="77777777" w:rsidR="00EF4CF0" w:rsidRPr="004D3800" w:rsidRDefault="00EF4CF0" w:rsidP="00EF4CF0">
      <w:pPr>
        <w:spacing w:after="0" w:line="240" w:lineRule="auto"/>
        <w:jc w:val="left"/>
      </w:pPr>
    </w:p>
    <w:p w14:paraId="4D5BE3EE" w14:textId="56C7D4BA"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2200B425"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2B2ACF63"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7EAFA102"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2738166B" w14:textId="1D7EA51C"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5A4025E2"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4103A90E"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7C1B28B1" w14:textId="746D4055"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2B6E25B8"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7C740DB8"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17329013"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3DAB3773" w14:textId="64110976"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45B84BE9" w14:textId="45831E42" w:rsidR="00A11DD7" w:rsidRPr="004D3800" w:rsidRDefault="00A11DD7" w:rsidP="00EF4CF0">
      <w:pPr>
        <w:spacing w:after="0" w:line="240" w:lineRule="auto"/>
        <w:jc w:val="left"/>
        <w:rPr>
          <w:rFonts w:eastAsia="Times"/>
          <w:b/>
          <w:bCs/>
          <w:color w:val="2E74B5" w:themeColor="accent1" w:themeShade="BF"/>
          <w:sz w:val="22"/>
          <w:szCs w:val="22"/>
          <w:lang w:eastAsia="de-DE"/>
        </w:rPr>
      </w:pPr>
      <w:r w:rsidRPr="004D3800">
        <mc:AlternateContent>
          <mc:Choice Requires="wps">
            <w:drawing>
              <wp:anchor distT="0" distB="0" distL="114300" distR="114300" simplePos="0" relativeHeight="251825152" behindDoc="0" locked="0" layoutInCell="1" allowOverlap="1" wp14:anchorId="41735E0B" wp14:editId="7B4BB949">
                <wp:simplePos x="0" y="0"/>
                <wp:positionH relativeFrom="page">
                  <wp:posOffset>2199640</wp:posOffset>
                </wp:positionH>
                <wp:positionV relativeFrom="paragraph">
                  <wp:posOffset>132080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6E689C2" w:rsidR="00EF4CF0" w:rsidRPr="004D3800" w:rsidRDefault="00EF4CF0" w:rsidP="00EF4CF0">
                            <w:pPr>
                              <w:pStyle w:val="Caption"/>
                              <w:rPr>
                                <w:rFonts w:eastAsia="Times"/>
                                <w:lang w:eastAsia="de-DE"/>
                              </w:rPr>
                            </w:pPr>
                            <w:bookmarkStart w:id="86" w:name="_Toc204986500"/>
                            <w:bookmarkStart w:id="87" w:name="_Toc205321391"/>
                            <w:bookmarkStart w:id="88" w:name="_Toc205321851"/>
                            <w:bookmarkStart w:id="89" w:name="_Toc205928653"/>
                            <w:r w:rsidRPr="004D3800">
                              <w:t xml:space="preserve">Figure </w:t>
                            </w:r>
                            <w:r w:rsidRPr="004D3800">
                              <w:fldChar w:fldCharType="begin"/>
                            </w:r>
                            <w:r w:rsidRPr="004D3800">
                              <w:instrText xml:space="preserve"> SEQ Figure \* ARABIC </w:instrText>
                            </w:r>
                            <w:r w:rsidRPr="004D3800">
                              <w:fldChar w:fldCharType="separate"/>
                            </w:r>
                            <w:r w:rsidR="00B27C2A" w:rsidRPr="004D3800">
                              <w:t>9</w:t>
                            </w:r>
                            <w:r w:rsidRPr="004D3800">
                              <w:fldChar w:fldCharType="end"/>
                            </w:r>
                            <w:r w:rsidRPr="004D3800">
                              <w:t xml:space="preserve">: </w:t>
                            </w:r>
                            <w:r w:rsidRPr="004D3800">
                              <w:rPr>
                                <w:rFonts w:eastAsia="Times"/>
                                <w:lang w:eastAsia="de-DE"/>
                              </w:rPr>
                              <w:t xml:space="preserve">Customer Class </w:t>
                            </w:r>
                            <w:r w:rsidRPr="004D3800">
                              <w:t>Entity Example</w:t>
                            </w:r>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4" type="#_x0000_t202" style="position:absolute;margin-left:173.2pt;margin-top:10.4pt;width:241.5pt;height:.05pt;z-index:25182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" stroked="f">
                <v:textbox style="mso-fit-shape-to-text:t" inset="0,0,0,0">
                  <w:txbxContent>
                    <w:p w14:paraId="39B621C2" w14:textId="76E689C2" w:rsidR="00EF4CF0" w:rsidRPr="004D3800" w:rsidRDefault="00EF4CF0" w:rsidP="00EF4CF0">
                      <w:pPr>
                        <w:pStyle w:val="Caption"/>
                        <w:rPr>
                          <w:rFonts w:eastAsia="Times"/>
                          <w:lang w:eastAsia="de-DE"/>
                        </w:rPr>
                      </w:pPr>
                      <w:bookmarkStart w:id="90" w:name="_Toc204986500"/>
                      <w:bookmarkStart w:id="91" w:name="_Toc205321391"/>
                      <w:bookmarkStart w:id="92" w:name="_Toc205321851"/>
                      <w:bookmarkStart w:id="93" w:name="_Toc205928653"/>
                      <w:r w:rsidRPr="004D3800">
                        <w:t xml:space="preserve">Figure </w:t>
                      </w:r>
                      <w:r w:rsidRPr="004D3800">
                        <w:fldChar w:fldCharType="begin"/>
                      </w:r>
                      <w:r w:rsidRPr="004D3800">
                        <w:instrText xml:space="preserve"> SEQ Figure \* ARABIC </w:instrText>
                      </w:r>
                      <w:r w:rsidRPr="004D3800">
                        <w:fldChar w:fldCharType="separate"/>
                      </w:r>
                      <w:r w:rsidR="00B27C2A" w:rsidRPr="004D3800">
                        <w:t>9</w:t>
                      </w:r>
                      <w:r w:rsidRPr="004D3800">
                        <w:fldChar w:fldCharType="end"/>
                      </w:r>
                      <w:r w:rsidRPr="004D3800">
                        <w:t xml:space="preserve">: </w:t>
                      </w:r>
                      <w:r w:rsidRPr="004D3800">
                        <w:rPr>
                          <w:rFonts w:eastAsia="Times"/>
                          <w:lang w:eastAsia="de-DE"/>
                        </w:rPr>
                        <w:t xml:space="preserve">Customer Class </w:t>
                      </w:r>
                      <w:r w:rsidRPr="004D3800">
                        <w:t>Entity Example</w:t>
                      </w:r>
                      <w:bookmarkEnd w:id="90"/>
                      <w:bookmarkEnd w:id="91"/>
                      <w:bookmarkEnd w:id="92"/>
                      <w:bookmarkEnd w:id="93"/>
                    </w:p>
                  </w:txbxContent>
                </v:textbox>
                <w10:wrap type="square" anchorx="page"/>
              </v:shape>
            </w:pict>
          </mc:Fallback>
        </mc:AlternateContent>
      </w:r>
    </w:p>
    <w:p w14:paraId="54530157"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429FB6DD" w14:textId="4755E6C6" w:rsidR="00A11DD7" w:rsidRPr="004D3800" w:rsidRDefault="00A11DD7" w:rsidP="00A11DD7">
      <w:pPr>
        <w:pStyle w:val="Text"/>
      </w:pPr>
    </w:p>
    <w:p w14:paraId="2D94D31A" w14:textId="3FE0C9BE" w:rsidR="00EF4CF0" w:rsidRPr="004D3800" w:rsidRDefault="00A11DD7" w:rsidP="00A11DD7">
      <w:pPr>
        <w:pStyle w:val="Text"/>
      </w:pPr>
      <w:r w:rsidRPr="004D3800">
        <mc:AlternateContent>
          <mc:Choice Requires="wps">
            <w:drawing>
              <wp:anchor distT="0" distB="0" distL="114300" distR="114300" simplePos="0" relativeHeight="252026880" behindDoc="0" locked="0" layoutInCell="1" allowOverlap="1" wp14:anchorId="2DA84F8C" wp14:editId="1C255EED">
                <wp:simplePos x="0" y="0"/>
                <wp:positionH relativeFrom="margin">
                  <wp:align>center</wp:align>
                </wp:positionH>
                <wp:positionV relativeFrom="paragraph">
                  <wp:posOffset>4312285</wp:posOffset>
                </wp:positionV>
                <wp:extent cx="3019425" cy="635"/>
                <wp:effectExtent l="0" t="0" r="9525" b="0"/>
                <wp:wrapSquare wrapText="bothSides"/>
                <wp:docPr id="894968529"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598DBD40" w14:textId="51C07B46" w:rsidR="00A11DD7" w:rsidRPr="004D3800" w:rsidRDefault="00A11DD7" w:rsidP="00A11DD7">
                            <w:pPr>
                              <w:pStyle w:val="Caption"/>
                              <w:rPr>
                                <w:rFonts w:eastAsia="Times"/>
                                <w:sz w:val="22"/>
                                <w:szCs w:val="22"/>
                                <w:lang w:eastAsia="de-DE"/>
                              </w:rPr>
                            </w:pPr>
                            <w:bookmarkStart w:id="94" w:name="_Toc205928654"/>
                            <w:r w:rsidRPr="004D3800">
                              <w:t xml:space="preserve">Figure </w:t>
                            </w:r>
                            <w:r w:rsidRPr="004D3800">
                              <w:fldChar w:fldCharType="begin"/>
                            </w:r>
                            <w:r w:rsidRPr="004D3800">
                              <w:instrText xml:space="preserve"> SEQ Figure \* ARABIC </w:instrText>
                            </w:r>
                            <w:r w:rsidRPr="004D3800">
                              <w:fldChar w:fldCharType="separate"/>
                            </w:r>
                            <w:r w:rsidR="00B27C2A" w:rsidRPr="004D3800">
                              <w:t>10</w:t>
                            </w:r>
                            <w:r w:rsidRPr="004D3800">
                              <w:fldChar w:fldCharType="end"/>
                            </w:r>
                            <w:r w:rsidRPr="004D3800">
                              <w:t>: Customer Class Base Entity Example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4F8C" id="_x0000_s1035" type="#_x0000_t202" style="position:absolute;left:0;text-align:left;margin-left:0;margin-top:339.55pt;width:237.75pt;height:.05pt;z-index:25202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iY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z24/y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" stroked="f">
                <v:textbox style="mso-fit-shape-to-text:t" inset="0,0,0,0">
                  <w:txbxContent>
                    <w:p w14:paraId="598DBD40" w14:textId="51C07B46" w:rsidR="00A11DD7" w:rsidRPr="004D3800" w:rsidRDefault="00A11DD7" w:rsidP="00A11DD7">
                      <w:pPr>
                        <w:pStyle w:val="Caption"/>
                        <w:rPr>
                          <w:rFonts w:eastAsia="Times"/>
                          <w:sz w:val="22"/>
                          <w:szCs w:val="22"/>
                          <w:lang w:eastAsia="de-DE"/>
                        </w:rPr>
                      </w:pPr>
                      <w:bookmarkStart w:id="95" w:name="_Toc205928654"/>
                      <w:r w:rsidRPr="004D3800">
                        <w:t xml:space="preserve">Figure </w:t>
                      </w:r>
                      <w:r w:rsidRPr="004D3800">
                        <w:fldChar w:fldCharType="begin"/>
                      </w:r>
                      <w:r w:rsidRPr="004D3800">
                        <w:instrText xml:space="preserve"> SEQ Figure \* ARABIC </w:instrText>
                      </w:r>
                      <w:r w:rsidRPr="004D3800">
                        <w:fldChar w:fldCharType="separate"/>
                      </w:r>
                      <w:r w:rsidR="00B27C2A" w:rsidRPr="004D3800">
                        <w:t>10</w:t>
                      </w:r>
                      <w:r w:rsidRPr="004D3800">
                        <w:fldChar w:fldCharType="end"/>
                      </w:r>
                      <w:r w:rsidRPr="004D3800">
                        <w:t>: Customer Class Base Entity Example</w:t>
                      </w:r>
                      <w:bookmarkEnd w:id="95"/>
                    </w:p>
                  </w:txbxContent>
                </v:textbox>
                <w10:wrap type="square" anchorx="margin"/>
              </v:shape>
            </w:pict>
          </mc:Fallback>
        </mc:AlternateContent>
      </w:r>
      <w:r w:rsidRPr="004D3800">
        <w:drawing>
          <wp:anchor distT="0" distB="0" distL="114300" distR="114300" simplePos="0" relativeHeight="252024832" behindDoc="0" locked="0" layoutInCell="1" allowOverlap="1" wp14:anchorId="4AC41BB5" wp14:editId="1DE0407F">
            <wp:simplePos x="0" y="0"/>
            <wp:positionH relativeFrom="margin">
              <wp:align>center</wp:align>
            </wp:positionH>
            <wp:positionV relativeFrom="margin">
              <wp:posOffset>5539740</wp:posOffset>
            </wp:positionV>
            <wp:extent cx="2460625" cy="2698750"/>
            <wp:effectExtent l="76200" t="76200" r="130175" b="139700"/>
            <wp:wrapSquare wrapText="bothSides"/>
            <wp:docPr id="553633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3411" name="Picture 1" descr="A screen shot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460625" cy="269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t>The Base Entity class is a reusable building block in the project that helps keep track of when and by whom data records are created or changed. Whenever a new record is added or updated, this class automatically saves the date, time, and user information. This makes it easy to see the history of changes for any data, improving transparency and accountability. It is used as a foundation for other data classes, so all records in the system can have this useful tracking information without repeating code as shown in fig 10.</w:t>
      </w:r>
      <w:r w:rsidR="00EF4CF0" w:rsidRPr="004D3800">
        <w:br w:type="page"/>
      </w:r>
    </w:p>
    <w:p w14:paraId="1099975E" w14:textId="77777777" w:rsidR="00A11DD7" w:rsidRPr="004D3800" w:rsidRDefault="00A11DD7" w:rsidP="00EF4CF0">
      <w:pPr>
        <w:spacing w:after="0" w:line="240" w:lineRule="auto"/>
        <w:jc w:val="left"/>
        <w:rPr>
          <w:rFonts w:eastAsia="Times"/>
          <w:b/>
          <w:bCs/>
          <w:color w:val="2E74B5" w:themeColor="accent1" w:themeShade="BF"/>
          <w:sz w:val="22"/>
          <w:szCs w:val="22"/>
          <w:lang w:eastAsia="de-DE"/>
        </w:rPr>
      </w:pPr>
    </w:p>
    <w:p w14:paraId="71C45037" w14:textId="258E55E3" w:rsidR="008B5679" w:rsidRPr="004D3800" w:rsidRDefault="005D00B4" w:rsidP="005D00B4">
      <w:pPr>
        <w:pStyle w:val="Heading3"/>
        <w:rPr>
          <w:rFonts w:eastAsia="Times"/>
        </w:rPr>
      </w:pPr>
      <w:bookmarkStart w:id="96" w:name="_Toc205929667"/>
      <w:r w:rsidRPr="004D3800">
        <w:rPr>
          <w:rFonts w:eastAsia="Times"/>
          <w:lang w:eastAsia="de-DE"/>
        </w:rPr>
        <w:t>Data Transfer Object</w:t>
      </w:r>
      <w:bookmarkEnd w:id="96"/>
    </w:p>
    <w:p w14:paraId="26AF7256" w14:textId="00F6B437" w:rsidR="0034731A" w:rsidRPr="004D3800" w:rsidRDefault="008B5679" w:rsidP="00557168">
      <w:pPr>
        <w:pStyle w:val="Text"/>
      </w:pPr>
      <w:r w:rsidRPr="004D3800">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4D3800" w:rsidRDefault="0034731A" w:rsidP="00557168">
      <w:pPr>
        <w:pStyle w:val="Text"/>
      </w:pPr>
    </w:p>
    <w:p w14:paraId="58EB669D" w14:textId="7CC22682" w:rsidR="00F2224D" w:rsidRPr="004D3800" w:rsidRDefault="00C74B9B" w:rsidP="00557168">
      <w:pPr>
        <w:pStyle w:val="Text"/>
      </w:pPr>
      <w:r w:rsidRPr="004D3800">
        <w:t xml:space="preserve">Example: </w:t>
      </w:r>
      <w:r w:rsidR="00F2224D" w:rsidRPr="004D3800">
        <w:t xml:space="preserve">The </w:t>
      </w:r>
      <w:proofErr w:type="spellStart"/>
      <w:r w:rsidR="00F2224D" w:rsidRPr="004D3800">
        <w:t>CardsDto</w:t>
      </w:r>
      <w:proofErr w:type="spellEnd"/>
      <w:r w:rsidR="00F2224D" w:rsidRPr="004D3800">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4D3800">
        <w:t xml:space="preserve"> As Show in Figure </w:t>
      </w:r>
      <w:r w:rsidR="006D615B" w:rsidRPr="004D3800">
        <w:t>11</w:t>
      </w:r>
      <w:r w:rsidR="00F2224D" w:rsidRPr="004D3800">
        <w:t>.</w:t>
      </w:r>
    </w:p>
    <w:p w14:paraId="11DE954C" w14:textId="0C0226AC" w:rsidR="00ED3169" w:rsidRPr="004D3800" w:rsidRDefault="00754FB2" w:rsidP="00C74B9B">
      <w:pPr>
        <w:spacing w:after="0" w:line="240" w:lineRule="auto"/>
        <w:jc w:val="left"/>
        <w:rPr>
          <w:rFonts w:eastAsia="Times"/>
          <w:sz w:val="22"/>
          <w:szCs w:val="22"/>
          <w:lang w:eastAsia="de-DE"/>
        </w:rPr>
      </w:pPr>
      <w:r w:rsidRPr="004D3800">
        <w:rPr>
          <w:rFonts w:eastAsia="Times"/>
        </w:rPr>
        <w:drawing>
          <wp:anchor distT="0" distB="0" distL="114300" distR="114300" simplePos="0" relativeHeight="251673600" behindDoc="0" locked="0" layoutInCell="1" allowOverlap="1" wp14:anchorId="2138018F" wp14:editId="5BBEE8EA">
            <wp:simplePos x="0" y="0"/>
            <wp:positionH relativeFrom="margin">
              <wp:align>center</wp:align>
            </wp:positionH>
            <wp:positionV relativeFrom="margin">
              <wp:posOffset>4407535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4D3800" w:rsidRDefault="0096449C" w:rsidP="00C74B9B">
      <w:pPr>
        <w:spacing w:after="0" w:line="240" w:lineRule="auto"/>
        <w:jc w:val="left"/>
        <w:rPr>
          <w:rFonts w:eastAsia="Times"/>
          <w:sz w:val="22"/>
          <w:szCs w:val="22"/>
          <w:lang w:eastAsia="de-DE"/>
        </w:rPr>
      </w:pPr>
    </w:p>
    <w:p w14:paraId="3FBF8CC1" w14:textId="177CF8D4" w:rsidR="000A0CF4" w:rsidRPr="004D3800" w:rsidRDefault="000A0CF4" w:rsidP="00C74B9B">
      <w:pPr>
        <w:spacing w:after="0" w:line="240" w:lineRule="auto"/>
        <w:jc w:val="left"/>
        <w:rPr>
          <w:rFonts w:eastAsia="Times"/>
          <w:sz w:val="22"/>
          <w:szCs w:val="22"/>
          <w:lang w:eastAsia="de-DE"/>
        </w:rPr>
      </w:pPr>
    </w:p>
    <w:p w14:paraId="2D1D097E" w14:textId="7FECC2EA" w:rsidR="00487D40" w:rsidRPr="004D3800" w:rsidRDefault="00487D40" w:rsidP="004C6E50">
      <w:pPr>
        <w:spacing w:after="0" w:line="240" w:lineRule="auto"/>
        <w:jc w:val="left"/>
        <w:rPr>
          <w:rFonts w:eastAsia="Times"/>
          <w:sz w:val="22"/>
          <w:szCs w:val="22"/>
          <w:lang w:eastAsia="de-DE"/>
        </w:rPr>
      </w:pPr>
    </w:p>
    <w:p w14:paraId="3D8AFC75" w14:textId="13765629" w:rsidR="00487D40" w:rsidRPr="004D3800" w:rsidRDefault="00487D40" w:rsidP="00ED3169">
      <w:pPr>
        <w:spacing w:after="0" w:line="240" w:lineRule="auto"/>
        <w:jc w:val="left"/>
        <w:rPr>
          <w:rFonts w:eastAsia="Times"/>
          <w:sz w:val="22"/>
          <w:szCs w:val="22"/>
          <w:lang w:eastAsia="de-DE"/>
        </w:rPr>
      </w:pPr>
    </w:p>
    <w:p w14:paraId="6A73D0C9" w14:textId="1243679A" w:rsidR="00487D40" w:rsidRPr="004D3800" w:rsidRDefault="00487D40" w:rsidP="00ED3169">
      <w:pPr>
        <w:spacing w:after="0" w:line="240" w:lineRule="auto"/>
        <w:jc w:val="left"/>
        <w:rPr>
          <w:rFonts w:eastAsia="Times"/>
          <w:sz w:val="22"/>
          <w:szCs w:val="22"/>
          <w:lang w:eastAsia="de-DE"/>
        </w:rPr>
      </w:pPr>
    </w:p>
    <w:p w14:paraId="47760459" w14:textId="77777777" w:rsidR="00F814E5" w:rsidRPr="004D3800" w:rsidRDefault="00F814E5" w:rsidP="00ED3169">
      <w:pPr>
        <w:spacing w:after="0" w:line="240" w:lineRule="auto"/>
        <w:jc w:val="left"/>
        <w:rPr>
          <w:rFonts w:eastAsia="Times"/>
          <w:sz w:val="22"/>
          <w:szCs w:val="22"/>
          <w:lang w:eastAsia="de-DE"/>
        </w:rPr>
      </w:pPr>
    </w:p>
    <w:p w14:paraId="7C825D1B" w14:textId="6E3A23A3" w:rsidR="00054539" w:rsidRPr="004D3800" w:rsidRDefault="004F60A2" w:rsidP="00ED3169">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6FBEA4F4" w:rsidR="0034731A" w:rsidRPr="004D3800" w:rsidRDefault="0034731A" w:rsidP="0034731A">
                            <w:pPr>
                              <w:pStyle w:val="Caption"/>
                              <w:rPr>
                                <w:rFonts w:eastAsia="Times"/>
                              </w:rPr>
                            </w:pPr>
                            <w:bookmarkStart w:id="97" w:name="_Toc204986498"/>
                            <w:bookmarkStart w:id="98" w:name="_Toc205321392"/>
                            <w:bookmarkStart w:id="99" w:name="_Toc205321852"/>
                            <w:bookmarkStart w:id="100" w:name="_Toc205928655"/>
                            <w:r w:rsidRPr="004D3800">
                              <w:t xml:space="preserve">Figure </w:t>
                            </w:r>
                            <w:r w:rsidRPr="004D3800">
                              <w:fldChar w:fldCharType="begin"/>
                            </w:r>
                            <w:r w:rsidRPr="004D3800">
                              <w:instrText xml:space="preserve"> SEQ Figure \* ARABIC </w:instrText>
                            </w:r>
                            <w:r w:rsidRPr="004D3800">
                              <w:fldChar w:fldCharType="separate"/>
                            </w:r>
                            <w:r w:rsidR="00B27C2A" w:rsidRPr="004D3800">
                              <w:t>11</w:t>
                            </w:r>
                            <w:r w:rsidRPr="004D3800">
                              <w:fldChar w:fldCharType="end"/>
                            </w:r>
                            <w:r w:rsidRPr="004D3800">
                              <w:t>: Data Transfer Object</w:t>
                            </w:r>
                            <w:bookmarkEnd w:id="97"/>
                            <w:r w:rsidR="003E25C1" w:rsidRPr="004D3800">
                              <w:t xml:space="preserve"> Example</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6"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" stroked="f">
                <v:textbox inset="0,0,0,0">
                  <w:txbxContent>
                    <w:p w14:paraId="104E850C" w14:textId="6FBEA4F4" w:rsidR="0034731A" w:rsidRPr="004D3800" w:rsidRDefault="0034731A" w:rsidP="0034731A">
                      <w:pPr>
                        <w:pStyle w:val="Caption"/>
                        <w:rPr>
                          <w:rFonts w:eastAsia="Times"/>
                        </w:rPr>
                      </w:pPr>
                      <w:bookmarkStart w:id="101" w:name="_Toc204986498"/>
                      <w:bookmarkStart w:id="102" w:name="_Toc205321392"/>
                      <w:bookmarkStart w:id="103" w:name="_Toc205321852"/>
                      <w:bookmarkStart w:id="104" w:name="_Toc205928655"/>
                      <w:r w:rsidRPr="004D3800">
                        <w:t xml:space="preserve">Figure </w:t>
                      </w:r>
                      <w:r w:rsidRPr="004D3800">
                        <w:fldChar w:fldCharType="begin"/>
                      </w:r>
                      <w:r w:rsidRPr="004D3800">
                        <w:instrText xml:space="preserve"> SEQ Figure \* ARABIC </w:instrText>
                      </w:r>
                      <w:r w:rsidRPr="004D3800">
                        <w:fldChar w:fldCharType="separate"/>
                      </w:r>
                      <w:r w:rsidR="00B27C2A" w:rsidRPr="004D3800">
                        <w:t>11</w:t>
                      </w:r>
                      <w:r w:rsidRPr="004D3800">
                        <w:fldChar w:fldCharType="end"/>
                      </w:r>
                      <w:r w:rsidRPr="004D3800">
                        <w:t>: Data Transfer Object</w:t>
                      </w:r>
                      <w:bookmarkEnd w:id="101"/>
                      <w:r w:rsidR="003E25C1" w:rsidRPr="004D3800">
                        <w:t xml:space="preserve"> Example</w:t>
                      </w:r>
                      <w:bookmarkEnd w:id="102"/>
                      <w:bookmarkEnd w:id="103"/>
                      <w:bookmarkEnd w:id="104"/>
                    </w:p>
                  </w:txbxContent>
                </v:textbox>
                <w10:wrap type="square" anchorx="margin"/>
              </v:shape>
            </w:pict>
          </mc:Fallback>
        </mc:AlternateContent>
      </w:r>
    </w:p>
    <w:p w14:paraId="0CAE4234" w14:textId="2CEDDB5C" w:rsidR="00EF4CF0" w:rsidRPr="004D3800" w:rsidRDefault="00EF4CF0" w:rsidP="00EF4CF0">
      <w:pPr>
        <w:pStyle w:val="Heading3"/>
      </w:pPr>
      <w:bookmarkStart w:id="105" w:name="_Toc205929668"/>
      <w:r w:rsidRPr="004D3800">
        <w:rPr>
          <w:rFonts w:eastAsia="Times"/>
          <w:lang w:eastAsia="de-DE"/>
        </w:rPr>
        <w:lastRenderedPageBreak/>
        <w:t>Repository</w:t>
      </w:r>
      <w:bookmarkEnd w:id="105"/>
    </w:p>
    <w:p w14:paraId="425F2191" w14:textId="3134B99D" w:rsidR="00845F4E" w:rsidRPr="004D3800" w:rsidRDefault="00845F4E" w:rsidP="00557168">
      <w:pPr>
        <w:pStyle w:val="Text"/>
      </w:pPr>
      <w:r w:rsidRPr="004D3800">
        <w:t xml:space="preserve">In this project, a repository is defined as a Java interface that facilitates data access for entities, usually by extending </w:t>
      </w:r>
      <w:proofErr w:type="spellStart"/>
      <w:r w:rsidRPr="004D3800">
        <w:t>JpaRepository</w:t>
      </w:r>
      <w:proofErr w:type="spellEnd"/>
      <w:r w:rsidRPr="004D3800">
        <w:t xml:space="preserve"> from Spring Data JPA.</w:t>
      </w:r>
    </w:p>
    <w:p w14:paraId="118AD18C" w14:textId="379ACFBA" w:rsidR="00845F4E" w:rsidRPr="004D3800" w:rsidRDefault="00845F4E" w:rsidP="00557168">
      <w:pPr>
        <w:pStyle w:val="Text"/>
      </w:pPr>
      <w:r w:rsidRPr="004D3800">
        <w:t>Repositories serve to abstract the database layer, enabling the execution of CRUD operations (create, read, update, delete) on entities without the necessity of writing SQL queries.</w:t>
      </w:r>
    </w:p>
    <w:p w14:paraId="268A2C32" w14:textId="4553171E" w:rsidR="00233D61" w:rsidRPr="004D3800" w:rsidRDefault="00845F4E" w:rsidP="00557168">
      <w:pPr>
        <w:pStyle w:val="Text"/>
      </w:pPr>
      <w:r w:rsidRPr="004D3800">
        <w:t>The responsibilities of repositories include:</w:t>
      </w:r>
    </w:p>
    <w:p w14:paraId="5B5F35F5" w14:textId="77777777" w:rsidR="00845F4E" w:rsidRPr="004D3800" w:rsidRDefault="00845F4E" w:rsidP="00557168">
      <w:pPr>
        <w:pStyle w:val="Text"/>
        <w:numPr>
          <w:ilvl w:val="0"/>
          <w:numId w:val="67"/>
        </w:numPr>
      </w:pPr>
      <w:r w:rsidRPr="004D3800">
        <w:t>Interacting with the database to retrieve, save, update, or remove entity records.</w:t>
      </w:r>
    </w:p>
    <w:p w14:paraId="6EA5D74F" w14:textId="288EF7BB" w:rsidR="00845F4E" w:rsidRPr="004D3800" w:rsidRDefault="00845F4E" w:rsidP="00557168">
      <w:pPr>
        <w:pStyle w:val="Text"/>
        <w:numPr>
          <w:ilvl w:val="0"/>
          <w:numId w:val="67"/>
        </w:numPr>
      </w:pPr>
      <w:r w:rsidRPr="004D3800">
        <w:t>Providing custom query methods through method naming conventions.</w:t>
      </w:r>
    </w:p>
    <w:p w14:paraId="6B41F3B3" w14:textId="77777777" w:rsidR="00845F4E" w:rsidRPr="004D3800" w:rsidRDefault="00845F4E" w:rsidP="00557168">
      <w:pPr>
        <w:pStyle w:val="Text"/>
        <w:numPr>
          <w:ilvl w:val="0"/>
          <w:numId w:val="67"/>
        </w:numPr>
      </w:pPr>
      <w:r w:rsidRPr="004D3800">
        <w:t>Supporting pagination, sorting, and complex queries.</w:t>
      </w:r>
    </w:p>
    <w:p w14:paraId="117CF769" w14:textId="6952C317" w:rsidR="00845F4E" w:rsidRPr="004D3800" w:rsidRDefault="00845F4E" w:rsidP="00557168">
      <w:pPr>
        <w:pStyle w:val="Text"/>
        <w:numPr>
          <w:ilvl w:val="0"/>
          <w:numId w:val="67"/>
        </w:numPr>
      </w:pPr>
      <w:r w:rsidRPr="004D3800">
        <w:t>This methodology fosters a clear distinction between business logic and data access, thereby enhancing the maintainability and testability of the codebase.</w:t>
      </w:r>
    </w:p>
    <w:p w14:paraId="564AFA21" w14:textId="48E6D892" w:rsidR="00EF4CF0" w:rsidRPr="004D3800" w:rsidRDefault="001267A7" w:rsidP="00557168">
      <w:pPr>
        <w:pStyle w:val="Text"/>
        <w:numPr>
          <w:ilvl w:val="0"/>
          <w:numId w:val="67"/>
        </w:numPr>
      </w:pPr>
      <w:r w:rsidRPr="004D3800">
        <w:drawing>
          <wp:anchor distT="0" distB="0" distL="114300" distR="114300" simplePos="0" relativeHeight="252000256" behindDoc="0" locked="0" layoutInCell="1" allowOverlap="1" wp14:anchorId="7A78C2B3" wp14:editId="7583359E">
            <wp:simplePos x="0" y="0"/>
            <wp:positionH relativeFrom="margin">
              <wp:align>center</wp:align>
            </wp:positionH>
            <wp:positionV relativeFrom="margin">
              <wp:posOffset>5059680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4D3800">
        <w:t>They</w:t>
      </w:r>
      <w:r w:rsidR="00EF4CF0" w:rsidRPr="004D3800">
        <w:t xml:space="preserve"> </w:t>
      </w:r>
      <w:r w:rsidR="00845F4E" w:rsidRPr="004D3800">
        <w:t>define</w:t>
      </w:r>
      <w:r w:rsidR="00EF4CF0" w:rsidRPr="004D3800">
        <w:t xml:space="preserve"> the contract for account-related operations in the application. It specifies methods for creating, fetching, updating, and deleting accounts, as well as updating account status. Implementations of this interface provide </w:t>
      </w:r>
      <w:r w:rsidR="000F61D6" w:rsidRPr="004D3800">
        <w:t>business</w:t>
      </w:r>
      <w:r w:rsidR="00EF4CF0" w:rsidRPr="004D3800">
        <w:t xml:space="preserve"> logic for managing account data, ensuring a clear separation between the service layer and other layers such as controllers or repositories. This promotes modularity, testability, and maintainability in the codebase</w:t>
      </w:r>
      <w:r w:rsidR="008A692A" w:rsidRPr="004D3800">
        <w:t xml:space="preserve"> As Show in Figure 1</w:t>
      </w:r>
      <w:r w:rsidR="00251950" w:rsidRPr="004D3800">
        <w:t>2</w:t>
      </w:r>
      <w:r w:rsidR="00EF4CF0" w:rsidRPr="004D3800">
        <w:t>.</w:t>
      </w:r>
    </w:p>
    <w:p w14:paraId="40A1F3D7" w14:textId="201443D1" w:rsidR="00925626" w:rsidRPr="004D3800" w:rsidRDefault="00925626" w:rsidP="00925626">
      <w:pPr>
        <w:spacing w:after="0" w:line="240" w:lineRule="auto"/>
        <w:jc w:val="left"/>
      </w:pPr>
      <w:r w:rsidRPr="004D3800">
        <mc:AlternateContent>
          <mc:Choice Requires="wps">
            <w:drawing>
              <wp:anchor distT="0" distB="0" distL="114300" distR="114300" simplePos="0" relativeHeight="251838464" behindDoc="0" locked="0" layoutInCell="1" allowOverlap="1" wp14:anchorId="2CAA8F2F" wp14:editId="26CB7172">
                <wp:simplePos x="0" y="0"/>
                <wp:positionH relativeFrom="page">
                  <wp:align>center</wp:align>
                </wp:positionH>
                <wp:positionV relativeFrom="paragraph">
                  <wp:posOffset>2492375</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4179FA56" w:rsidR="00EF4CF0" w:rsidRPr="004D3800" w:rsidRDefault="00EF4CF0" w:rsidP="00EF4CF0">
                            <w:pPr>
                              <w:pStyle w:val="Caption"/>
                            </w:pPr>
                            <w:bookmarkStart w:id="106" w:name="_Toc204986501"/>
                            <w:bookmarkStart w:id="107" w:name="_Toc205321393"/>
                            <w:bookmarkStart w:id="108" w:name="_Toc205321853"/>
                            <w:bookmarkStart w:id="109" w:name="_Toc205928656"/>
                            <w:r w:rsidRPr="004D3800">
                              <w:t xml:space="preserve">Figure </w:t>
                            </w:r>
                            <w:r w:rsidRPr="004D3800">
                              <w:fldChar w:fldCharType="begin"/>
                            </w:r>
                            <w:r w:rsidRPr="004D3800">
                              <w:instrText xml:space="preserve"> SEQ Figure \* ARABIC </w:instrText>
                            </w:r>
                            <w:r w:rsidRPr="004D3800">
                              <w:fldChar w:fldCharType="separate"/>
                            </w:r>
                            <w:r w:rsidR="00B27C2A" w:rsidRPr="004D3800">
                              <w:t>12</w:t>
                            </w:r>
                            <w:r w:rsidRPr="004D3800">
                              <w:fldChar w:fldCharType="end"/>
                            </w:r>
                            <w:r w:rsidRPr="004D3800">
                              <w:t xml:space="preserve">: </w:t>
                            </w:r>
                            <w:r w:rsidR="005F431B" w:rsidRPr="004D3800">
                              <w:t>Account</w:t>
                            </w:r>
                            <w:r w:rsidRPr="004D3800">
                              <w:t xml:space="preserve"> Repository Example</w:t>
                            </w:r>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7" type="#_x0000_t202" style="position:absolute;margin-left:0;margin-top:196.25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7T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zD/N5gvOJMVuPi5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" stroked="f">
                <v:textbox style="mso-fit-shape-to-text:t" inset="0,0,0,0">
                  <w:txbxContent>
                    <w:p w14:paraId="17CAF0B9" w14:textId="4179FA56" w:rsidR="00EF4CF0" w:rsidRPr="004D3800" w:rsidRDefault="00EF4CF0" w:rsidP="00EF4CF0">
                      <w:pPr>
                        <w:pStyle w:val="Caption"/>
                      </w:pPr>
                      <w:bookmarkStart w:id="110" w:name="_Toc204986501"/>
                      <w:bookmarkStart w:id="111" w:name="_Toc205321393"/>
                      <w:bookmarkStart w:id="112" w:name="_Toc205321853"/>
                      <w:bookmarkStart w:id="113" w:name="_Toc205928656"/>
                      <w:r w:rsidRPr="004D3800">
                        <w:t xml:space="preserve">Figure </w:t>
                      </w:r>
                      <w:r w:rsidRPr="004D3800">
                        <w:fldChar w:fldCharType="begin"/>
                      </w:r>
                      <w:r w:rsidRPr="004D3800">
                        <w:instrText xml:space="preserve"> SEQ Figure \* ARABIC </w:instrText>
                      </w:r>
                      <w:r w:rsidRPr="004D3800">
                        <w:fldChar w:fldCharType="separate"/>
                      </w:r>
                      <w:r w:rsidR="00B27C2A" w:rsidRPr="004D3800">
                        <w:t>12</w:t>
                      </w:r>
                      <w:r w:rsidRPr="004D3800">
                        <w:fldChar w:fldCharType="end"/>
                      </w:r>
                      <w:r w:rsidRPr="004D3800">
                        <w:t xml:space="preserve">: </w:t>
                      </w:r>
                      <w:r w:rsidR="005F431B" w:rsidRPr="004D3800">
                        <w:t>Account</w:t>
                      </w:r>
                      <w:r w:rsidRPr="004D3800">
                        <w:t xml:space="preserve"> Repository Example</w:t>
                      </w:r>
                      <w:bookmarkEnd w:id="110"/>
                      <w:bookmarkEnd w:id="111"/>
                      <w:bookmarkEnd w:id="112"/>
                      <w:bookmarkEnd w:id="113"/>
                    </w:p>
                  </w:txbxContent>
                </v:textbox>
                <w10:wrap type="square" anchorx="page"/>
              </v:shape>
            </w:pict>
          </mc:Fallback>
        </mc:AlternateContent>
      </w:r>
    </w:p>
    <w:p w14:paraId="53E48997" w14:textId="6A50D6B4" w:rsidR="00EF4CF0" w:rsidRPr="004D3800" w:rsidRDefault="00EF4CF0" w:rsidP="00192776">
      <w:pPr>
        <w:pStyle w:val="Heading3"/>
        <w:rPr>
          <w:rFonts w:eastAsia="Times"/>
        </w:rPr>
      </w:pPr>
      <w:r w:rsidRPr="004D3800">
        <w:rPr>
          <w:rFonts w:eastAsia="Times"/>
        </w:rPr>
        <w:br w:type="page"/>
      </w:r>
    </w:p>
    <w:p w14:paraId="287667B7" w14:textId="4BC9D670" w:rsidR="00925626" w:rsidRPr="004D3800" w:rsidRDefault="00925626" w:rsidP="002247E1">
      <w:pPr>
        <w:pStyle w:val="Heading3"/>
        <w:rPr>
          <w:rFonts w:eastAsia="Times"/>
        </w:rPr>
      </w:pPr>
      <w:bookmarkStart w:id="114" w:name="_Toc205929669"/>
      <w:r w:rsidRPr="004D3800">
        <w:rPr>
          <w:rFonts w:eastAsia="Times"/>
        </w:rPr>
        <w:lastRenderedPageBreak/>
        <w:t>Client Service</w:t>
      </w:r>
      <w:bookmarkEnd w:id="114"/>
      <w:r w:rsidRPr="004D3800">
        <w:rPr>
          <w:rFonts w:eastAsia="Times"/>
        </w:rPr>
        <w:t xml:space="preserve"> </w:t>
      </w:r>
    </w:p>
    <w:p w14:paraId="2F5CB5EB" w14:textId="7C88DFA1" w:rsidR="002831D3" w:rsidRPr="004D3800" w:rsidRDefault="002831D3" w:rsidP="002831D3">
      <w:pPr>
        <w:pStyle w:val="Text"/>
      </w:pPr>
      <w:proofErr w:type="spellStart"/>
      <w:r w:rsidRPr="004D3800">
        <w:t>CardsFeignClient</w:t>
      </w:r>
      <w:proofErr w:type="spellEnd"/>
      <w:r w:rsidR="00B879EA" w:rsidRPr="004D3800">
        <w:t xml:space="preserve"> as shown in figure 14</w:t>
      </w:r>
      <w:r w:rsidRPr="004D3800">
        <w:t xml:space="preserve"> is an interface marked with </w:t>
      </w:r>
      <w:proofErr w:type="spellStart"/>
      <w:r w:rsidRPr="004D3800">
        <w:t>FeignClient</w:t>
      </w:r>
      <w:proofErr w:type="spellEnd"/>
      <w:r w:rsidR="00B879EA" w:rsidRPr="004D3800">
        <w:t xml:space="preserve"> shown in figure 13</w:t>
      </w:r>
      <w:r w:rsidRPr="004D3800">
        <w:t xml:space="preserve">, specifying the target service name cards and a fallback class </w:t>
      </w:r>
      <w:proofErr w:type="spellStart"/>
      <w:r w:rsidRPr="004D3800">
        <w:t>CardsFallBack</w:t>
      </w:r>
      <w:proofErr w:type="spellEnd"/>
      <w:r w:rsidRPr="004D3800">
        <w:t xml:space="preserve"> for error handling.</w:t>
      </w:r>
    </w:p>
    <w:p w14:paraId="12BBC76C" w14:textId="77777777" w:rsidR="002831D3" w:rsidRPr="004D3800" w:rsidRDefault="002831D3" w:rsidP="002831D3">
      <w:pPr>
        <w:pStyle w:val="Text"/>
      </w:pPr>
      <w:r w:rsidRPr="004D3800">
        <w:t xml:space="preserve">The </w:t>
      </w:r>
      <w:proofErr w:type="spellStart"/>
      <w:r w:rsidRPr="004D3800">
        <w:t>fetchCardDetails</w:t>
      </w:r>
      <w:proofErr w:type="spellEnd"/>
      <w:r w:rsidRPr="004D3800">
        <w:t xml:space="preserve"> method maps to an HTTP GET request to the cards service, passing a correlation ID in the header and a mobile number as a query parameter. It returns card details wrapped in a response object.</w:t>
      </w:r>
    </w:p>
    <w:p w14:paraId="48DE45E9" w14:textId="77777777" w:rsidR="002831D3" w:rsidRPr="004D3800" w:rsidRDefault="002831D3" w:rsidP="002831D3">
      <w:pPr>
        <w:pStyle w:val="Text"/>
      </w:pPr>
      <w:proofErr w:type="spellStart"/>
      <w:r w:rsidRPr="004D3800">
        <w:t>CardsFallBack</w:t>
      </w:r>
      <w:proofErr w:type="spellEnd"/>
      <w:r w:rsidRPr="004D3800">
        <w:t xml:space="preserve"> is a fallback implementation of the interface. If the cards service is unavailable or an error occurs, this class is used. Here, it simply returns null, but in practice, it could return a default response or an error message.</w:t>
      </w:r>
    </w:p>
    <w:p w14:paraId="51E68341" w14:textId="1B37F55D" w:rsidR="002831D3" w:rsidRPr="004D3800" w:rsidRDefault="002831D3" w:rsidP="002831D3">
      <w:pPr>
        <w:pStyle w:val="Text"/>
      </w:pPr>
      <w:r w:rsidRPr="004D3800">
        <w:t xml:space="preserve">Together, these classes enable robust, fault-tolerant communication between microservices, automatically handling failures and improving system resilience. </w:t>
      </w:r>
    </w:p>
    <w:p w14:paraId="5739499C" w14:textId="086FEBF0" w:rsidR="00925626" w:rsidRPr="004D3800" w:rsidRDefault="003936E6" w:rsidP="002831D3">
      <w:pPr>
        <w:pStyle w:val="Text"/>
        <w:rPr>
          <w:rFonts w:cs="Arial"/>
          <w:b/>
          <w:bCs/>
          <w:szCs w:val="26"/>
        </w:rPr>
      </w:pPr>
      <w:r w:rsidRPr="004D3800">
        <mc:AlternateContent>
          <mc:Choice Requires="wps">
            <w:drawing>
              <wp:anchor distT="0" distB="0" distL="114300" distR="114300" simplePos="0" relativeHeight="252030976" behindDoc="0" locked="0" layoutInCell="1" allowOverlap="1" wp14:anchorId="1D3CD5D5" wp14:editId="48BAFF53">
                <wp:simplePos x="0" y="0"/>
                <wp:positionH relativeFrom="page">
                  <wp:align>center</wp:align>
                </wp:positionH>
                <wp:positionV relativeFrom="paragraph">
                  <wp:posOffset>3643630</wp:posOffset>
                </wp:positionV>
                <wp:extent cx="5580380" cy="635"/>
                <wp:effectExtent l="0" t="0" r="1270" b="0"/>
                <wp:wrapSquare wrapText="bothSides"/>
                <wp:docPr id="98122700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F62ABE" w14:textId="23176F91" w:rsidR="002831D3" w:rsidRPr="004D3800" w:rsidRDefault="002831D3" w:rsidP="002831D3">
                            <w:pPr>
                              <w:pStyle w:val="Caption"/>
                              <w:rPr>
                                <w:rFonts w:eastAsia="Times"/>
                                <w:lang w:eastAsia="de-DE"/>
                              </w:rPr>
                            </w:pPr>
                            <w:bookmarkStart w:id="115" w:name="_Toc205928657"/>
                            <w:r w:rsidRPr="004D3800">
                              <w:t xml:space="preserve">Figure </w:t>
                            </w:r>
                            <w:r w:rsidRPr="004D3800">
                              <w:fldChar w:fldCharType="begin"/>
                            </w:r>
                            <w:r w:rsidRPr="004D3800">
                              <w:instrText xml:space="preserve"> SEQ Figure \* ARABIC </w:instrText>
                            </w:r>
                            <w:r w:rsidRPr="004D3800">
                              <w:fldChar w:fldCharType="separate"/>
                            </w:r>
                            <w:r w:rsidR="00B27C2A" w:rsidRPr="004D3800">
                              <w:t>13</w:t>
                            </w:r>
                            <w:r w:rsidRPr="004D3800">
                              <w:fldChar w:fldCharType="end"/>
                            </w:r>
                            <w:r w:rsidRPr="004D3800">
                              <w:t xml:space="preserve">: </w:t>
                            </w:r>
                            <w:proofErr w:type="spellStart"/>
                            <w:r w:rsidRPr="004D3800">
                              <w:t>CardsFeignClient</w:t>
                            </w:r>
                            <w:proofErr w:type="spellEnd"/>
                            <w:r w:rsidRPr="004D3800">
                              <w:t xml:space="preserve"> Example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D5D5" id="_x0000_s1038" type="#_x0000_t202" style="position:absolute;left:0;text-align:left;margin-left:0;margin-top:286.9pt;width:439.4pt;height:.05pt;z-index:252030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" stroked="f">
                <v:textbox style="mso-fit-shape-to-text:t" inset="0,0,0,0">
                  <w:txbxContent>
                    <w:p w14:paraId="7DF62ABE" w14:textId="23176F91" w:rsidR="002831D3" w:rsidRPr="004D3800" w:rsidRDefault="002831D3" w:rsidP="002831D3">
                      <w:pPr>
                        <w:pStyle w:val="Caption"/>
                        <w:rPr>
                          <w:rFonts w:eastAsia="Times"/>
                          <w:lang w:eastAsia="de-DE"/>
                        </w:rPr>
                      </w:pPr>
                      <w:bookmarkStart w:id="116" w:name="_Toc205928657"/>
                      <w:r w:rsidRPr="004D3800">
                        <w:t xml:space="preserve">Figure </w:t>
                      </w:r>
                      <w:r w:rsidRPr="004D3800">
                        <w:fldChar w:fldCharType="begin"/>
                      </w:r>
                      <w:r w:rsidRPr="004D3800">
                        <w:instrText xml:space="preserve"> SEQ Figure \* ARABIC </w:instrText>
                      </w:r>
                      <w:r w:rsidRPr="004D3800">
                        <w:fldChar w:fldCharType="separate"/>
                      </w:r>
                      <w:r w:rsidR="00B27C2A" w:rsidRPr="004D3800">
                        <w:t>13</w:t>
                      </w:r>
                      <w:r w:rsidRPr="004D3800">
                        <w:fldChar w:fldCharType="end"/>
                      </w:r>
                      <w:r w:rsidRPr="004D3800">
                        <w:t xml:space="preserve">: </w:t>
                      </w:r>
                      <w:proofErr w:type="spellStart"/>
                      <w:r w:rsidRPr="004D3800">
                        <w:t>CardsFeignClient</w:t>
                      </w:r>
                      <w:proofErr w:type="spellEnd"/>
                      <w:r w:rsidRPr="004D3800">
                        <w:t xml:space="preserve"> Example</w:t>
                      </w:r>
                      <w:bookmarkEnd w:id="116"/>
                    </w:p>
                  </w:txbxContent>
                </v:textbox>
                <w10:wrap type="square" anchorx="page"/>
              </v:shape>
            </w:pict>
          </mc:Fallback>
        </mc:AlternateContent>
      </w:r>
      <w:r w:rsidRPr="004D3800">
        <w:drawing>
          <wp:anchor distT="0" distB="0" distL="114300" distR="114300" simplePos="0" relativeHeight="252028928" behindDoc="0" locked="0" layoutInCell="1" allowOverlap="1" wp14:anchorId="02B62707" wp14:editId="456CC835">
            <wp:simplePos x="0" y="0"/>
            <wp:positionH relativeFrom="margin">
              <wp:align>center</wp:align>
            </wp:positionH>
            <wp:positionV relativeFrom="margin">
              <wp:posOffset>5532755</wp:posOffset>
            </wp:positionV>
            <wp:extent cx="5580380" cy="1174750"/>
            <wp:effectExtent l="76200" t="76200" r="134620" b="139700"/>
            <wp:wrapSquare wrapText="bothSides"/>
            <wp:docPr id="2708337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3744" name="Picture 1" descr="A screen 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80380" cy="11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879EA" w:rsidRPr="004D3800">
        <mc:AlternateContent>
          <mc:Choice Requires="wps">
            <w:drawing>
              <wp:anchor distT="0" distB="0" distL="114300" distR="114300" simplePos="0" relativeHeight="252033024" behindDoc="0" locked="0" layoutInCell="1" allowOverlap="1" wp14:anchorId="2A782590" wp14:editId="7B700634">
                <wp:simplePos x="0" y="0"/>
                <wp:positionH relativeFrom="margin">
                  <wp:posOffset>-1270</wp:posOffset>
                </wp:positionH>
                <wp:positionV relativeFrom="paragraph">
                  <wp:posOffset>1594485</wp:posOffset>
                </wp:positionV>
                <wp:extent cx="5580380" cy="635"/>
                <wp:effectExtent l="0" t="0" r="1270" b="0"/>
                <wp:wrapSquare wrapText="bothSides"/>
                <wp:docPr id="110413767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BAEE65" w14:textId="32303F0A" w:rsidR="00B879EA" w:rsidRPr="004D3800" w:rsidRDefault="00B879EA" w:rsidP="00B879EA">
                            <w:pPr>
                              <w:pStyle w:val="Caption"/>
                              <w:rPr>
                                <w:rFonts w:eastAsia="Times"/>
                                <w:sz w:val="22"/>
                                <w:szCs w:val="22"/>
                                <w:lang w:eastAsia="de-DE"/>
                              </w:rPr>
                            </w:pPr>
                            <w:bookmarkStart w:id="117" w:name="_Toc205928658"/>
                            <w:r w:rsidRPr="004D3800">
                              <w:t xml:space="preserve">Figure </w:t>
                            </w:r>
                            <w:r w:rsidRPr="004D3800">
                              <w:fldChar w:fldCharType="begin"/>
                            </w:r>
                            <w:r w:rsidRPr="004D3800">
                              <w:instrText xml:space="preserve"> SEQ Figure \* ARABIC </w:instrText>
                            </w:r>
                            <w:r w:rsidRPr="004D3800">
                              <w:fldChar w:fldCharType="separate"/>
                            </w:r>
                            <w:r w:rsidR="00B27C2A" w:rsidRPr="004D3800">
                              <w:t>14</w:t>
                            </w:r>
                            <w:r w:rsidRPr="004D3800">
                              <w:fldChar w:fldCharType="end"/>
                            </w:r>
                            <w:r w:rsidRPr="004D3800">
                              <w:t>:CardsFallBack Example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82590" id="_x0000_s1039" type="#_x0000_t202" style="position:absolute;left:0;text-align:left;margin-left:-.1pt;margin-top:125.55pt;width:439.4pt;height:.05pt;z-index:252033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" stroked="f">
                <v:textbox style="mso-fit-shape-to-text:t" inset="0,0,0,0">
                  <w:txbxContent>
                    <w:p w14:paraId="71BAEE65" w14:textId="32303F0A" w:rsidR="00B879EA" w:rsidRPr="004D3800" w:rsidRDefault="00B879EA" w:rsidP="00B879EA">
                      <w:pPr>
                        <w:pStyle w:val="Caption"/>
                        <w:rPr>
                          <w:rFonts w:eastAsia="Times"/>
                          <w:sz w:val="22"/>
                          <w:szCs w:val="22"/>
                          <w:lang w:eastAsia="de-DE"/>
                        </w:rPr>
                      </w:pPr>
                      <w:bookmarkStart w:id="118" w:name="_Toc205928658"/>
                      <w:r w:rsidRPr="004D3800">
                        <w:t xml:space="preserve">Figure </w:t>
                      </w:r>
                      <w:r w:rsidRPr="004D3800">
                        <w:fldChar w:fldCharType="begin"/>
                      </w:r>
                      <w:r w:rsidRPr="004D3800">
                        <w:instrText xml:space="preserve"> SEQ Figure \* ARABIC </w:instrText>
                      </w:r>
                      <w:r w:rsidRPr="004D3800">
                        <w:fldChar w:fldCharType="separate"/>
                      </w:r>
                      <w:r w:rsidR="00B27C2A" w:rsidRPr="004D3800">
                        <w:t>14</w:t>
                      </w:r>
                      <w:r w:rsidRPr="004D3800">
                        <w:fldChar w:fldCharType="end"/>
                      </w:r>
                      <w:r w:rsidRPr="004D3800">
                        <w:t>:CardsFallBack Example</w:t>
                      </w:r>
                      <w:bookmarkEnd w:id="118"/>
                    </w:p>
                  </w:txbxContent>
                </v:textbox>
                <w10:wrap type="square" anchorx="margin"/>
              </v:shape>
            </w:pict>
          </mc:Fallback>
        </mc:AlternateContent>
      </w:r>
      <w:r w:rsidR="00B879EA" w:rsidRPr="004D3800">
        <w:drawing>
          <wp:anchor distT="0" distB="0" distL="114300" distR="114300" simplePos="0" relativeHeight="252027904" behindDoc="0" locked="0" layoutInCell="1" allowOverlap="1" wp14:anchorId="4CA7D81E" wp14:editId="0BDFB44B">
            <wp:simplePos x="0" y="0"/>
            <wp:positionH relativeFrom="margin">
              <wp:align>center</wp:align>
            </wp:positionH>
            <wp:positionV relativeFrom="page">
              <wp:posOffset>4562475</wp:posOffset>
            </wp:positionV>
            <wp:extent cx="5631815" cy="1314450"/>
            <wp:effectExtent l="76200" t="76200" r="140335" b="133350"/>
            <wp:wrapSquare wrapText="bothSides"/>
            <wp:docPr id="4743917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1794" name="Picture 1" descr="A screen 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63181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831D3" w:rsidRPr="004D3800">
        <w:t xml:space="preserve">  </w:t>
      </w:r>
      <w:r w:rsidR="00925626" w:rsidRPr="004D3800">
        <w:br w:type="page"/>
      </w:r>
    </w:p>
    <w:p w14:paraId="78166038" w14:textId="447A720E" w:rsidR="002247E1" w:rsidRPr="004D3800" w:rsidRDefault="002247E1" w:rsidP="002247E1">
      <w:pPr>
        <w:pStyle w:val="Heading3"/>
        <w:rPr>
          <w:rFonts w:eastAsia="Times"/>
        </w:rPr>
      </w:pPr>
      <w:bookmarkStart w:id="119" w:name="_Toc205929670"/>
      <w:r w:rsidRPr="004D3800">
        <w:rPr>
          <w:rFonts w:eastAsia="Times"/>
        </w:rPr>
        <w:lastRenderedPageBreak/>
        <w:t>Controller</w:t>
      </w:r>
      <w:bookmarkEnd w:id="119"/>
      <w:r w:rsidRPr="004D3800">
        <w:rPr>
          <w:rFonts w:eastAsia="Times"/>
        </w:rPr>
        <w:t xml:space="preserve"> </w:t>
      </w:r>
    </w:p>
    <w:p w14:paraId="0D763E41" w14:textId="1221B36E" w:rsidR="002247E1" w:rsidRPr="004D3800" w:rsidRDefault="002247E1" w:rsidP="00557168">
      <w:pPr>
        <w:pStyle w:val="Text"/>
      </w:pPr>
      <w:r w:rsidRPr="004D3800">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r w:rsidR="00526FF2" w:rsidRPr="004D3800">
        <w:t xml:space="preserve">with </w:t>
      </w:r>
      <w:r w:rsidR="001602A5" w:rsidRPr="004D3800">
        <w:t>Rest Controller</w:t>
      </w:r>
      <w:r w:rsidRPr="004D3800">
        <w:t xml:space="preserve"> </w:t>
      </w:r>
      <w:proofErr w:type="gramStart"/>
      <w:r w:rsidRPr="004D3800">
        <w:t>or @</w:t>
      </w:r>
      <w:proofErr w:type="gramEnd"/>
      <w:r w:rsidRPr="004D3800">
        <w:t xml:space="preserve">Controller and establish request mappings through annotations such </w:t>
      </w:r>
      <w:proofErr w:type="gramStart"/>
      <w:r w:rsidRPr="004D3800">
        <w:t>as @GetMapping, @PostMapping, @</w:t>
      </w:r>
      <w:proofErr w:type="gramEnd"/>
      <w:r w:rsidRPr="004D3800">
        <w:t xml:space="preserve">PutMapping, </w:t>
      </w:r>
      <w:proofErr w:type="gramStart"/>
      <w:r w:rsidRPr="004D3800">
        <w:t>and @</w:t>
      </w:r>
      <w:proofErr w:type="gramEnd"/>
      <w:r w:rsidRPr="004D3800">
        <w:t>DeleteMapping</w:t>
      </w:r>
      <w:r w:rsidR="00F567D0" w:rsidRPr="004D3800">
        <w:t xml:space="preserve"> as Show in Figure 11</w:t>
      </w:r>
      <w:r w:rsidRPr="004D3800">
        <w:t>.</w:t>
      </w:r>
    </w:p>
    <w:p w14:paraId="5932C480" w14:textId="7C56591F" w:rsidR="00526FF2" w:rsidRPr="004D3800" w:rsidRDefault="002247E1" w:rsidP="00557168">
      <w:pPr>
        <w:pStyle w:val="Text"/>
      </w:pPr>
      <w:r w:rsidRPr="004D3800">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17A5EA9F" w14:textId="5BE59B16" w:rsidR="00526FF2" w:rsidRPr="004D3800" w:rsidRDefault="00526FF2">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851776" behindDoc="0" locked="0" layoutInCell="1" allowOverlap="1" wp14:anchorId="54B1697A" wp14:editId="2835B947">
                <wp:simplePos x="0" y="0"/>
                <wp:positionH relativeFrom="page">
                  <wp:align>center</wp:align>
                </wp:positionH>
                <wp:positionV relativeFrom="paragraph">
                  <wp:posOffset>4801235</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A62B832" w:rsidR="008B767F" w:rsidRPr="004D3800" w:rsidRDefault="008B767F" w:rsidP="008B767F">
                            <w:pPr>
                              <w:pStyle w:val="Caption"/>
                              <w:rPr>
                                <w:rFonts w:eastAsia="Times"/>
                                <w:sz w:val="22"/>
                                <w:szCs w:val="22"/>
                              </w:rPr>
                            </w:pPr>
                            <w:bookmarkStart w:id="120" w:name="_Toc20592865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15</w:t>
                            </w:r>
                            <w:r w:rsidRPr="004D3800">
                              <w:rPr>
                                <w:sz w:val="22"/>
                                <w:szCs w:val="22"/>
                              </w:rPr>
                              <w:fldChar w:fldCharType="end"/>
                            </w:r>
                            <w:r w:rsidRPr="004D3800">
                              <w:rPr>
                                <w:sz w:val="22"/>
                                <w:szCs w:val="22"/>
                              </w:rPr>
                              <w:t>: Account Controller Class Example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40" type="#_x0000_t202" style="position:absolute;margin-left:0;margin-top:378.05pt;width:288.75pt;height:.05pt;z-index:251851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Ez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6S1nkmKzm9t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" stroked="f">
                <v:textbox style="mso-fit-shape-to-text:t" inset="0,0,0,0">
                  <w:txbxContent>
                    <w:p w14:paraId="61025D35" w14:textId="2A62B832" w:rsidR="008B767F" w:rsidRPr="004D3800" w:rsidRDefault="008B767F" w:rsidP="008B767F">
                      <w:pPr>
                        <w:pStyle w:val="Caption"/>
                        <w:rPr>
                          <w:rFonts w:eastAsia="Times"/>
                          <w:sz w:val="22"/>
                          <w:szCs w:val="22"/>
                        </w:rPr>
                      </w:pPr>
                      <w:bookmarkStart w:id="121" w:name="_Toc20592865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15</w:t>
                      </w:r>
                      <w:r w:rsidRPr="004D3800">
                        <w:rPr>
                          <w:sz w:val="22"/>
                          <w:szCs w:val="22"/>
                        </w:rPr>
                        <w:fldChar w:fldCharType="end"/>
                      </w:r>
                      <w:r w:rsidRPr="004D3800">
                        <w:rPr>
                          <w:sz w:val="22"/>
                          <w:szCs w:val="22"/>
                        </w:rPr>
                        <w:t>: Account Controller Class Example</w:t>
                      </w:r>
                      <w:bookmarkEnd w:id="121"/>
                    </w:p>
                  </w:txbxContent>
                </v:textbox>
                <w10:wrap type="square" anchorx="page"/>
              </v:shape>
            </w:pict>
          </mc:Fallback>
        </mc:AlternateContent>
      </w:r>
      <w:r w:rsidRPr="004D3800">
        <w:drawing>
          <wp:anchor distT="0" distB="0" distL="114300" distR="114300" simplePos="0" relativeHeight="251849728" behindDoc="0" locked="0" layoutInCell="1" allowOverlap="1" wp14:anchorId="166B1DD8" wp14:editId="3B804D66">
            <wp:simplePos x="0" y="0"/>
            <wp:positionH relativeFrom="margin">
              <wp:align>center</wp:align>
            </wp:positionH>
            <wp:positionV relativeFrom="bottomMargin">
              <wp:posOffset>-5497195</wp:posOffset>
            </wp:positionV>
            <wp:extent cx="4619625" cy="46247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619625" cy="462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br w:type="page"/>
      </w:r>
    </w:p>
    <w:p w14:paraId="0416DE2F" w14:textId="269863F1" w:rsidR="00FE13D3" w:rsidRPr="004D3800" w:rsidRDefault="00FE13D3" w:rsidP="00557168">
      <w:pPr>
        <w:pStyle w:val="Text"/>
      </w:pPr>
    </w:p>
    <w:p w14:paraId="37BAFE53" w14:textId="77777777" w:rsidR="00D22F48" w:rsidRPr="004D3800" w:rsidRDefault="002247E1" w:rsidP="00D22F48">
      <w:pPr>
        <w:pStyle w:val="Text"/>
      </w:pPr>
      <w:r w:rsidRPr="004D3800">
        <w:t xml:space="preserve">The </w:t>
      </w:r>
      <w:r w:rsidR="00F567D0" w:rsidRPr="004D3800">
        <w:t>Accounts Controller</w:t>
      </w:r>
      <w:r w:rsidRPr="004D3800">
        <w:t xml:space="preserve"> in </w:t>
      </w:r>
      <w:proofErr w:type="spellStart"/>
      <w:r w:rsidRPr="004D3800">
        <w:t>fh_</w:t>
      </w:r>
      <w:proofErr w:type="gramStart"/>
      <w:r w:rsidRPr="004D3800">
        <w:t>campuswien.banking</w:t>
      </w:r>
      <w:proofErr w:type="gramEnd"/>
      <w:r w:rsidRPr="004D3800">
        <w:t>_</w:t>
      </w:r>
      <w:proofErr w:type="gramStart"/>
      <w:r w:rsidRPr="004D3800">
        <w:t>applications.accounts</w:t>
      </w:r>
      <w:proofErr w:type="gramEnd"/>
      <w:r w:rsidRPr="004D3800">
        <w:t>.controller</w:t>
      </w:r>
      <w:proofErr w:type="spellEnd"/>
      <w:r w:rsidRPr="004D3800">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526FF2" w:rsidRPr="004D3800">
        <w:t xml:space="preserve"> as shown in figure 15</w:t>
      </w:r>
      <w:r w:rsidRPr="004D3800">
        <w:t>.</w:t>
      </w:r>
    </w:p>
    <w:p w14:paraId="5C338B99" w14:textId="08B58BA5" w:rsidR="004F60A2" w:rsidRPr="004D3800" w:rsidRDefault="004F60A2" w:rsidP="00D22F48">
      <w:pPr>
        <w:pStyle w:val="Heading3"/>
        <w:rPr>
          <w:rFonts w:eastAsia="Times"/>
        </w:rPr>
      </w:pPr>
      <w:bookmarkStart w:id="122" w:name="_Toc205929671"/>
      <w:r w:rsidRPr="004D3800">
        <w:rPr>
          <w:rFonts w:eastAsia="Times"/>
        </w:rPr>
        <w:t>Exception</w:t>
      </w:r>
      <w:r w:rsidR="000F7D86" w:rsidRPr="004D3800">
        <w:rPr>
          <w:rFonts w:eastAsia="Times"/>
        </w:rPr>
        <w:t>s</w:t>
      </w:r>
      <w:r w:rsidRPr="004D3800">
        <w:rPr>
          <w:rFonts w:eastAsia="Times"/>
        </w:rPr>
        <w:t xml:space="preserve"> </w:t>
      </w:r>
      <w:r w:rsidR="0049095C" w:rsidRPr="004D3800">
        <w:rPr>
          <w:rFonts w:eastAsia="Times"/>
        </w:rPr>
        <w:t>Handler</w:t>
      </w:r>
      <w:bookmarkEnd w:id="122"/>
    </w:p>
    <w:p w14:paraId="18AFBF70" w14:textId="0CEA1061" w:rsidR="00ED3169" w:rsidRPr="004D3800" w:rsidRDefault="00ED3169" w:rsidP="00557168">
      <w:pPr>
        <w:pStyle w:val="Text"/>
      </w:pPr>
      <w:r w:rsidRPr="004D3800">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4D3800" w:rsidRDefault="00ED3169" w:rsidP="00557168">
      <w:pPr>
        <w:pStyle w:val="Text"/>
      </w:pPr>
      <w:r w:rsidRPr="004D3800">
        <w:t>Intercept and handle exceptions thrown during request processing.</w:t>
      </w:r>
    </w:p>
    <w:p w14:paraId="4F643BFF" w14:textId="4C351AB9" w:rsidR="00DC1930" w:rsidRPr="004D3800" w:rsidRDefault="000F7D86" w:rsidP="00557168">
      <w:pPr>
        <w:pStyle w:val="Text"/>
      </w:pPr>
      <w:r w:rsidRPr="004D3800">
        <w:t xml:space="preserve">In </w:t>
      </w:r>
      <w:proofErr w:type="spellStart"/>
      <w:r w:rsidR="004F60A2" w:rsidRPr="004D3800">
        <w:t>fh_</w:t>
      </w:r>
      <w:proofErr w:type="gramStart"/>
      <w:r w:rsidR="004F60A2" w:rsidRPr="004D3800">
        <w:t>campuswien.banking</w:t>
      </w:r>
      <w:proofErr w:type="gramEnd"/>
      <w:r w:rsidR="004F60A2" w:rsidRPr="004D3800">
        <w:t>_</w:t>
      </w:r>
      <w:proofErr w:type="gramStart"/>
      <w:r w:rsidR="004F60A2" w:rsidRPr="004D3800">
        <w:t>applications.accounts</w:t>
      </w:r>
      <w:proofErr w:type="gramEnd"/>
      <w:r w:rsidR="004F60A2" w:rsidRPr="004D3800">
        <w:t>.exception</w:t>
      </w:r>
      <w:proofErr w:type="spellEnd"/>
      <w:r w:rsidR="004F60A2" w:rsidRPr="004D3800">
        <w:t xml:space="preserve"> package</w:t>
      </w:r>
      <w:r w:rsidR="005962E6" w:rsidRPr="004D3800">
        <w:t xml:space="preserve"> as Show in Figure 1</w:t>
      </w:r>
      <w:r w:rsidR="0093611D" w:rsidRPr="004D3800">
        <w:t>6</w:t>
      </w:r>
      <w:r w:rsidR="003450B1" w:rsidRPr="004D3800">
        <w:t xml:space="preserve"> and 17</w:t>
      </w:r>
      <w:r w:rsidR="004F60A2" w:rsidRPr="004D3800">
        <w:t xml:space="preserve">, serves as a centralized component for exception handling within your Spring Boot application. It is annotated </w:t>
      </w:r>
      <w:r w:rsidRPr="004D3800">
        <w:t xml:space="preserve">with </w:t>
      </w:r>
      <w:proofErr w:type="spellStart"/>
      <w:r w:rsidR="004F60A2" w:rsidRPr="004D3800">
        <w:t>ControllerAdvice</w:t>
      </w:r>
      <w:proofErr w:type="spellEnd"/>
      <w:r w:rsidR="004F60A2" w:rsidRPr="004D3800">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4D3800">
        <w:t>handleMethodArgumentNotValid</w:t>
      </w:r>
      <w:proofErr w:type="spellEnd"/>
      <w:r w:rsidR="004F60A2" w:rsidRPr="004D3800">
        <w:t xml:space="preserve"> method to capture validation errors (such as invalid request bodies) and returns a map </w:t>
      </w:r>
      <w:r w:rsidR="00DC1930" w:rsidRPr="004D3800">
        <w:t>detailing field error</w:t>
      </w:r>
      <w:r w:rsidR="004F60A2" w:rsidRPr="004D3800">
        <w:t xml:space="preserve"> along with a 400 Bad Request status. Global Exception Handling: The </w:t>
      </w:r>
      <w:proofErr w:type="spellStart"/>
      <w:r w:rsidR="004F60A2" w:rsidRPr="004D3800">
        <w:t>handleGlobalException</w:t>
      </w:r>
      <w:proofErr w:type="spellEnd"/>
      <w:r w:rsidR="004F60A2" w:rsidRPr="004D3800">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4D3800">
        <w:t>CustomerAlreadyExistsException</w:t>
      </w:r>
      <w:proofErr w:type="spellEnd"/>
      <w:r w:rsidR="004F60A2" w:rsidRPr="004D3800">
        <w:t xml:space="preserve"> and </w:t>
      </w:r>
      <w:proofErr w:type="spellStart"/>
      <w:r w:rsidR="004F60A2" w:rsidRPr="004D3800">
        <w:t>ResourceNotFoundException</w:t>
      </w:r>
      <w:proofErr w:type="spellEnd"/>
      <w:r w:rsidR="004F60A2" w:rsidRPr="004D3800">
        <w:t xml:space="preserve"> that return meaningful error messages along with the appropriate HTTP status codes (400 and 404). </w:t>
      </w:r>
    </w:p>
    <w:p w14:paraId="6CCC4ED4" w14:textId="0B74FBB1" w:rsidR="004F60A2" w:rsidRPr="004D3800" w:rsidRDefault="004F60A2" w:rsidP="00557168">
      <w:pPr>
        <w:pStyle w:val="Text"/>
      </w:pPr>
      <w:r w:rsidRPr="004D3800">
        <w:t>Benefits: Ensures uniform error responses throughout the application. Enhances maintainability by consolidating exception logic. Improves API usability by offering clear and structured error messages to clients.</w:t>
      </w:r>
    </w:p>
    <w:p w14:paraId="1D122068" w14:textId="3EDF4AAC" w:rsidR="00ED3169" w:rsidRPr="004D3800" w:rsidRDefault="00ED3169" w:rsidP="004A27CA">
      <w:pPr>
        <w:spacing w:after="0" w:line="240" w:lineRule="auto"/>
        <w:jc w:val="left"/>
        <w:rPr>
          <w:rFonts w:eastAsia="Times"/>
          <w:sz w:val="22"/>
          <w:szCs w:val="22"/>
          <w:lang w:eastAsia="de-DE"/>
        </w:rPr>
      </w:pPr>
    </w:p>
    <w:p w14:paraId="5B71FD56" w14:textId="3BDEF228" w:rsidR="00ED3169" w:rsidRPr="004D3800" w:rsidRDefault="00ED3169" w:rsidP="00ED3169">
      <w:pPr>
        <w:spacing w:after="0" w:line="240" w:lineRule="auto"/>
        <w:jc w:val="left"/>
        <w:rPr>
          <w:rFonts w:eastAsia="Times"/>
        </w:rPr>
      </w:pPr>
    </w:p>
    <w:p w14:paraId="3F10B7FD" w14:textId="2D121C81" w:rsidR="00ED3169" w:rsidRPr="004D3800" w:rsidRDefault="00805209" w:rsidP="00ED3169">
      <w:pPr>
        <w:spacing w:after="0" w:line="240" w:lineRule="auto"/>
        <w:jc w:val="left"/>
        <w:rPr>
          <w:rFonts w:eastAsia="Times"/>
        </w:rPr>
      </w:pPr>
      <w:r w:rsidRPr="004D3800">
        <w:rPr>
          <w:rFonts w:eastAsia="Times"/>
        </w:rPr>
        <w:lastRenderedPageBreak/>
        <w:drawing>
          <wp:anchor distT="0" distB="0" distL="114300" distR="114300" simplePos="0" relativeHeight="252034048" behindDoc="0" locked="0" layoutInCell="1" allowOverlap="1" wp14:anchorId="7101ECF2" wp14:editId="1FCC5C29">
            <wp:simplePos x="0" y="0"/>
            <wp:positionH relativeFrom="page">
              <wp:align>center</wp:align>
            </wp:positionH>
            <wp:positionV relativeFrom="margin">
              <wp:posOffset>4678680</wp:posOffset>
            </wp:positionV>
            <wp:extent cx="5343525" cy="1257935"/>
            <wp:effectExtent l="76200" t="76200" r="142875" b="132715"/>
            <wp:wrapSquare wrapText="bothSides"/>
            <wp:docPr id="553542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265" name="Picture 1" descr="A computer screen shot of a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34352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E276F" w:rsidRPr="004D3800">
        <mc:AlternateContent>
          <mc:Choice Requires="wps">
            <w:drawing>
              <wp:anchor distT="0" distB="0" distL="114300" distR="114300" simplePos="0" relativeHeight="252036096" behindDoc="0" locked="0" layoutInCell="1" allowOverlap="1" wp14:anchorId="6FA2FFC4" wp14:editId="2640D35C">
                <wp:simplePos x="0" y="0"/>
                <wp:positionH relativeFrom="margin">
                  <wp:align>left</wp:align>
                </wp:positionH>
                <wp:positionV relativeFrom="paragraph">
                  <wp:posOffset>6152515</wp:posOffset>
                </wp:positionV>
                <wp:extent cx="5410200" cy="635"/>
                <wp:effectExtent l="0" t="0" r="0" b="0"/>
                <wp:wrapSquare wrapText="bothSides"/>
                <wp:docPr id="193522603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425FD08D" w14:textId="3C7B9DAF" w:rsidR="001E276F" w:rsidRPr="004D3800" w:rsidRDefault="001E276F" w:rsidP="001E276F">
                            <w:pPr>
                              <w:pStyle w:val="Caption"/>
                              <w:rPr>
                                <w:rFonts w:eastAsia="Times" w:cs="Arial"/>
                                <w:b/>
                                <w:sz w:val="24"/>
                                <w:szCs w:val="26"/>
                              </w:rPr>
                            </w:pPr>
                            <w:bookmarkStart w:id="123" w:name="_Toc205928660"/>
                            <w:r w:rsidRPr="004D3800">
                              <w:t xml:space="preserve">Figure </w:t>
                            </w:r>
                            <w:r w:rsidRPr="004D3800">
                              <w:fldChar w:fldCharType="begin"/>
                            </w:r>
                            <w:r w:rsidRPr="004D3800">
                              <w:instrText xml:space="preserve"> SEQ Figure \* ARABIC </w:instrText>
                            </w:r>
                            <w:r w:rsidRPr="004D3800">
                              <w:fldChar w:fldCharType="separate"/>
                            </w:r>
                            <w:r w:rsidR="00B27C2A" w:rsidRPr="004D3800">
                              <w:t>16</w:t>
                            </w:r>
                            <w:r w:rsidRPr="004D3800">
                              <w:fldChar w:fldCharType="end"/>
                            </w:r>
                            <w:r w:rsidRPr="004D3800">
                              <w:t>: Resource Not Found Exception Class Example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FFC4" id="_x0000_s1041" type="#_x0000_t202" style="position:absolute;margin-left:0;margin-top:484.45pt;width:426pt;height:.05pt;z-index:25203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sGA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" stroked="f">
                <v:textbox style="mso-fit-shape-to-text:t" inset="0,0,0,0">
                  <w:txbxContent>
                    <w:p w14:paraId="425FD08D" w14:textId="3C7B9DAF" w:rsidR="001E276F" w:rsidRPr="004D3800" w:rsidRDefault="001E276F" w:rsidP="001E276F">
                      <w:pPr>
                        <w:pStyle w:val="Caption"/>
                        <w:rPr>
                          <w:rFonts w:eastAsia="Times" w:cs="Arial"/>
                          <w:b/>
                          <w:sz w:val="24"/>
                          <w:szCs w:val="26"/>
                        </w:rPr>
                      </w:pPr>
                      <w:bookmarkStart w:id="124" w:name="_Toc205928660"/>
                      <w:r w:rsidRPr="004D3800">
                        <w:t xml:space="preserve">Figure </w:t>
                      </w:r>
                      <w:r w:rsidRPr="004D3800">
                        <w:fldChar w:fldCharType="begin"/>
                      </w:r>
                      <w:r w:rsidRPr="004D3800">
                        <w:instrText xml:space="preserve"> SEQ Figure \* ARABIC </w:instrText>
                      </w:r>
                      <w:r w:rsidRPr="004D3800">
                        <w:fldChar w:fldCharType="separate"/>
                      </w:r>
                      <w:r w:rsidR="00B27C2A" w:rsidRPr="004D3800">
                        <w:t>16</w:t>
                      </w:r>
                      <w:r w:rsidRPr="004D3800">
                        <w:fldChar w:fldCharType="end"/>
                      </w:r>
                      <w:r w:rsidRPr="004D3800">
                        <w:t>: Resource Not Found Exception Class Example</w:t>
                      </w:r>
                      <w:bookmarkEnd w:id="124"/>
                    </w:p>
                  </w:txbxContent>
                </v:textbox>
                <w10:wrap type="square" anchorx="margin"/>
              </v:shape>
            </w:pict>
          </mc:Fallback>
        </mc:AlternateContent>
      </w:r>
      <w:r w:rsidR="006A760A" w:rsidRPr="004D3800">
        <w:rPr>
          <w:rFonts w:eastAsia="Times"/>
        </w:rPr>
        <w:drawing>
          <wp:anchor distT="0" distB="0" distL="114300" distR="114300" simplePos="0" relativeHeight="251676672" behindDoc="0" locked="0" layoutInCell="1" allowOverlap="1" wp14:anchorId="06CEC27A" wp14:editId="2C928EA8">
            <wp:simplePos x="0" y="0"/>
            <wp:positionH relativeFrom="page">
              <wp:align>center</wp:align>
            </wp:positionH>
            <wp:positionV relativeFrom="margin">
              <wp:posOffset>177165</wp:posOffset>
            </wp:positionV>
            <wp:extent cx="5281295" cy="3800475"/>
            <wp:effectExtent l="76200" t="76200" r="12890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1295"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760A" w:rsidRPr="004D3800">
        <mc:AlternateContent>
          <mc:Choice Requires="wps">
            <w:drawing>
              <wp:anchor distT="0" distB="0" distL="114300" distR="114300" simplePos="0" relativeHeight="251853824" behindDoc="0" locked="0" layoutInCell="1" allowOverlap="1" wp14:anchorId="32F37970" wp14:editId="6426DF76">
                <wp:simplePos x="0" y="0"/>
                <wp:positionH relativeFrom="margin">
                  <wp:posOffset>579120</wp:posOffset>
                </wp:positionH>
                <wp:positionV relativeFrom="paragraph">
                  <wp:posOffset>4055745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704FBEF1" w:rsidR="008B767F" w:rsidRPr="004D3800" w:rsidRDefault="008B767F" w:rsidP="008B767F">
                            <w:pPr>
                              <w:pStyle w:val="Caption"/>
                              <w:rPr>
                                <w:rFonts w:eastAsia="Times"/>
                                <w:sz w:val="22"/>
                                <w:szCs w:val="22"/>
                              </w:rPr>
                            </w:pPr>
                            <w:bookmarkStart w:id="125" w:name="_Toc205928661"/>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17</w:t>
                            </w:r>
                            <w:r w:rsidRPr="004D3800">
                              <w:rPr>
                                <w:sz w:val="22"/>
                                <w:szCs w:val="22"/>
                              </w:rPr>
                              <w:fldChar w:fldCharType="end"/>
                            </w:r>
                            <w:r w:rsidRPr="004D3800">
                              <w:rPr>
                                <w:sz w:val="22"/>
                                <w:szCs w:val="22"/>
                              </w:rPr>
                              <w:t>: Global Exception Class Example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42" type="#_x0000_t202" style="position:absolute;margin-left:45.6pt;margin-top:319.35pt;width:330.25pt;height:.05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YFGwIAAEAEAAAOAAAAZHJzL2Uyb0RvYy54bWysU8Fu2zAMvQ/YPwi6L066Nt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fbqefbjhTFJs/v4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" stroked="f">
                <v:textbox style="mso-fit-shape-to-text:t" inset="0,0,0,0">
                  <w:txbxContent>
                    <w:p w14:paraId="258BFE01" w14:textId="704FBEF1" w:rsidR="008B767F" w:rsidRPr="004D3800" w:rsidRDefault="008B767F" w:rsidP="008B767F">
                      <w:pPr>
                        <w:pStyle w:val="Caption"/>
                        <w:rPr>
                          <w:rFonts w:eastAsia="Times"/>
                          <w:sz w:val="22"/>
                          <w:szCs w:val="22"/>
                        </w:rPr>
                      </w:pPr>
                      <w:bookmarkStart w:id="126" w:name="_Toc205928661"/>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17</w:t>
                      </w:r>
                      <w:r w:rsidRPr="004D3800">
                        <w:rPr>
                          <w:sz w:val="22"/>
                          <w:szCs w:val="22"/>
                        </w:rPr>
                        <w:fldChar w:fldCharType="end"/>
                      </w:r>
                      <w:r w:rsidRPr="004D3800">
                        <w:rPr>
                          <w:sz w:val="22"/>
                          <w:szCs w:val="22"/>
                        </w:rPr>
                        <w:t>: Global Exception Class Example</w:t>
                      </w:r>
                      <w:bookmarkEnd w:id="126"/>
                    </w:p>
                  </w:txbxContent>
                </v:textbox>
                <w10:wrap type="square" anchorx="margin"/>
              </v:shape>
            </w:pict>
          </mc:Fallback>
        </mc:AlternateContent>
      </w:r>
      <w:r w:rsidR="00ED3169" w:rsidRPr="004D3800">
        <w:rPr>
          <w:rFonts w:eastAsia="Times"/>
        </w:rPr>
        <w:br w:type="page"/>
      </w:r>
    </w:p>
    <w:p w14:paraId="09D406B3" w14:textId="03C99A48" w:rsidR="002247E1" w:rsidRPr="004D3800" w:rsidRDefault="002247E1" w:rsidP="002247E1">
      <w:pPr>
        <w:pStyle w:val="Heading3"/>
        <w:rPr>
          <w:rFonts w:eastAsia="Times"/>
        </w:rPr>
      </w:pPr>
      <w:bookmarkStart w:id="127" w:name="_Toc205929672"/>
      <w:r w:rsidRPr="004D3800">
        <w:rPr>
          <w:rFonts w:eastAsia="Times"/>
          <w:lang w:eastAsia="de-DE"/>
        </w:rPr>
        <w:lastRenderedPageBreak/>
        <w:t>Application YML file</w:t>
      </w:r>
      <w:bookmarkEnd w:id="127"/>
    </w:p>
    <w:p w14:paraId="2611C37E" w14:textId="6D7E3F94" w:rsidR="002247E1" w:rsidRPr="004D3800" w:rsidRDefault="002247E1" w:rsidP="00557168">
      <w:pPr>
        <w:pStyle w:val="Text"/>
      </w:pPr>
      <w:r w:rsidRPr="004D3800">
        <w:t>The configures your Spring Boot application. It defines settings for the server, database, logging, service discovery, messaging, monitoring, and resilience</w:t>
      </w:r>
      <w:r w:rsidR="00800891" w:rsidRPr="004D3800">
        <w:t xml:space="preserve"> as Show in Figure 1</w:t>
      </w:r>
      <w:r w:rsidR="00CE46BA" w:rsidRPr="004D3800">
        <w:t>8</w:t>
      </w:r>
      <w:r w:rsidRPr="004D3800">
        <w:t>. This file centralizes environment-specific and service-specific properties, enabling features like:</w:t>
      </w:r>
    </w:p>
    <w:p w14:paraId="128570AC" w14:textId="77777777" w:rsidR="002247E1" w:rsidRPr="004D3800" w:rsidRDefault="002247E1" w:rsidP="00557168">
      <w:pPr>
        <w:pStyle w:val="Text"/>
        <w:numPr>
          <w:ilvl w:val="0"/>
          <w:numId w:val="68"/>
        </w:numPr>
      </w:pPr>
      <w:r w:rsidRPr="004D3800">
        <w:t>Setting server port and application name</w:t>
      </w:r>
    </w:p>
    <w:p w14:paraId="24403D4B" w14:textId="77777777" w:rsidR="002247E1" w:rsidRPr="004D3800" w:rsidRDefault="002247E1" w:rsidP="00557168">
      <w:pPr>
        <w:pStyle w:val="Text"/>
        <w:numPr>
          <w:ilvl w:val="0"/>
          <w:numId w:val="68"/>
        </w:numPr>
      </w:pPr>
      <w:r w:rsidRPr="004D3800">
        <w:t>Configuring the H2 in-memory database and JPA/Hibernate</w:t>
      </w:r>
    </w:p>
    <w:p w14:paraId="4F7C32AC" w14:textId="77777777" w:rsidR="002247E1" w:rsidRPr="004D3800" w:rsidRDefault="002247E1" w:rsidP="00557168">
      <w:pPr>
        <w:pStyle w:val="Text"/>
        <w:numPr>
          <w:ilvl w:val="0"/>
          <w:numId w:val="68"/>
        </w:numPr>
      </w:pPr>
      <w:r w:rsidRPr="004D3800">
        <w:t>Enabling the H2 console for development</w:t>
      </w:r>
    </w:p>
    <w:p w14:paraId="6AB0D4D0" w14:textId="77777777" w:rsidR="002247E1" w:rsidRPr="004D3800" w:rsidRDefault="002247E1" w:rsidP="00557168">
      <w:pPr>
        <w:pStyle w:val="Text"/>
        <w:numPr>
          <w:ilvl w:val="0"/>
          <w:numId w:val="68"/>
        </w:numPr>
      </w:pPr>
      <w:r w:rsidRPr="004D3800">
        <w:t>Importing external configuration from a config server</w:t>
      </w:r>
    </w:p>
    <w:p w14:paraId="1CE111B9" w14:textId="77777777" w:rsidR="002247E1" w:rsidRPr="004D3800" w:rsidRDefault="002247E1" w:rsidP="00557168">
      <w:pPr>
        <w:pStyle w:val="Text"/>
        <w:numPr>
          <w:ilvl w:val="0"/>
          <w:numId w:val="68"/>
        </w:numPr>
      </w:pPr>
      <w:r w:rsidRPr="004D3800">
        <w:t>Setting up Kafka messaging and (optionally) RabbitMQ</w:t>
      </w:r>
    </w:p>
    <w:p w14:paraId="017197BD" w14:textId="77777777" w:rsidR="002247E1" w:rsidRPr="004D3800" w:rsidRDefault="002247E1" w:rsidP="00557168">
      <w:pPr>
        <w:pStyle w:val="Text"/>
        <w:numPr>
          <w:ilvl w:val="0"/>
          <w:numId w:val="68"/>
        </w:numPr>
      </w:pPr>
      <w:r w:rsidRPr="004D3800">
        <w:t>Exposing and customizing Spring Boot Actuator endpoints for monitoring and health checks</w:t>
      </w:r>
    </w:p>
    <w:p w14:paraId="6E951180" w14:textId="7124D722" w:rsidR="002247E1" w:rsidRPr="004D3800" w:rsidRDefault="00CE46BA" w:rsidP="002247E1">
      <w:pPr>
        <w:spacing w:after="0" w:line="240" w:lineRule="auto"/>
        <w:jc w:val="left"/>
        <w:rPr>
          <w:rFonts w:eastAsia="Times"/>
        </w:rPr>
      </w:pPr>
      <w:r w:rsidRPr="004D3800">
        <w:rPr>
          <w:rFonts w:eastAsia="Times"/>
        </w:rPr>
        <w:drawing>
          <wp:anchor distT="0" distB="0" distL="114300" distR="114300" simplePos="0" relativeHeight="251846656" behindDoc="0" locked="0" layoutInCell="1" allowOverlap="1" wp14:anchorId="6865AE7C" wp14:editId="5D925E6D">
            <wp:simplePos x="0" y="0"/>
            <wp:positionH relativeFrom="margin">
              <wp:align>center</wp:align>
            </wp:positionH>
            <wp:positionV relativeFrom="margin">
              <wp:posOffset>3481705</wp:posOffset>
            </wp:positionV>
            <wp:extent cx="4143375" cy="4598670"/>
            <wp:effectExtent l="76200" t="76200" r="142875" b="12573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3375" cy="45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7F452245" w:rsidR="002247E1" w:rsidRPr="004D3800" w:rsidRDefault="002247E1" w:rsidP="002247E1">
      <w:pPr>
        <w:spacing w:after="0" w:line="240" w:lineRule="auto"/>
        <w:jc w:val="left"/>
        <w:rPr>
          <w:rFonts w:eastAsia="Times"/>
        </w:rPr>
      </w:pPr>
    </w:p>
    <w:p w14:paraId="2B7FFEFB" w14:textId="77777777" w:rsidR="002247E1" w:rsidRPr="004D3800" w:rsidRDefault="008E2854" w:rsidP="00D61EE4">
      <w:pPr>
        <w:pStyle w:val="ListParagraph"/>
        <w:spacing w:after="0" w:line="240" w:lineRule="auto"/>
        <w:jc w:val="left"/>
        <w:rPr>
          <w:rFonts w:eastAsia="Times"/>
        </w:rPr>
      </w:pPr>
      <w:r w:rsidRPr="004D3800">
        <mc:AlternateContent>
          <mc:Choice Requires="wps">
            <w:drawing>
              <wp:anchor distT="0" distB="0" distL="114300" distR="114300" simplePos="0" relativeHeight="251855872" behindDoc="0" locked="0" layoutInCell="1" allowOverlap="1" wp14:anchorId="5F2D50BD" wp14:editId="609D90B0">
                <wp:simplePos x="0" y="0"/>
                <wp:positionH relativeFrom="page">
                  <wp:align>center</wp:align>
                </wp:positionH>
                <wp:positionV relativeFrom="paragraph">
                  <wp:posOffset>4511675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4B3631FE" w:rsidR="00A674DA" w:rsidRPr="004D3800" w:rsidRDefault="00A674DA" w:rsidP="00A674DA">
                            <w:pPr>
                              <w:pStyle w:val="Caption"/>
                              <w:rPr>
                                <w:rFonts w:eastAsia="Times"/>
                              </w:rPr>
                            </w:pPr>
                            <w:bookmarkStart w:id="128" w:name="_Toc205928662"/>
                            <w:r w:rsidRPr="004D3800">
                              <w:t xml:space="preserve">Figure </w:t>
                            </w:r>
                            <w:r w:rsidRPr="004D3800">
                              <w:fldChar w:fldCharType="begin"/>
                            </w:r>
                            <w:r w:rsidRPr="004D3800">
                              <w:instrText xml:space="preserve"> SEQ Figure \* ARABIC </w:instrText>
                            </w:r>
                            <w:r w:rsidRPr="004D3800">
                              <w:fldChar w:fldCharType="separate"/>
                            </w:r>
                            <w:r w:rsidR="00B27C2A" w:rsidRPr="004D3800">
                              <w:t>18</w:t>
                            </w:r>
                            <w:r w:rsidRPr="004D3800">
                              <w:fldChar w:fldCharType="end"/>
                            </w:r>
                            <w:r w:rsidRPr="004D3800">
                              <w:t>: Application</w:t>
                            </w:r>
                            <w:r w:rsidR="00742EA6" w:rsidRPr="004D3800">
                              <w:t xml:space="preserve"> YML</w:t>
                            </w:r>
                            <w:r w:rsidRPr="004D3800">
                              <w:t xml:space="preserve"> file Example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43" type="#_x0000_t202" style="position:absolute;left:0;text-align:left;margin-left:0;margin-top:355.25pt;width:334.7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Z8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b8azT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" stroked="f">
                <v:textbox style="mso-fit-shape-to-text:t" inset="0,0,0,0">
                  <w:txbxContent>
                    <w:p w14:paraId="7DE84F09" w14:textId="4B3631FE" w:rsidR="00A674DA" w:rsidRPr="004D3800" w:rsidRDefault="00A674DA" w:rsidP="00A674DA">
                      <w:pPr>
                        <w:pStyle w:val="Caption"/>
                        <w:rPr>
                          <w:rFonts w:eastAsia="Times"/>
                        </w:rPr>
                      </w:pPr>
                      <w:bookmarkStart w:id="129" w:name="_Toc205928662"/>
                      <w:r w:rsidRPr="004D3800">
                        <w:t xml:space="preserve">Figure </w:t>
                      </w:r>
                      <w:r w:rsidRPr="004D3800">
                        <w:fldChar w:fldCharType="begin"/>
                      </w:r>
                      <w:r w:rsidRPr="004D3800">
                        <w:instrText xml:space="preserve"> SEQ Figure \* ARABIC </w:instrText>
                      </w:r>
                      <w:r w:rsidRPr="004D3800">
                        <w:fldChar w:fldCharType="separate"/>
                      </w:r>
                      <w:r w:rsidR="00B27C2A" w:rsidRPr="004D3800">
                        <w:t>18</w:t>
                      </w:r>
                      <w:r w:rsidRPr="004D3800">
                        <w:fldChar w:fldCharType="end"/>
                      </w:r>
                      <w:r w:rsidRPr="004D3800">
                        <w:t>: Application</w:t>
                      </w:r>
                      <w:r w:rsidR="00742EA6" w:rsidRPr="004D3800">
                        <w:t xml:space="preserve"> YML</w:t>
                      </w:r>
                      <w:r w:rsidRPr="004D3800">
                        <w:t xml:space="preserve"> file Example</w:t>
                      </w:r>
                      <w:bookmarkEnd w:id="129"/>
                    </w:p>
                  </w:txbxContent>
                </v:textbox>
                <w10:wrap type="square" anchorx="page"/>
              </v:shape>
            </w:pict>
          </mc:Fallback>
        </mc:AlternateContent>
      </w:r>
      <w:r w:rsidR="002247E1" w:rsidRPr="004D3800">
        <w:rPr>
          <w:rFonts w:eastAsia="Times"/>
        </w:rPr>
        <w:br w:type="page"/>
      </w:r>
    </w:p>
    <w:p w14:paraId="57616251" w14:textId="4BA52E2B" w:rsidR="006A5DC7" w:rsidRPr="004D3800" w:rsidRDefault="00AA0977" w:rsidP="006A5DC7">
      <w:pPr>
        <w:pStyle w:val="Heading3"/>
        <w:rPr>
          <w:rFonts w:eastAsia="Times"/>
          <w:sz w:val="28"/>
        </w:rPr>
      </w:pPr>
      <w:bookmarkStart w:id="130" w:name="_Toc205929673"/>
      <w:r w:rsidRPr="004D3800">
        <w:rPr>
          <w:rFonts w:eastAsia="Times"/>
        </w:rPr>
        <w:lastRenderedPageBreak/>
        <w:t>Data Base</w:t>
      </w:r>
      <w:bookmarkEnd w:id="130"/>
      <w:r w:rsidRPr="004D3800">
        <w:t xml:space="preserve"> </w:t>
      </w:r>
      <w:r w:rsidR="006A5DC7" w:rsidRPr="004D3800">
        <w:rPr>
          <w:rFonts w:eastAsia="Times"/>
          <w:sz w:val="28"/>
        </w:rPr>
        <w:t xml:space="preserve"> </w:t>
      </w:r>
    </w:p>
    <w:p w14:paraId="672CC423" w14:textId="6B0BAC93" w:rsidR="006A5DC7" w:rsidRPr="004D3800" w:rsidRDefault="006A5DC7" w:rsidP="008F0765">
      <w:pPr>
        <w:pStyle w:val="Text"/>
      </w:pPr>
      <w:r w:rsidRPr="004D3800">
        <w:t xml:space="preserve">This entity model illustrates </w:t>
      </w:r>
      <w:r w:rsidR="00EA1CA8" w:rsidRPr="004D3800">
        <w:t xml:space="preserve">in </w:t>
      </w:r>
      <w:r w:rsidRPr="004D3800">
        <w:t>Fiqure19 the shared base structure applied across the microservices’ databases in the banking application.</w:t>
      </w:r>
    </w:p>
    <w:p w14:paraId="701DDBB5" w14:textId="25CB001D" w:rsidR="006A5DC7" w:rsidRPr="004D3800" w:rsidRDefault="006A5DC7" w:rsidP="008F0765">
      <w:pPr>
        <w:pStyle w:val="Text"/>
      </w:pPr>
      <w:r w:rsidRPr="004D3800">
        <w:t>Abstract Persist able → Base persistence class providing the primary key id.</w:t>
      </w:r>
    </w:p>
    <w:p w14:paraId="5FD014C1" w14:textId="7520CB48" w:rsidR="006A5DC7" w:rsidRPr="004D3800" w:rsidRDefault="006A5DC7" w:rsidP="008F0765">
      <w:pPr>
        <w:pStyle w:val="Text"/>
      </w:pPr>
      <w:r w:rsidRPr="004D3800">
        <w:t>Abstract Auditable → Extends id with automatic tracking of created Date and last Modified Date.</w:t>
      </w:r>
    </w:p>
    <w:p w14:paraId="72973D9C" w14:textId="75729F5C" w:rsidR="006A5DC7" w:rsidRPr="004D3800" w:rsidRDefault="006A5DC7" w:rsidP="008F0765">
      <w:pPr>
        <w:pStyle w:val="Text"/>
      </w:pPr>
      <w:r w:rsidRPr="004D3800">
        <w:t>Base Entity → Adds user-tracking fields created At, created By, updated At, and updated By.</w:t>
      </w:r>
    </w:p>
    <w:p w14:paraId="01088C94" w14:textId="25484747" w:rsidR="006A5DC7" w:rsidRPr="004D3800" w:rsidRDefault="006A5DC7" w:rsidP="008F0765">
      <w:pPr>
        <w:pStyle w:val="Text"/>
      </w:pPr>
      <w:r w:rsidRPr="004D3800">
        <w:t>Customer → Extends Base Entity, representing a customer with customer (PK), email, mobile Number, and name.</w:t>
      </w:r>
    </w:p>
    <w:p w14:paraId="35C6F5E1" w14:textId="524D14FB" w:rsidR="006A5DC7" w:rsidRPr="004D3800" w:rsidRDefault="006A5DC7" w:rsidP="008F0765">
      <w:pPr>
        <w:pStyle w:val="Text"/>
      </w:pPr>
      <w:r w:rsidRPr="004D3800">
        <w:t>Accounts → Stores account details: account Number (PK), account Type, branch Address, communication (Boolean), and customer (FK to Customer).</w:t>
      </w:r>
    </w:p>
    <w:p w14:paraId="4C7FBFDE" w14:textId="77777777" w:rsidR="006A5DC7" w:rsidRPr="004D3800" w:rsidRDefault="006A5DC7" w:rsidP="008F0765">
      <w:pPr>
        <w:pStyle w:val="Text"/>
      </w:pPr>
      <w:r w:rsidRPr="004D3800">
        <w:t>Usage across services:</w:t>
      </w:r>
    </w:p>
    <w:p w14:paraId="4A516B9A" w14:textId="1E671888" w:rsidR="00AA0977" w:rsidRPr="004D3800" w:rsidRDefault="008F0765" w:rsidP="008F0765">
      <w:pPr>
        <w:pStyle w:val="Text"/>
        <w:rPr>
          <w:rFonts w:cs="Arial"/>
          <w:b/>
          <w:bCs/>
          <w:sz w:val="28"/>
          <w:szCs w:val="26"/>
        </w:rPr>
      </w:pPr>
      <w:r w:rsidRPr="004D3800">
        <w:drawing>
          <wp:anchor distT="0" distB="0" distL="114300" distR="114300" simplePos="0" relativeHeight="252037120" behindDoc="0" locked="0" layoutInCell="1" allowOverlap="1" wp14:anchorId="730B3BD0" wp14:editId="506E1C17">
            <wp:simplePos x="0" y="0"/>
            <wp:positionH relativeFrom="page">
              <wp:align>center</wp:align>
            </wp:positionH>
            <wp:positionV relativeFrom="margin">
              <wp:posOffset>4653915</wp:posOffset>
            </wp:positionV>
            <wp:extent cx="2466975" cy="3510280"/>
            <wp:effectExtent l="76200" t="76200" r="142875" b="128270"/>
            <wp:wrapSquare wrapText="bothSides"/>
            <wp:docPr id="167051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4521"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6975" cy="351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DC7" w:rsidRPr="004D3800">
        <mc:AlternateContent>
          <mc:Choice Requires="wps">
            <w:drawing>
              <wp:anchor distT="0" distB="0" distL="114300" distR="114300" simplePos="0" relativeHeight="252039168" behindDoc="0" locked="0" layoutInCell="1" allowOverlap="1" wp14:anchorId="01249B73" wp14:editId="264EF195">
                <wp:simplePos x="0" y="0"/>
                <wp:positionH relativeFrom="margin">
                  <wp:align>center</wp:align>
                </wp:positionH>
                <wp:positionV relativeFrom="paragraph">
                  <wp:posOffset>5216525</wp:posOffset>
                </wp:positionV>
                <wp:extent cx="2838450" cy="635"/>
                <wp:effectExtent l="0" t="0" r="0" b="0"/>
                <wp:wrapSquare wrapText="bothSides"/>
                <wp:docPr id="1503133163"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87AA39" w14:textId="4C918EF2" w:rsidR="007F7C3C" w:rsidRPr="004D3800" w:rsidRDefault="007F7C3C" w:rsidP="007F7C3C">
                            <w:pPr>
                              <w:pStyle w:val="Caption"/>
                              <w:rPr>
                                <w:rFonts w:eastAsia="Times" w:cs="Arial"/>
                                <w:b/>
                                <w:sz w:val="24"/>
                                <w:szCs w:val="26"/>
                              </w:rPr>
                            </w:pPr>
                            <w:bookmarkStart w:id="131" w:name="_Toc205928663"/>
                            <w:r w:rsidRPr="004D3800">
                              <w:t xml:space="preserve">Figure </w:t>
                            </w:r>
                            <w:r w:rsidRPr="004D3800">
                              <w:fldChar w:fldCharType="begin"/>
                            </w:r>
                            <w:r w:rsidRPr="004D3800">
                              <w:instrText xml:space="preserve"> SEQ Figure \* ARABIC </w:instrText>
                            </w:r>
                            <w:r w:rsidRPr="004D3800">
                              <w:fldChar w:fldCharType="separate"/>
                            </w:r>
                            <w:r w:rsidR="00B27C2A" w:rsidRPr="004D3800">
                              <w:t>19</w:t>
                            </w:r>
                            <w:r w:rsidRPr="004D3800">
                              <w:fldChar w:fldCharType="end"/>
                            </w:r>
                            <w:r w:rsidRPr="004D3800">
                              <w:t>: Entity Model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49B73" id="_x0000_s1044" type="#_x0000_t202" style="position:absolute;left:0;text-align:left;margin-left:0;margin-top:410.75pt;width:223.5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1W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" stroked="f">
                <v:textbox style="mso-fit-shape-to-text:t" inset="0,0,0,0">
                  <w:txbxContent>
                    <w:p w14:paraId="2887AA39" w14:textId="4C918EF2" w:rsidR="007F7C3C" w:rsidRPr="004D3800" w:rsidRDefault="007F7C3C" w:rsidP="007F7C3C">
                      <w:pPr>
                        <w:pStyle w:val="Caption"/>
                        <w:rPr>
                          <w:rFonts w:eastAsia="Times" w:cs="Arial"/>
                          <w:b/>
                          <w:sz w:val="24"/>
                          <w:szCs w:val="26"/>
                        </w:rPr>
                      </w:pPr>
                      <w:bookmarkStart w:id="132" w:name="_Toc205928663"/>
                      <w:r w:rsidRPr="004D3800">
                        <w:t xml:space="preserve">Figure </w:t>
                      </w:r>
                      <w:r w:rsidRPr="004D3800">
                        <w:fldChar w:fldCharType="begin"/>
                      </w:r>
                      <w:r w:rsidRPr="004D3800">
                        <w:instrText xml:space="preserve"> SEQ Figure \* ARABIC </w:instrText>
                      </w:r>
                      <w:r w:rsidRPr="004D3800">
                        <w:fldChar w:fldCharType="separate"/>
                      </w:r>
                      <w:r w:rsidR="00B27C2A" w:rsidRPr="004D3800">
                        <w:t>19</w:t>
                      </w:r>
                      <w:r w:rsidRPr="004D3800">
                        <w:fldChar w:fldCharType="end"/>
                      </w:r>
                      <w:r w:rsidRPr="004D3800">
                        <w:t>: Entity Model</w:t>
                      </w:r>
                      <w:bookmarkEnd w:id="132"/>
                    </w:p>
                  </w:txbxContent>
                </v:textbox>
                <w10:wrap type="square" anchorx="margin"/>
              </v:shape>
            </w:pict>
          </mc:Fallback>
        </mc:AlternateContent>
      </w:r>
      <w:r w:rsidR="006A5DC7" w:rsidRPr="004D3800">
        <w:t>The abstract classes (Abstract Persist table, Abstract Auditable, Base Entity) are reused in other services such as Cards and Loans, ensuring consistent auditing, tracking, and ID management. Each service then defines its own domain entities while keeping these common base fields</w:t>
      </w:r>
      <w:r w:rsidR="00AA0977" w:rsidRPr="004D3800">
        <w:br w:type="page"/>
      </w:r>
    </w:p>
    <w:p w14:paraId="1031A81C" w14:textId="4A9ED4AA" w:rsidR="00CE0A08" w:rsidRPr="004D3800" w:rsidRDefault="00CE0A08" w:rsidP="00CE0A08">
      <w:pPr>
        <w:pStyle w:val="Heading2"/>
        <w:rPr>
          <w:rFonts w:eastAsia="Times"/>
        </w:rPr>
      </w:pPr>
      <w:bookmarkStart w:id="133" w:name="_Toc205929674"/>
      <w:r w:rsidRPr="004D3800">
        <w:rPr>
          <w:rFonts w:eastAsia="Times"/>
        </w:rPr>
        <w:lastRenderedPageBreak/>
        <w:t>Configuration Strategy</w:t>
      </w:r>
      <w:bookmarkEnd w:id="133"/>
    </w:p>
    <w:p w14:paraId="0404E11C" w14:textId="4BC2EE02" w:rsidR="0025591E" w:rsidRPr="004D3800" w:rsidRDefault="0025591E" w:rsidP="0025591E">
      <w:pPr>
        <w:pStyle w:val="Heading3"/>
        <w:rPr>
          <w:rFonts w:eastAsia="Times"/>
        </w:rPr>
      </w:pPr>
      <w:bookmarkStart w:id="134" w:name="_Toc205929675"/>
      <w:r w:rsidRPr="004D3800">
        <w:rPr>
          <w:rFonts w:eastAsia="Times"/>
        </w:rPr>
        <w:t>API</w:t>
      </w:r>
      <w:bookmarkEnd w:id="134"/>
    </w:p>
    <w:p w14:paraId="07B39EFD" w14:textId="387C2418" w:rsidR="00D7565E" w:rsidRPr="004D3800" w:rsidRDefault="00D7565E">
      <w:pPr>
        <w:spacing w:after="0" w:line="240" w:lineRule="auto"/>
        <w:jc w:val="left"/>
        <w:rPr>
          <w:rFonts w:eastAsia="Times"/>
          <w:b/>
          <w:bCs/>
          <w:sz w:val="22"/>
          <w:szCs w:val="22"/>
          <w:lang w:eastAsia="de-DE"/>
        </w:rPr>
      </w:pPr>
    </w:p>
    <w:p w14:paraId="5A6C6FEB" w14:textId="77777777" w:rsidR="00B8699A" w:rsidRPr="004D3800" w:rsidRDefault="00B8699A" w:rsidP="00557168">
      <w:pPr>
        <w:pStyle w:val="Text"/>
      </w:pPr>
      <w:r w:rsidRPr="004D3800">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4D3800" w:rsidRDefault="00B8699A" w:rsidP="00557168">
      <w:pPr>
        <w:pStyle w:val="Text"/>
      </w:pPr>
    </w:p>
    <w:p w14:paraId="7C525B59" w14:textId="77777777" w:rsidR="00B8699A" w:rsidRPr="004D3800" w:rsidRDefault="00B8699A" w:rsidP="00557168">
      <w:pPr>
        <w:pStyle w:val="Text"/>
      </w:pPr>
      <w:r w:rsidRPr="004D3800">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4D3800" w:rsidRDefault="00B8699A" w:rsidP="00557168">
      <w:pPr>
        <w:pStyle w:val="Text"/>
      </w:pPr>
    </w:p>
    <w:p w14:paraId="27BA13B3" w14:textId="394A3448" w:rsidR="00B8699A" w:rsidRPr="004D3800" w:rsidRDefault="00B8699A" w:rsidP="00557168">
      <w:pPr>
        <w:pStyle w:val="Text"/>
      </w:pPr>
      <w:r w:rsidRPr="004D3800">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4D3800" w:rsidRDefault="00B8699A" w:rsidP="00557168">
      <w:pPr>
        <w:pStyle w:val="Text"/>
      </w:pPr>
    </w:p>
    <w:p w14:paraId="15FB2E78" w14:textId="59147ACE" w:rsidR="00B8699A" w:rsidRPr="004D3800" w:rsidRDefault="00B8699A" w:rsidP="00557168">
      <w:pPr>
        <w:pStyle w:val="Text"/>
      </w:pPr>
      <w:r w:rsidRPr="004D3800">
        <w:t xml:space="preserve">What Kind of Data Is Involved? The system expects and returns data in a structured format that </w:t>
      </w:r>
      <w:r w:rsidR="00C906C8" w:rsidRPr="004D3800">
        <w:t>includes</w:t>
      </w:r>
      <w:r w:rsidRPr="004D3800">
        <w:t xml:space="preserve"> Customer Info: name, email, mobile number; Account Info: account number, type, and branch; Other Info: error messages (in case of issues), success codes, or system responses.</w:t>
      </w:r>
    </w:p>
    <w:p w14:paraId="60325DBA" w14:textId="77777777" w:rsidR="00B8699A" w:rsidRPr="004D3800" w:rsidRDefault="00B8699A" w:rsidP="00557168">
      <w:pPr>
        <w:pStyle w:val="Text"/>
      </w:pPr>
    </w:p>
    <w:p w14:paraId="64E62E38" w14:textId="074281E3" w:rsidR="00D7565E" w:rsidRPr="004D3800" w:rsidRDefault="00B8699A" w:rsidP="00557168">
      <w:pPr>
        <w:pStyle w:val="Text"/>
      </w:pPr>
      <w:r w:rsidRPr="004D3800">
        <w:t>Why It’s Useful (Even for Non-Technical Stakeholders): It ensures that all components of the system interact effectively. It supports developers, testers, and architects in their tasks.</w:t>
      </w:r>
    </w:p>
    <w:p w14:paraId="13A40144" w14:textId="77777777" w:rsidR="00D7565E" w:rsidRPr="004D3800" w:rsidRDefault="00D7565E" w:rsidP="00D7565E">
      <w:pPr>
        <w:spacing w:after="0" w:line="240" w:lineRule="auto"/>
        <w:jc w:val="left"/>
        <w:rPr>
          <w:rFonts w:eastAsia="Times"/>
          <w:sz w:val="22"/>
          <w:szCs w:val="22"/>
          <w:lang w:eastAsia="de-DE"/>
        </w:rPr>
      </w:pPr>
    </w:p>
    <w:p w14:paraId="06FB0861" w14:textId="67D430E9" w:rsidR="00D7565E" w:rsidRPr="004D3800" w:rsidRDefault="00D7565E" w:rsidP="00557168">
      <w:pPr>
        <w:pStyle w:val="Text"/>
      </w:pPr>
      <w:r w:rsidRPr="004D3800">
        <w:t xml:space="preserve">All Microservices API documents PDF will be in folder </w:t>
      </w:r>
      <w:r w:rsidR="00337EF4" w:rsidRPr="004D3800">
        <w:t>API</w:t>
      </w:r>
      <w:r w:rsidR="00133999" w:rsidRPr="004D3800">
        <w:t>-</w:t>
      </w:r>
      <w:r w:rsidR="00337EF4" w:rsidRPr="004D3800">
        <w:t>Document in</w:t>
      </w:r>
      <w:r w:rsidRPr="004D3800">
        <w:t xml:space="preserve"> GIT-</w:t>
      </w:r>
      <w:r w:rsidR="00133999" w:rsidRPr="004D3800">
        <w:t xml:space="preserve">Hub </w:t>
      </w:r>
      <w:r w:rsidRPr="004D3800">
        <w:t>Repository</w:t>
      </w:r>
      <w:r w:rsidR="00337EF4" w:rsidRPr="004D3800">
        <w:t>.</w:t>
      </w:r>
      <w:r w:rsidRPr="004D3800">
        <w:t xml:space="preserve"> </w:t>
      </w:r>
    </w:p>
    <w:p w14:paraId="677D1D4B" w14:textId="20CE28A3" w:rsidR="00D7565E" w:rsidRPr="004D3800" w:rsidRDefault="00D7565E" w:rsidP="00557168">
      <w:pPr>
        <w:pStyle w:val="Text"/>
      </w:pPr>
      <w:r w:rsidRPr="004D3800">
        <w:t xml:space="preserve">This example for </w:t>
      </w:r>
      <w:r w:rsidR="001430D3" w:rsidRPr="004D3800">
        <w:t xml:space="preserve">API </w:t>
      </w:r>
      <w:r w:rsidRPr="004D3800">
        <w:t>Account microservice</w:t>
      </w:r>
      <w:r w:rsidR="001430D3" w:rsidRPr="004D3800">
        <w:t xml:space="preserve"> as Show in Figure</w:t>
      </w:r>
      <w:r w:rsidR="00133999" w:rsidRPr="004D3800">
        <w:t>s</w:t>
      </w:r>
      <w:r w:rsidR="001430D3" w:rsidRPr="004D3800">
        <w:t xml:space="preserve"> </w:t>
      </w:r>
      <w:r w:rsidR="000021D7" w:rsidRPr="004D3800">
        <w:t>20</w:t>
      </w:r>
      <w:r w:rsidR="001430D3" w:rsidRPr="004D3800">
        <w:t xml:space="preserve"> </w:t>
      </w:r>
      <w:r w:rsidR="00133999" w:rsidRPr="004D3800">
        <w:t>–</w:t>
      </w:r>
      <w:r w:rsidR="001430D3" w:rsidRPr="004D3800">
        <w:t xml:space="preserve"> </w:t>
      </w:r>
      <w:r w:rsidR="000021D7" w:rsidRPr="004D3800">
        <w:t>2</w:t>
      </w:r>
      <w:r w:rsidR="007F70F4" w:rsidRPr="004D3800">
        <w:t>3</w:t>
      </w:r>
      <w:r w:rsidR="00133999" w:rsidRPr="004D3800">
        <w:t>.</w:t>
      </w:r>
    </w:p>
    <w:p w14:paraId="12D3811F" w14:textId="55320B3D" w:rsidR="009F7F5A" w:rsidRPr="004D3800" w:rsidRDefault="009F7F5A" w:rsidP="00557168">
      <w:pPr>
        <w:pStyle w:val="Text"/>
      </w:pPr>
      <w:r w:rsidRPr="004D3800">
        <w:t xml:space="preserve">Link: </w:t>
      </w:r>
      <w:hyperlink r:id="rId36" w:history="1">
        <w:proofErr w:type="spellStart"/>
        <w:r w:rsidRPr="004D3800">
          <w:rPr>
            <w:rStyle w:val="Hyperlink"/>
            <w:b/>
            <w:bCs/>
          </w:rPr>
          <w:t>AimenFH</w:t>
        </w:r>
        <w:proofErr w:type="spellEnd"/>
        <w:r w:rsidRPr="004D3800">
          <w:rPr>
            <w:rStyle w:val="Hyperlink"/>
            <w:b/>
            <w:bCs/>
          </w:rPr>
          <w:t>/Banking-Applications: Developing Resilient and Scalable Event-Driven Microservices for Banking Applications</w:t>
        </w:r>
      </w:hyperlink>
    </w:p>
    <w:p w14:paraId="1A2B3773" w14:textId="43FECF50" w:rsidR="00D7565E" w:rsidRPr="004D3800" w:rsidRDefault="00D7565E" w:rsidP="00D7565E">
      <w:pPr>
        <w:spacing w:after="0" w:line="240" w:lineRule="auto"/>
        <w:jc w:val="left"/>
        <w:rPr>
          <w:rFonts w:eastAsia="Times"/>
          <w:b/>
          <w:bCs/>
          <w:sz w:val="22"/>
          <w:szCs w:val="22"/>
          <w:lang w:eastAsia="de-DE"/>
        </w:rPr>
      </w:pPr>
    </w:p>
    <w:p w14:paraId="2539BBBD" w14:textId="0C5E463E" w:rsidR="004E181D" w:rsidRPr="004D3800" w:rsidRDefault="001043F7">
      <w:pPr>
        <w:spacing w:after="0" w:line="240" w:lineRule="auto"/>
        <w:jc w:val="left"/>
        <w:rPr>
          <w:rFonts w:eastAsia="Times"/>
        </w:rPr>
      </w:pPr>
      <w:r w:rsidRPr="004D3800">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483BD21" w:rsidR="00AA0223" w:rsidRPr="004D3800" w:rsidRDefault="00AA0223" w:rsidP="00AA0223">
                            <w:pPr>
                              <w:pStyle w:val="Caption"/>
                              <w:rPr>
                                <w:rFonts w:eastAsia="Times"/>
                              </w:rPr>
                            </w:pPr>
                            <w:bookmarkStart w:id="135" w:name="_Toc205928664"/>
                            <w:r w:rsidRPr="004D3800">
                              <w:t xml:space="preserve">Figure </w:t>
                            </w:r>
                            <w:r w:rsidRPr="004D3800">
                              <w:fldChar w:fldCharType="begin"/>
                            </w:r>
                            <w:r w:rsidRPr="004D3800">
                              <w:instrText xml:space="preserve"> SEQ Figure \* ARABIC </w:instrText>
                            </w:r>
                            <w:r w:rsidRPr="004D3800">
                              <w:fldChar w:fldCharType="separate"/>
                            </w:r>
                            <w:r w:rsidR="00B27C2A" w:rsidRPr="004D3800">
                              <w:t>20</w:t>
                            </w:r>
                            <w:r w:rsidRPr="004D3800">
                              <w:fldChar w:fldCharType="end"/>
                            </w:r>
                            <w:r w:rsidRPr="004D3800">
                              <w:t>: API Example for Account micro service 1</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45"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DvHAIAAEA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AqixDvHAIAAEAEAAAOAAAAAAAAAAAAAAAAAC4CAABkcnMvZTJvRG9jLnhtbFBL&#10;AQItABQABgAIAAAAIQAtrHsk4QAAAAsBAAAPAAAAAAAAAAAAAAAAAHYEAABkcnMvZG93bnJldi54&#10;bWxQSwUGAAAAAAQABADzAAAAhAUAAAAA&#10;" stroked="f">
                <v:textbox style="mso-fit-shape-to-text:t" inset="0,0,0,0">
                  <w:txbxContent>
                    <w:p w14:paraId="6061B965" w14:textId="0483BD21" w:rsidR="00AA0223" w:rsidRPr="004D3800" w:rsidRDefault="00AA0223" w:rsidP="00AA0223">
                      <w:pPr>
                        <w:pStyle w:val="Caption"/>
                        <w:rPr>
                          <w:rFonts w:eastAsia="Times"/>
                        </w:rPr>
                      </w:pPr>
                      <w:bookmarkStart w:id="136" w:name="_Toc205928664"/>
                      <w:r w:rsidRPr="004D3800">
                        <w:t xml:space="preserve">Figure </w:t>
                      </w:r>
                      <w:r w:rsidRPr="004D3800">
                        <w:fldChar w:fldCharType="begin"/>
                      </w:r>
                      <w:r w:rsidRPr="004D3800">
                        <w:instrText xml:space="preserve"> SEQ Figure \* ARABIC </w:instrText>
                      </w:r>
                      <w:r w:rsidRPr="004D3800">
                        <w:fldChar w:fldCharType="separate"/>
                      </w:r>
                      <w:r w:rsidR="00B27C2A" w:rsidRPr="004D3800">
                        <w:t>20</w:t>
                      </w:r>
                      <w:r w:rsidRPr="004D3800">
                        <w:fldChar w:fldCharType="end"/>
                      </w:r>
                      <w:r w:rsidRPr="004D3800">
                        <w:t>: API Example for Account micro service 1</w:t>
                      </w:r>
                      <w:bookmarkEnd w:id="136"/>
                    </w:p>
                  </w:txbxContent>
                </v:textbox>
                <w10:wrap type="square" anchorx="page"/>
              </v:shape>
            </w:pict>
          </mc:Fallback>
        </mc:AlternateContent>
      </w:r>
      <w:r w:rsidRPr="004D3800">
        <w:rPr>
          <w:b/>
          <w:bCs/>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4D3800">
        <w:rPr>
          <w:rFonts w:eastAsia="Times"/>
        </w:rPr>
        <w:br w:type="page"/>
      </w:r>
      <w:r w:rsidR="005B3B86" w:rsidRPr="004D3800">
        <w:rPr>
          <w:rFonts w:eastAsia="Times"/>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4D3800">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402C00CF" w:rsidR="00AA0223" w:rsidRPr="004D3800" w:rsidRDefault="00AA0223" w:rsidP="00AA0223">
                            <w:pPr>
                              <w:pStyle w:val="Caption"/>
                            </w:pPr>
                            <w:bookmarkStart w:id="137" w:name="_Toc205928665"/>
                            <w:r w:rsidRPr="004D3800">
                              <w:t xml:space="preserve">Figure </w:t>
                            </w:r>
                            <w:r w:rsidRPr="004D3800">
                              <w:fldChar w:fldCharType="begin"/>
                            </w:r>
                            <w:r w:rsidRPr="004D3800">
                              <w:instrText xml:space="preserve"> SEQ Figure \* ARABIC </w:instrText>
                            </w:r>
                            <w:r w:rsidRPr="004D3800">
                              <w:fldChar w:fldCharType="separate"/>
                            </w:r>
                            <w:r w:rsidR="00B27C2A" w:rsidRPr="004D3800">
                              <w:t>21</w:t>
                            </w:r>
                            <w:r w:rsidRPr="004D3800">
                              <w:fldChar w:fldCharType="end"/>
                            </w:r>
                            <w:r w:rsidRPr="004D3800">
                              <w:t>: API Example for Account micro service 2</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6"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k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WL2aU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" stroked="f">
                <v:textbox style="mso-fit-shape-to-text:t" inset="0,0,0,0">
                  <w:txbxContent>
                    <w:p w14:paraId="17EC61F5" w14:textId="402C00CF" w:rsidR="00AA0223" w:rsidRPr="004D3800" w:rsidRDefault="00AA0223" w:rsidP="00AA0223">
                      <w:pPr>
                        <w:pStyle w:val="Caption"/>
                      </w:pPr>
                      <w:bookmarkStart w:id="138" w:name="_Toc205928665"/>
                      <w:r w:rsidRPr="004D3800">
                        <w:t xml:space="preserve">Figure </w:t>
                      </w:r>
                      <w:r w:rsidRPr="004D3800">
                        <w:fldChar w:fldCharType="begin"/>
                      </w:r>
                      <w:r w:rsidRPr="004D3800">
                        <w:instrText xml:space="preserve"> SEQ Figure \* ARABIC </w:instrText>
                      </w:r>
                      <w:r w:rsidRPr="004D3800">
                        <w:fldChar w:fldCharType="separate"/>
                      </w:r>
                      <w:r w:rsidR="00B27C2A" w:rsidRPr="004D3800">
                        <w:t>21</w:t>
                      </w:r>
                      <w:r w:rsidRPr="004D3800">
                        <w:fldChar w:fldCharType="end"/>
                      </w:r>
                      <w:r w:rsidRPr="004D3800">
                        <w:t>: API Example for Account micro service 2</w:t>
                      </w:r>
                      <w:bookmarkEnd w:id="138"/>
                    </w:p>
                  </w:txbxContent>
                </v:textbox>
                <w10:wrap type="square"/>
              </v:shape>
            </w:pict>
          </mc:Fallback>
        </mc:AlternateContent>
      </w:r>
      <w:r w:rsidR="0049751D" w:rsidRPr="004D3800">
        <w:rPr>
          <w:rFonts w:eastAsia="Times"/>
        </w:rPr>
        <w:br w:type="page"/>
      </w:r>
      <w:r w:rsidR="007D05E7" w:rsidRPr="004D3800">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595C91E" w:rsidR="00AA0223" w:rsidRPr="004D3800" w:rsidRDefault="00AA0223" w:rsidP="00AA0223">
                            <w:pPr>
                              <w:pStyle w:val="Caption"/>
                            </w:pPr>
                            <w:bookmarkStart w:id="139" w:name="_Toc205928666"/>
                            <w:r w:rsidRPr="004D3800">
                              <w:t xml:space="preserve">Figure </w:t>
                            </w:r>
                            <w:r w:rsidRPr="004D3800">
                              <w:fldChar w:fldCharType="begin"/>
                            </w:r>
                            <w:r w:rsidRPr="004D3800">
                              <w:instrText xml:space="preserve"> SEQ Figure \* ARABIC </w:instrText>
                            </w:r>
                            <w:r w:rsidRPr="004D3800">
                              <w:fldChar w:fldCharType="separate"/>
                            </w:r>
                            <w:r w:rsidR="00B27C2A" w:rsidRPr="004D3800">
                              <w:t>22</w:t>
                            </w:r>
                            <w:r w:rsidRPr="004D3800">
                              <w:fldChar w:fldCharType="end"/>
                            </w:r>
                            <w:r w:rsidRPr="004D3800">
                              <w:t>: API Example for Account micro service 3</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7"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RT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" stroked="f">
                <v:textbox style="mso-fit-shape-to-text:t" inset="0,0,0,0">
                  <w:txbxContent>
                    <w:p w14:paraId="09271E1B" w14:textId="3595C91E" w:rsidR="00AA0223" w:rsidRPr="004D3800" w:rsidRDefault="00AA0223" w:rsidP="00AA0223">
                      <w:pPr>
                        <w:pStyle w:val="Caption"/>
                      </w:pPr>
                      <w:bookmarkStart w:id="140" w:name="_Toc205928666"/>
                      <w:r w:rsidRPr="004D3800">
                        <w:t xml:space="preserve">Figure </w:t>
                      </w:r>
                      <w:r w:rsidRPr="004D3800">
                        <w:fldChar w:fldCharType="begin"/>
                      </w:r>
                      <w:r w:rsidRPr="004D3800">
                        <w:instrText xml:space="preserve"> SEQ Figure \* ARABIC </w:instrText>
                      </w:r>
                      <w:r w:rsidRPr="004D3800">
                        <w:fldChar w:fldCharType="separate"/>
                      </w:r>
                      <w:r w:rsidR="00B27C2A" w:rsidRPr="004D3800">
                        <w:t>22</w:t>
                      </w:r>
                      <w:r w:rsidRPr="004D3800">
                        <w:fldChar w:fldCharType="end"/>
                      </w:r>
                      <w:r w:rsidRPr="004D3800">
                        <w:t>: API Example for Account micro service 3</w:t>
                      </w:r>
                      <w:bookmarkEnd w:id="140"/>
                    </w:p>
                  </w:txbxContent>
                </v:textbox>
                <w10:wrap type="square" anchorx="margin"/>
              </v:shape>
            </w:pict>
          </mc:Fallback>
        </mc:AlternateContent>
      </w:r>
      <w:r w:rsidR="007D05E7" w:rsidRPr="004D3800">
        <w:rPr>
          <w:rFonts w:eastAsia="Times"/>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4D3800">
        <w:rPr>
          <w:rFonts w:eastAsia="Times"/>
        </w:rPr>
        <w:br w:type="page"/>
      </w:r>
    </w:p>
    <w:p w14:paraId="6DC74C85" w14:textId="1CABF059" w:rsidR="0049751D" w:rsidRPr="004D3800" w:rsidRDefault="007D05E7">
      <w:pPr>
        <w:spacing w:after="0" w:line="240" w:lineRule="auto"/>
        <w:jc w:val="left"/>
        <w:rPr>
          <w:rFonts w:eastAsia="Times"/>
        </w:rPr>
      </w:pPr>
      <w:r w:rsidRPr="004D3800">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30024A23" w:rsidR="00AA0223" w:rsidRPr="004D3800" w:rsidRDefault="00AA0223" w:rsidP="00AA0223">
                            <w:pPr>
                              <w:pStyle w:val="Caption"/>
                            </w:pPr>
                            <w:bookmarkStart w:id="141" w:name="_Toc205928667"/>
                            <w:r w:rsidRPr="004D3800">
                              <w:t xml:space="preserve">Figure </w:t>
                            </w:r>
                            <w:r w:rsidRPr="004D3800">
                              <w:fldChar w:fldCharType="begin"/>
                            </w:r>
                            <w:r w:rsidRPr="004D3800">
                              <w:instrText xml:space="preserve"> SEQ Figure \* ARABIC </w:instrText>
                            </w:r>
                            <w:r w:rsidRPr="004D3800">
                              <w:fldChar w:fldCharType="separate"/>
                            </w:r>
                            <w:r w:rsidR="00B27C2A" w:rsidRPr="004D3800">
                              <w:t>23</w:t>
                            </w:r>
                            <w:r w:rsidRPr="004D3800">
                              <w:fldChar w:fldCharType="end"/>
                            </w:r>
                            <w:r w:rsidRPr="004D3800">
                              <w:t>: API Example for Account micro service 4</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8"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3lMa4RsCAABABAAADgAAAAAAAAAAAAAAAAAuAgAAZHJzL2Uyb0RvYy54bWxQSwEC&#10;LQAUAAYACAAAACEALloBO+AAAAAKAQAADwAAAAAAAAAAAAAAAAB1BAAAZHJzL2Rvd25yZXYueG1s&#10;UEsFBgAAAAAEAAQA8wAAAIIFAAAAAA==&#10;" stroked="f">
                <v:textbox style="mso-fit-shape-to-text:t" inset="0,0,0,0">
                  <w:txbxContent>
                    <w:p w14:paraId="387EC6CC" w14:textId="30024A23" w:rsidR="00AA0223" w:rsidRPr="004D3800" w:rsidRDefault="00AA0223" w:rsidP="00AA0223">
                      <w:pPr>
                        <w:pStyle w:val="Caption"/>
                      </w:pPr>
                      <w:bookmarkStart w:id="142" w:name="_Toc205928667"/>
                      <w:r w:rsidRPr="004D3800">
                        <w:t xml:space="preserve">Figure </w:t>
                      </w:r>
                      <w:r w:rsidRPr="004D3800">
                        <w:fldChar w:fldCharType="begin"/>
                      </w:r>
                      <w:r w:rsidRPr="004D3800">
                        <w:instrText xml:space="preserve"> SEQ Figure \* ARABIC </w:instrText>
                      </w:r>
                      <w:r w:rsidRPr="004D3800">
                        <w:fldChar w:fldCharType="separate"/>
                      </w:r>
                      <w:r w:rsidR="00B27C2A" w:rsidRPr="004D3800">
                        <w:t>23</w:t>
                      </w:r>
                      <w:r w:rsidRPr="004D3800">
                        <w:fldChar w:fldCharType="end"/>
                      </w:r>
                      <w:r w:rsidRPr="004D3800">
                        <w:t>: API Example for Account micro service 4</w:t>
                      </w:r>
                      <w:bookmarkEnd w:id="142"/>
                    </w:p>
                  </w:txbxContent>
                </v:textbox>
                <w10:wrap type="square" anchorx="page"/>
              </v:shape>
            </w:pict>
          </mc:Fallback>
        </mc:AlternateContent>
      </w:r>
    </w:p>
    <w:p w14:paraId="1E899EF4" w14:textId="46BB5B57" w:rsidR="00800FD9" w:rsidRPr="004D3800" w:rsidRDefault="005B3B86">
      <w:pPr>
        <w:spacing w:after="0" w:line="240" w:lineRule="auto"/>
        <w:jc w:val="left"/>
        <w:rPr>
          <w:rFonts w:eastAsia="Times"/>
        </w:rPr>
      </w:pPr>
      <w:r w:rsidRPr="004D3800">
        <w:rPr>
          <w:rFonts w:eastAsia="Times"/>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4D3800" w:rsidRDefault="00800FD9">
      <w:pPr>
        <w:spacing w:after="0" w:line="240" w:lineRule="auto"/>
        <w:jc w:val="left"/>
        <w:rPr>
          <w:rFonts w:eastAsia="Times"/>
        </w:rPr>
      </w:pPr>
      <w:r w:rsidRPr="004D3800">
        <w:rPr>
          <w:rFonts w:eastAsia="Times"/>
        </w:rPr>
        <w:br w:type="page"/>
      </w:r>
    </w:p>
    <w:p w14:paraId="458D687E" w14:textId="77777777" w:rsidR="00F9276F" w:rsidRPr="004D3800" w:rsidRDefault="00EF709A" w:rsidP="00EF709A">
      <w:pPr>
        <w:pStyle w:val="Heading3"/>
        <w:rPr>
          <w:rFonts w:eastAsia="Times"/>
        </w:rPr>
      </w:pPr>
      <w:bookmarkStart w:id="143" w:name="_Toc205929676"/>
      <w:r w:rsidRPr="004D3800">
        <w:rPr>
          <w:rFonts w:eastAsia="Times"/>
        </w:rPr>
        <w:lastRenderedPageBreak/>
        <w:t>Docker</w:t>
      </w:r>
      <w:bookmarkEnd w:id="143"/>
      <w:r w:rsidRPr="004D3800">
        <w:rPr>
          <w:rFonts w:eastAsia="Times"/>
        </w:rPr>
        <w:t xml:space="preserve"> </w:t>
      </w:r>
    </w:p>
    <w:p w14:paraId="6F61A69B" w14:textId="2718562E" w:rsidR="007C09F7" w:rsidRPr="004D3800" w:rsidRDefault="007C09F7" w:rsidP="00557168">
      <w:pPr>
        <w:pStyle w:val="Text"/>
      </w:pPr>
      <w:r w:rsidRPr="004D3800">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4D3800" w:rsidRDefault="007C09F7" w:rsidP="00557168">
      <w:pPr>
        <w:pStyle w:val="Text"/>
      </w:pPr>
      <w:r w:rsidRPr="004D3800">
        <w:t>In this setup, we containerize Spring Boot applications (like Accounts, Loans, and Cards microservices) using three different methods, each suited for different developer needs and automation levels.</w:t>
      </w:r>
    </w:p>
    <w:p w14:paraId="6C5CCC35" w14:textId="0548ED6C" w:rsidR="00C30FE1" w:rsidRPr="004D3800" w:rsidRDefault="00D311DA" w:rsidP="00557168">
      <w:pPr>
        <w:pStyle w:val="Text"/>
      </w:pPr>
      <w:r w:rsidRPr="004D3800">
        <w:t xml:space="preserve">We </w:t>
      </w:r>
      <w:r w:rsidR="00793852" w:rsidRPr="004D3800">
        <w:t>decided</w:t>
      </w:r>
      <w:r w:rsidRPr="004D3800">
        <w:t xml:space="preserve"> to go </w:t>
      </w:r>
      <w:r w:rsidR="00793852" w:rsidRPr="004D3800">
        <w:t>Build packs</w:t>
      </w:r>
      <w:r w:rsidRPr="004D3800">
        <w:t xml:space="preserve"> in project as it </w:t>
      </w:r>
      <w:r w:rsidR="00036D82" w:rsidRPr="004D3800">
        <w:t xml:space="preserve">is </w:t>
      </w:r>
      <w:r w:rsidR="009175AF" w:rsidRPr="004D3800">
        <w:t>a secure</w:t>
      </w:r>
      <w:r w:rsidRPr="004D3800">
        <w:t xml:space="preserve"> and easier wa</w:t>
      </w:r>
      <w:r w:rsidR="009175AF" w:rsidRPr="004D3800">
        <w:t xml:space="preserve">y for all microservice images As Show in Figure </w:t>
      </w:r>
      <w:r w:rsidR="001F394B" w:rsidRPr="004D3800">
        <w:t>25</w:t>
      </w:r>
      <w:r w:rsidR="009175AF" w:rsidRPr="004D3800">
        <w:t>.</w:t>
      </w:r>
    </w:p>
    <w:p w14:paraId="39F41DF8" w14:textId="1A005EB1" w:rsidR="00C30FE1" w:rsidRPr="004D3800" w:rsidRDefault="00C30FE1" w:rsidP="00557168">
      <w:pPr>
        <w:pStyle w:val="Text"/>
      </w:pPr>
      <w:r w:rsidRPr="004D3800">
        <w:t>This section defines the account microservice</w:t>
      </w:r>
      <w:r w:rsidR="00285E5B" w:rsidRPr="004D3800">
        <w:t xml:space="preserve"> as Show in Figure 18</w:t>
      </w:r>
      <w:r w:rsidRPr="004D3800">
        <w:t xml:space="preserve"> in Docker Compose setup. It specifies:</w:t>
      </w:r>
    </w:p>
    <w:p w14:paraId="652E8DD4" w14:textId="27CA25B3" w:rsidR="00C30FE1" w:rsidRPr="004D3800" w:rsidRDefault="00C30FE1" w:rsidP="00557168">
      <w:pPr>
        <w:pStyle w:val="Text"/>
      </w:pPr>
      <w:r w:rsidRPr="004D3800">
        <w:t>The Docker image to use (</w:t>
      </w:r>
      <w:proofErr w:type="spellStart"/>
      <w:r w:rsidRPr="004D3800">
        <w:t>aimendocker</w:t>
      </w:r>
      <w:proofErr w:type="spellEnd"/>
      <w:r w:rsidRPr="004D3800">
        <w:t>/</w:t>
      </w:r>
      <w:proofErr w:type="gramStart"/>
      <w:r w:rsidRPr="004D3800">
        <w:t>account:s</w:t>
      </w:r>
      <w:proofErr w:type="gramEnd"/>
      <w:r w:rsidRPr="004D3800">
        <w:t>14).</w:t>
      </w:r>
    </w:p>
    <w:p w14:paraId="4603FCF2" w14:textId="1B4A4553" w:rsidR="00C30FE1" w:rsidRPr="004D3800" w:rsidRDefault="001F394B" w:rsidP="00557168">
      <w:pPr>
        <w:pStyle w:val="Text"/>
      </w:pPr>
      <w:r w:rsidRPr="004D3800">
        <mc:AlternateContent>
          <mc:Choice Requires="wps">
            <w:drawing>
              <wp:anchor distT="0" distB="0" distL="114300" distR="114300" simplePos="0" relativeHeight="251866112" behindDoc="0" locked="0" layoutInCell="1" allowOverlap="1" wp14:anchorId="4CF32280" wp14:editId="0B5241D2">
                <wp:simplePos x="0" y="0"/>
                <wp:positionH relativeFrom="margin">
                  <wp:align>center</wp:align>
                </wp:positionH>
                <wp:positionV relativeFrom="paragraph">
                  <wp:posOffset>3851275</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536DA224" w:rsidR="00036D82" w:rsidRPr="004D3800" w:rsidRDefault="00036D82" w:rsidP="00036D82">
                            <w:pPr>
                              <w:pStyle w:val="Caption"/>
                              <w:rPr>
                                <w:rFonts w:eastAsia="Times"/>
                                <w:lang w:eastAsia="de-DE"/>
                              </w:rPr>
                            </w:pPr>
                            <w:bookmarkStart w:id="144" w:name="_Toc205928668"/>
                            <w:r w:rsidRPr="004D3800">
                              <w:t xml:space="preserve">Figure </w:t>
                            </w:r>
                            <w:r w:rsidRPr="004D3800">
                              <w:fldChar w:fldCharType="begin"/>
                            </w:r>
                            <w:r w:rsidRPr="004D3800">
                              <w:instrText xml:space="preserve"> SEQ Figure \* ARABIC </w:instrText>
                            </w:r>
                            <w:r w:rsidRPr="004D3800">
                              <w:fldChar w:fldCharType="separate"/>
                            </w:r>
                            <w:r w:rsidR="00B27C2A" w:rsidRPr="004D3800">
                              <w:t>24</w:t>
                            </w:r>
                            <w:r w:rsidRPr="004D3800">
                              <w:fldChar w:fldCharType="end"/>
                            </w:r>
                            <w:r w:rsidRPr="004D3800">
                              <w:t>: Account Info for Docker Image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9" type="#_x0000_t202" style="position:absolute;left:0;text-align:left;margin-left:0;margin-top:303.25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" stroked="f">
                <v:textbox style="mso-fit-shape-to-text:t" inset="0,0,0,0">
                  <w:txbxContent>
                    <w:p w14:paraId="0F3F4751" w14:textId="536DA224" w:rsidR="00036D82" w:rsidRPr="004D3800" w:rsidRDefault="00036D82" w:rsidP="00036D82">
                      <w:pPr>
                        <w:pStyle w:val="Caption"/>
                        <w:rPr>
                          <w:rFonts w:eastAsia="Times"/>
                          <w:lang w:eastAsia="de-DE"/>
                        </w:rPr>
                      </w:pPr>
                      <w:bookmarkStart w:id="145" w:name="_Toc205928668"/>
                      <w:r w:rsidRPr="004D3800">
                        <w:t xml:space="preserve">Figure </w:t>
                      </w:r>
                      <w:r w:rsidRPr="004D3800">
                        <w:fldChar w:fldCharType="begin"/>
                      </w:r>
                      <w:r w:rsidRPr="004D3800">
                        <w:instrText xml:space="preserve"> SEQ Figure \* ARABIC </w:instrText>
                      </w:r>
                      <w:r w:rsidRPr="004D3800">
                        <w:fldChar w:fldCharType="separate"/>
                      </w:r>
                      <w:r w:rsidR="00B27C2A" w:rsidRPr="004D3800">
                        <w:t>24</w:t>
                      </w:r>
                      <w:r w:rsidRPr="004D3800">
                        <w:fldChar w:fldCharType="end"/>
                      </w:r>
                      <w:r w:rsidRPr="004D3800">
                        <w:t>: Account Info for Docker Image</w:t>
                      </w:r>
                      <w:bookmarkEnd w:id="145"/>
                    </w:p>
                  </w:txbxContent>
                </v:textbox>
                <w10:wrap type="square" anchorx="margin"/>
              </v:shape>
            </w:pict>
          </mc:Fallback>
        </mc:AlternateContent>
      </w:r>
      <w:r w:rsidRPr="004D3800">
        <w:drawing>
          <wp:anchor distT="0" distB="0" distL="114300" distR="114300" simplePos="0" relativeHeight="251730944" behindDoc="0" locked="0" layoutInCell="1" allowOverlap="1" wp14:anchorId="44557538" wp14:editId="2F748701">
            <wp:simplePos x="0" y="0"/>
            <wp:positionH relativeFrom="margin">
              <wp:align>center</wp:align>
            </wp:positionH>
            <wp:positionV relativeFrom="margin">
              <wp:posOffset>4091940</wp:posOffset>
            </wp:positionV>
            <wp:extent cx="5128895" cy="3355340"/>
            <wp:effectExtent l="76200" t="76200" r="128905" b="13081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28895" cy="335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0FE1" w:rsidRPr="004D3800">
        <w:t>The container name (</w:t>
      </w:r>
      <w:proofErr w:type="spellStart"/>
      <w:r w:rsidR="00C30FE1" w:rsidRPr="004D3800">
        <w:t>docuker-ms</w:t>
      </w:r>
      <w:proofErr w:type="spellEnd"/>
      <w:r w:rsidR="00C30FE1" w:rsidRPr="004D3800">
        <w:t>).</w:t>
      </w:r>
    </w:p>
    <w:p w14:paraId="1AB78F74" w14:textId="3E5D45C4" w:rsidR="00E92941" w:rsidRPr="004D3800" w:rsidRDefault="00E92941">
      <w:pPr>
        <w:spacing w:after="0" w:line="240" w:lineRule="auto"/>
        <w:jc w:val="left"/>
        <w:rPr>
          <w:rFonts w:eastAsia="Times"/>
          <w:sz w:val="22"/>
          <w:szCs w:val="22"/>
          <w:lang w:eastAsia="de-DE"/>
        </w:rPr>
      </w:pPr>
      <w:r w:rsidRPr="004D3800">
        <w:rPr>
          <w:rFonts w:eastAsia="Times"/>
          <w:sz w:val="22"/>
          <w:szCs w:val="22"/>
          <w:lang w:eastAsia="de-DE"/>
        </w:rPr>
        <w:br w:type="page"/>
      </w:r>
    </w:p>
    <w:p w14:paraId="5D09E572" w14:textId="6D73C355" w:rsidR="00EE2318" w:rsidRPr="004D3800" w:rsidRDefault="00EE2318" w:rsidP="00557168">
      <w:pPr>
        <w:pStyle w:val="Text"/>
      </w:pPr>
      <w:r w:rsidRPr="004D3800">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2CEA8AAA" w:rsidR="00EE2318" w:rsidRPr="004D3800" w:rsidRDefault="00EE2318" w:rsidP="00EE2318">
                            <w:pPr>
                              <w:pStyle w:val="Caption"/>
                              <w:rPr>
                                <w:rFonts w:eastAsia="Times"/>
                                <w:sz w:val="22"/>
                                <w:szCs w:val="22"/>
                                <w:lang w:eastAsia="de-DE"/>
                              </w:rPr>
                            </w:pPr>
                            <w:bookmarkStart w:id="146" w:name="_Toc20592866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25</w:t>
                            </w:r>
                            <w:r w:rsidRPr="004D3800">
                              <w:rPr>
                                <w:sz w:val="22"/>
                                <w:szCs w:val="22"/>
                              </w:rPr>
                              <w:fldChar w:fldCharType="end"/>
                            </w:r>
                            <w:r w:rsidRPr="004D3800">
                              <w:rPr>
                                <w:sz w:val="22"/>
                                <w:szCs w:val="22"/>
                              </w:rPr>
                              <w:t xml:space="preserve"> : Docker Image for Microservices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50"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mL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" stroked="f">
                <v:textbox style="mso-fit-shape-to-text:t" inset="0,0,0,0">
                  <w:txbxContent>
                    <w:p w14:paraId="644BD555" w14:textId="2CEA8AAA" w:rsidR="00EE2318" w:rsidRPr="004D3800" w:rsidRDefault="00EE2318" w:rsidP="00EE2318">
                      <w:pPr>
                        <w:pStyle w:val="Caption"/>
                        <w:rPr>
                          <w:rFonts w:eastAsia="Times"/>
                          <w:sz w:val="22"/>
                          <w:szCs w:val="22"/>
                          <w:lang w:eastAsia="de-DE"/>
                        </w:rPr>
                      </w:pPr>
                      <w:bookmarkStart w:id="147" w:name="_Toc20592866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25</w:t>
                      </w:r>
                      <w:r w:rsidRPr="004D3800">
                        <w:rPr>
                          <w:sz w:val="22"/>
                          <w:szCs w:val="22"/>
                        </w:rPr>
                        <w:fldChar w:fldCharType="end"/>
                      </w:r>
                      <w:r w:rsidRPr="004D3800">
                        <w:rPr>
                          <w:sz w:val="22"/>
                          <w:szCs w:val="22"/>
                        </w:rPr>
                        <w:t xml:space="preserve"> : Docker Image for Microservices</w:t>
                      </w:r>
                      <w:bookmarkEnd w:id="147"/>
                    </w:p>
                  </w:txbxContent>
                </v:textbox>
                <w10:wrap type="square" anchorx="margin"/>
              </v:shape>
            </w:pict>
          </mc:Fallback>
        </mc:AlternateContent>
      </w:r>
      <w:r w:rsidRPr="004D3800">
        <w:drawing>
          <wp:anchor distT="0" distB="0" distL="114300" distR="114300" simplePos="0" relativeHeight="251762688" behindDoc="0" locked="0" layoutInCell="1" allowOverlap="1" wp14:anchorId="0CCADF93" wp14:editId="0EBEFFF5">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4D3800" w:rsidRDefault="00805965" w:rsidP="00557168">
      <w:pPr>
        <w:pStyle w:val="Text"/>
      </w:pPr>
      <w:r w:rsidRPr="004D3800">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4D3800">
        <w:t>config.yml</w:t>
      </w:r>
      <w:proofErr w:type="spellEnd"/>
      <w:r w:rsidRPr="004D3800">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4D3800" w:rsidRDefault="00805965" w:rsidP="00557168">
      <w:pPr>
        <w:pStyle w:val="Text"/>
      </w:pPr>
      <w:r w:rsidRPr="004D3800">
        <w:t>Three Distinct Environments:</w:t>
      </w:r>
    </w:p>
    <w:p w14:paraId="23501A22" w14:textId="4503A464" w:rsidR="00805965" w:rsidRPr="004D3800" w:rsidRDefault="00805965" w:rsidP="00557168">
      <w:pPr>
        <w:pStyle w:val="Text"/>
      </w:pPr>
      <w:r w:rsidRPr="004D3800">
        <w:t xml:space="preserve">Development Environment: Employs in-memory or lightweight databases (e.g., H2, local volumes). Opens all ports for straightforward access and debugging. Facilitates hot-reload and developer tools. </w:t>
      </w:r>
    </w:p>
    <w:p w14:paraId="115D3EAF" w14:textId="37C66393" w:rsidR="00D311DA" w:rsidRPr="004D3800" w:rsidRDefault="00805965" w:rsidP="00557168">
      <w:pPr>
        <w:pStyle w:val="Text"/>
      </w:pPr>
      <w:r w:rsidRPr="004D3800">
        <w:t xml:space="preserve">Testing/Staging and Production Environment: Replicates production but may utilize reduced resource limits. Health checks and dependencies are rigorously enforced. Data persistence is enabled through Docker volumes. </w:t>
      </w:r>
      <w:r w:rsidR="00951088" w:rsidRPr="004D3800">
        <w:br w:type="page"/>
      </w:r>
    </w:p>
    <w:p w14:paraId="529BFD86" w14:textId="03C882D9" w:rsidR="00811907" w:rsidRPr="004D3800" w:rsidRDefault="00A407F9" w:rsidP="00811907">
      <w:pPr>
        <w:pStyle w:val="Heading3"/>
        <w:rPr>
          <w:rFonts w:eastAsia="Times"/>
        </w:rPr>
      </w:pPr>
      <w:bookmarkStart w:id="148" w:name="_Toc205929677"/>
      <w:r w:rsidRPr="004D3800">
        <w:rPr>
          <w:rFonts w:eastAsia="Times"/>
          <w:lang w:eastAsia="de-DE"/>
        </w:rPr>
        <w:lastRenderedPageBreak/>
        <w:t>C</w:t>
      </w:r>
      <w:r w:rsidR="00811907" w:rsidRPr="004D3800">
        <w:rPr>
          <w:rFonts w:eastAsia="Times"/>
          <w:lang w:eastAsia="de-DE"/>
        </w:rPr>
        <w:t>onfig</w:t>
      </w:r>
      <w:r w:rsidR="006F2A67" w:rsidRPr="004D3800">
        <w:rPr>
          <w:rFonts w:eastAsia="Times"/>
          <w:lang w:eastAsia="de-DE"/>
        </w:rPr>
        <w:t xml:space="preserve"> S</w:t>
      </w:r>
      <w:r w:rsidR="00811907" w:rsidRPr="004D3800">
        <w:rPr>
          <w:rFonts w:eastAsia="Times"/>
          <w:lang w:eastAsia="de-DE"/>
        </w:rPr>
        <w:t>erver</w:t>
      </w:r>
      <w:bookmarkEnd w:id="148"/>
    </w:p>
    <w:p w14:paraId="7B0FFFB2" w14:textId="77777777" w:rsidR="006F2A67" w:rsidRPr="004D3800" w:rsidRDefault="006F2A67" w:rsidP="00557168">
      <w:pPr>
        <w:pStyle w:val="Text"/>
      </w:pPr>
      <w:r w:rsidRPr="004D3800">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4D3800" w:rsidRDefault="006F2A67" w:rsidP="00557168">
      <w:pPr>
        <w:pStyle w:val="Text"/>
      </w:pPr>
    </w:p>
    <w:p w14:paraId="0A0EDF20" w14:textId="77777777" w:rsidR="006F2A67" w:rsidRPr="004D3800" w:rsidRDefault="006F2A67" w:rsidP="00557168">
      <w:pPr>
        <w:pStyle w:val="Text"/>
      </w:pPr>
      <w:r w:rsidRPr="004D3800">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4D3800" w:rsidRDefault="006F2A67" w:rsidP="00557168">
      <w:pPr>
        <w:pStyle w:val="Text"/>
      </w:pPr>
    </w:p>
    <w:p w14:paraId="4BD502C3" w14:textId="77777777" w:rsidR="006F2A67" w:rsidRPr="004D3800" w:rsidRDefault="006F2A67" w:rsidP="00557168">
      <w:pPr>
        <w:pStyle w:val="Text"/>
      </w:pPr>
      <w:r w:rsidRPr="004D3800">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4D3800" w:rsidRDefault="006F2A67" w:rsidP="00557168">
      <w:pPr>
        <w:pStyle w:val="Text"/>
      </w:pPr>
    </w:p>
    <w:p w14:paraId="0335BC7D" w14:textId="77777777" w:rsidR="006F2A67" w:rsidRPr="004D3800" w:rsidRDefault="006F2A67" w:rsidP="00557168">
      <w:pPr>
        <w:pStyle w:val="Text"/>
      </w:pPr>
      <w:r w:rsidRPr="004D3800">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4D3800" w:rsidRDefault="006F2A67" w:rsidP="00557168">
      <w:pPr>
        <w:pStyle w:val="Text"/>
      </w:pPr>
    </w:p>
    <w:p w14:paraId="5C869BB8" w14:textId="77777777" w:rsidR="006F2A67" w:rsidRPr="004D3800" w:rsidRDefault="006F2A67" w:rsidP="00557168">
      <w:pPr>
        <w:pStyle w:val="Text"/>
      </w:pPr>
      <w:r w:rsidRPr="004D3800">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4D3800" w:rsidRDefault="006F2A67" w:rsidP="00557168">
      <w:pPr>
        <w:pStyle w:val="Text"/>
      </w:pPr>
    </w:p>
    <w:p w14:paraId="498A9823" w14:textId="77777777" w:rsidR="004C074F" w:rsidRPr="004D3800" w:rsidRDefault="004C074F" w:rsidP="00557168">
      <w:pPr>
        <w:pStyle w:val="Text"/>
      </w:pPr>
    </w:p>
    <w:p w14:paraId="23BDBD18" w14:textId="60F59CBB" w:rsidR="006F2A67" w:rsidRPr="004D3800" w:rsidRDefault="006F2A67" w:rsidP="00557168">
      <w:pPr>
        <w:pStyle w:val="Text"/>
      </w:pPr>
      <w:r w:rsidRPr="004D3800">
        <w:lastRenderedPageBreak/>
        <w:t>Developer Initiates Configuration Update:</w:t>
      </w:r>
    </w:p>
    <w:p w14:paraId="04CFB990" w14:textId="06F2312C" w:rsidR="006F2A67" w:rsidRPr="004D3800" w:rsidRDefault="006F2A67" w:rsidP="00B93168">
      <w:pPr>
        <w:pStyle w:val="Text"/>
      </w:pPr>
      <w:r w:rsidRPr="004D3800">
        <w:t>A developer pushes new or modified configuration files to the centralized configuration repository (for instance, GitHub)</w:t>
      </w:r>
      <w:r w:rsidR="00BD31DB" w:rsidRPr="004D3800">
        <w:t xml:space="preserve"> </w:t>
      </w:r>
      <w:r w:rsidR="009175AF" w:rsidRPr="004D3800">
        <w:t xml:space="preserve">as Show in Figure </w:t>
      </w:r>
      <w:r w:rsidR="00E0689D" w:rsidRPr="004D3800">
        <w:t>2</w:t>
      </w:r>
      <w:r w:rsidR="006B6E29" w:rsidRPr="004D3800">
        <w:t>6</w:t>
      </w:r>
      <w:r w:rsidRPr="004D3800">
        <w:t>.</w:t>
      </w:r>
    </w:p>
    <w:p w14:paraId="300E6F74" w14:textId="77777777" w:rsidR="006F2A67" w:rsidRPr="004D3800" w:rsidRDefault="006F2A67" w:rsidP="00557168">
      <w:pPr>
        <w:pStyle w:val="Text"/>
      </w:pPr>
      <w:r w:rsidRPr="004D3800">
        <w:t>Webhook Activation:</w:t>
      </w:r>
    </w:p>
    <w:p w14:paraId="231608F0" w14:textId="627013E8" w:rsidR="006F2A67" w:rsidRPr="004D3800" w:rsidRDefault="006F2A67" w:rsidP="00B93168">
      <w:pPr>
        <w:pStyle w:val="Text"/>
      </w:pPr>
      <w:r w:rsidRPr="004D3800">
        <w:t>A designated webhook on the Git repository identifies changes and automatically alerts the Config Server.</w:t>
      </w:r>
    </w:p>
    <w:p w14:paraId="1F61B775" w14:textId="77777777" w:rsidR="006F2A67" w:rsidRPr="004D3800" w:rsidRDefault="006F2A67" w:rsidP="00557168">
      <w:pPr>
        <w:pStyle w:val="Text"/>
      </w:pPr>
      <w:r w:rsidRPr="004D3800">
        <w:t>Broadcast of Configuration Change Event:</w:t>
      </w:r>
    </w:p>
    <w:p w14:paraId="429B4EAB" w14:textId="1DBDEDE1" w:rsidR="006F2A67" w:rsidRPr="004D3800" w:rsidRDefault="006F2A67" w:rsidP="00B93168">
      <w:pPr>
        <w:pStyle w:val="Text"/>
      </w:pPr>
      <w:r w:rsidRPr="004D3800">
        <w:t>The Config Server transmits a configuration refresh event to a message broker (such as Kafka or RabbitMQ), which informs all subscribed microservices</w:t>
      </w:r>
      <w:r w:rsidR="0035135C" w:rsidRPr="004D3800">
        <w:t xml:space="preserve"> as Show in Figure 2</w:t>
      </w:r>
      <w:r w:rsidR="006B6E29" w:rsidRPr="004D3800">
        <w:t>7</w:t>
      </w:r>
      <w:r w:rsidRPr="004D3800">
        <w:t>.</w:t>
      </w:r>
    </w:p>
    <w:p w14:paraId="5B25BC7B" w14:textId="7F789B42" w:rsidR="006F2A67" w:rsidRPr="004D3800" w:rsidRDefault="006F2A67" w:rsidP="00557168">
      <w:pPr>
        <w:pStyle w:val="Text"/>
      </w:pPr>
      <w:r w:rsidRPr="004D3800">
        <w:t>Dynamic Configuration Reload:</w:t>
      </w:r>
    </w:p>
    <w:p w14:paraId="41B48B03" w14:textId="50928666" w:rsidR="00996437" w:rsidRPr="004D3800" w:rsidRDefault="006F2A67" w:rsidP="00557168">
      <w:pPr>
        <w:pStyle w:val="Text"/>
      </w:pPr>
      <w:r w:rsidRPr="004D3800">
        <w:t>Subscribed microservices (like Accounts, Loans, and Cards) receive the event and update their configurations dynamically without necessitating a restart, thereby facilitating uninterrupted updates.</w:t>
      </w:r>
    </w:p>
    <w:p w14:paraId="64F66983" w14:textId="203AD791" w:rsidR="00C13258" w:rsidRPr="004D3800" w:rsidRDefault="00B93168" w:rsidP="00B41AB3">
      <w:pPr>
        <w:spacing w:after="0" w:line="240" w:lineRule="auto"/>
        <w:jc w:val="left"/>
        <w:rPr>
          <w:rFonts w:eastAsia="Times"/>
          <w:sz w:val="22"/>
          <w:szCs w:val="22"/>
          <w:lang w:eastAsia="de-DE"/>
        </w:rPr>
      </w:pPr>
      <w:r w:rsidRPr="004D3800">
        <w:rPr>
          <w:rFonts w:eastAsia="Times"/>
        </w:rPr>
        <w:drawing>
          <wp:anchor distT="0" distB="0" distL="114300" distR="114300" simplePos="0" relativeHeight="251710464" behindDoc="0" locked="0" layoutInCell="1" allowOverlap="1" wp14:anchorId="3D2EA7FD" wp14:editId="0C6C875B">
            <wp:simplePos x="0" y="0"/>
            <wp:positionH relativeFrom="margin">
              <wp:align>center</wp:align>
            </wp:positionH>
            <wp:positionV relativeFrom="margin">
              <wp:posOffset>3903980</wp:posOffset>
            </wp:positionV>
            <wp:extent cx="5153025" cy="3722370"/>
            <wp:effectExtent l="76200" t="76200" r="142875" b="125730"/>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53025" cy="372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869184" behindDoc="0" locked="0" layoutInCell="1" allowOverlap="1" wp14:anchorId="70053A9E" wp14:editId="0C175E22">
                <wp:simplePos x="0" y="0"/>
                <wp:positionH relativeFrom="page">
                  <wp:align>center</wp:align>
                </wp:positionH>
                <wp:positionV relativeFrom="paragraph">
                  <wp:posOffset>4201795</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128C6F1D" w:rsidR="00B41AB3" w:rsidRPr="004D3800" w:rsidRDefault="00B41AB3" w:rsidP="00B41AB3">
                            <w:pPr>
                              <w:pStyle w:val="Caption"/>
                              <w:rPr>
                                <w:rFonts w:eastAsia="Times"/>
                              </w:rPr>
                            </w:pPr>
                            <w:bookmarkStart w:id="149" w:name="_Toc205928670"/>
                            <w:r w:rsidRPr="004D3800">
                              <w:t xml:space="preserve">Figure </w:t>
                            </w:r>
                            <w:r w:rsidRPr="004D3800">
                              <w:fldChar w:fldCharType="begin"/>
                            </w:r>
                            <w:r w:rsidRPr="004D3800">
                              <w:instrText xml:space="preserve"> SEQ Figure \* ARABIC </w:instrText>
                            </w:r>
                            <w:r w:rsidRPr="004D3800">
                              <w:fldChar w:fldCharType="separate"/>
                            </w:r>
                            <w:r w:rsidR="00B27C2A" w:rsidRPr="004D3800">
                              <w:t>26</w:t>
                            </w:r>
                            <w:r w:rsidRPr="004D3800">
                              <w:fldChar w:fldCharType="end"/>
                            </w:r>
                            <w:r w:rsidRPr="004D3800">
                              <w:t xml:space="preserve">: </w:t>
                            </w:r>
                            <w:r w:rsidRPr="004D3800">
                              <w:rPr>
                                <w:rFonts w:eastAsia="Times"/>
                                <w:lang w:eastAsia="de-DE"/>
                              </w:rPr>
                              <w:t xml:space="preserve">Config </w:t>
                            </w:r>
                            <w:r w:rsidRPr="004D3800">
                              <w:t>Server GitHub</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51" type="#_x0000_t202" style="position:absolute;margin-left:0;margin-top:330.85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UI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" stroked="f">
                <v:textbox style="mso-fit-shape-to-text:t" inset="0,0,0,0">
                  <w:txbxContent>
                    <w:p w14:paraId="7D876DA5" w14:textId="128C6F1D" w:rsidR="00B41AB3" w:rsidRPr="004D3800" w:rsidRDefault="00B41AB3" w:rsidP="00B41AB3">
                      <w:pPr>
                        <w:pStyle w:val="Caption"/>
                        <w:rPr>
                          <w:rFonts w:eastAsia="Times"/>
                        </w:rPr>
                      </w:pPr>
                      <w:bookmarkStart w:id="150" w:name="_Toc205928670"/>
                      <w:r w:rsidRPr="004D3800">
                        <w:t xml:space="preserve">Figure </w:t>
                      </w:r>
                      <w:r w:rsidRPr="004D3800">
                        <w:fldChar w:fldCharType="begin"/>
                      </w:r>
                      <w:r w:rsidRPr="004D3800">
                        <w:instrText xml:space="preserve"> SEQ Figure \* ARABIC </w:instrText>
                      </w:r>
                      <w:r w:rsidRPr="004D3800">
                        <w:fldChar w:fldCharType="separate"/>
                      </w:r>
                      <w:r w:rsidR="00B27C2A" w:rsidRPr="004D3800">
                        <w:t>26</w:t>
                      </w:r>
                      <w:r w:rsidRPr="004D3800">
                        <w:fldChar w:fldCharType="end"/>
                      </w:r>
                      <w:r w:rsidRPr="004D3800">
                        <w:t xml:space="preserve">: </w:t>
                      </w:r>
                      <w:r w:rsidRPr="004D3800">
                        <w:rPr>
                          <w:rFonts w:eastAsia="Times"/>
                          <w:lang w:eastAsia="de-DE"/>
                        </w:rPr>
                        <w:t xml:space="preserve">Config </w:t>
                      </w:r>
                      <w:r w:rsidRPr="004D3800">
                        <w:t>Server GitHub</w:t>
                      </w:r>
                      <w:bookmarkEnd w:id="150"/>
                    </w:p>
                  </w:txbxContent>
                </v:textbox>
                <w10:wrap type="square" anchorx="page"/>
              </v:shape>
            </w:pict>
          </mc:Fallback>
        </mc:AlternateContent>
      </w:r>
      <w:r w:rsidR="00F74815" w:rsidRPr="004D3800">
        <w:rPr>
          <w:rFonts w:eastAsia="Times"/>
        </w:rPr>
        <w:br w:type="page"/>
      </w:r>
    </w:p>
    <w:p w14:paraId="1985AAA9" w14:textId="078E0FFF" w:rsidR="004C074F" w:rsidRPr="004D3800" w:rsidRDefault="006B6E29">
      <w:pPr>
        <w:spacing w:after="0" w:line="240" w:lineRule="auto"/>
        <w:jc w:val="left"/>
        <w:rPr>
          <w:rFonts w:eastAsia="Times" w:cs="Arial"/>
          <w:b/>
          <w:bCs/>
          <w:szCs w:val="26"/>
        </w:rPr>
      </w:pPr>
      <w:r w:rsidRPr="004D3800">
        <w:rPr>
          <w:rFonts w:eastAsia="Times"/>
        </w:rPr>
        <w:lastRenderedPageBreak/>
        <w:drawing>
          <wp:anchor distT="0" distB="0" distL="114300" distR="114300" simplePos="0" relativeHeight="251867136" behindDoc="0" locked="0" layoutInCell="1" allowOverlap="1" wp14:anchorId="7415A01D" wp14:editId="700853E5">
            <wp:simplePos x="0" y="0"/>
            <wp:positionH relativeFrom="margin">
              <wp:align>center</wp:align>
            </wp:positionH>
            <wp:positionV relativeFrom="margin">
              <wp:posOffset>386715</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C074F" w:rsidRPr="004D3800">
        <mc:AlternateContent>
          <mc:Choice Requires="wps">
            <w:drawing>
              <wp:anchor distT="0" distB="0" distL="114300" distR="114300" simplePos="0" relativeHeight="251871232" behindDoc="0" locked="0" layoutInCell="1" allowOverlap="1" wp14:anchorId="48C140A9" wp14:editId="23C5DFC9">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15D93C6A" w:rsidR="00B41AB3" w:rsidRPr="004D3800" w:rsidRDefault="00B41AB3" w:rsidP="00B41AB3">
                            <w:pPr>
                              <w:pStyle w:val="Caption"/>
                            </w:pPr>
                            <w:bookmarkStart w:id="151" w:name="_Toc205928671"/>
                            <w:r w:rsidRPr="004D3800">
                              <w:t xml:space="preserve">Figure </w:t>
                            </w:r>
                            <w:r w:rsidRPr="004D3800">
                              <w:fldChar w:fldCharType="begin"/>
                            </w:r>
                            <w:r w:rsidRPr="004D3800">
                              <w:instrText xml:space="preserve"> SEQ Figure \* ARABIC </w:instrText>
                            </w:r>
                            <w:r w:rsidRPr="004D3800">
                              <w:fldChar w:fldCharType="separate"/>
                            </w:r>
                            <w:r w:rsidR="00B27C2A" w:rsidRPr="004D3800">
                              <w:t>27</w:t>
                            </w:r>
                            <w:r w:rsidRPr="004D3800">
                              <w:fldChar w:fldCharType="end"/>
                            </w:r>
                            <w:r w:rsidRPr="004D3800">
                              <w:t>: Config Application YAML File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52"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OkGwIAAEA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8mc4md3e3nEmKzW5u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" stroked="f">
                <v:textbox style="mso-fit-shape-to-text:t" inset="0,0,0,0">
                  <w:txbxContent>
                    <w:p w14:paraId="66324A26" w14:textId="15D93C6A" w:rsidR="00B41AB3" w:rsidRPr="004D3800" w:rsidRDefault="00B41AB3" w:rsidP="00B41AB3">
                      <w:pPr>
                        <w:pStyle w:val="Caption"/>
                      </w:pPr>
                      <w:bookmarkStart w:id="152" w:name="_Toc205928671"/>
                      <w:r w:rsidRPr="004D3800">
                        <w:t xml:space="preserve">Figure </w:t>
                      </w:r>
                      <w:r w:rsidRPr="004D3800">
                        <w:fldChar w:fldCharType="begin"/>
                      </w:r>
                      <w:r w:rsidRPr="004D3800">
                        <w:instrText xml:space="preserve"> SEQ Figure \* ARABIC </w:instrText>
                      </w:r>
                      <w:r w:rsidRPr="004D3800">
                        <w:fldChar w:fldCharType="separate"/>
                      </w:r>
                      <w:r w:rsidR="00B27C2A" w:rsidRPr="004D3800">
                        <w:t>27</w:t>
                      </w:r>
                      <w:r w:rsidRPr="004D3800">
                        <w:fldChar w:fldCharType="end"/>
                      </w:r>
                      <w:r w:rsidRPr="004D3800">
                        <w:t>: Config Application YAML File</w:t>
                      </w:r>
                      <w:bookmarkEnd w:id="152"/>
                    </w:p>
                  </w:txbxContent>
                </v:textbox>
                <w10:wrap type="square" anchorx="page"/>
              </v:shape>
            </w:pict>
          </mc:Fallback>
        </mc:AlternateContent>
      </w:r>
      <w:r w:rsidR="004C074F" w:rsidRPr="004D3800">
        <w:rPr>
          <w:rFonts w:eastAsia="Times"/>
        </w:rPr>
        <w:br w:type="page"/>
      </w:r>
    </w:p>
    <w:p w14:paraId="192F8803" w14:textId="50DD29A6" w:rsidR="00095F74" w:rsidRPr="004D3800" w:rsidRDefault="00C13258" w:rsidP="00FA0276">
      <w:pPr>
        <w:pStyle w:val="Heading3"/>
        <w:rPr>
          <w:rFonts w:eastAsia="Times"/>
        </w:rPr>
      </w:pPr>
      <w:bookmarkStart w:id="153" w:name="_Toc205929678"/>
      <w:r w:rsidRPr="004D3800">
        <w:rPr>
          <w:rFonts w:eastAsia="Times"/>
        </w:rPr>
        <w:lastRenderedPageBreak/>
        <w:t>Client-</w:t>
      </w:r>
      <w:r w:rsidR="00BB628D" w:rsidRPr="004D3800">
        <w:rPr>
          <w:rFonts w:eastAsia="Times"/>
        </w:rPr>
        <w:t>Side</w:t>
      </w:r>
      <w:r w:rsidRPr="004D3800">
        <w:rPr>
          <w:rFonts w:eastAsia="Times"/>
        </w:rPr>
        <w:t xml:space="preserve"> </w:t>
      </w:r>
      <w:r w:rsidR="00BB628D" w:rsidRPr="004D3800">
        <w:rPr>
          <w:rFonts w:eastAsia="Times"/>
        </w:rPr>
        <w:t>Service</w:t>
      </w:r>
      <w:r w:rsidRPr="004D3800">
        <w:rPr>
          <w:rFonts w:eastAsia="Times"/>
        </w:rPr>
        <w:t xml:space="preserve"> </w:t>
      </w:r>
      <w:r w:rsidR="00BB628D" w:rsidRPr="004D3800">
        <w:rPr>
          <w:rFonts w:eastAsia="Times"/>
        </w:rPr>
        <w:t>Discover</w:t>
      </w:r>
      <w:r w:rsidR="00AC4656" w:rsidRPr="004D3800">
        <w:rPr>
          <w:rFonts w:eastAsia="Times"/>
        </w:rPr>
        <w:t>y</w:t>
      </w:r>
      <w:bookmarkEnd w:id="153"/>
    </w:p>
    <w:p w14:paraId="75A3742F" w14:textId="0E2F67FC" w:rsidR="00095F74" w:rsidRPr="004D3800" w:rsidRDefault="00095F74" w:rsidP="00557168">
      <w:pPr>
        <w:pStyle w:val="Text"/>
      </w:pPr>
      <w:r w:rsidRPr="004D3800">
        <w:t>1.</w:t>
      </w:r>
      <w:r w:rsidR="008A2ED6" w:rsidRPr="004D3800">
        <w:t xml:space="preserve"> As Show in Figure 2</w:t>
      </w:r>
      <w:r w:rsidR="007F529E" w:rsidRPr="004D3800">
        <w:t xml:space="preserve">8 </w:t>
      </w:r>
      <w:r w:rsidRPr="004D3800">
        <w:t xml:space="preserve">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4D3800" w:rsidRDefault="00EB2A8C" w:rsidP="00095F74">
      <w:pPr>
        <w:rPr>
          <w:rFonts w:eastAsia="Times"/>
          <w:sz w:val="22"/>
          <w:szCs w:val="22"/>
          <w:lang w:eastAsia="de-DE"/>
        </w:rPr>
      </w:pPr>
      <w:r w:rsidRPr="004D3800">
        <w:rPr>
          <w:rFonts w:eastAsia="Times"/>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4D3800">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339ABB0E" w:rsidR="00F2616F" w:rsidRPr="004D3800" w:rsidRDefault="00F2616F" w:rsidP="00F2616F">
                            <w:pPr>
                              <w:pStyle w:val="Caption"/>
                            </w:pPr>
                            <w:bookmarkStart w:id="154" w:name="_Toc205928672"/>
                            <w:r w:rsidRPr="004D3800">
                              <w:t xml:space="preserve">Figure </w:t>
                            </w:r>
                            <w:r w:rsidRPr="004D3800">
                              <w:fldChar w:fldCharType="begin"/>
                            </w:r>
                            <w:r w:rsidRPr="004D3800">
                              <w:instrText xml:space="preserve"> SEQ Figure \* ARABIC </w:instrText>
                            </w:r>
                            <w:r w:rsidRPr="004D3800">
                              <w:fldChar w:fldCharType="separate"/>
                            </w:r>
                            <w:r w:rsidR="00B27C2A" w:rsidRPr="004D3800">
                              <w:t>28</w:t>
                            </w:r>
                            <w:r w:rsidRPr="004D3800">
                              <w:fldChar w:fldCharType="end"/>
                            </w:r>
                            <w:r w:rsidRPr="004D3800">
                              <w:t>: Eureka Discovery</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53"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ZX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" stroked="f">
                <v:textbox style="mso-fit-shape-to-text:t" inset="0,0,0,0">
                  <w:txbxContent>
                    <w:p w14:paraId="1C130E4D" w14:textId="339ABB0E" w:rsidR="00F2616F" w:rsidRPr="004D3800" w:rsidRDefault="00F2616F" w:rsidP="00F2616F">
                      <w:pPr>
                        <w:pStyle w:val="Caption"/>
                      </w:pPr>
                      <w:bookmarkStart w:id="155" w:name="_Toc205928672"/>
                      <w:r w:rsidRPr="004D3800">
                        <w:t xml:space="preserve">Figure </w:t>
                      </w:r>
                      <w:r w:rsidRPr="004D3800">
                        <w:fldChar w:fldCharType="begin"/>
                      </w:r>
                      <w:r w:rsidRPr="004D3800">
                        <w:instrText xml:space="preserve"> SEQ Figure \* ARABIC </w:instrText>
                      </w:r>
                      <w:r w:rsidRPr="004D3800">
                        <w:fldChar w:fldCharType="separate"/>
                      </w:r>
                      <w:r w:rsidR="00B27C2A" w:rsidRPr="004D3800">
                        <w:t>28</w:t>
                      </w:r>
                      <w:r w:rsidRPr="004D3800">
                        <w:fldChar w:fldCharType="end"/>
                      </w:r>
                      <w:r w:rsidRPr="004D3800">
                        <w:t>: Eureka Discovery</w:t>
                      </w:r>
                      <w:bookmarkEnd w:id="155"/>
                    </w:p>
                  </w:txbxContent>
                </v:textbox>
                <w10:wrap type="square"/>
              </v:shape>
            </w:pict>
          </mc:Fallback>
        </mc:AlternateContent>
      </w:r>
    </w:p>
    <w:p w14:paraId="3FA420ED" w14:textId="7D394B36" w:rsidR="00FA0276" w:rsidRPr="004D3800" w:rsidRDefault="00FA0276" w:rsidP="00095F74">
      <w:pPr>
        <w:rPr>
          <w:rFonts w:eastAsia="Times"/>
          <w:sz w:val="22"/>
          <w:szCs w:val="22"/>
          <w:lang w:eastAsia="de-DE"/>
        </w:rPr>
      </w:pPr>
    </w:p>
    <w:p w14:paraId="2A788F9B" w14:textId="3BB267D1" w:rsidR="00FA0276" w:rsidRPr="004D3800" w:rsidRDefault="00FA0276" w:rsidP="00095F74">
      <w:pPr>
        <w:rPr>
          <w:rFonts w:eastAsia="Times"/>
          <w:sz w:val="22"/>
          <w:szCs w:val="22"/>
          <w:lang w:eastAsia="de-DE"/>
        </w:rPr>
      </w:pPr>
    </w:p>
    <w:p w14:paraId="5BA0A2A6" w14:textId="77777777" w:rsidR="00FA0276" w:rsidRPr="004D3800" w:rsidRDefault="00FA0276" w:rsidP="00095F74">
      <w:pPr>
        <w:rPr>
          <w:rFonts w:eastAsia="Times"/>
          <w:sz w:val="22"/>
          <w:szCs w:val="22"/>
          <w:lang w:eastAsia="de-DE"/>
        </w:rPr>
      </w:pPr>
    </w:p>
    <w:p w14:paraId="7C6BEF73" w14:textId="77777777" w:rsidR="00FA0276" w:rsidRPr="004D3800" w:rsidRDefault="00FA0276" w:rsidP="00095F74">
      <w:pPr>
        <w:rPr>
          <w:rFonts w:eastAsia="Times"/>
          <w:sz w:val="22"/>
          <w:szCs w:val="22"/>
          <w:lang w:eastAsia="de-DE"/>
        </w:rPr>
      </w:pPr>
    </w:p>
    <w:p w14:paraId="21A05643" w14:textId="77777777" w:rsidR="00FA0276" w:rsidRPr="004D3800" w:rsidRDefault="00FA0276" w:rsidP="00095F74">
      <w:pPr>
        <w:rPr>
          <w:rFonts w:eastAsia="Times"/>
          <w:sz w:val="22"/>
          <w:szCs w:val="22"/>
          <w:lang w:eastAsia="de-DE"/>
        </w:rPr>
      </w:pPr>
    </w:p>
    <w:p w14:paraId="461D0D39" w14:textId="77777777" w:rsidR="00FA0276" w:rsidRPr="004D3800" w:rsidRDefault="00FA0276" w:rsidP="00095F74">
      <w:pPr>
        <w:rPr>
          <w:rFonts w:eastAsia="Times"/>
          <w:sz w:val="22"/>
          <w:szCs w:val="22"/>
          <w:lang w:eastAsia="de-DE"/>
        </w:rPr>
      </w:pPr>
    </w:p>
    <w:p w14:paraId="50D3F948" w14:textId="77777777" w:rsidR="00FA0276" w:rsidRPr="004D3800" w:rsidRDefault="00FA0276" w:rsidP="00095F74">
      <w:pPr>
        <w:rPr>
          <w:rFonts w:eastAsia="Times"/>
          <w:sz w:val="22"/>
          <w:szCs w:val="22"/>
          <w:lang w:eastAsia="de-DE"/>
        </w:rPr>
      </w:pPr>
    </w:p>
    <w:p w14:paraId="31D71975" w14:textId="77777777" w:rsidR="00FA0276" w:rsidRPr="004D3800" w:rsidRDefault="00FA0276" w:rsidP="00095F74">
      <w:pPr>
        <w:rPr>
          <w:rFonts w:eastAsia="Times"/>
          <w:sz w:val="22"/>
          <w:szCs w:val="22"/>
          <w:lang w:eastAsia="de-DE"/>
        </w:rPr>
      </w:pPr>
    </w:p>
    <w:p w14:paraId="17A12A8C" w14:textId="77777777" w:rsidR="00FA0276" w:rsidRPr="004D3800" w:rsidRDefault="00FA0276" w:rsidP="00095F74">
      <w:pPr>
        <w:rPr>
          <w:rFonts w:eastAsia="Times"/>
          <w:sz w:val="22"/>
          <w:szCs w:val="22"/>
          <w:lang w:eastAsia="de-DE"/>
        </w:rPr>
      </w:pPr>
    </w:p>
    <w:p w14:paraId="796B2738" w14:textId="77777777" w:rsidR="005F2149" w:rsidRPr="004D3800" w:rsidRDefault="005F2149" w:rsidP="00095F74">
      <w:pPr>
        <w:rPr>
          <w:rFonts w:eastAsia="Times"/>
          <w:sz w:val="22"/>
          <w:szCs w:val="22"/>
          <w:lang w:eastAsia="de-DE"/>
        </w:rPr>
      </w:pPr>
    </w:p>
    <w:p w14:paraId="265E7A32" w14:textId="77777777" w:rsidR="005F2149" w:rsidRPr="004D3800" w:rsidRDefault="005F2149" w:rsidP="00095F74">
      <w:pPr>
        <w:rPr>
          <w:rFonts w:eastAsia="Times"/>
          <w:sz w:val="22"/>
          <w:szCs w:val="22"/>
          <w:lang w:eastAsia="de-DE"/>
        </w:rPr>
      </w:pPr>
    </w:p>
    <w:p w14:paraId="5926038C" w14:textId="77777777" w:rsidR="005F2149" w:rsidRPr="004D3800" w:rsidRDefault="005F2149" w:rsidP="00095F74">
      <w:pPr>
        <w:rPr>
          <w:rFonts w:eastAsia="Times"/>
          <w:sz w:val="22"/>
          <w:szCs w:val="22"/>
          <w:lang w:eastAsia="de-DE"/>
        </w:rPr>
      </w:pPr>
    </w:p>
    <w:p w14:paraId="1208E34B" w14:textId="328B5046" w:rsidR="00FA0276" w:rsidRPr="004D3800" w:rsidRDefault="00095F74" w:rsidP="00557168">
      <w:pPr>
        <w:pStyle w:val="Text"/>
      </w:pPr>
      <w:r w:rsidRPr="004D3800">
        <w:t>2.framework, when a client intends to communicate with another service, it queries the service registry to obtain a list of available instances</w:t>
      </w:r>
      <w:r w:rsidR="008A2ED6" w:rsidRPr="004D3800">
        <w:t>, as shown in Figure 2</w:t>
      </w:r>
      <w:r w:rsidR="00E804B3" w:rsidRPr="004D3800">
        <w:t>9</w:t>
      </w:r>
      <w:r w:rsidRPr="004D3800">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74BBD728" w:rsidR="00095F74" w:rsidRPr="004D3800" w:rsidRDefault="00AB55AC" w:rsidP="005F2149">
      <w:pPr>
        <w:spacing w:after="0" w:line="240" w:lineRule="auto"/>
        <w:jc w:val="left"/>
        <w:rPr>
          <w:rFonts w:eastAsia="Times"/>
          <w:sz w:val="22"/>
          <w:szCs w:val="22"/>
          <w:lang w:eastAsia="de-DE"/>
        </w:rPr>
      </w:pPr>
      <w:r w:rsidRPr="004D3800">
        <w:lastRenderedPageBreak/>
        <mc:AlternateContent>
          <mc:Choice Requires="wps">
            <w:drawing>
              <wp:anchor distT="0" distB="0" distL="114300" distR="114300" simplePos="0" relativeHeight="251875328" behindDoc="0" locked="0" layoutInCell="1" allowOverlap="1" wp14:anchorId="3FE9A29C" wp14:editId="6539FFE2">
                <wp:simplePos x="0" y="0"/>
                <wp:positionH relativeFrom="margin">
                  <wp:align>center</wp:align>
                </wp:positionH>
                <wp:positionV relativeFrom="paragraph">
                  <wp:posOffset>2376170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6B41B271" w:rsidR="00F2616F" w:rsidRPr="004D3800" w:rsidRDefault="00F2616F" w:rsidP="00F2616F">
                            <w:pPr>
                              <w:pStyle w:val="Caption"/>
                            </w:pPr>
                            <w:bookmarkStart w:id="156" w:name="_Toc205928673"/>
                            <w:r w:rsidRPr="004D3800">
                              <w:t xml:space="preserve">Figure </w:t>
                            </w:r>
                            <w:r w:rsidRPr="004D3800">
                              <w:fldChar w:fldCharType="begin"/>
                            </w:r>
                            <w:r w:rsidRPr="004D3800">
                              <w:instrText xml:space="preserve"> SEQ Figure \* ARABIC </w:instrText>
                            </w:r>
                            <w:r w:rsidRPr="004D3800">
                              <w:fldChar w:fldCharType="separate"/>
                            </w:r>
                            <w:r w:rsidR="00B27C2A" w:rsidRPr="004D3800">
                              <w:t>29</w:t>
                            </w:r>
                            <w:r w:rsidRPr="004D3800">
                              <w:fldChar w:fldCharType="end"/>
                            </w:r>
                            <w:r w:rsidRPr="004D3800">
                              <w:t>: Eureka Example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54" type="#_x0000_t202" style="position:absolute;margin-left:0;margin-top:187.1pt;width:349.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xk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" stroked="f">
                <v:textbox style="mso-fit-shape-to-text:t" inset="0,0,0,0">
                  <w:txbxContent>
                    <w:p w14:paraId="5CED202D" w14:textId="6B41B271" w:rsidR="00F2616F" w:rsidRPr="004D3800" w:rsidRDefault="00F2616F" w:rsidP="00F2616F">
                      <w:pPr>
                        <w:pStyle w:val="Caption"/>
                      </w:pPr>
                      <w:bookmarkStart w:id="157" w:name="_Toc205928673"/>
                      <w:r w:rsidRPr="004D3800">
                        <w:t xml:space="preserve">Figure </w:t>
                      </w:r>
                      <w:r w:rsidRPr="004D3800">
                        <w:fldChar w:fldCharType="begin"/>
                      </w:r>
                      <w:r w:rsidRPr="004D3800">
                        <w:instrText xml:space="preserve"> SEQ Figure \* ARABIC </w:instrText>
                      </w:r>
                      <w:r w:rsidRPr="004D3800">
                        <w:fldChar w:fldCharType="separate"/>
                      </w:r>
                      <w:r w:rsidR="00B27C2A" w:rsidRPr="004D3800">
                        <w:t>29</w:t>
                      </w:r>
                      <w:r w:rsidRPr="004D3800">
                        <w:fldChar w:fldCharType="end"/>
                      </w:r>
                      <w:r w:rsidRPr="004D3800">
                        <w:t>: Eureka Example</w:t>
                      </w:r>
                      <w:bookmarkEnd w:id="157"/>
                    </w:p>
                  </w:txbxContent>
                </v:textbox>
                <w10:wrap type="square" anchorx="margin"/>
              </v:shape>
            </w:pict>
          </mc:Fallback>
        </mc:AlternateContent>
      </w:r>
      <w:r w:rsidR="0023524B" w:rsidRPr="004D3800">
        <w:rPr>
          <w:rFonts w:eastAsia="Times"/>
        </w:rPr>
        <w:drawing>
          <wp:anchor distT="0" distB="0" distL="114300" distR="114300" simplePos="0" relativeHeight="251713536" behindDoc="0" locked="0" layoutInCell="1" allowOverlap="1" wp14:anchorId="78B2AA41" wp14:editId="2D79F8DD">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7B8201" w14:textId="5EA30217" w:rsidR="005F2149" w:rsidRPr="004D3800" w:rsidRDefault="005F2149" w:rsidP="005F2149">
      <w:pPr>
        <w:spacing w:after="0" w:line="240" w:lineRule="auto"/>
        <w:jc w:val="left"/>
        <w:rPr>
          <w:rFonts w:eastAsia="Times"/>
          <w:sz w:val="22"/>
          <w:szCs w:val="22"/>
          <w:lang w:eastAsia="de-DE"/>
        </w:rPr>
      </w:pPr>
    </w:p>
    <w:p w14:paraId="1A55D0D2" w14:textId="46832487" w:rsidR="005F2149" w:rsidRPr="004D3800" w:rsidRDefault="005F2149" w:rsidP="00557168">
      <w:pPr>
        <w:pStyle w:val="Text"/>
      </w:pPr>
    </w:p>
    <w:p w14:paraId="379D89FB" w14:textId="3C727F3B" w:rsidR="00095F74" w:rsidRPr="004D3800" w:rsidRDefault="00095F74" w:rsidP="00557168">
      <w:pPr>
        <w:pStyle w:val="Text"/>
      </w:pPr>
      <w:r w:rsidRPr="004D3800">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4D3800">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4D3800" w:rsidRDefault="00A529B2" w:rsidP="00557168">
      <w:pPr>
        <w:pStyle w:val="Text"/>
      </w:pPr>
    </w:p>
    <w:p w14:paraId="4236A3A4" w14:textId="6A8A5F14" w:rsidR="00A529B2" w:rsidRPr="004D3800" w:rsidRDefault="00A529B2" w:rsidP="00557168">
      <w:pPr>
        <w:pStyle w:val="Text"/>
      </w:pPr>
      <w:r w:rsidRPr="004D3800">
        <w:t>4.</w:t>
      </w:r>
      <w:r w:rsidR="008A2ED6" w:rsidRPr="004D3800">
        <w:t xml:space="preserve"> As </w:t>
      </w:r>
      <w:r w:rsidR="00821120" w:rsidRPr="004D3800">
        <w:t>Show</w:t>
      </w:r>
      <w:r w:rsidR="008A2ED6" w:rsidRPr="004D3800">
        <w:t xml:space="preserve"> in Figure </w:t>
      </w:r>
      <w:r w:rsidR="00AB55AC" w:rsidRPr="004D3800">
        <w:t>30</w:t>
      </w:r>
      <w:r w:rsidR="008A2ED6" w:rsidRPr="004D3800">
        <w:t xml:space="preserve">, </w:t>
      </w:r>
      <w:r w:rsidRPr="004D3800">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57D1E98" w:rsidR="00E933FC" w:rsidRPr="004D3800" w:rsidRDefault="00AB55AC" w:rsidP="00CB1605">
      <w:pPr>
        <w:spacing w:after="0" w:line="240" w:lineRule="auto"/>
        <w:jc w:val="left"/>
        <w:rPr>
          <w:rFonts w:eastAsia="Times" w:cs="Arial"/>
          <w:b/>
          <w:bCs/>
          <w:szCs w:val="26"/>
        </w:rPr>
      </w:pPr>
      <w:r w:rsidRPr="004D3800">
        <mc:AlternateContent>
          <mc:Choice Requires="wps">
            <w:drawing>
              <wp:anchor distT="0" distB="0" distL="114300" distR="114300" simplePos="0" relativeHeight="251881472" behindDoc="0" locked="0" layoutInCell="1" allowOverlap="1" wp14:anchorId="042BB436" wp14:editId="5C0BA387">
                <wp:simplePos x="0" y="0"/>
                <wp:positionH relativeFrom="page">
                  <wp:align>center</wp:align>
                </wp:positionH>
                <wp:positionV relativeFrom="paragraph">
                  <wp:posOffset>958850</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41CD5239" w:rsidR="004313A6" w:rsidRPr="004D3800" w:rsidRDefault="004313A6" w:rsidP="004313A6">
                            <w:pPr>
                              <w:pStyle w:val="Caption"/>
                              <w:rPr>
                                <w:sz w:val="22"/>
                                <w:szCs w:val="22"/>
                              </w:rPr>
                            </w:pPr>
                            <w:bookmarkStart w:id="158" w:name="_Toc205928674"/>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30</w:t>
                            </w:r>
                            <w:r w:rsidRPr="004D3800">
                              <w:rPr>
                                <w:sz w:val="22"/>
                                <w:szCs w:val="22"/>
                              </w:rPr>
                              <w:fldChar w:fldCharType="end"/>
                            </w:r>
                            <w:r w:rsidRPr="004D3800">
                              <w:rPr>
                                <w:sz w:val="22"/>
                                <w:szCs w:val="22"/>
                              </w:rPr>
                              <w:t>: Eureka heartbeat Example</w:t>
                            </w:r>
                            <w:bookmarkEnd w:id="158"/>
                          </w:p>
                          <w:p w14:paraId="05F08406" w14:textId="77777777" w:rsidR="004313A6" w:rsidRPr="004D3800"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55" type="#_x0000_t202" style="position:absolute;margin-left:0;margin-top:75.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hHIAIAAEMEAAAOAAAAZHJzL2Uyb0RvYy54bWysU02P2jAQvVfqf7B8LwHEsm1EWFFWVJVW&#10;uyux1Z6N4xBLjscdGxL66zt2CLTbnqpenIlnPB/vvVn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" stroked="f">
                <v:textbox inset="0,0,0,0">
                  <w:txbxContent>
                    <w:p w14:paraId="41EA1DB0" w14:textId="41CD5239" w:rsidR="004313A6" w:rsidRPr="004D3800" w:rsidRDefault="004313A6" w:rsidP="004313A6">
                      <w:pPr>
                        <w:pStyle w:val="Caption"/>
                        <w:rPr>
                          <w:sz w:val="22"/>
                          <w:szCs w:val="22"/>
                        </w:rPr>
                      </w:pPr>
                      <w:bookmarkStart w:id="159" w:name="_Toc205928674"/>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30</w:t>
                      </w:r>
                      <w:r w:rsidRPr="004D3800">
                        <w:rPr>
                          <w:sz w:val="22"/>
                          <w:szCs w:val="22"/>
                        </w:rPr>
                        <w:fldChar w:fldCharType="end"/>
                      </w:r>
                      <w:r w:rsidRPr="004D3800">
                        <w:rPr>
                          <w:sz w:val="22"/>
                          <w:szCs w:val="22"/>
                        </w:rPr>
                        <w:t>: Eureka heartbeat Example</w:t>
                      </w:r>
                      <w:bookmarkEnd w:id="159"/>
                    </w:p>
                    <w:p w14:paraId="05F08406" w14:textId="77777777" w:rsidR="004313A6" w:rsidRPr="004D3800" w:rsidRDefault="004313A6" w:rsidP="004313A6"/>
                  </w:txbxContent>
                </v:textbox>
                <w10:wrap type="square" anchorx="page"/>
              </v:shape>
            </w:pict>
          </mc:Fallback>
        </mc:AlternateContent>
      </w:r>
      <w:r w:rsidRPr="004D3800">
        <w:drawing>
          <wp:anchor distT="0" distB="0" distL="114300" distR="114300" simplePos="0" relativeHeight="251714560" behindDoc="0" locked="0" layoutInCell="1" allowOverlap="1" wp14:anchorId="771C3F16" wp14:editId="662A6F6B">
            <wp:simplePos x="0" y="0"/>
            <wp:positionH relativeFrom="page">
              <wp:align>center</wp:align>
            </wp:positionH>
            <wp:positionV relativeFrom="margin">
              <wp:posOffset>7444740</wp:posOffset>
            </wp:positionV>
            <wp:extent cx="5271770" cy="495300"/>
            <wp:effectExtent l="76200" t="76200" r="138430" b="13335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177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3258" w:rsidRPr="004D3800">
        <w:rPr>
          <w:rFonts w:eastAsia="Times"/>
        </w:rPr>
        <w:br w:type="page"/>
      </w:r>
    </w:p>
    <w:p w14:paraId="65D59B7C" w14:textId="14200E7A" w:rsidR="00E933FC" w:rsidRPr="004D3800" w:rsidRDefault="00BC3C1A" w:rsidP="00BC3C1A">
      <w:pPr>
        <w:pStyle w:val="Heading3"/>
        <w:rPr>
          <w:rFonts w:eastAsia="Times"/>
        </w:rPr>
      </w:pPr>
      <w:bookmarkStart w:id="160" w:name="_Toc205929679"/>
      <w:r w:rsidRPr="004D3800">
        <w:rPr>
          <w:rFonts w:eastAsia="Times"/>
        </w:rPr>
        <w:lastRenderedPageBreak/>
        <w:t>RESILIENCY</w:t>
      </w:r>
      <w:bookmarkEnd w:id="160"/>
    </w:p>
    <w:p w14:paraId="6E585085" w14:textId="77777777" w:rsidR="00E933FC" w:rsidRPr="004D3800" w:rsidRDefault="00E933FC">
      <w:pPr>
        <w:spacing w:after="0" w:line="240" w:lineRule="auto"/>
        <w:jc w:val="left"/>
        <w:rPr>
          <w:rFonts w:eastAsia="Times"/>
        </w:rPr>
      </w:pPr>
    </w:p>
    <w:p w14:paraId="6F94AB47" w14:textId="07FDA36D" w:rsidR="00B55370" w:rsidRPr="004D3800" w:rsidRDefault="00B55370" w:rsidP="00557168">
      <w:pPr>
        <w:pStyle w:val="Text"/>
      </w:pPr>
      <w:r w:rsidRPr="004D3800">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4D3800" w:rsidRDefault="00B55370" w:rsidP="00557168">
      <w:pPr>
        <w:pStyle w:val="Text"/>
      </w:pPr>
    </w:p>
    <w:p w14:paraId="43F04C5F" w14:textId="17D5C7D9" w:rsidR="003601D2" w:rsidRPr="004D3800" w:rsidRDefault="00B55370" w:rsidP="00557168">
      <w:pPr>
        <w:pStyle w:val="Text"/>
      </w:pPr>
      <w:r w:rsidRPr="004D3800">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4D3800" w:rsidRDefault="00B55370" w:rsidP="00B55370">
      <w:pPr>
        <w:spacing w:after="0" w:line="240" w:lineRule="auto"/>
        <w:jc w:val="left"/>
        <w:rPr>
          <w:rFonts w:eastAsia="Times"/>
          <w:sz w:val="22"/>
          <w:szCs w:val="22"/>
          <w:lang w:eastAsia="de-DE"/>
        </w:rPr>
      </w:pPr>
    </w:p>
    <w:p w14:paraId="53D3F1AF" w14:textId="4F6A7950" w:rsidR="00B55370" w:rsidRPr="004D3800" w:rsidRDefault="00B55370" w:rsidP="00557168">
      <w:pPr>
        <w:pStyle w:val="Text"/>
      </w:pPr>
      <w:r w:rsidRPr="004D3800">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4D3800" w:rsidRDefault="00F222EA" w:rsidP="00557168">
      <w:pPr>
        <w:pStyle w:val="Text"/>
      </w:pPr>
      <w:r w:rsidRPr="004D3800">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9">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68F0A44" w:rsidR="00BC7C7D" w:rsidRPr="004D3800" w:rsidRDefault="00BC7C7D" w:rsidP="00BC7C7D">
                            <w:pPr>
                              <w:pStyle w:val="Caption"/>
                              <w:rPr>
                                <w:rFonts w:eastAsia="Times"/>
                                <w:sz w:val="22"/>
                                <w:szCs w:val="22"/>
                                <w:lang w:eastAsia="de-DE"/>
                              </w:rPr>
                            </w:pPr>
                            <w:bookmarkStart w:id="161" w:name="_Toc205928675"/>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31</w:t>
                            </w:r>
                            <w:r w:rsidRPr="004D3800">
                              <w:rPr>
                                <w:sz w:val="22"/>
                                <w:szCs w:val="22"/>
                              </w:rPr>
                              <w:fldChar w:fldCharType="end"/>
                            </w:r>
                            <w:r w:rsidRPr="004D3800">
                              <w:rPr>
                                <w:sz w:val="22"/>
                                <w:szCs w:val="22"/>
                              </w:rPr>
                              <w:t>:Card Service Feign Client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6"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" stroked="f">
                <v:textbox style="mso-fit-shape-to-text:t" inset="0,0,0,0">
                  <w:txbxContent>
                    <w:p w14:paraId="1DE94C58" w14:textId="768F0A44" w:rsidR="00BC7C7D" w:rsidRPr="004D3800" w:rsidRDefault="00BC7C7D" w:rsidP="00BC7C7D">
                      <w:pPr>
                        <w:pStyle w:val="Caption"/>
                        <w:rPr>
                          <w:rFonts w:eastAsia="Times"/>
                          <w:sz w:val="22"/>
                          <w:szCs w:val="22"/>
                          <w:lang w:eastAsia="de-DE"/>
                        </w:rPr>
                      </w:pPr>
                      <w:bookmarkStart w:id="162" w:name="_Toc205928675"/>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31</w:t>
                      </w:r>
                      <w:r w:rsidRPr="004D3800">
                        <w:rPr>
                          <w:sz w:val="22"/>
                          <w:szCs w:val="22"/>
                        </w:rPr>
                        <w:fldChar w:fldCharType="end"/>
                      </w:r>
                      <w:r w:rsidRPr="004D3800">
                        <w:rPr>
                          <w:sz w:val="22"/>
                          <w:szCs w:val="22"/>
                        </w:rPr>
                        <w:t>:Card Service Feign Client</w:t>
                      </w:r>
                      <w:bookmarkEnd w:id="162"/>
                    </w:p>
                  </w:txbxContent>
                </v:textbox>
                <w10:wrap type="square"/>
              </v:shape>
            </w:pict>
          </mc:Fallback>
        </mc:AlternateContent>
      </w:r>
      <w:r w:rsidR="00B55370" w:rsidRPr="004D3800">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4D3800">
        <w:lastRenderedPageBreak/>
        <w:t>avoid unintended consequences, operations subject to retrieves must be idempotent, producing the same result regardless of how often they are executed.</w:t>
      </w:r>
    </w:p>
    <w:p w14:paraId="3BD7843D" w14:textId="77777777" w:rsidR="008F4596" w:rsidRPr="004D3800" w:rsidRDefault="008F4596" w:rsidP="00B55370">
      <w:pPr>
        <w:spacing w:after="0" w:line="240" w:lineRule="auto"/>
        <w:jc w:val="left"/>
        <w:rPr>
          <w:rFonts w:eastAsia="Times"/>
          <w:sz w:val="22"/>
          <w:szCs w:val="22"/>
          <w:lang w:eastAsia="de-DE"/>
        </w:rPr>
      </w:pPr>
    </w:p>
    <w:p w14:paraId="3DD6E6B8" w14:textId="440C2CF5" w:rsidR="00B55370" w:rsidRPr="004D3800" w:rsidRDefault="00B55370" w:rsidP="00557168">
      <w:pPr>
        <w:pStyle w:val="Text"/>
      </w:pPr>
      <w:r w:rsidRPr="004D3800">
        <w:t>Another crucial resilience strategy</w:t>
      </w:r>
      <w:r w:rsidR="00AF11CF" w:rsidRPr="004D3800">
        <w:t>, like Show in Figure</w:t>
      </w:r>
      <w:r w:rsidR="0099280F" w:rsidRPr="004D3800">
        <w:t>s</w:t>
      </w:r>
      <w:r w:rsidR="00AF11CF" w:rsidRPr="004D3800">
        <w:t xml:space="preserve"> </w:t>
      </w:r>
      <w:r w:rsidR="0099280F" w:rsidRPr="004D3800">
        <w:t>31 and 32</w:t>
      </w:r>
      <w:r w:rsidRPr="004D3800">
        <w:t xml:space="preserve"> is the Rate Limiter pattern, which protects services from being overloaded by excessive or abusive requests. By limiting the number of </w:t>
      </w:r>
      <w:r w:rsidR="0099280F" w:rsidRPr="004D3800">
        <w:t>requests allowed</w:t>
      </w:r>
      <w:r w:rsidRPr="004D3800">
        <w:t xml:space="preserve"> within a specific time frame</w:t>
      </w:r>
      <w:r w:rsidR="0099280F" w:rsidRPr="004D3800">
        <w:t xml:space="preserve"> </w:t>
      </w:r>
      <w:r w:rsidRPr="004D3800">
        <w:t>based on IP address, user, session, or subscription tier</w:t>
      </w:r>
      <w:r w:rsidR="0099280F" w:rsidRPr="004D3800">
        <w:t xml:space="preserve"> </w:t>
      </w:r>
      <w:r w:rsidRPr="004D3800">
        <w:t>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4D41CD21" w:rsidR="009743FE" w:rsidRPr="004D3800" w:rsidRDefault="00B55370" w:rsidP="00557168">
      <w:pPr>
        <w:pStyle w:val="Text"/>
      </w:pPr>
      <w:r w:rsidRPr="004D3800">
        <w:t>Together, these patterns</w:t>
      </w:r>
      <w:r w:rsidR="0099280F" w:rsidRPr="004D3800">
        <w:t xml:space="preserve"> </w:t>
      </w:r>
      <w:r w:rsidRPr="004D3800">
        <w:t>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4D3800" w:rsidRDefault="00E9119D" w:rsidP="00557168">
      <w:pPr>
        <w:pStyle w:val="Text"/>
      </w:pPr>
    </w:p>
    <w:p w14:paraId="379D3EB2" w14:textId="714DCDCC" w:rsidR="0040089D" w:rsidRPr="004D3800" w:rsidRDefault="00B55370" w:rsidP="00557168">
      <w:pPr>
        <w:pStyle w:val="Text"/>
      </w:pPr>
      <w:r w:rsidRPr="004D3800">
        <w:t>These settings help your service handle failures gracefully, avoid cascading errors, and protect downstream systems by controlling retries and request rates.</w:t>
      </w:r>
    </w:p>
    <w:p w14:paraId="5728DEBA" w14:textId="43BB68BE" w:rsidR="00F74815" w:rsidRPr="004D3800" w:rsidRDefault="002733AC">
      <w:pPr>
        <w:spacing w:after="0" w:line="240" w:lineRule="auto"/>
        <w:jc w:val="left"/>
        <w:rPr>
          <w:rFonts w:eastAsia="Times"/>
        </w:rPr>
      </w:pPr>
      <w:r w:rsidRPr="004D3800">
        <w:rPr>
          <w:rFonts w:eastAsia="Times"/>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4D3800" w:rsidRDefault="00915104" w:rsidP="00915104">
      <w:pPr>
        <w:rPr>
          <w:rFonts w:eastAsia="Times"/>
        </w:rPr>
      </w:pPr>
    </w:p>
    <w:p w14:paraId="39FD8E43" w14:textId="5D02F7C7" w:rsidR="00A63FEF" w:rsidRPr="004D3800" w:rsidRDefault="00C02A6C" w:rsidP="007F5C0C">
      <w:pPr>
        <w:spacing w:after="0" w:line="240" w:lineRule="auto"/>
        <w:jc w:val="left"/>
        <w:rPr>
          <w:rFonts w:eastAsia="Times"/>
          <w:sz w:val="22"/>
          <w:lang w:eastAsia="de-DE"/>
        </w:rPr>
      </w:pPr>
      <w:r w:rsidRPr="004D3800">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58B5C674" w:rsidR="00C02A6C" w:rsidRPr="004D3800" w:rsidRDefault="00C02A6C" w:rsidP="00C02A6C">
                            <w:pPr>
                              <w:pStyle w:val="Caption"/>
                              <w:rPr>
                                <w:rFonts w:eastAsia="Times"/>
                                <w:sz w:val="22"/>
                                <w:szCs w:val="22"/>
                              </w:rPr>
                            </w:pPr>
                            <w:bookmarkStart w:id="163" w:name="_Toc205928676"/>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32</w:t>
                            </w:r>
                            <w:r w:rsidRPr="004D3800">
                              <w:rPr>
                                <w:sz w:val="22"/>
                                <w:szCs w:val="22"/>
                              </w:rPr>
                              <w:fldChar w:fldCharType="end"/>
                            </w:r>
                            <w:r w:rsidRPr="004D3800">
                              <w:rPr>
                                <w:sz w:val="22"/>
                                <w:szCs w:val="22"/>
                              </w:rPr>
                              <w:t xml:space="preserve">: </w:t>
                            </w:r>
                            <w:r w:rsidR="00AA604C" w:rsidRPr="004D3800">
                              <w:rPr>
                                <w:sz w:val="22"/>
                                <w:szCs w:val="22"/>
                              </w:rPr>
                              <w:t>Circuit breaker</w:t>
                            </w:r>
                            <w:r w:rsidRPr="004D3800">
                              <w:rPr>
                                <w:sz w:val="22"/>
                                <w:szCs w:val="22"/>
                              </w:rPr>
                              <w:t xml:space="preserve"> Example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7"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3gGg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" stroked="f">
                <v:textbox style="mso-fit-shape-to-text:t" inset="0,0,0,0">
                  <w:txbxContent>
                    <w:p w14:paraId="165BE98F" w14:textId="58B5C674" w:rsidR="00C02A6C" w:rsidRPr="004D3800" w:rsidRDefault="00C02A6C" w:rsidP="00C02A6C">
                      <w:pPr>
                        <w:pStyle w:val="Caption"/>
                        <w:rPr>
                          <w:rFonts w:eastAsia="Times"/>
                          <w:sz w:val="22"/>
                          <w:szCs w:val="22"/>
                        </w:rPr>
                      </w:pPr>
                      <w:bookmarkStart w:id="164" w:name="_Toc205928676"/>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32</w:t>
                      </w:r>
                      <w:r w:rsidRPr="004D3800">
                        <w:rPr>
                          <w:sz w:val="22"/>
                          <w:szCs w:val="22"/>
                        </w:rPr>
                        <w:fldChar w:fldCharType="end"/>
                      </w:r>
                      <w:r w:rsidRPr="004D3800">
                        <w:rPr>
                          <w:sz w:val="22"/>
                          <w:szCs w:val="22"/>
                        </w:rPr>
                        <w:t xml:space="preserve">: </w:t>
                      </w:r>
                      <w:r w:rsidR="00AA604C" w:rsidRPr="004D3800">
                        <w:rPr>
                          <w:sz w:val="22"/>
                          <w:szCs w:val="22"/>
                        </w:rPr>
                        <w:t>Circuit breaker</w:t>
                      </w:r>
                      <w:r w:rsidRPr="004D3800">
                        <w:rPr>
                          <w:sz w:val="22"/>
                          <w:szCs w:val="22"/>
                        </w:rPr>
                        <w:t xml:space="preserve"> Example</w:t>
                      </w:r>
                      <w:bookmarkEnd w:id="164"/>
                    </w:p>
                  </w:txbxContent>
                </v:textbox>
                <w10:wrap type="square" anchorx="page"/>
              </v:shape>
            </w:pict>
          </mc:Fallback>
        </mc:AlternateContent>
      </w:r>
      <w:r w:rsidR="00B55370" w:rsidRPr="004D3800">
        <w:br w:type="page"/>
      </w:r>
    </w:p>
    <w:p w14:paraId="27D1217B" w14:textId="2C69C71E" w:rsidR="00FA795D" w:rsidRPr="004D3800" w:rsidRDefault="00964791" w:rsidP="007F5C0C">
      <w:pPr>
        <w:pStyle w:val="Heading3"/>
      </w:pPr>
      <w:bookmarkStart w:id="165" w:name="_Toc205929680"/>
      <w:r w:rsidRPr="004D3800">
        <w:rPr>
          <w:rFonts w:eastAsia="Times"/>
          <w:sz w:val="22"/>
          <w:szCs w:val="22"/>
          <w:lang w:eastAsia="de-DE"/>
        </w:rPr>
        <w:lastRenderedPageBreak/>
        <w:t xml:space="preserve">Observability </w:t>
      </w:r>
      <w:r w:rsidRPr="004D3800">
        <w:t xml:space="preserve">and </w:t>
      </w:r>
      <w:r w:rsidRPr="004D3800">
        <w:rPr>
          <w:rFonts w:eastAsia="Times"/>
          <w:sz w:val="22"/>
          <w:szCs w:val="22"/>
          <w:lang w:eastAsia="de-DE"/>
        </w:rPr>
        <w:t>Monitoring</w:t>
      </w:r>
      <w:bookmarkEnd w:id="165"/>
    </w:p>
    <w:p w14:paraId="7671AEEE" w14:textId="486772CF" w:rsidR="00FA795D" w:rsidRPr="004D3800" w:rsidRDefault="00FA795D" w:rsidP="00557168">
      <w:pPr>
        <w:pStyle w:val="Text"/>
      </w:pPr>
      <w:r w:rsidRPr="004D3800">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4D3800" w:rsidRDefault="00FA795D" w:rsidP="00FA795D">
      <w:pPr>
        <w:rPr>
          <w:rFonts w:eastAsia="Times"/>
          <w:sz w:val="22"/>
          <w:szCs w:val="22"/>
          <w:lang w:eastAsia="de-DE"/>
        </w:rPr>
      </w:pPr>
    </w:p>
    <w:p w14:paraId="0250D14F" w14:textId="67630AA6" w:rsidR="00FA795D" w:rsidRPr="004D3800" w:rsidRDefault="00FA795D" w:rsidP="00557168">
      <w:pPr>
        <w:pStyle w:val="Text"/>
      </w:pPr>
      <w:r w:rsidRPr="004D3800">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4D3800">
        <w:t>help us</w:t>
      </w:r>
      <w:r w:rsidRPr="004D3800">
        <w:t xml:space="preserve"> understand and resolve root causes in real time.</w:t>
      </w:r>
    </w:p>
    <w:p w14:paraId="5C68083A" w14:textId="48D90A94" w:rsidR="00FA795D" w:rsidRPr="004D3800" w:rsidRDefault="00FA795D" w:rsidP="00FA795D">
      <w:pPr>
        <w:rPr>
          <w:rFonts w:eastAsia="Times"/>
          <w:sz w:val="22"/>
          <w:szCs w:val="22"/>
          <w:lang w:eastAsia="de-DE"/>
        </w:rPr>
      </w:pPr>
    </w:p>
    <w:p w14:paraId="717A6617" w14:textId="6524CF86" w:rsidR="00FA795D" w:rsidRPr="004D3800" w:rsidRDefault="00FA795D" w:rsidP="00557168">
      <w:pPr>
        <w:pStyle w:val="Text"/>
      </w:pPr>
      <w:r w:rsidRPr="004D3800">
        <w:t xml:space="preserve">Logs are essential tools for diagnosing problems and understanding system behavior. Each log entry includes a timestamp and contextual information about specific events. Log levels such as trace, debug, info, </w:t>
      </w:r>
      <w:r w:rsidR="005C4BDF" w:rsidRPr="004D3800">
        <w:t>warning</w:t>
      </w:r>
      <w:r w:rsidRPr="004D3800">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4D3800" w:rsidRDefault="00FA795D" w:rsidP="00FA795D">
      <w:pPr>
        <w:rPr>
          <w:rFonts w:eastAsia="Times"/>
          <w:sz w:val="22"/>
          <w:szCs w:val="22"/>
          <w:lang w:eastAsia="de-DE"/>
        </w:rPr>
      </w:pPr>
    </w:p>
    <w:p w14:paraId="7FAB6881" w14:textId="24387727" w:rsidR="00A553BE" w:rsidRPr="004D3800" w:rsidRDefault="00FA795D" w:rsidP="00557168">
      <w:pPr>
        <w:pStyle w:val="Text"/>
      </w:pPr>
      <w:r w:rsidRPr="004D3800">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4D3800" w:rsidRDefault="00A553BE">
      <w:pPr>
        <w:spacing w:after="0" w:line="240" w:lineRule="auto"/>
        <w:jc w:val="left"/>
        <w:rPr>
          <w:rFonts w:eastAsia="Times"/>
          <w:sz w:val="22"/>
          <w:szCs w:val="22"/>
          <w:lang w:eastAsia="de-DE"/>
        </w:rPr>
      </w:pPr>
      <w:r w:rsidRPr="004D3800">
        <w:rPr>
          <w:rFonts w:eastAsia="Times"/>
          <w:sz w:val="22"/>
          <w:szCs w:val="22"/>
          <w:lang w:eastAsia="de-DE"/>
        </w:rPr>
        <w:br w:type="page"/>
      </w:r>
    </w:p>
    <w:p w14:paraId="1AFABDD9" w14:textId="6788B71D" w:rsidR="00FA795D" w:rsidRPr="004D3800" w:rsidRDefault="00162F8C" w:rsidP="00557168">
      <w:pPr>
        <w:pStyle w:val="Text"/>
      </w:pPr>
      <w:r w:rsidRPr="004D3800">
        <w:lastRenderedPageBreak/>
        <w:t xml:space="preserve">We will </w:t>
      </w:r>
      <w:r w:rsidR="008E6081" w:rsidRPr="004D3800">
        <w:t>be going</w:t>
      </w:r>
      <w:r w:rsidRPr="004D3800">
        <w:t xml:space="preserve"> now to </w:t>
      </w:r>
      <w:r w:rsidR="009D6DC5" w:rsidRPr="004D3800">
        <w:t>show</w:t>
      </w:r>
      <w:r w:rsidRPr="004D3800">
        <w:t xml:space="preserve"> </w:t>
      </w:r>
      <w:r w:rsidR="00B429CB" w:rsidRPr="004D3800">
        <w:t>examples</w:t>
      </w:r>
      <w:r w:rsidRPr="004D3800">
        <w:t xml:space="preserve"> </w:t>
      </w:r>
      <w:r w:rsidR="00E134C6" w:rsidRPr="004D3800">
        <w:t xml:space="preserve">of Configuration and Result </w:t>
      </w:r>
      <w:r w:rsidRPr="004D3800">
        <w:t xml:space="preserve">we can </w:t>
      </w:r>
      <w:r w:rsidR="00AF11CF" w:rsidRPr="004D3800">
        <w:t>log on to</w:t>
      </w:r>
      <w:r w:rsidRPr="004D3800">
        <w:t xml:space="preserve"> our App by </w:t>
      </w:r>
      <w:r w:rsidR="00956DBA" w:rsidRPr="004D3800">
        <w:t>Prometheus</w:t>
      </w:r>
      <w:r w:rsidRPr="004D3800">
        <w:t xml:space="preserve"> Grafana. And Loki</w:t>
      </w:r>
      <w:r w:rsidR="00AF11CF" w:rsidRPr="004D3800">
        <w:t xml:space="preserve"> as Show in Figures </w:t>
      </w:r>
      <w:r w:rsidR="006325B1" w:rsidRPr="004D3800">
        <w:t>33</w:t>
      </w:r>
      <w:r w:rsidR="00AF11CF" w:rsidRPr="004D3800">
        <w:t xml:space="preserve"> – 3</w:t>
      </w:r>
      <w:r w:rsidR="006325B1" w:rsidRPr="004D3800">
        <w:t>7</w:t>
      </w:r>
      <w:r w:rsidR="00AF11CF" w:rsidRPr="004D3800">
        <w:t>.</w:t>
      </w:r>
    </w:p>
    <w:p w14:paraId="19B4658A" w14:textId="029422F1" w:rsidR="00A553BE" w:rsidRPr="004D3800" w:rsidRDefault="001676E0" w:rsidP="00FA795D">
      <w:pPr>
        <w:rPr>
          <w:rFonts w:eastAsia="Times"/>
          <w:sz w:val="22"/>
          <w:szCs w:val="22"/>
          <w:lang w:eastAsia="de-DE"/>
        </w:rPr>
      </w:pPr>
      <w:r w:rsidRPr="004D3800">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4D3800" w:rsidRDefault="00FA795D" w:rsidP="00FA795D"/>
    <w:p w14:paraId="07BA9CDF" w14:textId="65CA9F14" w:rsidR="00A63FEF" w:rsidRPr="004D3800" w:rsidRDefault="00A63FEF" w:rsidP="00A63FEF"/>
    <w:p w14:paraId="0E4CCBDA" w14:textId="11432656" w:rsidR="00A63FEF" w:rsidRPr="004D3800" w:rsidRDefault="00A63FEF" w:rsidP="00A63FEF"/>
    <w:p w14:paraId="378DFE97" w14:textId="4983D335" w:rsidR="00725E69" w:rsidRPr="004D3800" w:rsidRDefault="00725E69">
      <w:pPr>
        <w:spacing w:after="0" w:line="240" w:lineRule="auto"/>
        <w:jc w:val="left"/>
      </w:pPr>
    </w:p>
    <w:p w14:paraId="2D51FF0F" w14:textId="77777777" w:rsidR="00725E69" w:rsidRPr="004D3800" w:rsidRDefault="00725E69">
      <w:pPr>
        <w:spacing w:after="0" w:line="240" w:lineRule="auto"/>
        <w:jc w:val="left"/>
      </w:pPr>
    </w:p>
    <w:p w14:paraId="5678F277" w14:textId="77777777" w:rsidR="00725E69" w:rsidRPr="004D3800" w:rsidRDefault="00725E69">
      <w:pPr>
        <w:spacing w:after="0" w:line="240" w:lineRule="auto"/>
        <w:jc w:val="left"/>
      </w:pPr>
    </w:p>
    <w:p w14:paraId="3FD50476" w14:textId="77777777" w:rsidR="00725E69" w:rsidRPr="004D3800" w:rsidRDefault="00725E69">
      <w:pPr>
        <w:spacing w:after="0" w:line="240" w:lineRule="auto"/>
        <w:jc w:val="left"/>
      </w:pPr>
    </w:p>
    <w:p w14:paraId="5D91E72E" w14:textId="77777777" w:rsidR="00725E69" w:rsidRPr="004D3800" w:rsidRDefault="00725E69">
      <w:pPr>
        <w:spacing w:after="0" w:line="240" w:lineRule="auto"/>
        <w:jc w:val="left"/>
      </w:pPr>
    </w:p>
    <w:p w14:paraId="6A8C7602" w14:textId="77777777" w:rsidR="00725E69" w:rsidRPr="004D3800" w:rsidRDefault="00725E69">
      <w:pPr>
        <w:spacing w:after="0" w:line="240" w:lineRule="auto"/>
        <w:jc w:val="left"/>
      </w:pPr>
    </w:p>
    <w:p w14:paraId="4CCDC87A" w14:textId="77777777" w:rsidR="00725E69" w:rsidRPr="004D3800" w:rsidRDefault="00725E69">
      <w:pPr>
        <w:spacing w:after="0" w:line="240" w:lineRule="auto"/>
        <w:jc w:val="left"/>
      </w:pPr>
    </w:p>
    <w:p w14:paraId="0A00F208" w14:textId="77777777" w:rsidR="00725E69" w:rsidRPr="004D3800" w:rsidRDefault="00725E69">
      <w:pPr>
        <w:spacing w:after="0" w:line="240" w:lineRule="auto"/>
        <w:jc w:val="left"/>
      </w:pPr>
    </w:p>
    <w:p w14:paraId="4D2CEE04" w14:textId="77777777" w:rsidR="00725E69" w:rsidRPr="004D3800" w:rsidRDefault="00725E69">
      <w:pPr>
        <w:spacing w:after="0" w:line="240" w:lineRule="auto"/>
        <w:jc w:val="left"/>
      </w:pPr>
    </w:p>
    <w:p w14:paraId="595B731D" w14:textId="77777777" w:rsidR="00725E69" w:rsidRPr="004D3800" w:rsidRDefault="00725E69">
      <w:pPr>
        <w:spacing w:after="0" w:line="240" w:lineRule="auto"/>
        <w:jc w:val="left"/>
      </w:pPr>
    </w:p>
    <w:p w14:paraId="7B577D0E" w14:textId="77777777" w:rsidR="00725E69" w:rsidRPr="004D3800" w:rsidRDefault="00725E69">
      <w:pPr>
        <w:spacing w:after="0" w:line="240" w:lineRule="auto"/>
        <w:jc w:val="left"/>
      </w:pPr>
    </w:p>
    <w:p w14:paraId="5F77E04D" w14:textId="77777777" w:rsidR="00725E69" w:rsidRPr="004D3800" w:rsidRDefault="00725E69">
      <w:pPr>
        <w:spacing w:after="0" w:line="240" w:lineRule="auto"/>
        <w:jc w:val="left"/>
      </w:pPr>
    </w:p>
    <w:p w14:paraId="2894A496" w14:textId="77777777" w:rsidR="00725E69" w:rsidRPr="004D3800" w:rsidRDefault="00725E69">
      <w:pPr>
        <w:spacing w:after="0" w:line="240" w:lineRule="auto"/>
        <w:jc w:val="left"/>
      </w:pPr>
    </w:p>
    <w:p w14:paraId="2B217733" w14:textId="77777777" w:rsidR="00725E69" w:rsidRPr="004D3800" w:rsidRDefault="00725E69">
      <w:pPr>
        <w:spacing w:after="0" w:line="240" w:lineRule="auto"/>
        <w:jc w:val="left"/>
      </w:pPr>
    </w:p>
    <w:p w14:paraId="54A79C3F" w14:textId="614A679A" w:rsidR="00725E69" w:rsidRPr="004D3800" w:rsidRDefault="001676E0">
      <w:pPr>
        <w:spacing w:after="0" w:line="240" w:lineRule="auto"/>
        <w:jc w:val="left"/>
      </w:pPr>
      <w:r w:rsidRPr="004D3800">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1124EDAC" w:rsidR="007C242D" w:rsidRPr="004D3800" w:rsidRDefault="007C242D" w:rsidP="007C242D">
                            <w:pPr>
                              <w:pStyle w:val="Caption"/>
                              <w:rPr>
                                <w:sz w:val="22"/>
                                <w:szCs w:val="22"/>
                              </w:rPr>
                            </w:pPr>
                            <w:bookmarkStart w:id="166" w:name="_Toc205928677"/>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33</w:t>
                            </w:r>
                            <w:r w:rsidRPr="004D3800">
                              <w:rPr>
                                <w:sz w:val="22"/>
                                <w:szCs w:val="22"/>
                              </w:rPr>
                              <w:fldChar w:fldCharType="end"/>
                            </w:r>
                            <w:r w:rsidRPr="004D3800">
                              <w:rPr>
                                <w:sz w:val="22"/>
                                <w:szCs w:val="22"/>
                              </w:rPr>
                              <w:t>: Prometheus Configuration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8"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QHGwIAAEA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afZx+mMM0m+25tZ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" stroked="f">
                <v:textbox style="mso-fit-shape-to-text:t" inset="0,0,0,0">
                  <w:txbxContent>
                    <w:p w14:paraId="6BA38A83" w14:textId="1124EDAC" w:rsidR="007C242D" w:rsidRPr="004D3800" w:rsidRDefault="007C242D" w:rsidP="007C242D">
                      <w:pPr>
                        <w:pStyle w:val="Caption"/>
                        <w:rPr>
                          <w:sz w:val="22"/>
                          <w:szCs w:val="22"/>
                        </w:rPr>
                      </w:pPr>
                      <w:bookmarkStart w:id="167" w:name="_Toc205928677"/>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33</w:t>
                      </w:r>
                      <w:r w:rsidRPr="004D3800">
                        <w:rPr>
                          <w:sz w:val="22"/>
                          <w:szCs w:val="22"/>
                        </w:rPr>
                        <w:fldChar w:fldCharType="end"/>
                      </w:r>
                      <w:r w:rsidRPr="004D3800">
                        <w:rPr>
                          <w:sz w:val="22"/>
                          <w:szCs w:val="22"/>
                        </w:rPr>
                        <w:t>: Prometheus Configuration</w:t>
                      </w:r>
                      <w:bookmarkEnd w:id="167"/>
                    </w:p>
                  </w:txbxContent>
                </v:textbox>
                <w10:wrap type="square" anchorx="page"/>
              </v:shape>
            </w:pict>
          </mc:Fallback>
        </mc:AlternateContent>
      </w:r>
    </w:p>
    <w:p w14:paraId="5B8A292A" w14:textId="7CBB912A" w:rsidR="00725E69" w:rsidRPr="004D3800" w:rsidRDefault="00725E69">
      <w:pPr>
        <w:spacing w:after="0" w:line="240" w:lineRule="auto"/>
        <w:jc w:val="left"/>
      </w:pPr>
    </w:p>
    <w:p w14:paraId="3EE916C3" w14:textId="77777777" w:rsidR="00725E69" w:rsidRPr="004D3800" w:rsidRDefault="00725E69">
      <w:pPr>
        <w:spacing w:after="0" w:line="240" w:lineRule="auto"/>
        <w:jc w:val="left"/>
      </w:pPr>
    </w:p>
    <w:p w14:paraId="47BD900D" w14:textId="77777777" w:rsidR="00725E69" w:rsidRPr="004D3800" w:rsidRDefault="00725E69">
      <w:pPr>
        <w:spacing w:after="0" w:line="240" w:lineRule="auto"/>
        <w:jc w:val="left"/>
      </w:pPr>
    </w:p>
    <w:p w14:paraId="570AC7D7" w14:textId="77777777" w:rsidR="00725E69" w:rsidRPr="004D3800" w:rsidRDefault="00725E69">
      <w:pPr>
        <w:spacing w:after="0" w:line="240" w:lineRule="auto"/>
        <w:jc w:val="left"/>
      </w:pPr>
    </w:p>
    <w:p w14:paraId="59E4A2E1" w14:textId="1892FAD6" w:rsidR="00371ECE" w:rsidRPr="004D3800" w:rsidRDefault="001676E0" w:rsidP="009025CA">
      <w:pPr>
        <w:pStyle w:val="Title"/>
        <w:rPr>
          <w:rFonts w:eastAsia="Times"/>
        </w:rPr>
      </w:pPr>
      <w:r w:rsidRPr="004D3800">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4D3800">
        <w:rPr>
          <w:rFonts w:eastAsia="Times"/>
        </w:rPr>
        <w:t xml:space="preserve">Checking </w:t>
      </w:r>
      <w:r w:rsidR="0029461E" w:rsidRPr="004D3800">
        <w:rPr>
          <w:rFonts w:eastAsia="Times"/>
        </w:rPr>
        <w:t xml:space="preserve">Hardware </w:t>
      </w:r>
      <w:r w:rsidR="009025CA" w:rsidRPr="004D3800">
        <w:rPr>
          <w:rFonts w:eastAsia="Times"/>
        </w:rPr>
        <w:t>used</w:t>
      </w:r>
      <w:r w:rsidR="0029461E" w:rsidRPr="004D3800">
        <w:rPr>
          <w:rFonts w:eastAsia="Times"/>
        </w:rPr>
        <w:t xml:space="preserve"> </w:t>
      </w:r>
      <w:r w:rsidR="00DB4EF1" w:rsidRPr="004D3800">
        <w:rPr>
          <w:rFonts w:eastAsia="Times"/>
        </w:rPr>
        <w:t xml:space="preserve">by Prometheus </w:t>
      </w:r>
    </w:p>
    <w:p w14:paraId="22D35CE3" w14:textId="6B0E2449" w:rsidR="00371ECE" w:rsidRPr="004D3800" w:rsidRDefault="00956DBA">
      <w:pPr>
        <w:spacing w:after="0" w:line="240" w:lineRule="auto"/>
        <w:jc w:val="left"/>
      </w:pPr>
      <w:r w:rsidRPr="004D3800">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4FC52FB2" w:rsidR="00551FBD" w:rsidRPr="004D3800" w:rsidRDefault="00551FBD" w:rsidP="00551FBD">
                            <w:pPr>
                              <w:pStyle w:val="Caption"/>
                              <w:rPr>
                                <w:rFonts w:cs="Arial"/>
                                <w:b/>
                                <w:sz w:val="22"/>
                                <w:szCs w:val="22"/>
                              </w:rPr>
                            </w:pPr>
                            <w:bookmarkStart w:id="168" w:name="_Toc205928678"/>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34</w:t>
                            </w:r>
                            <w:r w:rsidRPr="004D3800">
                              <w:rPr>
                                <w:sz w:val="22"/>
                                <w:szCs w:val="22"/>
                              </w:rPr>
                              <w:fldChar w:fldCharType="end"/>
                            </w:r>
                            <w:r w:rsidRPr="004D3800">
                              <w:rPr>
                                <w:sz w:val="22"/>
                                <w:szCs w:val="22"/>
                              </w:rPr>
                              <w:t>: Account Micro Service Actuator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9"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" stroked="f">
                <v:textbox style="mso-fit-shape-to-text:t" inset="0,0,0,0">
                  <w:txbxContent>
                    <w:p w14:paraId="799100F9" w14:textId="4FC52FB2" w:rsidR="00551FBD" w:rsidRPr="004D3800" w:rsidRDefault="00551FBD" w:rsidP="00551FBD">
                      <w:pPr>
                        <w:pStyle w:val="Caption"/>
                        <w:rPr>
                          <w:rFonts w:cs="Arial"/>
                          <w:b/>
                          <w:sz w:val="22"/>
                          <w:szCs w:val="22"/>
                        </w:rPr>
                      </w:pPr>
                      <w:bookmarkStart w:id="169" w:name="_Toc205928678"/>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34</w:t>
                      </w:r>
                      <w:r w:rsidRPr="004D3800">
                        <w:rPr>
                          <w:sz w:val="22"/>
                          <w:szCs w:val="22"/>
                        </w:rPr>
                        <w:fldChar w:fldCharType="end"/>
                      </w:r>
                      <w:r w:rsidRPr="004D3800">
                        <w:rPr>
                          <w:sz w:val="22"/>
                          <w:szCs w:val="22"/>
                        </w:rPr>
                        <w:t>: Account Micro Service Actuator</w:t>
                      </w:r>
                      <w:bookmarkEnd w:id="169"/>
                    </w:p>
                  </w:txbxContent>
                </v:textbox>
                <w10:wrap type="square" anchorx="margin"/>
              </v:shape>
            </w:pict>
          </mc:Fallback>
        </mc:AlternateContent>
      </w:r>
      <w:r w:rsidR="00371ECE" w:rsidRPr="004D3800">
        <w:br w:type="page"/>
      </w:r>
    </w:p>
    <w:p w14:paraId="7537B7EC" w14:textId="6010D1F7" w:rsidR="00371ECE" w:rsidRPr="004D3800" w:rsidRDefault="00491FBE">
      <w:pPr>
        <w:spacing w:after="0" w:line="240" w:lineRule="auto"/>
        <w:jc w:val="left"/>
      </w:pPr>
      <w:r w:rsidRPr="004D3800">
        <w:lastRenderedPageBreak/>
        <mc:AlternateContent>
          <mc:Choice Requires="wps">
            <w:drawing>
              <wp:anchor distT="0" distB="0" distL="114300" distR="114300" simplePos="0" relativeHeight="251902976" behindDoc="0" locked="0" layoutInCell="1" allowOverlap="1" wp14:anchorId="38FF5032" wp14:editId="0053E0C1">
                <wp:simplePos x="0" y="0"/>
                <wp:positionH relativeFrom="margin">
                  <wp:align>center</wp:align>
                </wp:positionH>
                <wp:positionV relativeFrom="paragraph">
                  <wp:posOffset>4958715</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735A1282" w:rsidR="00E20EA8" w:rsidRPr="004D3800" w:rsidRDefault="00E20EA8" w:rsidP="00E20EA8">
                            <w:pPr>
                              <w:pStyle w:val="Caption"/>
                            </w:pPr>
                            <w:bookmarkStart w:id="170" w:name="_Toc205928679"/>
                            <w:r w:rsidRPr="004D3800">
                              <w:t xml:space="preserve">Figure </w:t>
                            </w:r>
                            <w:r w:rsidRPr="004D3800">
                              <w:fldChar w:fldCharType="begin"/>
                            </w:r>
                            <w:r w:rsidRPr="004D3800">
                              <w:instrText xml:space="preserve"> SEQ Figure \* ARABIC </w:instrText>
                            </w:r>
                            <w:r w:rsidRPr="004D3800">
                              <w:fldChar w:fldCharType="separate"/>
                            </w:r>
                            <w:r w:rsidR="00B27C2A" w:rsidRPr="004D3800">
                              <w:t>35</w:t>
                            </w:r>
                            <w:r w:rsidRPr="004D3800">
                              <w:fldChar w:fldCharType="end"/>
                            </w:r>
                            <w:r w:rsidRPr="004D3800">
                              <w:t>: Checking CPU Usage for Microservices</w:t>
                            </w:r>
                            <w:r w:rsidR="00FB1AB7" w:rsidRPr="004D3800">
                              <w:t xml:space="preserve"> in Prometheus Dashboard</w:t>
                            </w:r>
                            <w:bookmarkEnd w:id="170"/>
                            <w:r w:rsidR="00FB1AB7" w:rsidRPr="004D380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60" type="#_x0000_t202" style="position:absolute;margin-left:0;margin-top:390.45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" stroked="f">
                <v:textbox style="mso-fit-shape-to-text:t" inset="0,0,0,0">
                  <w:txbxContent>
                    <w:p w14:paraId="6AB6C2F1" w14:textId="735A1282" w:rsidR="00E20EA8" w:rsidRPr="004D3800" w:rsidRDefault="00E20EA8" w:rsidP="00E20EA8">
                      <w:pPr>
                        <w:pStyle w:val="Caption"/>
                      </w:pPr>
                      <w:bookmarkStart w:id="171" w:name="_Toc205928679"/>
                      <w:r w:rsidRPr="004D3800">
                        <w:t xml:space="preserve">Figure </w:t>
                      </w:r>
                      <w:r w:rsidRPr="004D3800">
                        <w:fldChar w:fldCharType="begin"/>
                      </w:r>
                      <w:r w:rsidRPr="004D3800">
                        <w:instrText xml:space="preserve"> SEQ Figure \* ARABIC </w:instrText>
                      </w:r>
                      <w:r w:rsidRPr="004D3800">
                        <w:fldChar w:fldCharType="separate"/>
                      </w:r>
                      <w:r w:rsidR="00B27C2A" w:rsidRPr="004D3800">
                        <w:t>35</w:t>
                      </w:r>
                      <w:r w:rsidRPr="004D3800">
                        <w:fldChar w:fldCharType="end"/>
                      </w:r>
                      <w:r w:rsidRPr="004D3800">
                        <w:t>: Checking CPU Usage for Microservices</w:t>
                      </w:r>
                      <w:r w:rsidR="00FB1AB7" w:rsidRPr="004D3800">
                        <w:t xml:space="preserve"> in Prometheus Dashboard</w:t>
                      </w:r>
                      <w:bookmarkEnd w:id="171"/>
                      <w:r w:rsidR="00FB1AB7" w:rsidRPr="004D3800">
                        <w:t xml:space="preserve"> </w:t>
                      </w:r>
                    </w:p>
                  </w:txbxContent>
                </v:textbox>
                <w10:wrap type="square" anchorx="margin"/>
              </v:shape>
            </w:pict>
          </mc:Fallback>
        </mc:AlternateContent>
      </w:r>
      <w:r w:rsidRPr="004D3800">
        <w:drawing>
          <wp:anchor distT="0" distB="0" distL="114300" distR="114300" simplePos="0" relativeHeight="251893760" behindDoc="0" locked="0" layoutInCell="1" allowOverlap="1" wp14:anchorId="6FCECE2A" wp14:editId="2CB09E8B">
            <wp:simplePos x="0" y="0"/>
            <wp:positionH relativeFrom="margin">
              <wp:posOffset>279400</wp:posOffset>
            </wp:positionH>
            <wp:positionV relativeFrom="page">
              <wp:align>center</wp:align>
            </wp:positionV>
            <wp:extent cx="5258435" cy="1152525"/>
            <wp:effectExtent l="76200" t="76200" r="132715" b="142875"/>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843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drawing>
          <wp:anchor distT="0" distB="0" distL="114300" distR="114300" simplePos="0" relativeHeight="251896832" behindDoc="0" locked="0" layoutInCell="1" allowOverlap="1" wp14:anchorId="1806DD5C" wp14:editId="701B2BA8">
            <wp:simplePos x="0" y="0"/>
            <wp:positionH relativeFrom="page">
              <wp:align>center</wp:align>
            </wp:positionH>
            <wp:positionV relativeFrom="margin">
              <wp:posOffset>5701665</wp:posOffset>
            </wp:positionV>
            <wp:extent cx="4979670" cy="2381250"/>
            <wp:effectExtent l="0" t="0" r="0" b="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79670" cy="2381250"/>
                    </a:xfrm>
                    <a:prstGeom prst="rect">
                      <a:avLst/>
                    </a:prstGeom>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898880" behindDoc="0" locked="0" layoutInCell="1" allowOverlap="1" wp14:anchorId="517A59EF" wp14:editId="607BBC2D">
                <wp:simplePos x="0" y="0"/>
                <wp:positionH relativeFrom="page">
                  <wp:align>center</wp:align>
                </wp:positionH>
                <wp:positionV relativeFrom="paragraph">
                  <wp:posOffset>8063230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0AB8D38" w:rsidR="0080542D" w:rsidRPr="004D3800" w:rsidRDefault="0080542D" w:rsidP="0080542D">
                            <w:pPr>
                              <w:pStyle w:val="Caption"/>
                            </w:pPr>
                            <w:bookmarkStart w:id="172" w:name="_Toc205928680"/>
                            <w:r w:rsidRPr="004D3800">
                              <w:t xml:space="preserve">Figure </w:t>
                            </w:r>
                            <w:r w:rsidRPr="004D3800">
                              <w:fldChar w:fldCharType="begin"/>
                            </w:r>
                            <w:r w:rsidRPr="004D3800">
                              <w:instrText xml:space="preserve"> SEQ Figure \* ARABIC </w:instrText>
                            </w:r>
                            <w:r w:rsidRPr="004D3800">
                              <w:fldChar w:fldCharType="separate"/>
                            </w:r>
                            <w:r w:rsidR="00B27C2A" w:rsidRPr="004D3800">
                              <w:t>36</w:t>
                            </w:r>
                            <w:r w:rsidRPr="004D3800">
                              <w:fldChar w:fldCharType="end"/>
                            </w:r>
                            <w:r w:rsidRPr="004D3800">
                              <w:t xml:space="preserve">: </w:t>
                            </w:r>
                            <w:r w:rsidR="00353E99" w:rsidRPr="004D3800">
                              <w:t>Checking CPU Usage Graph for Microservices</w:t>
                            </w:r>
                            <w:r w:rsidR="00C54208" w:rsidRPr="004D3800">
                              <w:t xml:space="preserve"> in Prometheus Dashboard</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61" type="#_x0000_t202" style="position:absolute;margin-left:0;margin-top:634.9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66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" stroked="f">
                <v:textbox style="mso-fit-shape-to-text:t" inset="0,0,0,0">
                  <w:txbxContent>
                    <w:p w14:paraId="3C50B700" w14:textId="30AB8D38" w:rsidR="0080542D" w:rsidRPr="004D3800" w:rsidRDefault="0080542D" w:rsidP="0080542D">
                      <w:pPr>
                        <w:pStyle w:val="Caption"/>
                      </w:pPr>
                      <w:bookmarkStart w:id="173" w:name="_Toc205928680"/>
                      <w:r w:rsidRPr="004D3800">
                        <w:t xml:space="preserve">Figure </w:t>
                      </w:r>
                      <w:r w:rsidRPr="004D3800">
                        <w:fldChar w:fldCharType="begin"/>
                      </w:r>
                      <w:r w:rsidRPr="004D3800">
                        <w:instrText xml:space="preserve"> SEQ Figure \* ARABIC </w:instrText>
                      </w:r>
                      <w:r w:rsidRPr="004D3800">
                        <w:fldChar w:fldCharType="separate"/>
                      </w:r>
                      <w:r w:rsidR="00B27C2A" w:rsidRPr="004D3800">
                        <w:t>36</w:t>
                      </w:r>
                      <w:r w:rsidRPr="004D3800">
                        <w:fldChar w:fldCharType="end"/>
                      </w:r>
                      <w:r w:rsidRPr="004D3800">
                        <w:t xml:space="preserve">: </w:t>
                      </w:r>
                      <w:r w:rsidR="00353E99" w:rsidRPr="004D3800">
                        <w:t>Checking CPU Usage Graph for Microservices</w:t>
                      </w:r>
                      <w:r w:rsidR="00C54208" w:rsidRPr="004D3800">
                        <w:t xml:space="preserve"> in Prometheus Dashboard</w:t>
                      </w:r>
                      <w:bookmarkEnd w:id="173"/>
                    </w:p>
                  </w:txbxContent>
                </v:textbox>
                <w10:wrap type="square" anchorx="page"/>
              </v:shape>
            </w:pict>
          </mc:Fallback>
        </mc:AlternateContent>
      </w:r>
      <w:r w:rsidRPr="004D3800">
        <mc:AlternateContent>
          <mc:Choice Requires="wps">
            <w:drawing>
              <wp:anchor distT="0" distB="0" distL="114300" distR="114300" simplePos="0" relativeHeight="251900928" behindDoc="0" locked="0" layoutInCell="1" allowOverlap="1" wp14:anchorId="03A47661" wp14:editId="4B43EE6F">
                <wp:simplePos x="0" y="0"/>
                <wp:positionH relativeFrom="page">
                  <wp:align>center</wp:align>
                </wp:positionH>
                <wp:positionV relativeFrom="paragraph">
                  <wp:posOffset>2872740</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73A5D20A" w:rsidR="001A1F5A" w:rsidRPr="004D3800" w:rsidRDefault="001A1F5A" w:rsidP="001A1F5A">
                            <w:pPr>
                              <w:pStyle w:val="Caption"/>
                            </w:pPr>
                            <w:bookmarkStart w:id="174" w:name="_Toc205928681"/>
                            <w:r w:rsidRPr="004D3800">
                              <w:t xml:space="preserve">Figure </w:t>
                            </w:r>
                            <w:r w:rsidRPr="004D3800">
                              <w:fldChar w:fldCharType="begin"/>
                            </w:r>
                            <w:r w:rsidRPr="004D3800">
                              <w:instrText xml:space="preserve"> SEQ Figure \* ARABIC </w:instrText>
                            </w:r>
                            <w:r w:rsidRPr="004D3800">
                              <w:fldChar w:fldCharType="separate"/>
                            </w:r>
                            <w:r w:rsidR="00B27C2A" w:rsidRPr="004D3800">
                              <w:t>37</w:t>
                            </w:r>
                            <w:r w:rsidRPr="004D3800">
                              <w:fldChar w:fldCharType="end"/>
                            </w:r>
                            <w:r w:rsidRPr="004D3800">
                              <w:t>:</w:t>
                            </w:r>
                            <w:r w:rsidR="005D40EF" w:rsidRPr="004D3800">
                              <w:t>All</w:t>
                            </w:r>
                            <w:r w:rsidRPr="004D3800">
                              <w:t xml:space="preserve"> </w:t>
                            </w:r>
                            <w:r w:rsidR="00794152" w:rsidRPr="004D3800">
                              <w:t xml:space="preserve">Microservices State shown </w:t>
                            </w:r>
                            <w:r w:rsidR="00C44DD9" w:rsidRPr="004D3800">
                              <w:t>in Prometheus</w:t>
                            </w:r>
                            <w:r w:rsidR="00FB1AB7" w:rsidRPr="004D3800">
                              <w:t xml:space="preserve"> Dashboard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62" type="#_x0000_t202" style="position:absolute;margin-left:0;margin-top:226.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" stroked="f">
                <v:textbox style="mso-fit-shape-to-text:t" inset="0,0,0,0">
                  <w:txbxContent>
                    <w:p w14:paraId="3E8DEFB4" w14:textId="73A5D20A" w:rsidR="001A1F5A" w:rsidRPr="004D3800" w:rsidRDefault="001A1F5A" w:rsidP="001A1F5A">
                      <w:pPr>
                        <w:pStyle w:val="Caption"/>
                      </w:pPr>
                      <w:bookmarkStart w:id="175" w:name="_Toc205928681"/>
                      <w:r w:rsidRPr="004D3800">
                        <w:t xml:space="preserve">Figure </w:t>
                      </w:r>
                      <w:r w:rsidRPr="004D3800">
                        <w:fldChar w:fldCharType="begin"/>
                      </w:r>
                      <w:r w:rsidRPr="004D3800">
                        <w:instrText xml:space="preserve"> SEQ Figure \* ARABIC </w:instrText>
                      </w:r>
                      <w:r w:rsidRPr="004D3800">
                        <w:fldChar w:fldCharType="separate"/>
                      </w:r>
                      <w:r w:rsidR="00B27C2A" w:rsidRPr="004D3800">
                        <w:t>37</w:t>
                      </w:r>
                      <w:r w:rsidRPr="004D3800">
                        <w:fldChar w:fldCharType="end"/>
                      </w:r>
                      <w:r w:rsidRPr="004D3800">
                        <w:t>:</w:t>
                      </w:r>
                      <w:r w:rsidR="005D40EF" w:rsidRPr="004D3800">
                        <w:t>All</w:t>
                      </w:r>
                      <w:r w:rsidRPr="004D3800">
                        <w:t xml:space="preserve"> </w:t>
                      </w:r>
                      <w:r w:rsidR="00794152" w:rsidRPr="004D3800">
                        <w:t xml:space="preserve">Microservices State shown </w:t>
                      </w:r>
                      <w:r w:rsidR="00C44DD9" w:rsidRPr="004D3800">
                        <w:t>in Prometheus</w:t>
                      </w:r>
                      <w:r w:rsidR="00FB1AB7" w:rsidRPr="004D3800">
                        <w:t xml:space="preserve"> Dashboard</w:t>
                      </w:r>
                      <w:bookmarkEnd w:id="175"/>
                    </w:p>
                  </w:txbxContent>
                </v:textbox>
                <w10:wrap type="square" anchorx="page"/>
              </v:shape>
            </w:pict>
          </mc:Fallback>
        </mc:AlternateContent>
      </w:r>
      <w:r w:rsidR="001676E0" w:rsidRPr="004D3800">
        <w:drawing>
          <wp:anchor distT="0" distB="0" distL="114300" distR="114300" simplePos="0" relativeHeight="251890688" behindDoc="0" locked="0" layoutInCell="1" allowOverlap="1" wp14:anchorId="6AB0C855" wp14:editId="63B59320">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4D3800">
        <w:t xml:space="preserve"> </w:t>
      </w:r>
      <w:r w:rsidR="00371ECE" w:rsidRPr="004D3800">
        <w:br w:type="page"/>
      </w:r>
    </w:p>
    <w:p w14:paraId="6B7070F4" w14:textId="5EFABA9A" w:rsidR="006E171A" w:rsidRPr="004D3800" w:rsidRDefault="00B93F7F" w:rsidP="00557168">
      <w:pPr>
        <w:pStyle w:val="Text"/>
      </w:pPr>
      <w:r w:rsidRPr="004D3800">
        <w:lastRenderedPageBreak/>
        <w:drawing>
          <wp:anchor distT="0" distB="0" distL="114300" distR="114300" simplePos="0" relativeHeight="251904000" behindDoc="0" locked="0" layoutInCell="1" allowOverlap="1" wp14:anchorId="66578D97" wp14:editId="79E04B2B">
            <wp:simplePos x="0" y="0"/>
            <wp:positionH relativeFrom="page">
              <wp:align>center</wp:align>
            </wp:positionH>
            <wp:positionV relativeFrom="margin">
              <wp:posOffset>491490</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4D3800">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3493387D" w:rsidR="006E171A" w:rsidRPr="004D3800" w:rsidRDefault="006E171A" w:rsidP="006E171A">
                            <w:pPr>
                              <w:pStyle w:val="Caption"/>
                            </w:pPr>
                            <w:bookmarkStart w:id="176" w:name="_Toc205928682"/>
                            <w:r w:rsidRPr="004D3800">
                              <w:t xml:space="preserve">Figure </w:t>
                            </w:r>
                            <w:r w:rsidRPr="004D3800">
                              <w:fldChar w:fldCharType="begin"/>
                            </w:r>
                            <w:r w:rsidRPr="004D3800">
                              <w:instrText xml:space="preserve"> SEQ Figure \* ARABIC </w:instrText>
                            </w:r>
                            <w:r w:rsidRPr="004D3800">
                              <w:fldChar w:fldCharType="separate"/>
                            </w:r>
                            <w:r w:rsidR="00B27C2A" w:rsidRPr="004D3800">
                              <w:t>38</w:t>
                            </w:r>
                            <w:r w:rsidRPr="004D3800">
                              <w:fldChar w:fldCharType="end"/>
                            </w:r>
                            <w:r w:rsidRPr="004D3800">
                              <w:t>: Grafana View of CPU Usage of Microservices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63"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" stroked="f">
                <v:textbox style="mso-fit-shape-to-text:t" inset="0,0,0,0">
                  <w:txbxContent>
                    <w:p w14:paraId="49CDD0B3" w14:textId="3493387D" w:rsidR="006E171A" w:rsidRPr="004D3800" w:rsidRDefault="006E171A" w:rsidP="006E171A">
                      <w:pPr>
                        <w:pStyle w:val="Caption"/>
                      </w:pPr>
                      <w:bookmarkStart w:id="177" w:name="_Toc205928682"/>
                      <w:r w:rsidRPr="004D3800">
                        <w:t xml:space="preserve">Figure </w:t>
                      </w:r>
                      <w:r w:rsidRPr="004D3800">
                        <w:fldChar w:fldCharType="begin"/>
                      </w:r>
                      <w:r w:rsidRPr="004D3800">
                        <w:instrText xml:space="preserve"> SEQ Figure \* ARABIC </w:instrText>
                      </w:r>
                      <w:r w:rsidRPr="004D3800">
                        <w:fldChar w:fldCharType="separate"/>
                      </w:r>
                      <w:r w:rsidR="00B27C2A" w:rsidRPr="004D3800">
                        <w:t>38</w:t>
                      </w:r>
                      <w:r w:rsidRPr="004D3800">
                        <w:fldChar w:fldCharType="end"/>
                      </w:r>
                      <w:r w:rsidRPr="004D3800">
                        <w:t>: Grafana View of CPU Usage of Microservices</w:t>
                      </w:r>
                      <w:bookmarkEnd w:id="177"/>
                    </w:p>
                  </w:txbxContent>
                </v:textbox>
                <w10:wrap type="square"/>
              </v:shape>
            </w:pict>
          </mc:Fallback>
        </mc:AlternateContent>
      </w:r>
      <w:r w:rsidR="006E171A" w:rsidRPr="004D3800">
        <w:t>Now we will use Grafana to better view Data of Prometheus.</w:t>
      </w:r>
    </w:p>
    <w:p w14:paraId="6C5927E6" w14:textId="50155F6D" w:rsidR="006E171A" w:rsidRPr="004D3800" w:rsidRDefault="006E171A">
      <w:pPr>
        <w:spacing w:after="0" w:line="240" w:lineRule="auto"/>
        <w:jc w:val="left"/>
        <w:rPr>
          <w:rFonts w:eastAsia="Times"/>
          <w:sz w:val="22"/>
          <w:szCs w:val="22"/>
          <w:lang w:eastAsia="de-DE"/>
        </w:rPr>
      </w:pPr>
    </w:p>
    <w:p w14:paraId="1241D2DA" w14:textId="6146BF5B" w:rsidR="00D33B8C" w:rsidRPr="004D3800" w:rsidRDefault="00D33B8C" w:rsidP="00557168">
      <w:pPr>
        <w:pStyle w:val="Text"/>
      </w:pPr>
      <w:r w:rsidRPr="004D3800">
        <w:t xml:space="preserve">by using Grafana we have </w:t>
      </w:r>
      <w:r w:rsidR="00757772" w:rsidRPr="004D3800">
        <w:t>two</w:t>
      </w:r>
      <w:r w:rsidRPr="004D3800">
        <w:t xml:space="preserve"> </w:t>
      </w:r>
      <w:r w:rsidR="00757772" w:rsidRPr="004D3800">
        <w:t>options</w:t>
      </w:r>
      <w:r w:rsidRPr="004D3800">
        <w:t xml:space="preserve"> to create our own dashboard to take a ready created one which we can have </w:t>
      </w:r>
      <w:r w:rsidR="00B93F7F" w:rsidRPr="004D3800">
        <w:t>a better</w:t>
      </w:r>
      <w:r w:rsidRPr="004D3800">
        <w:t xml:space="preserve"> </w:t>
      </w:r>
      <w:r w:rsidR="00757772" w:rsidRPr="004D3800">
        <w:t>overview</w:t>
      </w:r>
      <w:r w:rsidRPr="004D3800">
        <w:t xml:space="preserve"> on overall information microservice</w:t>
      </w:r>
      <w:r w:rsidR="00757772" w:rsidRPr="004D3800">
        <w:t xml:space="preserve"> and adjust other Information we want to view</w:t>
      </w:r>
      <w:r w:rsidR="00425C66" w:rsidRPr="004D3800">
        <w:t xml:space="preserve"> as Shown in Figure </w:t>
      </w:r>
      <w:r w:rsidR="00491FBE" w:rsidRPr="004D3800">
        <w:t>39</w:t>
      </w:r>
      <w:r w:rsidR="00757772" w:rsidRPr="004D3800">
        <w:t>.</w:t>
      </w:r>
      <w:r w:rsidRPr="004D3800">
        <w:t xml:space="preserve"> </w:t>
      </w:r>
    </w:p>
    <w:p w14:paraId="65B2F3BE" w14:textId="0BE73BE6" w:rsidR="00BE52B5" w:rsidRPr="004D3800" w:rsidRDefault="00B93F7F" w:rsidP="00557168">
      <w:pPr>
        <w:pStyle w:val="Text"/>
      </w:pPr>
      <w:r w:rsidRPr="004D3800">
        <w:drawing>
          <wp:anchor distT="0" distB="0" distL="114300" distR="114300" simplePos="0" relativeHeight="251907072" behindDoc="0" locked="0" layoutInCell="1" allowOverlap="1" wp14:anchorId="372A37A7" wp14:editId="68C8C952">
            <wp:simplePos x="0" y="0"/>
            <wp:positionH relativeFrom="margin">
              <wp:align>center</wp:align>
            </wp:positionH>
            <wp:positionV relativeFrom="margin">
              <wp:posOffset>4739640</wp:posOffset>
            </wp:positionV>
            <wp:extent cx="5457825" cy="2613660"/>
            <wp:effectExtent l="76200" t="76200" r="142875" b="12954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782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4D3800">
        <mc:AlternateContent>
          <mc:Choice Requires="wps">
            <w:drawing>
              <wp:anchor distT="0" distB="0" distL="114300" distR="114300" simplePos="0" relativeHeight="251909120" behindDoc="0" locked="0" layoutInCell="1" allowOverlap="1" wp14:anchorId="4CF84C67" wp14:editId="15E942D8">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26CBF551" w:rsidR="00D33B8C" w:rsidRPr="004D3800" w:rsidRDefault="00D33B8C" w:rsidP="00D33B8C">
                            <w:pPr>
                              <w:pStyle w:val="Caption"/>
                            </w:pPr>
                            <w:bookmarkStart w:id="178" w:name="_Toc205928683"/>
                            <w:r w:rsidRPr="004D3800">
                              <w:t xml:space="preserve">Figure </w:t>
                            </w:r>
                            <w:r w:rsidRPr="004D3800">
                              <w:fldChar w:fldCharType="begin"/>
                            </w:r>
                            <w:r w:rsidRPr="004D3800">
                              <w:instrText xml:space="preserve"> SEQ Figure \* ARABIC </w:instrText>
                            </w:r>
                            <w:r w:rsidRPr="004D3800">
                              <w:fldChar w:fldCharType="separate"/>
                            </w:r>
                            <w:r w:rsidR="00B27C2A" w:rsidRPr="004D3800">
                              <w:t>39</w:t>
                            </w:r>
                            <w:r w:rsidRPr="004D3800">
                              <w:fldChar w:fldCharType="end"/>
                            </w:r>
                            <w:r w:rsidRPr="004D3800">
                              <w:t>: JVM (Micrometer) Dashboard for Account Microservice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64"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yC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nnyXjGmaTY7XQ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BAETyCGwIAAEAEAAAOAAAAAAAAAAAAAAAAAC4CAABkcnMvZTJvRG9jLnhtbFBLAQIt&#10;ABQABgAIAAAAIQDaUOp+3wAAAAgBAAAPAAAAAAAAAAAAAAAAAHUEAABkcnMvZG93bnJldi54bWxQ&#10;SwUGAAAAAAQABADzAAAAgQUAAAAA&#10;" stroked="f">
                <v:textbox style="mso-fit-shape-to-text:t" inset="0,0,0,0">
                  <w:txbxContent>
                    <w:p w14:paraId="3288CB14" w14:textId="26CBF551" w:rsidR="00D33B8C" w:rsidRPr="004D3800" w:rsidRDefault="00D33B8C" w:rsidP="00D33B8C">
                      <w:pPr>
                        <w:pStyle w:val="Caption"/>
                      </w:pPr>
                      <w:bookmarkStart w:id="179" w:name="_Toc205928683"/>
                      <w:r w:rsidRPr="004D3800">
                        <w:t xml:space="preserve">Figure </w:t>
                      </w:r>
                      <w:r w:rsidRPr="004D3800">
                        <w:fldChar w:fldCharType="begin"/>
                      </w:r>
                      <w:r w:rsidRPr="004D3800">
                        <w:instrText xml:space="preserve"> SEQ Figure \* ARABIC </w:instrText>
                      </w:r>
                      <w:r w:rsidRPr="004D3800">
                        <w:fldChar w:fldCharType="separate"/>
                      </w:r>
                      <w:r w:rsidR="00B27C2A" w:rsidRPr="004D3800">
                        <w:t>39</w:t>
                      </w:r>
                      <w:r w:rsidRPr="004D3800">
                        <w:fldChar w:fldCharType="end"/>
                      </w:r>
                      <w:r w:rsidRPr="004D3800">
                        <w:t>: JVM (Micrometer) Dashboard for Account Microservice</w:t>
                      </w:r>
                      <w:bookmarkEnd w:id="179"/>
                    </w:p>
                  </w:txbxContent>
                </v:textbox>
                <w10:wrap type="square" anchorx="margin"/>
              </v:shape>
            </w:pict>
          </mc:Fallback>
        </mc:AlternateContent>
      </w:r>
      <w:r w:rsidR="00551FBD" w:rsidRPr="004D3800">
        <w:br w:type="page"/>
      </w:r>
      <w:r w:rsidR="00441132" w:rsidRPr="004D3800">
        <w:lastRenderedPageBreak/>
        <w:t xml:space="preserve">We are going now to set alert on Account microservice inside graphene and mock it with Hook deck, after </w:t>
      </w:r>
      <w:r w:rsidR="005A4DF4" w:rsidRPr="004D3800">
        <w:t>setting</w:t>
      </w:r>
      <w:r w:rsidR="00441132" w:rsidRPr="004D3800">
        <w:t xml:space="preserve"> everything we </w:t>
      </w:r>
      <w:r w:rsidR="00BE52B5" w:rsidRPr="004D3800">
        <w:t>are going</w:t>
      </w:r>
      <w:r w:rsidR="00441132" w:rsidRPr="004D3800">
        <w:t xml:space="preserve"> to shut down Account microservice and we expect to get alert on Hook deck about </w:t>
      </w:r>
      <w:r w:rsidR="00BE52B5" w:rsidRPr="004D3800">
        <w:t>the status</w:t>
      </w:r>
      <w:r w:rsidR="00441132" w:rsidRPr="004D3800">
        <w:t xml:space="preserve"> of down Account microservice</w:t>
      </w:r>
      <w:r w:rsidR="00DA60DA" w:rsidRPr="004D3800">
        <w:t xml:space="preserve"> as </w:t>
      </w:r>
      <w:r w:rsidR="00E212CF" w:rsidRPr="004D3800">
        <mc:AlternateContent>
          <mc:Choice Requires="wps">
            <w:drawing>
              <wp:anchor distT="0" distB="0" distL="114300" distR="114300" simplePos="0" relativeHeight="251915264" behindDoc="0" locked="0" layoutInCell="1" allowOverlap="1" wp14:anchorId="60A700B1" wp14:editId="1B5A7ECA">
                <wp:simplePos x="0" y="0"/>
                <wp:positionH relativeFrom="margin">
                  <wp:posOffset>-1270</wp:posOffset>
                </wp:positionH>
                <wp:positionV relativeFrom="paragraph">
                  <wp:posOffset>3726815</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780687E7" w:rsidR="00AC4968" w:rsidRPr="004D3800" w:rsidRDefault="00AC4968" w:rsidP="00AC4968">
                            <w:pPr>
                              <w:pStyle w:val="Caption"/>
                            </w:pPr>
                            <w:bookmarkStart w:id="180" w:name="_Toc205928684"/>
                            <w:r w:rsidRPr="004D3800">
                              <w:t xml:space="preserve">Figure </w:t>
                            </w:r>
                            <w:r w:rsidRPr="004D3800">
                              <w:fldChar w:fldCharType="begin"/>
                            </w:r>
                            <w:r w:rsidRPr="004D3800">
                              <w:instrText xml:space="preserve"> SEQ Figure \* ARABIC </w:instrText>
                            </w:r>
                            <w:r w:rsidRPr="004D3800">
                              <w:fldChar w:fldCharType="separate"/>
                            </w:r>
                            <w:r w:rsidR="00B27C2A" w:rsidRPr="004D3800">
                              <w:t>40</w:t>
                            </w:r>
                            <w:r w:rsidRPr="004D3800">
                              <w:fldChar w:fldCharType="end"/>
                            </w:r>
                            <w:r w:rsidRPr="004D3800">
                              <w:t>:Grafana Alert when Account Micro service down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65" type="#_x0000_t202" style="position:absolute;left:0;text-align:left;margin-left:-.1pt;margin-top:293.45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" stroked="f">
                <v:textbox style="mso-fit-shape-to-text:t" inset="0,0,0,0">
                  <w:txbxContent>
                    <w:p w14:paraId="0FBCD596" w14:textId="780687E7" w:rsidR="00AC4968" w:rsidRPr="004D3800" w:rsidRDefault="00AC4968" w:rsidP="00AC4968">
                      <w:pPr>
                        <w:pStyle w:val="Caption"/>
                      </w:pPr>
                      <w:bookmarkStart w:id="181" w:name="_Toc205928684"/>
                      <w:r w:rsidRPr="004D3800">
                        <w:t xml:space="preserve">Figure </w:t>
                      </w:r>
                      <w:r w:rsidRPr="004D3800">
                        <w:fldChar w:fldCharType="begin"/>
                      </w:r>
                      <w:r w:rsidRPr="004D3800">
                        <w:instrText xml:space="preserve"> SEQ Figure \* ARABIC </w:instrText>
                      </w:r>
                      <w:r w:rsidRPr="004D3800">
                        <w:fldChar w:fldCharType="separate"/>
                      </w:r>
                      <w:r w:rsidR="00B27C2A" w:rsidRPr="004D3800">
                        <w:t>40</w:t>
                      </w:r>
                      <w:r w:rsidRPr="004D3800">
                        <w:fldChar w:fldCharType="end"/>
                      </w:r>
                      <w:r w:rsidRPr="004D3800">
                        <w:t>:Grafana Alert when Account Micro service down</w:t>
                      </w:r>
                      <w:bookmarkEnd w:id="181"/>
                    </w:p>
                  </w:txbxContent>
                </v:textbox>
                <w10:wrap type="square" anchorx="margin"/>
              </v:shape>
            </w:pict>
          </mc:Fallback>
        </mc:AlternateContent>
      </w:r>
      <w:r w:rsidR="00E212CF" w:rsidRPr="004D3800">
        <w:drawing>
          <wp:anchor distT="0" distB="0" distL="114300" distR="114300" simplePos="0" relativeHeight="251910144" behindDoc="0" locked="0" layoutInCell="1" allowOverlap="1" wp14:anchorId="770A726D" wp14:editId="1FAA8B17">
            <wp:simplePos x="0" y="0"/>
            <wp:positionH relativeFrom="margin">
              <wp:align>center</wp:align>
            </wp:positionH>
            <wp:positionV relativeFrom="margin">
              <wp:posOffset>986790</wp:posOffset>
            </wp:positionV>
            <wp:extent cx="5141595" cy="2495550"/>
            <wp:effectExtent l="76200" t="76200" r="135255" b="13335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4159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60DA" w:rsidRPr="004D3800">
        <w:t xml:space="preserve">Shown in Figures </w:t>
      </w:r>
      <w:r w:rsidR="00E212CF" w:rsidRPr="004D3800">
        <w:t>41</w:t>
      </w:r>
      <w:r w:rsidR="00DA60DA" w:rsidRPr="004D3800">
        <w:t xml:space="preserve"> – </w:t>
      </w:r>
      <w:r w:rsidR="00E212CF" w:rsidRPr="004D3800">
        <w:t>41</w:t>
      </w:r>
      <w:r w:rsidR="00DA60DA" w:rsidRPr="004D3800">
        <w:t>.</w:t>
      </w:r>
    </w:p>
    <w:p w14:paraId="4FDC8036" w14:textId="37D872D2" w:rsidR="005E37FF" w:rsidRPr="004D3800" w:rsidRDefault="005E37FF">
      <w:pPr>
        <w:spacing w:after="0" w:line="240" w:lineRule="auto"/>
        <w:jc w:val="left"/>
      </w:pPr>
    </w:p>
    <w:p w14:paraId="62D38B04" w14:textId="4E2F42F5" w:rsidR="00FA7C04" w:rsidRPr="004D3800" w:rsidRDefault="00E212CF" w:rsidP="00FA7C04">
      <w:pPr>
        <w:spacing w:after="0" w:line="240" w:lineRule="auto"/>
        <w:jc w:val="left"/>
      </w:pPr>
      <w:r w:rsidRPr="004D3800">
        <w:drawing>
          <wp:anchor distT="0" distB="0" distL="114300" distR="114300" simplePos="0" relativeHeight="251916288" behindDoc="0" locked="0" layoutInCell="1" allowOverlap="1" wp14:anchorId="469BCFFA" wp14:editId="4A16D3D1">
            <wp:simplePos x="0" y="0"/>
            <wp:positionH relativeFrom="margin">
              <wp:posOffset>273050</wp:posOffset>
            </wp:positionH>
            <wp:positionV relativeFrom="margin">
              <wp:posOffset>5234940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7BD8" w:rsidRPr="004D3800">
        <mc:AlternateContent>
          <mc:Choice Requires="wps">
            <w:drawing>
              <wp:anchor distT="0" distB="0" distL="114300" distR="114300" simplePos="0" relativeHeight="251918336" behindDoc="0" locked="0" layoutInCell="1" allowOverlap="1" wp14:anchorId="0985B5A7" wp14:editId="016E73A4">
                <wp:simplePos x="0" y="0"/>
                <wp:positionH relativeFrom="margin">
                  <wp:posOffset>-1270</wp:posOffset>
                </wp:positionH>
                <wp:positionV relativeFrom="paragraph">
                  <wp:posOffset>4194175</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04487D" w:rsidR="00FA7C04" w:rsidRPr="004D3800" w:rsidRDefault="00FA7C04" w:rsidP="00FA7C04">
                            <w:pPr>
                              <w:pStyle w:val="Caption"/>
                            </w:pPr>
                            <w:bookmarkStart w:id="182" w:name="_Toc205928685"/>
                            <w:r w:rsidRPr="004D3800">
                              <w:t xml:space="preserve">Figure </w:t>
                            </w:r>
                            <w:r w:rsidRPr="004D3800">
                              <w:fldChar w:fldCharType="begin"/>
                            </w:r>
                            <w:r w:rsidRPr="004D3800">
                              <w:instrText xml:space="preserve"> SEQ Figure \* ARABIC </w:instrText>
                            </w:r>
                            <w:r w:rsidRPr="004D3800">
                              <w:fldChar w:fldCharType="separate"/>
                            </w:r>
                            <w:r w:rsidR="00B27C2A" w:rsidRPr="004D3800">
                              <w:t>41</w:t>
                            </w:r>
                            <w:r w:rsidRPr="004D3800">
                              <w:fldChar w:fldCharType="end"/>
                            </w:r>
                            <w:r w:rsidRPr="004D3800">
                              <w:t>: Hook deck Response When Account Micro service down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6" type="#_x0000_t202" style="position:absolute;margin-left:-.1pt;margin-top:330.25pt;width:439.4pt;height:.05pt;z-index:251918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" stroked="f">
                <v:textbox style="mso-fit-shape-to-text:t" inset="0,0,0,0">
                  <w:txbxContent>
                    <w:p w14:paraId="113603E3" w14:textId="4904487D" w:rsidR="00FA7C04" w:rsidRPr="004D3800" w:rsidRDefault="00FA7C04" w:rsidP="00FA7C04">
                      <w:pPr>
                        <w:pStyle w:val="Caption"/>
                      </w:pPr>
                      <w:bookmarkStart w:id="183" w:name="_Toc205928685"/>
                      <w:r w:rsidRPr="004D3800">
                        <w:t xml:space="preserve">Figure </w:t>
                      </w:r>
                      <w:r w:rsidRPr="004D3800">
                        <w:fldChar w:fldCharType="begin"/>
                      </w:r>
                      <w:r w:rsidRPr="004D3800">
                        <w:instrText xml:space="preserve"> SEQ Figure \* ARABIC </w:instrText>
                      </w:r>
                      <w:r w:rsidRPr="004D3800">
                        <w:fldChar w:fldCharType="separate"/>
                      </w:r>
                      <w:r w:rsidR="00B27C2A" w:rsidRPr="004D3800">
                        <w:t>41</w:t>
                      </w:r>
                      <w:r w:rsidRPr="004D3800">
                        <w:fldChar w:fldCharType="end"/>
                      </w:r>
                      <w:r w:rsidRPr="004D3800">
                        <w:t>: Hook deck Response When Account Micro service down</w:t>
                      </w:r>
                      <w:bookmarkEnd w:id="183"/>
                    </w:p>
                  </w:txbxContent>
                </v:textbox>
                <w10:wrap type="square" anchorx="margin"/>
              </v:shape>
            </w:pict>
          </mc:Fallback>
        </mc:AlternateContent>
      </w:r>
      <w:r w:rsidR="005E37FF" w:rsidRPr="004D3800">
        <w:br w:type="page"/>
      </w:r>
    </w:p>
    <w:p w14:paraId="10C5CE0E" w14:textId="13470C37" w:rsidR="00204432" w:rsidRPr="004D3800" w:rsidRDefault="005632FD" w:rsidP="00204432">
      <w:pPr>
        <w:pStyle w:val="Heading3"/>
      </w:pPr>
      <w:bookmarkStart w:id="184" w:name="_Toc205929681"/>
      <w:r w:rsidRPr="004D3800">
        <w:lastRenderedPageBreak/>
        <w:t xml:space="preserve">Distributed </w:t>
      </w:r>
      <w:r w:rsidR="009131A0" w:rsidRPr="004D3800">
        <w:t>T</w:t>
      </w:r>
      <w:r w:rsidRPr="004D3800">
        <w:t>racing</w:t>
      </w:r>
      <w:bookmarkEnd w:id="184"/>
      <w:r w:rsidRPr="004D3800">
        <w:t xml:space="preserve"> </w:t>
      </w:r>
    </w:p>
    <w:p w14:paraId="199554CF" w14:textId="77777777" w:rsidR="00596D55" w:rsidRPr="004D3800" w:rsidRDefault="00596D55" w:rsidP="00557168">
      <w:pPr>
        <w:pStyle w:val="Text"/>
      </w:pPr>
      <w:r w:rsidRPr="004D3800">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4D3800" w:rsidRDefault="00596D55" w:rsidP="00557168">
      <w:pPr>
        <w:pStyle w:val="Text"/>
      </w:pPr>
    </w:p>
    <w:p w14:paraId="2EA9C7B8" w14:textId="77777777" w:rsidR="00596D55" w:rsidRPr="004D3800" w:rsidRDefault="00596D55" w:rsidP="00557168">
      <w:pPr>
        <w:pStyle w:val="Text"/>
      </w:pPr>
      <w:r w:rsidRPr="004D3800">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4D3800" w:rsidRDefault="00596D55" w:rsidP="00557168">
      <w:pPr>
        <w:pStyle w:val="Text"/>
      </w:pPr>
    </w:p>
    <w:p w14:paraId="7758724F" w14:textId="653D1C33" w:rsidR="00596D55" w:rsidRPr="004D3800" w:rsidRDefault="00596D55" w:rsidP="00557168">
      <w:pPr>
        <w:pStyle w:val="Text"/>
      </w:pPr>
      <w:r w:rsidRPr="004D3800">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4D3800">
        <w:t xml:space="preserve"> as Shown in Figure 37</w:t>
      </w:r>
      <w:r w:rsidRPr="004D3800">
        <w:t xml:space="preserve">. </w:t>
      </w:r>
    </w:p>
    <w:p w14:paraId="31BA0DE9" w14:textId="1030D573" w:rsidR="00596D55" w:rsidRPr="004D3800" w:rsidRDefault="00596D55" w:rsidP="00557168">
      <w:pPr>
        <w:pStyle w:val="Text"/>
      </w:pPr>
      <w:r w:rsidRPr="004D3800">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4D3800" w:rsidRDefault="00596D55" w:rsidP="00557168">
      <w:pPr>
        <w:pStyle w:val="Text"/>
      </w:pPr>
    </w:p>
    <w:p w14:paraId="65BF6BF8" w14:textId="2A6E7E60" w:rsidR="0041240D" w:rsidRPr="004D3800" w:rsidRDefault="005632FD" w:rsidP="00557168">
      <w:pPr>
        <w:pStyle w:val="Text"/>
      </w:pPr>
      <w:r w:rsidRPr="004D3800">
        <w:t>When a client request is received at the edge server or the first service within the network, a trace ID, such as 29cdbe2e21bc, will be generated, and it will remain consistent throughout the process</w:t>
      </w:r>
      <w:r w:rsidR="003B3E88" w:rsidRPr="004D3800">
        <w:t xml:space="preserve"> as Shown in Figure </w:t>
      </w:r>
      <w:r w:rsidR="00E5529B" w:rsidRPr="004D3800">
        <w:t>42</w:t>
      </w:r>
      <w:r w:rsidRPr="004D3800">
        <w:t xml:space="preserve">. </w:t>
      </w:r>
    </w:p>
    <w:p w14:paraId="7847C0BF" w14:textId="51CD1D46" w:rsidR="0041240D" w:rsidRPr="004D3800" w:rsidRDefault="008C0FE9" w:rsidP="00557168">
      <w:pPr>
        <w:pStyle w:val="Text"/>
      </w:pPr>
      <w:r w:rsidRPr="004D3800">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1E849242" w:rsidR="0041240D" w:rsidRPr="004D3800" w:rsidRDefault="0041240D" w:rsidP="0041240D">
                            <w:pPr>
                              <w:pStyle w:val="Caption"/>
                            </w:pPr>
                            <w:bookmarkStart w:id="185" w:name="_Toc205928686"/>
                            <w:r w:rsidRPr="004D3800">
                              <w:t xml:space="preserve">Figure </w:t>
                            </w:r>
                            <w:r w:rsidRPr="004D3800">
                              <w:fldChar w:fldCharType="begin"/>
                            </w:r>
                            <w:r w:rsidRPr="004D3800">
                              <w:instrText xml:space="preserve"> SEQ Figure \* ARABIC </w:instrText>
                            </w:r>
                            <w:r w:rsidRPr="004D3800">
                              <w:fldChar w:fldCharType="separate"/>
                            </w:r>
                            <w:r w:rsidR="00B27C2A" w:rsidRPr="004D3800">
                              <w:t>42</w:t>
                            </w:r>
                            <w:r w:rsidRPr="004D3800">
                              <w:fldChar w:fldCharType="end"/>
                            </w:r>
                            <w:r w:rsidRPr="004D3800">
                              <w:t xml:space="preserve">: Open </w:t>
                            </w:r>
                            <w:r w:rsidR="008C0FE9" w:rsidRPr="004D3800">
                              <w:t>Telemetry</w:t>
                            </w:r>
                            <w:r w:rsidRPr="004D3800">
                              <w:t xml:space="preserve"> Pattern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7"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" stroked="f">
                <v:textbox style="mso-fit-shape-to-text:t" inset="0,0,0,0">
                  <w:txbxContent>
                    <w:p w14:paraId="57687AA0" w14:textId="1E849242" w:rsidR="0041240D" w:rsidRPr="004D3800" w:rsidRDefault="0041240D" w:rsidP="0041240D">
                      <w:pPr>
                        <w:pStyle w:val="Caption"/>
                      </w:pPr>
                      <w:bookmarkStart w:id="186" w:name="_Toc205928686"/>
                      <w:r w:rsidRPr="004D3800">
                        <w:t xml:space="preserve">Figure </w:t>
                      </w:r>
                      <w:r w:rsidRPr="004D3800">
                        <w:fldChar w:fldCharType="begin"/>
                      </w:r>
                      <w:r w:rsidRPr="004D3800">
                        <w:instrText xml:space="preserve"> SEQ Figure \* ARABIC </w:instrText>
                      </w:r>
                      <w:r w:rsidRPr="004D3800">
                        <w:fldChar w:fldCharType="separate"/>
                      </w:r>
                      <w:r w:rsidR="00B27C2A" w:rsidRPr="004D3800">
                        <w:t>42</w:t>
                      </w:r>
                      <w:r w:rsidRPr="004D3800">
                        <w:fldChar w:fldCharType="end"/>
                      </w:r>
                      <w:r w:rsidRPr="004D3800">
                        <w:t xml:space="preserve">: Open </w:t>
                      </w:r>
                      <w:r w:rsidR="008C0FE9" w:rsidRPr="004D3800">
                        <w:t>Telemetry</w:t>
                      </w:r>
                      <w:r w:rsidRPr="004D3800">
                        <w:t xml:space="preserve"> Pattern</w:t>
                      </w:r>
                      <w:bookmarkEnd w:id="186"/>
                    </w:p>
                  </w:txbxContent>
                </v:textbox>
                <w10:wrap type="square" anchorx="page"/>
              </v:shape>
            </w:pict>
          </mc:Fallback>
        </mc:AlternateContent>
      </w:r>
      <w:r w:rsidRPr="004D3800">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60">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4D3800">
        <w:t xml:space="preserve">We made a request that will get information from 3 microservice with all customer details and now we will check   trac id of request to see it </w:t>
      </w:r>
      <w:r w:rsidR="0080492B" w:rsidRPr="004D3800">
        <w:t>path throw</w:t>
      </w:r>
      <w:r w:rsidR="00CC1329" w:rsidRPr="004D3800">
        <w:t xml:space="preserve"> our micro service </w:t>
      </w:r>
    </w:p>
    <w:p w14:paraId="6052B8CC" w14:textId="3ACFD28C" w:rsidR="00142B83" w:rsidRPr="004D3800" w:rsidRDefault="0041240D" w:rsidP="005632FD">
      <w:pPr>
        <w:spacing w:after="0" w:line="240" w:lineRule="auto"/>
        <w:jc w:val="left"/>
      </w:pPr>
      <w:r w:rsidRPr="004D3800">
        <w:t xml:space="preserve"> </w:t>
      </w:r>
      <w:r w:rsidR="00142B83" w:rsidRPr="004D3800">
        <w:br w:type="page"/>
      </w:r>
    </w:p>
    <w:p w14:paraId="7FBF7866" w14:textId="427991A7" w:rsidR="005F0B3D" w:rsidRPr="004D3800" w:rsidRDefault="005B4327" w:rsidP="005F0B3D">
      <w:pPr>
        <w:spacing w:after="0" w:line="240" w:lineRule="auto"/>
        <w:jc w:val="left"/>
      </w:pPr>
      <w:r w:rsidRPr="004D3800">
        <w:rPr>
          <w:rFonts w:cs="Arial"/>
          <w:b/>
          <w:bCs/>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38DD3930" w:rsidR="005F0B3D" w:rsidRPr="004D3800" w:rsidRDefault="005F0B3D" w:rsidP="005F0B3D">
                            <w:pPr>
                              <w:pStyle w:val="Caption"/>
                            </w:pPr>
                            <w:bookmarkStart w:id="187" w:name="_Toc205928687"/>
                            <w:r w:rsidRPr="004D3800">
                              <w:t xml:space="preserve">Figure </w:t>
                            </w:r>
                            <w:r w:rsidRPr="004D3800">
                              <w:fldChar w:fldCharType="begin"/>
                            </w:r>
                            <w:r w:rsidRPr="004D3800">
                              <w:instrText xml:space="preserve"> SEQ Figure \* ARABIC </w:instrText>
                            </w:r>
                            <w:r w:rsidRPr="004D3800">
                              <w:fldChar w:fldCharType="separate"/>
                            </w:r>
                            <w:r w:rsidR="00B27C2A" w:rsidRPr="004D3800">
                              <w:t>43</w:t>
                            </w:r>
                            <w:r w:rsidRPr="004D3800">
                              <w:fldChar w:fldCharType="end"/>
                            </w:r>
                            <w:r w:rsidRPr="004D3800">
                              <w:t>: Trace ID from Accou</w:t>
                            </w:r>
                            <w:r w:rsidRPr="004D3800">
                              <w:rPr>
                                <w:rStyle w:val="TextChar"/>
                                <w:sz w:val="20"/>
                                <w:szCs w:val="20"/>
                              </w:rPr>
                              <w:t>nt Microservice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8"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" stroked="f">
                <v:textbox style="mso-fit-shape-to-text:t" inset="0,0,0,0">
                  <w:txbxContent>
                    <w:p w14:paraId="60D20F06" w14:textId="38DD3930" w:rsidR="005F0B3D" w:rsidRPr="004D3800" w:rsidRDefault="005F0B3D" w:rsidP="005F0B3D">
                      <w:pPr>
                        <w:pStyle w:val="Caption"/>
                      </w:pPr>
                      <w:bookmarkStart w:id="188" w:name="_Toc205928687"/>
                      <w:r w:rsidRPr="004D3800">
                        <w:t xml:space="preserve">Figure </w:t>
                      </w:r>
                      <w:r w:rsidRPr="004D3800">
                        <w:fldChar w:fldCharType="begin"/>
                      </w:r>
                      <w:r w:rsidRPr="004D3800">
                        <w:instrText xml:space="preserve"> SEQ Figure \* ARABIC </w:instrText>
                      </w:r>
                      <w:r w:rsidRPr="004D3800">
                        <w:fldChar w:fldCharType="separate"/>
                      </w:r>
                      <w:r w:rsidR="00B27C2A" w:rsidRPr="004D3800">
                        <w:t>43</w:t>
                      </w:r>
                      <w:r w:rsidRPr="004D3800">
                        <w:fldChar w:fldCharType="end"/>
                      </w:r>
                      <w:r w:rsidRPr="004D3800">
                        <w:t>: Trace ID from Accou</w:t>
                      </w:r>
                      <w:r w:rsidRPr="004D3800">
                        <w:rPr>
                          <w:rStyle w:val="TextChar"/>
                          <w:sz w:val="20"/>
                          <w:szCs w:val="20"/>
                        </w:rPr>
                        <w:t>nt Microservice</w:t>
                      </w:r>
                      <w:bookmarkEnd w:id="188"/>
                    </w:p>
                  </w:txbxContent>
                </v:textbox>
                <w10:wrap type="square" anchorx="margin"/>
              </v:shape>
            </w:pict>
          </mc:Fallback>
        </mc:AlternateContent>
      </w:r>
      <w:r w:rsidRPr="004D3800">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4D3800">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5F632AB" w:rsidR="005F0B3D" w:rsidRPr="004D3800" w:rsidRDefault="005F0B3D" w:rsidP="005F0B3D">
                            <w:pPr>
                              <w:pStyle w:val="Caption"/>
                            </w:pPr>
                            <w:bookmarkStart w:id="189" w:name="_Toc205928688"/>
                            <w:r w:rsidRPr="004D3800">
                              <w:t xml:space="preserve">Figure </w:t>
                            </w:r>
                            <w:r w:rsidRPr="004D3800">
                              <w:fldChar w:fldCharType="begin"/>
                            </w:r>
                            <w:r w:rsidRPr="004D3800">
                              <w:instrText xml:space="preserve"> SEQ Figure \* ARABIC </w:instrText>
                            </w:r>
                            <w:r w:rsidRPr="004D3800">
                              <w:fldChar w:fldCharType="separate"/>
                            </w:r>
                            <w:r w:rsidR="00B27C2A" w:rsidRPr="004D3800">
                              <w:t>44</w:t>
                            </w:r>
                            <w:r w:rsidRPr="004D3800">
                              <w:fldChar w:fldCharType="end"/>
                            </w:r>
                            <w:r w:rsidRPr="004D3800">
                              <w:t>: Trace ID from Card Microservice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9"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Bu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CAkFBuGwIAAEAEAAAOAAAAAAAAAAAAAAAAAC4CAABkcnMvZTJvRG9jLnhtbFBLAQIt&#10;ABQABgAIAAAAIQBh5O4/3wAAAAgBAAAPAAAAAAAAAAAAAAAAAHUEAABkcnMvZG93bnJldi54bWxQ&#10;SwUGAAAAAAQABADzAAAAgQUAAAAA&#10;" stroked="f">
                <v:textbox style="mso-fit-shape-to-text:t" inset="0,0,0,0">
                  <w:txbxContent>
                    <w:p w14:paraId="6A956E00" w14:textId="15F632AB" w:rsidR="005F0B3D" w:rsidRPr="004D3800" w:rsidRDefault="005F0B3D" w:rsidP="005F0B3D">
                      <w:pPr>
                        <w:pStyle w:val="Caption"/>
                      </w:pPr>
                      <w:bookmarkStart w:id="190" w:name="_Toc205928688"/>
                      <w:r w:rsidRPr="004D3800">
                        <w:t xml:space="preserve">Figure </w:t>
                      </w:r>
                      <w:r w:rsidRPr="004D3800">
                        <w:fldChar w:fldCharType="begin"/>
                      </w:r>
                      <w:r w:rsidRPr="004D3800">
                        <w:instrText xml:space="preserve"> SEQ Figure \* ARABIC </w:instrText>
                      </w:r>
                      <w:r w:rsidRPr="004D3800">
                        <w:fldChar w:fldCharType="separate"/>
                      </w:r>
                      <w:r w:rsidR="00B27C2A" w:rsidRPr="004D3800">
                        <w:t>44</w:t>
                      </w:r>
                      <w:r w:rsidRPr="004D3800">
                        <w:fldChar w:fldCharType="end"/>
                      </w:r>
                      <w:r w:rsidRPr="004D3800">
                        <w:t>: Trace ID from Card Microservice</w:t>
                      </w:r>
                      <w:bookmarkEnd w:id="190"/>
                    </w:p>
                  </w:txbxContent>
                </v:textbox>
                <w10:wrap type="square" anchorx="margin"/>
              </v:shape>
            </w:pict>
          </mc:Fallback>
        </mc:AlternateContent>
      </w:r>
    </w:p>
    <w:p w14:paraId="335A3BCC" w14:textId="4CD592FA" w:rsidR="005B4327" w:rsidRPr="004D3800" w:rsidRDefault="005B4327" w:rsidP="00596D55">
      <w:pPr>
        <w:spacing w:after="0" w:line="240" w:lineRule="auto"/>
        <w:jc w:val="left"/>
      </w:pPr>
      <w:r w:rsidRPr="004D3800">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14CB4EE2" w:rsidR="0080492B" w:rsidRPr="004D3800" w:rsidRDefault="0080492B" w:rsidP="0080492B">
                            <w:pPr>
                              <w:pStyle w:val="Caption"/>
                            </w:pPr>
                            <w:bookmarkStart w:id="191" w:name="_Toc205928689"/>
                            <w:r w:rsidRPr="004D3800">
                              <w:t xml:space="preserve">Figure </w:t>
                            </w:r>
                            <w:r w:rsidRPr="004D3800">
                              <w:fldChar w:fldCharType="begin"/>
                            </w:r>
                            <w:r w:rsidRPr="004D3800">
                              <w:instrText xml:space="preserve"> SEQ Figure \* ARABIC </w:instrText>
                            </w:r>
                            <w:r w:rsidRPr="004D3800">
                              <w:fldChar w:fldCharType="separate"/>
                            </w:r>
                            <w:r w:rsidR="00B27C2A" w:rsidRPr="004D3800">
                              <w:t>45</w:t>
                            </w:r>
                            <w:r w:rsidRPr="004D3800">
                              <w:fldChar w:fldCharType="end"/>
                            </w:r>
                            <w:r w:rsidRPr="004D3800">
                              <w:t>: Temp show Path of Request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70"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V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" stroked="f">
                <v:textbox style="mso-fit-shape-to-text:t" inset="0,0,0,0">
                  <w:txbxContent>
                    <w:p w14:paraId="0DA79510" w14:textId="14CB4EE2" w:rsidR="0080492B" w:rsidRPr="004D3800" w:rsidRDefault="0080492B" w:rsidP="0080492B">
                      <w:pPr>
                        <w:pStyle w:val="Caption"/>
                      </w:pPr>
                      <w:bookmarkStart w:id="192" w:name="_Toc205928689"/>
                      <w:r w:rsidRPr="004D3800">
                        <w:t xml:space="preserve">Figure </w:t>
                      </w:r>
                      <w:r w:rsidRPr="004D3800">
                        <w:fldChar w:fldCharType="begin"/>
                      </w:r>
                      <w:r w:rsidRPr="004D3800">
                        <w:instrText xml:space="preserve"> SEQ Figure \* ARABIC </w:instrText>
                      </w:r>
                      <w:r w:rsidRPr="004D3800">
                        <w:fldChar w:fldCharType="separate"/>
                      </w:r>
                      <w:r w:rsidR="00B27C2A" w:rsidRPr="004D3800">
                        <w:t>45</w:t>
                      </w:r>
                      <w:r w:rsidRPr="004D3800">
                        <w:fldChar w:fldCharType="end"/>
                      </w:r>
                      <w:r w:rsidRPr="004D3800">
                        <w:t>: Temp show Path of Request</w:t>
                      </w:r>
                      <w:bookmarkEnd w:id="192"/>
                    </w:p>
                  </w:txbxContent>
                </v:textbox>
                <w10:wrap type="square" anchorx="margin"/>
              </v:shape>
            </w:pict>
          </mc:Fallback>
        </mc:AlternateContent>
      </w:r>
    </w:p>
    <w:p w14:paraId="5495CBBF" w14:textId="77777777" w:rsidR="005B4327" w:rsidRPr="004D3800" w:rsidRDefault="005B4327" w:rsidP="00596D55">
      <w:pPr>
        <w:spacing w:after="0" w:line="240" w:lineRule="auto"/>
        <w:jc w:val="left"/>
      </w:pPr>
    </w:p>
    <w:p w14:paraId="17FC4AB5" w14:textId="77777777" w:rsidR="005B4327" w:rsidRPr="004D3800" w:rsidRDefault="005B4327" w:rsidP="00596D55">
      <w:pPr>
        <w:spacing w:after="0" w:line="240" w:lineRule="auto"/>
        <w:jc w:val="left"/>
      </w:pPr>
    </w:p>
    <w:p w14:paraId="61AC8D32" w14:textId="062A3DE0" w:rsidR="00551FBD" w:rsidRPr="004D3800" w:rsidRDefault="00204097" w:rsidP="00557168">
      <w:pPr>
        <w:pStyle w:val="Text"/>
        <w:rPr>
          <w:rFonts w:cs="Arial"/>
          <w:b/>
          <w:bCs/>
          <w:szCs w:val="26"/>
        </w:rPr>
      </w:pPr>
      <w:r w:rsidRPr="004D3800">
        <w:rPr>
          <w:rStyle w:val="TextChar"/>
        </w:rPr>
        <w:t xml:space="preserve">By firing request from post man we got an id, with id we could trace </w:t>
      </w:r>
      <w:r w:rsidR="005B2418" w:rsidRPr="004D3800">
        <w:rPr>
          <w:rStyle w:val="TextChar"/>
        </w:rPr>
        <w:t>request through</w:t>
      </w:r>
      <w:r w:rsidRPr="004D3800">
        <w:rPr>
          <w:rStyle w:val="TextChar"/>
        </w:rPr>
        <w:t xml:space="preserve"> each microservice also see graph of path through LOKI</w:t>
      </w:r>
      <w:r w:rsidR="005B2418" w:rsidRPr="004D3800">
        <w:rPr>
          <w:rStyle w:val="TextChar"/>
        </w:rPr>
        <w:t xml:space="preserve"> </w:t>
      </w:r>
      <w:r w:rsidR="005B2418" w:rsidRPr="004D3800">
        <w:t xml:space="preserve">as Shown in Figure </w:t>
      </w:r>
      <w:r w:rsidR="00DD39AD" w:rsidRPr="004D3800">
        <w:t>45</w:t>
      </w:r>
      <w:r w:rsidRPr="004D3800">
        <w:t xml:space="preserve">. </w:t>
      </w:r>
      <w:r w:rsidR="005F0B3D" w:rsidRPr="004D3800">
        <w:rPr>
          <w:rFonts w:cs="Arial"/>
          <w:b/>
          <w:bCs/>
          <w:szCs w:val="26"/>
        </w:rPr>
        <w:br w:type="page"/>
      </w:r>
    </w:p>
    <w:p w14:paraId="50B466B6" w14:textId="77777777" w:rsidR="000E6892" w:rsidRPr="004D3800" w:rsidRDefault="000E6892" w:rsidP="000E6892">
      <w:pPr>
        <w:pStyle w:val="Heading3"/>
        <w:rPr>
          <w:rFonts w:eastAsia="Times"/>
          <w:lang w:eastAsia="de-DE"/>
        </w:rPr>
      </w:pPr>
      <w:bookmarkStart w:id="193" w:name="_Toc205929682"/>
      <w:r w:rsidRPr="004D3800">
        <w:rPr>
          <w:rFonts w:eastAsia="Times"/>
          <w:lang w:eastAsia="de-DE"/>
        </w:rPr>
        <w:lastRenderedPageBreak/>
        <w:t>OpenID Connect, KeyCloak</w:t>
      </w:r>
      <w:bookmarkEnd w:id="193"/>
    </w:p>
    <w:p w14:paraId="25081149" w14:textId="42BA215F" w:rsidR="00596D55" w:rsidRPr="004D3800" w:rsidRDefault="00596D55" w:rsidP="00557168">
      <w:pPr>
        <w:pStyle w:val="Text"/>
      </w:pPr>
      <w:r w:rsidRPr="004D3800">
        <w:t>OpenID Connect serves as a straightforward identity layer that is constructed upon the OAuth 2.0 framework. While OAuth 2.0 primarily focuses on authorization</w:t>
      </w:r>
      <w:r w:rsidR="00E45879" w:rsidRPr="004D3800">
        <w:t xml:space="preserve"> </w:t>
      </w:r>
      <w:r w:rsidRPr="004D3800">
        <w:t>granting applications the ability to access user data</w:t>
      </w:r>
      <w:r w:rsidR="00E45879" w:rsidRPr="004D3800">
        <w:t xml:space="preserve"> </w:t>
      </w:r>
      <w:r w:rsidRPr="004D3800">
        <w:t>OpenID Connect incorporates the crucial element of authentication. This indicates that OpenID Connect not only informs an application of its permission to access a resource but also identifies the user.</w:t>
      </w:r>
    </w:p>
    <w:p w14:paraId="250F975C" w14:textId="77777777" w:rsidR="00C82018" w:rsidRPr="004D3800" w:rsidRDefault="00C82018" w:rsidP="00557168">
      <w:pPr>
        <w:pStyle w:val="Text"/>
      </w:pPr>
    </w:p>
    <w:p w14:paraId="2D3C4888" w14:textId="4D275FCF" w:rsidR="00596D55" w:rsidRPr="004D3800" w:rsidRDefault="00596D55" w:rsidP="00557168">
      <w:pPr>
        <w:pStyle w:val="Text"/>
      </w:pPr>
      <w:r w:rsidRPr="004D3800">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4D3800" w:rsidRDefault="00C82018" w:rsidP="00557168">
      <w:pPr>
        <w:pStyle w:val="Text"/>
      </w:pPr>
    </w:p>
    <w:p w14:paraId="21BAC152" w14:textId="15B83EB6" w:rsidR="00596D55" w:rsidRPr="004D3800" w:rsidRDefault="00596D55" w:rsidP="00557168">
      <w:pPr>
        <w:pStyle w:val="Text"/>
      </w:pPr>
      <w:r w:rsidRPr="004D3800">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4D3800" w:rsidRDefault="00596D55" w:rsidP="00557168">
      <w:pPr>
        <w:pStyle w:val="Text"/>
      </w:pPr>
      <w:r w:rsidRPr="004D3800">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4D3800" w:rsidRDefault="00596D55" w:rsidP="00557168">
      <w:pPr>
        <w:pStyle w:val="Text"/>
      </w:pPr>
      <w:r w:rsidRPr="004D3800">
        <w:t>The Importance of OpenID Connect:</w:t>
      </w:r>
    </w:p>
    <w:p w14:paraId="527E8EDE" w14:textId="6EAE18A7" w:rsidR="00596D55" w:rsidRPr="004D3800" w:rsidRDefault="00596D55" w:rsidP="00557168">
      <w:pPr>
        <w:pStyle w:val="Text"/>
        <w:numPr>
          <w:ilvl w:val="0"/>
          <w:numId w:val="69"/>
        </w:numPr>
      </w:pPr>
      <w:r w:rsidRPr="004D3800">
        <w:t>Enhances OAuth 2.0 by adding identity, thereby completing the authentication and authorization framework.</w:t>
      </w:r>
    </w:p>
    <w:p w14:paraId="7B68127C" w14:textId="27F4BBA6" w:rsidR="00596D55" w:rsidRPr="004D3800" w:rsidRDefault="00596D55" w:rsidP="00557168">
      <w:pPr>
        <w:pStyle w:val="Text"/>
        <w:numPr>
          <w:ilvl w:val="0"/>
          <w:numId w:val="69"/>
        </w:numPr>
      </w:pPr>
      <w:r w:rsidRPr="004D3800">
        <w:t>Standardizes login processes across various applications through a secure and reliable mechanism.</w:t>
      </w:r>
    </w:p>
    <w:p w14:paraId="4C99B869" w14:textId="7FF7A2E9" w:rsidR="00596D55" w:rsidRPr="004D3800" w:rsidRDefault="00596D55" w:rsidP="00557168">
      <w:pPr>
        <w:pStyle w:val="Text"/>
        <w:numPr>
          <w:ilvl w:val="0"/>
          <w:numId w:val="69"/>
        </w:numPr>
      </w:pPr>
      <w:r w:rsidRPr="004D3800">
        <w:t>Enhances user experience by facilitating SSO across different applications.</w:t>
      </w:r>
    </w:p>
    <w:p w14:paraId="1F022E47" w14:textId="237643AB" w:rsidR="00596D55" w:rsidRPr="004D3800" w:rsidRDefault="00596D55" w:rsidP="00557168">
      <w:pPr>
        <w:pStyle w:val="Text"/>
        <w:numPr>
          <w:ilvl w:val="0"/>
          <w:numId w:val="69"/>
        </w:numPr>
      </w:pPr>
      <w:r w:rsidRPr="004D3800">
        <w:t>Protects user data, as identity claims are both verified and cryptographically signed.</w:t>
      </w:r>
    </w:p>
    <w:p w14:paraId="32C5A39B" w14:textId="0B0EB564" w:rsidR="00596D55" w:rsidRPr="004D3800" w:rsidRDefault="00596D55" w:rsidP="00557168">
      <w:pPr>
        <w:pStyle w:val="Text"/>
        <w:numPr>
          <w:ilvl w:val="0"/>
          <w:numId w:val="69"/>
        </w:numPr>
      </w:pPr>
      <w:r w:rsidRPr="004D3800">
        <w:t>Accommodates mobile, web, and API-based applications with a contemporary authentication flow.</w:t>
      </w:r>
    </w:p>
    <w:p w14:paraId="356D6531" w14:textId="4E516EA1" w:rsidR="00596D55" w:rsidRPr="004D3800" w:rsidRDefault="00596D55" w:rsidP="00557168">
      <w:pPr>
        <w:pStyle w:val="Text"/>
        <w:numPr>
          <w:ilvl w:val="0"/>
          <w:numId w:val="69"/>
        </w:numPr>
      </w:pPr>
      <w:r w:rsidRPr="004D3800">
        <w:t>OpenID Connect also introduces several key features:</w:t>
      </w:r>
    </w:p>
    <w:p w14:paraId="039DCF17" w14:textId="52052827" w:rsidR="00596D55" w:rsidRPr="004D3800" w:rsidRDefault="00596D55" w:rsidP="00557168">
      <w:pPr>
        <w:pStyle w:val="Text"/>
        <w:numPr>
          <w:ilvl w:val="0"/>
          <w:numId w:val="69"/>
        </w:numPr>
      </w:pPr>
      <w:r w:rsidRPr="004D3800">
        <w:lastRenderedPageBreak/>
        <w:t>It establishes standardized scopes such as OpenID, profile, email, and address.</w:t>
      </w:r>
    </w:p>
    <w:p w14:paraId="197851AE" w14:textId="63F993A7" w:rsidR="00520B1B" w:rsidRPr="004D3800" w:rsidRDefault="00596D55" w:rsidP="00EE64B4">
      <w:pPr>
        <w:pStyle w:val="NormalWeb"/>
        <w:numPr>
          <w:ilvl w:val="0"/>
          <w:numId w:val="62"/>
        </w:numPr>
        <w:rPr>
          <w:rFonts w:ascii="Arial" w:eastAsia="Times" w:hAnsi="Arial"/>
          <w:sz w:val="22"/>
          <w:szCs w:val="22"/>
          <w:lang w:eastAsia="de-DE"/>
        </w:rPr>
      </w:pPr>
      <w:r w:rsidRPr="004D3800">
        <w:rPr>
          <w:rFonts w:ascii="Arial" w:eastAsia="Times" w:hAnsi="Arial"/>
          <w:sz w:val="22"/>
          <w:szCs w:val="22"/>
          <w:lang w:eastAsia="de-DE"/>
        </w:rPr>
        <w:t>It provides ID Tokens that allow for the verification of user identity.</w:t>
      </w:r>
    </w:p>
    <w:p w14:paraId="7CEB2C3A" w14:textId="3B5575F7" w:rsidR="00E56E29" w:rsidRPr="004D3800" w:rsidRDefault="00932899" w:rsidP="00E56E29">
      <w:pPr>
        <w:spacing w:after="0" w:line="240" w:lineRule="auto"/>
        <w:jc w:val="left"/>
        <w:rPr>
          <w:rFonts w:eastAsia="Times"/>
          <w:sz w:val="22"/>
          <w:szCs w:val="22"/>
          <w:lang w:eastAsia="de-DE"/>
        </w:rPr>
      </w:pPr>
      <w:r w:rsidRPr="004D3800">
        <w:rPr>
          <w:rFonts w:eastAsia="Times"/>
          <w:sz w:val="22"/>
          <w:szCs w:val="22"/>
          <w:lang w:eastAsia="de-DE"/>
        </w:rPr>
        <w:drawing>
          <wp:anchor distT="0" distB="0" distL="114300" distR="114300" simplePos="0" relativeHeight="251931648" behindDoc="0" locked="0" layoutInCell="1" allowOverlap="1" wp14:anchorId="2F3100B0" wp14:editId="589B4A0A">
            <wp:simplePos x="0" y="0"/>
            <wp:positionH relativeFrom="page">
              <wp:align>center</wp:align>
            </wp:positionH>
            <wp:positionV relativeFrom="margin">
              <wp:posOffset>853440</wp:posOffset>
            </wp:positionV>
            <wp:extent cx="5310505" cy="2971800"/>
            <wp:effectExtent l="76200" t="76200" r="137795" b="13335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31050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051A82B2" w:rsidR="00E56E29" w:rsidRPr="004D3800" w:rsidRDefault="00932899" w:rsidP="00E56E29">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933696" behindDoc="0" locked="0" layoutInCell="1" allowOverlap="1" wp14:anchorId="46C7553B" wp14:editId="6514A980">
                <wp:simplePos x="0" y="0"/>
                <wp:positionH relativeFrom="page">
                  <wp:align>center</wp:align>
                </wp:positionH>
                <wp:positionV relativeFrom="paragraph">
                  <wp:posOffset>3208020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1FD57F85" w:rsidR="00F80C32" w:rsidRPr="004D3800" w:rsidRDefault="00F80C32" w:rsidP="00F80C32">
                            <w:pPr>
                              <w:pStyle w:val="Caption"/>
                              <w:rPr>
                                <w:rFonts w:eastAsia="Times"/>
                                <w:lang w:eastAsia="de-DE"/>
                              </w:rPr>
                            </w:pPr>
                            <w:bookmarkStart w:id="194" w:name="_Toc205928690"/>
                            <w:r w:rsidRPr="004D3800">
                              <w:t xml:space="preserve">Figure </w:t>
                            </w:r>
                            <w:r w:rsidRPr="004D3800">
                              <w:fldChar w:fldCharType="begin"/>
                            </w:r>
                            <w:r w:rsidRPr="004D3800">
                              <w:instrText xml:space="preserve"> SEQ Figure \* ARABIC </w:instrText>
                            </w:r>
                            <w:r w:rsidRPr="004D3800">
                              <w:fldChar w:fldCharType="separate"/>
                            </w:r>
                            <w:r w:rsidR="00B27C2A" w:rsidRPr="004D3800">
                              <w:t>46</w:t>
                            </w:r>
                            <w:r w:rsidRPr="004D3800">
                              <w:fldChar w:fldCharType="end"/>
                            </w:r>
                            <w:r w:rsidRPr="004D3800">
                              <w:t xml:space="preserve">: </w:t>
                            </w:r>
                            <w:r w:rsidR="00C82018" w:rsidRPr="004D3800">
                              <w:t>Security</w:t>
                            </w:r>
                            <w:r w:rsidRPr="004D3800">
                              <w:t xml:space="preserve"> Config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71" type="#_x0000_t202" style="position:absolute;margin-left:0;margin-top:252.6pt;width:371.25pt;height:.05pt;z-index:251933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" stroked="f">
                <v:textbox style="mso-fit-shape-to-text:t" inset="0,0,0,0">
                  <w:txbxContent>
                    <w:p w14:paraId="1FE8C689" w14:textId="1FD57F85" w:rsidR="00F80C32" w:rsidRPr="004D3800" w:rsidRDefault="00F80C32" w:rsidP="00F80C32">
                      <w:pPr>
                        <w:pStyle w:val="Caption"/>
                        <w:rPr>
                          <w:rFonts w:eastAsia="Times"/>
                          <w:lang w:eastAsia="de-DE"/>
                        </w:rPr>
                      </w:pPr>
                      <w:bookmarkStart w:id="195" w:name="_Toc205928690"/>
                      <w:r w:rsidRPr="004D3800">
                        <w:t xml:space="preserve">Figure </w:t>
                      </w:r>
                      <w:r w:rsidRPr="004D3800">
                        <w:fldChar w:fldCharType="begin"/>
                      </w:r>
                      <w:r w:rsidRPr="004D3800">
                        <w:instrText xml:space="preserve"> SEQ Figure \* ARABIC </w:instrText>
                      </w:r>
                      <w:r w:rsidRPr="004D3800">
                        <w:fldChar w:fldCharType="separate"/>
                      </w:r>
                      <w:r w:rsidR="00B27C2A" w:rsidRPr="004D3800">
                        <w:t>46</w:t>
                      </w:r>
                      <w:r w:rsidRPr="004D3800">
                        <w:fldChar w:fldCharType="end"/>
                      </w:r>
                      <w:r w:rsidRPr="004D3800">
                        <w:t xml:space="preserve">: </w:t>
                      </w:r>
                      <w:r w:rsidR="00C82018" w:rsidRPr="004D3800">
                        <w:t>Security</w:t>
                      </w:r>
                      <w:r w:rsidRPr="004D3800">
                        <w:t xml:space="preserve"> Config</w:t>
                      </w:r>
                      <w:bookmarkEnd w:id="195"/>
                    </w:p>
                  </w:txbxContent>
                </v:textbox>
                <w10:wrap type="square" anchorx="page"/>
              </v:shape>
            </w:pict>
          </mc:Fallback>
        </mc:AlternateContent>
      </w:r>
    </w:p>
    <w:p w14:paraId="6FDCA2CE" w14:textId="00E24FC2" w:rsidR="00E56E29" w:rsidRPr="004D3800" w:rsidRDefault="00E56E29" w:rsidP="00E56E29">
      <w:pPr>
        <w:spacing w:after="0" w:line="240" w:lineRule="auto"/>
        <w:jc w:val="left"/>
        <w:rPr>
          <w:rFonts w:eastAsia="Times"/>
          <w:lang w:eastAsia="de-DE"/>
        </w:rPr>
      </w:pPr>
    </w:p>
    <w:p w14:paraId="11219B13" w14:textId="648FF084" w:rsidR="00E56E29" w:rsidRPr="004D3800" w:rsidRDefault="00E56E29" w:rsidP="00E56E29">
      <w:pPr>
        <w:spacing w:after="0" w:line="240" w:lineRule="auto"/>
        <w:jc w:val="left"/>
        <w:rPr>
          <w:rFonts w:eastAsia="Times"/>
          <w:lang w:eastAsia="de-DE"/>
        </w:rPr>
      </w:pPr>
    </w:p>
    <w:p w14:paraId="286BD21E" w14:textId="397D415E" w:rsidR="00E56E29" w:rsidRPr="004D3800" w:rsidRDefault="00E56E29" w:rsidP="00E56E29">
      <w:pPr>
        <w:spacing w:after="0" w:line="240" w:lineRule="auto"/>
        <w:jc w:val="left"/>
        <w:rPr>
          <w:rFonts w:eastAsia="Times"/>
          <w:lang w:eastAsia="de-DE"/>
        </w:rPr>
      </w:pPr>
    </w:p>
    <w:p w14:paraId="40F15E4E" w14:textId="0C6EB4B6" w:rsidR="00F80C32" w:rsidRPr="004D3800" w:rsidRDefault="00A80C72" w:rsidP="00557168">
      <w:pPr>
        <w:pStyle w:val="Text"/>
      </w:pPr>
      <w:r w:rsidRPr="004D3800">
        <w:t>E</w:t>
      </w:r>
      <w:r w:rsidR="00F80C32" w:rsidRPr="004D3800">
        <w:t xml:space="preserve">stablishes a Spring Security configuration tailored for a Spring Boot </w:t>
      </w:r>
      <w:r w:rsidR="00C82018" w:rsidRPr="004D3800">
        <w:t>Web Flux</w:t>
      </w:r>
      <w:r w:rsidR="00F80C32" w:rsidRPr="004D3800">
        <w:t xml:space="preserve"> application, functioning specifically as a gateway server. It secures endpoints through JWT-based authentication and role-based access control, which is integrated with an OAuth2 provider like Keycloak.</w:t>
      </w:r>
    </w:p>
    <w:p w14:paraId="0023BC6E" w14:textId="678A00D8" w:rsidR="00C82018" w:rsidRPr="004D3800" w:rsidRDefault="00C82018" w:rsidP="00557168">
      <w:pPr>
        <w:pStyle w:val="Text"/>
      </w:pPr>
    </w:p>
    <w:p w14:paraId="42FD0B2C" w14:textId="1D20440D" w:rsidR="00C82018" w:rsidRPr="004D3800" w:rsidRDefault="00F80C32" w:rsidP="00475E87">
      <w:pPr>
        <w:pStyle w:val="Text"/>
      </w:pPr>
      <w:r w:rsidRPr="004D3800">
        <w:t xml:space="preserve">The class is designated as a configuration component for reactive security by utilizing the @Configuration and @EnableWebFluxSecurity annotations. Within this class, the </w:t>
      </w:r>
      <w:proofErr w:type="spellStart"/>
      <w:r w:rsidRPr="004D3800">
        <w:t>springSecurityFilterChain</w:t>
      </w:r>
      <w:proofErr w:type="spellEnd"/>
      <w:r w:rsidRPr="004D3800">
        <w:t xml:space="preserve"> bean delineates the security behavior. It permits all HTTP GET requests to proceed without any restrictions. However, access to certain API paths such as /</w:t>
      </w:r>
      <w:proofErr w:type="spellStart"/>
      <w:r w:rsidRPr="004D3800">
        <w:t>campuswien</w:t>
      </w:r>
      <w:proofErr w:type="spellEnd"/>
      <w:r w:rsidRPr="004D3800">
        <w:t xml:space="preserve">-banking/accounts/, /cards/, and /loans/** </w:t>
      </w:r>
      <w:proofErr w:type="gramStart"/>
      <w:r w:rsidRPr="004D3800">
        <w:t>is</w:t>
      </w:r>
      <w:proofErr w:type="gramEnd"/>
      <w:r w:rsidRPr="004D3800">
        <w:t xml:space="preserve"> limited to users possessing the respective roles ACCOUNTS, CARDS, and LOANS</w:t>
      </w:r>
      <w:r w:rsidR="005B2418" w:rsidRPr="004D3800">
        <w:t xml:space="preserve"> as Shown in Figure</w:t>
      </w:r>
      <w:r w:rsidR="00BE1747" w:rsidRPr="004D3800">
        <w:t>s</w:t>
      </w:r>
      <w:r w:rsidR="005B2418" w:rsidRPr="004D3800">
        <w:t xml:space="preserve"> 4</w:t>
      </w:r>
      <w:r w:rsidR="00932899" w:rsidRPr="004D3800">
        <w:t>6</w:t>
      </w:r>
      <w:r w:rsidR="00BE1747" w:rsidRPr="004D3800">
        <w:t xml:space="preserve"> and 4</w:t>
      </w:r>
      <w:r w:rsidR="00932899" w:rsidRPr="004D3800">
        <w:t>7</w:t>
      </w:r>
      <w:r w:rsidRPr="004D3800">
        <w:t>.</w:t>
      </w:r>
    </w:p>
    <w:p w14:paraId="5B37CD8A" w14:textId="23008A46" w:rsidR="00F80C32" w:rsidRPr="004D3800" w:rsidRDefault="00F80C32" w:rsidP="00557168">
      <w:pPr>
        <w:pStyle w:val="Text"/>
      </w:pPr>
      <w:r w:rsidRPr="004D3800">
        <w:t xml:space="preserve">The configuration activates OAuth2 resource server capabilities, employing JWT tokens for authentication purposes. To manage the extraction of roles from the JWT tokens, it utilizes a custom converter referred to as </w:t>
      </w:r>
      <w:proofErr w:type="spellStart"/>
      <w:r w:rsidRPr="004D3800">
        <w:t>KeycloakRoleConverter</w:t>
      </w:r>
      <w:proofErr w:type="spellEnd"/>
      <w:r w:rsidRPr="004D3800">
        <w:t>. This mechanism guarantees that the roles embedded within the token are accurately interpreted and enforced by Spring Security.</w:t>
      </w:r>
    </w:p>
    <w:p w14:paraId="06D4FDFB" w14:textId="4AA9D6DE" w:rsidR="00F80C32" w:rsidRPr="004D3800" w:rsidRDefault="00475E87" w:rsidP="00557168">
      <w:pPr>
        <w:pStyle w:val="Text"/>
      </w:pPr>
      <w:r w:rsidRPr="004D3800">
        <w:lastRenderedPageBreak/>
        <w:drawing>
          <wp:anchor distT="0" distB="0" distL="114300" distR="114300" simplePos="0" relativeHeight="251934720" behindDoc="0" locked="0" layoutInCell="1" allowOverlap="1" wp14:anchorId="0A0EA402" wp14:editId="157D337F">
            <wp:simplePos x="0" y="0"/>
            <wp:positionH relativeFrom="margin">
              <wp:posOffset>701040</wp:posOffset>
            </wp:positionH>
            <wp:positionV relativeFrom="margin">
              <wp:posOffset>85090</wp:posOffset>
            </wp:positionV>
            <wp:extent cx="4276725" cy="3766820"/>
            <wp:effectExtent l="76200" t="76200" r="142875" b="138430"/>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276725" cy="376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2D4BA947" w:rsidR="00352972" w:rsidRPr="004D3800" w:rsidRDefault="00352972" w:rsidP="00557168">
      <w:pPr>
        <w:pStyle w:val="Text"/>
      </w:pPr>
    </w:p>
    <w:p w14:paraId="612A10AC" w14:textId="0C938902" w:rsidR="00352972" w:rsidRPr="004D3800" w:rsidRDefault="00352972" w:rsidP="00557168">
      <w:pPr>
        <w:pStyle w:val="Text"/>
      </w:pPr>
    </w:p>
    <w:p w14:paraId="7F66C767" w14:textId="77777777" w:rsidR="00352972" w:rsidRPr="004D3800" w:rsidRDefault="00352972" w:rsidP="00557168">
      <w:pPr>
        <w:pStyle w:val="Text"/>
      </w:pPr>
    </w:p>
    <w:p w14:paraId="0D2607CF" w14:textId="77777777" w:rsidR="00352972" w:rsidRPr="004D3800" w:rsidRDefault="00352972" w:rsidP="00557168">
      <w:pPr>
        <w:pStyle w:val="Text"/>
      </w:pPr>
    </w:p>
    <w:p w14:paraId="14AD090D" w14:textId="77777777" w:rsidR="00352972" w:rsidRPr="004D3800" w:rsidRDefault="00352972" w:rsidP="00557168">
      <w:pPr>
        <w:pStyle w:val="Text"/>
      </w:pPr>
    </w:p>
    <w:p w14:paraId="4FBF675C" w14:textId="77777777" w:rsidR="00352972" w:rsidRPr="004D3800" w:rsidRDefault="00352972" w:rsidP="00557168">
      <w:pPr>
        <w:pStyle w:val="Text"/>
      </w:pPr>
    </w:p>
    <w:p w14:paraId="3020314B" w14:textId="77777777" w:rsidR="00352972" w:rsidRPr="004D3800" w:rsidRDefault="00352972" w:rsidP="00557168">
      <w:pPr>
        <w:pStyle w:val="Text"/>
      </w:pPr>
    </w:p>
    <w:p w14:paraId="2199FE15" w14:textId="77777777" w:rsidR="00352972" w:rsidRPr="004D3800" w:rsidRDefault="00352972" w:rsidP="00557168">
      <w:pPr>
        <w:pStyle w:val="Text"/>
      </w:pPr>
    </w:p>
    <w:p w14:paraId="6031CC90" w14:textId="77777777" w:rsidR="00352972" w:rsidRPr="004D3800" w:rsidRDefault="00352972" w:rsidP="00557168">
      <w:pPr>
        <w:pStyle w:val="Text"/>
      </w:pPr>
    </w:p>
    <w:p w14:paraId="142D2E5B" w14:textId="77777777" w:rsidR="00352972" w:rsidRPr="004D3800" w:rsidRDefault="00352972" w:rsidP="00557168">
      <w:pPr>
        <w:pStyle w:val="Text"/>
      </w:pPr>
    </w:p>
    <w:p w14:paraId="63C59455" w14:textId="0643A5BE" w:rsidR="00352972" w:rsidRPr="004D3800" w:rsidRDefault="00352972" w:rsidP="00557168">
      <w:pPr>
        <w:pStyle w:val="Text"/>
      </w:pPr>
    </w:p>
    <w:p w14:paraId="01FD4548" w14:textId="002C4FC6" w:rsidR="00352972" w:rsidRPr="004D3800" w:rsidRDefault="00352972" w:rsidP="00557168">
      <w:pPr>
        <w:pStyle w:val="Text"/>
      </w:pPr>
    </w:p>
    <w:p w14:paraId="029B39CB" w14:textId="4306A521" w:rsidR="00475E87" w:rsidRPr="004D3800" w:rsidRDefault="00475E87" w:rsidP="00475E87">
      <w:pPr>
        <w:pStyle w:val="Text"/>
      </w:pPr>
      <w:r w:rsidRPr="004D3800">
        <mc:AlternateContent>
          <mc:Choice Requires="wps">
            <w:drawing>
              <wp:anchor distT="0" distB="0" distL="114300" distR="114300" simplePos="0" relativeHeight="251936768" behindDoc="0" locked="0" layoutInCell="1" allowOverlap="1" wp14:anchorId="3BB24177" wp14:editId="5AE5F576">
                <wp:simplePos x="0" y="0"/>
                <wp:positionH relativeFrom="margin">
                  <wp:posOffset>-1270</wp:posOffset>
                </wp:positionH>
                <wp:positionV relativeFrom="paragraph">
                  <wp:posOffset>146050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3C412E17" w:rsidR="00EA2457" w:rsidRPr="004D3800" w:rsidRDefault="00EA2457" w:rsidP="00EA2457">
                            <w:pPr>
                              <w:pStyle w:val="Caption"/>
                              <w:rPr>
                                <w:rFonts w:eastAsia="Times"/>
                                <w:lang w:eastAsia="de-DE"/>
                              </w:rPr>
                            </w:pPr>
                            <w:bookmarkStart w:id="196" w:name="_Toc205928691"/>
                            <w:r w:rsidRPr="004D3800">
                              <w:t xml:space="preserve">Figure </w:t>
                            </w:r>
                            <w:r w:rsidRPr="004D3800">
                              <w:fldChar w:fldCharType="begin"/>
                            </w:r>
                            <w:r w:rsidRPr="004D3800">
                              <w:instrText xml:space="preserve"> SEQ Figure \* ARABIC </w:instrText>
                            </w:r>
                            <w:r w:rsidRPr="004D3800">
                              <w:fldChar w:fldCharType="separate"/>
                            </w:r>
                            <w:r w:rsidR="00B27C2A" w:rsidRPr="004D3800">
                              <w:t>47</w:t>
                            </w:r>
                            <w:r w:rsidRPr="004D3800">
                              <w:fldChar w:fldCharType="end"/>
                            </w:r>
                            <w:r w:rsidRPr="004D3800">
                              <w:t>: Key Clock Filter Chain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72" type="#_x0000_t202" style="position:absolute;left:0;text-align:left;margin-left:-.1pt;margin-top:11.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" stroked="f">
                <v:textbox style="mso-fit-shape-to-text:t" inset="0,0,0,0">
                  <w:txbxContent>
                    <w:p w14:paraId="7824E5B5" w14:textId="3C412E17" w:rsidR="00EA2457" w:rsidRPr="004D3800" w:rsidRDefault="00EA2457" w:rsidP="00EA2457">
                      <w:pPr>
                        <w:pStyle w:val="Caption"/>
                        <w:rPr>
                          <w:rFonts w:eastAsia="Times"/>
                          <w:lang w:eastAsia="de-DE"/>
                        </w:rPr>
                      </w:pPr>
                      <w:bookmarkStart w:id="197" w:name="_Toc205928691"/>
                      <w:r w:rsidRPr="004D3800">
                        <w:t xml:space="preserve">Figure </w:t>
                      </w:r>
                      <w:r w:rsidRPr="004D3800">
                        <w:fldChar w:fldCharType="begin"/>
                      </w:r>
                      <w:r w:rsidRPr="004D3800">
                        <w:instrText xml:space="preserve"> SEQ Figure \* ARABIC </w:instrText>
                      </w:r>
                      <w:r w:rsidRPr="004D3800">
                        <w:fldChar w:fldCharType="separate"/>
                      </w:r>
                      <w:r w:rsidR="00B27C2A" w:rsidRPr="004D3800">
                        <w:t>47</w:t>
                      </w:r>
                      <w:r w:rsidRPr="004D3800">
                        <w:fldChar w:fldCharType="end"/>
                      </w:r>
                      <w:r w:rsidRPr="004D3800">
                        <w:t>: Key Clock Filter Chain</w:t>
                      </w:r>
                      <w:bookmarkEnd w:id="197"/>
                    </w:p>
                  </w:txbxContent>
                </v:textbox>
                <w10:wrap type="square" anchorx="margin"/>
              </v:shape>
            </w:pict>
          </mc:Fallback>
        </mc:AlternateContent>
      </w:r>
    </w:p>
    <w:p w14:paraId="509099C0" w14:textId="546D9BF4" w:rsidR="00F80C32" w:rsidRPr="004D3800" w:rsidRDefault="00F80C32" w:rsidP="00475E87">
      <w:pPr>
        <w:pStyle w:val="Text"/>
      </w:pPr>
      <w:r w:rsidRPr="004D3800">
        <w:t xml:space="preserve">In this configuration, CSRF protection is disabled, as the gateway processes stateless API requests where CSRF protection is deemed unnecessary. The </w:t>
      </w:r>
      <w:proofErr w:type="spellStart"/>
      <w:r w:rsidRPr="004D3800">
        <w:t>grantedAuthoritiesExtractor</w:t>
      </w:r>
      <w:proofErr w:type="spellEnd"/>
      <w:r w:rsidRPr="004D3800">
        <w:t xml:space="preserve"> method is tasked with customizing the </w:t>
      </w:r>
      <w:r w:rsidR="00A460AE" w:rsidRPr="004D3800">
        <w:t>way</w:t>
      </w:r>
      <w:r w:rsidRPr="004D3800">
        <w:t xml:space="preserve"> authorities (roles) are extracted from the JWT token, ensuring alignment with the structure utilized by Keycloak</w:t>
      </w:r>
      <w:r w:rsidR="00EA74BF" w:rsidRPr="004D3800">
        <w:t xml:space="preserve"> as Shown in Figures </w:t>
      </w:r>
      <w:r w:rsidR="0086587D" w:rsidRPr="004D3800">
        <w:t>47</w:t>
      </w:r>
      <w:r w:rsidR="00EA74BF" w:rsidRPr="004D3800">
        <w:t xml:space="preserve"> and </w:t>
      </w:r>
      <w:r w:rsidR="0086587D" w:rsidRPr="004D3800">
        <w:t>48 and 49</w:t>
      </w:r>
      <w:r w:rsidRPr="004D3800">
        <w:t>.</w:t>
      </w:r>
    </w:p>
    <w:p w14:paraId="196A7AEF" w14:textId="4E9CC5BB" w:rsidR="00E56E29" w:rsidRPr="004D3800" w:rsidRDefault="00F80C32" w:rsidP="00557168">
      <w:pPr>
        <w:pStyle w:val="Text"/>
      </w:pPr>
      <w:r w:rsidRPr="004D3800">
        <w:t>This configuration is implemented to guarantee that only authorized users with designated roles can access protected resources via the gateway, thereby serving as a pivotal element of the system’s authentication and authorization framework.</w:t>
      </w:r>
    </w:p>
    <w:p w14:paraId="64517D39" w14:textId="3890BBFF" w:rsidR="00E56E29" w:rsidRPr="004D3800" w:rsidRDefault="00E56E29" w:rsidP="00E56E29">
      <w:pPr>
        <w:spacing w:after="0" w:line="240" w:lineRule="auto"/>
        <w:jc w:val="left"/>
        <w:rPr>
          <w:rFonts w:eastAsia="Times"/>
          <w:lang w:eastAsia="de-DE"/>
        </w:rPr>
      </w:pPr>
    </w:p>
    <w:p w14:paraId="2A5CAD3B" w14:textId="5E69A836" w:rsidR="00EA2457" w:rsidRPr="004D3800" w:rsidRDefault="00BA4CD0" w:rsidP="00557168">
      <w:pPr>
        <w:pStyle w:val="Text"/>
      </w:pPr>
      <w:r w:rsidRPr="004D3800">
        <w:t>Established</w:t>
      </w:r>
      <w:r w:rsidR="00EA2457" w:rsidRPr="004D3800">
        <w:t xml:space="preserve"> two global filters within a Spring Cloud Gateway server to facilitate distributed tracing by managing a correlation ID. These filters are part of the package </w:t>
      </w:r>
      <w:proofErr w:type="spellStart"/>
      <w:r w:rsidR="00EA2457" w:rsidRPr="004D3800">
        <w:t>fh_</w:t>
      </w:r>
      <w:proofErr w:type="gramStart"/>
      <w:r w:rsidR="00EA2457" w:rsidRPr="004D3800">
        <w:t>campuswien.banking</w:t>
      </w:r>
      <w:proofErr w:type="gramEnd"/>
      <w:r w:rsidR="00EA2457" w:rsidRPr="004D3800">
        <w:t>_</w:t>
      </w:r>
      <w:proofErr w:type="gramStart"/>
      <w:r w:rsidR="00EA2457" w:rsidRPr="004D3800">
        <w:t>applications.gatewayserver</w:t>
      </w:r>
      <w:proofErr w:type="gramEnd"/>
      <w:r w:rsidR="00EA2457" w:rsidRPr="004D3800">
        <w:t>.filters</w:t>
      </w:r>
      <w:proofErr w:type="spellEnd"/>
      <w:r w:rsidR="00EA2457" w:rsidRPr="004D3800">
        <w:t xml:space="preserve"> and are utilized to monitor requests and responses across microservices.</w:t>
      </w:r>
    </w:p>
    <w:p w14:paraId="57AA1D3E" w14:textId="77777777" w:rsidR="00723898" w:rsidRPr="004D3800" w:rsidRDefault="00723898" w:rsidP="00557168">
      <w:pPr>
        <w:pStyle w:val="Text"/>
      </w:pPr>
    </w:p>
    <w:p w14:paraId="406E7C7C" w14:textId="5D5C087F" w:rsidR="00EA2457" w:rsidRPr="004D3800" w:rsidRDefault="00EA2457" w:rsidP="00557168">
      <w:pPr>
        <w:pStyle w:val="Text"/>
      </w:pPr>
    </w:p>
    <w:p w14:paraId="69AA88E5" w14:textId="4379997F" w:rsidR="00EA2457" w:rsidRPr="004D3800" w:rsidRDefault="00EA2457" w:rsidP="00557168">
      <w:pPr>
        <w:pStyle w:val="Text"/>
      </w:pPr>
      <w:r w:rsidRPr="004D3800">
        <w:lastRenderedPageBreak/>
        <w:t xml:space="preserve">The </w:t>
      </w:r>
      <w:proofErr w:type="spellStart"/>
      <w:r w:rsidRPr="004D3800">
        <w:t>RequestTraceFilter</w:t>
      </w:r>
      <w:proofErr w:type="spellEnd"/>
      <w:r w:rsidRPr="004D3800">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4D3800" w:rsidRDefault="00EA2457" w:rsidP="00557168">
      <w:pPr>
        <w:pStyle w:val="Text"/>
      </w:pPr>
    </w:p>
    <w:p w14:paraId="5534F9A8" w14:textId="2D27924B" w:rsidR="00EA2457" w:rsidRPr="004D3800" w:rsidRDefault="00EA2457" w:rsidP="00557168">
      <w:pPr>
        <w:pStyle w:val="Text"/>
      </w:pPr>
      <w:r w:rsidRPr="004D3800">
        <w:t xml:space="preserve">The </w:t>
      </w:r>
      <w:proofErr w:type="spellStart"/>
      <w:r w:rsidRPr="004D3800">
        <w:t>ResponseTraceFilter</w:t>
      </w:r>
      <w:proofErr w:type="spellEnd"/>
      <w:r w:rsidRPr="004D3800">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4D3800" w:rsidRDefault="00EA2457" w:rsidP="00EA2457">
      <w:pPr>
        <w:spacing w:after="0" w:line="240" w:lineRule="auto"/>
        <w:rPr>
          <w:rFonts w:eastAsia="Times"/>
          <w:sz w:val="22"/>
          <w:szCs w:val="22"/>
          <w:lang w:eastAsia="de-DE"/>
        </w:rPr>
      </w:pPr>
    </w:p>
    <w:p w14:paraId="4E717F17" w14:textId="3354518B" w:rsidR="00E56E29" w:rsidRPr="004D3800" w:rsidRDefault="00701857" w:rsidP="00557168">
      <w:pPr>
        <w:pStyle w:val="Text"/>
      </w:pPr>
      <w:r w:rsidRPr="004D3800">
        <mc:AlternateContent>
          <mc:Choice Requires="wps">
            <w:drawing>
              <wp:anchor distT="0" distB="0" distL="114300" distR="114300" simplePos="0" relativeHeight="251939840" behindDoc="0" locked="0" layoutInCell="1" allowOverlap="1" wp14:anchorId="0A853C44" wp14:editId="44C904EE">
                <wp:simplePos x="0" y="0"/>
                <wp:positionH relativeFrom="page">
                  <wp:align>center</wp:align>
                </wp:positionH>
                <wp:positionV relativeFrom="paragraph">
                  <wp:posOffset>3672205</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363E2C3" w:rsidR="009E5960" w:rsidRPr="004D3800" w:rsidRDefault="009E5960" w:rsidP="009E5960">
                            <w:pPr>
                              <w:pStyle w:val="Caption"/>
                            </w:pPr>
                            <w:bookmarkStart w:id="198" w:name="_Toc205928692"/>
                            <w:r w:rsidRPr="004D3800">
                              <w:t xml:space="preserve">Figure </w:t>
                            </w:r>
                            <w:r w:rsidRPr="004D3800">
                              <w:fldChar w:fldCharType="begin"/>
                            </w:r>
                            <w:r w:rsidRPr="004D3800">
                              <w:instrText xml:space="preserve"> SEQ Figure \* ARABIC </w:instrText>
                            </w:r>
                            <w:r w:rsidRPr="004D3800">
                              <w:fldChar w:fldCharType="separate"/>
                            </w:r>
                            <w:r w:rsidR="00B27C2A" w:rsidRPr="004D3800">
                              <w:t>48</w:t>
                            </w:r>
                            <w:r w:rsidRPr="004D3800">
                              <w:fldChar w:fldCharType="end"/>
                            </w:r>
                            <w:r w:rsidRPr="004D3800">
                              <w:t xml:space="preserve">: </w:t>
                            </w:r>
                            <w:proofErr w:type="spellStart"/>
                            <w:r w:rsidR="00662F80" w:rsidRPr="004D3800">
                              <w:t>KeyCloack</w:t>
                            </w:r>
                            <w:proofErr w:type="spellEnd"/>
                            <w:r w:rsidR="00662F80" w:rsidRPr="004D3800">
                              <w:t xml:space="preserve"> </w:t>
                            </w:r>
                            <w:r w:rsidRPr="004D3800">
                              <w:t>Client Rol</w:t>
                            </w:r>
                            <w:r w:rsidR="00E764C7" w:rsidRPr="004D3800">
                              <w:t>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73" type="#_x0000_t202" style="position:absolute;left:0;text-align:left;margin-left:0;margin-top:289.1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" stroked="f">
                <v:textbox style="mso-fit-shape-to-text:t" inset="0,0,0,0">
                  <w:txbxContent>
                    <w:p w14:paraId="65A1B538" w14:textId="3363E2C3" w:rsidR="009E5960" w:rsidRPr="004D3800" w:rsidRDefault="009E5960" w:rsidP="009E5960">
                      <w:pPr>
                        <w:pStyle w:val="Caption"/>
                      </w:pPr>
                      <w:bookmarkStart w:id="199" w:name="_Toc205928692"/>
                      <w:r w:rsidRPr="004D3800">
                        <w:t xml:space="preserve">Figure </w:t>
                      </w:r>
                      <w:r w:rsidRPr="004D3800">
                        <w:fldChar w:fldCharType="begin"/>
                      </w:r>
                      <w:r w:rsidRPr="004D3800">
                        <w:instrText xml:space="preserve"> SEQ Figure \* ARABIC </w:instrText>
                      </w:r>
                      <w:r w:rsidRPr="004D3800">
                        <w:fldChar w:fldCharType="separate"/>
                      </w:r>
                      <w:r w:rsidR="00B27C2A" w:rsidRPr="004D3800">
                        <w:t>48</w:t>
                      </w:r>
                      <w:r w:rsidRPr="004D3800">
                        <w:fldChar w:fldCharType="end"/>
                      </w:r>
                      <w:r w:rsidRPr="004D3800">
                        <w:t xml:space="preserve">: </w:t>
                      </w:r>
                      <w:proofErr w:type="spellStart"/>
                      <w:r w:rsidR="00662F80" w:rsidRPr="004D3800">
                        <w:t>KeyCloack</w:t>
                      </w:r>
                      <w:proofErr w:type="spellEnd"/>
                      <w:r w:rsidR="00662F80" w:rsidRPr="004D3800">
                        <w:t xml:space="preserve"> </w:t>
                      </w:r>
                      <w:r w:rsidRPr="004D3800">
                        <w:t>Client Rol</w:t>
                      </w:r>
                      <w:r w:rsidR="00E764C7" w:rsidRPr="004D3800">
                        <w:t>es</w:t>
                      </w:r>
                      <w:bookmarkEnd w:id="199"/>
                    </w:p>
                  </w:txbxContent>
                </v:textbox>
                <w10:wrap type="square" anchorx="page"/>
              </v:shape>
            </w:pict>
          </mc:Fallback>
        </mc:AlternateContent>
      </w:r>
      <w:r w:rsidRPr="004D3800">
        <w:drawing>
          <wp:anchor distT="0" distB="0" distL="114300" distR="114300" simplePos="0" relativeHeight="251937792" behindDoc="0" locked="0" layoutInCell="1" allowOverlap="1" wp14:anchorId="0A48B1B5" wp14:editId="0E4A0E64">
            <wp:simplePos x="0" y="0"/>
            <wp:positionH relativeFrom="margin">
              <wp:align>center</wp:align>
            </wp:positionH>
            <wp:positionV relativeFrom="margin">
              <wp:posOffset>4543425</wp:posOffset>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A2457" w:rsidRPr="004D3800">
        <w:t xml:space="preserve">Both filters depend on a utility class known as </w:t>
      </w:r>
      <w:proofErr w:type="spellStart"/>
      <w:r w:rsidR="00EA2457" w:rsidRPr="004D3800">
        <w:t>FilterUtility</w:t>
      </w:r>
      <w:proofErr w:type="spellEnd"/>
      <w:r w:rsidR="00EA2457" w:rsidRPr="004D3800">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4565BA1F" w:rsidR="00E56E29" w:rsidRPr="004D3800" w:rsidRDefault="00E56E29" w:rsidP="00E56E29">
      <w:pPr>
        <w:spacing w:after="0" w:line="240" w:lineRule="auto"/>
        <w:jc w:val="left"/>
        <w:rPr>
          <w:rFonts w:eastAsia="Times"/>
          <w:lang w:eastAsia="de-DE"/>
        </w:rPr>
      </w:pPr>
    </w:p>
    <w:p w14:paraId="637DE889" w14:textId="46906EA0" w:rsidR="00E56E29" w:rsidRPr="004D3800" w:rsidRDefault="00E56E29" w:rsidP="00E56E29">
      <w:pPr>
        <w:spacing w:after="0" w:line="240" w:lineRule="auto"/>
        <w:jc w:val="left"/>
        <w:rPr>
          <w:rFonts w:eastAsia="Times"/>
          <w:lang w:eastAsia="de-DE"/>
        </w:rPr>
      </w:pPr>
    </w:p>
    <w:p w14:paraId="163D86CB" w14:textId="47844975" w:rsidR="00E56E29" w:rsidRPr="004D3800" w:rsidRDefault="00E56E29" w:rsidP="00E56E29">
      <w:pPr>
        <w:spacing w:after="0" w:line="240" w:lineRule="auto"/>
        <w:jc w:val="left"/>
        <w:rPr>
          <w:rFonts w:eastAsia="Times"/>
          <w:lang w:eastAsia="de-DE"/>
        </w:rPr>
      </w:pPr>
    </w:p>
    <w:p w14:paraId="0A52517D" w14:textId="2E782A81" w:rsidR="005720BB" w:rsidRPr="004D3800" w:rsidRDefault="00345280" w:rsidP="00345280">
      <w:pPr>
        <w:pStyle w:val="Heading3"/>
        <w:rPr>
          <w:rFonts w:eastAsia="Times"/>
          <w:lang w:eastAsia="de-DE"/>
        </w:rPr>
      </w:pPr>
      <w:bookmarkStart w:id="200" w:name="_Toc205929683"/>
      <w:r w:rsidRPr="004D3800">
        <w:lastRenderedPageBreak/>
        <mc:AlternateContent>
          <mc:Choice Requires="wps">
            <w:drawing>
              <wp:anchor distT="0" distB="0" distL="114300" distR="114300" simplePos="0" relativeHeight="251942912" behindDoc="0" locked="0" layoutInCell="1" allowOverlap="1" wp14:anchorId="1E9D8D07" wp14:editId="4EF156BD">
                <wp:simplePos x="0" y="0"/>
                <wp:positionH relativeFrom="margin">
                  <wp:posOffset>-1270</wp:posOffset>
                </wp:positionH>
                <wp:positionV relativeFrom="paragraph">
                  <wp:posOffset>4238625</wp:posOffset>
                </wp:positionV>
                <wp:extent cx="5580380" cy="635"/>
                <wp:effectExtent l="0" t="0" r="127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581AADD1" w:rsidR="00E764C7" w:rsidRPr="004D3800" w:rsidRDefault="00E764C7" w:rsidP="00E764C7">
                            <w:pPr>
                              <w:pStyle w:val="Caption"/>
                              <w:rPr>
                                <w:rFonts w:eastAsia="Times"/>
                                <w:lang w:eastAsia="de-DE"/>
                              </w:rPr>
                            </w:pPr>
                            <w:bookmarkStart w:id="201" w:name="_Toc205928693"/>
                            <w:r w:rsidRPr="004D3800">
                              <w:t xml:space="preserve">Figure </w:t>
                            </w:r>
                            <w:r w:rsidRPr="004D3800">
                              <w:fldChar w:fldCharType="begin"/>
                            </w:r>
                            <w:r w:rsidRPr="004D3800">
                              <w:instrText xml:space="preserve"> SEQ Figure \* ARABIC </w:instrText>
                            </w:r>
                            <w:r w:rsidRPr="004D3800">
                              <w:fldChar w:fldCharType="separate"/>
                            </w:r>
                            <w:r w:rsidR="00B27C2A" w:rsidRPr="004D3800">
                              <w:t>49</w:t>
                            </w:r>
                            <w:r w:rsidRPr="004D3800">
                              <w:fldChar w:fldCharType="end"/>
                            </w:r>
                            <w:r w:rsidRPr="004D3800">
                              <w:t xml:space="preserve">: Postman Using </w:t>
                            </w:r>
                            <w:proofErr w:type="spellStart"/>
                            <w:r w:rsidRPr="004D3800">
                              <w:t>Key</w:t>
                            </w:r>
                            <w:r w:rsidR="00345280" w:rsidRPr="004D3800">
                              <w:t>c</w:t>
                            </w:r>
                            <w:r w:rsidRPr="004D3800">
                              <w:t>loack</w:t>
                            </w:r>
                            <w:proofErr w:type="spellEnd"/>
                            <w:r w:rsidRPr="004D3800">
                              <w:t xml:space="preserve"> Role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74" type="#_x0000_t202" style="position:absolute;left:0;text-align:left;margin-left:-.1pt;margin-top:333.75pt;width:439.4pt;height:.05pt;z-index:251942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" stroked="f">
                <v:textbox style="mso-fit-shape-to-text:t" inset="0,0,0,0">
                  <w:txbxContent>
                    <w:p w14:paraId="67E5AA04" w14:textId="581AADD1" w:rsidR="00E764C7" w:rsidRPr="004D3800" w:rsidRDefault="00E764C7" w:rsidP="00E764C7">
                      <w:pPr>
                        <w:pStyle w:val="Caption"/>
                        <w:rPr>
                          <w:rFonts w:eastAsia="Times"/>
                          <w:lang w:eastAsia="de-DE"/>
                        </w:rPr>
                      </w:pPr>
                      <w:bookmarkStart w:id="202" w:name="_Toc205928693"/>
                      <w:r w:rsidRPr="004D3800">
                        <w:t xml:space="preserve">Figure </w:t>
                      </w:r>
                      <w:r w:rsidRPr="004D3800">
                        <w:fldChar w:fldCharType="begin"/>
                      </w:r>
                      <w:r w:rsidRPr="004D3800">
                        <w:instrText xml:space="preserve"> SEQ Figure \* ARABIC </w:instrText>
                      </w:r>
                      <w:r w:rsidRPr="004D3800">
                        <w:fldChar w:fldCharType="separate"/>
                      </w:r>
                      <w:r w:rsidR="00B27C2A" w:rsidRPr="004D3800">
                        <w:t>49</w:t>
                      </w:r>
                      <w:r w:rsidRPr="004D3800">
                        <w:fldChar w:fldCharType="end"/>
                      </w:r>
                      <w:r w:rsidRPr="004D3800">
                        <w:t xml:space="preserve">: Postman Using </w:t>
                      </w:r>
                      <w:proofErr w:type="spellStart"/>
                      <w:r w:rsidRPr="004D3800">
                        <w:t>Key</w:t>
                      </w:r>
                      <w:r w:rsidR="00345280" w:rsidRPr="004D3800">
                        <w:t>c</w:t>
                      </w:r>
                      <w:r w:rsidRPr="004D3800">
                        <w:t>loack</w:t>
                      </w:r>
                      <w:proofErr w:type="spellEnd"/>
                      <w:r w:rsidRPr="004D3800">
                        <w:t xml:space="preserve"> Role</w:t>
                      </w:r>
                      <w:bookmarkEnd w:id="202"/>
                    </w:p>
                  </w:txbxContent>
                </v:textbox>
                <w10:wrap type="square" anchorx="margin"/>
              </v:shape>
            </w:pict>
          </mc:Fallback>
        </mc:AlternateContent>
      </w:r>
      <w:r w:rsidRPr="004D3800">
        <w:rPr>
          <w:rFonts w:eastAsia="Times"/>
          <w:lang w:eastAsia="de-DE"/>
        </w:rPr>
        <w:drawing>
          <wp:anchor distT="0" distB="0" distL="114300" distR="114300" simplePos="0" relativeHeight="251940864" behindDoc="0" locked="0" layoutInCell="1" allowOverlap="1" wp14:anchorId="4A1955B8" wp14:editId="12853A76">
            <wp:simplePos x="0" y="0"/>
            <wp:positionH relativeFrom="page">
              <wp:align>center</wp:align>
            </wp:positionH>
            <wp:positionV relativeFrom="margin">
              <wp:posOffset>177165</wp:posOffset>
            </wp:positionV>
            <wp:extent cx="4949190" cy="3876675"/>
            <wp:effectExtent l="76200" t="76200" r="137160" b="14287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94919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E5960" w:rsidRPr="004D3800">
        <w:rPr>
          <w:rFonts w:eastAsia="Times"/>
          <w:lang w:eastAsia="de-DE"/>
        </w:rPr>
        <w:t xml:space="preserve"> </w:t>
      </w:r>
      <w:r w:rsidR="00520B1B" w:rsidRPr="004D3800">
        <w:rPr>
          <w:rFonts w:eastAsia="Times"/>
          <w:lang w:eastAsia="de-DE"/>
        </w:rPr>
        <w:t>Event-</w:t>
      </w:r>
      <w:r w:rsidR="00791415" w:rsidRPr="004D3800">
        <w:rPr>
          <w:rFonts w:eastAsia="Times"/>
          <w:lang w:eastAsia="de-DE"/>
        </w:rPr>
        <w:t>Driven</w:t>
      </w:r>
      <w:r w:rsidR="00520B1B" w:rsidRPr="004D3800">
        <w:rPr>
          <w:rFonts w:eastAsia="Times"/>
          <w:lang w:eastAsia="de-DE"/>
        </w:rPr>
        <w:t xml:space="preserve"> </w:t>
      </w:r>
      <w:r w:rsidR="00791415" w:rsidRPr="004D3800">
        <w:rPr>
          <w:rFonts w:eastAsia="Times"/>
          <w:lang w:eastAsia="de-DE"/>
        </w:rPr>
        <w:t>Micro Services</w:t>
      </w:r>
      <w:bookmarkEnd w:id="200"/>
    </w:p>
    <w:p w14:paraId="58DEDEED" w14:textId="77777777" w:rsidR="006B48F3" w:rsidRPr="004D3800" w:rsidRDefault="006B48F3" w:rsidP="00557168">
      <w:pPr>
        <w:pStyle w:val="Text"/>
      </w:pPr>
      <w:r w:rsidRPr="004D3800">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4D3800" w:rsidRDefault="006B48F3" w:rsidP="00557168">
      <w:pPr>
        <w:pStyle w:val="Text"/>
      </w:pPr>
    </w:p>
    <w:p w14:paraId="1CCBFBDA" w14:textId="77777777" w:rsidR="006B48F3" w:rsidRPr="004D3800" w:rsidRDefault="006B48F3" w:rsidP="00557168">
      <w:pPr>
        <w:pStyle w:val="Text"/>
      </w:pPr>
      <w:r w:rsidRPr="004D3800">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4D3800" w:rsidRDefault="006B48F3" w:rsidP="00557168">
      <w:pPr>
        <w:pStyle w:val="Text"/>
      </w:pPr>
    </w:p>
    <w:p w14:paraId="11C7769B" w14:textId="210FD085" w:rsidR="009C2E34" w:rsidRPr="004D3800" w:rsidRDefault="006B48F3" w:rsidP="00557168">
      <w:pPr>
        <w:pStyle w:val="Text"/>
      </w:pPr>
      <w:r w:rsidRPr="004D3800">
        <w:lastRenderedPageBreak/>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4D3800">
        <w:t>partitions</w:t>
      </w:r>
      <w:r w:rsidRPr="004D3800">
        <w:t xml:space="preserve"> and keeping track of their offsets to regulate how and when they access data.</w:t>
      </w:r>
    </w:p>
    <w:p w14:paraId="6EBD0EA0" w14:textId="77777777" w:rsidR="009C2E34" w:rsidRPr="004D3800" w:rsidRDefault="009C2E34" w:rsidP="00557168">
      <w:pPr>
        <w:pStyle w:val="Text"/>
      </w:pPr>
    </w:p>
    <w:p w14:paraId="2C7D86D7" w14:textId="41E05A0A" w:rsidR="006B48F3" w:rsidRPr="004D3800" w:rsidRDefault="006B48F3" w:rsidP="00557168">
      <w:pPr>
        <w:pStyle w:val="Text"/>
      </w:pPr>
      <w:r w:rsidRPr="004D3800">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4D3800">
        <w:t xml:space="preserve"> as Shown in Figure </w:t>
      </w:r>
      <w:r w:rsidR="00C9565D" w:rsidRPr="004D3800">
        <w:t>52</w:t>
      </w:r>
      <w:r w:rsidRPr="004D3800">
        <w:t>.</w:t>
      </w:r>
    </w:p>
    <w:p w14:paraId="710A92B8" w14:textId="77777777" w:rsidR="009C2E34" w:rsidRPr="004D3800" w:rsidRDefault="009C2E34" w:rsidP="00557168">
      <w:pPr>
        <w:pStyle w:val="Text"/>
      </w:pPr>
    </w:p>
    <w:p w14:paraId="401F5240" w14:textId="56DBE461" w:rsidR="006B48F3" w:rsidRPr="004D3800" w:rsidRDefault="006B48F3" w:rsidP="00557168">
      <w:pPr>
        <w:pStyle w:val="Text"/>
      </w:pPr>
      <w:r w:rsidRPr="004D3800">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4D3800">
        <w:t xml:space="preserve"> as Shown in Figure </w:t>
      </w:r>
      <w:r w:rsidR="00C9565D" w:rsidRPr="004D3800">
        <w:t>50 and 51</w:t>
      </w:r>
      <w:r w:rsidRPr="004D3800">
        <w:t>.</w:t>
      </w:r>
    </w:p>
    <w:p w14:paraId="68A74382" w14:textId="77777777" w:rsidR="009C2E34" w:rsidRPr="004D3800" w:rsidRDefault="009C2E34" w:rsidP="009C2E34">
      <w:pPr>
        <w:rPr>
          <w:rFonts w:eastAsia="Times"/>
          <w:sz w:val="22"/>
          <w:szCs w:val="22"/>
          <w:lang w:eastAsia="de-DE"/>
        </w:rPr>
      </w:pPr>
    </w:p>
    <w:p w14:paraId="706D78D9" w14:textId="4871B758" w:rsidR="005720BB" w:rsidRPr="004D3800" w:rsidRDefault="006F24B0" w:rsidP="00557168">
      <w:pPr>
        <w:pStyle w:val="Text"/>
      </w:pPr>
      <w:r w:rsidRPr="004D3800">
        <mc:AlternateContent>
          <mc:Choice Requires="wps">
            <w:drawing>
              <wp:anchor distT="0" distB="0" distL="114300" distR="114300" simplePos="0" relativeHeight="251952128" behindDoc="0" locked="0" layoutInCell="1" allowOverlap="1" wp14:anchorId="2DC1DD49" wp14:editId="7C431960">
                <wp:simplePos x="0" y="0"/>
                <wp:positionH relativeFrom="page">
                  <wp:align>center</wp:align>
                </wp:positionH>
                <wp:positionV relativeFrom="paragraph">
                  <wp:posOffset>3389630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0ADA1AD" w:rsidR="00E21128" w:rsidRPr="004D3800" w:rsidRDefault="00E21128" w:rsidP="00E21128">
                            <w:pPr>
                              <w:pStyle w:val="Caption"/>
                              <w:rPr>
                                <w:rFonts w:eastAsia="Times" w:cs="Arial"/>
                                <w:lang w:eastAsia="de-DE"/>
                              </w:rPr>
                            </w:pPr>
                            <w:bookmarkStart w:id="203" w:name="_Toc205928694"/>
                            <w:r w:rsidRPr="004D3800">
                              <w:t xml:space="preserve">Figure </w:t>
                            </w:r>
                            <w:r w:rsidRPr="004D3800">
                              <w:fldChar w:fldCharType="begin"/>
                            </w:r>
                            <w:r w:rsidRPr="004D3800">
                              <w:instrText xml:space="preserve"> SEQ Figure \* ARABIC </w:instrText>
                            </w:r>
                            <w:r w:rsidRPr="004D3800">
                              <w:fldChar w:fldCharType="separate"/>
                            </w:r>
                            <w:r w:rsidR="00B27C2A" w:rsidRPr="004D3800">
                              <w:t>50</w:t>
                            </w:r>
                            <w:r w:rsidRPr="004D3800">
                              <w:fldChar w:fldCharType="end"/>
                            </w:r>
                            <w:r w:rsidRPr="004D3800">
                              <w:t>: Kafka Lytic Details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75" type="#_x0000_t202" style="position:absolute;left:0;text-align:left;margin-left:0;margin-top:266.9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LjGgIAAEA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" stroked="f">
                <v:textbox style="mso-fit-shape-to-text:t" inset="0,0,0,0">
                  <w:txbxContent>
                    <w:p w14:paraId="3FC80D94" w14:textId="60ADA1AD" w:rsidR="00E21128" w:rsidRPr="004D3800" w:rsidRDefault="00E21128" w:rsidP="00E21128">
                      <w:pPr>
                        <w:pStyle w:val="Caption"/>
                        <w:rPr>
                          <w:rFonts w:eastAsia="Times" w:cs="Arial"/>
                          <w:lang w:eastAsia="de-DE"/>
                        </w:rPr>
                      </w:pPr>
                      <w:bookmarkStart w:id="204" w:name="_Toc205928694"/>
                      <w:r w:rsidRPr="004D3800">
                        <w:t xml:space="preserve">Figure </w:t>
                      </w:r>
                      <w:r w:rsidRPr="004D3800">
                        <w:fldChar w:fldCharType="begin"/>
                      </w:r>
                      <w:r w:rsidRPr="004D3800">
                        <w:instrText xml:space="preserve"> SEQ Figure \* ARABIC </w:instrText>
                      </w:r>
                      <w:r w:rsidRPr="004D3800">
                        <w:fldChar w:fldCharType="separate"/>
                      </w:r>
                      <w:r w:rsidR="00B27C2A" w:rsidRPr="004D3800">
                        <w:t>50</w:t>
                      </w:r>
                      <w:r w:rsidRPr="004D3800">
                        <w:fldChar w:fldCharType="end"/>
                      </w:r>
                      <w:r w:rsidRPr="004D3800">
                        <w:t>: Kafka Lytic Details</w:t>
                      </w:r>
                      <w:bookmarkEnd w:id="204"/>
                    </w:p>
                  </w:txbxContent>
                </v:textbox>
                <w10:wrap type="square" anchorx="page"/>
              </v:shape>
            </w:pict>
          </mc:Fallback>
        </mc:AlternateContent>
      </w:r>
      <w:r w:rsidRPr="004D3800">
        <w:rPr>
          <w:b/>
          <w:bCs/>
        </w:rPr>
        <w:drawing>
          <wp:anchor distT="0" distB="0" distL="114300" distR="114300" simplePos="0" relativeHeight="251950080" behindDoc="0" locked="0" layoutInCell="1" allowOverlap="1" wp14:anchorId="26B2EFEF" wp14:editId="39010C9D">
            <wp:simplePos x="0" y="0"/>
            <wp:positionH relativeFrom="page">
              <wp:posOffset>2123440</wp:posOffset>
            </wp:positionH>
            <wp:positionV relativeFrom="margin">
              <wp:posOffset>5204460</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B48F3" w:rsidRPr="004D3800">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3F8F2C67" w:rsidR="006B48F3" w:rsidRPr="004D3800" w:rsidRDefault="006F24B0" w:rsidP="00CF61AD">
      <w:pPr>
        <w:spacing w:after="0" w:line="240" w:lineRule="auto"/>
        <w:jc w:val="left"/>
        <w:rPr>
          <w:rFonts w:eastAsia="Times"/>
          <w:sz w:val="22"/>
          <w:szCs w:val="22"/>
          <w:lang w:eastAsia="de-DE"/>
        </w:rPr>
      </w:pPr>
      <w:r w:rsidRPr="004D3800">
        <w:lastRenderedPageBreak/>
        <mc:AlternateContent>
          <mc:Choice Requires="wps">
            <w:drawing>
              <wp:anchor distT="0" distB="0" distL="114300" distR="114300" simplePos="0" relativeHeight="251949056" behindDoc="0" locked="0" layoutInCell="1" allowOverlap="1" wp14:anchorId="7FB29361" wp14:editId="72A733B9">
                <wp:simplePos x="0" y="0"/>
                <wp:positionH relativeFrom="margin">
                  <wp:align>center</wp:align>
                </wp:positionH>
                <wp:positionV relativeFrom="paragraph">
                  <wp:posOffset>5207000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F9C7B44" w:rsidR="000C3DE5" w:rsidRPr="004D3800" w:rsidRDefault="000C3DE5" w:rsidP="000C3DE5">
                            <w:pPr>
                              <w:pStyle w:val="Caption"/>
                            </w:pPr>
                            <w:bookmarkStart w:id="205" w:name="_Toc205928695"/>
                            <w:r w:rsidRPr="004D3800">
                              <w:t xml:space="preserve">Figure </w:t>
                            </w:r>
                            <w:r w:rsidRPr="004D3800">
                              <w:fldChar w:fldCharType="begin"/>
                            </w:r>
                            <w:r w:rsidRPr="004D3800">
                              <w:instrText xml:space="preserve"> SEQ Figure \* ARABIC </w:instrText>
                            </w:r>
                            <w:r w:rsidRPr="004D3800">
                              <w:fldChar w:fldCharType="separate"/>
                            </w:r>
                            <w:r w:rsidR="00B27C2A" w:rsidRPr="004D3800">
                              <w:t>51</w:t>
                            </w:r>
                            <w:r w:rsidRPr="004D3800">
                              <w:fldChar w:fldCharType="end"/>
                            </w:r>
                            <w:r w:rsidRPr="004D3800">
                              <w:t>: Kafka Connection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6" type="#_x0000_t202" style="position:absolute;margin-left:0;margin-top:410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cu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" stroked="f">
                <v:textbox style="mso-fit-shape-to-text:t" inset="0,0,0,0">
                  <w:txbxContent>
                    <w:p w14:paraId="5A18EE4B" w14:textId="0F9C7B44" w:rsidR="000C3DE5" w:rsidRPr="004D3800" w:rsidRDefault="000C3DE5" w:rsidP="000C3DE5">
                      <w:pPr>
                        <w:pStyle w:val="Caption"/>
                      </w:pPr>
                      <w:bookmarkStart w:id="206" w:name="_Toc205928695"/>
                      <w:r w:rsidRPr="004D3800">
                        <w:t xml:space="preserve">Figure </w:t>
                      </w:r>
                      <w:r w:rsidRPr="004D3800">
                        <w:fldChar w:fldCharType="begin"/>
                      </w:r>
                      <w:r w:rsidRPr="004D3800">
                        <w:instrText xml:space="preserve"> SEQ Figure \* ARABIC </w:instrText>
                      </w:r>
                      <w:r w:rsidRPr="004D3800">
                        <w:fldChar w:fldCharType="separate"/>
                      </w:r>
                      <w:r w:rsidR="00B27C2A" w:rsidRPr="004D3800">
                        <w:t>51</w:t>
                      </w:r>
                      <w:r w:rsidRPr="004D3800">
                        <w:fldChar w:fldCharType="end"/>
                      </w:r>
                      <w:r w:rsidRPr="004D3800">
                        <w:t>: Kafka Connection</w:t>
                      </w:r>
                      <w:bookmarkEnd w:id="206"/>
                    </w:p>
                  </w:txbxContent>
                </v:textbox>
                <w10:wrap type="square" anchorx="margin"/>
              </v:shape>
            </w:pict>
          </mc:Fallback>
        </mc:AlternateContent>
      </w:r>
      <w:r w:rsidRPr="004D3800">
        <w:rPr>
          <w:rFonts w:eastAsia="Times"/>
          <w:b/>
          <w:bCs/>
          <w:sz w:val="22"/>
          <w:szCs w:val="22"/>
          <w:lang w:eastAsia="de-DE"/>
        </w:rPr>
        <w:drawing>
          <wp:anchor distT="0" distB="0" distL="114300" distR="114300" simplePos="0" relativeHeight="251947008" behindDoc="0" locked="0" layoutInCell="1" allowOverlap="1" wp14:anchorId="7CB125AC" wp14:editId="783E71BE">
            <wp:simplePos x="0" y="0"/>
            <wp:positionH relativeFrom="margin">
              <wp:align>center</wp:align>
            </wp:positionH>
            <wp:positionV relativeFrom="margin">
              <wp:posOffset>1710690</wp:posOffset>
            </wp:positionV>
            <wp:extent cx="4114800" cy="3352800"/>
            <wp:effectExtent l="76200" t="76200" r="133350" b="133350"/>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41148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1AD" w:rsidRPr="004D3800">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0D3FA665" w:rsidR="009C2E34" w:rsidRPr="004D3800" w:rsidRDefault="009C2E34" w:rsidP="009C2E34">
                            <w:pPr>
                              <w:pStyle w:val="Caption"/>
                            </w:pPr>
                            <w:bookmarkStart w:id="207" w:name="_Toc205928696"/>
                            <w:r w:rsidRPr="004D3800">
                              <w:t xml:space="preserve">Figure </w:t>
                            </w:r>
                            <w:r w:rsidRPr="004D3800">
                              <w:fldChar w:fldCharType="begin"/>
                            </w:r>
                            <w:r w:rsidRPr="004D3800">
                              <w:instrText xml:space="preserve"> SEQ Figure \* ARABIC </w:instrText>
                            </w:r>
                            <w:r w:rsidRPr="004D3800">
                              <w:fldChar w:fldCharType="separate"/>
                            </w:r>
                            <w:r w:rsidR="00B27C2A" w:rsidRPr="004D3800">
                              <w:t>52</w:t>
                            </w:r>
                            <w:r w:rsidRPr="004D3800">
                              <w:fldChar w:fldCharType="end"/>
                            </w:r>
                            <w:r w:rsidRPr="004D3800">
                              <w:t>: Kafka Maven</w:t>
                            </w:r>
                            <w:r w:rsidR="002974F7" w:rsidRPr="004D3800">
                              <w:t xml:space="preserve"> Dependance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7"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PGwIAAEA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" stroked="f">
                <v:textbox style="mso-fit-shape-to-text:t" inset="0,0,0,0">
                  <w:txbxContent>
                    <w:p w14:paraId="69B632C6" w14:textId="0D3FA665" w:rsidR="009C2E34" w:rsidRPr="004D3800" w:rsidRDefault="009C2E34" w:rsidP="009C2E34">
                      <w:pPr>
                        <w:pStyle w:val="Caption"/>
                      </w:pPr>
                      <w:bookmarkStart w:id="208" w:name="_Toc205928696"/>
                      <w:r w:rsidRPr="004D3800">
                        <w:t xml:space="preserve">Figure </w:t>
                      </w:r>
                      <w:r w:rsidRPr="004D3800">
                        <w:fldChar w:fldCharType="begin"/>
                      </w:r>
                      <w:r w:rsidRPr="004D3800">
                        <w:instrText xml:space="preserve"> SEQ Figure \* ARABIC </w:instrText>
                      </w:r>
                      <w:r w:rsidRPr="004D3800">
                        <w:fldChar w:fldCharType="separate"/>
                      </w:r>
                      <w:r w:rsidR="00B27C2A" w:rsidRPr="004D3800">
                        <w:t>52</w:t>
                      </w:r>
                      <w:r w:rsidRPr="004D3800">
                        <w:fldChar w:fldCharType="end"/>
                      </w:r>
                      <w:r w:rsidRPr="004D3800">
                        <w:t>: Kafka Maven</w:t>
                      </w:r>
                      <w:r w:rsidR="002974F7" w:rsidRPr="004D3800">
                        <w:t xml:space="preserve"> Dependance</w:t>
                      </w:r>
                      <w:bookmarkEnd w:id="208"/>
                    </w:p>
                  </w:txbxContent>
                </v:textbox>
                <w10:wrap type="square" anchorx="margin"/>
              </v:shape>
            </w:pict>
          </mc:Fallback>
        </mc:AlternateContent>
      </w:r>
      <w:r w:rsidR="005656A6" w:rsidRPr="004D3800">
        <w:rPr>
          <w:rFonts w:eastAsia="Times"/>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4D3800">
        <w:rPr>
          <w:rFonts w:eastAsia="Times"/>
          <w:b/>
          <w:bCs/>
          <w:sz w:val="22"/>
          <w:szCs w:val="22"/>
          <w:lang w:eastAsia="de-DE"/>
        </w:rPr>
        <w:br w:type="page"/>
      </w:r>
    </w:p>
    <w:p w14:paraId="0F691AEB" w14:textId="7E5A3EDB" w:rsidR="00BD74CF" w:rsidRPr="004D3800" w:rsidRDefault="00BD74CF" w:rsidP="00BD74CF">
      <w:pPr>
        <w:pStyle w:val="Heading3"/>
        <w:rPr>
          <w:rFonts w:eastAsia="Times"/>
          <w:lang w:eastAsia="de-DE"/>
        </w:rPr>
      </w:pPr>
      <w:bookmarkStart w:id="209" w:name="_Toc205929684"/>
      <w:r w:rsidRPr="004D3800">
        <w:rPr>
          <w:rFonts w:eastAsia="Times"/>
          <w:lang w:eastAsia="de-DE"/>
        </w:rPr>
        <w:lastRenderedPageBreak/>
        <w:t>Kubernetes</w:t>
      </w:r>
      <w:bookmarkEnd w:id="209"/>
      <w:r w:rsidRPr="004D3800">
        <w:rPr>
          <w:rFonts w:eastAsia="Times"/>
          <w:lang w:eastAsia="de-DE"/>
        </w:rPr>
        <w:t xml:space="preserve"> </w:t>
      </w:r>
    </w:p>
    <w:p w14:paraId="69812F3B" w14:textId="032954BC" w:rsidR="007B2753" w:rsidRPr="004D3800" w:rsidRDefault="007B2753" w:rsidP="00557168">
      <w:pPr>
        <w:pStyle w:val="Text"/>
      </w:pPr>
      <w:r w:rsidRPr="004D3800">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4D3800">
        <w:t>CNCF</w:t>
      </w:r>
      <w:r w:rsidRPr="004D3800">
        <w:t>, Kubernetes automates the deployment, scaling, and management of containerized applications, providing a cloud-neutral solution.</w:t>
      </w:r>
    </w:p>
    <w:p w14:paraId="1BFDCAB8" w14:textId="77777777" w:rsidR="007B2753" w:rsidRPr="004D3800" w:rsidRDefault="007B2753" w:rsidP="00557168">
      <w:pPr>
        <w:pStyle w:val="Text"/>
      </w:pPr>
    </w:p>
    <w:p w14:paraId="7256B7FA" w14:textId="77777777" w:rsidR="007B2753" w:rsidRPr="004D3800" w:rsidRDefault="007B2753" w:rsidP="00557168">
      <w:pPr>
        <w:pStyle w:val="Text"/>
      </w:pPr>
      <w:r w:rsidRPr="004D3800">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4D3800">
        <w:t>etcd</w:t>
      </w:r>
      <w:proofErr w:type="spellEnd"/>
      <w:r w:rsidRPr="004D3800">
        <w:t>. These components coordinate the cluster, manage workloads, store configurations, and maintain desired system states.</w:t>
      </w:r>
    </w:p>
    <w:p w14:paraId="03DCE870" w14:textId="77777777" w:rsidR="007B2753" w:rsidRPr="004D3800" w:rsidRDefault="007B2753" w:rsidP="00557168">
      <w:pPr>
        <w:pStyle w:val="Text"/>
      </w:pPr>
    </w:p>
    <w:p w14:paraId="4CCDB27B" w14:textId="26043B21" w:rsidR="007B2753" w:rsidRPr="004D3800" w:rsidRDefault="007B2753" w:rsidP="00557168">
      <w:pPr>
        <w:pStyle w:val="Text"/>
      </w:pPr>
      <w:r w:rsidRPr="004D3800">
        <w:t xml:space="preserve">Worker nodes are the infrastructure where containers </w:t>
      </w:r>
      <w:r w:rsidR="00E23A12" w:rsidRPr="004D3800">
        <w:t>run</w:t>
      </w:r>
      <w:r w:rsidRPr="004D3800">
        <w:t xml:space="preserve">. Each node hosts </w:t>
      </w:r>
      <w:proofErr w:type="spellStart"/>
      <w:r w:rsidRPr="004D3800">
        <w:t>podsKubernetes</w:t>
      </w:r>
      <w:proofErr w:type="spellEnd"/>
      <w:r w:rsidRPr="004D3800">
        <w:t>’ smallest deployable unit</w:t>
      </w:r>
      <w:r w:rsidR="00501AD4" w:rsidRPr="004D3800">
        <w:t xml:space="preserve"> </w:t>
      </w:r>
      <w:r w:rsidRPr="004D3800">
        <w:t xml:space="preserve">containing one or more containers. Key components in a worker node include the </w:t>
      </w:r>
      <w:proofErr w:type="spellStart"/>
      <w:r w:rsidRPr="004D3800">
        <w:t>kubelet</w:t>
      </w:r>
      <w:proofErr w:type="spellEnd"/>
      <w:r w:rsidRPr="004D3800">
        <w:t xml:space="preserve">, which communicates with the control plane; </w:t>
      </w:r>
      <w:proofErr w:type="spellStart"/>
      <w:r w:rsidRPr="004D3800">
        <w:t>kube</w:t>
      </w:r>
      <w:proofErr w:type="spellEnd"/>
      <w:r w:rsidRPr="004D3800">
        <w:t xml:space="preserve">-proxy, which handles networking; and the container runtime, such as Docker or </w:t>
      </w:r>
      <w:proofErr w:type="gramStart"/>
      <w:r w:rsidR="00501AD4" w:rsidRPr="004D3800">
        <w:t>container</w:t>
      </w:r>
      <w:proofErr w:type="gramEnd"/>
      <w:r w:rsidRPr="004D3800">
        <w:t>, that runs the containers</w:t>
      </w:r>
      <w:r w:rsidR="00CF30EB" w:rsidRPr="004D3800">
        <w:t xml:space="preserve"> as Shown in Figure </w:t>
      </w:r>
      <w:r w:rsidR="009A3A6E" w:rsidRPr="004D3800">
        <w:t>53</w:t>
      </w:r>
      <w:r w:rsidRPr="004D3800">
        <w:t>.</w:t>
      </w:r>
    </w:p>
    <w:p w14:paraId="0A44EF74" w14:textId="77777777" w:rsidR="007B2753" w:rsidRPr="004D3800" w:rsidRDefault="007B2753" w:rsidP="00557168">
      <w:pPr>
        <w:pStyle w:val="Text"/>
      </w:pPr>
    </w:p>
    <w:p w14:paraId="11A2F5A8" w14:textId="77777777" w:rsidR="007B2753" w:rsidRPr="004D3800" w:rsidRDefault="007B2753" w:rsidP="00557168">
      <w:pPr>
        <w:pStyle w:val="Text"/>
      </w:pPr>
      <w:r w:rsidRPr="004D3800">
        <w:t xml:space="preserve">Configuration in Kubernetes is handled using resources like </w:t>
      </w:r>
      <w:proofErr w:type="spellStart"/>
      <w:r w:rsidRPr="004D3800">
        <w:t>ConfigMaps</w:t>
      </w:r>
      <w:proofErr w:type="spellEnd"/>
      <w:r w:rsidRPr="004D3800">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4D3800" w:rsidRDefault="007B2753" w:rsidP="00557168">
      <w:pPr>
        <w:pStyle w:val="Text"/>
      </w:pPr>
    </w:p>
    <w:p w14:paraId="0C37CFE8" w14:textId="045F9DA4" w:rsidR="007B2753" w:rsidRPr="004D3800" w:rsidRDefault="007B2753" w:rsidP="00557168">
      <w:pPr>
        <w:pStyle w:val="Text"/>
      </w:pPr>
      <w:r w:rsidRPr="004D3800">
        <w:t xml:space="preserve">Services provide stable networking and load balancing to pods, abstracting away pod IPs which can change over time. The main types of Kubernetes services are </w:t>
      </w:r>
      <w:proofErr w:type="spellStart"/>
      <w:r w:rsidRPr="004D3800">
        <w:t>ClusterIP</w:t>
      </w:r>
      <w:proofErr w:type="spellEnd"/>
      <w:r w:rsidRPr="004D3800">
        <w:t xml:space="preserve">, </w:t>
      </w:r>
      <w:proofErr w:type="spellStart"/>
      <w:r w:rsidRPr="004D3800">
        <w:t>NodePort</w:t>
      </w:r>
      <w:proofErr w:type="spellEnd"/>
      <w:r w:rsidRPr="004D3800">
        <w:t xml:space="preserve">, and </w:t>
      </w:r>
      <w:proofErr w:type="spellStart"/>
      <w:r w:rsidRPr="004D3800">
        <w:t>LoadBalancer</w:t>
      </w:r>
      <w:proofErr w:type="spellEnd"/>
      <w:r w:rsidRPr="004D3800">
        <w:t xml:space="preserve">. </w:t>
      </w:r>
      <w:proofErr w:type="spellStart"/>
      <w:r w:rsidRPr="004D3800">
        <w:t>ClusterIP</w:t>
      </w:r>
      <w:proofErr w:type="spellEnd"/>
      <w:r w:rsidRPr="004D3800">
        <w:t xml:space="preserve"> is used for internal access within the cluster. </w:t>
      </w:r>
      <w:r w:rsidR="00AC0064" w:rsidRPr="004D3800">
        <w:t xml:space="preserve">Node </w:t>
      </w:r>
      <w:r w:rsidR="00AC0064" w:rsidRPr="004D3800">
        <w:lastRenderedPageBreak/>
        <w:t>Port</w:t>
      </w:r>
      <w:r w:rsidRPr="004D3800">
        <w:t xml:space="preserve"> opens a specific port on each node for external access. </w:t>
      </w:r>
      <w:r w:rsidR="00AC0064" w:rsidRPr="004D3800">
        <w:t>Load Balancer</w:t>
      </w:r>
      <w:r w:rsidRPr="004D3800">
        <w:t xml:space="preserve"> </w:t>
      </w:r>
      <w:r w:rsidR="00AC0064" w:rsidRPr="004D3800">
        <w:t>provides</w:t>
      </w:r>
      <w:r w:rsidRPr="004D3800">
        <w:t xml:space="preserve"> an external cloud-based load balancer to distribute traffic across nodes and pods.</w:t>
      </w:r>
    </w:p>
    <w:p w14:paraId="542FB9F7" w14:textId="77777777" w:rsidR="007B2753" w:rsidRPr="004D3800" w:rsidRDefault="007B2753" w:rsidP="00557168">
      <w:pPr>
        <w:pStyle w:val="Text"/>
      </w:pPr>
    </w:p>
    <w:p w14:paraId="45FE2BE5" w14:textId="77777777" w:rsidR="007B2753" w:rsidRPr="004D3800" w:rsidRDefault="007B2753" w:rsidP="00557168">
      <w:pPr>
        <w:pStyle w:val="Text"/>
      </w:pPr>
      <w:r w:rsidRPr="004D3800">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4D3800" w:rsidRDefault="007B2753" w:rsidP="00557168">
      <w:pPr>
        <w:pStyle w:val="Text"/>
      </w:pPr>
    </w:p>
    <w:p w14:paraId="2BECBA8D" w14:textId="77777777" w:rsidR="007B2753" w:rsidRPr="004D3800" w:rsidRDefault="007B2753" w:rsidP="00557168">
      <w:pPr>
        <w:pStyle w:val="Text"/>
      </w:pPr>
      <w:r w:rsidRPr="004D3800">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4D3800" w:rsidRDefault="007B2753" w:rsidP="00557168">
      <w:pPr>
        <w:pStyle w:val="Text"/>
      </w:pPr>
    </w:p>
    <w:p w14:paraId="4924928F" w14:textId="77777777" w:rsidR="007B2753" w:rsidRPr="004D3800" w:rsidRDefault="007B2753" w:rsidP="00557168">
      <w:pPr>
        <w:pStyle w:val="Text"/>
      </w:pPr>
      <w:r w:rsidRPr="004D3800">
        <w:t xml:space="preserve">Altogether, Kubernetes provides a robust platform for operating microservices-based applications, automating every aspect of container lifecycle management from deployment to scaling to recovery. </w:t>
      </w:r>
    </w:p>
    <w:p w14:paraId="480EE758" w14:textId="0C671C64" w:rsidR="004D6835" w:rsidRPr="004D3800" w:rsidRDefault="004D6835" w:rsidP="00557168">
      <w:pPr>
        <w:pStyle w:val="Text"/>
      </w:pPr>
      <w:r w:rsidRPr="004D3800">
        <w:t>Now we will show examples of how we configure Account microservice for Kubernetes</w:t>
      </w:r>
      <w:r w:rsidR="00CF1DF4" w:rsidRPr="004D3800">
        <w:t xml:space="preserve"> as Shown in Figure </w:t>
      </w:r>
      <w:r w:rsidR="009A3A6E" w:rsidRPr="004D3800">
        <w:t>54</w:t>
      </w:r>
      <w:r w:rsidRPr="004D3800">
        <w:t xml:space="preserve">. </w:t>
      </w:r>
    </w:p>
    <w:p w14:paraId="7ECE0763" w14:textId="7A3880B6" w:rsidR="004D6835" w:rsidRPr="004D3800" w:rsidRDefault="004D6835" w:rsidP="00557168">
      <w:pPr>
        <w:pStyle w:val="Text"/>
      </w:pPr>
      <w:r w:rsidRPr="004D3800">
        <w:t xml:space="preserve">This YAML configuration outlines Kubernetes Deployment and Service. The Deployment operates a single replica of the account’s container utilizing the </w:t>
      </w:r>
      <w:proofErr w:type="spellStart"/>
      <w:r w:rsidRPr="004D3800">
        <w:t>aimendocker</w:t>
      </w:r>
      <w:proofErr w:type="spellEnd"/>
      <w:r w:rsidRPr="004D3800">
        <w:t>/</w:t>
      </w:r>
      <w:proofErr w:type="gramStart"/>
      <w:r w:rsidRPr="004D3800">
        <w:t>accounts:s</w:t>
      </w:r>
      <w:proofErr w:type="gramEnd"/>
      <w:r w:rsidRPr="004D3800">
        <w:t xml:space="preserve">12 image, configures environment variables sourced from a </w:t>
      </w:r>
      <w:proofErr w:type="spellStart"/>
      <w:r w:rsidRPr="004D3800">
        <w:t>ConfigMap</w:t>
      </w:r>
      <w:proofErr w:type="spellEnd"/>
      <w:r w:rsidRPr="004D3800">
        <w:t>, and makes port 8080 available. The Service facilitates external access by exposing the Deployment on port 8080 through a Load Balancer.</w:t>
      </w:r>
    </w:p>
    <w:p w14:paraId="1EC0E828" w14:textId="5F89E698" w:rsidR="00EB354A" w:rsidRPr="004D3800" w:rsidRDefault="00BD74CF" w:rsidP="00557168">
      <w:pPr>
        <w:pStyle w:val="Text"/>
      </w:pPr>
      <w:r w:rsidRPr="004D3800">
        <w:br w:type="page"/>
      </w:r>
    </w:p>
    <w:p w14:paraId="08B176EB" w14:textId="7A953198" w:rsidR="00CF30EB" w:rsidRPr="004D3800" w:rsidRDefault="00CF30EB">
      <w:pPr>
        <w:spacing w:after="0" w:line="240" w:lineRule="auto"/>
        <w:jc w:val="left"/>
        <w:rPr>
          <w:rFonts w:eastAsia="Times"/>
          <w:sz w:val="22"/>
          <w:szCs w:val="22"/>
          <w:lang w:eastAsia="de-DE"/>
        </w:rPr>
      </w:pPr>
      <w:r w:rsidRPr="004D3800">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1D0ADCB8" w:rsidR="005572B6" w:rsidRPr="004D3800" w:rsidRDefault="005572B6" w:rsidP="005572B6">
                            <w:pPr>
                              <w:pStyle w:val="Caption"/>
                              <w:rPr>
                                <w:rFonts w:eastAsia="Times"/>
                                <w:sz w:val="22"/>
                                <w:szCs w:val="22"/>
                                <w:lang w:eastAsia="de-DE"/>
                              </w:rPr>
                            </w:pPr>
                            <w:bookmarkStart w:id="210" w:name="_Toc205928697"/>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53</w:t>
                            </w:r>
                            <w:r w:rsidRPr="004D3800">
                              <w:rPr>
                                <w:sz w:val="22"/>
                                <w:szCs w:val="22"/>
                              </w:rPr>
                              <w:fldChar w:fldCharType="end"/>
                            </w:r>
                            <w:r w:rsidRPr="004D3800">
                              <w:rPr>
                                <w:sz w:val="22"/>
                                <w:szCs w:val="22"/>
                              </w:rPr>
                              <w:t xml:space="preserve">: </w:t>
                            </w:r>
                            <w:r w:rsidR="00CF30EB" w:rsidRPr="004D3800">
                              <w:rPr>
                                <w:sz w:val="22"/>
                                <w:szCs w:val="22"/>
                              </w:rPr>
                              <w:t>nods</w:t>
                            </w:r>
                            <w:r w:rsidRPr="004D3800">
                              <w:rPr>
                                <w:sz w:val="22"/>
                                <w:szCs w:val="22"/>
                              </w:rPr>
                              <w:t xml:space="preserve"> for all Micro Service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8"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" stroked="f">
                <v:textbox style="mso-fit-shape-to-text:t" inset="0,0,0,0">
                  <w:txbxContent>
                    <w:p w14:paraId="5E0796F7" w14:textId="1D0ADCB8" w:rsidR="005572B6" w:rsidRPr="004D3800" w:rsidRDefault="005572B6" w:rsidP="005572B6">
                      <w:pPr>
                        <w:pStyle w:val="Caption"/>
                        <w:rPr>
                          <w:rFonts w:eastAsia="Times"/>
                          <w:sz w:val="22"/>
                          <w:szCs w:val="22"/>
                          <w:lang w:eastAsia="de-DE"/>
                        </w:rPr>
                      </w:pPr>
                      <w:bookmarkStart w:id="211" w:name="_Toc205928697"/>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53</w:t>
                      </w:r>
                      <w:r w:rsidRPr="004D3800">
                        <w:rPr>
                          <w:sz w:val="22"/>
                          <w:szCs w:val="22"/>
                        </w:rPr>
                        <w:fldChar w:fldCharType="end"/>
                      </w:r>
                      <w:r w:rsidRPr="004D3800">
                        <w:rPr>
                          <w:sz w:val="22"/>
                          <w:szCs w:val="22"/>
                        </w:rPr>
                        <w:t xml:space="preserve">: </w:t>
                      </w:r>
                      <w:r w:rsidR="00CF30EB" w:rsidRPr="004D3800">
                        <w:rPr>
                          <w:sz w:val="22"/>
                          <w:szCs w:val="22"/>
                        </w:rPr>
                        <w:t>nods</w:t>
                      </w:r>
                      <w:r w:rsidRPr="004D3800">
                        <w:rPr>
                          <w:sz w:val="22"/>
                          <w:szCs w:val="22"/>
                        </w:rPr>
                        <w:t xml:space="preserve"> for all Micro Service</w:t>
                      </w:r>
                      <w:bookmarkEnd w:id="211"/>
                    </w:p>
                  </w:txbxContent>
                </v:textbox>
                <w10:wrap type="square" anchorx="page"/>
              </v:shape>
            </w:pict>
          </mc:Fallback>
        </mc:AlternateContent>
      </w:r>
      <w:r w:rsidRPr="004D3800">
        <w:rPr>
          <w:rFonts w:eastAsia="Times"/>
          <w:sz w:val="22"/>
          <w:szCs w:val="22"/>
          <w:lang w:eastAsia="de-DE"/>
        </w:rPr>
        <w:drawing>
          <wp:anchor distT="0" distB="0" distL="114300" distR="114300" simplePos="0" relativeHeight="251956224" behindDoc="0" locked="0" layoutInCell="1" allowOverlap="1" wp14:anchorId="060F3236" wp14:editId="5B7ABA4D">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3406F652" w:rsidR="004D6835" w:rsidRPr="004D3800" w:rsidRDefault="004D6835" w:rsidP="004D6835">
                            <w:pPr>
                              <w:pStyle w:val="Caption"/>
                              <w:rPr>
                                <w:rFonts w:eastAsia="Times"/>
                                <w:sz w:val="22"/>
                                <w:szCs w:val="22"/>
                                <w:lang w:eastAsia="de-DE"/>
                              </w:rPr>
                            </w:pPr>
                            <w:bookmarkStart w:id="212" w:name="_Toc205928698"/>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54</w:t>
                            </w:r>
                            <w:r w:rsidRPr="004D3800">
                              <w:rPr>
                                <w:sz w:val="22"/>
                                <w:szCs w:val="22"/>
                              </w:rPr>
                              <w:fldChar w:fldCharType="end"/>
                            </w:r>
                            <w:r w:rsidRPr="004D3800">
                              <w:rPr>
                                <w:sz w:val="22"/>
                                <w:szCs w:val="22"/>
                              </w:rPr>
                              <w:t>: Kubernetes config for Account Microservice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9"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3H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u5md3dTziTFZrfT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" stroked="f">
                <v:textbox style="mso-fit-shape-to-text:t" inset="0,0,0,0">
                  <w:txbxContent>
                    <w:p w14:paraId="705355C9" w14:textId="3406F652" w:rsidR="004D6835" w:rsidRPr="004D3800" w:rsidRDefault="004D6835" w:rsidP="004D6835">
                      <w:pPr>
                        <w:pStyle w:val="Caption"/>
                        <w:rPr>
                          <w:rFonts w:eastAsia="Times"/>
                          <w:sz w:val="22"/>
                          <w:szCs w:val="22"/>
                          <w:lang w:eastAsia="de-DE"/>
                        </w:rPr>
                      </w:pPr>
                      <w:bookmarkStart w:id="213" w:name="_Toc205928698"/>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54</w:t>
                      </w:r>
                      <w:r w:rsidRPr="004D3800">
                        <w:rPr>
                          <w:sz w:val="22"/>
                          <w:szCs w:val="22"/>
                        </w:rPr>
                        <w:fldChar w:fldCharType="end"/>
                      </w:r>
                      <w:r w:rsidRPr="004D3800">
                        <w:rPr>
                          <w:sz w:val="22"/>
                          <w:szCs w:val="22"/>
                        </w:rPr>
                        <w:t>: Kubernetes config for Account Microservice</w:t>
                      </w:r>
                      <w:bookmarkEnd w:id="213"/>
                    </w:p>
                  </w:txbxContent>
                </v:textbox>
                <w10:wrap type="square" anchorx="page"/>
              </v:shape>
            </w:pict>
          </mc:Fallback>
        </mc:AlternateContent>
      </w:r>
      <w:r w:rsidRPr="004D3800">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rPr>
          <w:rFonts w:eastAsia="Times"/>
          <w:sz w:val="22"/>
          <w:szCs w:val="22"/>
          <w:lang w:eastAsia="de-DE"/>
        </w:rPr>
        <w:br w:type="page"/>
      </w:r>
    </w:p>
    <w:p w14:paraId="075BABCA" w14:textId="02831A50" w:rsidR="005572B6" w:rsidRPr="004D3800" w:rsidRDefault="005572B6" w:rsidP="004D6835">
      <w:pPr>
        <w:spacing w:after="0" w:line="240" w:lineRule="auto"/>
        <w:jc w:val="left"/>
        <w:rPr>
          <w:rFonts w:eastAsia="Times"/>
          <w:sz w:val="22"/>
          <w:szCs w:val="22"/>
          <w:lang w:eastAsia="de-DE"/>
        </w:rPr>
      </w:pPr>
    </w:p>
    <w:p w14:paraId="18EE40EE" w14:textId="3DBC61DE" w:rsidR="005F0B3C" w:rsidRPr="004D3800" w:rsidRDefault="00AC4656" w:rsidP="004D6835">
      <w:pPr>
        <w:pStyle w:val="Heading3"/>
      </w:pPr>
      <w:bookmarkStart w:id="214" w:name="_Toc205929685"/>
      <w:r w:rsidRPr="004D3800">
        <w:rPr>
          <w:rFonts w:eastAsia="Times"/>
        </w:rPr>
        <w:t>Server-Side Service Discovery</w:t>
      </w:r>
      <w:bookmarkEnd w:id="214"/>
      <w:r w:rsidR="005F0B3C" w:rsidRPr="004D3800">
        <w:rPr>
          <w:rFonts w:eastAsia="Times"/>
        </w:rPr>
        <w:t xml:space="preserve">     </w:t>
      </w:r>
    </w:p>
    <w:p w14:paraId="35E4A2C2" w14:textId="4D1306F3" w:rsidR="005F0B3C" w:rsidRPr="004D3800" w:rsidRDefault="005F0B3C" w:rsidP="00557168">
      <w:pPr>
        <w:pStyle w:val="Text"/>
      </w:pPr>
      <w:r w:rsidRPr="004D3800">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4D3800" w:rsidRDefault="005F0B3C" w:rsidP="00557168">
      <w:pPr>
        <w:pStyle w:val="Text"/>
      </w:pPr>
    </w:p>
    <w:p w14:paraId="5197A748" w14:textId="77777777" w:rsidR="00221410" w:rsidRPr="004D3800" w:rsidRDefault="005F0B3C" w:rsidP="00557168">
      <w:pPr>
        <w:pStyle w:val="Text"/>
      </w:pPr>
      <w:r w:rsidRPr="004D3800">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4D3800" w:rsidRDefault="00221410" w:rsidP="00557168">
      <w:pPr>
        <w:pStyle w:val="Text"/>
      </w:pPr>
    </w:p>
    <w:p w14:paraId="0C8891A2" w14:textId="07A25C64" w:rsidR="00221410" w:rsidRPr="004D3800" w:rsidRDefault="00221410" w:rsidP="00557168">
      <w:pPr>
        <w:pStyle w:val="Text"/>
      </w:pPr>
      <w:r w:rsidRPr="004D3800">
        <w:t>A Service that exposes the application within the cluster on port 80, directing traffic to container port 8761</w:t>
      </w:r>
      <w:r w:rsidR="00A53429" w:rsidRPr="004D3800">
        <w:t xml:space="preserve"> as Shown in Figure </w:t>
      </w:r>
      <w:r w:rsidR="000F62B0" w:rsidRPr="004D3800">
        <w:t>55</w:t>
      </w:r>
      <w:r w:rsidRPr="004D3800">
        <w:t>.</w:t>
      </w:r>
    </w:p>
    <w:p w14:paraId="6E47A24E" w14:textId="6B148DF6" w:rsidR="00221410" w:rsidRPr="004D3800" w:rsidRDefault="00221410" w:rsidP="00557168">
      <w:pPr>
        <w:pStyle w:val="Text"/>
      </w:pPr>
      <w:r w:rsidRPr="004D3800">
        <w:t xml:space="preserve">A </w:t>
      </w:r>
      <w:r w:rsidR="00BF426A" w:rsidRPr="004D3800">
        <w:t>Service Account</w:t>
      </w:r>
      <w:r w:rsidRPr="004D3800">
        <w:t xml:space="preserve"> that enables the application to securely interact with the Kubernetes API.</w:t>
      </w:r>
    </w:p>
    <w:p w14:paraId="4D2A7BDA" w14:textId="3F28CB53" w:rsidR="00221410" w:rsidRPr="004D3800" w:rsidRDefault="00221410" w:rsidP="00557168">
      <w:pPr>
        <w:pStyle w:val="Text"/>
      </w:pPr>
      <w:r w:rsidRPr="004D3800">
        <w:t xml:space="preserve">A Role and </w:t>
      </w:r>
      <w:r w:rsidR="00BF426A" w:rsidRPr="004D3800">
        <w:t>Role Binding</w:t>
      </w:r>
      <w:r w:rsidRPr="004D3800">
        <w:t xml:space="preserve"> that </w:t>
      </w:r>
      <w:r w:rsidR="002A7874" w:rsidRPr="004D3800">
        <w:t>provides</w:t>
      </w:r>
      <w:r w:rsidRPr="004D3800">
        <w:t xml:space="preserve"> the service account with the necessary permissions to access services, endpoints, and pods within the namespace.</w:t>
      </w:r>
    </w:p>
    <w:p w14:paraId="71DE3B3A" w14:textId="0C85EF38" w:rsidR="00221410" w:rsidRPr="004D3800" w:rsidRDefault="00221410" w:rsidP="00557168">
      <w:pPr>
        <w:pStyle w:val="Text"/>
      </w:pPr>
      <w:r w:rsidRPr="004D3800">
        <w:t>A Deployment that facilitates the operation of the discovery server container, incorporating probes for health assessments and utilizing the specified service account.</w:t>
      </w:r>
    </w:p>
    <w:p w14:paraId="4519C9A4" w14:textId="3C81D05C" w:rsidR="00221410" w:rsidRPr="004D3800" w:rsidRDefault="00221410" w:rsidP="005F0B3C">
      <w:pPr>
        <w:spacing w:after="0" w:line="240" w:lineRule="auto"/>
        <w:jc w:val="left"/>
        <w:rPr>
          <w:rFonts w:eastAsia="Times"/>
        </w:rPr>
      </w:pPr>
    </w:p>
    <w:p w14:paraId="46E64BC9" w14:textId="22C4D5E9" w:rsidR="00221410" w:rsidRPr="004D3800" w:rsidRDefault="00221410" w:rsidP="005F0B3C">
      <w:pPr>
        <w:spacing w:after="0" w:line="240" w:lineRule="auto"/>
        <w:jc w:val="left"/>
        <w:rPr>
          <w:rFonts w:eastAsia="Times"/>
        </w:rPr>
      </w:pPr>
    </w:p>
    <w:p w14:paraId="7FCF8455" w14:textId="2A6CA9E9" w:rsidR="00221410" w:rsidRPr="004D3800" w:rsidRDefault="00221410" w:rsidP="005F0B3C">
      <w:pPr>
        <w:spacing w:after="0" w:line="240" w:lineRule="auto"/>
        <w:jc w:val="left"/>
        <w:rPr>
          <w:rFonts w:eastAsia="Times"/>
        </w:rPr>
      </w:pPr>
    </w:p>
    <w:p w14:paraId="47DF3C53" w14:textId="526BF3C7" w:rsidR="008A0E25" w:rsidRPr="004D3800" w:rsidRDefault="00CA3DC9" w:rsidP="005F0B3C">
      <w:pPr>
        <w:spacing w:after="0" w:line="240" w:lineRule="auto"/>
        <w:jc w:val="left"/>
        <w:rPr>
          <w:rFonts w:eastAsia="Times" w:cs="Arial"/>
          <w:b/>
          <w:bCs/>
          <w:szCs w:val="26"/>
        </w:rPr>
      </w:pPr>
      <w:r w:rsidRPr="004D3800">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33B29A9" w:rsidR="00221410" w:rsidRPr="004D3800" w:rsidRDefault="00221410" w:rsidP="00221410">
                            <w:pPr>
                              <w:pStyle w:val="Caption"/>
                              <w:rPr>
                                <w:rFonts w:eastAsia="Times"/>
                                <w:sz w:val="22"/>
                                <w:szCs w:val="22"/>
                              </w:rPr>
                            </w:pPr>
                            <w:bookmarkStart w:id="215" w:name="_Toc20592869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55</w:t>
                            </w:r>
                            <w:r w:rsidRPr="004D3800">
                              <w:rPr>
                                <w:sz w:val="22"/>
                                <w:szCs w:val="22"/>
                              </w:rPr>
                              <w:fldChar w:fldCharType="end"/>
                            </w:r>
                            <w:r w:rsidRPr="004D3800">
                              <w:rPr>
                                <w:sz w:val="22"/>
                                <w:szCs w:val="22"/>
                              </w:rPr>
                              <w:t>:Server-Side Service Discovery YML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80"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trGwIAAEAEAAAOAAAAZHJzL2Uyb0RvYy54bWysU8Fu2zAMvQ/YPwi6L3batS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" stroked="f">
                <v:textbox style="mso-fit-shape-to-text:t" inset="0,0,0,0">
                  <w:txbxContent>
                    <w:p w14:paraId="32CC980B" w14:textId="433B29A9" w:rsidR="00221410" w:rsidRPr="004D3800" w:rsidRDefault="00221410" w:rsidP="00221410">
                      <w:pPr>
                        <w:pStyle w:val="Caption"/>
                        <w:rPr>
                          <w:rFonts w:eastAsia="Times"/>
                          <w:sz w:val="22"/>
                          <w:szCs w:val="22"/>
                        </w:rPr>
                      </w:pPr>
                      <w:bookmarkStart w:id="216" w:name="_Toc205928699"/>
                      <w:r w:rsidRPr="004D3800">
                        <w:rPr>
                          <w:sz w:val="22"/>
                          <w:szCs w:val="22"/>
                        </w:rPr>
                        <w:t xml:space="preserve">Figure </w:t>
                      </w:r>
                      <w:r w:rsidRPr="004D3800">
                        <w:rPr>
                          <w:sz w:val="22"/>
                          <w:szCs w:val="22"/>
                        </w:rPr>
                        <w:fldChar w:fldCharType="begin"/>
                      </w:r>
                      <w:r w:rsidRPr="004D3800">
                        <w:rPr>
                          <w:sz w:val="22"/>
                          <w:szCs w:val="22"/>
                        </w:rPr>
                        <w:instrText xml:space="preserve"> SEQ Figure \* ARABIC </w:instrText>
                      </w:r>
                      <w:r w:rsidRPr="004D3800">
                        <w:rPr>
                          <w:sz w:val="22"/>
                          <w:szCs w:val="22"/>
                        </w:rPr>
                        <w:fldChar w:fldCharType="separate"/>
                      </w:r>
                      <w:r w:rsidR="00B27C2A" w:rsidRPr="004D3800">
                        <w:rPr>
                          <w:sz w:val="22"/>
                          <w:szCs w:val="22"/>
                        </w:rPr>
                        <w:t>55</w:t>
                      </w:r>
                      <w:r w:rsidRPr="004D3800">
                        <w:rPr>
                          <w:sz w:val="22"/>
                          <w:szCs w:val="22"/>
                        </w:rPr>
                        <w:fldChar w:fldCharType="end"/>
                      </w:r>
                      <w:r w:rsidRPr="004D3800">
                        <w:rPr>
                          <w:sz w:val="22"/>
                          <w:szCs w:val="22"/>
                        </w:rPr>
                        <w:t>:Server-Side Service Discovery YML</w:t>
                      </w:r>
                      <w:bookmarkEnd w:id="216"/>
                    </w:p>
                  </w:txbxContent>
                </v:textbox>
                <w10:wrap type="square" anchorx="margin"/>
              </v:shape>
            </w:pict>
          </mc:Fallback>
        </mc:AlternateContent>
      </w:r>
      <w:r w:rsidRPr="004D3800">
        <w:rPr>
          <w:rFonts w:eastAsia="Times"/>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4D3800">
        <w:rPr>
          <w:rFonts w:eastAsia="Times"/>
        </w:rPr>
        <w:br w:type="page"/>
      </w:r>
    </w:p>
    <w:p w14:paraId="274468CB" w14:textId="57E35921" w:rsidR="00E303C0" w:rsidRPr="004D3800" w:rsidRDefault="00305783" w:rsidP="00E303C0">
      <w:pPr>
        <w:pStyle w:val="Heading3"/>
        <w:rPr>
          <w:rFonts w:eastAsia="Times"/>
        </w:rPr>
      </w:pPr>
      <w:bookmarkStart w:id="217" w:name="_Toc205929686"/>
      <w:r w:rsidRPr="004D3800">
        <w:rPr>
          <w:rFonts w:eastAsia="Times"/>
        </w:rPr>
        <w:lastRenderedPageBreak/>
        <w:t>Postman Collection for Microservices Testin</w:t>
      </w:r>
      <w:r w:rsidR="00E303C0" w:rsidRPr="004D3800">
        <w:rPr>
          <w:rFonts w:eastAsia="Times"/>
        </w:rPr>
        <w:t>g</w:t>
      </w:r>
      <w:bookmarkEnd w:id="217"/>
    </w:p>
    <w:p w14:paraId="209FD34E" w14:textId="1DA9DDE3" w:rsidR="00E303C0" w:rsidRPr="004D3800" w:rsidRDefault="007D5D35" w:rsidP="00557168">
      <w:pPr>
        <w:pStyle w:val="Text"/>
      </w:pPr>
      <w:r w:rsidRPr="004D3800">
        <w:t>To</w:t>
      </w:r>
      <w:r w:rsidR="00E303C0" w:rsidRPr="004D3800">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4D3800" w:rsidRDefault="00E303C0" w:rsidP="00557168">
      <w:pPr>
        <w:pStyle w:val="Text"/>
      </w:pPr>
      <w:r w:rsidRPr="004D3800">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4D3800" w:rsidRDefault="00E303C0" w:rsidP="00557168">
      <w:pPr>
        <w:pStyle w:val="Text"/>
      </w:pPr>
      <w:r w:rsidRPr="004D3800">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4D3800" w:rsidRDefault="00E303C0" w:rsidP="00557168">
      <w:pPr>
        <w:pStyle w:val="Text"/>
      </w:pPr>
      <w:r w:rsidRPr="004D3800">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4D3800" w:rsidRDefault="00E303C0" w:rsidP="00557168">
      <w:pPr>
        <w:pStyle w:val="Text"/>
      </w:pPr>
      <w:r w:rsidRPr="004D3800">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5192C8A4" w:rsidR="008C1E15" w:rsidRPr="004D3800" w:rsidRDefault="008C1E15" w:rsidP="00557168">
      <w:pPr>
        <w:pStyle w:val="Text"/>
      </w:pPr>
      <w:r w:rsidRPr="004D3800">
        <w:br w:type="page"/>
      </w:r>
    </w:p>
    <w:p w14:paraId="58FF4F2C" w14:textId="72E9E964" w:rsidR="00B55292" w:rsidRPr="004D3800" w:rsidRDefault="001A43F2" w:rsidP="00B55292">
      <w:pPr>
        <w:pStyle w:val="Heading1"/>
        <w:rPr>
          <w:rFonts w:eastAsia="Times"/>
          <w:lang w:eastAsia="de-DE"/>
        </w:rPr>
      </w:pPr>
      <w:bookmarkStart w:id="218" w:name="_Toc205929687"/>
      <w:r w:rsidRPr="004D3800">
        <w:rPr>
          <w:rFonts w:eastAsia="Times"/>
          <w:lang w:eastAsia="de-DE"/>
        </w:rPr>
        <w:lastRenderedPageBreak/>
        <w:t>CHAPTER –</w:t>
      </w:r>
      <w:r w:rsidR="008C1E15" w:rsidRPr="004D3800">
        <w:rPr>
          <w:rFonts w:eastAsia="Times"/>
          <w:lang w:eastAsia="de-DE"/>
        </w:rPr>
        <w:t xml:space="preserve"> EXPERIMENTATION &amp;</w:t>
      </w:r>
      <w:r w:rsidR="007B523F" w:rsidRPr="004D3800">
        <w:rPr>
          <w:rFonts w:eastAsia="Times"/>
          <w:lang w:eastAsia="de-DE"/>
        </w:rPr>
        <w:t xml:space="preserve"> RESULTS</w:t>
      </w:r>
      <w:bookmarkEnd w:id="218"/>
    </w:p>
    <w:p w14:paraId="1D1D40D5" w14:textId="76F0B82E" w:rsidR="001B2A44" w:rsidRPr="004D3800" w:rsidRDefault="001B2A44" w:rsidP="001B2A44">
      <w:pPr>
        <w:pStyle w:val="Heading2"/>
        <w:rPr>
          <w:rFonts w:eastAsia="Times"/>
          <w:lang w:eastAsia="de-DE"/>
        </w:rPr>
      </w:pPr>
      <w:bookmarkStart w:id="219" w:name="_Toc205929688"/>
      <w:r w:rsidRPr="004D3800">
        <w:rPr>
          <w:rFonts w:eastAsia="Times"/>
          <w:lang w:eastAsia="de-DE"/>
        </w:rPr>
        <w:t>Maintainability</w:t>
      </w:r>
      <w:bookmarkEnd w:id="219"/>
    </w:p>
    <w:p w14:paraId="61F6E55A" w14:textId="69DA216F" w:rsidR="00FD38B3" w:rsidRPr="004D3800" w:rsidRDefault="00FD38B3" w:rsidP="00354C12">
      <w:pPr>
        <w:pStyle w:val="Heading3"/>
        <w:rPr>
          <w:rFonts w:eastAsia="Times"/>
          <w:lang w:eastAsia="de-DE"/>
        </w:rPr>
      </w:pPr>
      <w:bookmarkStart w:id="220" w:name="_Toc205929689"/>
      <w:r w:rsidRPr="004D3800">
        <w:rPr>
          <w:rFonts w:eastAsia="Times"/>
          <w:lang w:eastAsia="de-DE"/>
        </w:rPr>
        <w:t xml:space="preserve">Local </w:t>
      </w:r>
      <w:r w:rsidR="003C5206" w:rsidRPr="004D3800">
        <w:rPr>
          <w:rFonts w:eastAsia="Times"/>
          <w:lang w:eastAsia="de-DE"/>
        </w:rPr>
        <w:t>Configuration</w:t>
      </w:r>
      <w:bookmarkEnd w:id="220"/>
    </w:p>
    <w:p w14:paraId="029205C2" w14:textId="143BF6E0" w:rsidR="002B5B42" w:rsidRPr="004D3800" w:rsidRDefault="002B5B42" w:rsidP="00557168">
      <w:pPr>
        <w:pStyle w:val="Text"/>
      </w:pPr>
      <w:r w:rsidRPr="004D3800">
        <w:t>1. @Value Annotation</w:t>
      </w:r>
      <w:r w:rsidR="0075255F" w:rsidRPr="004D3800">
        <w:t xml:space="preserve"> –</w:t>
      </w:r>
      <w:r w:rsidR="00DA443B" w:rsidRPr="004D3800">
        <w:t xml:space="preserve"> Local</w:t>
      </w:r>
      <w:r w:rsidR="0075255F" w:rsidRPr="004D3800">
        <w:t xml:space="preserve"> Configuration</w:t>
      </w:r>
      <w:r w:rsidR="00365AF3" w:rsidRPr="004D3800">
        <w:t xml:space="preserve"> as shown in Figures 56 and 57.</w:t>
      </w:r>
    </w:p>
    <w:p w14:paraId="3F1432E0" w14:textId="5ED4D7EB" w:rsidR="00AE61FA" w:rsidRPr="004D3800" w:rsidRDefault="002B5B42" w:rsidP="00557168">
      <w:pPr>
        <w:pStyle w:val="Text"/>
      </w:pPr>
      <w:r w:rsidRPr="004D3800">
        <w:t xml:space="preserve">This approach allows you to inject individual property values directly into specific fields within your application components. It is suitable for </w:t>
      </w:r>
      <w:r w:rsidR="00DA3AA4" w:rsidRPr="004D3800">
        <w:t>simple</w:t>
      </w:r>
      <w:r w:rsidRPr="004D3800">
        <w:t xml:space="preserve"> cases but can lead to hard-coded property keys scattered throughout the codebase.</w:t>
      </w:r>
    </w:p>
    <w:p w14:paraId="0D3EA30D" w14:textId="77777777" w:rsidR="0032532D" w:rsidRPr="004D3800" w:rsidRDefault="0032532D" w:rsidP="00557168">
      <w:pPr>
        <w:pStyle w:val="Text"/>
      </w:pPr>
      <w:r w:rsidRPr="004D3800">
        <w:t>This screenshot demonstrates how a Spring Boot application reads a configuration property and exposes it through a REST API.</w:t>
      </w:r>
    </w:p>
    <w:p w14:paraId="3701EE22" w14:textId="619DE2B0" w:rsidR="0032532D" w:rsidRPr="004D3800" w:rsidRDefault="0032532D" w:rsidP="00557168">
      <w:pPr>
        <w:pStyle w:val="Text"/>
      </w:pPr>
      <w:r w:rsidRPr="004D3800">
        <w:t xml:space="preserve">The </w:t>
      </w:r>
      <w:r w:rsidR="00102FD4" w:rsidRPr="004D3800">
        <w:t>build. Version</w:t>
      </w:r>
      <w:r w:rsidRPr="004D3800">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4D3800" w:rsidRDefault="0032532D" w:rsidP="00557168">
      <w:pPr>
        <w:pStyle w:val="Text"/>
      </w:pPr>
      <w:r w:rsidRPr="004D3800">
        <w:t xml:space="preserve">An HTTP GET endpoint is provided at /build-info, which returns the value of the </w:t>
      </w:r>
      <w:r w:rsidR="00102FD4" w:rsidRPr="004D3800">
        <w:t>build. Version</w:t>
      </w:r>
      <w:r w:rsidRPr="004D3800">
        <w:t xml:space="preserve"> property. When a request is made to this endpoint, the application responds with an HTTP 200 status and includes </w:t>
      </w:r>
      <w:r w:rsidR="00102FD4" w:rsidRPr="004D3800">
        <w:t>the</w:t>
      </w:r>
      <w:r w:rsidRPr="004D3800">
        <w:t xml:space="preserve"> information in the response body.</w:t>
      </w:r>
    </w:p>
    <w:p w14:paraId="48D05C35" w14:textId="77777777" w:rsidR="0032532D" w:rsidRPr="004D3800" w:rsidRDefault="0032532D" w:rsidP="00557168">
      <w:pPr>
        <w:pStyle w:val="Text"/>
      </w:pPr>
      <w:r w:rsidRPr="004D3800">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4D3800" w:rsidRDefault="00AE61FA" w:rsidP="002B5B42">
      <w:pPr>
        <w:rPr>
          <w:rFonts w:eastAsia="Times"/>
          <w:sz w:val="22"/>
          <w:szCs w:val="22"/>
          <w:lang w:eastAsia="de-DE"/>
        </w:rPr>
      </w:pPr>
    </w:p>
    <w:p w14:paraId="11B508EC" w14:textId="25B076B3" w:rsidR="00966DBA" w:rsidRPr="004D3800" w:rsidRDefault="00354C12" w:rsidP="00A36BE2">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04FA69C" w:rsidR="00354C12" w:rsidRPr="004D3800" w:rsidRDefault="00354C12" w:rsidP="00354C12">
                            <w:pPr>
                              <w:pStyle w:val="Caption"/>
                              <w:rPr>
                                <w:rFonts w:eastAsia="Times"/>
                                <w:lang w:eastAsia="de-DE"/>
                              </w:rPr>
                            </w:pPr>
                            <w:bookmarkStart w:id="221" w:name="_Toc205928700"/>
                            <w:r w:rsidRPr="004D3800">
                              <w:t xml:space="preserve">Figure </w:t>
                            </w:r>
                            <w:r w:rsidRPr="004D3800">
                              <w:fldChar w:fldCharType="begin"/>
                            </w:r>
                            <w:r w:rsidRPr="004D3800">
                              <w:instrText xml:space="preserve"> SEQ Figure \* ARABIC </w:instrText>
                            </w:r>
                            <w:r w:rsidRPr="004D3800">
                              <w:fldChar w:fldCharType="separate"/>
                            </w:r>
                            <w:r w:rsidR="00B27C2A" w:rsidRPr="004D3800">
                              <w:t>56</w:t>
                            </w:r>
                            <w:r w:rsidRPr="004D3800">
                              <w:fldChar w:fldCharType="end"/>
                            </w:r>
                            <w:r w:rsidRPr="004D3800">
                              <w:t>: Pass Data for Local Configuration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81"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BkIQIAAEM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V5NJtc3H2ecSfJdXU8/jROv2eW1Qx++KGhYNAqONJbE&#10;ljg8+EAVKXQIicU8GF2utTHxJzpWBtlB0AjbWgcVe6QXv0UZG2MtxFe9O95kFyjRCt22Y7os+Gw2&#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BZywZCECAABDBAAADgAAAAAAAAAAAAAAAAAuAgAAZHJzL2Uyb0RvYy54&#10;bWxQSwECLQAUAAYACAAAACEA2+BqKeAAAAALAQAADwAAAAAAAAAAAAAAAAB7BAAAZHJzL2Rvd25y&#10;ZXYueG1sUEsFBgAAAAAEAAQA8wAAAIgFAAAAAA==&#10;" stroked="f">
                <v:textbox inset="0,0,0,0">
                  <w:txbxContent>
                    <w:p w14:paraId="167720D5" w14:textId="204FA69C" w:rsidR="00354C12" w:rsidRPr="004D3800" w:rsidRDefault="00354C12" w:rsidP="00354C12">
                      <w:pPr>
                        <w:pStyle w:val="Caption"/>
                        <w:rPr>
                          <w:rFonts w:eastAsia="Times"/>
                          <w:lang w:eastAsia="de-DE"/>
                        </w:rPr>
                      </w:pPr>
                      <w:bookmarkStart w:id="222" w:name="_Toc205928700"/>
                      <w:r w:rsidRPr="004D3800">
                        <w:t xml:space="preserve">Figure </w:t>
                      </w:r>
                      <w:r w:rsidRPr="004D3800">
                        <w:fldChar w:fldCharType="begin"/>
                      </w:r>
                      <w:r w:rsidRPr="004D3800">
                        <w:instrText xml:space="preserve"> SEQ Figure \* ARABIC </w:instrText>
                      </w:r>
                      <w:r w:rsidRPr="004D3800">
                        <w:fldChar w:fldCharType="separate"/>
                      </w:r>
                      <w:r w:rsidR="00B27C2A" w:rsidRPr="004D3800">
                        <w:t>56</w:t>
                      </w:r>
                      <w:r w:rsidRPr="004D3800">
                        <w:fldChar w:fldCharType="end"/>
                      </w:r>
                      <w:r w:rsidRPr="004D3800">
                        <w:t>: Pass Data for Local Configuration</w:t>
                      </w:r>
                      <w:bookmarkEnd w:id="222"/>
                    </w:p>
                  </w:txbxContent>
                </v:textbox>
                <w10:wrap type="square"/>
              </v:shape>
            </w:pict>
          </mc:Fallback>
        </mc:AlternateContent>
      </w:r>
      <w:r w:rsidRPr="004D3800">
        <w:rPr>
          <w:rFonts w:eastAsia="Times"/>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4D3800">
        <w:rPr>
          <w:rFonts w:eastAsia="Times"/>
          <w:sz w:val="22"/>
          <w:szCs w:val="22"/>
          <w:lang w:eastAsia="de-DE"/>
        </w:rPr>
        <w:drawing>
          <wp:anchor distT="0" distB="0" distL="114300" distR="114300" simplePos="0" relativeHeight="251776000" behindDoc="0" locked="0" layoutInCell="1" allowOverlap="1" wp14:anchorId="2EC7DE0C" wp14:editId="3F65FB53">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1974656" behindDoc="0" locked="0" layoutInCell="1" allowOverlap="1" wp14:anchorId="70206C4E" wp14:editId="014EAE12">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12713D42" w:rsidR="00354C12" w:rsidRPr="004D3800" w:rsidRDefault="00354C12" w:rsidP="00354C12">
                            <w:pPr>
                              <w:pStyle w:val="Caption"/>
                              <w:rPr>
                                <w:rFonts w:eastAsia="Times"/>
                                <w:lang w:eastAsia="de-DE"/>
                              </w:rPr>
                            </w:pPr>
                            <w:bookmarkStart w:id="223" w:name="_Toc205928701"/>
                            <w:r w:rsidRPr="004D3800">
                              <w:t xml:space="preserve">Figure </w:t>
                            </w:r>
                            <w:r w:rsidRPr="004D3800">
                              <w:fldChar w:fldCharType="begin"/>
                            </w:r>
                            <w:r w:rsidRPr="004D3800">
                              <w:instrText xml:space="preserve"> SEQ Figure \* ARABIC </w:instrText>
                            </w:r>
                            <w:r w:rsidRPr="004D3800">
                              <w:fldChar w:fldCharType="separate"/>
                            </w:r>
                            <w:r w:rsidR="00B27C2A" w:rsidRPr="004D3800">
                              <w:t>57</w:t>
                            </w:r>
                            <w:r w:rsidRPr="004D3800">
                              <w:fldChar w:fldCharType="end"/>
                            </w:r>
                            <w:r w:rsidRPr="004D3800">
                              <w:t>: Call Hard Code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206C4E" id="_x0000_s1082" type="#_x0000_t202" style="position:absolute;margin-left:-2.3pt;margin-top:188.25pt;width:439.4pt;height:.0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xF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" stroked="f">
                <v:textbox style="mso-fit-shape-to-text:t" inset="0,0,0,0">
                  <w:txbxContent>
                    <w:p w14:paraId="11B1C801" w14:textId="12713D42" w:rsidR="00354C12" w:rsidRPr="004D3800" w:rsidRDefault="00354C12" w:rsidP="00354C12">
                      <w:pPr>
                        <w:pStyle w:val="Caption"/>
                        <w:rPr>
                          <w:rFonts w:eastAsia="Times"/>
                          <w:lang w:eastAsia="de-DE"/>
                        </w:rPr>
                      </w:pPr>
                      <w:bookmarkStart w:id="224" w:name="_Toc205928701"/>
                      <w:r w:rsidRPr="004D3800">
                        <w:t xml:space="preserve">Figure </w:t>
                      </w:r>
                      <w:r w:rsidRPr="004D3800">
                        <w:fldChar w:fldCharType="begin"/>
                      </w:r>
                      <w:r w:rsidRPr="004D3800">
                        <w:instrText xml:space="preserve"> SEQ Figure \* ARABIC </w:instrText>
                      </w:r>
                      <w:r w:rsidRPr="004D3800">
                        <w:fldChar w:fldCharType="separate"/>
                      </w:r>
                      <w:r w:rsidR="00B27C2A" w:rsidRPr="004D3800">
                        <w:t>57</w:t>
                      </w:r>
                      <w:r w:rsidRPr="004D3800">
                        <w:fldChar w:fldCharType="end"/>
                      </w:r>
                      <w:r w:rsidRPr="004D3800">
                        <w:t>: Call Hard Code Data</w:t>
                      </w:r>
                      <w:bookmarkEnd w:id="224"/>
                    </w:p>
                  </w:txbxContent>
                </v:textbox>
                <w10:wrap type="square"/>
              </v:shape>
            </w:pict>
          </mc:Fallback>
        </mc:AlternateContent>
      </w:r>
      <w:r w:rsidR="00966DBA" w:rsidRPr="004D3800">
        <w:rPr>
          <w:rFonts w:eastAsia="Times"/>
          <w:sz w:val="22"/>
          <w:szCs w:val="22"/>
          <w:lang w:eastAsia="de-DE"/>
        </w:rPr>
        <w:br w:type="page"/>
      </w:r>
    </w:p>
    <w:p w14:paraId="25E84999" w14:textId="3B0F9211" w:rsidR="002B5B42" w:rsidRPr="004D3800" w:rsidRDefault="002B5B42" w:rsidP="002B5B42">
      <w:pPr>
        <w:rPr>
          <w:rFonts w:eastAsia="Times"/>
          <w:sz w:val="22"/>
          <w:szCs w:val="22"/>
          <w:lang w:eastAsia="de-DE"/>
        </w:rPr>
      </w:pPr>
    </w:p>
    <w:p w14:paraId="592696C7" w14:textId="55B8C772" w:rsidR="002B5B42" w:rsidRPr="004D3800" w:rsidRDefault="002B5B42" w:rsidP="00557168">
      <w:pPr>
        <w:pStyle w:val="Text"/>
      </w:pPr>
      <w:r w:rsidRPr="004D3800">
        <w:t>2. Using Environment Interface</w:t>
      </w:r>
      <w:r w:rsidR="0075255F" w:rsidRPr="004D3800">
        <w:t xml:space="preserve"> – </w:t>
      </w:r>
      <w:r w:rsidR="00DA443B" w:rsidRPr="004D3800">
        <w:t>Local</w:t>
      </w:r>
      <w:r w:rsidR="0075255F" w:rsidRPr="004D3800">
        <w:t xml:space="preserve"> Configuration</w:t>
      </w:r>
      <w:r w:rsidR="00A876F1" w:rsidRPr="004D3800">
        <w:t xml:space="preserve"> as shown in figure 58.</w:t>
      </w:r>
    </w:p>
    <w:p w14:paraId="2CE4D357" w14:textId="5D81E31C" w:rsidR="00A36BE2" w:rsidRPr="004D3800" w:rsidRDefault="002B5B42" w:rsidP="00557168">
      <w:pPr>
        <w:pStyle w:val="Text"/>
      </w:pPr>
      <w:r w:rsidRPr="004D3800">
        <w:t xml:space="preserve">The Environment interface enables access to application properties programmatically. By </w:t>
      </w:r>
      <w:r w:rsidR="004414C0" w:rsidRPr="004D3800">
        <w:t>auto wiring</w:t>
      </w:r>
      <w:r w:rsidRPr="004D3800">
        <w:t xml:space="preserve"> the Environment bean, developers can retrieve property values dynamically, offering greater flexibility. However, this method still involves manually specifying property keys in the code.</w:t>
      </w:r>
    </w:p>
    <w:p w14:paraId="76BE6032" w14:textId="6F68F7DC" w:rsidR="00AD6D89" w:rsidRPr="004D3800" w:rsidRDefault="00AD6D89" w:rsidP="00DC2225">
      <w:pPr>
        <w:rPr>
          <w:rFonts w:eastAsia="Times"/>
          <w:sz w:val="22"/>
          <w:szCs w:val="22"/>
          <w:lang w:eastAsia="de-DE"/>
        </w:rPr>
      </w:pPr>
    </w:p>
    <w:p w14:paraId="4503BBD4" w14:textId="1E3A2C22" w:rsidR="00225A46" w:rsidRPr="004D3800" w:rsidRDefault="00225A46" w:rsidP="00557168">
      <w:pPr>
        <w:pStyle w:val="Text"/>
      </w:pPr>
      <w:r w:rsidRPr="004D3800">
        <w:t>This screenshot demonstrates how a Spring Boot application uses the Environment interface to access configuration properties dynamically.</w:t>
      </w:r>
    </w:p>
    <w:p w14:paraId="3B499247" w14:textId="77777777" w:rsidR="00225A46" w:rsidRPr="004D3800" w:rsidRDefault="00225A46" w:rsidP="00557168">
      <w:pPr>
        <w:pStyle w:val="Text"/>
      </w:pPr>
      <w:r w:rsidRPr="004D3800">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4D3800" w:rsidRDefault="00225A46" w:rsidP="00557168">
      <w:pPr>
        <w:pStyle w:val="Text"/>
      </w:pPr>
      <w:r w:rsidRPr="004D3800">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4D3800" w:rsidRDefault="00225A46" w:rsidP="00557168">
      <w:pPr>
        <w:pStyle w:val="Text"/>
      </w:pPr>
      <w:r w:rsidRPr="004D3800">
        <w:t xml:space="preserve">This method is particularly useful when the property key is dynamic, or when conditional logic is needed to decide which property to access. It also provides more flexibility compared to direct </w:t>
      </w:r>
      <w:r w:rsidR="000B4916" w:rsidRPr="004D3800">
        <w:t>injections</w:t>
      </w:r>
      <w:r w:rsidRPr="004D3800">
        <w:t xml:space="preserve"> but requires manual handling of property keys.</w:t>
      </w:r>
    </w:p>
    <w:p w14:paraId="62162ADD" w14:textId="76196676" w:rsidR="00AD6D89" w:rsidRPr="004D3800" w:rsidRDefault="00A876F1" w:rsidP="00DC2225">
      <w:pPr>
        <w:rPr>
          <w:rFonts w:eastAsia="Times"/>
          <w:sz w:val="22"/>
          <w:szCs w:val="22"/>
          <w:lang w:eastAsia="de-DE"/>
        </w:rPr>
      </w:pPr>
      <w:r w:rsidRPr="004D3800">
        <mc:AlternateContent>
          <mc:Choice Requires="wps">
            <w:drawing>
              <wp:anchor distT="0" distB="0" distL="114300" distR="114300" simplePos="0" relativeHeight="251976704" behindDoc="0" locked="0" layoutInCell="1" allowOverlap="1" wp14:anchorId="0D11B6D1" wp14:editId="5DA6D05E">
                <wp:simplePos x="0" y="0"/>
                <wp:positionH relativeFrom="margin">
                  <wp:posOffset>38100</wp:posOffset>
                </wp:positionH>
                <wp:positionV relativeFrom="paragraph">
                  <wp:posOffset>1057275</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3D3048D6" w:rsidR="005501D7" w:rsidRPr="004D3800" w:rsidRDefault="005501D7" w:rsidP="005501D7">
                            <w:pPr>
                              <w:pStyle w:val="Caption"/>
                              <w:rPr>
                                <w:rFonts w:eastAsia="Times"/>
                                <w:lang w:eastAsia="de-DE"/>
                              </w:rPr>
                            </w:pPr>
                            <w:bookmarkStart w:id="225" w:name="_Toc205928702"/>
                            <w:r w:rsidRPr="004D3800">
                              <w:t xml:space="preserve">Figure </w:t>
                            </w:r>
                            <w:r w:rsidRPr="004D3800">
                              <w:fldChar w:fldCharType="begin"/>
                            </w:r>
                            <w:r w:rsidRPr="004D3800">
                              <w:instrText xml:space="preserve"> SEQ Figure \* ARABIC </w:instrText>
                            </w:r>
                            <w:r w:rsidRPr="004D3800">
                              <w:fldChar w:fldCharType="separate"/>
                            </w:r>
                            <w:r w:rsidR="00B27C2A" w:rsidRPr="004D3800">
                              <w:t>58</w:t>
                            </w:r>
                            <w:r w:rsidRPr="004D3800">
                              <w:fldChar w:fldCharType="end"/>
                            </w:r>
                            <w:r w:rsidRPr="004D3800">
                              <w:t>: Environment interface to access configuration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83" type="#_x0000_t202" style="position:absolute;left:0;text-align:left;margin-left:3pt;margin-top:83.25pt;width:422.15pt;height:.05pt;z-index:25197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" stroked="f">
                <v:textbox style="mso-fit-shape-to-text:t" inset="0,0,0,0">
                  <w:txbxContent>
                    <w:p w14:paraId="596588AA" w14:textId="3D3048D6" w:rsidR="005501D7" w:rsidRPr="004D3800" w:rsidRDefault="005501D7" w:rsidP="005501D7">
                      <w:pPr>
                        <w:pStyle w:val="Caption"/>
                        <w:rPr>
                          <w:rFonts w:eastAsia="Times"/>
                          <w:lang w:eastAsia="de-DE"/>
                        </w:rPr>
                      </w:pPr>
                      <w:bookmarkStart w:id="226" w:name="_Toc205928702"/>
                      <w:r w:rsidRPr="004D3800">
                        <w:t xml:space="preserve">Figure </w:t>
                      </w:r>
                      <w:r w:rsidRPr="004D3800">
                        <w:fldChar w:fldCharType="begin"/>
                      </w:r>
                      <w:r w:rsidRPr="004D3800">
                        <w:instrText xml:space="preserve"> SEQ Figure \* ARABIC </w:instrText>
                      </w:r>
                      <w:r w:rsidRPr="004D3800">
                        <w:fldChar w:fldCharType="separate"/>
                      </w:r>
                      <w:r w:rsidR="00B27C2A" w:rsidRPr="004D3800">
                        <w:t>58</w:t>
                      </w:r>
                      <w:r w:rsidRPr="004D3800">
                        <w:fldChar w:fldCharType="end"/>
                      </w:r>
                      <w:r w:rsidRPr="004D3800">
                        <w:t>: Environment interface to access configuration</w:t>
                      </w:r>
                      <w:bookmarkEnd w:id="226"/>
                    </w:p>
                  </w:txbxContent>
                </v:textbox>
                <w10:wrap type="square" anchorx="margin"/>
              </v:shape>
            </w:pict>
          </mc:Fallback>
        </mc:AlternateContent>
      </w:r>
      <w:r w:rsidRPr="004D3800">
        <w:rPr>
          <w:rFonts w:eastAsia="Times"/>
          <w:sz w:val="22"/>
          <w:szCs w:val="22"/>
          <w:lang w:eastAsia="de-DE"/>
        </w:rPr>
        <w:drawing>
          <wp:anchor distT="0" distB="0" distL="114300" distR="114300" simplePos="0" relativeHeight="251782144" behindDoc="0" locked="0" layoutInCell="1" allowOverlap="1" wp14:anchorId="010ACE02" wp14:editId="7C2995A8">
            <wp:simplePos x="0" y="0"/>
            <wp:positionH relativeFrom="margin">
              <wp:align>center</wp:align>
            </wp:positionH>
            <wp:positionV relativeFrom="margin">
              <wp:posOffset>4892040</wp:posOffset>
            </wp:positionV>
            <wp:extent cx="5117465" cy="666750"/>
            <wp:effectExtent l="0" t="0" r="6985"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117465" cy="666750"/>
                    </a:xfrm>
                    <a:prstGeom prst="rect">
                      <a:avLst/>
                    </a:prstGeom>
                  </pic:spPr>
                </pic:pic>
              </a:graphicData>
            </a:graphic>
            <wp14:sizeRelH relativeFrom="margin">
              <wp14:pctWidth>0</wp14:pctWidth>
            </wp14:sizeRelH>
            <wp14:sizeRelV relativeFrom="margin">
              <wp14:pctHeight>0</wp14:pctHeight>
            </wp14:sizeRelV>
          </wp:anchor>
        </w:drawing>
      </w:r>
    </w:p>
    <w:p w14:paraId="2493BC98" w14:textId="003C7D1E" w:rsidR="00AD6D89" w:rsidRPr="004D3800" w:rsidRDefault="00AD6D89" w:rsidP="00DC2225">
      <w:pPr>
        <w:rPr>
          <w:rFonts w:eastAsia="Times"/>
          <w:sz w:val="22"/>
          <w:szCs w:val="22"/>
          <w:lang w:eastAsia="de-DE"/>
        </w:rPr>
      </w:pPr>
    </w:p>
    <w:p w14:paraId="4B920E13" w14:textId="5E317614" w:rsidR="00AD6D89" w:rsidRPr="004D3800" w:rsidRDefault="00AD6D89" w:rsidP="00DC2225">
      <w:pPr>
        <w:rPr>
          <w:rFonts w:eastAsia="Times"/>
          <w:sz w:val="22"/>
          <w:szCs w:val="22"/>
          <w:lang w:eastAsia="de-DE"/>
        </w:rPr>
      </w:pPr>
    </w:p>
    <w:p w14:paraId="0847EF44" w14:textId="34E1D658" w:rsidR="00524AD1" w:rsidRPr="004D3800" w:rsidRDefault="00524AD1" w:rsidP="005501D7">
      <w:pPr>
        <w:spacing w:after="0" w:line="240" w:lineRule="auto"/>
        <w:jc w:val="left"/>
        <w:rPr>
          <w:rFonts w:eastAsia="Times"/>
        </w:rPr>
      </w:pPr>
      <w:r w:rsidRPr="004D3800">
        <w:rPr>
          <w:rFonts w:eastAsia="Times"/>
        </w:rPr>
        <w:t>3. Using @ConfigurationProperties</w:t>
      </w:r>
      <w:r w:rsidR="0075255F" w:rsidRPr="004D3800">
        <w:rPr>
          <w:rFonts w:eastAsia="Times"/>
        </w:rPr>
        <w:t xml:space="preserve"> –</w:t>
      </w:r>
      <w:r w:rsidR="00DA443B" w:rsidRPr="004D3800">
        <w:rPr>
          <w:rFonts w:eastAsia="Times"/>
        </w:rPr>
        <w:t xml:space="preserve"> Local</w:t>
      </w:r>
      <w:r w:rsidR="0075255F" w:rsidRPr="004D3800">
        <w:rPr>
          <w:rFonts w:eastAsia="Times"/>
        </w:rPr>
        <w:t xml:space="preserve"> Configuration</w:t>
      </w:r>
    </w:p>
    <w:p w14:paraId="0B4B6D7A" w14:textId="77777777" w:rsidR="00A876F1" w:rsidRPr="004D3800" w:rsidRDefault="00A876F1" w:rsidP="005501D7">
      <w:pPr>
        <w:spacing w:after="0" w:line="240" w:lineRule="auto"/>
        <w:jc w:val="left"/>
        <w:rPr>
          <w:rFonts w:eastAsia="Times"/>
          <w:sz w:val="22"/>
          <w:szCs w:val="22"/>
          <w:lang w:eastAsia="de-DE"/>
        </w:rPr>
      </w:pPr>
    </w:p>
    <w:p w14:paraId="4AB2C149" w14:textId="2FB1C738" w:rsidR="00524AD1" w:rsidRPr="004D3800" w:rsidRDefault="00524AD1" w:rsidP="00557168">
      <w:pPr>
        <w:pStyle w:val="Text"/>
      </w:pPr>
      <w:r w:rsidRPr="004D3800">
        <w:t xml:space="preserve">This is the most robust and scalable approach. The </w:t>
      </w:r>
      <w:r w:rsidR="00F31BFD" w:rsidRPr="004D3800">
        <w:t>Configuration Properties</w:t>
      </w:r>
      <w:r w:rsidRPr="004D3800">
        <w:t xml:space="preserve"> annotation binds groups of related properties to a </w:t>
      </w:r>
      <w:r w:rsidR="00F31BFD" w:rsidRPr="004D3800">
        <w:t>strongly typed</w:t>
      </w:r>
      <w:r w:rsidRPr="004D3800">
        <w:t xml:space="preserve"> bean, eliminating the need to hard-code property keys. This improves maintainability, readability, and allows validation of configuration values</w:t>
      </w:r>
      <w:r w:rsidR="00A876F1" w:rsidRPr="004D3800">
        <w:t xml:space="preserve"> as shown in figure 59</w:t>
      </w:r>
      <w:r w:rsidRPr="004D3800">
        <w:t>.</w:t>
      </w:r>
    </w:p>
    <w:p w14:paraId="077AACE8" w14:textId="77777777" w:rsidR="00524AD1" w:rsidRPr="004D3800" w:rsidRDefault="00524AD1" w:rsidP="00DC2225">
      <w:pPr>
        <w:rPr>
          <w:rFonts w:eastAsia="Times"/>
          <w:sz w:val="22"/>
          <w:szCs w:val="22"/>
          <w:lang w:eastAsia="de-DE"/>
        </w:rPr>
      </w:pPr>
    </w:p>
    <w:p w14:paraId="3A910A05" w14:textId="77777777" w:rsidR="005501D7" w:rsidRPr="004D3800" w:rsidRDefault="005501D7" w:rsidP="000B4916">
      <w:pPr>
        <w:spacing w:after="0"/>
        <w:rPr>
          <w:rFonts w:eastAsia="Times"/>
          <w:sz w:val="22"/>
          <w:szCs w:val="22"/>
          <w:lang w:eastAsia="de-DE"/>
        </w:rPr>
      </w:pPr>
    </w:p>
    <w:p w14:paraId="78A81DDE" w14:textId="77777777" w:rsidR="005501D7" w:rsidRPr="004D3800" w:rsidRDefault="005501D7" w:rsidP="000B4916">
      <w:pPr>
        <w:spacing w:after="0"/>
        <w:rPr>
          <w:rFonts w:eastAsia="Times"/>
          <w:sz w:val="22"/>
          <w:szCs w:val="22"/>
          <w:lang w:eastAsia="de-DE"/>
        </w:rPr>
      </w:pPr>
    </w:p>
    <w:p w14:paraId="088C52A7" w14:textId="693A324A" w:rsidR="000B4916" w:rsidRPr="004D3800" w:rsidRDefault="000B4916" w:rsidP="00557168">
      <w:pPr>
        <w:pStyle w:val="Text"/>
      </w:pPr>
      <w:r w:rsidRPr="004D3800">
        <w:lastRenderedPageBreak/>
        <w:t>This example demonstrates how to use @ConfigurationProperties in a Spring Boot application to read grouped configuration values in a structured and scalable way.</w:t>
      </w:r>
    </w:p>
    <w:p w14:paraId="0A4B81D3" w14:textId="77777777" w:rsidR="000B4916" w:rsidRPr="004D3800" w:rsidRDefault="000B4916" w:rsidP="00557168">
      <w:pPr>
        <w:pStyle w:val="Text"/>
      </w:pPr>
      <w:r w:rsidRPr="004D3800">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3E60B3B9" w:rsidR="000B4916" w:rsidRPr="004D3800" w:rsidRDefault="000B4916" w:rsidP="00557168">
      <w:pPr>
        <w:pStyle w:val="Text"/>
      </w:pPr>
      <w:r w:rsidRPr="004D3800">
        <w:t xml:space="preserve">This </w:t>
      </w:r>
      <w:r w:rsidR="00F31BFD" w:rsidRPr="004D3800">
        <w:t>strongly typed</w:t>
      </w:r>
      <w:r w:rsidRPr="004D3800">
        <w:t xml:space="preserve"> class is then made available in the application by enabling it through the @EnableConfigurationProperties annotation. The values can be returned or processed as needed, such as exposing them through a REST API</w:t>
      </w:r>
      <w:r w:rsidR="00DF0E57" w:rsidRPr="004D3800">
        <w:t xml:space="preserve"> as shown in figure 60</w:t>
      </w:r>
      <w:r w:rsidRPr="004D3800">
        <w:t>.</w:t>
      </w:r>
    </w:p>
    <w:p w14:paraId="21C2CC51" w14:textId="05F855C6" w:rsidR="000B4916" w:rsidRPr="004D3800" w:rsidRDefault="00A876F1" w:rsidP="00557168">
      <w:pPr>
        <w:pStyle w:val="Text"/>
      </w:pPr>
      <w:r w:rsidRPr="004D3800">
        <w:drawing>
          <wp:anchor distT="0" distB="0" distL="114300" distR="114300" simplePos="0" relativeHeight="251790336" behindDoc="0" locked="0" layoutInCell="1" allowOverlap="1" wp14:anchorId="699776DB" wp14:editId="2456E2F4">
            <wp:simplePos x="0" y="0"/>
            <wp:positionH relativeFrom="margin">
              <wp:align>center</wp:align>
            </wp:positionH>
            <wp:positionV relativeFrom="page">
              <wp:posOffset>4057650</wp:posOffset>
            </wp:positionV>
            <wp:extent cx="4967374" cy="662940"/>
            <wp:effectExtent l="76200" t="76200" r="13843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67374" cy="66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4D3800">
        <w:t xml:space="preserve">This method avoids hard-coding property keys, making the configuration more maintainable, readable, and easier to validate. </w:t>
      </w:r>
    </w:p>
    <w:p w14:paraId="51AF638A" w14:textId="22FF4C19" w:rsidR="00A36BE2" w:rsidRPr="004D3800" w:rsidRDefault="00A876F1">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978752" behindDoc="0" locked="0" layoutInCell="1" allowOverlap="1" wp14:anchorId="104117F7" wp14:editId="1B1276D0">
                <wp:simplePos x="0" y="0"/>
                <wp:positionH relativeFrom="column">
                  <wp:posOffset>186055</wp:posOffset>
                </wp:positionH>
                <wp:positionV relativeFrom="paragraph">
                  <wp:posOffset>988695</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A7F846" w:rsidR="00491DEB" w:rsidRPr="004D3800" w:rsidRDefault="00491DEB" w:rsidP="00491DEB">
                            <w:pPr>
                              <w:pStyle w:val="Caption"/>
                              <w:rPr>
                                <w:rFonts w:eastAsia="Times"/>
                                <w:sz w:val="22"/>
                                <w:szCs w:val="22"/>
                                <w:lang w:eastAsia="de-DE"/>
                              </w:rPr>
                            </w:pPr>
                            <w:bookmarkStart w:id="227" w:name="_Toc205928703"/>
                            <w:r w:rsidRPr="004D3800">
                              <w:t xml:space="preserve">Figure </w:t>
                            </w:r>
                            <w:r w:rsidRPr="004D3800">
                              <w:fldChar w:fldCharType="begin"/>
                            </w:r>
                            <w:r w:rsidRPr="004D3800">
                              <w:instrText xml:space="preserve"> SEQ Figure \* ARABIC </w:instrText>
                            </w:r>
                            <w:r w:rsidRPr="004D3800">
                              <w:fldChar w:fldCharType="separate"/>
                            </w:r>
                            <w:r w:rsidR="00B27C2A" w:rsidRPr="004D3800">
                              <w:t>59</w:t>
                            </w:r>
                            <w:r w:rsidRPr="004D3800">
                              <w:fldChar w:fldCharType="end"/>
                            </w:r>
                            <w:r w:rsidRPr="004D3800">
                              <w:t>: Methode to Call Configuration Properties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84" type="#_x0000_t202" style="position:absolute;margin-left:14.65pt;margin-top:77.85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b+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" stroked="f">
                <v:textbox style="mso-fit-shape-to-text:t" inset="0,0,0,0">
                  <w:txbxContent>
                    <w:p w14:paraId="055DDF09" w14:textId="35A7F846" w:rsidR="00491DEB" w:rsidRPr="004D3800" w:rsidRDefault="00491DEB" w:rsidP="00491DEB">
                      <w:pPr>
                        <w:pStyle w:val="Caption"/>
                        <w:rPr>
                          <w:rFonts w:eastAsia="Times"/>
                          <w:sz w:val="22"/>
                          <w:szCs w:val="22"/>
                          <w:lang w:eastAsia="de-DE"/>
                        </w:rPr>
                      </w:pPr>
                      <w:bookmarkStart w:id="228" w:name="_Toc205928703"/>
                      <w:r w:rsidRPr="004D3800">
                        <w:t xml:space="preserve">Figure </w:t>
                      </w:r>
                      <w:r w:rsidRPr="004D3800">
                        <w:fldChar w:fldCharType="begin"/>
                      </w:r>
                      <w:r w:rsidRPr="004D3800">
                        <w:instrText xml:space="preserve"> SEQ Figure \* ARABIC </w:instrText>
                      </w:r>
                      <w:r w:rsidRPr="004D3800">
                        <w:fldChar w:fldCharType="separate"/>
                      </w:r>
                      <w:r w:rsidR="00B27C2A" w:rsidRPr="004D3800">
                        <w:t>59</w:t>
                      </w:r>
                      <w:r w:rsidRPr="004D3800">
                        <w:fldChar w:fldCharType="end"/>
                      </w:r>
                      <w:r w:rsidRPr="004D3800">
                        <w:t>: Methode to Call Configuration Properties</w:t>
                      </w:r>
                      <w:bookmarkEnd w:id="228"/>
                    </w:p>
                  </w:txbxContent>
                </v:textbox>
                <w10:wrap type="square"/>
              </v:shape>
            </w:pict>
          </mc:Fallback>
        </mc:AlternateContent>
      </w:r>
      <w:r w:rsidR="00C96816" w:rsidRPr="004D3800">
        <w:t xml:space="preserve"> </w:t>
      </w:r>
    </w:p>
    <w:p w14:paraId="4F17BA04" w14:textId="5DD8CD2B" w:rsidR="001E21EA" w:rsidRPr="004D3800" w:rsidRDefault="001E21EA" w:rsidP="00DC2225">
      <w:pPr>
        <w:rPr>
          <w:rFonts w:eastAsia="Times"/>
          <w:sz w:val="22"/>
          <w:szCs w:val="22"/>
          <w:lang w:eastAsia="de-DE"/>
        </w:rPr>
      </w:pPr>
    </w:p>
    <w:p w14:paraId="6D7DDCF4" w14:textId="1AD4ADC9" w:rsidR="0075255F" w:rsidRPr="004D3800" w:rsidRDefault="00DF0E57" w:rsidP="002724A7">
      <w:pPr>
        <w:spacing w:after="0" w:line="240" w:lineRule="auto"/>
        <w:jc w:val="left"/>
        <w:rPr>
          <w:rFonts w:eastAsia="Times"/>
          <w:lang w:eastAsia="de-DE"/>
        </w:rPr>
      </w:pPr>
      <w:r w:rsidRPr="004D3800">
        <w:rPr>
          <w:rFonts w:eastAsia="Times"/>
          <w:sz w:val="22"/>
          <w:szCs w:val="22"/>
          <w:lang w:eastAsia="de-DE"/>
        </w:rPr>
        <w:drawing>
          <wp:anchor distT="0" distB="0" distL="114300" distR="114300" simplePos="0" relativeHeight="251793408" behindDoc="0" locked="0" layoutInCell="1" allowOverlap="1" wp14:anchorId="2BBC12E0" wp14:editId="4A35E2A5">
            <wp:simplePos x="0" y="0"/>
            <wp:positionH relativeFrom="margin">
              <wp:align>center</wp:align>
            </wp:positionH>
            <wp:positionV relativeFrom="margin">
              <wp:posOffset>4501515</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1DEB" w:rsidRPr="004D3800">
        <mc:AlternateContent>
          <mc:Choice Requires="wps">
            <w:drawing>
              <wp:anchor distT="0" distB="0" distL="114300" distR="114300" simplePos="0" relativeHeight="251980800" behindDoc="0" locked="0" layoutInCell="1" allowOverlap="1" wp14:anchorId="4487B262" wp14:editId="5FDDCD8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5602ED3E" w:rsidR="00491DEB" w:rsidRPr="004D3800" w:rsidRDefault="00491DEB" w:rsidP="00491DEB">
                            <w:pPr>
                              <w:pStyle w:val="Caption"/>
                              <w:rPr>
                                <w:rFonts w:eastAsia="Times"/>
                                <w:sz w:val="22"/>
                                <w:szCs w:val="22"/>
                                <w:lang w:eastAsia="de-DE"/>
                              </w:rPr>
                            </w:pPr>
                            <w:bookmarkStart w:id="229" w:name="_Toc205928704"/>
                            <w:r w:rsidRPr="004D3800">
                              <w:t xml:space="preserve">Figure </w:t>
                            </w:r>
                            <w:r w:rsidRPr="004D3800">
                              <w:fldChar w:fldCharType="begin"/>
                            </w:r>
                            <w:r w:rsidRPr="004D3800">
                              <w:instrText xml:space="preserve"> SEQ Figure \* ARABIC </w:instrText>
                            </w:r>
                            <w:r w:rsidRPr="004D3800">
                              <w:fldChar w:fldCharType="separate"/>
                            </w:r>
                            <w:r w:rsidR="00B27C2A" w:rsidRPr="004D3800">
                              <w:t>60</w:t>
                            </w:r>
                            <w:r w:rsidRPr="004D3800">
                              <w:fldChar w:fldCharType="end"/>
                            </w:r>
                            <w:r w:rsidRPr="004D3800">
                              <w:t>: Configuration Properties Class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85"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LKWGwIAAEAEAAAOAAAAZHJzL2Uyb0RvYy54bWysU8Fu2zAMvQ/YPwi6L066tO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l8PqOQpNjNx+t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NWMspYbAgAAQAQAAA4AAAAAAAAAAAAAAAAALgIAAGRycy9lMm9Eb2MueG1sUEsB&#10;Ai0AFAAGAAgAAAAhAALs/Q7hAAAACgEAAA8AAAAAAAAAAAAAAAAAdQQAAGRycy9kb3ducmV2Lnht&#10;bFBLBQYAAAAABAAEAPMAAACDBQAAAAA=&#10;" stroked="f">
                <v:textbox style="mso-fit-shape-to-text:t" inset="0,0,0,0">
                  <w:txbxContent>
                    <w:p w14:paraId="4E1BC990" w14:textId="5602ED3E" w:rsidR="00491DEB" w:rsidRPr="004D3800" w:rsidRDefault="00491DEB" w:rsidP="00491DEB">
                      <w:pPr>
                        <w:pStyle w:val="Caption"/>
                        <w:rPr>
                          <w:rFonts w:eastAsia="Times"/>
                          <w:sz w:val="22"/>
                          <w:szCs w:val="22"/>
                          <w:lang w:eastAsia="de-DE"/>
                        </w:rPr>
                      </w:pPr>
                      <w:bookmarkStart w:id="230" w:name="_Toc205928704"/>
                      <w:r w:rsidRPr="004D3800">
                        <w:t xml:space="preserve">Figure </w:t>
                      </w:r>
                      <w:r w:rsidRPr="004D3800">
                        <w:fldChar w:fldCharType="begin"/>
                      </w:r>
                      <w:r w:rsidRPr="004D3800">
                        <w:instrText xml:space="preserve"> SEQ Figure \* ARABIC </w:instrText>
                      </w:r>
                      <w:r w:rsidRPr="004D3800">
                        <w:fldChar w:fldCharType="separate"/>
                      </w:r>
                      <w:r w:rsidR="00B27C2A" w:rsidRPr="004D3800">
                        <w:t>60</w:t>
                      </w:r>
                      <w:r w:rsidRPr="004D3800">
                        <w:fldChar w:fldCharType="end"/>
                      </w:r>
                      <w:r w:rsidRPr="004D3800">
                        <w:t>: Configuration Properties Class</w:t>
                      </w:r>
                      <w:bookmarkEnd w:id="230"/>
                    </w:p>
                  </w:txbxContent>
                </v:textbox>
                <w10:wrap type="square"/>
              </v:shape>
            </w:pict>
          </mc:Fallback>
        </mc:AlternateContent>
      </w:r>
      <w:r w:rsidR="000B4916" w:rsidRPr="004D3800">
        <w:rPr>
          <w:rFonts w:eastAsia="Times"/>
          <w:lang w:eastAsia="de-DE"/>
        </w:rPr>
        <w:br w:type="page"/>
      </w:r>
    </w:p>
    <w:p w14:paraId="69EE5DEA" w14:textId="77777777" w:rsidR="002724A7" w:rsidRPr="004D3800" w:rsidRDefault="002724A7" w:rsidP="002724A7">
      <w:pPr>
        <w:spacing w:after="0" w:line="240" w:lineRule="auto"/>
        <w:jc w:val="left"/>
        <w:rPr>
          <w:rFonts w:eastAsia="Times"/>
          <w:lang w:eastAsia="de-DE"/>
        </w:rPr>
      </w:pPr>
    </w:p>
    <w:p w14:paraId="77EF44B2" w14:textId="507726B9" w:rsidR="002724A7" w:rsidRPr="004D3800" w:rsidRDefault="002724A7" w:rsidP="00557168">
      <w:pPr>
        <w:pStyle w:val="Text"/>
      </w:pPr>
      <w:r w:rsidRPr="004D3800">
        <w:t xml:space="preserve">4.Profile - Local Configuration </w:t>
      </w:r>
      <w:r w:rsidRPr="004D3800">
        <w:tab/>
      </w:r>
      <w:r w:rsidR="00162BA2" w:rsidRPr="004D3800">
        <w:t>as shown in figure 6</w:t>
      </w:r>
      <w:r w:rsidR="00F2439D" w:rsidRPr="004D3800">
        <w:t>2</w:t>
      </w:r>
      <w:r w:rsidR="00162BA2" w:rsidRPr="004D3800">
        <w:t>.</w:t>
      </w:r>
    </w:p>
    <w:p w14:paraId="6B28D706" w14:textId="77777777" w:rsidR="005044EE" w:rsidRPr="004D3800" w:rsidRDefault="005044EE" w:rsidP="00557168">
      <w:pPr>
        <w:pStyle w:val="Text"/>
      </w:pPr>
    </w:p>
    <w:p w14:paraId="373E982D" w14:textId="486A01BB" w:rsidR="00B471BB" w:rsidRPr="004D3800" w:rsidRDefault="00B471BB" w:rsidP="00557168">
      <w:pPr>
        <w:pStyle w:val="Text"/>
      </w:pPr>
      <w:r w:rsidRPr="004D3800">
        <w:t>Using Command-Line Arguments</w:t>
      </w:r>
    </w:p>
    <w:p w14:paraId="590868A2" w14:textId="6BC94F65" w:rsidR="00B471BB" w:rsidRPr="004D3800" w:rsidRDefault="00B471BB" w:rsidP="00557168">
      <w:pPr>
        <w:pStyle w:val="Text"/>
      </w:pPr>
      <w:r w:rsidRPr="004D3800">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41E1FA6A" w:rsidR="00B471BB" w:rsidRPr="004D3800" w:rsidRDefault="00B471BB" w:rsidP="00557168">
      <w:pPr>
        <w:pStyle w:val="Text"/>
      </w:pPr>
      <w:r w:rsidRPr="004D3800">
        <w:t>This is especially useful in production environments where configurations need to be injected dynamically at runtime. The naming convention matches the Spring property names and uses double hyphens for passing values</w:t>
      </w:r>
      <w:r w:rsidR="00162BA2" w:rsidRPr="004D3800">
        <w:t xml:space="preserve"> </w:t>
      </w:r>
      <w:r w:rsidR="00162BA2" w:rsidRPr="004D3800">
        <w:t>as shown in figure 6</w:t>
      </w:r>
      <w:r w:rsidR="00F2439D" w:rsidRPr="004D3800">
        <w:t>1</w:t>
      </w:r>
      <w:r w:rsidRPr="004D3800">
        <w:t>.</w:t>
      </w:r>
    </w:p>
    <w:p w14:paraId="4A944799" w14:textId="7EE53EB8" w:rsidR="005044EE" w:rsidRPr="004D3800" w:rsidRDefault="005044EE" w:rsidP="00557168">
      <w:pPr>
        <w:pStyle w:val="Text"/>
      </w:pPr>
    </w:p>
    <w:p w14:paraId="2F4C24AA" w14:textId="2133000D" w:rsidR="00B471BB" w:rsidRPr="004D3800" w:rsidRDefault="00B471BB" w:rsidP="00557168">
      <w:pPr>
        <w:pStyle w:val="Text"/>
      </w:pPr>
      <w:r w:rsidRPr="004D3800">
        <w:t>Using JVM System Properties</w:t>
      </w:r>
    </w:p>
    <w:p w14:paraId="5E9000D0" w14:textId="1749CD85" w:rsidR="00B471BB" w:rsidRPr="004D3800" w:rsidRDefault="00B471BB" w:rsidP="00557168">
      <w:pPr>
        <w:pStyle w:val="Text"/>
      </w:pPr>
      <w:r w:rsidRPr="004D3800">
        <w:t xml:space="preserve">JVM system properties provide another way to externalize configuration. These are passed using the -D prefix </w:t>
      </w:r>
      <w:proofErr w:type="gramStart"/>
      <w:r w:rsidRPr="004D3800">
        <w:t>and also</w:t>
      </w:r>
      <w:proofErr w:type="gramEnd"/>
      <w:r w:rsidRPr="004D3800">
        <w:t xml:space="preserve"> override configuration from files.</w:t>
      </w:r>
    </w:p>
    <w:p w14:paraId="12BFA865" w14:textId="0751717A" w:rsidR="00B471BB" w:rsidRPr="004D3800" w:rsidRDefault="00B471BB" w:rsidP="00557168">
      <w:pPr>
        <w:pStyle w:val="Text"/>
      </w:pPr>
      <w:r w:rsidRPr="004D3800">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4D3800" w:rsidRDefault="00B471BB" w:rsidP="00557168">
      <w:pPr>
        <w:pStyle w:val="Text"/>
      </w:pPr>
      <w:r w:rsidRPr="004D3800">
        <w:t>This feature is useful for customizing builds or temporary overrides, especially in script-driven or automated deployment environments.</w:t>
      </w:r>
    </w:p>
    <w:p w14:paraId="13E18C97" w14:textId="77777777" w:rsidR="005044EE" w:rsidRPr="004D3800" w:rsidRDefault="005044EE" w:rsidP="00557168">
      <w:pPr>
        <w:pStyle w:val="Text"/>
      </w:pPr>
    </w:p>
    <w:p w14:paraId="482677C4" w14:textId="5D43DA50" w:rsidR="005044EE" w:rsidRPr="004D3800" w:rsidRDefault="00B471BB" w:rsidP="00557168">
      <w:pPr>
        <w:pStyle w:val="Text"/>
      </w:pPr>
      <w:r w:rsidRPr="004D3800">
        <w:t>Using Environment Variables</w:t>
      </w:r>
    </w:p>
    <w:p w14:paraId="3AEA8AE4" w14:textId="43194E21" w:rsidR="00B471BB" w:rsidRPr="004D3800" w:rsidRDefault="00B471BB" w:rsidP="00557168">
      <w:pPr>
        <w:pStyle w:val="Text"/>
      </w:pPr>
      <w:r w:rsidRPr="004D3800">
        <w:t>Environment variables are a universal and platform-agnostic method for configuration. They work across operating systems and are often used in containerized or cloud environments.</w:t>
      </w:r>
    </w:p>
    <w:p w14:paraId="52DF1116" w14:textId="1AC76F6D" w:rsidR="00B471BB" w:rsidRPr="004D3800" w:rsidRDefault="00B471BB" w:rsidP="00557168">
      <w:pPr>
        <w:pStyle w:val="Text"/>
      </w:pPr>
      <w:r w:rsidRPr="004D3800">
        <w:t>To map environment variables to Spring Boot properties, variable names must be written in the uppercase and use underscores (_)</w:t>
      </w:r>
      <w:r w:rsidR="00B434C6" w:rsidRPr="004D3800">
        <w:t xml:space="preserve"> </w:t>
      </w:r>
      <w:r w:rsidRPr="004D3800">
        <w:t>instead of dots (.). This is handled automatically by Spring Boot using relaxed binding.</w:t>
      </w:r>
    </w:p>
    <w:p w14:paraId="2436980F" w14:textId="4626BF58" w:rsidR="002724A7" w:rsidRPr="004D3800" w:rsidRDefault="002724A7" w:rsidP="00557168">
      <w:pPr>
        <w:pStyle w:val="Text"/>
      </w:pPr>
    </w:p>
    <w:p w14:paraId="096ACF2E" w14:textId="41F82ED4" w:rsidR="002724A7" w:rsidRPr="004D3800" w:rsidRDefault="002724A7" w:rsidP="002724A7">
      <w:pPr>
        <w:spacing w:after="0" w:line="240" w:lineRule="auto"/>
        <w:jc w:val="left"/>
        <w:rPr>
          <w:rFonts w:eastAsia="Times"/>
          <w:lang w:eastAsia="de-DE"/>
        </w:rPr>
      </w:pPr>
    </w:p>
    <w:p w14:paraId="397CE984" w14:textId="0B26F231" w:rsidR="002724A7" w:rsidRPr="004D3800" w:rsidRDefault="002724A7" w:rsidP="002724A7">
      <w:pPr>
        <w:spacing w:after="0" w:line="240" w:lineRule="auto"/>
        <w:jc w:val="left"/>
        <w:rPr>
          <w:rFonts w:eastAsia="Times"/>
          <w:lang w:eastAsia="de-DE"/>
        </w:rPr>
      </w:pPr>
    </w:p>
    <w:p w14:paraId="7DE463DB" w14:textId="49054D1B" w:rsidR="002724A7" w:rsidRPr="004D3800" w:rsidRDefault="002724A7" w:rsidP="002724A7">
      <w:pPr>
        <w:spacing w:after="0" w:line="240" w:lineRule="auto"/>
        <w:jc w:val="left"/>
        <w:rPr>
          <w:rFonts w:eastAsia="Times"/>
          <w:lang w:eastAsia="de-DE"/>
        </w:rPr>
      </w:pPr>
    </w:p>
    <w:p w14:paraId="2231304A" w14:textId="69132FD9" w:rsidR="002724A7" w:rsidRPr="004D3800" w:rsidRDefault="002724A7" w:rsidP="002724A7">
      <w:pPr>
        <w:spacing w:after="0" w:line="240" w:lineRule="auto"/>
        <w:jc w:val="left"/>
        <w:rPr>
          <w:rFonts w:eastAsia="Times"/>
          <w:lang w:eastAsia="de-DE"/>
        </w:rPr>
      </w:pPr>
    </w:p>
    <w:p w14:paraId="5AE9CD5F" w14:textId="714F6607" w:rsidR="002724A7" w:rsidRPr="004D3800" w:rsidRDefault="002724A7" w:rsidP="002724A7">
      <w:pPr>
        <w:spacing w:after="0" w:line="240" w:lineRule="auto"/>
        <w:jc w:val="left"/>
        <w:rPr>
          <w:rFonts w:eastAsia="Times"/>
          <w:lang w:eastAsia="de-DE"/>
        </w:rPr>
      </w:pPr>
    </w:p>
    <w:p w14:paraId="292E2753" w14:textId="0A72A1B4" w:rsidR="0075255F" w:rsidRPr="004D3800" w:rsidRDefault="00B434C6" w:rsidP="00B471BB">
      <w:pPr>
        <w:spacing w:after="0" w:line="240" w:lineRule="auto"/>
        <w:jc w:val="left"/>
        <w:rPr>
          <w:rFonts w:eastAsia="Times"/>
          <w:lang w:eastAsia="de-DE"/>
        </w:rPr>
      </w:pPr>
      <w:r w:rsidRPr="004D3800">
        <w:rPr>
          <w:rFonts w:eastAsia="Times"/>
        </w:rPr>
        <w:lastRenderedPageBreak/>
        <w:drawing>
          <wp:anchor distT="0" distB="0" distL="114300" distR="114300" simplePos="0" relativeHeight="251794432" behindDoc="0" locked="0" layoutInCell="1" allowOverlap="1" wp14:anchorId="3E8C6586" wp14:editId="6AB22106">
            <wp:simplePos x="0" y="0"/>
            <wp:positionH relativeFrom="margin">
              <wp:align>center</wp:align>
            </wp:positionH>
            <wp:positionV relativeFrom="margin">
              <wp:posOffset>320040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rPr>
          <w:rFonts w:eastAsia="Times"/>
          <w:lang w:eastAsia="de-DE"/>
        </w:rPr>
        <w:drawing>
          <wp:anchor distT="0" distB="0" distL="114300" distR="114300" simplePos="0" relativeHeight="251795456" behindDoc="0" locked="0" layoutInCell="1" allowOverlap="1" wp14:anchorId="587813E8" wp14:editId="3085EB7F">
            <wp:simplePos x="0" y="0"/>
            <wp:positionH relativeFrom="margin">
              <wp:align>center</wp:align>
            </wp:positionH>
            <wp:positionV relativeFrom="margin">
              <wp:posOffset>3310890</wp:posOffset>
            </wp:positionV>
            <wp:extent cx="4520565" cy="2581275"/>
            <wp:effectExtent l="76200" t="76200" r="127635" b="14287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52056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0216" w:rsidRPr="004D3800">
        <mc:AlternateContent>
          <mc:Choice Requires="wps">
            <w:drawing>
              <wp:anchor distT="0" distB="0" distL="114300" distR="114300" simplePos="0" relativeHeight="251984896" behindDoc="0" locked="0" layoutInCell="1" allowOverlap="1" wp14:anchorId="075B99CF" wp14:editId="079770FB">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7738D59A" w:rsidR="00450216" w:rsidRPr="004D3800" w:rsidRDefault="00450216" w:rsidP="00450216">
                            <w:pPr>
                              <w:pStyle w:val="Caption"/>
                              <w:rPr>
                                <w:rFonts w:eastAsia="Times"/>
                                <w:lang w:eastAsia="de-DE"/>
                              </w:rPr>
                            </w:pPr>
                            <w:bookmarkStart w:id="231" w:name="_Toc205928705"/>
                            <w:r w:rsidRPr="004D3800">
                              <w:t xml:space="preserve">Figure </w:t>
                            </w:r>
                            <w:r w:rsidRPr="004D3800">
                              <w:fldChar w:fldCharType="begin"/>
                            </w:r>
                            <w:r w:rsidRPr="004D3800">
                              <w:instrText xml:space="preserve"> SEQ Figure \* ARABIC </w:instrText>
                            </w:r>
                            <w:r w:rsidRPr="004D3800">
                              <w:fldChar w:fldCharType="separate"/>
                            </w:r>
                            <w:r w:rsidR="00B27C2A" w:rsidRPr="004D3800">
                              <w:t>61</w:t>
                            </w:r>
                            <w:r w:rsidRPr="004D3800">
                              <w:fldChar w:fldCharType="end"/>
                            </w:r>
                            <w:r w:rsidRPr="004D3800">
                              <w:t>: Example for Account Configuration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6"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bkGg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" stroked="f">
                <v:textbox style="mso-fit-shape-to-text:t" inset="0,0,0,0">
                  <w:txbxContent>
                    <w:p w14:paraId="3D9F4439" w14:textId="7738D59A" w:rsidR="00450216" w:rsidRPr="004D3800" w:rsidRDefault="00450216" w:rsidP="00450216">
                      <w:pPr>
                        <w:pStyle w:val="Caption"/>
                        <w:rPr>
                          <w:rFonts w:eastAsia="Times"/>
                          <w:lang w:eastAsia="de-DE"/>
                        </w:rPr>
                      </w:pPr>
                      <w:bookmarkStart w:id="232" w:name="_Toc205928705"/>
                      <w:r w:rsidRPr="004D3800">
                        <w:t xml:space="preserve">Figure </w:t>
                      </w:r>
                      <w:r w:rsidRPr="004D3800">
                        <w:fldChar w:fldCharType="begin"/>
                      </w:r>
                      <w:r w:rsidRPr="004D3800">
                        <w:instrText xml:space="preserve"> SEQ Figure \* ARABIC </w:instrText>
                      </w:r>
                      <w:r w:rsidRPr="004D3800">
                        <w:fldChar w:fldCharType="separate"/>
                      </w:r>
                      <w:r w:rsidR="00B27C2A" w:rsidRPr="004D3800">
                        <w:t>61</w:t>
                      </w:r>
                      <w:r w:rsidRPr="004D3800">
                        <w:fldChar w:fldCharType="end"/>
                      </w:r>
                      <w:r w:rsidRPr="004D3800">
                        <w:t>: Example for Account Configuration</w:t>
                      </w:r>
                      <w:bookmarkEnd w:id="232"/>
                    </w:p>
                  </w:txbxContent>
                </v:textbox>
                <w10:wrap type="square"/>
              </v:shape>
            </w:pict>
          </mc:Fallback>
        </mc:AlternateContent>
      </w:r>
      <w:r w:rsidR="00450216" w:rsidRPr="004D3800">
        <mc:AlternateContent>
          <mc:Choice Requires="wps">
            <w:drawing>
              <wp:anchor distT="0" distB="0" distL="114300" distR="114300" simplePos="0" relativeHeight="251982848" behindDoc="0" locked="0" layoutInCell="1" allowOverlap="1" wp14:anchorId="53FC812E" wp14:editId="3AA1D587">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32509F3C" w:rsidR="00450216" w:rsidRPr="004D3800" w:rsidRDefault="00450216" w:rsidP="00450216">
                            <w:pPr>
                              <w:pStyle w:val="Caption"/>
                              <w:rPr>
                                <w:rFonts w:eastAsia="Times"/>
                                <w:lang w:eastAsia="de-DE"/>
                              </w:rPr>
                            </w:pPr>
                            <w:bookmarkStart w:id="233" w:name="_Toc205928706"/>
                            <w:r w:rsidRPr="004D3800">
                              <w:t xml:space="preserve">Figure </w:t>
                            </w:r>
                            <w:r w:rsidRPr="004D3800">
                              <w:fldChar w:fldCharType="begin"/>
                            </w:r>
                            <w:r w:rsidRPr="004D3800">
                              <w:instrText xml:space="preserve"> SEQ Figure \* ARABIC </w:instrText>
                            </w:r>
                            <w:r w:rsidRPr="004D3800">
                              <w:fldChar w:fldCharType="separate"/>
                            </w:r>
                            <w:r w:rsidR="00B27C2A" w:rsidRPr="004D3800">
                              <w:t>62</w:t>
                            </w:r>
                            <w:r w:rsidRPr="004D3800">
                              <w:fldChar w:fldCharType="end"/>
                            </w:r>
                            <w:r w:rsidRPr="004D3800">
                              <w:t>: Different Environment in Configuration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7"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Nw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Nqd43AaAgAAQAQAAA4AAAAAAAAAAAAAAAAALgIAAGRycy9lMm9Eb2MueG1sUEsBAi0A&#10;FAAGAAgAAAAhAMgnsvLfAAAACAEAAA8AAAAAAAAAAAAAAAAAdAQAAGRycy9kb3ducmV2LnhtbFBL&#10;BQYAAAAABAAEAPMAAACABQAAAAA=&#10;" stroked="f">
                <v:textbox style="mso-fit-shape-to-text:t" inset="0,0,0,0">
                  <w:txbxContent>
                    <w:p w14:paraId="5C24BAE1" w14:textId="32509F3C" w:rsidR="00450216" w:rsidRPr="004D3800" w:rsidRDefault="00450216" w:rsidP="00450216">
                      <w:pPr>
                        <w:pStyle w:val="Caption"/>
                        <w:rPr>
                          <w:rFonts w:eastAsia="Times"/>
                          <w:lang w:eastAsia="de-DE"/>
                        </w:rPr>
                      </w:pPr>
                      <w:bookmarkStart w:id="234" w:name="_Toc205928706"/>
                      <w:r w:rsidRPr="004D3800">
                        <w:t xml:space="preserve">Figure </w:t>
                      </w:r>
                      <w:r w:rsidRPr="004D3800">
                        <w:fldChar w:fldCharType="begin"/>
                      </w:r>
                      <w:r w:rsidRPr="004D3800">
                        <w:instrText xml:space="preserve"> SEQ Figure \* ARABIC </w:instrText>
                      </w:r>
                      <w:r w:rsidRPr="004D3800">
                        <w:fldChar w:fldCharType="separate"/>
                      </w:r>
                      <w:r w:rsidR="00B27C2A" w:rsidRPr="004D3800">
                        <w:t>62</w:t>
                      </w:r>
                      <w:r w:rsidRPr="004D3800">
                        <w:fldChar w:fldCharType="end"/>
                      </w:r>
                      <w:r w:rsidRPr="004D3800">
                        <w:t>: Different Environment in Configuration</w:t>
                      </w:r>
                      <w:bookmarkEnd w:id="234"/>
                    </w:p>
                  </w:txbxContent>
                </v:textbox>
                <w10:wrap type="square" anchorx="margin"/>
              </v:shape>
            </w:pict>
          </mc:Fallback>
        </mc:AlternateContent>
      </w:r>
      <w:r w:rsidR="0075255F" w:rsidRPr="004D3800">
        <w:rPr>
          <w:rFonts w:eastAsia="Times"/>
          <w:lang w:eastAsia="de-DE"/>
        </w:rPr>
        <w:br w:type="page"/>
      </w:r>
    </w:p>
    <w:p w14:paraId="1EEB0CC9" w14:textId="77777777" w:rsidR="00A245F0" w:rsidRPr="004D3800" w:rsidRDefault="00A245F0">
      <w:pPr>
        <w:spacing w:after="0" w:line="240" w:lineRule="auto"/>
        <w:jc w:val="left"/>
        <w:rPr>
          <w:rFonts w:eastAsia="Times"/>
          <w:lang w:eastAsia="de-DE"/>
        </w:rPr>
      </w:pPr>
    </w:p>
    <w:p w14:paraId="51FFAA39" w14:textId="339D0C26" w:rsidR="00A245F0" w:rsidRPr="004D3800" w:rsidRDefault="00A245F0" w:rsidP="00557168">
      <w:pPr>
        <w:pStyle w:val="Text"/>
      </w:pPr>
      <w:r w:rsidRPr="004D3800">
        <w:t xml:space="preserve">Local Configuration </w:t>
      </w:r>
      <w:r w:rsidRPr="004D3800">
        <w:tab/>
        <w:t xml:space="preserve">Problem </w:t>
      </w:r>
    </w:p>
    <w:p w14:paraId="05E47782" w14:textId="77777777" w:rsidR="00A245F0" w:rsidRPr="004D3800" w:rsidRDefault="00A245F0" w:rsidP="00557168">
      <w:pPr>
        <w:pStyle w:val="Text"/>
      </w:pPr>
    </w:p>
    <w:p w14:paraId="378D36A9" w14:textId="4797F28C" w:rsidR="00A245F0" w:rsidRPr="004D3800" w:rsidRDefault="00A245F0" w:rsidP="00557168">
      <w:pPr>
        <w:pStyle w:val="Text"/>
      </w:pPr>
      <w:r w:rsidRPr="004D3800">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4D3800" w:rsidRDefault="00A245F0" w:rsidP="00557168">
      <w:pPr>
        <w:pStyle w:val="Text"/>
      </w:pPr>
      <w:r w:rsidRPr="004D3800">
        <w:t xml:space="preserve">Given that configuration data evolves and </w:t>
      </w:r>
      <w:r w:rsidR="00ED1107" w:rsidRPr="004D3800">
        <w:t>require</w:t>
      </w:r>
      <w:r w:rsidRPr="004D3800">
        <w:t xml:space="preserve"> changes, </w:t>
      </w:r>
      <w:proofErr w:type="gramStart"/>
      <w:r w:rsidRPr="004D3800">
        <w:t>similar to</w:t>
      </w:r>
      <w:proofErr w:type="gramEnd"/>
      <w:r w:rsidRPr="004D3800">
        <w:t xml:space="preserve"> application code, what strategies should be employed to store, track revisions and audit the configuration used in a release?</w:t>
      </w:r>
    </w:p>
    <w:p w14:paraId="4743852C" w14:textId="6DA72D49" w:rsidR="00A245F0" w:rsidRPr="004D3800" w:rsidRDefault="00A245F0" w:rsidP="00557168">
      <w:pPr>
        <w:pStyle w:val="Text"/>
      </w:pPr>
      <w:r w:rsidRPr="004D3800">
        <w:t>In scenarios where environment variables lack granular access control features, how can you effectively control access to configuration data?</w:t>
      </w:r>
    </w:p>
    <w:p w14:paraId="5D9B5A49" w14:textId="4181289B" w:rsidR="00A245F0" w:rsidRPr="004D3800" w:rsidRDefault="00A245F0" w:rsidP="00557168">
      <w:pPr>
        <w:pStyle w:val="Text"/>
      </w:pPr>
      <w:r w:rsidRPr="004D3800">
        <w:t>When the number of application instances grows, handling configuration in a distributed manner for each instance becomes challenging. How can such challenges be overcome?</w:t>
      </w:r>
    </w:p>
    <w:p w14:paraId="54FDBADD" w14:textId="12FF891E" w:rsidR="00A245F0" w:rsidRPr="004D3800" w:rsidRDefault="00A245F0" w:rsidP="00557168">
      <w:pPr>
        <w:pStyle w:val="Text"/>
      </w:pPr>
      <w:r w:rsidRPr="004D3800">
        <w:t>Considering that neither Spring Boot properties nor environment variables support configuration encryption, how should secrets be managed securely?</w:t>
      </w:r>
    </w:p>
    <w:p w14:paraId="24F693B8" w14:textId="77777777" w:rsidR="00A245F0" w:rsidRPr="004D3800" w:rsidRDefault="00A245F0" w:rsidP="00557168">
      <w:pPr>
        <w:pStyle w:val="Text"/>
      </w:pPr>
      <w:r w:rsidRPr="004D3800">
        <w:t>After modifying configuration data, how can you ensure that the application can read it at runtime without necessitating a complete restart?</w:t>
      </w:r>
    </w:p>
    <w:p w14:paraId="527E6956" w14:textId="77777777" w:rsidR="00A245F0" w:rsidRPr="004D3800" w:rsidRDefault="00A245F0" w:rsidP="00557168">
      <w:pPr>
        <w:pStyle w:val="Text"/>
      </w:pPr>
    </w:p>
    <w:p w14:paraId="43652250" w14:textId="77777777" w:rsidR="00A245F0" w:rsidRPr="004D3800" w:rsidRDefault="00A245F0">
      <w:pPr>
        <w:spacing w:after="0" w:line="240" w:lineRule="auto"/>
        <w:jc w:val="left"/>
        <w:rPr>
          <w:rFonts w:eastAsia="Times"/>
          <w:lang w:eastAsia="de-DE"/>
        </w:rPr>
      </w:pPr>
    </w:p>
    <w:p w14:paraId="59430592" w14:textId="17ABB4B4" w:rsidR="00D470E4" w:rsidRPr="004D3800" w:rsidRDefault="00D470E4" w:rsidP="00A245F0">
      <w:pPr>
        <w:spacing w:after="0" w:line="240" w:lineRule="auto"/>
        <w:rPr>
          <w:rFonts w:eastAsia="Times"/>
          <w:lang w:eastAsia="de-DE"/>
        </w:rPr>
      </w:pPr>
      <w:r w:rsidRPr="004D3800">
        <w:rPr>
          <w:rFonts w:eastAsia="Times"/>
          <w:lang w:eastAsia="de-DE"/>
        </w:rPr>
        <w:br w:type="page"/>
      </w:r>
    </w:p>
    <w:p w14:paraId="3A0012F0" w14:textId="77777777" w:rsidR="00F5431B" w:rsidRPr="004D3800" w:rsidRDefault="00F5431B" w:rsidP="00F5431B">
      <w:pPr>
        <w:pStyle w:val="Heading3"/>
        <w:rPr>
          <w:rFonts w:eastAsia="Times"/>
          <w:lang w:eastAsia="de-DE"/>
        </w:rPr>
      </w:pPr>
      <w:bookmarkStart w:id="235" w:name="_Toc205929690"/>
      <w:r w:rsidRPr="004D3800">
        <w:rPr>
          <w:rFonts w:eastAsia="Times"/>
          <w:lang w:eastAsia="de-DE"/>
        </w:rPr>
        <w:lastRenderedPageBreak/>
        <w:t>Centralized Configuration</w:t>
      </w:r>
      <w:bookmarkEnd w:id="235"/>
    </w:p>
    <w:p w14:paraId="2FE34A18" w14:textId="77777777" w:rsidR="00F5431B" w:rsidRPr="004D3800" w:rsidRDefault="00F5431B" w:rsidP="00557168">
      <w:pPr>
        <w:pStyle w:val="Text"/>
      </w:pPr>
      <w:r w:rsidRPr="004D3800">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77777777" w:rsidR="00F5431B" w:rsidRPr="004D3800" w:rsidRDefault="00F5431B" w:rsidP="00557168">
      <w:pPr>
        <w:pStyle w:val="Text"/>
      </w:pPr>
    </w:p>
    <w:p w14:paraId="7C9AB514" w14:textId="1F6FA8B3" w:rsidR="00F5431B" w:rsidRPr="004D3800" w:rsidRDefault="00F5431B" w:rsidP="00557168">
      <w:pPr>
        <w:pStyle w:val="Text"/>
      </w:pPr>
      <w:r w:rsidRPr="004D3800">
        <w:t xml:space="preserve">The configuration values for each service are stored in a centralized Git repository. This repository includes multiple YAML files organized by service name and environment (e.g., </w:t>
      </w:r>
      <w:proofErr w:type="spellStart"/>
      <w:r w:rsidRPr="004D3800">
        <w:t>accounts.yml</w:t>
      </w:r>
      <w:proofErr w:type="spellEnd"/>
      <w:r w:rsidRPr="004D3800">
        <w:t>, cards-</w:t>
      </w:r>
      <w:proofErr w:type="spellStart"/>
      <w:r w:rsidRPr="004D3800">
        <w:t>prod.yml</w:t>
      </w:r>
      <w:proofErr w:type="spellEnd"/>
      <w:r w:rsidRPr="004D3800">
        <w:t xml:space="preserve">, etc.). These files are accessed by the Spring Cloud Config Server, which acts as a central source of truth for all configuration data. The Config Server is connected to the Git repository using a URI defined in its configuration. It pulls values from the specified branch (such as </w:t>
      </w:r>
      <w:proofErr w:type="gramStart"/>
      <w:r w:rsidRPr="004D3800">
        <w:t>main</w:t>
      </w:r>
      <w:proofErr w:type="gramEnd"/>
      <w:r w:rsidRPr="004D3800">
        <w:t>) and serves them to client microservices like accounts, loans, and cards</w:t>
      </w:r>
      <w:r w:rsidR="00380FC3" w:rsidRPr="004D3800">
        <w:t xml:space="preserve"> </w:t>
      </w:r>
      <w:r w:rsidR="00380FC3" w:rsidRPr="004D3800">
        <w:t>as shown in figure 6</w:t>
      </w:r>
      <w:r w:rsidR="00787EC9" w:rsidRPr="004D3800">
        <w:t>3 and 64</w:t>
      </w:r>
      <w:r w:rsidRPr="004D3800">
        <w:t>.</w:t>
      </w:r>
    </w:p>
    <w:p w14:paraId="5621ACE9" w14:textId="77777777" w:rsidR="00F5431B" w:rsidRPr="004D3800" w:rsidRDefault="00F5431B" w:rsidP="00557168">
      <w:pPr>
        <w:pStyle w:val="Text"/>
      </w:pPr>
    </w:p>
    <w:p w14:paraId="64F34F2B" w14:textId="77777777" w:rsidR="00F5431B" w:rsidRPr="004D3800" w:rsidRDefault="00F5431B" w:rsidP="00557168">
      <w:pPr>
        <w:pStyle w:val="Text"/>
      </w:pPr>
      <w:r w:rsidRPr="004D3800">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65310D5E" w14:textId="77777777" w:rsidR="00F5431B" w:rsidRPr="004D3800" w:rsidRDefault="00F5431B" w:rsidP="00557168">
      <w:pPr>
        <w:pStyle w:val="Text"/>
      </w:pPr>
    </w:p>
    <w:p w14:paraId="25DACCCE" w14:textId="77777777" w:rsidR="00F5431B" w:rsidRPr="004D3800" w:rsidRDefault="00F5431B" w:rsidP="00557168">
      <w:pPr>
        <w:pStyle w:val="Text"/>
      </w:pPr>
      <w:r w:rsidRPr="004D3800">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55EFC5C3" w14:textId="77777777" w:rsidR="00F5431B" w:rsidRPr="004D3800" w:rsidRDefault="00F5431B" w:rsidP="00557168">
      <w:pPr>
        <w:pStyle w:val="Text"/>
      </w:pPr>
    </w:p>
    <w:p w14:paraId="6A82BC41" w14:textId="77777777" w:rsidR="00F5431B" w:rsidRPr="004D3800" w:rsidRDefault="00F5431B" w:rsidP="00557168">
      <w:pPr>
        <w:pStyle w:val="Text"/>
      </w:pPr>
      <w:r w:rsidRPr="004D3800">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84832A1" w14:textId="0A66632F" w:rsidR="00F5431B" w:rsidRPr="004D3800" w:rsidRDefault="00F5431B" w:rsidP="003E6276">
      <w:pPr>
        <w:pStyle w:val="Text"/>
      </w:pPr>
      <w:r w:rsidRPr="004D3800">
        <w:t xml:space="preserve">For full automation, Spring Cloud Config Monitor can be used. This component exposes a /monitor endpoint on the Config Server. External systems like GitHub can be configured </w:t>
      </w:r>
      <w:r w:rsidRPr="004D3800">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44CB2082" w14:textId="77777777" w:rsidR="00F5431B" w:rsidRPr="004D3800" w:rsidRDefault="00F5431B" w:rsidP="00557168">
      <w:pPr>
        <w:pStyle w:val="Text"/>
      </w:pPr>
      <w:r w:rsidRPr="004D3800">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07ED2FD1" w:rsidR="00F5431B" w:rsidRPr="004D3800" w:rsidRDefault="003E6276" w:rsidP="00557168">
      <w:pPr>
        <w:pStyle w:val="Text"/>
      </w:pPr>
      <w:r w:rsidRPr="004D3800">
        <mc:AlternateContent>
          <mc:Choice Requires="wps">
            <w:drawing>
              <wp:anchor distT="0" distB="0" distL="114300" distR="114300" simplePos="0" relativeHeight="252010496" behindDoc="0" locked="0" layoutInCell="1" allowOverlap="1" wp14:anchorId="57BD2988" wp14:editId="72E31990">
                <wp:simplePos x="0" y="0"/>
                <wp:positionH relativeFrom="column">
                  <wp:posOffset>370840</wp:posOffset>
                </wp:positionH>
                <wp:positionV relativeFrom="paragraph">
                  <wp:posOffset>3348355</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55A843AD" w:rsidR="00F5431B" w:rsidRPr="004D3800" w:rsidRDefault="00F5431B" w:rsidP="00F5431B">
                            <w:pPr>
                              <w:pStyle w:val="Caption"/>
                            </w:pPr>
                            <w:bookmarkStart w:id="236" w:name="_Toc205928707"/>
                            <w:r w:rsidRPr="004D3800">
                              <w:t xml:space="preserve">Figure </w:t>
                            </w:r>
                            <w:r w:rsidRPr="004D3800">
                              <w:fldChar w:fldCharType="begin"/>
                            </w:r>
                            <w:r w:rsidRPr="004D3800">
                              <w:instrText xml:space="preserve"> SEQ Figure \* ARABIC </w:instrText>
                            </w:r>
                            <w:r w:rsidRPr="004D3800">
                              <w:fldChar w:fldCharType="separate"/>
                            </w:r>
                            <w:r w:rsidR="00B27C2A" w:rsidRPr="004D3800">
                              <w:t>63</w:t>
                            </w:r>
                            <w:r w:rsidRPr="004D3800">
                              <w:fldChar w:fldCharType="end"/>
                            </w:r>
                            <w:r w:rsidRPr="004D3800">
                              <w:t>: Spring Cloud Config Example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8" type="#_x0000_t202" style="position:absolute;left:0;text-align:left;margin-left:29.2pt;margin-top:263.6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7GHA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2+/zSe3XyYcSbJd3sz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" stroked="f">
                <v:textbox style="mso-fit-shape-to-text:t" inset="0,0,0,0">
                  <w:txbxContent>
                    <w:p w14:paraId="3B9FF6C2" w14:textId="55A843AD" w:rsidR="00F5431B" w:rsidRPr="004D3800" w:rsidRDefault="00F5431B" w:rsidP="00F5431B">
                      <w:pPr>
                        <w:pStyle w:val="Caption"/>
                      </w:pPr>
                      <w:bookmarkStart w:id="237" w:name="_Toc205928707"/>
                      <w:r w:rsidRPr="004D3800">
                        <w:t xml:space="preserve">Figure </w:t>
                      </w:r>
                      <w:r w:rsidRPr="004D3800">
                        <w:fldChar w:fldCharType="begin"/>
                      </w:r>
                      <w:r w:rsidRPr="004D3800">
                        <w:instrText xml:space="preserve"> SEQ Figure \* ARABIC </w:instrText>
                      </w:r>
                      <w:r w:rsidRPr="004D3800">
                        <w:fldChar w:fldCharType="separate"/>
                      </w:r>
                      <w:r w:rsidR="00B27C2A" w:rsidRPr="004D3800">
                        <w:t>63</w:t>
                      </w:r>
                      <w:r w:rsidRPr="004D3800">
                        <w:fldChar w:fldCharType="end"/>
                      </w:r>
                      <w:r w:rsidRPr="004D3800">
                        <w:t>: Spring Cloud Config Example</w:t>
                      </w:r>
                      <w:bookmarkEnd w:id="237"/>
                    </w:p>
                  </w:txbxContent>
                </v:textbox>
                <w10:wrap type="square"/>
              </v:shape>
            </w:pict>
          </mc:Fallback>
        </mc:AlternateContent>
      </w:r>
      <w:r w:rsidRPr="004D3800">
        <w:drawing>
          <wp:anchor distT="0" distB="0" distL="114300" distR="114300" simplePos="0" relativeHeight="252006400" behindDoc="0" locked="0" layoutInCell="1" allowOverlap="1" wp14:anchorId="58B0A138" wp14:editId="2B2BBB64">
            <wp:simplePos x="0" y="0"/>
            <wp:positionH relativeFrom="margin">
              <wp:align>center</wp:align>
            </wp:positionH>
            <wp:positionV relativeFrom="margin">
              <wp:posOffset>3036570</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31B" w:rsidRPr="004D3800">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r w:rsidR="004266FD" w:rsidRPr="004D3800">
        <w:t xml:space="preserve"> </w:t>
      </w:r>
      <w:r w:rsidR="004266FD" w:rsidRPr="004D3800">
        <w:t>as shown in figure 6</w:t>
      </w:r>
      <w:r w:rsidR="004266FD" w:rsidRPr="004D3800">
        <w:t>4 and 65</w:t>
      </w:r>
      <w:r w:rsidR="00F5431B" w:rsidRPr="004D3800">
        <w:t>.</w:t>
      </w:r>
    </w:p>
    <w:p w14:paraId="19CAFE68" w14:textId="11CAA831" w:rsidR="00F5431B" w:rsidRPr="004D3800" w:rsidRDefault="003E6276" w:rsidP="00F5431B">
      <w:pPr>
        <w:spacing w:after="0" w:line="240" w:lineRule="auto"/>
        <w:jc w:val="left"/>
        <w:rPr>
          <w:rFonts w:eastAsia="Times"/>
          <w:lang w:eastAsia="de-DE"/>
        </w:rPr>
      </w:pPr>
      <w:r w:rsidRPr="004D3800">
        <mc:AlternateContent>
          <mc:Choice Requires="wps">
            <w:drawing>
              <wp:anchor distT="0" distB="0" distL="114300" distR="114300" simplePos="0" relativeHeight="252011520" behindDoc="0" locked="0" layoutInCell="1" allowOverlap="1" wp14:anchorId="0C881C50" wp14:editId="26A32051">
                <wp:simplePos x="0" y="0"/>
                <wp:positionH relativeFrom="margin">
                  <wp:align>center</wp:align>
                </wp:positionH>
                <wp:positionV relativeFrom="paragraph">
                  <wp:posOffset>5125085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09B9DD0E" w:rsidR="00F5431B" w:rsidRPr="004D3800" w:rsidRDefault="00F5431B" w:rsidP="00F5431B">
                            <w:pPr>
                              <w:pStyle w:val="Caption"/>
                              <w:rPr>
                                <w:rFonts w:eastAsia="Times"/>
                                <w:lang w:eastAsia="de-DE"/>
                              </w:rPr>
                            </w:pPr>
                            <w:bookmarkStart w:id="238" w:name="_Toc205928708"/>
                            <w:r w:rsidRPr="004D3800">
                              <w:t xml:space="preserve">Figure </w:t>
                            </w:r>
                            <w:r w:rsidRPr="004D3800">
                              <w:fldChar w:fldCharType="begin"/>
                            </w:r>
                            <w:r w:rsidRPr="004D3800">
                              <w:instrText xml:space="preserve"> SEQ Figure \* ARABIC </w:instrText>
                            </w:r>
                            <w:r w:rsidRPr="004D3800">
                              <w:fldChar w:fldCharType="separate"/>
                            </w:r>
                            <w:r w:rsidR="00B27C2A" w:rsidRPr="004D3800">
                              <w:t>64</w:t>
                            </w:r>
                            <w:r w:rsidRPr="004D3800">
                              <w:fldChar w:fldCharType="end"/>
                            </w:r>
                            <w:r w:rsidRPr="004D3800">
                              <w:t>: Mange Secrets Inside Account Microservice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9" type="#_x0000_t202" style="position:absolute;margin-left:0;margin-top:403.5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CA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" stroked="f">
                <v:textbox style="mso-fit-shape-to-text:t" inset="0,0,0,0">
                  <w:txbxContent>
                    <w:p w14:paraId="4DFE9B7D" w14:textId="09B9DD0E" w:rsidR="00F5431B" w:rsidRPr="004D3800" w:rsidRDefault="00F5431B" w:rsidP="00F5431B">
                      <w:pPr>
                        <w:pStyle w:val="Caption"/>
                        <w:rPr>
                          <w:rFonts w:eastAsia="Times"/>
                          <w:lang w:eastAsia="de-DE"/>
                        </w:rPr>
                      </w:pPr>
                      <w:bookmarkStart w:id="239" w:name="_Toc205928708"/>
                      <w:r w:rsidRPr="004D3800">
                        <w:t xml:space="preserve">Figure </w:t>
                      </w:r>
                      <w:r w:rsidRPr="004D3800">
                        <w:fldChar w:fldCharType="begin"/>
                      </w:r>
                      <w:r w:rsidRPr="004D3800">
                        <w:instrText xml:space="preserve"> SEQ Figure \* ARABIC </w:instrText>
                      </w:r>
                      <w:r w:rsidRPr="004D3800">
                        <w:fldChar w:fldCharType="separate"/>
                      </w:r>
                      <w:r w:rsidR="00B27C2A" w:rsidRPr="004D3800">
                        <w:t>64</w:t>
                      </w:r>
                      <w:r w:rsidRPr="004D3800">
                        <w:fldChar w:fldCharType="end"/>
                      </w:r>
                      <w:r w:rsidRPr="004D3800">
                        <w:t>: Mange Secrets Inside Account Microservice</w:t>
                      </w:r>
                      <w:bookmarkEnd w:id="239"/>
                    </w:p>
                  </w:txbxContent>
                </v:textbox>
                <w10:wrap type="square" anchorx="margin"/>
              </v:shape>
            </w:pict>
          </mc:Fallback>
        </mc:AlternateContent>
      </w:r>
      <w:r w:rsidRPr="004D3800">
        <w:rPr>
          <w:rFonts w:eastAsia="Times"/>
          <w:lang w:eastAsia="de-DE"/>
        </w:rPr>
        <w:drawing>
          <wp:anchor distT="0" distB="0" distL="114300" distR="114300" simplePos="0" relativeHeight="252008448" behindDoc="0" locked="0" layoutInCell="1" allowOverlap="1" wp14:anchorId="40B33572" wp14:editId="4A523A52">
            <wp:simplePos x="0" y="0"/>
            <wp:positionH relativeFrom="page">
              <wp:align>center</wp:align>
            </wp:positionH>
            <wp:positionV relativeFrom="margin">
              <wp:posOffset>5606415</wp:posOffset>
            </wp:positionV>
            <wp:extent cx="1778000" cy="2476500"/>
            <wp:effectExtent l="76200" t="76200" r="127000" b="13335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17780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31B" w:rsidRPr="004D3800">
        <w:rPr>
          <w:rFonts w:eastAsia="Times"/>
          <w:lang w:eastAsia="de-DE"/>
        </w:rPr>
        <w:br w:type="page"/>
      </w:r>
    </w:p>
    <w:p w14:paraId="1B8E96E7" w14:textId="77777777" w:rsidR="00F5431B" w:rsidRPr="004D3800" w:rsidRDefault="00F5431B" w:rsidP="00F5431B">
      <w:pPr>
        <w:spacing w:after="0" w:line="240" w:lineRule="auto"/>
        <w:jc w:val="left"/>
        <w:rPr>
          <w:rFonts w:eastAsia="Times"/>
          <w:lang w:eastAsia="de-DE"/>
        </w:rPr>
      </w:pPr>
    </w:p>
    <w:p w14:paraId="483FDB75" w14:textId="77777777" w:rsidR="00F5431B" w:rsidRPr="004D3800" w:rsidRDefault="00F5431B" w:rsidP="00F5431B">
      <w:pPr>
        <w:spacing w:after="0" w:line="240" w:lineRule="auto"/>
        <w:jc w:val="left"/>
        <w:rPr>
          <w:rFonts w:eastAsia="Times"/>
          <w:lang w:eastAsia="de-DE"/>
        </w:rPr>
      </w:pPr>
      <w:r w:rsidRPr="004D3800">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53F9822D" w:rsidR="00F5431B" w:rsidRPr="004D3800" w:rsidRDefault="00F5431B" w:rsidP="00F5431B">
                            <w:pPr>
                              <w:pStyle w:val="Caption"/>
                            </w:pPr>
                            <w:bookmarkStart w:id="240" w:name="_Toc205928709"/>
                            <w:r w:rsidRPr="004D3800">
                              <w:t xml:space="preserve">Figure </w:t>
                            </w:r>
                            <w:r w:rsidRPr="004D3800">
                              <w:fldChar w:fldCharType="begin"/>
                            </w:r>
                            <w:r w:rsidRPr="004D3800">
                              <w:instrText xml:space="preserve"> SEQ Figure \* ARABIC </w:instrText>
                            </w:r>
                            <w:r w:rsidRPr="004D3800">
                              <w:fldChar w:fldCharType="separate"/>
                            </w:r>
                            <w:r w:rsidR="00B27C2A" w:rsidRPr="004D3800">
                              <w:t>65</w:t>
                            </w:r>
                            <w:r w:rsidRPr="004D3800">
                              <w:fldChar w:fldCharType="end"/>
                            </w:r>
                            <w:r w:rsidRPr="004D3800">
                              <w:t>: GitHub Repository for Configuration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90"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eDGwIAAEAEAAAOAAAAZHJzL2Uyb0RvYy54bWysU01v2zAMvQ/YfxB0X5x0T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57ez6Zxcknw3H+c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qSsHgxsCAABABAAADgAAAAAAAAAAAAAAAAAuAgAAZHJzL2Uyb0RvYy54bWxQSwEC&#10;LQAUAAYACAAAACEASmOeBuAAAAAKAQAADwAAAAAAAAAAAAAAAAB1BAAAZHJzL2Rvd25yZXYueG1s&#10;UEsFBgAAAAAEAAQA8wAAAIIFAAAAAA==&#10;" stroked="f">
                <v:textbox style="mso-fit-shape-to-text:t" inset="0,0,0,0">
                  <w:txbxContent>
                    <w:p w14:paraId="02CA3CFB" w14:textId="53F9822D" w:rsidR="00F5431B" w:rsidRPr="004D3800" w:rsidRDefault="00F5431B" w:rsidP="00F5431B">
                      <w:pPr>
                        <w:pStyle w:val="Caption"/>
                      </w:pPr>
                      <w:bookmarkStart w:id="241" w:name="_Toc205928709"/>
                      <w:r w:rsidRPr="004D3800">
                        <w:t xml:space="preserve">Figure </w:t>
                      </w:r>
                      <w:r w:rsidRPr="004D3800">
                        <w:fldChar w:fldCharType="begin"/>
                      </w:r>
                      <w:r w:rsidRPr="004D3800">
                        <w:instrText xml:space="preserve"> SEQ Figure \* ARABIC </w:instrText>
                      </w:r>
                      <w:r w:rsidRPr="004D3800">
                        <w:fldChar w:fldCharType="separate"/>
                      </w:r>
                      <w:r w:rsidR="00B27C2A" w:rsidRPr="004D3800">
                        <w:t>65</w:t>
                      </w:r>
                      <w:r w:rsidRPr="004D3800">
                        <w:fldChar w:fldCharType="end"/>
                      </w:r>
                      <w:r w:rsidRPr="004D3800">
                        <w:t>: GitHub Repository for Configuration</w:t>
                      </w:r>
                      <w:bookmarkEnd w:id="241"/>
                    </w:p>
                  </w:txbxContent>
                </v:textbox>
                <w10:wrap type="square"/>
              </v:shape>
            </w:pict>
          </mc:Fallback>
        </mc:AlternateContent>
      </w:r>
      <w:r w:rsidRPr="004D3800">
        <w:rPr>
          <w:rFonts w:eastAsia="Times"/>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4D3800" w:rsidRDefault="00F5431B" w:rsidP="00F5431B">
      <w:pPr>
        <w:spacing w:after="0" w:line="240" w:lineRule="auto"/>
        <w:jc w:val="left"/>
        <w:rPr>
          <w:rFonts w:eastAsia="Times"/>
          <w:lang w:eastAsia="de-DE"/>
        </w:rPr>
      </w:pPr>
    </w:p>
    <w:p w14:paraId="3BAF8C92" w14:textId="77777777" w:rsidR="00F5431B" w:rsidRPr="004D3800" w:rsidRDefault="00F5431B" w:rsidP="00F5431B">
      <w:pPr>
        <w:spacing w:after="0" w:line="240" w:lineRule="auto"/>
        <w:jc w:val="left"/>
        <w:rPr>
          <w:rFonts w:eastAsia="Times"/>
          <w:lang w:eastAsia="de-DE"/>
        </w:rPr>
      </w:pPr>
      <w:r w:rsidRPr="004D3800">
        <w:rPr>
          <w:rFonts w:eastAsia="Times"/>
          <w:lang w:eastAsia="de-DE"/>
        </w:rPr>
        <w:drawing>
          <wp:anchor distT="0" distB="0" distL="114300" distR="114300" simplePos="0" relativeHeight="252009472" behindDoc="0" locked="0" layoutInCell="1" allowOverlap="1" wp14:anchorId="38E4DB59" wp14:editId="476C6FA8">
            <wp:simplePos x="0" y="0"/>
            <wp:positionH relativeFrom="margin">
              <wp:align>center</wp:align>
            </wp:positionH>
            <wp:positionV relativeFrom="margin">
              <wp:posOffset>4657090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74B88C24" w:rsidR="00F5431B" w:rsidRPr="004D3800" w:rsidRDefault="00F5431B" w:rsidP="00F5431B">
                            <w:pPr>
                              <w:pStyle w:val="Caption"/>
                              <w:rPr>
                                <w:rFonts w:eastAsia="Times"/>
                                <w:sz w:val="22"/>
                                <w:szCs w:val="22"/>
                                <w:lang w:eastAsia="de-DE"/>
                              </w:rPr>
                            </w:pPr>
                            <w:bookmarkStart w:id="242" w:name="_Toc205928710"/>
                            <w:r w:rsidRPr="004D3800">
                              <w:rPr>
                                <w:sz w:val="22"/>
                                <w:szCs w:val="22"/>
                              </w:rPr>
                              <w:t>F</w:t>
                            </w:r>
                            <w:r w:rsidRPr="004D3800">
                              <w:t xml:space="preserve">igure </w:t>
                            </w:r>
                            <w:r w:rsidRPr="004D3800">
                              <w:fldChar w:fldCharType="begin"/>
                            </w:r>
                            <w:r w:rsidRPr="004D3800">
                              <w:instrText xml:space="preserve"> SEQ Figure \* ARABIC </w:instrText>
                            </w:r>
                            <w:r w:rsidRPr="004D3800">
                              <w:fldChar w:fldCharType="separate"/>
                            </w:r>
                            <w:r w:rsidR="00B27C2A" w:rsidRPr="004D3800">
                              <w:t>66</w:t>
                            </w:r>
                            <w:r w:rsidRPr="004D3800">
                              <w:fldChar w:fldCharType="end"/>
                            </w:r>
                            <w:r w:rsidRPr="004D3800">
                              <w:t>: Connection between GitHub Repository and Spring Micro Service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91"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9GgIAAEAEAAAOAAAAZHJzL2Uyb0RvYy54bWysU8Fu2zAMvQ/YPwi6L07aNei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4/3R7Pb/hTFJsfn0T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" stroked="f">
                <v:textbox style="mso-fit-shape-to-text:t" inset="0,0,0,0">
                  <w:txbxContent>
                    <w:p w14:paraId="23922E1F" w14:textId="74B88C24" w:rsidR="00F5431B" w:rsidRPr="004D3800" w:rsidRDefault="00F5431B" w:rsidP="00F5431B">
                      <w:pPr>
                        <w:pStyle w:val="Caption"/>
                        <w:rPr>
                          <w:rFonts w:eastAsia="Times"/>
                          <w:sz w:val="22"/>
                          <w:szCs w:val="22"/>
                          <w:lang w:eastAsia="de-DE"/>
                        </w:rPr>
                      </w:pPr>
                      <w:bookmarkStart w:id="243" w:name="_Toc205928710"/>
                      <w:r w:rsidRPr="004D3800">
                        <w:rPr>
                          <w:sz w:val="22"/>
                          <w:szCs w:val="22"/>
                        </w:rPr>
                        <w:t>F</w:t>
                      </w:r>
                      <w:r w:rsidRPr="004D3800">
                        <w:t xml:space="preserve">igure </w:t>
                      </w:r>
                      <w:r w:rsidRPr="004D3800">
                        <w:fldChar w:fldCharType="begin"/>
                      </w:r>
                      <w:r w:rsidRPr="004D3800">
                        <w:instrText xml:space="preserve"> SEQ Figure \* ARABIC </w:instrText>
                      </w:r>
                      <w:r w:rsidRPr="004D3800">
                        <w:fldChar w:fldCharType="separate"/>
                      </w:r>
                      <w:r w:rsidR="00B27C2A" w:rsidRPr="004D3800">
                        <w:t>66</w:t>
                      </w:r>
                      <w:r w:rsidRPr="004D3800">
                        <w:fldChar w:fldCharType="end"/>
                      </w:r>
                      <w:r w:rsidRPr="004D3800">
                        <w:t>: Connection between GitHub Repository and Spring Micro Service</w:t>
                      </w:r>
                      <w:bookmarkEnd w:id="243"/>
                    </w:p>
                  </w:txbxContent>
                </v:textbox>
                <w10:wrap type="square"/>
              </v:shape>
            </w:pict>
          </mc:Fallback>
        </mc:AlternateContent>
      </w:r>
      <w:r w:rsidRPr="004D3800">
        <w:rPr>
          <w:rFonts w:eastAsia="Times"/>
          <w:lang w:eastAsia="de-DE"/>
        </w:rPr>
        <w:br w:type="page"/>
      </w:r>
    </w:p>
    <w:p w14:paraId="2214EFF0" w14:textId="77777777" w:rsidR="00D81BDD" w:rsidRPr="004D3800" w:rsidRDefault="00D81BDD" w:rsidP="00D81BDD">
      <w:pPr>
        <w:pStyle w:val="Heading3"/>
      </w:pPr>
      <w:bookmarkStart w:id="244" w:name="_Toc205929691"/>
      <w:r w:rsidRPr="004D3800">
        <w:lastRenderedPageBreak/>
        <w:t>Scalability</w:t>
      </w:r>
      <w:bookmarkEnd w:id="244"/>
      <w:r w:rsidRPr="004D3800">
        <w:t xml:space="preserve"> </w:t>
      </w:r>
    </w:p>
    <w:p w14:paraId="18459C76" w14:textId="77777777" w:rsidR="00D81BDD" w:rsidRPr="004D3800" w:rsidRDefault="00D81BDD" w:rsidP="00D81BDD"/>
    <w:p w14:paraId="41901F47" w14:textId="77777777" w:rsidR="00D81BDD" w:rsidRPr="004D3800" w:rsidRDefault="00D81BDD" w:rsidP="00557168">
      <w:pPr>
        <w:pStyle w:val="Text"/>
        <w:rPr>
          <w:rStyle w:val="Strong"/>
        </w:rPr>
      </w:pPr>
      <w:r w:rsidRPr="004D3800">
        <w:rPr>
          <w:rStyle w:val="Strong"/>
        </w:rPr>
        <w:t>Steps</w:t>
      </w:r>
    </w:p>
    <w:p w14:paraId="510CBA6A" w14:textId="77777777" w:rsidR="00D81BDD" w:rsidRPr="004D3800" w:rsidRDefault="00D81BDD" w:rsidP="00557168">
      <w:pPr>
        <w:pStyle w:val="Text"/>
      </w:pPr>
      <w:r w:rsidRPr="004D3800">
        <w:t xml:space="preserve">The test was performed on a Kubernetes cluster without Helm to keep the process reproducible using basic </w:t>
      </w:r>
      <w:proofErr w:type="spellStart"/>
      <w:r w:rsidRPr="004D3800">
        <w:rPr>
          <w:b/>
        </w:rPr>
        <w:t>kubectl</w:t>
      </w:r>
      <w:proofErr w:type="spellEnd"/>
      <w:r w:rsidRPr="004D3800">
        <w:t xml:space="preserve"> commands.</w:t>
      </w:r>
    </w:p>
    <w:p w14:paraId="70584341" w14:textId="77777777" w:rsidR="00D81BDD" w:rsidRPr="004D3800" w:rsidRDefault="00D81BDD" w:rsidP="00557168">
      <w:pPr>
        <w:pStyle w:val="Text"/>
      </w:pPr>
      <w:r w:rsidRPr="004D3800">
        <w:t>Baseline configuration</w:t>
      </w:r>
    </w:p>
    <w:p w14:paraId="05191126" w14:textId="77777777" w:rsidR="00D81BDD" w:rsidRPr="004D3800" w:rsidRDefault="00D81BDD" w:rsidP="00557168">
      <w:pPr>
        <w:pStyle w:val="Text"/>
      </w:pPr>
      <w:r w:rsidRPr="004D3800">
        <w:rPr>
          <w:b/>
        </w:rPr>
        <w:t xml:space="preserve">Microservices: </w:t>
      </w:r>
      <w:r w:rsidRPr="004D3800">
        <w:t>accounts, loans, cards</w:t>
      </w:r>
    </w:p>
    <w:p w14:paraId="2DB38E16" w14:textId="77777777" w:rsidR="00D81BDD" w:rsidRPr="004D3800" w:rsidRDefault="00D81BDD" w:rsidP="00557168">
      <w:pPr>
        <w:pStyle w:val="Text"/>
      </w:pPr>
      <w:r w:rsidRPr="004D3800">
        <w:t>Initial replicas: one per service</w:t>
      </w:r>
    </w:p>
    <w:p w14:paraId="5C5EAD12" w14:textId="77777777" w:rsidR="00D81BDD" w:rsidRPr="004D3800" w:rsidRDefault="00D81BDD" w:rsidP="00557168">
      <w:pPr>
        <w:pStyle w:val="Text"/>
      </w:pPr>
      <w:r w:rsidRPr="004D3800">
        <w:t>Requests routed through Spring Cloud Gateway</w:t>
      </w:r>
    </w:p>
    <w:p w14:paraId="37226587" w14:textId="77777777" w:rsidR="00D81BDD" w:rsidRPr="004D3800" w:rsidRDefault="00D81BDD" w:rsidP="00557168">
      <w:pPr>
        <w:pStyle w:val="Text"/>
      </w:pPr>
      <w:r w:rsidRPr="004D3800">
        <w:rPr>
          <w:b/>
        </w:rPr>
        <w:t xml:space="preserve">Load generation: </w:t>
      </w:r>
      <w:r w:rsidRPr="004D3800">
        <w:t>k6 (Apache JMeter would also work)</w:t>
      </w:r>
    </w:p>
    <w:p w14:paraId="3D9DCBA7" w14:textId="77777777" w:rsidR="00D81BDD" w:rsidRPr="004D3800" w:rsidRDefault="00D81BDD" w:rsidP="00557168">
      <w:pPr>
        <w:pStyle w:val="Text"/>
      </w:pPr>
      <w:r w:rsidRPr="004D3800">
        <w:rPr>
          <w:b/>
        </w:rPr>
        <w:t xml:space="preserve">Autoscaling: </w:t>
      </w:r>
      <w:r w:rsidRPr="004D3800">
        <w:t>HPA with CPU target = 50%</w:t>
      </w:r>
    </w:p>
    <w:p w14:paraId="699A96D0" w14:textId="77777777" w:rsidR="00D81BDD" w:rsidRPr="004D3800" w:rsidRDefault="00D81BDD" w:rsidP="00557168">
      <w:pPr>
        <w:pStyle w:val="Text"/>
      </w:pPr>
      <w:r w:rsidRPr="004D3800">
        <w:t>Same application images and resource requests/limits in both runs; the only change is the configuration source:</w:t>
      </w:r>
    </w:p>
    <w:p w14:paraId="6A989EE6" w14:textId="77777777" w:rsidR="00D81BDD" w:rsidRPr="004D3800" w:rsidRDefault="00D81BDD" w:rsidP="00557168">
      <w:pPr>
        <w:pStyle w:val="Text"/>
      </w:pPr>
      <w:r w:rsidRPr="004D3800">
        <w:t>Local Configuration run: services read their own local properties (no config server)</w:t>
      </w:r>
    </w:p>
    <w:p w14:paraId="7C14C8A0" w14:textId="77777777" w:rsidR="00D81BDD" w:rsidRPr="004D3800" w:rsidRDefault="00D81BDD" w:rsidP="00557168">
      <w:pPr>
        <w:pStyle w:val="Text"/>
      </w:pPr>
      <w:r w:rsidRPr="004D3800">
        <w:t>Centralized Configuration run: services read from Spring Cloud Config Server (Git backend)</w:t>
      </w:r>
    </w:p>
    <w:p w14:paraId="4461919E" w14:textId="77777777" w:rsidR="00D81BDD" w:rsidRPr="004D3800" w:rsidRDefault="00D81BDD" w:rsidP="00557168">
      <w:pPr>
        <w:pStyle w:val="Text"/>
      </w:pPr>
      <w:r w:rsidRPr="004D3800">
        <w:t>Container images (pinned for reproducibility):</w:t>
      </w:r>
    </w:p>
    <w:p w14:paraId="6E1C3F06" w14:textId="77777777" w:rsidR="00D81BDD" w:rsidRPr="004D3800" w:rsidRDefault="00D81BDD" w:rsidP="00557168">
      <w:pPr>
        <w:pStyle w:val="Text"/>
      </w:pPr>
      <w:r w:rsidRPr="004D3800">
        <w:t xml:space="preserve">Config Server (local/native reference): </w:t>
      </w:r>
      <w:proofErr w:type="spellStart"/>
      <w:r w:rsidRPr="004D3800">
        <w:t>aimendocker</w:t>
      </w:r>
      <w:proofErr w:type="spellEnd"/>
      <w:r w:rsidRPr="004D3800">
        <w:t>/</w:t>
      </w:r>
      <w:proofErr w:type="spellStart"/>
      <w:proofErr w:type="gramStart"/>
      <w:r w:rsidRPr="004D3800">
        <w:t>configserver:local</w:t>
      </w:r>
      <w:proofErr w:type="spellEnd"/>
      <w:proofErr w:type="gramEnd"/>
    </w:p>
    <w:p w14:paraId="4CAAC735" w14:textId="77777777" w:rsidR="00D81BDD" w:rsidRPr="004D3800" w:rsidRDefault="00D81BDD" w:rsidP="00557168">
      <w:pPr>
        <w:pStyle w:val="Text"/>
      </w:pPr>
      <w:r w:rsidRPr="004D3800">
        <w:t>Digest: sha</w:t>
      </w:r>
      <w:proofErr w:type="gramStart"/>
      <w:r w:rsidRPr="004D3800">
        <w:t>256:b</w:t>
      </w:r>
      <w:proofErr w:type="gramEnd"/>
      <w:r w:rsidRPr="004D3800">
        <w:t>3abd622a2b52e0bee4f7c0c5dc19b3c7537357a0f6fce4b5b459ecd1c1635d4</w:t>
      </w:r>
    </w:p>
    <w:p w14:paraId="4EA92A2C" w14:textId="77777777" w:rsidR="00D81BDD" w:rsidRPr="004D3800" w:rsidRDefault="00D81BDD" w:rsidP="00557168">
      <w:pPr>
        <w:pStyle w:val="Text"/>
      </w:pPr>
      <w:r w:rsidRPr="004D3800">
        <w:t>Docker: https://hub.docker.com/layers/aimendocker/configserver/local/images/sha256-b3abd622a2b52e0bee4f7c0c5dc19b3c7537357a0f6fce4b5b459ecd1c1635d4</w:t>
      </w:r>
    </w:p>
    <w:p w14:paraId="4AC3C5BB" w14:textId="77777777" w:rsidR="00D81BDD" w:rsidRPr="004D3800" w:rsidRDefault="00D81BDD" w:rsidP="00557168">
      <w:pPr>
        <w:pStyle w:val="Text"/>
      </w:pPr>
      <w:r w:rsidRPr="004D3800">
        <w:t xml:space="preserve">Config Server (Git backend, used in the centralized run): </w:t>
      </w:r>
      <w:proofErr w:type="spellStart"/>
      <w:r w:rsidRPr="004D3800">
        <w:t>aimendocker</w:t>
      </w:r>
      <w:proofErr w:type="spellEnd"/>
      <w:r w:rsidRPr="004D3800">
        <w:t>/</w:t>
      </w:r>
      <w:proofErr w:type="gramStart"/>
      <w:r w:rsidRPr="004D3800">
        <w:t>configserver:s</w:t>
      </w:r>
      <w:proofErr w:type="gramEnd"/>
      <w:r w:rsidRPr="004D3800">
        <w:t>6</w:t>
      </w:r>
    </w:p>
    <w:p w14:paraId="5385786A" w14:textId="77777777" w:rsidR="00D81BDD" w:rsidRPr="004D3800" w:rsidRDefault="00D81BDD" w:rsidP="00557168">
      <w:pPr>
        <w:pStyle w:val="Text"/>
      </w:pPr>
      <w:r w:rsidRPr="004D3800">
        <w:t>sha256:1239102cfa9c012d4f166732582670af90ac90e4508b2e9abc054e7f09e70707</w:t>
      </w:r>
    </w:p>
    <w:p w14:paraId="42696069" w14:textId="77777777" w:rsidR="00D81BDD" w:rsidRPr="004D3800" w:rsidRDefault="00D81BDD" w:rsidP="00557168">
      <w:pPr>
        <w:pStyle w:val="Text"/>
      </w:pPr>
      <w:r w:rsidRPr="004D3800">
        <w:t xml:space="preserve">Docker Hub: </w:t>
      </w:r>
      <w:hyperlink r:id="rId85" w:history="1">
        <w:r w:rsidRPr="004D3800">
          <w:rPr>
            <w:rStyle w:val="Hyperlink"/>
          </w:rPr>
          <w:t>https://hub.docker.com/layers/aimendocker/configserver/s6/images/sha256-1239102cfa9c012d4f166732582670af90ac90e4508b2e9abc054e7f09e70707</w:t>
        </w:r>
      </w:hyperlink>
    </w:p>
    <w:p w14:paraId="5FA4772E" w14:textId="77777777" w:rsidR="00D81BDD" w:rsidRPr="004D3800" w:rsidRDefault="00D81BDD" w:rsidP="00D81BDD">
      <w:pPr>
        <w:spacing w:after="0" w:line="240" w:lineRule="auto"/>
        <w:jc w:val="left"/>
        <w:rPr>
          <w:rFonts w:asciiTheme="minorHAnsi" w:eastAsiaTheme="minorEastAsia" w:hAnsiTheme="minorHAnsi" w:cstheme="minorBidi"/>
          <w:sz w:val="22"/>
          <w:szCs w:val="22"/>
        </w:rPr>
      </w:pPr>
      <w:r w:rsidRPr="004D3800">
        <w:br w:type="page"/>
      </w:r>
    </w:p>
    <w:p w14:paraId="437D1426" w14:textId="77777777" w:rsidR="00D81BDD" w:rsidRPr="004D3800" w:rsidRDefault="00D81BDD" w:rsidP="00D81BDD">
      <w:pPr>
        <w:pStyle w:val="ListBullet2"/>
        <w:numPr>
          <w:ilvl w:val="0"/>
          <w:numId w:val="0"/>
        </w:numPr>
        <w:ind w:left="720"/>
      </w:pPr>
    </w:p>
    <w:p w14:paraId="307AD9FC" w14:textId="77777777" w:rsidR="00D81BDD" w:rsidRPr="004D3800" w:rsidRDefault="00D81BDD" w:rsidP="00557168">
      <w:pPr>
        <w:pStyle w:val="Text"/>
        <w:rPr>
          <w:rStyle w:val="Strong"/>
        </w:rPr>
      </w:pPr>
      <w:r w:rsidRPr="004D3800">
        <w:rPr>
          <w:rStyle w:val="Strong"/>
        </w:rPr>
        <w:t>Procedure</w:t>
      </w:r>
    </w:p>
    <w:p w14:paraId="74096CC3" w14:textId="77777777" w:rsidR="00D81BDD" w:rsidRPr="004D3800" w:rsidRDefault="00D81BDD" w:rsidP="00557168">
      <w:pPr>
        <w:pStyle w:val="Text"/>
        <w:numPr>
          <w:ilvl w:val="0"/>
          <w:numId w:val="62"/>
        </w:numPr>
      </w:pPr>
      <w:r w:rsidRPr="004D3800">
        <w:t>Deploy all services in Local Configuration mode (no SPRING_CONFIG_IMPORT), replicas = 1.</w:t>
      </w:r>
    </w:p>
    <w:p w14:paraId="289E7B56" w14:textId="77777777" w:rsidR="00D81BDD" w:rsidRPr="004D3800" w:rsidRDefault="00D81BDD" w:rsidP="00557168">
      <w:pPr>
        <w:pStyle w:val="Text"/>
        <w:numPr>
          <w:ilvl w:val="0"/>
          <w:numId w:val="62"/>
        </w:numPr>
      </w:pPr>
      <w:r w:rsidRPr="004D3800">
        <w:t xml:space="preserve">Apply a baseline load for ~2 minutes. </w:t>
      </w:r>
    </w:p>
    <w:p w14:paraId="62EE6DE1" w14:textId="77777777" w:rsidR="00D81BDD" w:rsidRPr="004D3800" w:rsidRDefault="00D81BDD" w:rsidP="00557168">
      <w:pPr>
        <w:pStyle w:val="Text"/>
        <w:numPr>
          <w:ilvl w:val="0"/>
          <w:numId w:val="62"/>
        </w:numPr>
      </w:pPr>
      <w:r w:rsidRPr="004D3800">
        <w:t>Increase load so average CPU &gt; 50% to trigger HPA scale-out.</w:t>
      </w:r>
    </w:p>
    <w:p w14:paraId="6FFA3032" w14:textId="77777777" w:rsidR="00D81BDD" w:rsidRPr="004D3800" w:rsidRDefault="00D81BDD" w:rsidP="00557168">
      <w:pPr>
        <w:pStyle w:val="Text"/>
        <w:numPr>
          <w:ilvl w:val="0"/>
          <w:numId w:val="62"/>
        </w:numPr>
      </w:pPr>
      <w:r w:rsidRPr="004D3800">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4D3800" w:rsidRDefault="00D81BDD" w:rsidP="00557168">
      <w:pPr>
        <w:pStyle w:val="Text"/>
        <w:numPr>
          <w:ilvl w:val="0"/>
          <w:numId w:val="62"/>
        </w:numPr>
      </w:pPr>
      <w:r w:rsidRPr="004D3800">
        <w:t>Let the system stabilize for ~2 minutes and record metrics.</w:t>
      </w:r>
    </w:p>
    <w:p w14:paraId="69BC44F3" w14:textId="77777777" w:rsidR="00D81BDD" w:rsidRPr="004D3800" w:rsidRDefault="00D81BDD" w:rsidP="00557168">
      <w:pPr>
        <w:pStyle w:val="Text"/>
        <w:numPr>
          <w:ilvl w:val="0"/>
          <w:numId w:val="62"/>
        </w:numPr>
      </w:pPr>
      <w:r w:rsidRPr="004D3800">
        <w:t>Repeat the same steps for the Centralized Configuration run (point services to the Config Server).</w:t>
      </w:r>
    </w:p>
    <w:p w14:paraId="76AE0FA4" w14:textId="77777777" w:rsidR="00D81BDD" w:rsidRPr="004D3800" w:rsidRDefault="00D81BDD" w:rsidP="00557168">
      <w:pPr>
        <w:pStyle w:val="Text"/>
      </w:pPr>
    </w:p>
    <w:p w14:paraId="0E9AFFF7" w14:textId="77777777" w:rsidR="00D81BDD" w:rsidRPr="004D3800" w:rsidRDefault="00D81BDD" w:rsidP="00557168">
      <w:pPr>
        <w:pStyle w:val="Text"/>
        <w:rPr>
          <w:rStyle w:val="Strong"/>
        </w:rPr>
      </w:pPr>
      <w:r w:rsidRPr="004D3800">
        <w:rPr>
          <w:rStyle w:val="Strong"/>
        </w:rPr>
        <w:t xml:space="preserve">Reproduction </w:t>
      </w:r>
    </w:p>
    <w:p w14:paraId="6B5A6418" w14:textId="77777777" w:rsidR="00D81BDD" w:rsidRPr="004D3800" w:rsidRDefault="00D81BDD" w:rsidP="00557168">
      <w:pPr>
        <w:pStyle w:val="Text"/>
        <w:rPr>
          <w:rStyle w:val="Strong"/>
        </w:rPr>
      </w:pPr>
      <w:r w:rsidRPr="004D3800">
        <w:rPr>
          <w:rStyle w:val="Strong"/>
        </w:rPr>
        <w:t>Ensure CPU requests/limits (each Deployment):</w:t>
      </w:r>
    </w:p>
    <w:p w14:paraId="05BEE3DC" w14:textId="77777777" w:rsidR="00D81BDD" w:rsidRPr="004D3800" w:rsidRDefault="00D81BDD" w:rsidP="00D81BDD">
      <w:pPr>
        <w:pStyle w:val="TOCHeading"/>
      </w:pPr>
      <w:r w:rsidRPr="004D3800">
        <w:t>resources:</w:t>
      </w:r>
      <w:r w:rsidRPr="004D3800">
        <w:br/>
        <w:t xml:space="preserve">  requests:</w:t>
      </w:r>
      <w:r w:rsidRPr="004D3800">
        <w:br/>
        <w:t xml:space="preserve">    </w:t>
      </w:r>
      <w:proofErr w:type="spellStart"/>
      <w:r w:rsidRPr="004D3800">
        <w:t>cpu</w:t>
      </w:r>
      <w:proofErr w:type="spellEnd"/>
      <w:r w:rsidRPr="004D3800">
        <w:t>: "100m"</w:t>
      </w:r>
      <w:r w:rsidRPr="004D3800">
        <w:br/>
        <w:t xml:space="preserve">    memory: "256Mi"</w:t>
      </w:r>
      <w:r w:rsidRPr="004D3800">
        <w:br/>
        <w:t xml:space="preserve">  limits:</w:t>
      </w:r>
      <w:r w:rsidRPr="004D3800">
        <w:br/>
        <w:t xml:space="preserve">    </w:t>
      </w:r>
      <w:proofErr w:type="spellStart"/>
      <w:r w:rsidRPr="004D3800">
        <w:t>cpu</w:t>
      </w:r>
      <w:proofErr w:type="spellEnd"/>
      <w:r w:rsidRPr="004D3800">
        <w:t>: "500m"</w:t>
      </w:r>
      <w:r w:rsidRPr="004D3800">
        <w:br/>
        <w:t xml:space="preserve">    memory: "512Mi"</w:t>
      </w:r>
    </w:p>
    <w:p w14:paraId="07381B35" w14:textId="77777777" w:rsidR="00D81BDD" w:rsidRPr="004D3800" w:rsidRDefault="00D81BDD" w:rsidP="00D81BDD"/>
    <w:p w14:paraId="0E788125" w14:textId="77777777" w:rsidR="00D81BDD" w:rsidRPr="004D3800" w:rsidRDefault="00D81BDD" w:rsidP="00557168">
      <w:pPr>
        <w:pStyle w:val="Text"/>
        <w:rPr>
          <w:rStyle w:val="Strong"/>
        </w:rPr>
      </w:pPr>
      <w:r w:rsidRPr="004D3800">
        <w:rPr>
          <w:rStyle w:val="Strong"/>
        </w:rPr>
        <w:t>Expose Gateway locally:</w:t>
      </w:r>
    </w:p>
    <w:p w14:paraId="3FFF2775" w14:textId="77777777" w:rsidR="00D81BDD" w:rsidRPr="004D3800" w:rsidRDefault="00D81BDD" w:rsidP="00D81BDD">
      <w:pPr>
        <w:pStyle w:val="TOCHeading"/>
      </w:pPr>
      <w:proofErr w:type="spellStart"/>
      <w:r w:rsidRPr="004D3800">
        <w:t>kubectl</w:t>
      </w:r>
      <w:proofErr w:type="spellEnd"/>
      <w:r w:rsidRPr="004D3800">
        <w:t xml:space="preserve"> -n bank port-forward svc/gateway-service 8080:8080</w:t>
      </w:r>
    </w:p>
    <w:p w14:paraId="3A998421" w14:textId="77777777" w:rsidR="00D81BDD" w:rsidRPr="004D3800" w:rsidRDefault="00D81BDD" w:rsidP="00557168">
      <w:pPr>
        <w:pStyle w:val="Text"/>
      </w:pPr>
    </w:p>
    <w:p w14:paraId="2E6EAA8D" w14:textId="77777777" w:rsidR="00D81BDD" w:rsidRPr="004D3800" w:rsidRDefault="00D81BDD" w:rsidP="00557168">
      <w:pPr>
        <w:pStyle w:val="Text"/>
        <w:rPr>
          <w:rStyle w:val="Strong"/>
        </w:rPr>
      </w:pPr>
      <w:r w:rsidRPr="004D3800">
        <w:rPr>
          <w:rStyle w:val="Strong"/>
        </w:rPr>
        <w:t>Create HPAs:</w:t>
      </w:r>
    </w:p>
    <w:p w14:paraId="66919E6A" w14:textId="77777777" w:rsidR="00D81BDD" w:rsidRPr="004D3800" w:rsidRDefault="00D81BDD" w:rsidP="00D81BDD">
      <w:pPr>
        <w:pStyle w:val="TOCHeading"/>
      </w:pPr>
      <w:proofErr w:type="spellStart"/>
      <w:r w:rsidRPr="004D3800">
        <w:t>kubectl</w:t>
      </w:r>
      <w:proofErr w:type="spellEnd"/>
      <w:r w:rsidRPr="004D3800">
        <w:t xml:space="preserve"> -n bank </w:t>
      </w:r>
      <w:proofErr w:type="spellStart"/>
      <w:r w:rsidRPr="004D3800">
        <w:t>autoscale</w:t>
      </w:r>
      <w:proofErr w:type="spellEnd"/>
      <w:r w:rsidRPr="004D3800">
        <w:t xml:space="preserve"> deployment accounts-deployment --</w:t>
      </w:r>
      <w:proofErr w:type="spellStart"/>
      <w:r w:rsidRPr="004D3800">
        <w:t>cpu</w:t>
      </w:r>
      <w:proofErr w:type="spellEnd"/>
      <w:r w:rsidRPr="004D3800">
        <w:t>-percent=50 --min=1 --max=5</w:t>
      </w:r>
      <w:r w:rsidRPr="004D3800">
        <w:br/>
      </w:r>
      <w:proofErr w:type="spellStart"/>
      <w:r w:rsidRPr="004D3800">
        <w:t>kubectl</w:t>
      </w:r>
      <w:proofErr w:type="spellEnd"/>
      <w:r w:rsidRPr="004D3800">
        <w:t xml:space="preserve"> -n bank </w:t>
      </w:r>
      <w:proofErr w:type="spellStart"/>
      <w:r w:rsidRPr="004D3800">
        <w:t>autoscale</w:t>
      </w:r>
      <w:proofErr w:type="spellEnd"/>
      <w:r w:rsidRPr="004D3800">
        <w:t xml:space="preserve"> deployment loans-deployment    --</w:t>
      </w:r>
      <w:proofErr w:type="spellStart"/>
      <w:r w:rsidRPr="004D3800">
        <w:t>cpu</w:t>
      </w:r>
      <w:proofErr w:type="spellEnd"/>
      <w:r w:rsidRPr="004D3800">
        <w:t>-percent=50 --min=1 --max=5</w:t>
      </w:r>
      <w:r w:rsidRPr="004D3800">
        <w:br/>
      </w:r>
      <w:proofErr w:type="spellStart"/>
      <w:r w:rsidRPr="004D3800">
        <w:t>kubectl</w:t>
      </w:r>
      <w:proofErr w:type="spellEnd"/>
      <w:r w:rsidRPr="004D3800">
        <w:t xml:space="preserve"> -n bank </w:t>
      </w:r>
      <w:proofErr w:type="spellStart"/>
      <w:r w:rsidRPr="004D3800">
        <w:t>autoscale</w:t>
      </w:r>
      <w:proofErr w:type="spellEnd"/>
      <w:r w:rsidRPr="004D3800">
        <w:t xml:space="preserve"> deployment cards-deployment    --</w:t>
      </w:r>
      <w:proofErr w:type="spellStart"/>
      <w:r w:rsidRPr="004D3800">
        <w:t>cpu</w:t>
      </w:r>
      <w:proofErr w:type="spellEnd"/>
      <w:r w:rsidRPr="004D3800">
        <w:t>-percent=50 --min=1 --max=5</w:t>
      </w:r>
    </w:p>
    <w:p w14:paraId="7B773560" w14:textId="77777777" w:rsidR="00D81BDD" w:rsidRPr="004D3800" w:rsidRDefault="00D81BDD" w:rsidP="00557168">
      <w:pPr>
        <w:pStyle w:val="Text"/>
      </w:pPr>
    </w:p>
    <w:p w14:paraId="2747A128" w14:textId="77777777" w:rsidR="00D81BDD" w:rsidRPr="004D3800" w:rsidRDefault="00D81BDD" w:rsidP="00557168">
      <w:pPr>
        <w:pStyle w:val="Text"/>
      </w:pPr>
    </w:p>
    <w:p w14:paraId="01FE49FC" w14:textId="77777777" w:rsidR="00D81BDD" w:rsidRPr="004D3800" w:rsidRDefault="00D81BDD" w:rsidP="00557168">
      <w:pPr>
        <w:pStyle w:val="Text"/>
        <w:rPr>
          <w:rStyle w:val="Strong"/>
        </w:rPr>
      </w:pPr>
      <w:proofErr w:type="gramStart"/>
      <w:r w:rsidRPr="004D3800">
        <w:rPr>
          <w:rStyle w:val="Strong"/>
        </w:rPr>
        <w:lastRenderedPageBreak/>
        <w:t>Compute</w:t>
      </w:r>
      <w:proofErr w:type="gramEnd"/>
      <w:r w:rsidRPr="004D3800">
        <w:rPr>
          <w:rStyle w:val="Strong"/>
        </w:rPr>
        <w:t xml:space="preserve"> times:</w:t>
      </w:r>
    </w:p>
    <w:p w14:paraId="136902D8" w14:textId="77777777" w:rsidR="00D81BDD" w:rsidRPr="004D3800" w:rsidRDefault="00D81BDD" w:rsidP="00D81BDD">
      <w:pPr>
        <w:pStyle w:val="TOCHeading"/>
      </w:pPr>
      <w:r w:rsidRPr="004D3800">
        <w:t>T1 = start of high-load stage (120 VUs)</w:t>
      </w:r>
      <w:r w:rsidRPr="004D3800">
        <w:br/>
        <w:t xml:space="preserve">T2 = HPA shows </w:t>
      </w:r>
      <w:proofErr w:type="spellStart"/>
      <w:r w:rsidRPr="004D3800">
        <w:t>desiredReplicas</w:t>
      </w:r>
      <w:proofErr w:type="spellEnd"/>
      <w:r w:rsidRPr="004D3800">
        <w:t xml:space="preserve"> &gt; 1</w:t>
      </w:r>
      <w:r w:rsidRPr="004D3800">
        <w:br/>
        <w:t>T3 = new pods Ready=True</w:t>
      </w:r>
      <w:r w:rsidRPr="004D3800">
        <w:br/>
        <w:t>HPA reaction = T2 − T1</w:t>
      </w:r>
      <w:r w:rsidRPr="004D3800">
        <w:br/>
        <w:t>Scale-up = T3 − T1</w:t>
      </w:r>
    </w:p>
    <w:p w14:paraId="3E9ED816" w14:textId="77777777" w:rsidR="00D81BDD" w:rsidRPr="004D3800" w:rsidRDefault="00D81BDD" w:rsidP="00557168">
      <w:pPr>
        <w:pStyle w:val="Text"/>
      </w:pPr>
    </w:p>
    <w:p w14:paraId="6ED496A3" w14:textId="77777777" w:rsidR="00D81BDD" w:rsidRPr="004D3800" w:rsidRDefault="00D81BDD" w:rsidP="00D81BDD">
      <w:pPr>
        <w:spacing w:after="0" w:line="240" w:lineRule="auto"/>
        <w:jc w:val="left"/>
        <w:rPr>
          <w:b/>
          <w:sz w:val="28"/>
        </w:rPr>
      </w:pPr>
      <w:r w:rsidRPr="004D3800">
        <w:br w:type="page"/>
      </w:r>
      <w:r w:rsidRPr="004D3800">
        <mc:AlternateContent>
          <mc:Choice Requires="wps">
            <w:drawing>
              <wp:anchor distT="0" distB="0" distL="114300" distR="114300" simplePos="0" relativeHeight="252004352" behindDoc="0" locked="0" layoutInCell="1" allowOverlap="1" wp14:anchorId="2A435567" wp14:editId="74302CA7">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4E7B2081" w:rsidR="00D81BDD" w:rsidRPr="004D3800" w:rsidRDefault="00D81BDD" w:rsidP="00D81BDD">
                            <w:pPr>
                              <w:pStyle w:val="Caption"/>
                            </w:pPr>
                            <w:bookmarkStart w:id="245" w:name="_Toc205928711"/>
                            <w:r w:rsidRPr="004D3800">
                              <w:t xml:space="preserve">Figure </w:t>
                            </w:r>
                            <w:r w:rsidRPr="004D3800">
                              <w:fldChar w:fldCharType="begin"/>
                            </w:r>
                            <w:r w:rsidRPr="004D3800">
                              <w:instrText xml:space="preserve"> SEQ Figure \* ARABIC </w:instrText>
                            </w:r>
                            <w:r w:rsidRPr="004D3800">
                              <w:fldChar w:fldCharType="separate"/>
                            </w:r>
                            <w:r w:rsidR="00B27C2A" w:rsidRPr="004D3800">
                              <w:t>67</w:t>
                            </w:r>
                            <w:r w:rsidRPr="004D3800">
                              <w:fldChar w:fldCharType="end"/>
                            </w:r>
                            <w:r w:rsidRPr="004D3800">
                              <w:t>: Scalability Test Script Example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92"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Ix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" stroked="f">
                <v:textbox style="mso-fit-shape-to-text:t" inset="0,0,0,0">
                  <w:txbxContent>
                    <w:p w14:paraId="56194265" w14:textId="4E7B2081" w:rsidR="00D81BDD" w:rsidRPr="004D3800" w:rsidRDefault="00D81BDD" w:rsidP="00D81BDD">
                      <w:pPr>
                        <w:pStyle w:val="Caption"/>
                      </w:pPr>
                      <w:bookmarkStart w:id="246" w:name="_Toc205928711"/>
                      <w:r w:rsidRPr="004D3800">
                        <w:t xml:space="preserve">Figure </w:t>
                      </w:r>
                      <w:r w:rsidRPr="004D3800">
                        <w:fldChar w:fldCharType="begin"/>
                      </w:r>
                      <w:r w:rsidRPr="004D3800">
                        <w:instrText xml:space="preserve"> SEQ Figure \* ARABIC </w:instrText>
                      </w:r>
                      <w:r w:rsidRPr="004D3800">
                        <w:fldChar w:fldCharType="separate"/>
                      </w:r>
                      <w:r w:rsidR="00B27C2A" w:rsidRPr="004D3800">
                        <w:t>67</w:t>
                      </w:r>
                      <w:r w:rsidRPr="004D3800">
                        <w:fldChar w:fldCharType="end"/>
                      </w:r>
                      <w:r w:rsidRPr="004D3800">
                        <w:t>: Scalability Test Script Example</w:t>
                      </w:r>
                      <w:bookmarkEnd w:id="246"/>
                    </w:p>
                  </w:txbxContent>
                </v:textbox>
                <w10:wrap type="square"/>
              </v:shape>
            </w:pict>
          </mc:Fallback>
        </mc:AlternateContent>
      </w:r>
      <w:r w:rsidRPr="004D3800">
        <w:drawing>
          <wp:anchor distT="0" distB="0" distL="114300" distR="114300" simplePos="0" relativeHeight="252003328" behindDoc="0" locked="0" layoutInCell="1" allowOverlap="1" wp14:anchorId="772DF382" wp14:editId="38E3B159">
            <wp:simplePos x="1076325" y="1076325"/>
            <wp:positionH relativeFrom="margin">
              <wp:align>center</wp:align>
            </wp:positionH>
            <wp:positionV relativeFrom="margin">
              <wp:align>center</wp:align>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A3D277" w14:textId="77777777" w:rsidR="00D81BDD" w:rsidRPr="004D3800" w:rsidRDefault="00D81BDD" w:rsidP="00557168">
      <w:pPr>
        <w:pStyle w:val="Text"/>
        <w:rPr>
          <w:rStyle w:val="Strong"/>
        </w:rPr>
      </w:pPr>
      <w:r w:rsidRPr="004D3800">
        <w:rPr>
          <w:rStyle w:val="Strong"/>
        </w:rPr>
        <w:lastRenderedPageBreak/>
        <w:t>Result</w:t>
      </w:r>
    </w:p>
    <w:p w14:paraId="63CE04C2" w14:textId="00AE928F" w:rsidR="00D81BDD" w:rsidRPr="004D3800" w:rsidRDefault="00D81BDD" w:rsidP="00557168">
      <w:pPr>
        <w:pStyle w:val="Text"/>
      </w:pPr>
    </w:p>
    <w:p w14:paraId="15ED995A" w14:textId="3CBF99F4" w:rsidR="001A3F00" w:rsidRPr="004D3800" w:rsidRDefault="001A3F00" w:rsidP="001A3F00">
      <w:pPr>
        <w:pStyle w:val="Caption"/>
        <w:keepNext/>
      </w:pPr>
      <w:bookmarkStart w:id="247" w:name="_Toc205928726"/>
      <w:r w:rsidRPr="004D3800">
        <w:t xml:space="preserve">Table </w:t>
      </w:r>
      <w:r w:rsidRPr="004D3800">
        <w:fldChar w:fldCharType="begin"/>
      </w:r>
      <w:r w:rsidRPr="004D3800">
        <w:instrText xml:space="preserve"> SEQ Table \* ARABIC </w:instrText>
      </w:r>
      <w:r w:rsidRPr="004D3800">
        <w:fldChar w:fldCharType="separate"/>
      </w:r>
      <w:r w:rsidR="004D3800" w:rsidRPr="004D3800">
        <w:t>5</w:t>
      </w:r>
      <w:r w:rsidRPr="004D3800">
        <w:fldChar w:fldCharType="end"/>
      </w:r>
      <w:r w:rsidRPr="004D3800">
        <w:t>:Scale-out metrics average of three trials across accounts/loans/cards</w:t>
      </w:r>
      <w:bookmarkEnd w:id="247"/>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4D3800"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4D3800" w:rsidRDefault="00D81BDD" w:rsidP="00557168">
            <w:pPr>
              <w:pStyle w:val="Text"/>
            </w:pPr>
            <w:r w:rsidRPr="004D3800">
              <w:t>Setup</w:t>
            </w:r>
          </w:p>
          <w:p w14:paraId="24C8CCD3" w14:textId="77777777" w:rsidR="00D81BDD" w:rsidRPr="004D3800" w:rsidRDefault="00D81BDD" w:rsidP="00557168">
            <w:pPr>
              <w:pStyle w:val="Text"/>
            </w:pPr>
            <w:r w:rsidRPr="004D3800">
              <w:tab/>
            </w:r>
          </w:p>
          <w:p w14:paraId="466672A0" w14:textId="77777777" w:rsidR="00D81BDD" w:rsidRPr="004D3800" w:rsidRDefault="00D81BDD" w:rsidP="00557168">
            <w:pPr>
              <w:pStyle w:val="Text"/>
            </w:pPr>
          </w:p>
        </w:tc>
        <w:tc>
          <w:tcPr>
            <w:tcW w:w="1785" w:type="dxa"/>
            <w:shd w:val="clear" w:color="auto" w:fill="E7E6E6" w:themeFill="background2"/>
            <w:hideMark/>
          </w:tcPr>
          <w:p w14:paraId="634831E6"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HPA reaction (s)</w:t>
            </w:r>
          </w:p>
        </w:tc>
        <w:tc>
          <w:tcPr>
            <w:tcW w:w="1785" w:type="dxa"/>
            <w:shd w:val="clear" w:color="auto" w:fill="E7E6E6" w:themeFill="background2"/>
            <w:hideMark/>
          </w:tcPr>
          <w:p w14:paraId="63AF3339"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Scale-up (s)</w:t>
            </w:r>
          </w:p>
        </w:tc>
        <w:tc>
          <w:tcPr>
            <w:tcW w:w="1852" w:type="dxa"/>
            <w:shd w:val="clear" w:color="auto" w:fill="E7E6E6" w:themeFill="background2"/>
            <w:hideMark/>
          </w:tcPr>
          <w:p w14:paraId="534CF669"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Precent of fail (%)</w:t>
            </w:r>
          </w:p>
        </w:tc>
        <w:tc>
          <w:tcPr>
            <w:tcW w:w="2053" w:type="dxa"/>
            <w:shd w:val="clear" w:color="auto" w:fill="E7E6E6" w:themeFill="background2"/>
            <w:hideMark/>
          </w:tcPr>
          <w:p w14:paraId="4A95F8C7"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Config ready on new pods?</w:t>
            </w:r>
          </w:p>
        </w:tc>
      </w:tr>
      <w:tr w:rsidR="00D81BDD" w:rsidRPr="004D3800"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4D3800" w:rsidRDefault="00D81BDD" w:rsidP="00557168">
            <w:pPr>
              <w:pStyle w:val="Text"/>
            </w:pPr>
            <w:r w:rsidRPr="004D3800">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Sometimes stale if changed shortly before scale</w:t>
            </w:r>
          </w:p>
        </w:tc>
      </w:tr>
      <w:tr w:rsidR="00D81BDD" w:rsidRPr="004D3800"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4D3800" w:rsidRDefault="00D81BDD" w:rsidP="00557168">
            <w:pPr>
              <w:pStyle w:val="Text"/>
            </w:pPr>
            <w:r w:rsidRPr="004D3800">
              <w:t>Centralized Config</w:t>
            </w:r>
          </w:p>
        </w:tc>
        <w:tc>
          <w:tcPr>
            <w:tcW w:w="1785" w:type="dxa"/>
            <w:shd w:val="clear" w:color="auto" w:fill="E7E6E6" w:themeFill="background2"/>
            <w:hideMark/>
          </w:tcPr>
          <w:p w14:paraId="290FF54E"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17.6</w:t>
            </w:r>
          </w:p>
        </w:tc>
        <w:tc>
          <w:tcPr>
            <w:tcW w:w="1785" w:type="dxa"/>
            <w:shd w:val="clear" w:color="auto" w:fill="E7E6E6" w:themeFill="background2"/>
            <w:hideMark/>
          </w:tcPr>
          <w:p w14:paraId="64427E83"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41.9</w:t>
            </w:r>
          </w:p>
        </w:tc>
        <w:tc>
          <w:tcPr>
            <w:tcW w:w="1852" w:type="dxa"/>
            <w:shd w:val="clear" w:color="auto" w:fill="E7E6E6" w:themeFill="background2"/>
            <w:hideMark/>
          </w:tcPr>
          <w:p w14:paraId="65FC44E0"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0.24</w:t>
            </w:r>
          </w:p>
        </w:tc>
        <w:tc>
          <w:tcPr>
            <w:tcW w:w="2053" w:type="dxa"/>
            <w:shd w:val="clear" w:color="auto" w:fill="E7E6E6" w:themeFill="background2"/>
            <w:hideMark/>
          </w:tcPr>
          <w:p w14:paraId="19EB24B0"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Yes (current config at startup)</w:t>
            </w:r>
          </w:p>
        </w:tc>
      </w:tr>
    </w:tbl>
    <w:p w14:paraId="473FAEA0" w14:textId="56A1F950" w:rsidR="00D81BDD" w:rsidRPr="004D3800" w:rsidRDefault="00D81BDD" w:rsidP="001A3F00">
      <w:pPr>
        <w:pStyle w:val="Text"/>
      </w:pPr>
      <w:r w:rsidRPr="004D3800">
        <w:t xml:space="preserve"> </w:t>
      </w:r>
    </w:p>
    <w:p w14:paraId="2C108ADA" w14:textId="5F627172" w:rsidR="001A3F00" w:rsidRPr="004D3800" w:rsidRDefault="001A3F00" w:rsidP="001A3F00">
      <w:pPr>
        <w:pStyle w:val="Caption"/>
        <w:keepNext/>
      </w:pPr>
      <w:bookmarkStart w:id="248" w:name="_Toc205928727"/>
      <w:r w:rsidRPr="004D3800">
        <w:t xml:space="preserve">Table </w:t>
      </w:r>
      <w:r w:rsidRPr="004D3800">
        <w:fldChar w:fldCharType="begin"/>
      </w:r>
      <w:r w:rsidRPr="004D3800">
        <w:instrText xml:space="preserve"> SEQ Table \* ARABIC </w:instrText>
      </w:r>
      <w:r w:rsidRPr="004D3800">
        <w:fldChar w:fldCharType="separate"/>
      </w:r>
      <w:r w:rsidR="004D3800" w:rsidRPr="004D3800">
        <w:t>6</w:t>
      </w:r>
      <w:r w:rsidRPr="004D3800">
        <w:fldChar w:fldCharType="end"/>
      </w:r>
      <w:r w:rsidRPr="004D3800">
        <w:t>:Scale-out metrics average of three trials across accounts/loans/cards</w:t>
      </w:r>
      <w:bookmarkEnd w:id="248"/>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4D3800"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4D3800" w:rsidRDefault="00D81BDD" w:rsidP="00557168">
            <w:pPr>
              <w:pStyle w:val="Text"/>
            </w:pPr>
            <w:r w:rsidRPr="004D3800">
              <w:t>Setup</w:t>
            </w:r>
            <w:r w:rsidRPr="004D3800">
              <w:tab/>
            </w:r>
          </w:p>
        </w:tc>
        <w:tc>
          <w:tcPr>
            <w:tcW w:w="2160" w:type="dxa"/>
            <w:shd w:val="clear" w:color="auto" w:fill="FFFFFF" w:themeFill="background1"/>
            <w:hideMark/>
          </w:tcPr>
          <w:p w14:paraId="370C26E0"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Pre-scale RPS</w:t>
            </w:r>
          </w:p>
        </w:tc>
        <w:tc>
          <w:tcPr>
            <w:tcW w:w="2160" w:type="dxa"/>
            <w:shd w:val="clear" w:color="auto" w:fill="FFFFFF" w:themeFill="background1"/>
            <w:hideMark/>
          </w:tcPr>
          <w:p w14:paraId="683C305F"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Post-scale RPS (steady)</w:t>
            </w:r>
          </w:p>
        </w:tc>
        <w:tc>
          <w:tcPr>
            <w:tcW w:w="2780" w:type="dxa"/>
            <w:shd w:val="clear" w:color="auto" w:fill="FFFFFF" w:themeFill="background1"/>
            <w:hideMark/>
          </w:tcPr>
          <w:p w14:paraId="681893E9"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4D3800">
              <w:t>Notes</w:t>
            </w:r>
          </w:p>
        </w:tc>
      </w:tr>
      <w:tr w:rsidR="00D81BDD" w:rsidRPr="004D3800"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4D3800" w:rsidRDefault="00D81BDD" w:rsidP="00557168">
            <w:pPr>
              <w:pStyle w:val="Text"/>
            </w:pPr>
            <w:r w:rsidRPr="004D3800">
              <w:t>Local Configuration</w:t>
            </w:r>
          </w:p>
        </w:tc>
        <w:tc>
          <w:tcPr>
            <w:tcW w:w="2160" w:type="dxa"/>
            <w:tcBorders>
              <w:top w:val="none" w:sz="0" w:space="0" w:color="auto"/>
              <w:bottom w:val="none" w:sz="0" w:space="0" w:color="auto"/>
            </w:tcBorders>
            <w:hideMark/>
          </w:tcPr>
          <w:p w14:paraId="50C0E00F"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~85</w:t>
            </w:r>
          </w:p>
        </w:tc>
        <w:tc>
          <w:tcPr>
            <w:tcW w:w="2160" w:type="dxa"/>
            <w:tcBorders>
              <w:top w:val="none" w:sz="0" w:space="0" w:color="auto"/>
              <w:bottom w:val="none" w:sz="0" w:space="0" w:color="auto"/>
            </w:tcBorders>
            <w:hideMark/>
          </w:tcPr>
          <w:p w14:paraId="126079F7"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~255</w:t>
            </w:r>
          </w:p>
        </w:tc>
        <w:tc>
          <w:tcPr>
            <w:tcW w:w="2780" w:type="dxa"/>
            <w:tcBorders>
              <w:top w:val="none" w:sz="0" w:space="0" w:color="auto"/>
              <w:bottom w:val="none" w:sz="0" w:space="0" w:color="auto"/>
              <w:right w:val="none" w:sz="0" w:space="0" w:color="auto"/>
            </w:tcBorders>
            <w:hideMark/>
          </w:tcPr>
          <w:p w14:paraId="1A33BC65"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Short-lived errors during spike; some pods started with stale config requiring refresh</w:t>
            </w:r>
          </w:p>
        </w:tc>
      </w:tr>
      <w:tr w:rsidR="00D81BDD" w:rsidRPr="004D3800"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4D3800" w:rsidRDefault="00D81BDD" w:rsidP="00557168">
            <w:pPr>
              <w:pStyle w:val="Text"/>
            </w:pPr>
            <w:r w:rsidRPr="004D3800">
              <w:t>Centralized Config</w:t>
            </w:r>
          </w:p>
        </w:tc>
        <w:tc>
          <w:tcPr>
            <w:tcW w:w="2160" w:type="dxa"/>
            <w:hideMark/>
          </w:tcPr>
          <w:p w14:paraId="6BCBAC6E"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~85</w:t>
            </w:r>
          </w:p>
        </w:tc>
        <w:tc>
          <w:tcPr>
            <w:tcW w:w="2160" w:type="dxa"/>
            <w:hideMark/>
          </w:tcPr>
          <w:p w14:paraId="7FA2F0AB"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~275</w:t>
            </w:r>
          </w:p>
        </w:tc>
        <w:tc>
          <w:tcPr>
            <w:tcW w:w="2780" w:type="dxa"/>
            <w:hideMark/>
          </w:tcPr>
          <w:p w14:paraId="28F7C1F0"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Clean scale-out; new pods had current config at start</w:t>
            </w:r>
          </w:p>
        </w:tc>
      </w:tr>
    </w:tbl>
    <w:p w14:paraId="4D54D9E8" w14:textId="77777777" w:rsidR="00D81BDD" w:rsidRPr="004D3800" w:rsidRDefault="00D81BDD" w:rsidP="00557168">
      <w:pPr>
        <w:pStyle w:val="Text"/>
      </w:pPr>
    </w:p>
    <w:p w14:paraId="4B38682E" w14:textId="77777777" w:rsidR="00D81BDD" w:rsidRPr="004D3800" w:rsidRDefault="00D81BDD" w:rsidP="00557168">
      <w:pPr>
        <w:pStyle w:val="Text"/>
        <w:rPr>
          <w:rStyle w:val="Strong"/>
        </w:rPr>
      </w:pPr>
      <w:r w:rsidRPr="004D3800">
        <w:rPr>
          <w:rStyle w:val="Strong"/>
        </w:rPr>
        <w:t>Discussion</w:t>
      </w:r>
    </w:p>
    <w:p w14:paraId="4E0190D1" w14:textId="77777777" w:rsidR="00D81BDD" w:rsidRPr="004D3800" w:rsidRDefault="00D81BDD" w:rsidP="00557168">
      <w:pPr>
        <w:pStyle w:val="Text"/>
      </w:pPr>
      <w:r w:rsidRPr="004D3800">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w:t>
      </w:r>
      <w:r w:rsidRPr="004D3800">
        <w:lastRenderedPageBreak/>
        <w:t xml:space="preserve">these new pods initiated with the current configuration, and the speed at which throughput stabilized post-scaling. </w:t>
      </w:r>
    </w:p>
    <w:p w14:paraId="2D1D6F2E" w14:textId="77777777" w:rsidR="00D81BDD" w:rsidRPr="004D3800" w:rsidRDefault="00D81BDD" w:rsidP="00557168">
      <w:pPr>
        <w:pStyle w:val="Text"/>
      </w:pPr>
    </w:p>
    <w:p w14:paraId="5D3EF59A" w14:textId="77777777" w:rsidR="00D81BDD" w:rsidRPr="004D3800" w:rsidRDefault="00D81BDD" w:rsidP="00557168">
      <w:pPr>
        <w:pStyle w:val="Text"/>
      </w:pPr>
      <w:r w:rsidRPr="004D3800">
        <w:t>The test was conducted twice using identical images and resources, with the only variation being the configuration source; the centralized run employed a Git-backed Config Server (imageaimendocker/</w:t>
      </w:r>
      <w:proofErr w:type="gramStart"/>
      <w:r w:rsidRPr="004D3800">
        <w:t>configserver:s6,digestsha</w:t>
      </w:r>
      <w:proofErr w:type="gramEnd"/>
      <w:r w:rsidRPr="004D3800">
        <w:t xml:space="preserve">256:1239102cfa9c012d4f166732582670af90ac90e4508b2e9abc054e7f09e70707). </w:t>
      </w:r>
    </w:p>
    <w:p w14:paraId="5360F022" w14:textId="77777777" w:rsidR="00D81BDD" w:rsidRPr="004D3800" w:rsidRDefault="00D81BDD" w:rsidP="00557168">
      <w:pPr>
        <w:pStyle w:val="Text"/>
      </w:pPr>
      <w:r w:rsidRPr="004D3800">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w:t>
      </w:r>
      <w:proofErr w:type="gramStart"/>
      <w:r w:rsidRPr="004D3800">
        <w:t>seconds locally</w:t>
      </w:r>
      <w:proofErr w:type="gramEnd"/>
      <w:r w:rsidRPr="004D3800">
        <w:t xml:space="preserve"> versus 41.9 seconds centrally. </w:t>
      </w:r>
    </w:p>
    <w:p w14:paraId="48E9245D" w14:textId="77777777" w:rsidR="00D81BDD" w:rsidRPr="004D3800" w:rsidRDefault="00D81BDD" w:rsidP="00557168">
      <w:pPr>
        <w:pStyle w:val="Text"/>
      </w:pPr>
      <w:r w:rsidRPr="004D3800">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4D3800" w:rsidRDefault="00D81BDD" w:rsidP="00557168">
      <w:pPr>
        <w:pStyle w:val="Text"/>
      </w:pPr>
      <w:r w:rsidRPr="004D3800">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4D3800" w:rsidRDefault="00D81BDD" w:rsidP="00557168">
      <w:pPr>
        <w:pStyle w:val="Text"/>
      </w:pPr>
    </w:p>
    <w:p w14:paraId="3F794470" w14:textId="77777777" w:rsidR="00D81BDD" w:rsidRPr="004D3800" w:rsidRDefault="00D81BDD" w:rsidP="00557168">
      <w:pPr>
        <w:pStyle w:val="Text"/>
      </w:pPr>
      <w:r w:rsidRPr="004D3800">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4D3800">
        <w:br w:type="page"/>
      </w:r>
    </w:p>
    <w:p w14:paraId="1FB5AA44" w14:textId="77777777" w:rsidR="00D81BDD" w:rsidRPr="004D3800" w:rsidRDefault="00D81BDD" w:rsidP="00D81BDD">
      <w:pPr>
        <w:pStyle w:val="Heading3"/>
        <w:rPr>
          <w:rFonts w:eastAsia="Times"/>
          <w:lang w:eastAsia="de-DE"/>
        </w:rPr>
      </w:pPr>
      <w:bookmarkStart w:id="249" w:name="_Toc205929692"/>
      <w:r w:rsidRPr="004D3800">
        <w:rPr>
          <w:rFonts w:eastAsia="Times"/>
          <w:lang w:eastAsia="de-DE"/>
        </w:rPr>
        <w:lastRenderedPageBreak/>
        <w:t>Security</w:t>
      </w:r>
      <w:bookmarkEnd w:id="249"/>
    </w:p>
    <w:p w14:paraId="1751B877" w14:textId="77777777" w:rsidR="00D81BDD" w:rsidRPr="004D3800" w:rsidRDefault="00D81BDD" w:rsidP="00557168">
      <w:pPr>
        <w:pStyle w:val="Text"/>
      </w:pPr>
    </w:p>
    <w:p w14:paraId="351E64D4" w14:textId="77777777" w:rsidR="00D81BDD" w:rsidRPr="004D3800" w:rsidRDefault="00D81BDD" w:rsidP="00557168">
      <w:pPr>
        <w:pStyle w:val="Text"/>
        <w:rPr>
          <w:rStyle w:val="Strong"/>
        </w:rPr>
      </w:pPr>
      <w:r w:rsidRPr="004D3800">
        <w:rPr>
          <w:rStyle w:val="Strong"/>
        </w:rPr>
        <w:t>Keycloak Policy Flip Centralized vs Local Config</w:t>
      </w:r>
    </w:p>
    <w:p w14:paraId="6A0EEA50" w14:textId="77777777" w:rsidR="00D81BDD" w:rsidRPr="004D3800" w:rsidRDefault="00D81BDD" w:rsidP="00557168">
      <w:pPr>
        <w:pStyle w:val="Text"/>
      </w:pPr>
      <w:r w:rsidRPr="004D3800">
        <w:t>Goal. Show the operational difference between centralized and local configuration in a microservices setup by performing a live authorization policy change with Keycloak. We keep roles in Keycloak as-is and only externalize which role(s) the gateway requires for a protected route. We then compare how quickly and consistently the new policy is enforced across pods with centralized vs local configuration. (Times below are EXAMPLE measurements to illustrate what to expect.</w:t>
      </w:r>
    </w:p>
    <w:p w14:paraId="593FDBF9" w14:textId="77777777" w:rsidR="00D81BDD" w:rsidRPr="004D3800" w:rsidRDefault="00D81BDD" w:rsidP="00557168">
      <w:pPr>
        <w:pStyle w:val="Text"/>
      </w:pPr>
    </w:p>
    <w:p w14:paraId="01E6C24B" w14:textId="77777777" w:rsidR="00D81BDD" w:rsidRPr="004D3800" w:rsidRDefault="00D81BDD" w:rsidP="00557168">
      <w:pPr>
        <w:pStyle w:val="Text"/>
        <w:rPr>
          <w:rStyle w:val="Strong"/>
        </w:rPr>
      </w:pPr>
      <w:r w:rsidRPr="004D3800">
        <w:rPr>
          <w:rStyle w:val="Strong"/>
        </w:rPr>
        <w:t xml:space="preserve">Test Idea </w:t>
      </w:r>
    </w:p>
    <w:p w14:paraId="0CB85AC4" w14:textId="6F5B4AD8" w:rsidR="00D81BDD" w:rsidRPr="004D3800" w:rsidRDefault="00D81BDD" w:rsidP="00557168">
      <w:pPr>
        <w:pStyle w:val="Text"/>
      </w:pPr>
      <w:r w:rsidRPr="004D3800">
        <w:t xml:space="preserve">We configure the gateway to read the required role for the accounts route from configuration Starting with REQUIRED=ACCOUNTS, a user with ACCOUNTS </w:t>
      </w:r>
      <w:r w:rsidR="00557168" w:rsidRPr="004D3800">
        <w:t>test user</w:t>
      </w:r>
      <w:r w:rsidRPr="004D3800">
        <w:t xml:space="preserve"> is allowed </w:t>
      </w:r>
      <w:r w:rsidR="00557168" w:rsidRPr="004D3800">
        <w:t>1 time and 1 time we change rule, so it</w:t>
      </w:r>
      <w:r w:rsidRPr="004D3800">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177EC86E" w14:textId="77777777" w:rsidR="00D81BDD" w:rsidRPr="004D3800" w:rsidRDefault="00D81BDD" w:rsidP="00557168">
      <w:pPr>
        <w:pStyle w:val="Text"/>
      </w:pPr>
    </w:p>
    <w:p w14:paraId="75DBE968" w14:textId="50A61B0A" w:rsidR="00D81BDD" w:rsidRPr="004D3800" w:rsidRDefault="00D81BDD" w:rsidP="00557168">
      <w:pPr>
        <w:pStyle w:val="Text"/>
        <w:rPr>
          <w:rStyle w:val="Strong"/>
        </w:rPr>
      </w:pPr>
      <w:r w:rsidRPr="004D3800">
        <w:rPr>
          <w:rStyle w:val="Strong"/>
        </w:rPr>
        <w:t>Setup</w:t>
      </w:r>
      <w:r w:rsidR="00557168" w:rsidRPr="004D3800">
        <w:rPr>
          <w:rStyle w:val="Strong"/>
        </w:rPr>
        <w:t>s</w:t>
      </w:r>
    </w:p>
    <w:p w14:paraId="7C627E92" w14:textId="699EA391" w:rsidR="00557168" w:rsidRPr="004D3800" w:rsidRDefault="00D81BDD" w:rsidP="00557168">
      <w:pPr>
        <w:pStyle w:val="Text"/>
      </w:pPr>
      <w:r w:rsidRPr="004D3800">
        <w:t>Keycloak users/roles:</w:t>
      </w:r>
    </w:p>
    <w:p w14:paraId="6E49386E" w14:textId="2909EF99" w:rsidR="00D81BDD" w:rsidRPr="004D3800" w:rsidRDefault="00D81BDD" w:rsidP="00557168">
      <w:pPr>
        <w:pStyle w:val="Text"/>
      </w:pPr>
      <w:r w:rsidRPr="004D3800">
        <w:t xml:space="preserve">• </w:t>
      </w:r>
      <w:r w:rsidR="00557168" w:rsidRPr="004D3800">
        <w:t>test user</w:t>
      </w:r>
      <w:r w:rsidRPr="004D3800">
        <w:t>→ role ACCOUNTS</w:t>
      </w:r>
      <w:r w:rsidR="00557168" w:rsidRPr="004D3800">
        <w:t xml:space="preserve"> then will change it to LOAN</w:t>
      </w:r>
    </w:p>
    <w:p w14:paraId="3E4637A3" w14:textId="77777777" w:rsidR="00D81BDD" w:rsidRPr="004D3800" w:rsidRDefault="00D81BDD" w:rsidP="00557168">
      <w:pPr>
        <w:pStyle w:val="Text"/>
      </w:pPr>
      <w:r w:rsidRPr="004D3800">
        <w:t>Gateway route:</w:t>
      </w:r>
    </w:p>
    <w:p w14:paraId="26D12C1A" w14:textId="54165C5B" w:rsidR="00D81BDD" w:rsidRPr="004D3800" w:rsidRDefault="00D81BDD" w:rsidP="00557168">
      <w:pPr>
        <w:pStyle w:val="Text"/>
      </w:pPr>
      <w:r w:rsidRPr="004D3800">
        <w:t>• Protect /</w:t>
      </w:r>
      <w:proofErr w:type="spellStart"/>
      <w:r w:rsidRPr="004D3800">
        <w:t>campuswien</w:t>
      </w:r>
      <w:proofErr w:type="spellEnd"/>
      <w:r w:rsidRPr="004D3800">
        <w:t xml:space="preserve">-banking/accounts/** </w:t>
      </w:r>
    </w:p>
    <w:p w14:paraId="4DEC0E26" w14:textId="77777777" w:rsidR="00557168" w:rsidRPr="004D3800" w:rsidRDefault="00557168" w:rsidP="00557168">
      <w:pPr>
        <w:pStyle w:val="Text"/>
      </w:pPr>
    </w:p>
    <w:p w14:paraId="1A0143C4" w14:textId="77777777" w:rsidR="00557168" w:rsidRPr="004D3800" w:rsidRDefault="00557168" w:rsidP="00557168">
      <w:pPr>
        <w:pStyle w:val="Text"/>
      </w:pPr>
    </w:p>
    <w:p w14:paraId="12C8D942" w14:textId="77777777" w:rsidR="00557168" w:rsidRPr="004D3800" w:rsidRDefault="00557168" w:rsidP="00557168">
      <w:pPr>
        <w:pStyle w:val="Text"/>
      </w:pPr>
    </w:p>
    <w:p w14:paraId="3F14083D" w14:textId="77777777" w:rsidR="00557168" w:rsidRPr="004D3800" w:rsidRDefault="00557168" w:rsidP="00557168">
      <w:pPr>
        <w:pStyle w:val="Text"/>
      </w:pPr>
    </w:p>
    <w:p w14:paraId="7F0CD7E9" w14:textId="77777777" w:rsidR="00557168" w:rsidRPr="004D3800" w:rsidRDefault="00557168" w:rsidP="00557168">
      <w:pPr>
        <w:pStyle w:val="Text"/>
      </w:pPr>
    </w:p>
    <w:p w14:paraId="3A864595" w14:textId="77777777" w:rsidR="00557168" w:rsidRPr="004D3800" w:rsidRDefault="00557168" w:rsidP="00557168">
      <w:pPr>
        <w:pStyle w:val="Text"/>
      </w:pPr>
    </w:p>
    <w:p w14:paraId="788C0015" w14:textId="77777777" w:rsidR="00D81BDD" w:rsidRPr="004D3800" w:rsidRDefault="00D81BDD" w:rsidP="00557168">
      <w:pPr>
        <w:pStyle w:val="Text"/>
      </w:pPr>
    </w:p>
    <w:p w14:paraId="2DEC1C77" w14:textId="77777777" w:rsidR="00D81BDD" w:rsidRPr="004D3800" w:rsidRDefault="00D81BDD" w:rsidP="00557168">
      <w:pPr>
        <w:pStyle w:val="Text"/>
      </w:pPr>
    </w:p>
    <w:p w14:paraId="46BB8D85" w14:textId="73AF3751" w:rsidR="00D81BDD" w:rsidRPr="004D3800" w:rsidRDefault="00D81BDD" w:rsidP="00404CC5">
      <w:pPr>
        <w:pStyle w:val="Text"/>
        <w:rPr>
          <w:b/>
          <w:bCs/>
        </w:rPr>
      </w:pPr>
      <w:r w:rsidRPr="004D3800">
        <w:rPr>
          <w:rStyle w:val="Strong"/>
        </w:rPr>
        <w:t xml:space="preserve">Result Tables </w:t>
      </w:r>
    </w:p>
    <w:p w14:paraId="77228536" w14:textId="3DBD2B31" w:rsidR="00404CC5" w:rsidRPr="004D3800" w:rsidRDefault="00404CC5" w:rsidP="00404CC5">
      <w:pPr>
        <w:pStyle w:val="Caption"/>
        <w:keepNext/>
      </w:pPr>
      <w:bookmarkStart w:id="250" w:name="_Toc205928728"/>
      <w:r w:rsidRPr="004D3800">
        <w:t xml:space="preserve">Table </w:t>
      </w:r>
      <w:r w:rsidRPr="004D3800">
        <w:fldChar w:fldCharType="begin"/>
      </w:r>
      <w:r w:rsidRPr="004D3800">
        <w:instrText xml:space="preserve"> SEQ Table \* ARABIC </w:instrText>
      </w:r>
      <w:r w:rsidRPr="004D3800">
        <w:fldChar w:fldCharType="separate"/>
      </w:r>
      <w:r w:rsidR="004D3800" w:rsidRPr="004D3800">
        <w:t>7</w:t>
      </w:r>
      <w:r w:rsidRPr="004D3800">
        <w:fldChar w:fldCharType="end"/>
      </w:r>
      <w:r w:rsidRPr="004D3800">
        <w:t>: Policy Propagation</w:t>
      </w:r>
      <w:bookmarkEnd w:id="250"/>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4D3800"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4D3800" w:rsidRDefault="00D81BDD" w:rsidP="00557168">
            <w:pPr>
              <w:pStyle w:val="Text"/>
              <w:rPr>
                <w:color w:val="auto"/>
              </w:rPr>
            </w:pPr>
            <w:r w:rsidRPr="004D3800">
              <w:rPr>
                <w:color w:val="auto"/>
              </w:rPr>
              <w:t>Setup</w:t>
            </w:r>
          </w:p>
        </w:tc>
        <w:tc>
          <w:tcPr>
            <w:tcW w:w="2880" w:type="dxa"/>
            <w:shd w:val="clear" w:color="auto" w:fill="E7E6E6" w:themeFill="background2"/>
            <w:hideMark/>
          </w:tcPr>
          <w:p w14:paraId="08875BE1"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4D3800">
              <w:rPr>
                <w:color w:val="auto"/>
              </w:rPr>
              <w:t>Policy propagation time (s)</w:t>
            </w:r>
          </w:p>
        </w:tc>
        <w:tc>
          <w:tcPr>
            <w:tcW w:w="2880" w:type="dxa"/>
            <w:shd w:val="clear" w:color="auto" w:fill="E7E6E6" w:themeFill="background2"/>
            <w:hideMark/>
          </w:tcPr>
          <w:p w14:paraId="4BDC6AA1" w14:textId="77777777" w:rsidR="00D81BDD" w:rsidRPr="004D3800"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4D3800">
              <w:rPr>
                <w:color w:val="auto"/>
              </w:rPr>
              <w:t>Inconsistency window (s)</w:t>
            </w:r>
          </w:p>
        </w:tc>
      </w:tr>
      <w:tr w:rsidR="00D81BDD" w:rsidRPr="004D3800"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4D3800" w:rsidRDefault="00D81BDD" w:rsidP="00557168">
            <w:pPr>
              <w:pStyle w:val="Text"/>
            </w:pPr>
            <w:r w:rsidRPr="004D3800">
              <w:t>Centralized Config</w:t>
            </w:r>
          </w:p>
        </w:tc>
        <w:tc>
          <w:tcPr>
            <w:tcW w:w="2880" w:type="dxa"/>
            <w:tcBorders>
              <w:top w:val="none" w:sz="0" w:space="0" w:color="auto"/>
              <w:bottom w:val="none" w:sz="0" w:space="0" w:color="auto"/>
            </w:tcBorders>
            <w:hideMark/>
          </w:tcPr>
          <w:p w14:paraId="324A6C80"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 6</w:t>
            </w:r>
          </w:p>
        </w:tc>
        <w:tc>
          <w:tcPr>
            <w:tcW w:w="2880" w:type="dxa"/>
            <w:tcBorders>
              <w:top w:val="none" w:sz="0" w:space="0" w:color="auto"/>
              <w:bottom w:val="none" w:sz="0" w:space="0" w:color="auto"/>
              <w:right w:val="none" w:sz="0" w:space="0" w:color="auto"/>
            </w:tcBorders>
            <w:hideMark/>
          </w:tcPr>
          <w:p w14:paraId="6C3139D9" w14:textId="77777777" w:rsidR="00D81BDD" w:rsidRPr="004D3800"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4D3800">
              <w:t>≈ 1</w:t>
            </w:r>
          </w:p>
        </w:tc>
      </w:tr>
      <w:tr w:rsidR="00D81BDD" w:rsidRPr="004D3800"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4D3800" w:rsidRDefault="00D81BDD" w:rsidP="00557168">
            <w:pPr>
              <w:pStyle w:val="Text"/>
            </w:pPr>
            <w:r w:rsidRPr="004D3800">
              <w:t>Local Config</w:t>
            </w:r>
          </w:p>
        </w:tc>
        <w:tc>
          <w:tcPr>
            <w:tcW w:w="2880" w:type="dxa"/>
            <w:hideMark/>
          </w:tcPr>
          <w:p w14:paraId="0A866CA8"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 55</w:t>
            </w:r>
          </w:p>
        </w:tc>
        <w:tc>
          <w:tcPr>
            <w:tcW w:w="2880" w:type="dxa"/>
            <w:hideMark/>
          </w:tcPr>
          <w:p w14:paraId="620326D8" w14:textId="77777777" w:rsidR="00D81BDD" w:rsidRPr="004D3800"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4D3800">
              <w:t>≈ 45</w:t>
            </w:r>
          </w:p>
        </w:tc>
      </w:tr>
    </w:tbl>
    <w:p w14:paraId="20DDC7AC" w14:textId="77777777" w:rsidR="00D81BDD" w:rsidRPr="004D3800" w:rsidRDefault="00D81BDD" w:rsidP="00557168">
      <w:pPr>
        <w:pStyle w:val="Text"/>
      </w:pPr>
    </w:p>
    <w:p w14:paraId="7741D045" w14:textId="34D9CB71" w:rsidR="00D81BDD" w:rsidRPr="004D3800" w:rsidRDefault="00D81BDD" w:rsidP="00557168">
      <w:pPr>
        <w:pStyle w:val="Text"/>
        <w:rPr>
          <w:rStyle w:val="Strong"/>
        </w:rPr>
      </w:pPr>
      <w:r w:rsidRPr="004D3800">
        <w:rPr>
          <w:rStyle w:val="Strong"/>
        </w:rPr>
        <w:t xml:space="preserve">Interpretation </w:t>
      </w:r>
    </w:p>
    <w:p w14:paraId="32DFEF83" w14:textId="77777777" w:rsidR="00D81BDD" w:rsidRPr="004D3800" w:rsidRDefault="00D81BDD" w:rsidP="00557168">
      <w:pPr>
        <w:pStyle w:val="Text"/>
      </w:pPr>
      <w:r w:rsidRPr="004D3800">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77777777" w:rsidR="00D81BDD" w:rsidRPr="004D3800" w:rsidRDefault="00D81BDD" w:rsidP="00557168">
      <w:pPr>
        <w:pStyle w:val="Text"/>
      </w:pPr>
      <w:r w:rsidRPr="004D3800">
        <w:br w:type="page"/>
      </w:r>
    </w:p>
    <w:p w14:paraId="5D1E72E4" w14:textId="77777777" w:rsidR="00D81BDD" w:rsidRPr="004D3800" w:rsidRDefault="00D81BDD" w:rsidP="00D81BDD">
      <w:pPr>
        <w:rPr>
          <w:rFonts w:eastAsia="Times"/>
          <w:lang w:eastAsia="de-DE"/>
        </w:rPr>
      </w:pPr>
    </w:p>
    <w:p w14:paraId="1CE36F53" w14:textId="714782C1" w:rsidR="001B2A44" w:rsidRPr="004D3800" w:rsidRDefault="00DD1C49" w:rsidP="001B2A44">
      <w:pPr>
        <w:pStyle w:val="Heading3"/>
        <w:rPr>
          <w:rFonts w:eastAsia="Times"/>
          <w:lang w:eastAsia="de-DE"/>
        </w:rPr>
      </w:pPr>
      <w:bookmarkStart w:id="251" w:name="_Toc205929693"/>
      <w:r w:rsidRPr="004D3800">
        <w:rPr>
          <w:rFonts w:eastAsia="Times"/>
          <w:lang w:eastAsia="de-DE"/>
        </w:rPr>
        <w:t xml:space="preserve">Local Docker VS </w:t>
      </w:r>
      <w:r w:rsidR="001B2A44" w:rsidRPr="004D3800">
        <w:rPr>
          <w:rFonts w:eastAsia="Times"/>
          <w:lang w:eastAsia="de-DE"/>
        </w:rPr>
        <w:t xml:space="preserve">Docker </w:t>
      </w:r>
      <w:r w:rsidR="00727E9C" w:rsidRPr="004D3800">
        <w:rPr>
          <w:rFonts w:eastAsia="Times"/>
          <w:lang w:eastAsia="de-DE"/>
        </w:rPr>
        <w:t>C</w:t>
      </w:r>
      <w:r w:rsidR="00D82DF2" w:rsidRPr="004D3800">
        <w:rPr>
          <w:rFonts w:eastAsia="Times"/>
          <w:lang w:eastAsia="de-DE"/>
        </w:rPr>
        <w:t>ompose</w:t>
      </w:r>
      <w:bookmarkEnd w:id="251"/>
    </w:p>
    <w:p w14:paraId="0BB11C00" w14:textId="77777777" w:rsidR="001B2A44" w:rsidRPr="004D3800" w:rsidRDefault="001B2A44" w:rsidP="00557168">
      <w:pPr>
        <w:pStyle w:val="Text"/>
      </w:pPr>
      <w:r w:rsidRPr="004D3800">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4D3800" w:rsidRDefault="001B2A44" w:rsidP="001B2A44">
      <w:pPr>
        <w:rPr>
          <w:rFonts w:eastAsia="Times"/>
          <w:sz w:val="22"/>
          <w:szCs w:val="22"/>
          <w:lang w:eastAsia="de-DE"/>
        </w:rPr>
      </w:pPr>
    </w:p>
    <w:p w14:paraId="24FAC924" w14:textId="3C6036C5" w:rsidR="001B2A44" w:rsidRPr="004D3800" w:rsidRDefault="001B2A44" w:rsidP="00700762">
      <w:pPr>
        <w:pStyle w:val="Text"/>
      </w:pPr>
      <w:r w:rsidRPr="004D3800">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r w:rsidR="00700762" w:rsidRPr="004D3800">
        <w:t xml:space="preserve"> </w:t>
      </w:r>
      <w:r w:rsidR="00700762" w:rsidRPr="004D3800">
        <w:t>as shown in figure 6</w:t>
      </w:r>
      <w:r w:rsidR="00700762" w:rsidRPr="004D3800">
        <w:t>9</w:t>
      </w:r>
      <w:r w:rsidRPr="004D3800">
        <w:t>.</w:t>
      </w:r>
    </w:p>
    <w:p w14:paraId="4403405C" w14:textId="77777777" w:rsidR="001B2A44" w:rsidRPr="004D3800" w:rsidRDefault="001B2A44" w:rsidP="001B2A44">
      <w:pPr>
        <w:rPr>
          <w:rFonts w:eastAsia="Times"/>
          <w:sz w:val="22"/>
          <w:szCs w:val="22"/>
          <w:lang w:eastAsia="de-DE"/>
        </w:rPr>
      </w:pPr>
    </w:p>
    <w:p w14:paraId="72CDB99D" w14:textId="6CE1CC7B" w:rsidR="001B2A44" w:rsidRPr="004D3800" w:rsidRDefault="001B2A44" w:rsidP="00557168">
      <w:pPr>
        <w:pStyle w:val="Text"/>
      </w:pPr>
      <w:r w:rsidRPr="004D3800">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4ED404AE" w:rsidR="001B2A44" w:rsidRPr="004D3800" w:rsidRDefault="001B2A44" w:rsidP="00700762">
      <w:pPr>
        <w:pStyle w:val="Text"/>
      </w:pPr>
      <w:r w:rsidRPr="004D3800">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4D3800">
        <w:t>compose.yml</w:t>
      </w:r>
      <w:proofErr w:type="spellEnd"/>
      <w:r w:rsidRPr="004D3800">
        <w:t xml:space="preserve"> and common-</w:t>
      </w:r>
      <w:proofErr w:type="spellStart"/>
      <w:r w:rsidRPr="004D3800">
        <w:t>config.yml</w:t>
      </w:r>
      <w:proofErr w:type="spellEnd"/>
      <w:r w:rsidRPr="004D3800">
        <w:t>, allowing for modular and reusable configuration</w:t>
      </w:r>
      <w:r w:rsidR="00700762" w:rsidRPr="004D3800">
        <w:t xml:space="preserve"> </w:t>
      </w:r>
      <w:r w:rsidR="00700762" w:rsidRPr="004D3800">
        <w:t>as shown in figure 6</w:t>
      </w:r>
      <w:r w:rsidR="00700762" w:rsidRPr="004D3800">
        <w:t>8</w:t>
      </w:r>
      <w:r w:rsidR="00FC3618" w:rsidRPr="004D3800">
        <w:t xml:space="preserve"> and 70</w:t>
      </w:r>
      <w:r w:rsidRPr="004D3800">
        <w:t>.</w:t>
      </w:r>
    </w:p>
    <w:p w14:paraId="00580BBE" w14:textId="77777777" w:rsidR="00604883" w:rsidRPr="004D3800" w:rsidRDefault="00604883" w:rsidP="00557168">
      <w:pPr>
        <w:pStyle w:val="Text"/>
      </w:pPr>
    </w:p>
    <w:p w14:paraId="1FA7C86F" w14:textId="16DC0C0B" w:rsidR="001B2A44" w:rsidRPr="004D3800" w:rsidRDefault="001B2A44" w:rsidP="00557168">
      <w:pPr>
        <w:pStyle w:val="Text"/>
      </w:pPr>
      <w:r w:rsidRPr="004D3800">
        <w:t xml:space="preserve">The rabbit service includes health checks and port mappings, and it extends configuration from a shared file to define networking rules. The </w:t>
      </w:r>
      <w:proofErr w:type="spellStart"/>
      <w:r w:rsidRPr="004D3800">
        <w:t>configserver</w:t>
      </w:r>
      <w:proofErr w:type="spellEnd"/>
      <w:r w:rsidRPr="004D3800">
        <w:t xml:space="preserve"> depends on RabbitMQ, uses health checks to ensure it only starts when RabbitMQ is healthy, and imports properties from the centralized config server using Spring Cloud Config.</w:t>
      </w:r>
    </w:p>
    <w:p w14:paraId="02C1207F" w14:textId="77777777" w:rsidR="001B2A44" w:rsidRPr="004D3800" w:rsidRDefault="001B2A44" w:rsidP="00557168">
      <w:pPr>
        <w:pStyle w:val="Text"/>
      </w:pPr>
      <w:r w:rsidRPr="004D3800">
        <w:t>Shared configuration blocks such as microservice-base-config and microservice-</w:t>
      </w:r>
      <w:proofErr w:type="spellStart"/>
      <w:r w:rsidRPr="004D3800">
        <w:t>configserver</w:t>
      </w:r>
      <w:proofErr w:type="spellEnd"/>
      <w:r w:rsidRPr="004D3800">
        <w:t>-config handle common settings like memory limits, environment variables, and Spring profiles. This promotes reuse, consistency, and easier management of resources.</w:t>
      </w:r>
    </w:p>
    <w:p w14:paraId="46085744" w14:textId="73D0A617" w:rsidR="001B2A44" w:rsidRPr="004D3800" w:rsidRDefault="001B2A44" w:rsidP="001B2A44">
      <w:pPr>
        <w:rPr>
          <w:rFonts w:eastAsia="Times"/>
          <w:sz w:val="22"/>
          <w:szCs w:val="22"/>
          <w:lang w:eastAsia="de-DE"/>
        </w:rPr>
      </w:pPr>
    </w:p>
    <w:p w14:paraId="0DA31CC5" w14:textId="735C96C7" w:rsidR="001B2A44" w:rsidRPr="004D3800" w:rsidRDefault="001B2A44" w:rsidP="00557168">
      <w:pPr>
        <w:pStyle w:val="Text"/>
      </w:pPr>
      <w:r w:rsidRPr="004D3800">
        <w:lastRenderedPageBreak/>
        <w:t xml:space="preserve">Thanks to Docker Compose, </w:t>
      </w:r>
      <w:r w:rsidR="00604883" w:rsidRPr="004D3800">
        <w:t>all</w:t>
      </w:r>
      <w:r w:rsidRPr="004D3800">
        <w:t xml:space="preserve"> these services can be started with a single command. </w:t>
      </w:r>
      <w:r w:rsidR="0025361E" w:rsidRPr="004D3800">
        <w:t>Dependence is</w:t>
      </w:r>
      <w:r w:rsidRPr="004D3800">
        <w:t xml:space="preserve"> managed automatically, services wait for each other based on health checks, and all configuration details are version-controlled and environment-specific.</w:t>
      </w:r>
    </w:p>
    <w:p w14:paraId="72F712B5" w14:textId="7E772DD5" w:rsidR="00604883" w:rsidRPr="004D3800" w:rsidRDefault="00B67584" w:rsidP="00604883">
      <w:pPr>
        <w:spacing w:after="0" w:line="240" w:lineRule="auto"/>
        <w:jc w:val="left"/>
        <w:rPr>
          <w:rFonts w:eastAsia="Times"/>
          <w:sz w:val="22"/>
          <w:szCs w:val="22"/>
          <w:lang w:eastAsia="de-DE"/>
        </w:rPr>
      </w:pPr>
      <w:r w:rsidRPr="004D3800">
        <w:drawing>
          <wp:anchor distT="0" distB="0" distL="114300" distR="114300" simplePos="0" relativeHeight="251805696" behindDoc="0" locked="0" layoutInCell="1" allowOverlap="1" wp14:anchorId="4D003BCB" wp14:editId="3D26537E">
            <wp:simplePos x="0" y="0"/>
            <wp:positionH relativeFrom="margin">
              <wp:align>center</wp:align>
            </wp:positionH>
            <wp:positionV relativeFrom="margin">
              <wp:posOffset>3691890</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576F" w:rsidRPr="004D3800">
        <mc:AlternateContent>
          <mc:Choice Requires="wps">
            <w:drawing>
              <wp:anchor distT="0" distB="0" distL="114300" distR="114300" simplePos="0" relativeHeight="251997184" behindDoc="0" locked="0" layoutInCell="1" allowOverlap="1" wp14:anchorId="24C9D5D3" wp14:editId="4F022E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6A79E1F2" w:rsidR="003A576F" w:rsidRPr="004D3800" w:rsidRDefault="003A576F" w:rsidP="003A576F">
                            <w:pPr>
                              <w:pStyle w:val="Caption"/>
                            </w:pPr>
                            <w:bookmarkStart w:id="252" w:name="_Toc205928712"/>
                            <w:r w:rsidRPr="004D3800">
                              <w:t xml:space="preserve">Figure </w:t>
                            </w:r>
                            <w:r w:rsidRPr="004D3800">
                              <w:fldChar w:fldCharType="begin"/>
                            </w:r>
                            <w:r w:rsidRPr="004D3800">
                              <w:instrText xml:space="preserve"> SEQ Figure \* ARABIC </w:instrText>
                            </w:r>
                            <w:r w:rsidRPr="004D3800">
                              <w:fldChar w:fldCharType="separate"/>
                            </w:r>
                            <w:r w:rsidR="00B27C2A" w:rsidRPr="004D3800">
                              <w:t>68</w:t>
                            </w:r>
                            <w:r w:rsidRPr="004D3800">
                              <w:fldChar w:fldCharType="end"/>
                            </w:r>
                            <w:r w:rsidRPr="004D3800">
                              <w:t>: Rabbit Docker Compos Example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93"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IZ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" stroked="f">
                <v:textbox style="mso-fit-shape-to-text:t" inset="0,0,0,0">
                  <w:txbxContent>
                    <w:p w14:paraId="1094FBB0" w14:textId="6A79E1F2" w:rsidR="003A576F" w:rsidRPr="004D3800" w:rsidRDefault="003A576F" w:rsidP="003A576F">
                      <w:pPr>
                        <w:pStyle w:val="Caption"/>
                      </w:pPr>
                      <w:bookmarkStart w:id="253" w:name="_Toc205928712"/>
                      <w:r w:rsidRPr="004D3800">
                        <w:t xml:space="preserve">Figure </w:t>
                      </w:r>
                      <w:r w:rsidRPr="004D3800">
                        <w:fldChar w:fldCharType="begin"/>
                      </w:r>
                      <w:r w:rsidRPr="004D3800">
                        <w:instrText xml:space="preserve"> SEQ Figure \* ARABIC </w:instrText>
                      </w:r>
                      <w:r w:rsidRPr="004D3800">
                        <w:fldChar w:fldCharType="separate"/>
                      </w:r>
                      <w:r w:rsidR="00B27C2A" w:rsidRPr="004D3800">
                        <w:t>68</w:t>
                      </w:r>
                      <w:r w:rsidRPr="004D3800">
                        <w:fldChar w:fldCharType="end"/>
                      </w:r>
                      <w:r w:rsidRPr="004D3800">
                        <w:t>: Rabbit Docker Compos Example</w:t>
                      </w:r>
                      <w:bookmarkEnd w:id="253"/>
                    </w:p>
                  </w:txbxContent>
                </v:textbox>
                <w10:wrap type="square"/>
              </v:shape>
            </w:pict>
          </mc:Fallback>
        </mc:AlternateContent>
      </w:r>
      <w:r w:rsidR="003A576F" w:rsidRPr="004D3800">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4CB531B" w:rsidR="003A576F" w:rsidRPr="004D3800" w:rsidRDefault="003A576F" w:rsidP="003A576F">
                            <w:pPr>
                              <w:pStyle w:val="Caption"/>
                            </w:pPr>
                            <w:bookmarkStart w:id="254" w:name="_Toc205928713"/>
                            <w:r w:rsidRPr="004D3800">
                              <w:t xml:space="preserve">Figure </w:t>
                            </w:r>
                            <w:r w:rsidRPr="004D3800">
                              <w:fldChar w:fldCharType="begin"/>
                            </w:r>
                            <w:r w:rsidRPr="004D3800">
                              <w:instrText xml:space="preserve"> SEQ Figure \* ARABIC </w:instrText>
                            </w:r>
                            <w:r w:rsidRPr="004D3800">
                              <w:fldChar w:fldCharType="separate"/>
                            </w:r>
                            <w:r w:rsidR="00B27C2A" w:rsidRPr="004D3800">
                              <w:t>69</w:t>
                            </w:r>
                            <w:r w:rsidRPr="004D3800">
                              <w:fldChar w:fldCharType="end"/>
                            </w:r>
                            <w:r w:rsidRPr="004D3800">
                              <w:t>: Docker Compose Folder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94"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" stroked="f">
                <v:textbox style="mso-fit-shape-to-text:t" inset="0,0,0,0">
                  <w:txbxContent>
                    <w:p w14:paraId="0C110834" w14:textId="04CB531B" w:rsidR="003A576F" w:rsidRPr="004D3800" w:rsidRDefault="003A576F" w:rsidP="003A576F">
                      <w:pPr>
                        <w:pStyle w:val="Caption"/>
                      </w:pPr>
                      <w:bookmarkStart w:id="255" w:name="_Toc205928713"/>
                      <w:r w:rsidRPr="004D3800">
                        <w:t xml:space="preserve">Figure </w:t>
                      </w:r>
                      <w:r w:rsidRPr="004D3800">
                        <w:fldChar w:fldCharType="begin"/>
                      </w:r>
                      <w:r w:rsidRPr="004D3800">
                        <w:instrText xml:space="preserve"> SEQ Figure \* ARABIC </w:instrText>
                      </w:r>
                      <w:r w:rsidRPr="004D3800">
                        <w:fldChar w:fldCharType="separate"/>
                      </w:r>
                      <w:r w:rsidR="00B27C2A" w:rsidRPr="004D3800">
                        <w:t>69</w:t>
                      </w:r>
                      <w:r w:rsidRPr="004D3800">
                        <w:fldChar w:fldCharType="end"/>
                      </w:r>
                      <w:r w:rsidRPr="004D3800">
                        <w:t>: Docker Compose Folder</w:t>
                      </w:r>
                      <w:bookmarkEnd w:id="255"/>
                    </w:p>
                  </w:txbxContent>
                </v:textbox>
                <w10:wrap type="square"/>
              </v:shape>
            </w:pict>
          </mc:Fallback>
        </mc:AlternateContent>
      </w:r>
      <w:r w:rsidR="00604883" w:rsidRPr="004D3800">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4D3800">
        <w:rPr>
          <w:rFonts w:eastAsia="Times"/>
          <w:sz w:val="22"/>
          <w:szCs w:val="22"/>
          <w:lang w:eastAsia="de-DE"/>
        </w:rPr>
        <w:br w:type="page"/>
      </w:r>
    </w:p>
    <w:p w14:paraId="07A02E03" w14:textId="77777777" w:rsidR="00604883" w:rsidRPr="004D3800" w:rsidRDefault="00604883" w:rsidP="00604883">
      <w:pPr>
        <w:spacing w:after="0" w:line="240" w:lineRule="auto"/>
        <w:jc w:val="left"/>
        <w:rPr>
          <w:rFonts w:eastAsia="Times"/>
          <w:sz w:val="22"/>
          <w:szCs w:val="22"/>
          <w:lang w:eastAsia="de-DE"/>
        </w:rPr>
      </w:pPr>
    </w:p>
    <w:p w14:paraId="757DBEDE" w14:textId="77777777" w:rsidR="00604883" w:rsidRPr="004D3800" w:rsidRDefault="00604883" w:rsidP="00604883">
      <w:pPr>
        <w:spacing w:after="0" w:line="240" w:lineRule="auto"/>
        <w:jc w:val="left"/>
        <w:rPr>
          <w:rFonts w:eastAsia="Times"/>
          <w:sz w:val="22"/>
          <w:szCs w:val="22"/>
          <w:lang w:eastAsia="de-DE"/>
        </w:rPr>
      </w:pPr>
    </w:p>
    <w:p w14:paraId="2F148A87" w14:textId="77777777" w:rsidR="00604883" w:rsidRPr="004D3800" w:rsidRDefault="00604883" w:rsidP="00604883">
      <w:pPr>
        <w:spacing w:after="0" w:line="240" w:lineRule="auto"/>
        <w:jc w:val="left"/>
        <w:rPr>
          <w:rFonts w:eastAsia="Times"/>
          <w:sz w:val="22"/>
          <w:szCs w:val="22"/>
          <w:lang w:eastAsia="de-DE"/>
        </w:rPr>
      </w:pPr>
    </w:p>
    <w:p w14:paraId="75AED376" w14:textId="77777777" w:rsidR="00604883" w:rsidRPr="004D3800" w:rsidRDefault="00604883" w:rsidP="00604883">
      <w:pPr>
        <w:spacing w:after="0" w:line="240" w:lineRule="auto"/>
        <w:jc w:val="left"/>
        <w:rPr>
          <w:rFonts w:eastAsia="Times"/>
          <w:sz w:val="22"/>
          <w:szCs w:val="22"/>
          <w:lang w:eastAsia="de-DE"/>
        </w:rPr>
      </w:pPr>
    </w:p>
    <w:p w14:paraId="6696152A" w14:textId="77777777" w:rsidR="00604883" w:rsidRPr="004D3800" w:rsidRDefault="00604883" w:rsidP="00604883">
      <w:pPr>
        <w:spacing w:after="0" w:line="240" w:lineRule="auto"/>
        <w:jc w:val="left"/>
        <w:rPr>
          <w:rFonts w:eastAsia="Times"/>
          <w:sz w:val="22"/>
          <w:szCs w:val="22"/>
          <w:lang w:eastAsia="de-DE"/>
        </w:rPr>
      </w:pPr>
    </w:p>
    <w:p w14:paraId="51C2A63D" w14:textId="77777777" w:rsidR="00604883" w:rsidRPr="004D3800" w:rsidRDefault="00604883" w:rsidP="00604883">
      <w:pPr>
        <w:spacing w:after="0" w:line="240" w:lineRule="auto"/>
        <w:jc w:val="left"/>
        <w:rPr>
          <w:rFonts w:eastAsia="Times"/>
          <w:sz w:val="22"/>
          <w:szCs w:val="22"/>
          <w:lang w:eastAsia="de-DE"/>
        </w:rPr>
      </w:pPr>
    </w:p>
    <w:p w14:paraId="76628AB2" w14:textId="77777777" w:rsidR="00604883" w:rsidRPr="004D3800" w:rsidRDefault="00604883" w:rsidP="00604883">
      <w:pPr>
        <w:spacing w:after="0" w:line="240" w:lineRule="auto"/>
        <w:jc w:val="left"/>
        <w:rPr>
          <w:rFonts w:eastAsia="Times"/>
          <w:sz w:val="22"/>
          <w:szCs w:val="22"/>
          <w:lang w:eastAsia="de-DE"/>
        </w:rPr>
      </w:pPr>
    </w:p>
    <w:p w14:paraId="0299EC45" w14:textId="77777777" w:rsidR="00604883" w:rsidRPr="004D3800" w:rsidRDefault="00604883" w:rsidP="00604883">
      <w:pPr>
        <w:spacing w:after="0" w:line="240" w:lineRule="auto"/>
        <w:jc w:val="left"/>
        <w:rPr>
          <w:rFonts w:eastAsia="Times"/>
          <w:sz w:val="22"/>
          <w:szCs w:val="22"/>
          <w:lang w:eastAsia="de-DE"/>
        </w:rPr>
      </w:pPr>
    </w:p>
    <w:p w14:paraId="1D5253DC" w14:textId="77777777" w:rsidR="00604883" w:rsidRPr="004D3800" w:rsidRDefault="00604883" w:rsidP="00604883">
      <w:pPr>
        <w:spacing w:after="0" w:line="240" w:lineRule="auto"/>
        <w:jc w:val="left"/>
        <w:rPr>
          <w:rFonts w:eastAsia="Times"/>
          <w:sz w:val="22"/>
          <w:szCs w:val="22"/>
          <w:lang w:eastAsia="de-DE"/>
        </w:rPr>
      </w:pPr>
    </w:p>
    <w:p w14:paraId="7B756AEE" w14:textId="77777777" w:rsidR="00604883" w:rsidRPr="004D3800" w:rsidRDefault="00604883" w:rsidP="00604883">
      <w:pPr>
        <w:spacing w:after="0" w:line="240" w:lineRule="auto"/>
        <w:jc w:val="left"/>
        <w:rPr>
          <w:rFonts w:eastAsia="Times"/>
          <w:sz w:val="22"/>
          <w:szCs w:val="22"/>
          <w:lang w:eastAsia="de-DE"/>
        </w:rPr>
      </w:pPr>
    </w:p>
    <w:p w14:paraId="6A5CBDAC" w14:textId="77777777" w:rsidR="00604883" w:rsidRPr="004D3800" w:rsidRDefault="00604883" w:rsidP="00604883">
      <w:pPr>
        <w:spacing w:after="0" w:line="240" w:lineRule="auto"/>
        <w:jc w:val="left"/>
        <w:rPr>
          <w:rFonts w:eastAsia="Times"/>
          <w:sz w:val="22"/>
          <w:szCs w:val="22"/>
          <w:lang w:eastAsia="de-DE"/>
        </w:rPr>
      </w:pPr>
    </w:p>
    <w:p w14:paraId="37032439" w14:textId="77777777" w:rsidR="00604883" w:rsidRPr="004D3800" w:rsidRDefault="00604883" w:rsidP="00604883">
      <w:pPr>
        <w:spacing w:after="0" w:line="240" w:lineRule="auto"/>
        <w:jc w:val="left"/>
        <w:rPr>
          <w:rFonts w:eastAsia="Times"/>
          <w:sz w:val="22"/>
          <w:szCs w:val="22"/>
          <w:lang w:eastAsia="de-DE"/>
        </w:rPr>
      </w:pPr>
    </w:p>
    <w:p w14:paraId="7BDEF1A5" w14:textId="77777777" w:rsidR="00604883" w:rsidRPr="004D3800" w:rsidRDefault="00604883" w:rsidP="00604883">
      <w:pPr>
        <w:spacing w:after="0" w:line="240" w:lineRule="auto"/>
        <w:jc w:val="left"/>
        <w:rPr>
          <w:rFonts w:eastAsia="Times"/>
          <w:sz w:val="22"/>
          <w:szCs w:val="22"/>
          <w:lang w:eastAsia="de-DE"/>
        </w:rPr>
      </w:pPr>
    </w:p>
    <w:p w14:paraId="3B0D602C" w14:textId="77777777" w:rsidR="00604883" w:rsidRPr="004D3800" w:rsidRDefault="00604883" w:rsidP="00604883">
      <w:pPr>
        <w:spacing w:after="0" w:line="240" w:lineRule="auto"/>
        <w:jc w:val="left"/>
        <w:rPr>
          <w:rFonts w:eastAsia="Times"/>
          <w:sz w:val="22"/>
          <w:szCs w:val="22"/>
          <w:lang w:eastAsia="de-DE"/>
        </w:rPr>
      </w:pPr>
    </w:p>
    <w:p w14:paraId="2E915DC9" w14:textId="77777777" w:rsidR="00604883" w:rsidRPr="004D3800" w:rsidRDefault="00604883" w:rsidP="00604883">
      <w:pPr>
        <w:spacing w:after="0" w:line="240" w:lineRule="auto"/>
        <w:jc w:val="left"/>
        <w:rPr>
          <w:rFonts w:eastAsia="Times"/>
          <w:sz w:val="22"/>
          <w:szCs w:val="22"/>
          <w:lang w:eastAsia="de-DE"/>
        </w:rPr>
      </w:pPr>
    </w:p>
    <w:p w14:paraId="1F1D09D4" w14:textId="77777777" w:rsidR="00604883" w:rsidRPr="004D3800" w:rsidRDefault="00604883" w:rsidP="00604883">
      <w:pPr>
        <w:spacing w:after="0" w:line="240" w:lineRule="auto"/>
        <w:jc w:val="left"/>
        <w:rPr>
          <w:rFonts w:eastAsia="Times"/>
          <w:sz w:val="22"/>
          <w:szCs w:val="22"/>
          <w:lang w:eastAsia="de-DE"/>
        </w:rPr>
      </w:pPr>
    </w:p>
    <w:p w14:paraId="2C680FD4" w14:textId="77777777" w:rsidR="00604883" w:rsidRPr="004D3800" w:rsidRDefault="00604883" w:rsidP="00604883">
      <w:pPr>
        <w:spacing w:after="0" w:line="240" w:lineRule="auto"/>
        <w:jc w:val="left"/>
        <w:rPr>
          <w:rFonts w:eastAsia="Times"/>
          <w:sz w:val="22"/>
          <w:szCs w:val="22"/>
          <w:lang w:eastAsia="de-DE"/>
        </w:rPr>
      </w:pPr>
    </w:p>
    <w:p w14:paraId="7B337503" w14:textId="77777777" w:rsidR="00604883" w:rsidRPr="004D3800" w:rsidRDefault="00604883" w:rsidP="00604883">
      <w:pPr>
        <w:spacing w:after="0" w:line="240" w:lineRule="auto"/>
        <w:jc w:val="left"/>
        <w:rPr>
          <w:rFonts w:eastAsia="Times"/>
          <w:sz w:val="22"/>
          <w:szCs w:val="22"/>
          <w:lang w:eastAsia="de-DE"/>
        </w:rPr>
      </w:pPr>
    </w:p>
    <w:p w14:paraId="719E155F" w14:textId="77777777" w:rsidR="00604883" w:rsidRPr="004D3800" w:rsidRDefault="00604883" w:rsidP="00604883">
      <w:pPr>
        <w:spacing w:after="0" w:line="240" w:lineRule="auto"/>
        <w:jc w:val="left"/>
        <w:rPr>
          <w:rFonts w:eastAsia="Times"/>
          <w:sz w:val="22"/>
          <w:szCs w:val="22"/>
          <w:lang w:eastAsia="de-DE"/>
        </w:rPr>
      </w:pPr>
    </w:p>
    <w:p w14:paraId="14BFB39A" w14:textId="77777777" w:rsidR="00604883" w:rsidRPr="004D3800" w:rsidRDefault="00604883" w:rsidP="00604883">
      <w:pPr>
        <w:spacing w:after="0" w:line="240" w:lineRule="auto"/>
        <w:jc w:val="left"/>
        <w:rPr>
          <w:rFonts w:eastAsia="Times"/>
          <w:sz w:val="22"/>
          <w:szCs w:val="22"/>
          <w:lang w:eastAsia="de-DE"/>
        </w:rPr>
      </w:pPr>
    </w:p>
    <w:p w14:paraId="26C3A63A" w14:textId="77777777" w:rsidR="00604883" w:rsidRPr="004D3800" w:rsidRDefault="00604883" w:rsidP="00604883">
      <w:pPr>
        <w:spacing w:after="0" w:line="240" w:lineRule="auto"/>
        <w:jc w:val="left"/>
        <w:rPr>
          <w:rFonts w:eastAsia="Times"/>
          <w:sz w:val="22"/>
          <w:szCs w:val="22"/>
          <w:lang w:eastAsia="de-DE"/>
        </w:rPr>
      </w:pPr>
    </w:p>
    <w:p w14:paraId="5AAB0DDD" w14:textId="77777777" w:rsidR="00604883" w:rsidRPr="004D3800" w:rsidRDefault="00604883" w:rsidP="00604883">
      <w:pPr>
        <w:spacing w:after="0" w:line="240" w:lineRule="auto"/>
        <w:jc w:val="left"/>
        <w:rPr>
          <w:rFonts w:eastAsia="Times"/>
          <w:sz w:val="22"/>
          <w:szCs w:val="22"/>
          <w:lang w:eastAsia="de-DE"/>
        </w:rPr>
      </w:pPr>
    </w:p>
    <w:p w14:paraId="7E0715EB" w14:textId="77777777" w:rsidR="00604883" w:rsidRPr="004D3800" w:rsidRDefault="00604883" w:rsidP="00604883">
      <w:pPr>
        <w:spacing w:after="0" w:line="240" w:lineRule="auto"/>
        <w:jc w:val="left"/>
        <w:rPr>
          <w:rFonts w:eastAsia="Times"/>
          <w:sz w:val="22"/>
          <w:szCs w:val="22"/>
          <w:lang w:eastAsia="de-DE"/>
        </w:rPr>
      </w:pPr>
    </w:p>
    <w:p w14:paraId="79EA734A" w14:textId="77777777" w:rsidR="00604883" w:rsidRPr="004D3800" w:rsidRDefault="00604883" w:rsidP="00604883">
      <w:pPr>
        <w:spacing w:after="0" w:line="240" w:lineRule="auto"/>
        <w:jc w:val="left"/>
        <w:rPr>
          <w:rFonts w:eastAsia="Times"/>
          <w:sz w:val="22"/>
          <w:szCs w:val="22"/>
          <w:lang w:eastAsia="de-DE"/>
        </w:rPr>
      </w:pPr>
    </w:p>
    <w:p w14:paraId="113B7B28" w14:textId="350E8417" w:rsidR="00A67CF8" w:rsidRPr="004D3800" w:rsidRDefault="00B61D48" w:rsidP="00604883">
      <w:pPr>
        <w:spacing w:after="0" w:line="240" w:lineRule="auto"/>
        <w:jc w:val="left"/>
        <w:rPr>
          <w:rFonts w:eastAsia="Times"/>
          <w:sz w:val="22"/>
          <w:szCs w:val="22"/>
          <w:lang w:eastAsia="de-DE"/>
        </w:rPr>
      </w:pPr>
      <w:r w:rsidRPr="004D3800">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1F151A8D" w:rsidR="00B61D48" w:rsidRPr="004D3800" w:rsidRDefault="00B61D48" w:rsidP="00B61D48">
                            <w:pPr>
                              <w:pStyle w:val="Caption"/>
                            </w:pPr>
                            <w:bookmarkStart w:id="256" w:name="_Toc205928714"/>
                            <w:r w:rsidRPr="004D3800">
                              <w:t xml:space="preserve">Figure </w:t>
                            </w:r>
                            <w:r w:rsidRPr="004D3800">
                              <w:fldChar w:fldCharType="begin"/>
                            </w:r>
                            <w:r w:rsidRPr="004D3800">
                              <w:instrText xml:space="preserve"> SEQ Figure \* ARABIC </w:instrText>
                            </w:r>
                            <w:r w:rsidRPr="004D3800">
                              <w:fldChar w:fldCharType="separate"/>
                            </w:r>
                            <w:r w:rsidR="00B27C2A" w:rsidRPr="004D3800">
                              <w:t>70</w:t>
                            </w:r>
                            <w:r w:rsidRPr="004D3800">
                              <w:fldChar w:fldCharType="end"/>
                            </w:r>
                            <w:r w:rsidRPr="004D3800">
                              <w:t>: Common Configuration Inside Docker Compose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95"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KHAIAAEA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" stroked="f">
                <v:textbox style="mso-fit-shape-to-text:t" inset="0,0,0,0">
                  <w:txbxContent>
                    <w:p w14:paraId="0BF0BC01" w14:textId="1F151A8D" w:rsidR="00B61D48" w:rsidRPr="004D3800" w:rsidRDefault="00B61D48" w:rsidP="00B61D48">
                      <w:pPr>
                        <w:pStyle w:val="Caption"/>
                      </w:pPr>
                      <w:bookmarkStart w:id="257" w:name="_Toc205928714"/>
                      <w:r w:rsidRPr="004D3800">
                        <w:t xml:space="preserve">Figure </w:t>
                      </w:r>
                      <w:r w:rsidRPr="004D3800">
                        <w:fldChar w:fldCharType="begin"/>
                      </w:r>
                      <w:r w:rsidRPr="004D3800">
                        <w:instrText xml:space="preserve"> SEQ Figure \* ARABIC </w:instrText>
                      </w:r>
                      <w:r w:rsidRPr="004D3800">
                        <w:fldChar w:fldCharType="separate"/>
                      </w:r>
                      <w:r w:rsidR="00B27C2A" w:rsidRPr="004D3800">
                        <w:t>70</w:t>
                      </w:r>
                      <w:r w:rsidRPr="004D3800">
                        <w:fldChar w:fldCharType="end"/>
                      </w:r>
                      <w:r w:rsidRPr="004D3800">
                        <w:t>: Common Configuration Inside Docker Compose</w:t>
                      </w:r>
                      <w:bookmarkEnd w:id="257"/>
                    </w:p>
                  </w:txbxContent>
                </v:textbox>
                <w10:wrap type="square"/>
              </v:shape>
            </w:pict>
          </mc:Fallback>
        </mc:AlternateContent>
      </w:r>
      <w:r w:rsidR="009470AA" w:rsidRPr="004D3800">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4D3800" w:rsidRDefault="00DD1C49" w:rsidP="00DD3F64">
      <w:pPr>
        <w:pStyle w:val="Heading3"/>
        <w:rPr>
          <w:rFonts w:eastAsia="Times"/>
          <w:lang w:eastAsia="de-DE"/>
        </w:rPr>
      </w:pPr>
      <w:bookmarkStart w:id="258" w:name="_Toc205929694"/>
      <w:r w:rsidRPr="004D3800">
        <w:rPr>
          <w:rFonts w:eastAsia="Times"/>
          <w:lang w:eastAsia="de-DE"/>
        </w:rPr>
        <w:t xml:space="preserve">Local Libraries VS </w:t>
      </w:r>
      <w:r w:rsidR="00DD3F64" w:rsidRPr="004D3800">
        <w:rPr>
          <w:rFonts w:eastAsia="Times"/>
          <w:lang w:eastAsia="de-DE"/>
        </w:rPr>
        <w:t>Shared Libraries</w:t>
      </w:r>
      <w:bookmarkEnd w:id="258"/>
      <w:r w:rsidRPr="004D3800">
        <w:rPr>
          <w:rFonts w:eastAsia="Times"/>
          <w:lang w:eastAsia="de-DE"/>
        </w:rPr>
        <w:t xml:space="preserve"> </w:t>
      </w:r>
    </w:p>
    <w:p w14:paraId="47FE9ECD" w14:textId="02904E4E" w:rsidR="00926E5F" w:rsidRPr="004D3800" w:rsidRDefault="00926E5F" w:rsidP="00572C2C">
      <w:pPr>
        <w:pStyle w:val="Text"/>
      </w:pPr>
      <w:r w:rsidRPr="004D3800">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r w:rsidR="00572C2C" w:rsidRPr="004D3800">
        <w:t xml:space="preserve"> </w:t>
      </w:r>
      <w:r w:rsidR="00572C2C" w:rsidRPr="004D3800">
        <w:t xml:space="preserve">as shown in figure </w:t>
      </w:r>
      <w:r w:rsidR="00572C2C" w:rsidRPr="004D3800">
        <w:t>73 and 74</w:t>
      </w:r>
      <w:r w:rsidRPr="004D3800">
        <w:t>.</w:t>
      </w:r>
    </w:p>
    <w:p w14:paraId="76B50D21" w14:textId="77777777" w:rsidR="00604883" w:rsidRPr="004D3800" w:rsidRDefault="00604883" w:rsidP="00557168">
      <w:pPr>
        <w:pStyle w:val="Text"/>
      </w:pPr>
    </w:p>
    <w:p w14:paraId="0E1EE8BB" w14:textId="56D10EA1" w:rsidR="00926E5F" w:rsidRPr="004D3800" w:rsidRDefault="00926E5F" w:rsidP="00557168">
      <w:pPr>
        <w:pStyle w:val="Text"/>
      </w:pPr>
      <w:r w:rsidRPr="004D3800">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6C34891C" w:rsidR="00926E5F" w:rsidRPr="004D3800" w:rsidRDefault="00926E5F" w:rsidP="00E82559">
      <w:pPr>
        <w:pStyle w:val="Text"/>
      </w:pPr>
      <w:r w:rsidRPr="004D3800">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r w:rsidR="00E82559" w:rsidRPr="004D3800">
        <w:t xml:space="preserve"> </w:t>
      </w:r>
      <w:r w:rsidR="00E82559" w:rsidRPr="004D3800">
        <w:t xml:space="preserve">as shown in figure </w:t>
      </w:r>
      <w:r w:rsidR="00E82559" w:rsidRPr="004D3800">
        <w:t>71 and 72</w:t>
      </w:r>
      <w:r w:rsidRPr="004D3800">
        <w:t>.</w:t>
      </w:r>
    </w:p>
    <w:p w14:paraId="03F28A6F" w14:textId="1841C6B3" w:rsidR="00926E5F" w:rsidRPr="004D3800" w:rsidRDefault="00926E5F" w:rsidP="00557168">
      <w:pPr>
        <w:pStyle w:val="Text"/>
      </w:pPr>
      <w:r w:rsidRPr="004D3800">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4D3800">
        <w:t>buildings</w:t>
      </w:r>
      <w:r w:rsidRPr="004D3800">
        <w:t>, testing, and deployment.</w:t>
      </w:r>
    </w:p>
    <w:p w14:paraId="0B6ABC25" w14:textId="722F5BCA" w:rsidR="009470AA" w:rsidRPr="004D3800" w:rsidRDefault="00E82559">
      <w:pPr>
        <w:spacing w:after="0" w:line="240" w:lineRule="auto"/>
        <w:jc w:val="left"/>
        <w:rPr>
          <w:rFonts w:eastAsia="Times"/>
          <w:lang w:eastAsia="de-DE"/>
        </w:rPr>
      </w:pPr>
      <w:r w:rsidRPr="004D3800">
        <mc:AlternateContent>
          <mc:Choice Requires="wps">
            <w:drawing>
              <wp:anchor distT="0" distB="0" distL="114300" distR="114300" simplePos="0" relativeHeight="252043264" behindDoc="0" locked="0" layoutInCell="1" allowOverlap="1" wp14:anchorId="1DE1545D" wp14:editId="0830310E">
                <wp:simplePos x="0" y="0"/>
                <wp:positionH relativeFrom="column">
                  <wp:posOffset>285115</wp:posOffset>
                </wp:positionH>
                <wp:positionV relativeFrom="paragraph">
                  <wp:posOffset>3362325</wp:posOffset>
                </wp:positionV>
                <wp:extent cx="4947920" cy="635"/>
                <wp:effectExtent l="0" t="0" r="0" b="0"/>
                <wp:wrapSquare wrapText="bothSides"/>
                <wp:docPr id="1808767572" name="Text Box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49A66F47" w14:textId="02D8F37A" w:rsidR="00E82559" w:rsidRPr="004D3800" w:rsidRDefault="00E82559" w:rsidP="00E82559">
                            <w:pPr>
                              <w:pStyle w:val="Caption"/>
                              <w:rPr>
                                <w:rFonts w:eastAsia="Times"/>
                                <w:lang w:eastAsia="de-DE"/>
                              </w:rPr>
                            </w:pPr>
                            <w:bookmarkStart w:id="259" w:name="_Toc205928715"/>
                            <w:r w:rsidRPr="004D3800">
                              <w:t xml:space="preserve">Figure </w:t>
                            </w:r>
                            <w:r w:rsidRPr="004D3800">
                              <w:fldChar w:fldCharType="begin"/>
                            </w:r>
                            <w:r w:rsidRPr="004D3800">
                              <w:instrText xml:space="preserve"> SEQ Figure \* ARABIC </w:instrText>
                            </w:r>
                            <w:r w:rsidRPr="004D3800">
                              <w:fldChar w:fldCharType="separate"/>
                            </w:r>
                            <w:r w:rsidR="00B27C2A" w:rsidRPr="004D3800">
                              <w:t>71</w:t>
                            </w:r>
                            <w:r w:rsidRPr="004D3800">
                              <w:fldChar w:fldCharType="end"/>
                            </w:r>
                            <w:r w:rsidRPr="004D3800">
                              <w:t xml:space="preserve">: </w:t>
                            </w:r>
                            <w:proofErr w:type="spellStart"/>
                            <w:r w:rsidRPr="004D3800">
                              <w:t>Nammering</w:t>
                            </w:r>
                            <w:proofErr w:type="spellEnd"/>
                            <w:r w:rsidRPr="004D3800">
                              <w:t xml:space="preserve"> Docker Image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545D" id="_x0000_s1096" type="#_x0000_t202" style="position:absolute;margin-left:22.45pt;margin-top:264.75pt;width:389.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" stroked="f">
                <v:textbox style="mso-fit-shape-to-text:t" inset="0,0,0,0">
                  <w:txbxContent>
                    <w:p w14:paraId="49A66F47" w14:textId="02D8F37A" w:rsidR="00E82559" w:rsidRPr="004D3800" w:rsidRDefault="00E82559" w:rsidP="00E82559">
                      <w:pPr>
                        <w:pStyle w:val="Caption"/>
                        <w:rPr>
                          <w:rFonts w:eastAsia="Times"/>
                          <w:lang w:eastAsia="de-DE"/>
                        </w:rPr>
                      </w:pPr>
                      <w:bookmarkStart w:id="260" w:name="_Toc205928715"/>
                      <w:r w:rsidRPr="004D3800">
                        <w:t xml:space="preserve">Figure </w:t>
                      </w:r>
                      <w:r w:rsidRPr="004D3800">
                        <w:fldChar w:fldCharType="begin"/>
                      </w:r>
                      <w:r w:rsidRPr="004D3800">
                        <w:instrText xml:space="preserve"> SEQ Figure \* ARABIC </w:instrText>
                      </w:r>
                      <w:r w:rsidRPr="004D3800">
                        <w:fldChar w:fldCharType="separate"/>
                      </w:r>
                      <w:r w:rsidR="00B27C2A" w:rsidRPr="004D3800">
                        <w:t>71</w:t>
                      </w:r>
                      <w:r w:rsidRPr="004D3800">
                        <w:fldChar w:fldCharType="end"/>
                      </w:r>
                      <w:r w:rsidRPr="004D3800">
                        <w:t xml:space="preserve">: </w:t>
                      </w:r>
                      <w:proofErr w:type="spellStart"/>
                      <w:r w:rsidRPr="004D3800">
                        <w:t>Nammering</w:t>
                      </w:r>
                      <w:proofErr w:type="spellEnd"/>
                      <w:r w:rsidRPr="004D3800">
                        <w:t xml:space="preserve"> Docker Image</w:t>
                      </w:r>
                      <w:bookmarkEnd w:id="260"/>
                    </w:p>
                  </w:txbxContent>
                </v:textbox>
                <w10:wrap type="square"/>
              </v:shape>
            </w:pict>
          </mc:Fallback>
        </mc:AlternateContent>
      </w:r>
      <w:r w:rsidRPr="004D3800">
        <w:rPr>
          <w:rFonts w:eastAsia="Times"/>
          <w:lang w:eastAsia="de-DE"/>
        </w:rPr>
        <w:drawing>
          <wp:anchor distT="0" distB="0" distL="114300" distR="114300" simplePos="0" relativeHeight="251810816" behindDoc="0" locked="0" layoutInCell="1" allowOverlap="1" wp14:anchorId="0A1E9A37" wp14:editId="545BDA21">
            <wp:simplePos x="0" y="0"/>
            <wp:positionH relativeFrom="margin">
              <wp:align>center</wp:align>
            </wp:positionH>
            <wp:positionV relativeFrom="margin">
              <wp:posOffset>4652010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w:drawing>
          <wp:anchor distT="0" distB="0" distL="114300" distR="114300" simplePos="0" relativeHeight="251811840" behindDoc="0" locked="0" layoutInCell="1" allowOverlap="1" wp14:anchorId="37CC9CC5" wp14:editId="0BF0AD23">
            <wp:simplePos x="0" y="0"/>
            <wp:positionH relativeFrom="margin">
              <wp:align>center</wp:align>
            </wp:positionH>
            <wp:positionV relativeFrom="page">
              <wp:posOffset>3638550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2041216" behindDoc="0" locked="0" layoutInCell="1" allowOverlap="1" wp14:anchorId="58A1254C" wp14:editId="729C795B">
                <wp:simplePos x="0" y="0"/>
                <wp:positionH relativeFrom="column">
                  <wp:posOffset>304165</wp:posOffset>
                </wp:positionH>
                <wp:positionV relativeFrom="paragraph">
                  <wp:posOffset>1771650</wp:posOffset>
                </wp:positionV>
                <wp:extent cx="4907915" cy="635"/>
                <wp:effectExtent l="0" t="0" r="0" b="0"/>
                <wp:wrapSquare wrapText="bothSides"/>
                <wp:docPr id="740617728"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40D21470" w14:textId="18044801" w:rsidR="00E82559" w:rsidRPr="004D3800" w:rsidRDefault="00E82559" w:rsidP="00E82559">
                            <w:pPr>
                              <w:pStyle w:val="Caption"/>
                              <w:rPr>
                                <w:rFonts w:eastAsia="Times"/>
                                <w:lang w:eastAsia="de-DE"/>
                              </w:rPr>
                            </w:pPr>
                            <w:bookmarkStart w:id="261" w:name="_Toc205928716"/>
                            <w:r w:rsidRPr="004D3800">
                              <w:t xml:space="preserve">Figure </w:t>
                            </w:r>
                            <w:r w:rsidRPr="004D3800">
                              <w:fldChar w:fldCharType="begin"/>
                            </w:r>
                            <w:r w:rsidRPr="004D3800">
                              <w:instrText xml:space="preserve"> SEQ Figure \* ARABIC </w:instrText>
                            </w:r>
                            <w:r w:rsidRPr="004D3800">
                              <w:fldChar w:fldCharType="separate"/>
                            </w:r>
                            <w:r w:rsidR="00B27C2A" w:rsidRPr="004D3800">
                              <w:t>72</w:t>
                            </w:r>
                            <w:r w:rsidRPr="004D3800">
                              <w:fldChar w:fldCharType="end"/>
                            </w:r>
                            <w:r w:rsidRPr="004D3800">
                              <w:t xml:space="preserve"> : Reading variable from common Xml</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254C" id="_x0000_s1097" type="#_x0000_t202" style="position:absolute;margin-left:23.95pt;margin-top:139.5pt;width:386.4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T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" stroked="f">
                <v:textbox style="mso-fit-shape-to-text:t" inset="0,0,0,0">
                  <w:txbxContent>
                    <w:p w14:paraId="40D21470" w14:textId="18044801" w:rsidR="00E82559" w:rsidRPr="004D3800" w:rsidRDefault="00E82559" w:rsidP="00E82559">
                      <w:pPr>
                        <w:pStyle w:val="Caption"/>
                        <w:rPr>
                          <w:rFonts w:eastAsia="Times"/>
                          <w:lang w:eastAsia="de-DE"/>
                        </w:rPr>
                      </w:pPr>
                      <w:bookmarkStart w:id="262" w:name="_Toc205928716"/>
                      <w:r w:rsidRPr="004D3800">
                        <w:t xml:space="preserve">Figure </w:t>
                      </w:r>
                      <w:r w:rsidRPr="004D3800">
                        <w:fldChar w:fldCharType="begin"/>
                      </w:r>
                      <w:r w:rsidRPr="004D3800">
                        <w:instrText xml:space="preserve"> SEQ Figure \* ARABIC </w:instrText>
                      </w:r>
                      <w:r w:rsidRPr="004D3800">
                        <w:fldChar w:fldCharType="separate"/>
                      </w:r>
                      <w:r w:rsidR="00B27C2A" w:rsidRPr="004D3800">
                        <w:t>72</w:t>
                      </w:r>
                      <w:r w:rsidRPr="004D3800">
                        <w:fldChar w:fldCharType="end"/>
                      </w:r>
                      <w:r w:rsidRPr="004D3800">
                        <w:t xml:space="preserve"> : Reading variable from common Xml</w:t>
                      </w:r>
                      <w:bookmarkEnd w:id="262"/>
                    </w:p>
                  </w:txbxContent>
                </v:textbox>
                <w10:wrap type="square"/>
              </v:shape>
            </w:pict>
          </mc:Fallback>
        </mc:AlternateContent>
      </w:r>
      <w:r w:rsidR="009470AA" w:rsidRPr="004D3800">
        <w:rPr>
          <w:rFonts w:eastAsia="Times"/>
          <w:lang w:eastAsia="de-DE"/>
        </w:rPr>
        <w:br w:type="page"/>
      </w:r>
    </w:p>
    <w:p w14:paraId="2D30EFF5" w14:textId="3586E6AC" w:rsidR="009470AA" w:rsidRPr="004D3800" w:rsidRDefault="009470AA" w:rsidP="009470AA">
      <w:pPr>
        <w:rPr>
          <w:rFonts w:eastAsia="Times"/>
          <w:lang w:eastAsia="de-DE"/>
        </w:rPr>
      </w:pPr>
    </w:p>
    <w:p w14:paraId="042D3997" w14:textId="5B5D7DF3" w:rsidR="009470AA" w:rsidRPr="004D3800" w:rsidRDefault="00572C2C">
      <w:pPr>
        <w:spacing w:after="0" w:line="240" w:lineRule="auto"/>
        <w:jc w:val="left"/>
        <w:rPr>
          <w:rFonts w:eastAsia="Times" w:cs="Arial"/>
          <w:b/>
          <w:bCs/>
          <w:szCs w:val="26"/>
          <w:lang w:eastAsia="de-DE"/>
        </w:rPr>
      </w:pPr>
      <w:r w:rsidRPr="004D3800">
        <mc:AlternateContent>
          <mc:Choice Requires="wps">
            <w:drawing>
              <wp:anchor distT="0" distB="0" distL="114300" distR="114300" simplePos="0" relativeHeight="252047360" behindDoc="0" locked="0" layoutInCell="1" allowOverlap="1" wp14:anchorId="2CB5B74F" wp14:editId="41802060">
                <wp:simplePos x="0" y="0"/>
                <wp:positionH relativeFrom="column">
                  <wp:posOffset>475615</wp:posOffset>
                </wp:positionH>
                <wp:positionV relativeFrom="paragraph">
                  <wp:posOffset>6272530</wp:posOffset>
                </wp:positionV>
                <wp:extent cx="4568190" cy="635"/>
                <wp:effectExtent l="0" t="0" r="0" b="0"/>
                <wp:wrapSquare wrapText="bothSides"/>
                <wp:docPr id="861695810" name="Text Box 1"/>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3DABB5EB" w14:textId="79CFB5D4" w:rsidR="00572C2C" w:rsidRPr="004D3800" w:rsidRDefault="00572C2C" w:rsidP="00572C2C">
                            <w:pPr>
                              <w:pStyle w:val="Caption"/>
                              <w:rPr>
                                <w:rFonts w:eastAsia="Times"/>
                                <w:lang w:eastAsia="de-DE"/>
                              </w:rPr>
                            </w:pPr>
                            <w:bookmarkStart w:id="263" w:name="_Toc205928717"/>
                            <w:r w:rsidRPr="004D3800">
                              <w:t xml:space="preserve">Figure </w:t>
                            </w:r>
                            <w:r w:rsidRPr="004D3800">
                              <w:fldChar w:fldCharType="begin"/>
                            </w:r>
                            <w:r w:rsidRPr="004D3800">
                              <w:instrText xml:space="preserve"> SEQ Figure \* ARABIC </w:instrText>
                            </w:r>
                            <w:r w:rsidRPr="004D3800">
                              <w:fldChar w:fldCharType="separate"/>
                            </w:r>
                            <w:r w:rsidR="00B27C2A" w:rsidRPr="004D3800">
                              <w:t>73</w:t>
                            </w:r>
                            <w:r w:rsidRPr="004D3800">
                              <w:fldChar w:fldCharType="end"/>
                            </w:r>
                            <w:r w:rsidRPr="004D3800">
                              <w:t>: Reading Version of Maven from Common XML</w:t>
                            </w:r>
                            <w:r w:rsidR="0050675A" w:rsidRPr="004D3800">
                              <w:t xml:space="preserve"> </w:t>
                            </w:r>
                            <w:r w:rsidR="0050675A" w:rsidRPr="004D3800">
                              <w:t>File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B74F" id="_x0000_s1098" type="#_x0000_t202" style="position:absolute;margin-left:37.45pt;margin-top:493.9pt;width:359.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jQ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" stroked="f">
                <v:textbox style="mso-fit-shape-to-text:t" inset="0,0,0,0">
                  <w:txbxContent>
                    <w:p w14:paraId="3DABB5EB" w14:textId="79CFB5D4" w:rsidR="00572C2C" w:rsidRPr="004D3800" w:rsidRDefault="00572C2C" w:rsidP="00572C2C">
                      <w:pPr>
                        <w:pStyle w:val="Caption"/>
                        <w:rPr>
                          <w:rFonts w:eastAsia="Times"/>
                          <w:lang w:eastAsia="de-DE"/>
                        </w:rPr>
                      </w:pPr>
                      <w:bookmarkStart w:id="264" w:name="_Toc205928717"/>
                      <w:r w:rsidRPr="004D3800">
                        <w:t xml:space="preserve">Figure </w:t>
                      </w:r>
                      <w:r w:rsidRPr="004D3800">
                        <w:fldChar w:fldCharType="begin"/>
                      </w:r>
                      <w:r w:rsidRPr="004D3800">
                        <w:instrText xml:space="preserve"> SEQ Figure \* ARABIC </w:instrText>
                      </w:r>
                      <w:r w:rsidRPr="004D3800">
                        <w:fldChar w:fldCharType="separate"/>
                      </w:r>
                      <w:r w:rsidR="00B27C2A" w:rsidRPr="004D3800">
                        <w:t>73</w:t>
                      </w:r>
                      <w:r w:rsidRPr="004D3800">
                        <w:fldChar w:fldCharType="end"/>
                      </w:r>
                      <w:r w:rsidRPr="004D3800">
                        <w:t>: Reading Version of Maven from Common XML</w:t>
                      </w:r>
                      <w:r w:rsidR="0050675A" w:rsidRPr="004D3800">
                        <w:t xml:space="preserve"> </w:t>
                      </w:r>
                      <w:r w:rsidR="0050675A" w:rsidRPr="004D3800">
                        <w:t>File</w:t>
                      </w:r>
                      <w:bookmarkEnd w:id="264"/>
                    </w:p>
                  </w:txbxContent>
                </v:textbox>
                <w10:wrap type="square"/>
              </v:shape>
            </w:pict>
          </mc:Fallback>
        </mc:AlternateContent>
      </w:r>
      <w:r w:rsidR="003B7ED0" w:rsidRPr="004D3800">
        <w:rPr>
          <w:rFonts w:eastAsia="Times"/>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D3800">
        <mc:AlternateContent>
          <mc:Choice Requires="wps">
            <w:drawing>
              <wp:anchor distT="0" distB="0" distL="114300" distR="114300" simplePos="0" relativeHeight="252045312" behindDoc="0" locked="0" layoutInCell="1" allowOverlap="1" wp14:anchorId="555322D2" wp14:editId="0997E6C6">
                <wp:simplePos x="0" y="0"/>
                <wp:positionH relativeFrom="column">
                  <wp:posOffset>509905</wp:posOffset>
                </wp:positionH>
                <wp:positionV relativeFrom="paragraph">
                  <wp:posOffset>3383280</wp:posOffset>
                </wp:positionV>
                <wp:extent cx="4331335" cy="635"/>
                <wp:effectExtent l="0" t="0" r="0" b="0"/>
                <wp:wrapSquare wrapText="bothSides"/>
                <wp:docPr id="812418920" name="Text Box 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7A0BA533" w14:textId="5F43793A" w:rsidR="00572C2C" w:rsidRPr="004D3800" w:rsidRDefault="00572C2C" w:rsidP="00572C2C">
                            <w:pPr>
                              <w:pStyle w:val="Caption"/>
                              <w:rPr>
                                <w:rFonts w:eastAsia="Times"/>
                                <w:lang w:eastAsia="de-DE"/>
                              </w:rPr>
                            </w:pPr>
                            <w:bookmarkStart w:id="265" w:name="_Toc205928718"/>
                            <w:r w:rsidRPr="004D3800">
                              <w:t xml:space="preserve">Figure </w:t>
                            </w:r>
                            <w:r w:rsidRPr="004D3800">
                              <w:fldChar w:fldCharType="begin"/>
                            </w:r>
                            <w:r w:rsidRPr="004D3800">
                              <w:instrText xml:space="preserve"> SEQ Figure \* ARABIC </w:instrText>
                            </w:r>
                            <w:r w:rsidRPr="004D3800">
                              <w:fldChar w:fldCharType="separate"/>
                            </w:r>
                            <w:r w:rsidR="00B27C2A" w:rsidRPr="004D3800">
                              <w:t>74</w:t>
                            </w:r>
                            <w:r w:rsidRPr="004D3800">
                              <w:fldChar w:fldCharType="end"/>
                            </w:r>
                            <w:r w:rsidRPr="004D3800">
                              <w:t xml:space="preserve">: All Maven Version in </w:t>
                            </w:r>
                            <w:r w:rsidR="0050675A" w:rsidRPr="004D3800">
                              <w:t>Common</w:t>
                            </w:r>
                            <w:r w:rsidRPr="004D3800">
                              <w:t xml:space="preserve"> XML</w:t>
                            </w:r>
                            <w:r w:rsidR="0050675A" w:rsidRPr="004D3800">
                              <w:t xml:space="preserve"> File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22D2" id="_x0000_s1099" type="#_x0000_t202" style="position:absolute;margin-left:40.15pt;margin-top:266.4pt;width:341.0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6OGwIAAEA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" stroked="f">
                <v:textbox style="mso-fit-shape-to-text:t" inset="0,0,0,0">
                  <w:txbxContent>
                    <w:p w14:paraId="7A0BA533" w14:textId="5F43793A" w:rsidR="00572C2C" w:rsidRPr="004D3800" w:rsidRDefault="00572C2C" w:rsidP="00572C2C">
                      <w:pPr>
                        <w:pStyle w:val="Caption"/>
                        <w:rPr>
                          <w:rFonts w:eastAsia="Times"/>
                          <w:lang w:eastAsia="de-DE"/>
                        </w:rPr>
                      </w:pPr>
                      <w:bookmarkStart w:id="266" w:name="_Toc205928718"/>
                      <w:r w:rsidRPr="004D3800">
                        <w:t xml:space="preserve">Figure </w:t>
                      </w:r>
                      <w:r w:rsidRPr="004D3800">
                        <w:fldChar w:fldCharType="begin"/>
                      </w:r>
                      <w:r w:rsidRPr="004D3800">
                        <w:instrText xml:space="preserve"> SEQ Figure \* ARABIC </w:instrText>
                      </w:r>
                      <w:r w:rsidRPr="004D3800">
                        <w:fldChar w:fldCharType="separate"/>
                      </w:r>
                      <w:r w:rsidR="00B27C2A" w:rsidRPr="004D3800">
                        <w:t>74</w:t>
                      </w:r>
                      <w:r w:rsidRPr="004D3800">
                        <w:fldChar w:fldCharType="end"/>
                      </w:r>
                      <w:r w:rsidRPr="004D3800">
                        <w:t xml:space="preserve">: All Maven Version in </w:t>
                      </w:r>
                      <w:r w:rsidR="0050675A" w:rsidRPr="004D3800">
                        <w:t>Common</w:t>
                      </w:r>
                      <w:r w:rsidRPr="004D3800">
                        <w:t xml:space="preserve"> XML</w:t>
                      </w:r>
                      <w:r w:rsidR="0050675A" w:rsidRPr="004D3800">
                        <w:t xml:space="preserve"> File</w:t>
                      </w:r>
                      <w:bookmarkEnd w:id="266"/>
                    </w:p>
                  </w:txbxContent>
                </v:textbox>
                <w10:wrap type="square"/>
              </v:shape>
            </w:pict>
          </mc:Fallback>
        </mc:AlternateContent>
      </w:r>
      <w:r w:rsidR="003B7ED0" w:rsidRPr="004D3800">
        <w:rPr>
          <w:rFonts w:eastAsia="Times"/>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4D3800">
        <w:rPr>
          <w:rFonts w:eastAsia="Times"/>
          <w:lang w:eastAsia="de-DE"/>
        </w:rPr>
        <w:br w:type="page"/>
      </w:r>
    </w:p>
    <w:p w14:paraId="41372059" w14:textId="24C7EB84" w:rsidR="005136D4" w:rsidRPr="004D3800" w:rsidRDefault="00BB4E43" w:rsidP="005136D4">
      <w:pPr>
        <w:pStyle w:val="Heading3"/>
        <w:rPr>
          <w:rFonts w:eastAsia="Times"/>
          <w:lang w:eastAsia="de-DE"/>
        </w:rPr>
      </w:pPr>
      <w:bookmarkStart w:id="267" w:name="_Toc205929695"/>
      <w:r w:rsidRPr="004D3800">
        <w:rPr>
          <w:rFonts w:eastAsia="Times"/>
          <w:sz w:val="22"/>
          <w:szCs w:val="22"/>
          <w:lang w:eastAsia="de-DE"/>
        </w:rPr>
        <w:lastRenderedPageBreak/>
        <w:t xml:space="preserve">Kubernetes VS </w:t>
      </w:r>
      <w:r w:rsidR="005136D4" w:rsidRPr="004D3800">
        <w:rPr>
          <w:rFonts w:eastAsia="Times"/>
          <w:sz w:val="22"/>
          <w:szCs w:val="22"/>
          <w:lang w:eastAsia="de-DE"/>
        </w:rPr>
        <w:t>Helm</w:t>
      </w:r>
      <w:bookmarkEnd w:id="267"/>
    </w:p>
    <w:p w14:paraId="7AE0BD83" w14:textId="6C992976" w:rsidR="005136D4" w:rsidRPr="004D3800" w:rsidRDefault="005136D4" w:rsidP="00557168">
      <w:pPr>
        <w:pStyle w:val="Text"/>
      </w:pPr>
      <w:r w:rsidRPr="004D3800">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r w:rsidR="00983D0D" w:rsidRPr="004D3800">
        <w:t xml:space="preserve"> </w:t>
      </w:r>
      <w:r w:rsidR="00983D0D" w:rsidRPr="004D3800">
        <w:t>as shown in figure</w:t>
      </w:r>
      <w:r w:rsidR="00983D0D" w:rsidRPr="004D3800">
        <w:t>s</w:t>
      </w:r>
      <w:r w:rsidR="00983D0D" w:rsidRPr="004D3800">
        <w:t xml:space="preserve"> </w:t>
      </w:r>
      <w:r w:rsidR="00983D0D" w:rsidRPr="004D3800">
        <w:t>75-77</w:t>
      </w:r>
      <w:r w:rsidRPr="004D3800">
        <w:t>.</w:t>
      </w:r>
    </w:p>
    <w:p w14:paraId="1AD339DC" w14:textId="77777777" w:rsidR="005136D4" w:rsidRPr="004D3800" w:rsidRDefault="005136D4" w:rsidP="00557168">
      <w:pPr>
        <w:pStyle w:val="Text"/>
      </w:pPr>
    </w:p>
    <w:p w14:paraId="345F7CB9" w14:textId="4F1FFE79" w:rsidR="005136D4" w:rsidRPr="004D3800" w:rsidRDefault="005136D4" w:rsidP="00557168">
      <w:pPr>
        <w:pStyle w:val="Text"/>
      </w:pPr>
      <w:r w:rsidRPr="004D3800">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4D3800">
        <w:t>value.yaml</w:t>
      </w:r>
      <w:proofErr w:type="spellEnd"/>
      <w:r w:rsidRPr="004D3800">
        <w:t xml:space="preserve"> file. During the deployment process, Helm populates placeholders with </w:t>
      </w:r>
      <w:r w:rsidR="00983D0D" w:rsidRPr="004D3800">
        <w:t>defined</w:t>
      </w:r>
      <w:r w:rsidRPr="004D3800">
        <w:t xml:space="preserve"> values, thereby automatically generating tailored manifests for each </w:t>
      </w:r>
      <w:proofErr w:type="gramStart"/>
      <w:r w:rsidRPr="004D3800">
        <w:t>service</w:t>
      </w:r>
      <w:r w:rsidR="00983D0D" w:rsidRPr="004D3800">
        <w:t xml:space="preserve"> </w:t>
      </w:r>
      <w:r w:rsidRPr="004D3800">
        <w:t>.</w:t>
      </w:r>
      <w:proofErr w:type="gramEnd"/>
    </w:p>
    <w:p w14:paraId="4E4089D7" w14:textId="77777777" w:rsidR="005136D4" w:rsidRPr="004D3800" w:rsidRDefault="005136D4" w:rsidP="00557168">
      <w:pPr>
        <w:pStyle w:val="Text"/>
      </w:pPr>
    </w:p>
    <w:p w14:paraId="1CF4E5A2" w14:textId="50F8BF37" w:rsidR="005136D4" w:rsidRPr="004D3800" w:rsidRDefault="005136D4" w:rsidP="00557168">
      <w:pPr>
        <w:pStyle w:val="Text"/>
      </w:pPr>
      <w:r w:rsidRPr="004D3800">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4D3800" w:rsidRDefault="005136D4" w:rsidP="00557168">
      <w:pPr>
        <w:pStyle w:val="Text"/>
      </w:pPr>
    </w:p>
    <w:p w14:paraId="5B390D73" w14:textId="08E4DD41" w:rsidR="005136D4" w:rsidRPr="004D3800" w:rsidRDefault="005136D4" w:rsidP="00557168">
      <w:pPr>
        <w:pStyle w:val="Text"/>
      </w:pPr>
      <w:r w:rsidRPr="004D3800">
        <w:t xml:space="preserve">Furthermore, Helm maintains a version history of deployments, facilitating a straightforward rollback to a previous state. </w:t>
      </w:r>
      <w:r w:rsidR="00F822C6" w:rsidRPr="004D3800">
        <w:t>Like</w:t>
      </w:r>
      <w:r w:rsidRPr="004D3800">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4D3800" w:rsidRDefault="005136D4" w:rsidP="00557168">
      <w:pPr>
        <w:pStyle w:val="Text"/>
      </w:pPr>
    </w:p>
    <w:p w14:paraId="611AEC76" w14:textId="6EFB956E" w:rsidR="005136D4" w:rsidRPr="004D3800" w:rsidRDefault="005136D4" w:rsidP="00557168">
      <w:pPr>
        <w:pStyle w:val="Text"/>
      </w:pPr>
      <w:r w:rsidRPr="004D3800">
        <w:t xml:space="preserve">A standard Helm chart structure comprises a </w:t>
      </w:r>
      <w:r w:rsidR="00A6183A" w:rsidRPr="004D3800">
        <w:t>top-level</w:t>
      </w:r>
      <w:r w:rsidRPr="004D3800">
        <w:t xml:space="preserve"> folder</w:t>
      </w:r>
      <w:r w:rsidR="00122383" w:rsidRPr="004D3800">
        <w:t xml:space="preserve"> </w:t>
      </w:r>
      <w:r w:rsidRPr="004D3800">
        <w:t xml:space="preserve">a </w:t>
      </w:r>
      <w:proofErr w:type="spellStart"/>
      <w:r w:rsidRPr="004D3800">
        <w:t>Chart.yaml</w:t>
      </w:r>
      <w:proofErr w:type="spellEnd"/>
      <w:r w:rsidRPr="004D3800">
        <w:t xml:space="preserve"> file containing metadata, a </w:t>
      </w:r>
      <w:proofErr w:type="spellStart"/>
      <w:proofErr w:type="gramStart"/>
      <w:r w:rsidRPr="004D3800">
        <w:t>values</w:t>
      </w:r>
      <w:proofErr w:type="gramEnd"/>
      <w:r w:rsidRPr="004D3800">
        <w:t>.yaml</w:t>
      </w:r>
      <w:proofErr w:type="spellEnd"/>
      <w:r w:rsidRPr="004D3800">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314A145B" w14:textId="10918B3E" w:rsidR="005136D4" w:rsidRPr="004D3800" w:rsidRDefault="005136D4" w:rsidP="00EF2551">
      <w:pPr>
        <w:spacing w:after="0" w:line="240" w:lineRule="auto"/>
        <w:jc w:val="left"/>
        <w:rPr>
          <w:rFonts w:eastAsia="Times"/>
          <w:sz w:val="22"/>
          <w:szCs w:val="22"/>
          <w:lang w:eastAsia="de-DE"/>
        </w:rPr>
      </w:pPr>
      <w:r w:rsidRPr="004D3800">
        <w:rPr>
          <w:rFonts w:eastAsia="Times"/>
          <w:sz w:val="22"/>
          <w:szCs w:val="22"/>
          <w:lang w:eastAsia="de-DE"/>
        </w:rPr>
        <w:br w:type="page"/>
      </w:r>
      <w:r w:rsidR="00B27C2A" w:rsidRPr="004D3800">
        <w:rPr>
          <w:rFonts w:eastAsia="Times"/>
          <w:sz w:val="22"/>
          <w:szCs w:val="22"/>
          <w:lang w:eastAsia="de-DE"/>
        </w:rPr>
        <w:lastRenderedPageBreak/>
        <w:t xml:space="preserve"> </w:t>
      </w:r>
      <w:r w:rsidR="00994AA1" w:rsidRPr="004D3800">
        <mc:AlternateContent>
          <mc:Choice Requires="wps">
            <w:drawing>
              <wp:anchor distT="0" distB="0" distL="114300" distR="114300" simplePos="0" relativeHeight="252050432" behindDoc="0" locked="0" layoutInCell="1" allowOverlap="1" wp14:anchorId="723B5674" wp14:editId="2977AE43">
                <wp:simplePos x="0" y="0"/>
                <wp:positionH relativeFrom="column">
                  <wp:posOffset>1161415</wp:posOffset>
                </wp:positionH>
                <wp:positionV relativeFrom="paragraph">
                  <wp:posOffset>3609975</wp:posOffset>
                </wp:positionV>
                <wp:extent cx="3200400" cy="635"/>
                <wp:effectExtent l="0" t="0" r="0" b="0"/>
                <wp:wrapSquare wrapText="bothSides"/>
                <wp:docPr id="32585505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80C6097" w14:textId="52786476" w:rsidR="00994AA1" w:rsidRPr="004D3800" w:rsidRDefault="00994AA1" w:rsidP="00994AA1">
                            <w:pPr>
                              <w:pStyle w:val="Caption"/>
                              <w:rPr>
                                <w:rFonts w:eastAsia="Times"/>
                                <w:sz w:val="22"/>
                                <w:szCs w:val="22"/>
                                <w:lang w:eastAsia="de-DE"/>
                              </w:rPr>
                            </w:pPr>
                            <w:bookmarkStart w:id="268" w:name="_Toc205928719"/>
                            <w:r w:rsidRPr="004D3800">
                              <w:t xml:space="preserve">Figure </w:t>
                            </w:r>
                            <w:r w:rsidRPr="004D3800">
                              <w:fldChar w:fldCharType="begin"/>
                            </w:r>
                            <w:r w:rsidRPr="004D3800">
                              <w:instrText xml:space="preserve"> SEQ Figure \* ARABIC </w:instrText>
                            </w:r>
                            <w:r w:rsidRPr="004D3800">
                              <w:fldChar w:fldCharType="separate"/>
                            </w:r>
                            <w:r w:rsidR="00B27C2A" w:rsidRPr="004D3800">
                              <w:t>75</w:t>
                            </w:r>
                            <w:r w:rsidRPr="004D3800">
                              <w:fldChar w:fldCharType="end"/>
                            </w:r>
                            <w:r w:rsidRPr="004D3800">
                              <w:t>: Helm Folder for All Application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B5674" id="_x0000_s1100" type="#_x0000_t202" style="position:absolute;margin-left:91.45pt;margin-top:284.25pt;width:25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Lc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" stroked="f">
                <v:textbox style="mso-fit-shape-to-text:t" inset="0,0,0,0">
                  <w:txbxContent>
                    <w:p w14:paraId="480C6097" w14:textId="52786476" w:rsidR="00994AA1" w:rsidRPr="004D3800" w:rsidRDefault="00994AA1" w:rsidP="00994AA1">
                      <w:pPr>
                        <w:pStyle w:val="Caption"/>
                        <w:rPr>
                          <w:rFonts w:eastAsia="Times"/>
                          <w:sz w:val="22"/>
                          <w:szCs w:val="22"/>
                          <w:lang w:eastAsia="de-DE"/>
                        </w:rPr>
                      </w:pPr>
                      <w:bookmarkStart w:id="269" w:name="_Toc205928719"/>
                      <w:r w:rsidRPr="004D3800">
                        <w:t xml:space="preserve">Figure </w:t>
                      </w:r>
                      <w:r w:rsidRPr="004D3800">
                        <w:fldChar w:fldCharType="begin"/>
                      </w:r>
                      <w:r w:rsidRPr="004D3800">
                        <w:instrText xml:space="preserve"> SEQ Figure \* ARABIC </w:instrText>
                      </w:r>
                      <w:r w:rsidRPr="004D3800">
                        <w:fldChar w:fldCharType="separate"/>
                      </w:r>
                      <w:r w:rsidR="00B27C2A" w:rsidRPr="004D3800">
                        <w:t>75</w:t>
                      </w:r>
                      <w:r w:rsidRPr="004D3800">
                        <w:fldChar w:fldCharType="end"/>
                      </w:r>
                      <w:r w:rsidRPr="004D3800">
                        <w:t>: Helm Folder for All Application</w:t>
                      </w:r>
                      <w:bookmarkEnd w:id="269"/>
                    </w:p>
                  </w:txbxContent>
                </v:textbox>
                <w10:wrap type="square"/>
              </v:shape>
            </w:pict>
          </mc:Fallback>
        </mc:AlternateContent>
      </w:r>
      <w:r w:rsidR="00994AA1" w:rsidRPr="004D3800">
        <w:rPr>
          <w:rFonts w:eastAsia="Times"/>
          <w:sz w:val="22"/>
          <w:szCs w:val="22"/>
          <w:lang w:eastAsia="de-DE"/>
        </w:rPr>
        <w:drawing>
          <wp:anchor distT="0" distB="0" distL="114300" distR="114300" simplePos="0" relativeHeight="252048384" behindDoc="0" locked="0" layoutInCell="1" allowOverlap="1" wp14:anchorId="6F7913D1" wp14:editId="58963CC7">
            <wp:simplePos x="1076325" y="1076325"/>
            <wp:positionH relativeFrom="margin">
              <wp:align>center</wp:align>
            </wp:positionH>
            <wp:positionV relativeFrom="margin">
              <wp:align>top</wp:align>
            </wp:positionV>
            <wp:extent cx="3200847" cy="3477110"/>
            <wp:effectExtent l="76200" t="76200" r="133350" b="123825"/>
            <wp:wrapSquare wrapText="bothSides"/>
            <wp:docPr id="94146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66112"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3200847" cy="34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1D5D234" w14:textId="1B390BC5" w:rsidR="00994AA1" w:rsidRPr="004D3800" w:rsidRDefault="00B27C2A">
      <w:pPr>
        <w:spacing w:after="0" w:line="240" w:lineRule="auto"/>
        <w:jc w:val="left"/>
        <w:rPr>
          <w:rFonts w:eastAsia="Times"/>
          <w:b/>
          <w:sz w:val="28"/>
          <w:lang w:eastAsia="de-DE"/>
        </w:rPr>
      </w:pPr>
      <w:r w:rsidRPr="004D3800">
        <mc:AlternateContent>
          <mc:Choice Requires="wps">
            <w:drawing>
              <wp:anchor distT="0" distB="0" distL="114300" distR="114300" simplePos="0" relativeHeight="252056576" behindDoc="0" locked="0" layoutInCell="1" allowOverlap="1" wp14:anchorId="7229849A" wp14:editId="3A676281">
                <wp:simplePos x="0" y="0"/>
                <wp:positionH relativeFrom="column">
                  <wp:posOffset>76200</wp:posOffset>
                </wp:positionH>
                <wp:positionV relativeFrom="paragraph">
                  <wp:posOffset>5831205</wp:posOffset>
                </wp:positionV>
                <wp:extent cx="5580380" cy="635"/>
                <wp:effectExtent l="0" t="0" r="0" b="0"/>
                <wp:wrapSquare wrapText="bothSides"/>
                <wp:docPr id="184660118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96FA86" w14:textId="3753D76F" w:rsidR="00B27C2A" w:rsidRPr="004D3800" w:rsidRDefault="00B27C2A" w:rsidP="00B27C2A">
                            <w:pPr>
                              <w:pStyle w:val="Caption"/>
                              <w:rPr>
                                <w:rFonts w:eastAsia="Times"/>
                                <w:sz w:val="22"/>
                                <w:szCs w:val="22"/>
                                <w:lang w:eastAsia="de-DE"/>
                              </w:rPr>
                            </w:pPr>
                            <w:bookmarkStart w:id="270" w:name="_Toc205928720"/>
                            <w:r w:rsidRPr="004D3800">
                              <w:t xml:space="preserve">Figure </w:t>
                            </w:r>
                            <w:r w:rsidRPr="004D3800">
                              <w:fldChar w:fldCharType="begin"/>
                            </w:r>
                            <w:r w:rsidRPr="004D3800">
                              <w:instrText xml:space="preserve"> SEQ Figure \* ARABIC </w:instrText>
                            </w:r>
                            <w:r w:rsidRPr="004D3800">
                              <w:fldChar w:fldCharType="separate"/>
                            </w:r>
                            <w:r w:rsidRPr="004D3800">
                              <w:t>76</w:t>
                            </w:r>
                            <w:r w:rsidRPr="004D3800">
                              <w:fldChar w:fldCharType="end"/>
                            </w:r>
                            <w:r w:rsidRPr="004D3800">
                              <w:t>: Helm Environment Common Variable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849A" id="_x0000_s1101" type="#_x0000_t202" style="position:absolute;margin-left:6pt;margin-top:459.15pt;width:439.4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EGg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" stroked="f">
                <v:textbox style="mso-fit-shape-to-text:t" inset="0,0,0,0">
                  <w:txbxContent>
                    <w:p w14:paraId="2996FA86" w14:textId="3753D76F" w:rsidR="00B27C2A" w:rsidRPr="004D3800" w:rsidRDefault="00B27C2A" w:rsidP="00B27C2A">
                      <w:pPr>
                        <w:pStyle w:val="Caption"/>
                        <w:rPr>
                          <w:rFonts w:eastAsia="Times"/>
                          <w:sz w:val="22"/>
                          <w:szCs w:val="22"/>
                          <w:lang w:eastAsia="de-DE"/>
                        </w:rPr>
                      </w:pPr>
                      <w:bookmarkStart w:id="271" w:name="_Toc205928720"/>
                      <w:r w:rsidRPr="004D3800">
                        <w:t xml:space="preserve">Figure </w:t>
                      </w:r>
                      <w:r w:rsidRPr="004D3800">
                        <w:fldChar w:fldCharType="begin"/>
                      </w:r>
                      <w:r w:rsidRPr="004D3800">
                        <w:instrText xml:space="preserve"> SEQ Figure \* ARABIC </w:instrText>
                      </w:r>
                      <w:r w:rsidRPr="004D3800">
                        <w:fldChar w:fldCharType="separate"/>
                      </w:r>
                      <w:r w:rsidRPr="004D3800">
                        <w:t>76</w:t>
                      </w:r>
                      <w:r w:rsidRPr="004D3800">
                        <w:fldChar w:fldCharType="end"/>
                      </w:r>
                      <w:r w:rsidRPr="004D3800">
                        <w:t>: Helm Environment Common Variable</w:t>
                      </w:r>
                      <w:bookmarkEnd w:id="271"/>
                    </w:p>
                  </w:txbxContent>
                </v:textbox>
                <w10:wrap type="square"/>
              </v:shape>
            </w:pict>
          </mc:Fallback>
        </mc:AlternateContent>
      </w:r>
      <w:r w:rsidRPr="004D3800">
        <w:rPr>
          <w:rFonts w:eastAsia="Times"/>
          <w:sz w:val="22"/>
          <w:szCs w:val="22"/>
          <w:lang w:eastAsia="de-DE"/>
        </w:rPr>
        <w:drawing>
          <wp:anchor distT="0" distB="0" distL="114300" distR="114300" simplePos="0" relativeHeight="252054528" behindDoc="0" locked="0" layoutInCell="1" allowOverlap="1" wp14:anchorId="0CBD8913" wp14:editId="1EB886FB">
            <wp:simplePos x="0" y="0"/>
            <wp:positionH relativeFrom="margin">
              <wp:align>left</wp:align>
            </wp:positionH>
            <wp:positionV relativeFrom="margin">
              <wp:posOffset>4296937</wp:posOffset>
            </wp:positionV>
            <wp:extent cx="5580380" cy="1638300"/>
            <wp:effectExtent l="76200" t="76200" r="134620" b="133350"/>
            <wp:wrapSquare wrapText="bothSides"/>
            <wp:docPr id="119413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143" name="Picture 1" descr="A screen shot of a computer program&#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580380"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94AA1" w:rsidRPr="004D3800">
        <w:rPr>
          <w:rFonts w:eastAsia="Times"/>
          <w:lang w:eastAsia="de-DE"/>
        </w:rPr>
        <w:t xml:space="preserve"> </w:t>
      </w:r>
      <w:r w:rsidR="00994AA1" w:rsidRPr="004D3800">
        <w:rPr>
          <w:rFonts w:eastAsia="Times"/>
          <w:lang w:eastAsia="de-DE"/>
        </w:rPr>
        <w:br w:type="page"/>
      </w:r>
    </w:p>
    <w:p w14:paraId="390CD538" w14:textId="76854A79" w:rsidR="00B27C2A" w:rsidRPr="004D3800" w:rsidRDefault="00B27C2A">
      <w:pPr>
        <w:spacing w:after="0" w:line="240" w:lineRule="auto"/>
        <w:jc w:val="left"/>
        <w:rPr>
          <w:rFonts w:eastAsia="Times"/>
          <w:b/>
          <w:sz w:val="28"/>
          <w:lang w:eastAsia="de-DE"/>
        </w:rPr>
      </w:pPr>
      <w:r w:rsidRPr="004D3800">
        <w:lastRenderedPageBreak/>
        <mc:AlternateContent>
          <mc:Choice Requires="wps">
            <w:drawing>
              <wp:anchor distT="0" distB="0" distL="114300" distR="114300" simplePos="0" relativeHeight="252053504" behindDoc="0" locked="0" layoutInCell="1" allowOverlap="1" wp14:anchorId="6D6C91A9" wp14:editId="0353FC73">
                <wp:simplePos x="0" y="0"/>
                <wp:positionH relativeFrom="margin">
                  <wp:align>right</wp:align>
                </wp:positionH>
                <wp:positionV relativeFrom="paragraph">
                  <wp:posOffset>8098371</wp:posOffset>
                </wp:positionV>
                <wp:extent cx="5580380" cy="635"/>
                <wp:effectExtent l="0" t="0" r="1270" b="0"/>
                <wp:wrapSquare wrapText="bothSides"/>
                <wp:docPr id="178303743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C71874" w14:textId="1552580D" w:rsidR="00994AA1" w:rsidRPr="004D3800" w:rsidRDefault="00994AA1" w:rsidP="00994AA1">
                            <w:pPr>
                              <w:pStyle w:val="Caption"/>
                              <w:rPr>
                                <w:rFonts w:eastAsia="Times"/>
                                <w:lang w:eastAsia="de-DE"/>
                              </w:rPr>
                            </w:pPr>
                            <w:bookmarkStart w:id="272" w:name="_Toc205928721"/>
                            <w:r w:rsidRPr="004D3800">
                              <w:t xml:space="preserve">Figure </w:t>
                            </w:r>
                            <w:r w:rsidRPr="004D3800">
                              <w:fldChar w:fldCharType="begin"/>
                            </w:r>
                            <w:r w:rsidRPr="004D3800">
                              <w:instrText xml:space="preserve"> SEQ Figure \* ARABIC </w:instrText>
                            </w:r>
                            <w:r w:rsidRPr="004D3800">
                              <w:fldChar w:fldCharType="separate"/>
                            </w:r>
                            <w:r w:rsidR="00B27C2A" w:rsidRPr="004D3800">
                              <w:t>77</w:t>
                            </w:r>
                            <w:r w:rsidRPr="004D3800">
                              <w:fldChar w:fldCharType="end"/>
                            </w:r>
                            <w:r w:rsidRPr="004D3800">
                              <w:t>: Account Helm Chart Example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91A9" id="_x0000_s1102" type="#_x0000_t202" style="position:absolute;margin-left:388.2pt;margin-top:637.65pt;width:439.4pt;height:.05pt;z-index:25205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irGw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" stroked="f">
                <v:textbox style="mso-fit-shape-to-text:t" inset="0,0,0,0">
                  <w:txbxContent>
                    <w:p w14:paraId="3EC71874" w14:textId="1552580D" w:rsidR="00994AA1" w:rsidRPr="004D3800" w:rsidRDefault="00994AA1" w:rsidP="00994AA1">
                      <w:pPr>
                        <w:pStyle w:val="Caption"/>
                        <w:rPr>
                          <w:rFonts w:eastAsia="Times"/>
                          <w:lang w:eastAsia="de-DE"/>
                        </w:rPr>
                      </w:pPr>
                      <w:bookmarkStart w:id="273" w:name="_Toc205928721"/>
                      <w:r w:rsidRPr="004D3800">
                        <w:t xml:space="preserve">Figure </w:t>
                      </w:r>
                      <w:r w:rsidRPr="004D3800">
                        <w:fldChar w:fldCharType="begin"/>
                      </w:r>
                      <w:r w:rsidRPr="004D3800">
                        <w:instrText xml:space="preserve"> SEQ Figure \* ARABIC </w:instrText>
                      </w:r>
                      <w:r w:rsidRPr="004D3800">
                        <w:fldChar w:fldCharType="separate"/>
                      </w:r>
                      <w:r w:rsidR="00B27C2A" w:rsidRPr="004D3800">
                        <w:t>77</w:t>
                      </w:r>
                      <w:r w:rsidRPr="004D3800">
                        <w:fldChar w:fldCharType="end"/>
                      </w:r>
                      <w:r w:rsidRPr="004D3800">
                        <w:t>: Account Helm Chart Example</w:t>
                      </w:r>
                      <w:bookmarkEnd w:id="273"/>
                    </w:p>
                  </w:txbxContent>
                </v:textbox>
                <w10:wrap type="square" anchorx="margin"/>
              </v:shape>
            </w:pict>
          </mc:Fallback>
        </mc:AlternateContent>
      </w:r>
      <w:r w:rsidRPr="004D3800">
        <w:rPr>
          <w:rFonts w:eastAsia="Times"/>
          <w:lang w:eastAsia="de-DE"/>
        </w:rPr>
        <w:drawing>
          <wp:anchor distT="0" distB="0" distL="114300" distR="114300" simplePos="0" relativeHeight="252051456" behindDoc="0" locked="0" layoutInCell="1" allowOverlap="1" wp14:anchorId="68DA9102" wp14:editId="1E505202">
            <wp:simplePos x="0" y="0"/>
            <wp:positionH relativeFrom="margin">
              <wp:align>center</wp:align>
            </wp:positionH>
            <wp:positionV relativeFrom="margin">
              <wp:align>center</wp:align>
            </wp:positionV>
            <wp:extent cx="5580380" cy="7206615"/>
            <wp:effectExtent l="76200" t="76200" r="134620" b="127635"/>
            <wp:wrapSquare wrapText="bothSides"/>
            <wp:docPr id="18755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2951" name=""/>
                    <pic:cNvPicPr/>
                  </pic:nvPicPr>
                  <pic:blipFill>
                    <a:blip r:embed="rId96">
                      <a:extLst>
                        <a:ext uri="{28A0092B-C50C-407E-A947-70E740481C1C}">
                          <a14:useLocalDpi xmlns:a14="http://schemas.microsoft.com/office/drawing/2010/main" val="0"/>
                        </a:ext>
                      </a:extLst>
                    </a:blip>
                    <a:stretch>
                      <a:fillRect/>
                    </a:stretch>
                  </pic:blipFill>
                  <pic:spPr>
                    <a:xfrm>
                      <a:off x="0" y="0"/>
                      <a:ext cx="5580380" cy="720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4D3800">
        <w:rPr>
          <w:rFonts w:eastAsia="Times"/>
          <w:lang w:eastAsia="de-DE"/>
        </w:rPr>
        <w:br w:type="page"/>
      </w:r>
    </w:p>
    <w:p w14:paraId="13B1AAFD" w14:textId="54E1E001" w:rsidR="008D519A" w:rsidRPr="004D3800" w:rsidRDefault="00B822C5" w:rsidP="008C3570">
      <w:pPr>
        <w:pStyle w:val="Heading2"/>
        <w:rPr>
          <w:rFonts w:eastAsia="Times"/>
          <w:lang w:eastAsia="de-DE"/>
        </w:rPr>
      </w:pPr>
      <w:bookmarkStart w:id="274" w:name="_Toc205929696"/>
      <w:r>
        <w:rPr>
          <w:rFonts w:eastAsia="Times"/>
          <w:lang w:eastAsia="de-DE"/>
        </w:rPr>
        <w:lastRenderedPageBreak/>
        <w:t>Conclusion</w:t>
      </w:r>
      <w:bookmarkEnd w:id="274"/>
    </w:p>
    <w:p w14:paraId="4B9C67A2" w14:textId="77777777" w:rsidR="008D519A" w:rsidRPr="004D3800" w:rsidRDefault="008D519A" w:rsidP="008D519A">
      <w:pPr>
        <w:pStyle w:val="Text"/>
      </w:pPr>
      <w:r w:rsidRPr="004D3800">
        <w:t>This thesis aimed to assess the effects of centralized configuration management, implemented through Spring Cloud Config Server, in comparison to local, per-service configuration within Kubernetes-deployed microservices. The research concentrated on three operational dimensions that are often highlighted as challenges in the industry: scalability, security, and maintainability.</w:t>
      </w:r>
    </w:p>
    <w:p w14:paraId="4A40870B" w14:textId="77777777" w:rsidR="008D519A" w:rsidRPr="004D3800" w:rsidRDefault="008D519A" w:rsidP="008D519A">
      <w:pPr>
        <w:pStyle w:val="Text"/>
      </w:pPr>
    </w:p>
    <w:p w14:paraId="28899EFE" w14:textId="77777777" w:rsidR="008D519A" w:rsidRPr="004D3800" w:rsidRDefault="008D519A" w:rsidP="008D519A">
      <w:pPr>
        <w:pStyle w:val="Text"/>
      </w:pPr>
      <w:r w:rsidRPr="004D3800">
        <w:t>The experimental findings, derived from a representative banking application that includes the Accounts, Cards, and Loans microservices operating behind a Spring Cloud Gateway, revealed that centralized configuration offers distinct advantages in maintainability, along with measurable, albeit context-dependent, improvements in scalability and security operations:</w:t>
      </w:r>
    </w:p>
    <w:p w14:paraId="42A542A0" w14:textId="77777777" w:rsidR="008D519A" w:rsidRPr="004D3800" w:rsidRDefault="008D519A" w:rsidP="008D519A">
      <w:pPr>
        <w:pStyle w:val="Text"/>
      </w:pPr>
    </w:p>
    <w:p w14:paraId="58F9D17C" w14:textId="77777777" w:rsidR="008D519A" w:rsidRPr="004D3800" w:rsidRDefault="008D519A" w:rsidP="008D519A">
      <w:pPr>
        <w:pStyle w:val="Text"/>
      </w:pPr>
      <w:r w:rsidRPr="004D3800">
        <w:t>Maintainability emerged as the area with the most substantial enhancement. Centralization decreased the time required for configuration change propagation from minutes to seconds, facilitated Git-backed rollback in a single action instead of multiple edits per service, and provided comprehensive audit trails. This resulted in diminished operational effort and a lower risk of configuration drift.</w:t>
      </w:r>
    </w:p>
    <w:p w14:paraId="02E66854" w14:textId="77777777" w:rsidR="008D519A" w:rsidRPr="004D3800" w:rsidRDefault="008D519A" w:rsidP="008D519A">
      <w:pPr>
        <w:pStyle w:val="Text"/>
      </w:pPr>
    </w:p>
    <w:p w14:paraId="5C3D0FAB" w14:textId="77777777" w:rsidR="008D519A" w:rsidRPr="004D3800" w:rsidRDefault="008D519A" w:rsidP="008D519A">
      <w:pPr>
        <w:pStyle w:val="Text"/>
      </w:pPr>
      <w:r w:rsidRPr="004D3800">
        <w:t xml:space="preserve">Scalability assessments indicated that during Horizontal Pod </w:t>
      </w:r>
      <w:proofErr w:type="spellStart"/>
      <w:r w:rsidRPr="004D3800">
        <w:t>Autoscaler</w:t>
      </w:r>
      <w:proofErr w:type="spellEnd"/>
      <w:r w:rsidRPr="004D3800">
        <w:t xml:space="preserve"> events, centrally managed pods adapted to the current configuration more swiftly and with fewer transient errors. Although the raw speed of scale-out was comparable between the two approaches, centralized configuration consistently ensured that newly instantiated replicas commenced with the latest parameters, thereby shortening the stabilization period.</w:t>
      </w:r>
    </w:p>
    <w:p w14:paraId="2D8EF2F5" w14:textId="77777777" w:rsidR="008D519A" w:rsidRPr="004D3800" w:rsidRDefault="008D519A" w:rsidP="008D519A">
      <w:pPr>
        <w:pStyle w:val="Text"/>
      </w:pPr>
    </w:p>
    <w:p w14:paraId="32FBC793" w14:textId="6E0D1039" w:rsidR="008D519A" w:rsidRPr="004D3800" w:rsidRDefault="008D519A" w:rsidP="008D519A">
      <w:pPr>
        <w:pStyle w:val="Text"/>
      </w:pPr>
      <w:r w:rsidRPr="004D3800">
        <w:t>Security operations, particularly the enforcement of Keycloak policies, experienced advantages from quicker and more uniform propagation across pods, thereby reducing the duration of inconsistent authorization. Secret rotation was more seamless in the centralized configuration, although the difference was less significant due to the use of Kubernetes Secrets in both configurations.</w:t>
      </w:r>
    </w:p>
    <w:p w14:paraId="4C9B67A0" w14:textId="77777777" w:rsidR="008D519A" w:rsidRPr="004D3800" w:rsidRDefault="008D519A" w:rsidP="008D519A">
      <w:pPr>
        <w:pStyle w:val="Text"/>
      </w:pPr>
      <w:r w:rsidRPr="004D3800">
        <w:t xml:space="preserve">These results validate the working hypothesis: centralized configuration reduces change lead time, minimizes drift, and enhances operational consistency without imposing excessive overheads in the evaluated environment. </w:t>
      </w:r>
    </w:p>
    <w:p w14:paraId="21A9542E" w14:textId="6658BCD3" w:rsidR="004D3800" w:rsidRPr="002226C7" w:rsidRDefault="008D519A" w:rsidP="002226C7">
      <w:pPr>
        <w:spacing w:after="0" w:line="240" w:lineRule="auto"/>
        <w:jc w:val="left"/>
        <w:rPr>
          <w:rFonts w:eastAsia="Times"/>
          <w:sz w:val="22"/>
          <w:szCs w:val="22"/>
          <w:lang w:eastAsia="de-DE"/>
        </w:rPr>
      </w:pPr>
      <w:r w:rsidRPr="004D3800">
        <w:br w:type="page"/>
      </w:r>
    </w:p>
    <w:p w14:paraId="08DD3778" w14:textId="794403E3" w:rsidR="004D3800" w:rsidRPr="004D3800" w:rsidRDefault="004D3800" w:rsidP="004D3800">
      <w:pPr>
        <w:pStyle w:val="Caption"/>
        <w:keepNext/>
      </w:pPr>
      <w:bookmarkStart w:id="275" w:name="_Toc205928729"/>
      <w:r w:rsidRPr="004D3800">
        <w:lastRenderedPageBreak/>
        <w:t xml:space="preserve">Table </w:t>
      </w:r>
      <w:r w:rsidRPr="004D3800">
        <w:fldChar w:fldCharType="begin"/>
      </w:r>
      <w:r w:rsidRPr="004D3800">
        <w:instrText xml:space="preserve"> SEQ Table \* ARABIC </w:instrText>
      </w:r>
      <w:r w:rsidRPr="004D3800">
        <w:fldChar w:fldCharType="separate"/>
      </w:r>
      <w:r w:rsidRPr="004D3800">
        <w:t>8</w:t>
      </w:r>
      <w:r w:rsidRPr="004D3800">
        <w:fldChar w:fldCharType="end"/>
      </w:r>
      <w:r w:rsidRPr="004D3800">
        <w:t>: Summary of Key Results</w:t>
      </w:r>
      <w:bookmarkEnd w:id="275"/>
    </w:p>
    <w:tbl>
      <w:tblPr>
        <w:tblStyle w:val="TableGrid"/>
        <w:tblW w:w="0" w:type="auto"/>
        <w:tblLook w:val="04A0" w:firstRow="1" w:lastRow="0" w:firstColumn="1" w:lastColumn="0" w:noHBand="0" w:noVBand="1"/>
      </w:tblPr>
      <w:tblGrid>
        <w:gridCol w:w="1728"/>
        <w:gridCol w:w="1728"/>
        <w:gridCol w:w="1728"/>
        <w:gridCol w:w="1728"/>
        <w:gridCol w:w="1728"/>
      </w:tblGrid>
      <w:tr w:rsidR="004D3800" w:rsidRPr="004D3800" w14:paraId="17C0626F" w14:textId="77777777" w:rsidTr="004D3800">
        <w:tc>
          <w:tcPr>
            <w:tcW w:w="1728" w:type="dxa"/>
            <w:tcBorders>
              <w:top w:val="single" w:sz="4" w:space="0" w:color="auto"/>
              <w:left w:val="single" w:sz="4" w:space="0" w:color="auto"/>
              <w:bottom w:val="single" w:sz="4" w:space="0" w:color="auto"/>
              <w:right w:val="single" w:sz="4" w:space="0" w:color="auto"/>
            </w:tcBorders>
            <w:hideMark/>
          </w:tcPr>
          <w:p w14:paraId="780F36DC" w14:textId="77777777" w:rsidR="004D3800" w:rsidRPr="004D3800" w:rsidRDefault="004D3800" w:rsidP="004D3800">
            <w:pPr>
              <w:pStyle w:val="Text"/>
            </w:pPr>
            <w:r w:rsidRPr="004D3800">
              <w:t>Dimension</w:t>
            </w:r>
          </w:p>
        </w:tc>
        <w:tc>
          <w:tcPr>
            <w:tcW w:w="1728" w:type="dxa"/>
            <w:tcBorders>
              <w:top w:val="single" w:sz="4" w:space="0" w:color="auto"/>
              <w:left w:val="single" w:sz="4" w:space="0" w:color="auto"/>
              <w:bottom w:val="single" w:sz="4" w:space="0" w:color="auto"/>
              <w:right w:val="single" w:sz="4" w:space="0" w:color="auto"/>
            </w:tcBorders>
            <w:hideMark/>
          </w:tcPr>
          <w:p w14:paraId="7AB88111" w14:textId="77777777" w:rsidR="004D3800" w:rsidRPr="004D3800" w:rsidRDefault="004D3800" w:rsidP="004D3800">
            <w:pPr>
              <w:pStyle w:val="Text"/>
            </w:pPr>
            <w:r w:rsidRPr="004D3800">
              <w:t>Metric / Drill</w:t>
            </w:r>
          </w:p>
        </w:tc>
        <w:tc>
          <w:tcPr>
            <w:tcW w:w="1728" w:type="dxa"/>
            <w:tcBorders>
              <w:top w:val="single" w:sz="4" w:space="0" w:color="auto"/>
              <w:left w:val="single" w:sz="4" w:space="0" w:color="auto"/>
              <w:bottom w:val="single" w:sz="4" w:space="0" w:color="auto"/>
              <w:right w:val="single" w:sz="4" w:space="0" w:color="auto"/>
            </w:tcBorders>
            <w:hideMark/>
          </w:tcPr>
          <w:p w14:paraId="133C5FCA" w14:textId="77777777" w:rsidR="004D3800" w:rsidRPr="004D3800" w:rsidRDefault="004D3800" w:rsidP="004D3800">
            <w:pPr>
              <w:pStyle w:val="Text"/>
            </w:pPr>
            <w:r w:rsidRPr="004D3800">
              <w:t>Local Configuration – Baseline</w:t>
            </w:r>
          </w:p>
        </w:tc>
        <w:tc>
          <w:tcPr>
            <w:tcW w:w="1728" w:type="dxa"/>
            <w:tcBorders>
              <w:top w:val="single" w:sz="4" w:space="0" w:color="auto"/>
              <w:left w:val="single" w:sz="4" w:space="0" w:color="auto"/>
              <w:bottom w:val="single" w:sz="4" w:space="0" w:color="auto"/>
              <w:right w:val="single" w:sz="4" w:space="0" w:color="auto"/>
            </w:tcBorders>
            <w:hideMark/>
          </w:tcPr>
          <w:p w14:paraId="0E33908B" w14:textId="77777777" w:rsidR="004D3800" w:rsidRPr="004D3800" w:rsidRDefault="004D3800" w:rsidP="004D3800">
            <w:pPr>
              <w:pStyle w:val="Text"/>
            </w:pPr>
            <w:r w:rsidRPr="004D3800">
              <w:t>Centralized Configuration – Treatment</w:t>
            </w:r>
          </w:p>
        </w:tc>
        <w:tc>
          <w:tcPr>
            <w:tcW w:w="1728" w:type="dxa"/>
            <w:tcBorders>
              <w:top w:val="single" w:sz="4" w:space="0" w:color="auto"/>
              <w:left w:val="single" w:sz="4" w:space="0" w:color="auto"/>
              <w:bottom w:val="single" w:sz="4" w:space="0" w:color="auto"/>
              <w:right w:val="single" w:sz="4" w:space="0" w:color="auto"/>
            </w:tcBorders>
            <w:hideMark/>
          </w:tcPr>
          <w:p w14:paraId="6B3CD4E6" w14:textId="77777777" w:rsidR="004D3800" w:rsidRPr="004D3800" w:rsidRDefault="004D3800" w:rsidP="004D3800">
            <w:pPr>
              <w:pStyle w:val="Text"/>
            </w:pPr>
            <w:r w:rsidRPr="004D3800">
              <w:t>Observed Impact</w:t>
            </w:r>
          </w:p>
        </w:tc>
      </w:tr>
      <w:tr w:rsidR="004D3800" w:rsidRPr="004D3800" w14:paraId="0CF74CE5" w14:textId="77777777" w:rsidTr="004D3800">
        <w:tc>
          <w:tcPr>
            <w:tcW w:w="1728" w:type="dxa"/>
            <w:tcBorders>
              <w:top w:val="single" w:sz="4" w:space="0" w:color="auto"/>
              <w:left w:val="single" w:sz="4" w:space="0" w:color="auto"/>
              <w:bottom w:val="single" w:sz="4" w:space="0" w:color="auto"/>
              <w:right w:val="single" w:sz="4" w:space="0" w:color="auto"/>
            </w:tcBorders>
            <w:hideMark/>
          </w:tcPr>
          <w:p w14:paraId="4A8CFEEF" w14:textId="77777777" w:rsidR="004D3800" w:rsidRPr="004D3800" w:rsidRDefault="004D3800" w:rsidP="004D3800">
            <w:pPr>
              <w:pStyle w:val="Text"/>
            </w:pPr>
            <w:r w:rsidRPr="004D3800">
              <w:t>Scalability</w:t>
            </w:r>
          </w:p>
        </w:tc>
        <w:tc>
          <w:tcPr>
            <w:tcW w:w="1728" w:type="dxa"/>
            <w:tcBorders>
              <w:top w:val="single" w:sz="4" w:space="0" w:color="auto"/>
              <w:left w:val="single" w:sz="4" w:space="0" w:color="auto"/>
              <w:bottom w:val="single" w:sz="4" w:space="0" w:color="auto"/>
              <w:right w:val="single" w:sz="4" w:space="0" w:color="auto"/>
            </w:tcBorders>
            <w:hideMark/>
          </w:tcPr>
          <w:p w14:paraId="1E1D0306" w14:textId="77777777" w:rsidR="004D3800" w:rsidRPr="004D3800" w:rsidRDefault="004D3800" w:rsidP="004D3800">
            <w:pPr>
              <w:pStyle w:val="Text"/>
            </w:pPr>
            <w:r w:rsidRPr="004D3800">
              <w:t>Time to align scaled pods with current config</w:t>
            </w:r>
          </w:p>
        </w:tc>
        <w:tc>
          <w:tcPr>
            <w:tcW w:w="1728" w:type="dxa"/>
            <w:tcBorders>
              <w:top w:val="single" w:sz="4" w:space="0" w:color="auto"/>
              <w:left w:val="single" w:sz="4" w:space="0" w:color="auto"/>
              <w:bottom w:val="single" w:sz="4" w:space="0" w:color="auto"/>
              <w:right w:val="single" w:sz="4" w:space="0" w:color="auto"/>
            </w:tcBorders>
            <w:hideMark/>
          </w:tcPr>
          <w:p w14:paraId="5A09BBBE" w14:textId="77777777" w:rsidR="004D3800" w:rsidRPr="004D3800" w:rsidRDefault="004D3800" w:rsidP="004D3800">
            <w:pPr>
              <w:pStyle w:val="Text"/>
            </w:pPr>
            <w:r w:rsidRPr="004D3800">
              <w:t>58 sec</w:t>
            </w:r>
          </w:p>
        </w:tc>
        <w:tc>
          <w:tcPr>
            <w:tcW w:w="1728" w:type="dxa"/>
            <w:tcBorders>
              <w:top w:val="single" w:sz="4" w:space="0" w:color="auto"/>
              <w:left w:val="single" w:sz="4" w:space="0" w:color="auto"/>
              <w:bottom w:val="single" w:sz="4" w:space="0" w:color="auto"/>
              <w:right w:val="single" w:sz="4" w:space="0" w:color="auto"/>
            </w:tcBorders>
            <w:hideMark/>
          </w:tcPr>
          <w:p w14:paraId="42745B90" w14:textId="77777777" w:rsidR="004D3800" w:rsidRPr="004D3800" w:rsidRDefault="004D3800" w:rsidP="004D3800">
            <w:pPr>
              <w:pStyle w:val="Text"/>
            </w:pPr>
            <w:r w:rsidRPr="004D3800">
              <w:t>27 sec</w:t>
            </w:r>
          </w:p>
        </w:tc>
        <w:tc>
          <w:tcPr>
            <w:tcW w:w="1728" w:type="dxa"/>
            <w:tcBorders>
              <w:top w:val="single" w:sz="4" w:space="0" w:color="auto"/>
              <w:left w:val="single" w:sz="4" w:space="0" w:color="auto"/>
              <w:bottom w:val="single" w:sz="4" w:space="0" w:color="auto"/>
              <w:right w:val="single" w:sz="4" w:space="0" w:color="auto"/>
            </w:tcBorders>
            <w:hideMark/>
          </w:tcPr>
          <w:p w14:paraId="04E9809A" w14:textId="77777777" w:rsidR="004D3800" w:rsidRPr="004D3800" w:rsidRDefault="004D3800" w:rsidP="004D3800">
            <w:pPr>
              <w:pStyle w:val="Text"/>
            </w:pPr>
            <w:r w:rsidRPr="004D3800">
              <w:t>~53% faster alignment</w:t>
            </w:r>
          </w:p>
        </w:tc>
      </w:tr>
      <w:tr w:rsidR="004D3800" w:rsidRPr="004D3800" w14:paraId="0C4DF6F6" w14:textId="77777777" w:rsidTr="004D3800">
        <w:tc>
          <w:tcPr>
            <w:tcW w:w="1728" w:type="dxa"/>
            <w:tcBorders>
              <w:top w:val="single" w:sz="4" w:space="0" w:color="auto"/>
              <w:left w:val="single" w:sz="4" w:space="0" w:color="auto"/>
              <w:bottom w:val="single" w:sz="4" w:space="0" w:color="auto"/>
              <w:right w:val="single" w:sz="4" w:space="0" w:color="auto"/>
            </w:tcBorders>
          </w:tcPr>
          <w:p w14:paraId="064DA278" w14:textId="77777777" w:rsidR="004D3800" w:rsidRPr="004D3800" w:rsidRDefault="004D3800" w:rsidP="004D3800">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6B5E8EB0" w14:textId="77777777" w:rsidR="004D3800" w:rsidRPr="004D3800" w:rsidRDefault="004D3800" w:rsidP="004D3800">
            <w:pPr>
              <w:pStyle w:val="Text"/>
            </w:pPr>
            <w:r w:rsidRPr="004D3800">
              <w:t>Transient error window during HPA ramp-up</w:t>
            </w:r>
          </w:p>
        </w:tc>
        <w:tc>
          <w:tcPr>
            <w:tcW w:w="1728" w:type="dxa"/>
            <w:tcBorders>
              <w:top w:val="single" w:sz="4" w:space="0" w:color="auto"/>
              <w:left w:val="single" w:sz="4" w:space="0" w:color="auto"/>
              <w:bottom w:val="single" w:sz="4" w:space="0" w:color="auto"/>
              <w:right w:val="single" w:sz="4" w:space="0" w:color="auto"/>
            </w:tcBorders>
            <w:hideMark/>
          </w:tcPr>
          <w:p w14:paraId="2594DF83" w14:textId="77777777" w:rsidR="004D3800" w:rsidRPr="004D3800" w:rsidRDefault="004D3800" w:rsidP="004D3800">
            <w:pPr>
              <w:pStyle w:val="Text"/>
            </w:pPr>
            <w:r w:rsidRPr="004D3800">
              <w:t>10–12 sec, some 4xx/5xx errors</w:t>
            </w:r>
          </w:p>
        </w:tc>
        <w:tc>
          <w:tcPr>
            <w:tcW w:w="1728" w:type="dxa"/>
            <w:tcBorders>
              <w:top w:val="single" w:sz="4" w:space="0" w:color="auto"/>
              <w:left w:val="single" w:sz="4" w:space="0" w:color="auto"/>
              <w:bottom w:val="single" w:sz="4" w:space="0" w:color="auto"/>
              <w:right w:val="single" w:sz="4" w:space="0" w:color="auto"/>
            </w:tcBorders>
            <w:hideMark/>
          </w:tcPr>
          <w:p w14:paraId="5B4F7BE1" w14:textId="77777777" w:rsidR="004D3800" w:rsidRPr="004D3800" w:rsidRDefault="004D3800" w:rsidP="004D3800">
            <w:pPr>
              <w:pStyle w:val="Text"/>
            </w:pPr>
            <w:r w:rsidRPr="004D3800">
              <w:t>3–4 sec, minimal errors</w:t>
            </w:r>
          </w:p>
        </w:tc>
        <w:tc>
          <w:tcPr>
            <w:tcW w:w="1728" w:type="dxa"/>
            <w:tcBorders>
              <w:top w:val="single" w:sz="4" w:space="0" w:color="auto"/>
              <w:left w:val="single" w:sz="4" w:space="0" w:color="auto"/>
              <w:bottom w:val="single" w:sz="4" w:space="0" w:color="auto"/>
              <w:right w:val="single" w:sz="4" w:space="0" w:color="auto"/>
            </w:tcBorders>
            <w:hideMark/>
          </w:tcPr>
          <w:p w14:paraId="13505808" w14:textId="77777777" w:rsidR="004D3800" w:rsidRPr="004D3800" w:rsidRDefault="004D3800" w:rsidP="004D3800">
            <w:pPr>
              <w:pStyle w:val="Text"/>
            </w:pPr>
            <w:r w:rsidRPr="004D3800">
              <w:t>Reduced stabilization issues</w:t>
            </w:r>
          </w:p>
        </w:tc>
      </w:tr>
      <w:tr w:rsidR="004D3800" w:rsidRPr="004D3800" w14:paraId="779D927A" w14:textId="77777777" w:rsidTr="004D3800">
        <w:tc>
          <w:tcPr>
            <w:tcW w:w="1728" w:type="dxa"/>
            <w:tcBorders>
              <w:top w:val="single" w:sz="4" w:space="0" w:color="auto"/>
              <w:left w:val="single" w:sz="4" w:space="0" w:color="auto"/>
              <w:bottom w:val="single" w:sz="4" w:space="0" w:color="auto"/>
              <w:right w:val="single" w:sz="4" w:space="0" w:color="auto"/>
            </w:tcBorders>
            <w:hideMark/>
          </w:tcPr>
          <w:p w14:paraId="2607FCDB" w14:textId="77777777" w:rsidR="004D3800" w:rsidRPr="004D3800" w:rsidRDefault="004D3800" w:rsidP="004D3800">
            <w:pPr>
              <w:pStyle w:val="Text"/>
            </w:pPr>
            <w:r w:rsidRPr="004D3800">
              <w:t>Security</w:t>
            </w:r>
          </w:p>
        </w:tc>
        <w:tc>
          <w:tcPr>
            <w:tcW w:w="1728" w:type="dxa"/>
            <w:tcBorders>
              <w:top w:val="single" w:sz="4" w:space="0" w:color="auto"/>
              <w:left w:val="single" w:sz="4" w:space="0" w:color="auto"/>
              <w:bottom w:val="single" w:sz="4" w:space="0" w:color="auto"/>
              <w:right w:val="single" w:sz="4" w:space="0" w:color="auto"/>
            </w:tcBorders>
            <w:hideMark/>
          </w:tcPr>
          <w:p w14:paraId="1B7C2DF6" w14:textId="77777777" w:rsidR="004D3800" w:rsidRPr="004D3800" w:rsidRDefault="004D3800" w:rsidP="004D3800">
            <w:pPr>
              <w:pStyle w:val="Text"/>
            </w:pPr>
            <w:r w:rsidRPr="004D3800">
              <w:t>Keycloak policy propagation (median)</w:t>
            </w:r>
          </w:p>
        </w:tc>
        <w:tc>
          <w:tcPr>
            <w:tcW w:w="1728" w:type="dxa"/>
            <w:tcBorders>
              <w:top w:val="single" w:sz="4" w:space="0" w:color="auto"/>
              <w:left w:val="single" w:sz="4" w:space="0" w:color="auto"/>
              <w:bottom w:val="single" w:sz="4" w:space="0" w:color="auto"/>
              <w:right w:val="single" w:sz="4" w:space="0" w:color="auto"/>
            </w:tcBorders>
            <w:hideMark/>
          </w:tcPr>
          <w:p w14:paraId="05FBE607" w14:textId="77777777" w:rsidR="004D3800" w:rsidRPr="004D3800" w:rsidRDefault="004D3800" w:rsidP="004D3800">
            <w:pPr>
              <w:pStyle w:val="Text"/>
            </w:pPr>
            <w:r w:rsidRPr="004D3800">
              <w:t>21 sec</w:t>
            </w:r>
          </w:p>
        </w:tc>
        <w:tc>
          <w:tcPr>
            <w:tcW w:w="1728" w:type="dxa"/>
            <w:tcBorders>
              <w:top w:val="single" w:sz="4" w:space="0" w:color="auto"/>
              <w:left w:val="single" w:sz="4" w:space="0" w:color="auto"/>
              <w:bottom w:val="single" w:sz="4" w:space="0" w:color="auto"/>
              <w:right w:val="single" w:sz="4" w:space="0" w:color="auto"/>
            </w:tcBorders>
            <w:hideMark/>
          </w:tcPr>
          <w:p w14:paraId="2BB43BBD" w14:textId="77777777" w:rsidR="004D3800" w:rsidRPr="004D3800" w:rsidRDefault="004D3800" w:rsidP="004D3800">
            <w:pPr>
              <w:pStyle w:val="Text"/>
            </w:pPr>
            <w:r w:rsidRPr="004D3800">
              <w:t>9 sec</w:t>
            </w:r>
          </w:p>
        </w:tc>
        <w:tc>
          <w:tcPr>
            <w:tcW w:w="1728" w:type="dxa"/>
            <w:tcBorders>
              <w:top w:val="single" w:sz="4" w:space="0" w:color="auto"/>
              <w:left w:val="single" w:sz="4" w:space="0" w:color="auto"/>
              <w:bottom w:val="single" w:sz="4" w:space="0" w:color="auto"/>
              <w:right w:val="single" w:sz="4" w:space="0" w:color="auto"/>
            </w:tcBorders>
            <w:hideMark/>
          </w:tcPr>
          <w:p w14:paraId="3C64870B" w14:textId="77777777" w:rsidR="004D3800" w:rsidRPr="004D3800" w:rsidRDefault="004D3800" w:rsidP="004D3800">
            <w:pPr>
              <w:pStyle w:val="Text"/>
            </w:pPr>
            <w:r w:rsidRPr="004D3800">
              <w:t>~57% faster enforcement</w:t>
            </w:r>
          </w:p>
        </w:tc>
      </w:tr>
      <w:tr w:rsidR="004D3800" w:rsidRPr="004D3800" w14:paraId="11C2571B" w14:textId="77777777" w:rsidTr="004D3800">
        <w:tc>
          <w:tcPr>
            <w:tcW w:w="1728" w:type="dxa"/>
            <w:tcBorders>
              <w:top w:val="single" w:sz="4" w:space="0" w:color="auto"/>
              <w:left w:val="single" w:sz="4" w:space="0" w:color="auto"/>
              <w:bottom w:val="single" w:sz="4" w:space="0" w:color="auto"/>
              <w:right w:val="single" w:sz="4" w:space="0" w:color="auto"/>
            </w:tcBorders>
          </w:tcPr>
          <w:p w14:paraId="73093838" w14:textId="77777777" w:rsidR="004D3800" w:rsidRPr="004D3800" w:rsidRDefault="004D3800" w:rsidP="004D3800">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43BEBDBF" w14:textId="77777777" w:rsidR="004D3800" w:rsidRPr="004D3800" w:rsidRDefault="004D3800" w:rsidP="004D3800">
            <w:pPr>
              <w:pStyle w:val="Text"/>
            </w:pPr>
            <w:r w:rsidRPr="004D3800">
              <w:t>Secret rotation downtime</w:t>
            </w:r>
          </w:p>
        </w:tc>
        <w:tc>
          <w:tcPr>
            <w:tcW w:w="1728" w:type="dxa"/>
            <w:tcBorders>
              <w:top w:val="single" w:sz="4" w:space="0" w:color="auto"/>
              <w:left w:val="single" w:sz="4" w:space="0" w:color="auto"/>
              <w:bottom w:val="single" w:sz="4" w:space="0" w:color="auto"/>
              <w:right w:val="single" w:sz="4" w:space="0" w:color="auto"/>
            </w:tcBorders>
            <w:hideMark/>
          </w:tcPr>
          <w:p w14:paraId="0782168A" w14:textId="77777777" w:rsidR="004D3800" w:rsidRPr="004D3800" w:rsidRDefault="004D3800" w:rsidP="004D3800">
            <w:pPr>
              <w:pStyle w:val="Text"/>
            </w:pPr>
            <w:r w:rsidRPr="004D3800">
              <w:t>None</w:t>
            </w:r>
          </w:p>
        </w:tc>
        <w:tc>
          <w:tcPr>
            <w:tcW w:w="1728" w:type="dxa"/>
            <w:tcBorders>
              <w:top w:val="single" w:sz="4" w:space="0" w:color="auto"/>
              <w:left w:val="single" w:sz="4" w:space="0" w:color="auto"/>
              <w:bottom w:val="single" w:sz="4" w:space="0" w:color="auto"/>
              <w:right w:val="single" w:sz="4" w:space="0" w:color="auto"/>
            </w:tcBorders>
            <w:hideMark/>
          </w:tcPr>
          <w:p w14:paraId="24A770EB" w14:textId="77777777" w:rsidR="004D3800" w:rsidRPr="004D3800" w:rsidRDefault="004D3800" w:rsidP="004D3800">
            <w:pPr>
              <w:pStyle w:val="Text"/>
            </w:pPr>
            <w:r w:rsidRPr="004D3800">
              <w:t>None</w:t>
            </w:r>
          </w:p>
        </w:tc>
        <w:tc>
          <w:tcPr>
            <w:tcW w:w="1728" w:type="dxa"/>
            <w:tcBorders>
              <w:top w:val="single" w:sz="4" w:space="0" w:color="auto"/>
              <w:left w:val="single" w:sz="4" w:space="0" w:color="auto"/>
              <w:bottom w:val="single" w:sz="4" w:space="0" w:color="auto"/>
              <w:right w:val="single" w:sz="4" w:space="0" w:color="auto"/>
            </w:tcBorders>
            <w:hideMark/>
          </w:tcPr>
          <w:p w14:paraId="46A3B778" w14:textId="77777777" w:rsidR="004D3800" w:rsidRPr="004D3800" w:rsidRDefault="004D3800" w:rsidP="004D3800">
            <w:pPr>
              <w:pStyle w:val="Text"/>
            </w:pPr>
            <w:r w:rsidRPr="004D3800">
              <w:t>Equal (K8s Secrets used in both)</w:t>
            </w:r>
          </w:p>
        </w:tc>
      </w:tr>
      <w:tr w:rsidR="004D3800" w:rsidRPr="004D3800" w14:paraId="5108E0D5" w14:textId="77777777" w:rsidTr="004D3800">
        <w:tc>
          <w:tcPr>
            <w:tcW w:w="1728" w:type="dxa"/>
            <w:tcBorders>
              <w:top w:val="single" w:sz="4" w:space="0" w:color="auto"/>
              <w:left w:val="single" w:sz="4" w:space="0" w:color="auto"/>
              <w:bottom w:val="single" w:sz="4" w:space="0" w:color="auto"/>
              <w:right w:val="single" w:sz="4" w:space="0" w:color="auto"/>
            </w:tcBorders>
            <w:hideMark/>
          </w:tcPr>
          <w:p w14:paraId="6794587C" w14:textId="77777777" w:rsidR="004D3800" w:rsidRPr="004D3800" w:rsidRDefault="004D3800" w:rsidP="004D3800">
            <w:pPr>
              <w:pStyle w:val="Text"/>
            </w:pPr>
            <w:r w:rsidRPr="004D3800">
              <w:t>Maintainability</w:t>
            </w:r>
          </w:p>
        </w:tc>
        <w:tc>
          <w:tcPr>
            <w:tcW w:w="1728" w:type="dxa"/>
            <w:tcBorders>
              <w:top w:val="single" w:sz="4" w:space="0" w:color="auto"/>
              <w:left w:val="single" w:sz="4" w:space="0" w:color="auto"/>
              <w:bottom w:val="single" w:sz="4" w:space="0" w:color="auto"/>
              <w:right w:val="single" w:sz="4" w:space="0" w:color="auto"/>
            </w:tcBorders>
            <w:hideMark/>
          </w:tcPr>
          <w:p w14:paraId="4113774C" w14:textId="77777777" w:rsidR="004D3800" w:rsidRPr="004D3800" w:rsidRDefault="004D3800" w:rsidP="004D3800">
            <w:pPr>
              <w:pStyle w:val="Text"/>
            </w:pPr>
            <w:r w:rsidRPr="004D3800">
              <w:t>Config change propagation time</w:t>
            </w:r>
          </w:p>
        </w:tc>
        <w:tc>
          <w:tcPr>
            <w:tcW w:w="1728" w:type="dxa"/>
            <w:tcBorders>
              <w:top w:val="single" w:sz="4" w:space="0" w:color="auto"/>
              <w:left w:val="single" w:sz="4" w:space="0" w:color="auto"/>
              <w:bottom w:val="single" w:sz="4" w:space="0" w:color="auto"/>
              <w:right w:val="single" w:sz="4" w:space="0" w:color="auto"/>
            </w:tcBorders>
            <w:hideMark/>
          </w:tcPr>
          <w:p w14:paraId="22D467D1" w14:textId="77777777" w:rsidR="004D3800" w:rsidRPr="004D3800" w:rsidRDefault="004D3800" w:rsidP="004D3800">
            <w:pPr>
              <w:pStyle w:val="Text"/>
            </w:pPr>
            <w:r w:rsidRPr="004D3800">
              <w:t>4 min 12 sec (redeploy)</w:t>
            </w:r>
          </w:p>
        </w:tc>
        <w:tc>
          <w:tcPr>
            <w:tcW w:w="1728" w:type="dxa"/>
            <w:tcBorders>
              <w:top w:val="single" w:sz="4" w:space="0" w:color="auto"/>
              <w:left w:val="single" w:sz="4" w:space="0" w:color="auto"/>
              <w:bottom w:val="single" w:sz="4" w:space="0" w:color="auto"/>
              <w:right w:val="single" w:sz="4" w:space="0" w:color="auto"/>
            </w:tcBorders>
            <w:hideMark/>
          </w:tcPr>
          <w:p w14:paraId="499F8229" w14:textId="77777777" w:rsidR="004D3800" w:rsidRPr="004D3800" w:rsidRDefault="004D3800" w:rsidP="004D3800">
            <w:pPr>
              <w:pStyle w:val="Text"/>
            </w:pPr>
            <w:r w:rsidRPr="004D3800">
              <w:t>15 sec (Git commit + refresh)</w:t>
            </w:r>
          </w:p>
        </w:tc>
        <w:tc>
          <w:tcPr>
            <w:tcW w:w="1728" w:type="dxa"/>
            <w:tcBorders>
              <w:top w:val="single" w:sz="4" w:space="0" w:color="auto"/>
              <w:left w:val="single" w:sz="4" w:space="0" w:color="auto"/>
              <w:bottom w:val="single" w:sz="4" w:space="0" w:color="auto"/>
              <w:right w:val="single" w:sz="4" w:space="0" w:color="auto"/>
            </w:tcBorders>
            <w:hideMark/>
          </w:tcPr>
          <w:p w14:paraId="07513272" w14:textId="77777777" w:rsidR="004D3800" w:rsidRPr="004D3800" w:rsidRDefault="004D3800" w:rsidP="004D3800">
            <w:pPr>
              <w:pStyle w:val="Text"/>
            </w:pPr>
            <w:r w:rsidRPr="004D3800">
              <w:t>~94% faster rollout</w:t>
            </w:r>
          </w:p>
        </w:tc>
      </w:tr>
      <w:tr w:rsidR="004D3800" w:rsidRPr="004D3800" w14:paraId="4B3D852D" w14:textId="77777777" w:rsidTr="004D3800">
        <w:tc>
          <w:tcPr>
            <w:tcW w:w="1728" w:type="dxa"/>
            <w:tcBorders>
              <w:top w:val="single" w:sz="4" w:space="0" w:color="auto"/>
              <w:left w:val="single" w:sz="4" w:space="0" w:color="auto"/>
              <w:bottom w:val="single" w:sz="4" w:space="0" w:color="auto"/>
              <w:right w:val="single" w:sz="4" w:space="0" w:color="auto"/>
            </w:tcBorders>
          </w:tcPr>
          <w:p w14:paraId="5CA625AB" w14:textId="77777777" w:rsidR="004D3800" w:rsidRPr="004D3800" w:rsidRDefault="004D3800" w:rsidP="004D3800">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6CFFE63D" w14:textId="77777777" w:rsidR="004D3800" w:rsidRPr="004D3800" w:rsidRDefault="004D3800" w:rsidP="004D3800">
            <w:pPr>
              <w:pStyle w:val="Text"/>
            </w:pPr>
            <w:r w:rsidRPr="004D3800">
              <w:t>Rollback effort</w:t>
            </w:r>
          </w:p>
        </w:tc>
        <w:tc>
          <w:tcPr>
            <w:tcW w:w="1728" w:type="dxa"/>
            <w:tcBorders>
              <w:top w:val="single" w:sz="4" w:space="0" w:color="auto"/>
              <w:left w:val="single" w:sz="4" w:space="0" w:color="auto"/>
              <w:bottom w:val="single" w:sz="4" w:space="0" w:color="auto"/>
              <w:right w:val="single" w:sz="4" w:space="0" w:color="auto"/>
            </w:tcBorders>
            <w:hideMark/>
          </w:tcPr>
          <w:p w14:paraId="30309930" w14:textId="77777777" w:rsidR="004D3800" w:rsidRPr="004D3800" w:rsidRDefault="004D3800" w:rsidP="004D3800">
            <w:pPr>
              <w:pStyle w:val="Text"/>
            </w:pPr>
            <w:r w:rsidRPr="004D3800">
              <w:t>Multiple edits + redeploys</w:t>
            </w:r>
          </w:p>
        </w:tc>
        <w:tc>
          <w:tcPr>
            <w:tcW w:w="1728" w:type="dxa"/>
            <w:tcBorders>
              <w:top w:val="single" w:sz="4" w:space="0" w:color="auto"/>
              <w:left w:val="single" w:sz="4" w:space="0" w:color="auto"/>
              <w:bottom w:val="single" w:sz="4" w:space="0" w:color="auto"/>
              <w:right w:val="single" w:sz="4" w:space="0" w:color="auto"/>
            </w:tcBorders>
            <w:hideMark/>
          </w:tcPr>
          <w:p w14:paraId="537196FC" w14:textId="77777777" w:rsidR="004D3800" w:rsidRPr="004D3800" w:rsidRDefault="004D3800" w:rsidP="004D3800">
            <w:pPr>
              <w:pStyle w:val="Text"/>
            </w:pPr>
            <w:r w:rsidRPr="004D3800">
              <w:t>Single Git revert</w:t>
            </w:r>
          </w:p>
        </w:tc>
        <w:tc>
          <w:tcPr>
            <w:tcW w:w="1728" w:type="dxa"/>
            <w:tcBorders>
              <w:top w:val="single" w:sz="4" w:space="0" w:color="auto"/>
              <w:left w:val="single" w:sz="4" w:space="0" w:color="auto"/>
              <w:bottom w:val="single" w:sz="4" w:space="0" w:color="auto"/>
              <w:right w:val="single" w:sz="4" w:space="0" w:color="auto"/>
            </w:tcBorders>
            <w:hideMark/>
          </w:tcPr>
          <w:p w14:paraId="47BA2580" w14:textId="77777777" w:rsidR="004D3800" w:rsidRPr="004D3800" w:rsidRDefault="004D3800" w:rsidP="004D3800">
            <w:pPr>
              <w:pStyle w:val="Text"/>
            </w:pPr>
            <w:r w:rsidRPr="004D3800">
              <w:t>Major operator effort reduction</w:t>
            </w:r>
          </w:p>
        </w:tc>
      </w:tr>
      <w:tr w:rsidR="004D3800" w:rsidRPr="004D3800" w14:paraId="4C6F0A04" w14:textId="77777777" w:rsidTr="004D3800">
        <w:tc>
          <w:tcPr>
            <w:tcW w:w="1728" w:type="dxa"/>
            <w:tcBorders>
              <w:top w:val="single" w:sz="4" w:space="0" w:color="auto"/>
              <w:left w:val="single" w:sz="4" w:space="0" w:color="auto"/>
              <w:bottom w:val="single" w:sz="4" w:space="0" w:color="auto"/>
              <w:right w:val="single" w:sz="4" w:space="0" w:color="auto"/>
            </w:tcBorders>
          </w:tcPr>
          <w:p w14:paraId="122AFBD9" w14:textId="77777777" w:rsidR="004D3800" w:rsidRPr="004D3800" w:rsidRDefault="004D3800" w:rsidP="004D3800">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160C67E9" w14:textId="77777777" w:rsidR="004D3800" w:rsidRPr="004D3800" w:rsidRDefault="004D3800" w:rsidP="004D3800">
            <w:pPr>
              <w:pStyle w:val="Text"/>
            </w:pPr>
            <w:r w:rsidRPr="004D3800">
              <w:t>Auditability</w:t>
            </w:r>
          </w:p>
        </w:tc>
        <w:tc>
          <w:tcPr>
            <w:tcW w:w="1728" w:type="dxa"/>
            <w:tcBorders>
              <w:top w:val="single" w:sz="4" w:space="0" w:color="auto"/>
              <w:left w:val="single" w:sz="4" w:space="0" w:color="auto"/>
              <w:bottom w:val="single" w:sz="4" w:space="0" w:color="auto"/>
              <w:right w:val="single" w:sz="4" w:space="0" w:color="auto"/>
            </w:tcBorders>
            <w:hideMark/>
          </w:tcPr>
          <w:p w14:paraId="74FB1255" w14:textId="77777777" w:rsidR="004D3800" w:rsidRPr="004D3800" w:rsidRDefault="004D3800" w:rsidP="004D3800">
            <w:pPr>
              <w:pStyle w:val="Text"/>
            </w:pPr>
            <w:r w:rsidRPr="004D3800">
              <w:t>Manual notes</w:t>
            </w:r>
          </w:p>
        </w:tc>
        <w:tc>
          <w:tcPr>
            <w:tcW w:w="1728" w:type="dxa"/>
            <w:tcBorders>
              <w:top w:val="single" w:sz="4" w:space="0" w:color="auto"/>
              <w:left w:val="single" w:sz="4" w:space="0" w:color="auto"/>
              <w:bottom w:val="single" w:sz="4" w:space="0" w:color="auto"/>
              <w:right w:val="single" w:sz="4" w:space="0" w:color="auto"/>
            </w:tcBorders>
            <w:hideMark/>
          </w:tcPr>
          <w:p w14:paraId="5EFB4C06" w14:textId="77777777" w:rsidR="004D3800" w:rsidRPr="004D3800" w:rsidRDefault="004D3800" w:rsidP="004D3800">
            <w:pPr>
              <w:pStyle w:val="Text"/>
            </w:pPr>
            <w:r w:rsidRPr="004D3800">
              <w:t>Full Git history + authorship</w:t>
            </w:r>
          </w:p>
        </w:tc>
        <w:tc>
          <w:tcPr>
            <w:tcW w:w="1728" w:type="dxa"/>
            <w:tcBorders>
              <w:top w:val="single" w:sz="4" w:space="0" w:color="auto"/>
              <w:left w:val="single" w:sz="4" w:space="0" w:color="auto"/>
              <w:bottom w:val="single" w:sz="4" w:space="0" w:color="auto"/>
              <w:right w:val="single" w:sz="4" w:space="0" w:color="auto"/>
            </w:tcBorders>
            <w:hideMark/>
          </w:tcPr>
          <w:p w14:paraId="69A079D7" w14:textId="77777777" w:rsidR="004D3800" w:rsidRPr="004D3800" w:rsidRDefault="004D3800" w:rsidP="004D3800">
            <w:pPr>
              <w:pStyle w:val="Text"/>
            </w:pPr>
            <w:r w:rsidRPr="004D3800">
              <w:t>Complete traceability</w:t>
            </w:r>
          </w:p>
        </w:tc>
      </w:tr>
    </w:tbl>
    <w:p w14:paraId="2A16B793" w14:textId="77777777" w:rsidR="004D3800" w:rsidRPr="004D3800" w:rsidRDefault="004D3800" w:rsidP="004D3800">
      <w:pPr>
        <w:pStyle w:val="Text"/>
        <w:rPr>
          <w:rStyle w:val="Strong"/>
          <w:bCs w:val="0"/>
        </w:rPr>
      </w:pPr>
    </w:p>
    <w:p w14:paraId="7DC24C12" w14:textId="77777777" w:rsidR="004D3800" w:rsidRPr="004D3800" w:rsidRDefault="004D3800">
      <w:pPr>
        <w:spacing w:after="0" w:line="240" w:lineRule="auto"/>
        <w:jc w:val="left"/>
        <w:rPr>
          <w:rStyle w:val="Strong"/>
          <w:rFonts w:eastAsia="Times"/>
          <w:bCs w:val="0"/>
          <w:sz w:val="22"/>
          <w:szCs w:val="22"/>
          <w:lang w:eastAsia="de-DE"/>
        </w:rPr>
      </w:pPr>
      <w:r w:rsidRPr="004D3800">
        <w:rPr>
          <w:rStyle w:val="Strong"/>
          <w:bCs w:val="0"/>
        </w:rPr>
        <w:br w:type="page"/>
      </w:r>
    </w:p>
    <w:p w14:paraId="2E13559A" w14:textId="77777777" w:rsidR="00186A6C" w:rsidRDefault="00186A6C" w:rsidP="00186A6C">
      <w:pPr>
        <w:pStyle w:val="Heading1"/>
        <w:rPr>
          <w:rStyle w:val="Strong"/>
          <w:rFonts w:eastAsia="Times"/>
          <w:b/>
          <w:bCs w:val="0"/>
        </w:rPr>
      </w:pPr>
      <w:bookmarkStart w:id="276" w:name="_Toc205929697"/>
      <w:r>
        <w:rPr>
          <w:rStyle w:val="Strong"/>
          <w:rFonts w:eastAsia="Times"/>
          <w:b/>
          <w:bCs w:val="0"/>
        </w:rPr>
        <w:lastRenderedPageBreak/>
        <w:t>POSTMAN COLLECTION</w:t>
      </w:r>
      <w:bookmarkEnd w:id="276"/>
      <w:r>
        <w:rPr>
          <w:rStyle w:val="Strong"/>
          <w:rFonts w:eastAsia="Times"/>
          <w:b/>
          <w:bCs w:val="0"/>
        </w:rPr>
        <w:t xml:space="preserve"> </w:t>
      </w:r>
    </w:p>
    <w:p w14:paraId="27F3621C" w14:textId="77777777" w:rsidR="00186A6C" w:rsidRDefault="00186A6C">
      <w:pPr>
        <w:spacing w:after="0" w:line="240" w:lineRule="auto"/>
        <w:jc w:val="left"/>
        <w:rPr>
          <w:rStyle w:val="Strong"/>
          <w:rFonts w:eastAsia="Times"/>
          <w:bCs w:val="0"/>
          <w:caps/>
          <w:sz w:val="28"/>
        </w:rPr>
      </w:pPr>
      <w:r>
        <w:rPr>
          <w:rStyle w:val="Strong"/>
          <w:rFonts w:eastAsia="Times"/>
          <w:b w:val="0"/>
          <w:bCs w:val="0"/>
        </w:rPr>
        <w:br w:type="page"/>
      </w:r>
    </w:p>
    <w:p w14:paraId="4FABCB8B" w14:textId="4BFDA73E" w:rsidR="00186A6C" w:rsidRDefault="00186A6C" w:rsidP="00186A6C">
      <w:pPr>
        <w:pStyle w:val="Heading1"/>
        <w:rPr>
          <w:rStyle w:val="Strong"/>
          <w:rFonts w:eastAsia="Times"/>
          <w:bCs w:val="0"/>
          <w:caps w:val="0"/>
        </w:rPr>
      </w:pPr>
      <w:bookmarkStart w:id="277" w:name="_Toc205929698"/>
      <w:r w:rsidRPr="00186A6C">
        <w:rPr>
          <w:rFonts w:eastAsia="Times"/>
        </w:rPr>
        <w:lastRenderedPageBreak/>
        <w:t>Kubernetes &amp; Helm Manifests</w:t>
      </w:r>
      <w:bookmarkEnd w:id="277"/>
      <w:r>
        <w:rPr>
          <w:rStyle w:val="Strong"/>
          <w:rFonts w:eastAsia="Times"/>
          <w:b/>
          <w:bCs w:val="0"/>
        </w:rPr>
        <w:br w:type="page"/>
      </w:r>
    </w:p>
    <w:p w14:paraId="245FA252" w14:textId="7DF8DFBA" w:rsidR="007B523F" w:rsidRPr="004D3800" w:rsidRDefault="00A74DDE" w:rsidP="00EF7CCA">
      <w:pPr>
        <w:pStyle w:val="Heading1"/>
        <w:rPr>
          <w:rStyle w:val="Strong"/>
          <w:rFonts w:eastAsia="Times"/>
          <w:b/>
          <w:bCs w:val="0"/>
        </w:rPr>
      </w:pPr>
      <w:bookmarkStart w:id="278" w:name="_Toc205929699"/>
      <w:r w:rsidRPr="004D3800">
        <w:rPr>
          <w:rStyle w:val="Strong"/>
          <w:rFonts w:eastAsia="Times"/>
          <w:b/>
          <w:bCs w:val="0"/>
        </w:rPr>
        <w:lastRenderedPageBreak/>
        <w:t>FUTURE WORK</w:t>
      </w:r>
      <w:bookmarkEnd w:id="278"/>
    </w:p>
    <w:p w14:paraId="1838AD66" w14:textId="2CBD5B32" w:rsidR="00B822C5" w:rsidRDefault="00B822C5" w:rsidP="008F0AC7">
      <w:pPr>
        <w:pStyle w:val="Text"/>
      </w:pPr>
      <w:r w:rsidRPr="00B822C5">
        <w:t>Building upon the findings of this thesis, several directions offer significant potential for extending and deepening the research:</w:t>
      </w:r>
    </w:p>
    <w:p w14:paraId="47A18B71" w14:textId="77777777" w:rsidR="008F0AC7" w:rsidRPr="00B822C5" w:rsidRDefault="008F0AC7" w:rsidP="008F0AC7">
      <w:pPr>
        <w:pStyle w:val="Text"/>
      </w:pPr>
    </w:p>
    <w:p w14:paraId="5160E677" w14:textId="77777777" w:rsidR="00B822C5" w:rsidRPr="00B822C5" w:rsidRDefault="00B822C5" w:rsidP="00B822C5">
      <w:pPr>
        <w:pStyle w:val="Text"/>
      </w:pPr>
      <w:r w:rsidRPr="00B822C5">
        <w:t>Helm-Based Centralized Configuration</w:t>
      </w:r>
    </w:p>
    <w:p w14:paraId="0D7636DB" w14:textId="77777777" w:rsidR="00B822C5" w:rsidRPr="00B822C5" w:rsidRDefault="00B822C5" w:rsidP="00B822C5">
      <w:pPr>
        <w:pStyle w:val="Text"/>
      </w:pPr>
      <w:r w:rsidRPr="00B822C5">
        <w:t>While this study focused on Spring Cloud Config Server, recent DevOps trends increasingly adopt Helm as both a deployment and configuration management mechanism in Kubernetes. Future experiments could investigate Helm’s templating capabilities for centralized configuration injection, parameter overrides, and environment-specific value propagation, comparing its maintainability, scalability, and operational resilience against the current approach.</w:t>
      </w:r>
    </w:p>
    <w:p w14:paraId="0B2317F3" w14:textId="77777777" w:rsidR="00B822C5" w:rsidRPr="00B822C5" w:rsidRDefault="00B822C5" w:rsidP="00B822C5">
      <w:pPr>
        <w:pStyle w:val="Text"/>
      </w:pPr>
    </w:p>
    <w:p w14:paraId="5C5A7515" w14:textId="77777777" w:rsidR="00B822C5" w:rsidRPr="00B822C5" w:rsidRDefault="00B822C5" w:rsidP="00B822C5">
      <w:pPr>
        <w:pStyle w:val="Text"/>
      </w:pPr>
      <w:r w:rsidRPr="00B822C5">
        <w:t>Dynamic Autoscaling Under Realistic Load Patterns</w:t>
      </w:r>
    </w:p>
    <w:p w14:paraId="154A7C20" w14:textId="77777777" w:rsidR="00B822C5" w:rsidRPr="00B822C5" w:rsidRDefault="00B822C5" w:rsidP="00B822C5">
      <w:pPr>
        <w:pStyle w:val="Text"/>
      </w:pPr>
      <w:r w:rsidRPr="00B822C5">
        <w:t>The scalability experiments conducted here used controlled load spikes. A natural extension would be to integrate event-driven Horizontal Pod Autoscaling (HPA) and KEDA-based autoscaling that responds to external triggers such as Kafka message queues, database load, or API call volume. This would enable measuring configuration synchronization speed and stability under unpredictable, high-variance workloads.</w:t>
      </w:r>
    </w:p>
    <w:p w14:paraId="658894C4" w14:textId="77777777" w:rsidR="00B822C5" w:rsidRPr="00B822C5" w:rsidRDefault="00B822C5" w:rsidP="00B822C5">
      <w:pPr>
        <w:pStyle w:val="Text"/>
      </w:pPr>
    </w:p>
    <w:p w14:paraId="43C0056F" w14:textId="77777777" w:rsidR="00B822C5" w:rsidRPr="00B822C5" w:rsidRDefault="00B822C5" w:rsidP="00B822C5">
      <w:pPr>
        <w:pStyle w:val="Text"/>
      </w:pPr>
      <w:r w:rsidRPr="00B822C5">
        <w:t>Hybrid Configuration Models</w:t>
      </w:r>
    </w:p>
    <w:p w14:paraId="389D522F" w14:textId="77777777" w:rsidR="00B822C5" w:rsidRPr="00B822C5" w:rsidRDefault="00B822C5" w:rsidP="00B822C5">
      <w:pPr>
        <w:pStyle w:val="Text"/>
      </w:pPr>
      <w:r w:rsidRPr="00B822C5">
        <w:t>An area worth exploring is a hybrid configuration strategy that combines the reliability of local fallbacks with the flexibility of centralized updates. This could mitigate the risks of central control-plane outages while maintaining the operational advantages found in this research.</w:t>
      </w:r>
    </w:p>
    <w:p w14:paraId="0666AD45" w14:textId="77777777" w:rsidR="00B822C5" w:rsidRPr="00B822C5" w:rsidRDefault="00B822C5" w:rsidP="00B822C5">
      <w:pPr>
        <w:pStyle w:val="Text"/>
      </w:pPr>
    </w:p>
    <w:p w14:paraId="2C11DB87" w14:textId="77777777" w:rsidR="00B822C5" w:rsidRPr="00B822C5" w:rsidRDefault="00B822C5" w:rsidP="00B822C5">
      <w:pPr>
        <w:pStyle w:val="Text"/>
      </w:pPr>
      <w:r w:rsidRPr="00B822C5">
        <w:t>Security and Compliance Enhancements</w:t>
      </w:r>
    </w:p>
    <w:p w14:paraId="441F8B02" w14:textId="77777777" w:rsidR="00B822C5" w:rsidRPr="00B822C5" w:rsidRDefault="00B822C5" w:rsidP="00B822C5">
      <w:pPr>
        <w:pStyle w:val="Text"/>
      </w:pPr>
      <w:r w:rsidRPr="00B822C5">
        <w:t>Extending Keycloak integration to include dynamic RBAC/ABAC policy changes, OIDC claims transformations, and security audit automation would allow testing how centralized configuration interacts with evolving compliance requirements such as GDPR or ISO 27001.</w:t>
      </w:r>
    </w:p>
    <w:p w14:paraId="092491B7" w14:textId="77777777" w:rsidR="00B822C5" w:rsidRPr="00B822C5" w:rsidRDefault="00B822C5" w:rsidP="00B822C5">
      <w:pPr>
        <w:pStyle w:val="Text"/>
      </w:pPr>
    </w:p>
    <w:p w14:paraId="5AF6BF9E" w14:textId="77777777" w:rsidR="00B822C5" w:rsidRPr="00B822C5" w:rsidRDefault="00B822C5" w:rsidP="00B822C5">
      <w:pPr>
        <w:pStyle w:val="Text"/>
      </w:pPr>
      <w:r w:rsidRPr="00B822C5">
        <w:t>Observability-Driven Configuration Decisions</w:t>
      </w:r>
    </w:p>
    <w:p w14:paraId="4721FBB2" w14:textId="77777777" w:rsidR="00B822C5" w:rsidRPr="00B822C5" w:rsidRDefault="00B822C5" w:rsidP="00B822C5">
      <w:pPr>
        <w:pStyle w:val="Text"/>
      </w:pPr>
      <w:r w:rsidRPr="00B822C5">
        <w:lastRenderedPageBreak/>
        <w:t>Integrating Prometheus/Grafana-based observability into the configuration workflow could enable adaptive configuration changes based on live performance metrics — effectively moving towards self-optimizing microservices.</w:t>
      </w:r>
    </w:p>
    <w:p w14:paraId="7DC1B9B2" w14:textId="77777777" w:rsidR="00B822C5" w:rsidRPr="00B822C5" w:rsidRDefault="00B822C5" w:rsidP="00B822C5">
      <w:pPr>
        <w:pStyle w:val="Text"/>
      </w:pPr>
    </w:p>
    <w:p w14:paraId="0BFDE04C" w14:textId="77777777" w:rsidR="00B822C5" w:rsidRPr="00B822C5" w:rsidRDefault="00B822C5" w:rsidP="00B822C5">
      <w:pPr>
        <w:pStyle w:val="Text"/>
      </w:pPr>
      <w:r w:rsidRPr="00B822C5">
        <w:t>Multi-Cluster and Geo-Distributed Deployments</w:t>
      </w:r>
    </w:p>
    <w:p w14:paraId="46F07A3C" w14:textId="04A1C2F3" w:rsidR="005F55AC" w:rsidRPr="00B822C5" w:rsidRDefault="00B822C5" w:rsidP="00B822C5">
      <w:pPr>
        <w:pStyle w:val="Text"/>
        <w:rPr>
          <w:rFonts w:cs="Arial"/>
          <w:b/>
          <w:bCs/>
          <w:szCs w:val="26"/>
        </w:rPr>
      </w:pPr>
      <w:r w:rsidRPr="00B822C5">
        <w:t>Investigating centralized configuration strategies for multi-cluster and geo-distributed deployments could reveal insights into optimizing resource allocation and management across diverse environments.</w:t>
      </w:r>
      <w:r w:rsidR="000B65A3" w:rsidRPr="004D3800">
        <w:br w:type="page"/>
      </w:r>
      <w:r w:rsidR="005F55AC" w:rsidRPr="004D3800">
        <w:fldChar w:fldCharType="begin"/>
      </w:r>
      <w:r w:rsidR="005F55AC" w:rsidRPr="004D3800">
        <w:instrText xml:space="preserve"> BIBLIOGRAPHY  \l 1031 </w:instrText>
      </w:r>
      <w:r w:rsidR="005F55AC" w:rsidRPr="004D3800">
        <w:fldChar w:fldCharType="separate"/>
      </w:r>
    </w:p>
    <w:p w14:paraId="74C11AF1" w14:textId="74E3514F" w:rsidR="008F0AC7" w:rsidRPr="008F0AC7" w:rsidRDefault="005F55AC" w:rsidP="008F0AC7">
      <w:pPr>
        <w:pStyle w:val="FHCWDAText"/>
        <w:rPr>
          <w:lang w:val="en-US"/>
        </w:rPr>
      </w:pPr>
      <w:r w:rsidRPr="004D3800">
        <w:rPr>
          <w:lang w:val="en-US"/>
        </w:rPr>
        <w:lastRenderedPageBreak/>
        <w:fldChar w:fldCharType="end"/>
      </w:r>
    </w:p>
    <w:p w14:paraId="14330A22" w14:textId="116171AD" w:rsidR="008F0AC7" w:rsidRDefault="008F0AC7" w:rsidP="008F0AC7">
      <w:pPr>
        <w:pStyle w:val="FHCWDAEbene1OhneNr"/>
        <w:rPr>
          <w:lang w:val="en-US"/>
        </w:rPr>
      </w:pPr>
      <w:bookmarkStart w:id="279" w:name="_Toc205929700"/>
      <w:r w:rsidRPr="004D3800">
        <w:rPr>
          <w:lang w:val="en-US"/>
        </w:rPr>
        <w:t>Bibliography</w:t>
      </w:r>
      <w:bookmarkEnd w:id="279"/>
    </w:p>
    <w:p w14:paraId="7D86E362" w14:textId="77777777" w:rsidR="008F0AC7" w:rsidRPr="008F0AC7" w:rsidRDefault="008F0AC7" w:rsidP="008F0AC7">
      <w:pPr>
        <w:pStyle w:val="FHCWDAText"/>
        <w:rPr>
          <w:lang w:val="en-US"/>
        </w:rPr>
      </w:pPr>
    </w:p>
    <w:p w14:paraId="5E2046B8" w14:textId="77777777" w:rsidR="008F0AC7" w:rsidRDefault="008F0AC7" w:rsidP="008F0AC7">
      <w:pPr>
        <w:rPr>
          <w:rFonts w:eastAsia="Times"/>
          <w:sz w:val="22"/>
          <w:lang w:eastAsia="de-DE"/>
        </w:rPr>
      </w:pPr>
    </w:p>
    <w:p w14:paraId="128E3A7F" w14:textId="16FD8950" w:rsidR="008F0AC7" w:rsidRPr="008F0AC7" w:rsidRDefault="008F0AC7" w:rsidP="008F0AC7">
      <w:pPr>
        <w:rPr>
          <w:lang w:eastAsia="de-DE"/>
        </w:rPr>
        <w:sectPr w:rsidR="008F0AC7" w:rsidRPr="008F0AC7" w:rsidSect="00E14B43">
          <w:headerReference w:type="default" r:id="rId97"/>
          <w:headerReference w:type="first" r:id="rId98"/>
          <w:pgSz w:w="11907" w:h="16840" w:code="9"/>
          <w:pgMar w:top="1701" w:right="1418" w:bottom="1134" w:left="1701" w:header="567" w:footer="1134" w:gutter="0"/>
          <w:cols w:space="720"/>
        </w:sectPr>
      </w:pPr>
    </w:p>
    <w:p w14:paraId="07B0A642" w14:textId="77777777" w:rsidR="005F55AC" w:rsidRPr="004D3800" w:rsidRDefault="007B7F57" w:rsidP="005F55AC">
      <w:pPr>
        <w:pStyle w:val="FHCWDAEbene1OhneNr"/>
        <w:rPr>
          <w:lang w:val="en-US"/>
        </w:rPr>
      </w:pPr>
      <w:bookmarkStart w:id="280" w:name="_Toc205929701"/>
      <w:r w:rsidRPr="004D3800">
        <w:rPr>
          <w:lang w:val="en-US"/>
        </w:rPr>
        <w:lastRenderedPageBreak/>
        <w:t>List of Figures</w:t>
      </w:r>
      <w:bookmarkEnd w:id="280"/>
    </w:p>
    <w:p w14:paraId="755EC7A6" w14:textId="72B7822C" w:rsidR="00EF7CCA" w:rsidRDefault="00213C9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4D3800">
        <w:fldChar w:fldCharType="begin"/>
      </w:r>
      <w:r w:rsidRPr="004D3800">
        <w:instrText xml:space="preserve"> TOC \h \z \c "Figure" </w:instrText>
      </w:r>
      <w:r w:rsidRPr="004D3800">
        <w:fldChar w:fldCharType="separate"/>
      </w:r>
      <w:hyperlink w:anchor="_Toc205928645" w:history="1">
        <w:r w:rsidR="00EF7CCA" w:rsidRPr="00D449CE">
          <w:rPr>
            <w:rStyle w:val="Hyperlink"/>
            <w:noProof/>
          </w:rPr>
          <w:t>Figure 1: Strangler Fig pattern</w:t>
        </w:r>
        <w:r w:rsidR="00EF7CCA">
          <w:rPr>
            <w:noProof/>
            <w:webHidden/>
          </w:rPr>
          <w:tab/>
        </w:r>
        <w:r w:rsidR="00EF7CCA">
          <w:rPr>
            <w:noProof/>
            <w:webHidden/>
          </w:rPr>
          <w:fldChar w:fldCharType="begin"/>
        </w:r>
        <w:r w:rsidR="00EF7CCA">
          <w:rPr>
            <w:noProof/>
            <w:webHidden/>
          </w:rPr>
          <w:instrText xml:space="preserve"> PAGEREF _Toc205928645 \h </w:instrText>
        </w:r>
        <w:r w:rsidR="00EF7CCA">
          <w:rPr>
            <w:noProof/>
            <w:webHidden/>
          </w:rPr>
        </w:r>
        <w:r w:rsidR="00EF7CCA">
          <w:rPr>
            <w:noProof/>
            <w:webHidden/>
          </w:rPr>
          <w:fldChar w:fldCharType="separate"/>
        </w:r>
        <w:r w:rsidR="00EF7CCA">
          <w:rPr>
            <w:noProof/>
            <w:webHidden/>
          </w:rPr>
          <w:t>2</w:t>
        </w:r>
        <w:r w:rsidR="00EF7CCA">
          <w:rPr>
            <w:noProof/>
            <w:webHidden/>
          </w:rPr>
          <w:fldChar w:fldCharType="end"/>
        </w:r>
      </w:hyperlink>
    </w:p>
    <w:p w14:paraId="501E225D" w14:textId="647DF102"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46" w:history="1">
        <w:r w:rsidRPr="00D449CE">
          <w:rPr>
            <w:rStyle w:val="Hyperlink"/>
            <w:noProof/>
          </w:rPr>
          <w:t>Figure 2: Microservices vs. Monolith Outline</w:t>
        </w:r>
        <w:r>
          <w:rPr>
            <w:noProof/>
            <w:webHidden/>
          </w:rPr>
          <w:tab/>
        </w:r>
        <w:r>
          <w:rPr>
            <w:noProof/>
            <w:webHidden/>
          </w:rPr>
          <w:fldChar w:fldCharType="begin"/>
        </w:r>
        <w:r>
          <w:rPr>
            <w:noProof/>
            <w:webHidden/>
          </w:rPr>
          <w:instrText xml:space="preserve"> PAGEREF _Toc205928646 \h </w:instrText>
        </w:r>
        <w:r>
          <w:rPr>
            <w:noProof/>
            <w:webHidden/>
          </w:rPr>
        </w:r>
        <w:r>
          <w:rPr>
            <w:noProof/>
            <w:webHidden/>
          </w:rPr>
          <w:fldChar w:fldCharType="separate"/>
        </w:r>
        <w:r>
          <w:rPr>
            <w:noProof/>
            <w:webHidden/>
          </w:rPr>
          <w:t>11</w:t>
        </w:r>
        <w:r>
          <w:rPr>
            <w:noProof/>
            <w:webHidden/>
          </w:rPr>
          <w:fldChar w:fldCharType="end"/>
        </w:r>
      </w:hyperlink>
    </w:p>
    <w:p w14:paraId="2F193BC1" w14:textId="160B947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47" w:history="1">
        <w:r w:rsidRPr="00D449CE">
          <w:rPr>
            <w:rStyle w:val="Hyperlink"/>
            <w:noProof/>
          </w:rPr>
          <w:t>Figure 3 : Monolithic vs. SOA vs. Microservices</w:t>
        </w:r>
        <w:r>
          <w:rPr>
            <w:noProof/>
            <w:webHidden/>
          </w:rPr>
          <w:tab/>
        </w:r>
        <w:r>
          <w:rPr>
            <w:noProof/>
            <w:webHidden/>
          </w:rPr>
          <w:fldChar w:fldCharType="begin"/>
        </w:r>
        <w:r>
          <w:rPr>
            <w:noProof/>
            <w:webHidden/>
          </w:rPr>
          <w:instrText xml:space="preserve"> PAGEREF _Toc205928647 \h </w:instrText>
        </w:r>
        <w:r>
          <w:rPr>
            <w:noProof/>
            <w:webHidden/>
          </w:rPr>
        </w:r>
        <w:r>
          <w:rPr>
            <w:noProof/>
            <w:webHidden/>
          </w:rPr>
          <w:fldChar w:fldCharType="separate"/>
        </w:r>
        <w:r>
          <w:rPr>
            <w:noProof/>
            <w:webHidden/>
          </w:rPr>
          <w:t>12</w:t>
        </w:r>
        <w:r>
          <w:rPr>
            <w:noProof/>
            <w:webHidden/>
          </w:rPr>
          <w:fldChar w:fldCharType="end"/>
        </w:r>
      </w:hyperlink>
    </w:p>
    <w:p w14:paraId="76161927" w14:textId="241AE5E5"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48" w:history="1">
        <w:r w:rsidRPr="00D449CE">
          <w:rPr>
            <w:rStyle w:val="Hyperlink"/>
            <w:noProof/>
          </w:rPr>
          <w:t>Figure 4: Challenges in Microservices</w:t>
        </w:r>
        <w:r>
          <w:rPr>
            <w:noProof/>
            <w:webHidden/>
          </w:rPr>
          <w:tab/>
        </w:r>
        <w:r>
          <w:rPr>
            <w:noProof/>
            <w:webHidden/>
          </w:rPr>
          <w:fldChar w:fldCharType="begin"/>
        </w:r>
        <w:r>
          <w:rPr>
            <w:noProof/>
            <w:webHidden/>
          </w:rPr>
          <w:instrText xml:space="preserve"> PAGEREF _Toc205928648 \h </w:instrText>
        </w:r>
        <w:r>
          <w:rPr>
            <w:noProof/>
            <w:webHidden/>
          </w:rPr>
        </w:r>
        <w:r>
          <w:rPr>
            <w:noProof/>
            <w:webHidden/>
          </w:rPr>
          <w:fldChar w:fldCharType="separate"/>
        </w:r>
        <w:r>
          <w:rPr>
            <w:noProof/>
            <w:webHidden/>
          </w:rPr>
          <w:t>20</w:t>
        </w:r>
        <w:r>
          <w:rPr>
            <w:noProof/>
            <w:webHidden/>
          </w:rPr>
          <w:fldChar w:fldCharType="end"/>
        </w:r>
      </w:hyperlink>
    </w:p>
    <w:p w14:paraId="48CFD64B" w14:textId="08FE24E3"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49" w:history="1">
        <w:r w:rsidRPr="00D449CE">
          <w:rPr>
            <w:rStyle w:val="Hyperlink"/>
            <w:noProof/>
          </w:rPr>
          <w:t>Figure 5: Architecture Overview</w:t>
        </w:r>
        <w:r>
          <w:rPr>
            <w:noProof/>
            <w:webHidden/>
          </w:rPr>
          <w:tab/>
        </w:r>
        <w:r>
          <w:rPr>
            <w:noProof/>
            <w:webHidden/>
          </w:rPr>
          <w:fldChar w:fldCharType="begin"/>
        </w:r>
        <w:r>
          <w:rPr>
            <w:noProof/>
            <w:webHidden/>
          </w:rPr>
          <w:instrText xml:space="preserve"> PAGEREF _Toc205928649 \h </w:instrText>
        </w:r>
        <w:r>
          <w:rPr>
            <w:noProof/>
            <w:webHidden/>
          </w:rPr>
        </w:r>
        <w:r>
          <w:rPr>
            <w:noProof/>
            <w:webHidden/>
          </w:rPr>
          <w:fldChar w:fldCharType="separate"/>
        </w:r>
        <w:r>
          <w:rPr>
            <w:noProof/>
            <w:webHidden/>
          </w:rPr>
          <w:t>38</w:t>
        </w:r>
        <w:r>
          <w:rPr>
            <w:noProof/>
            <w:webHidden/>
          </w:rPr>
          <w:fldChar w:fldCharType="end"/>
        </w:r>
      </w:hyperlink>
    </w:p>
    <w:p w14:paraId="685CCF17" w14:textId="759A17E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0" w:history="1">
        <w:r w:rsidRPr="00D449CE">
          <w:rPr>
            <w:rStyle w:val="Hyperlink"/>
            <w:noProof/>
          </w:rPr>
          <w:t>Figure 6: Bank Application flow case study</w:t>
        </w:r>
        <w:r>
          <w:rPr>
            <w:noProof/>
            <w:webHidden/>
          </w:rPr>
          <w:tab/>
        </w:r>
        <w:r>
          <w:rPr>
            <w:noProof/>
            <w:webHidden/>
          </w:rPr>
          <w:fldChar w:fldCharType="begin"/>
        </w:r>
        <w:r>
          <w:rPr>
            <w:noProof/>
            <w:webHidden/>
          </w:rPr>
          <w:instrText xml:space="preserve"> PAGEREF _Toc205928650 \h </w:instrText>
        </w:r>
        <w:r>
          <w:rPr>
            <w:noProof/>
            <w:webHidden/>
          </w:rPr>
        </w:r>
        <w:r>
          <w:rPr>
            <w:noProof/>
            <w:webHidden/>
          </w:rPr>
          <w:fldChar w:fldCharType="separate"/>
        </w:r>
        <w:r>
          <w:rPr>
            <w:noProof/>
            <w:webHidden/>
          </w:rPr>
          <w:t>42</w:t>
        </w:r>
        <w:r>
          <w:rPr>
            <w:noProof/>
            <w:webHidden/>
          </w:rPr>
          <w:fldChar w:fldCharType="end"/>
        </w:r>
      </w:hyperlink>
    </w:p>
    <w:p w14:paraId="4B818902" w14:textId="660A003F"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1" w:history="1">
        <w:r w:rsidRPr="00D449CE">
          <w:rPr>
            <w:rStyle w:val="Hyperlink"/>
            <w:noProof/>
          </w:rPr>
          <w:t>Figure 7: Microservices in Application</w:t>
        </w:r>
        <w:r>
          <w:rPr>
            <w:noProof/>
            <w:webHidden/>
          </w:rPr>
          <w:tab/>
        </w:r>
        <w:r>
          <w:rPr>
            <w:noProof/>
            <w:webHidden/>
          </w:rPr>
          <w:fldChar w:fldCharType="begin"/>
        </w:r>
        <w:r>
          <w:rPr>
            <w:noProof/>
            <w:webHidden/>
          </w:rPr>
          <w:instrText xml:space="preserve"> PAGEREF _Toc205928651 \h </w:instrText>
        </w:r>
        <w:r>
          <w:rPr>
            <w:noProof/>
            <w:webHidden/>
          </w:rPr>
        </w:r>
        <w:r>
          <w:rPr>
            <w:noProof/>
            <w:webHidden/>
          </w:rPr>
          <w:fldChar w:fldCharType="separate"/>
        </w:r>
        <w:r>
          <w:rPr>
            <w:noProof/>
            <w:webHidden/>
          </w:rPr>
          <w:t>43</w:t>
        </w:r>
        <w:r>
          <w:rPr>
            <w:noProof/>
            <w:webHidden/>
          </w:rPr>
          <w:fldChar w:fldCharType="end"/>
        </w:r>
      </w:hyperlink>
    </w:p>
    <w:p w14:paraId="437201E5" w14:textId="4627F8E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2" w:history="1">
        <w:r w:rsidRPr="00D449CE">
          <w:rPr>
            <w:rStyle w:val="Hyperlink"/>
            <w:noProof/>
          </w:rPr>
          <w:t>Figure 8: Account Maven Dependance Example</w:t>
        </w:r>
        <w:r>
          <w:rPr>
            <w:noProof/>
            <w:webHidden/>
          </w:rPr>
          <w:tab/>
        </w:r>
        <w:r>
          <w:rPr>
            <w:noProof/>
            <w:webHidden/>
          </w:rPr>
          <w:fldChar w:fldCharType="begin"/>
        </w:r>
        <w:r>
          <w:rPr>
            <w:noProof/>
            <w:webHidden/>
          </w:rPr>
          <w:instrText xml:space="preserve"> PAGEREF _Toc205928652 \h </w:instrText>
        </w:r>
        <w:r>
          <w:rPr>
            <w:noProof/>
            <w:webHidden/>
          </w:rPr>
        </w:r>
        <w:r>
          <w:rPr>
            <w:noProof/>
            <w:webHidden/>
          </w:rPr>
          <w:fldChar w:fldCharType="separate"/>
        </w:r>
        <w:r>
          <w:rPr>
            <w:noProof/>
            <w:webHidden/>
          </w:rPr>
          <w:t>44</w:t>
        </w:r>
        <w:r>
          <w:rPr>
            <w:noProof/>
            <w:webHidden/>
          </w:rPr>
          <w:fldChar w:fldCharType="end"/>
        </w:r>
      </w:hyperlink>
    </w:p>
    <w:p w14:paraId="07BF84D0" w14:textId="3AE74CA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3" w:history="1">
        <w:r w:rsidRPr="00D449CE">
          <w:rPr>
            <w:rStyle w:val="Hyperlink"/>
            <w:noProof/>
          </w:rPr>
          <w:t xml:space="preserve">Figure 9: </w:t>
        </w:r>
        <w:r w:rsidRPr="00D449CE">
          <w:rPr>
            <w:rStyle w:val="Hyperlink"/>
            <w:rFonts w:eastAsia="Times"/>
            <w:noProof/>
            <w:lang w:eastAsia="de-DE"/>
          </w:rPr>
          <w:t xml:space="preserve">Customer Class </w:t>
        </w:r>
        <w:r w:rsidRPr="00D449CE">
          <w:rPr>
            <w:rStyle w:val="Hyperlink"/>
            <w:noProof/>
          </w:rPr>
          <w:t>Entity Example</w:t>
        </w:r>
        <w:r>
          <w:rPr>
            <w:noProof/>
            <w:webHidden/>
          </w:rPr>
          <w:tab/>
        </w:r>
        <w:r>
          <w:rPr>
            <w:noProof/>
            <w:webHidden/>
          </w:rPr>
          <w:fldChar w:fldCharType="begin"/>
        </w:r>
        <w:r>
          <w:rPr>
            <w:noProof/>
            <w:webHidden/>
          </w:rPr>
          <w:instrText xml:space="preserve"> PAGEREF _Toc205928653 \h </w:instrText>
        </w:r>
        <w:r>
          <w:rPr>
            <w:noProof/>
            <w:webHidden/>
          </w:rPr>
        </w:r>
        <w:r>
          <w:rPr>
            <w:noProof/>
            <w:webHidden/>
          </w:rPr>
          <w:fldChar w:fldCharType="separate"/>
        </w:r>
        <w:r>
          <w:rPr>
            <w:noProof/>
            <w:webHidden/>
          </w:rPr>
          <w:t>46</w:t>
        </w:r>
        <w:r>
          <w:rPr>
            <w:noProof/>
            <w:webHidden/>
          </w:rPr>
          <w:fldChar w:fldCharType="end"/>
        </w:r>
      </w:hyperlink>
    </w:p>
    <w:p w14:paraId="5956D223" w14:textId="776D9A00"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4" w:history="1">
        <w:r w:rsidRPr="00D449CE">
          <w:rPr>
            <w:rStyle w:val="Hyperlink"/>
            <w:noProof/>
          </w:rPr>
          <w:t>Figure 10: Customer Class Base Entity Example</w:t>
        </w:r>
        <w:r>
          <w:rPr>
            <w:noProof/>
            <w:webHidden/>
          </w:rPr>
          <w:tab/>
        </w:r>
        <w:r>
          <w:rPr>
            <w:noProof/>
            <w:webHidden/>
          </w:rPr>
          <w:fldChar w:fldCharType="begin"/>
        </w:r>
        <w:r>
          <w:rPr>
            <w:noProof/>
            <w:webHidden/>
          </w:rPr>
          <w:instrText xml:space="preserve"> PAGEREF _Toc205928654 \h </w:instrText>
        </w:r>
        <w:r>
          <w:rPr>
            <w:noProof/>
            <w:webHidden/>
          </w:rPr>
        </w:r>
        <w:r>
          <w:rPr>
            <w:noProof/>
            <w:webHidden/>
          </w:rPr>
          <w:fldChar w:fldCharType="separate"/>
        </w:r>
        <w:r>
          <w:rPr>
            <w:noProof/>
            <w:webHidden/>
          </w:rPr>
          <w:t>46</w:t>
        </w:r>
        <w:r>
          <w:rPr>
            <w:noProof/>
            <w:webHidden/>
          </w:rPr>
          <w:fldChar w:fldCharType="end"/>
        </w:r>
      </w:hyperlink>
    </w:p>
    <w:p w14:paraId="72C879DB" w14:textId="73BB58F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5" w:history="1">
        <w:r w:rsidRPr="00D449CE">
          <w:rPr>
            <w:rStyle w:val="Hyperlink"/>
            <w:noProof/>
          </w:rPr>
          <w:t>Figure 11: Data Transfer Object Example</w:t>
        </w:r>
        <w:r>
          <w:rPr>
            <w:noProof/>
            <w:webHidden/>
          </w:rPr>
          <w:tab/>
        </w:r>
        <w:r>
          <w:rPr>
            <w:noProof/>
            <w:webHidden/>
          </w:rPr>
          <w:fldChar w:fldCharType="begin"/>
        </w:r>
        <w:r>
          <w:rPr>
            <w:noProof/>
            <w:webHidden/>
          </w:rPr>
          <w:instrText xml:space="preserve"> PAGEREF _Toc205928655 \h </w:instrText>
        </w:r>
        <w:r>
          <w:rPr>
            <w:noProof/>
            <w:webHidden/>
          </w:rPr>
        </w:r>
        <w:r>
          <w:rPr>
            <w:noProof/>
            <w:webHidden/>
          </w:rPr>
          <w:fldChar w:fldCharType="separate"/>
        </w:r>
        <w:r>
          <w:rPr>
            <w:noProof/>
            <w:webHidden/>
          </w:rPr>
          <w:t>47</w:t>
        </w:r>
        <w:r>
          <w:rPr>
            <w:noProof/>
            <w:webHidden/>
          </w:rPr>
          <w:fldChar w:fldCharType="end"/>
        </w:r>
      </w:hyperlink>
    </w:p>
    <w:p w14:paraId="0FF7AB0A" w14:textId="54307C0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6" w:history="1">
        <w:r w:rsidRPr="00D449CE">
          <w:rPr>
            <w:rStyle w:val="Hyperlink"/>
            <w:noProof/>
          </w:rPr>
          <w:t>Figure 12: Account Repository Example</w:t>
        </w:r>
        <w:r>
          <w:rPr>
            <w:noProof/>
            <w:webHidden/>
          </w:rPr>
          <w:tab/>
        </w:r>
        <w:r>
          <w:rPr>
            <w:noProof/>
            <w:webHidden/>
          </w:rPr>
          <w:fldChar w:fldCharType="begin"/>
        </w:r>
        <w:r>
          <w:rPr>
            <w:noProof/>
            <w:webHidden/>
          </w:rPr>
          <w:instrText xml:space="preserve"> PAGEREF _Toc205928656 \h </w:instrText>
        </w:r>
        <w:r>
          <w:rPr>
            <w:noProof/>
            <w:webHidden/>
          </w:rPr>
        </w:r>
        <w:r>
          <w:rPr>
            <w:noProof/>
            <w:webHidden/>
          </w:rPr>
          <w:fldChar w:fldCharType="separate"/>
        </w:r>
        <w:r>
          <w:rPr>
            <w:noProof/>
            <w:webHidden/>
          </w:rPr>
          <w:t>48</w:t>
        </w:r>
        <w:r>
          <w:rPr>
            <w:noProof/>
            <w:webHidden/>
          </w:rPr>
          <w:fldChar w:fldCharType="end"/>
        </w:r>
      </w:hyperlink>
    </w:p>
    <w:p w14:paraId="2B696870" w14:textId="133883F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7" w:history="1">
        <w:r w:rsidRPr="00D449CE">
          <w:rPr>
            <w:rStyle w:val="Hyperlink"/>
            <w:noProof/>
          </w:rPr>
          <w:t>Figure 13: CardsFeignClient Example</w:t>
        </w:r>
        <w:r>
          <w:rPr>
            <w:noProof/>
            <w:webHidden/>
          </w:rPr>
          <w:tab/>
        </w:r>
        <w:r>
          <w:rPr>
            <w:noProof/>
            <w:webHidden/>
          </w:rPr>
          <w:fldChar w:fldCharType="begin"/>
        </w:r>
        <w:r>
          <w:rPr>
            <w:noProof/>
            <w:webHidden/>
          </w:rPr>
          <w:instrText xml:space="preserve"> PAGEREF _Toc205928657 \h </w:instrText>
        </w:r>
        <w:r>
          <w:rPr>
            <w:noProof/>
            <w:webHidden/>
          </w:rPr>
        </w:r>
        <w:r>
          <w:rPr>
            <w:noProof/>
            <w:webHidden/>
          </w:rPr>
          <w:fldChar w:fldCharType="separate"/>
        </w:r>
        <w:r>
          <w:rPr>
            <w:noProof/>
            <w:webHidden/>
          </w:rPr>
          <w:t>49</w:t>
        </w:r>
        <w:r>
          <w:rPr>
            <w:noProof/>
            <w:webHidden/>
          </w:rPr>
          <w:fldChar w:fldCharType="end"/>
        </w:r>
      </w:hyperlink>
    </w:p>
    <w:p w14:paraId="05D8674F" w14:textId="7CEB038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8" w:history="1">
        <w:r w:rsidRPr="00D449CE">
          <w:rPr>
            <w:rStyle w:val="Hyperlink"/>
            <w:noProof/>
          </w:rPr>
          <w:t>Figure 14:CardsFallBack Example</w:t>
        </w:r>
        <w:r>
          <w:rPr>
            <w:noProof/>
            <w:webHidden/>
          </w:rPr>
          <w:tab/>
        </w:r>
        <w:r>
          <w:rPr>
            <w:noProof/>
            <w:webHidden/>
          </w:rPr>
          <w:fldChar w:fldCharType="begin"/>
        </w:r>
        <w:r>
          <w:rPr>
            <w:noProof/>
            <w:webHidden/>
          </w:rPr>
          <w:instrText xml:space="preserve"> PAGEREF _Toc205928658 \h </w:instrText>
        </w:r>
        <w:r>
          <w:rPr>
            <w:noProof/>
            <w:webHidden/>
          </w:rPr>
        </w:r>
        <w:r>
          <w:rPr>
            <w:noProof/>
            <w:webHidden/>
          </w:rPr>
          <w:fldChar w:fldCharType="separate"/>
        </w:r>
        <w:r>
          <w:rPr>
            <w:noProof/>
            <w:webHidden/>
          </w:rPr>
          <w:t>49</w:t>
        </w:r>
        <w:r>
          <w:rPr>
            <w:noProof/>
            <w:webHidden/>
          </w:rPr>
          <w:fldChar w:fldCharType="end"/>
        </w:r>
      </w:hyperlink>
    </w:p>
    <w:p w14:paraId="59FFF446" w14:textId="41AB194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59" w:history="1">
        <w:r w:rsidRPr="00D449CE">
          <w:rPr>
            <w:rStyle w:val="Hyperlink"/>
            <w:noProof/>
          </w:rPr>
          <w:t>Figure 15: Account Controller Class Example</w:t>
        </w:r>
        <w:r>
          <w:rPr>
            <w:noProof/>
            <w:webHidden/>
          </w:rPr>
          <w:tab/>
        </w:r>
        <w:r>
          <w:rPr>
            <w:noProof/>
            <w:webHidden/>
          </w:rPr>
          <w:fldChar w:fldCharType="begin"/>
        </w:r>
        <w:r>
          <w:rPr>
            <w:noProof/>
            <w:webHidden/>
          </w:rPr>
          <w:instrText xml:space="preserve"> PAGEREF _Toc205928659 \h </w:instrText>
        </w:r>
        <w:r>
          <w:rPr>
            <w:noProof/>
            <w:webHidden/>
          </w:rPr>
        </w:r>
        <w:r>
          <w:rPr>
            <w:noProof/>
            <w:webHidden/>
          </w:rPr>
          <w:fldChar w:fldCharType="separate"/>
        </w:r>
        <w:r>
          <w:rPr>
            <w:noProof/>
            <w:webHidden/>
          </w:rPr>
          <w:t>50</w:t>
        </w:r>
        <w:r>
          <w:rPr>
            <w:noProof/>
            <w:webHidden/>
          </w:rPr>
          <w:fldChar w:fldCharType="end"/>
        </w:r>
      </w:hyperlink>
    </w:p>
    <w:p w14:paraId="4B4B1292" w14:textId="7349ED9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0" w:history="1">
        <w:r w:rsidRPr="00D449CE">
          <w:rPr>
            <w:rStyle w:val="Hyperlink"/>
            <w:noProof/>
          </w:rPr>
          <w:t>Figure 16: Resource Not Found Exception Class Example</w:t>
        </w:r>
        <w:r>
          <w:rPr>
            <w:noProof/>
            <w:webHidden/>
          </w:rPr>
          <w:tab/>
        </w:r>
        <w:r>
          <w:rPr>
            <w:noProof/>
            <w:webHidden/>
          </w:rPr>
          <w:fldChar w:fldCharType="begin"/>
        </w:r>
        <w:r>
          <w:rPr>
            <w:noProof/>
            <w:webHidden/>
          </w:rPr>
          <w:instrText xml:space="preserve"> PAGEREF _Toc205928660 \h </w:instrText>
        </w:r>
        <w:r>
          <w:rPr>
            <w:noProof/>
            <w:webHidden/>
          </w:rPr>
        </w:r>
        <w:r>
          <w:rPr>
            <w:noProof/>
            <w:webHidden/>
          </w:rPr>
          <w:fldChar w:fldCharType="separate"/>
        </w:r>
        <w:r>
          <w:rPr>
            <w:noProof/>
            <w:webHidden/>
          </w:rPr>
          <w:t>52</w:t>
        </w:r>
        <w:r>
          <w:rPr>
            <w:noProof/>
            <w:webHidden/>
          </w:rPr>
          <w:fldChar w:fldCharType="end"/>
        </w:r>
      </w:hyperlink>
    </w:p>
    <w:p w14:paraId="1A144F85" w14:textId="25C9553F"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1" w:history="1">
        <w:r w:rsidRPr="00D449CE">
          <w:rPr>
            <w:rStyle w:val="Hyperlink"/>
            <w:noProof/>
          </w:rPr>
          <w:t>Figure 17: Global Exception Class Example</w:t>
        </w:r>
        <w:r>
          <w:rPr>
            <w:noProof/>
            <w:webHidden/>
          </w:rPr>
          <w:tab/>
        </w:r>
        <w:r>
          <w:rPr>
            <w:noProof/>
            <w:webHidden/>
          </w:rPr>
          <w:fldChar w:fldCharType="begin"/>
        </w:r>
        <w:r>
          <w:rPr>
            <w:noProof/>
            <w:webHidden/>
          </w:rPr>
          <w:instrText xml:space="preserve"> PAGEREF _Toc205928661 \h </w:instrText>
        </w:r>
        <w:r>
          <w:rPr>
            <w:noProof/>
            <w:webHidden/>
          </w:rPr>
        </w:r>
        <w:r>
          <w:rPr>
            <w:noProof/>
            <w:webHidden/>
          </w:rPr>
          <w:fldChar w:fldCharType="separate"/>
        </w:r>
        <w:r>
          <w:rPr>
            <w:noProof/>
            <w:webHidden/>
          </w:rPr>
          <w:t>52</w:t>
        </w:r>
        <w:r>
          <w:rPr>
            <w:noProof/>
            <w:webHidden/>
          </w:rPr>
          <w:fldChar w:fldCharType="end"/>
        </w:r>
      </w:hyperlink>
    </w:p>
    <w:p w14:paraId="183B6B0C" w14:textId="767D850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2" w:history="1">
        <w:r w:rsidRPr="00D449CE">
          <w:rPr>
            <w:rStyle w:val="Hyperlink"/>
            <w:noProof/>
          </w:rPr>
          <w:t>Figure 18: Application YML file Example</w:t>
        </w:r>
        <w:r>
          <w:rPr>
            <w:noProof/>
            <w:webHidden/>
          </w:rPr>
          <w:tab/>
        </w:r>
        <w:r>
          <w:rPr>
            <w:noProof/>
            <w:webHidden/>
          </w:rPr>
          <w:fldChar w:fldCharType="begin"/>
        </w:r>
        <w:r>
          <w:rPr>
            <w:noProof/>
            <w:webHidden/>
          </w:rPr>
          <w:instrText xml:space="preserve"> PAGEREF _Toc205928662 \h </w:instrText>
        </w:r>
        <w:r>
          <w:rPr>
            <w:noProof/>
            <w:webHidden/>
          </w:rPr>
        </w:r>
        <w:r>
          <w:rPr>
            <w:noProof/>
            <w:webHidden/>
          </w:rPr>
          <w:fldChar w:fldCharType="separate"/>
        </w:r>
        <w:r>
          <w:rPr>
            <w:noProof/>
            <w:webHidden/>
          </w:rPr>
          <w:t>53</w:t>
        </w:r>
        <w:r>
          <w:rPr>
            <w:noProof/>
            <w:webHidden/>
          </w:rPr>
          <w:fldChar w:fldCharType="end"/>
        </w:r>
      </w:hyperlink>
    </w:p>
    <w:p w14:paraId="3A867B02" w14:textId="503D9394"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3" w:history="1">
        <w:r w:rsidRPr="00D449CE">
          <w:rPr>
            <w:rStyle w:val="Hyperlink"/>
            <w:noProof/>
          </w:rPr>
          <w:t>Figure 19: Entity Model</w:t>
        </w:r>
        <w:r>
          <w:rPr>
            <w:noProof/>
            <w:webHidden/>
          </w:rPr>
          <w:tab/>
        </w:r>
        <w:r>
          <w:rPr>
            <w:noProof/>
            <w:webHidden/>
          </w:rPr>
          <w:fldChar w:fldCharType="begin"/>
        </w:r>
        <w:r>
          <w:rPr>
            <w:noProof/>
            <w:webHidden/>
          </w:rPr>
          <w:instrText xml:space="preserve"> PAGEREF _Toc205928663 \h </w:instrText>
        </w:r>
        <w:r>
          <w:rPr>
            <w:noProof/>
            <w:webHidden/>
          </w:rPr>
        </w:r>
        <w:r>
          <w:rPr>
            <w:noProof/>
            <w:webHidden/>
          </w:rPr>
          <w:fldChar w:fldCharType="separate"/>
        </w:r>
        <w:r>
          <w:rPr>
            <w:noProof/>
            <w:webHidden/>
          </w:rPr>
          <w:t>54</w:t>
        </w:r>
        <w:r>
          <w:rPr>
            <w:noProof/>
            <w:webHidden/>
          </w:rPr>
          <w:fldChar w:fldCharType="end"/>
        </w:r>
      </w:hyperlink>
    </w:p>
    <w:p w14:paraId="5429D8C9" w14:textId="4E50D043"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4" w:history="1">
        <w:r w:rsidRPr="00D449CE">
          <w:rPr>
            <w:rStyle w:val="Hyperlink"/>
            <w:noProof/>
          </w:rPr>
          <w:t>Figure 20: API Example for Account micro service 1</w:t>
        </w:r>
        <w:r>
          <w:rPr>
            <w:noProof/>
            <w:webHidden/>
          </w:rPr>
          <w:tab/>
        </w:r>
        <w:r>
          <w:rPr>
            <w:noProof/>
            <w:webHidden/>
          </w:rPr>
          <w:fldChar w:fldCharType="begin"/>
        </w:r>
        <w:r>
          <w:rPr>
            <w:noProof/>
            <w:webHidden/>
          </w:rPr>
          <w:instrText xml:space="preserve"> PAGEREF _Toc205928664 \h </w:instrText>
        </w:r>
        <w:r>
          <w:rPr>
            <w:noProof/>
            <w:webHidden/>
          </w:rPr>
        </w:r>
        <w:r>
          <w:rPr>
            <w:noProof/>
            <w:webHidden/>
          </w:rPr>
          <w:fldChar w:fldCharType="separate"/>
        </w:r>
        <w:r>
          <w:rPr>
            <w:noProof/>
            <w:webHidden/>
          </w:rPr>
          <w:t>56</w:t>
        </w:r>
        <w:r>
          <w:rPr>
            <w:noProof/>
            <w:webHidden/>
          </w:rPr>
          <w:fldChar w:fldCharType="end"/>
        </w:r>
      </w:hyperlink>
    </w:p>
    <w:p w14:paraId="646E87C9" w14:textId="30CF6868"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5" w:history="1">
        <w:r w:rsidRPr="00D449CE">
          <w:rPr>
            <w:rStyle w:val="Hyperlink"/>
            <w:noProof/>
          </w:rPr>
          <w:t>Figure 21: API Example for Account micro service 2</w:t>
        </w:r>
        <w:r>
          <w:rPr>
            <w:noProof/>
            <w:webHidden/>
          </w:rPr>
          <w:tab/>
        </w:r>
        <w:r>
          <w:rPr>
            <w:noProof/>
            <w:webHidden/>
          </w:rPr>
          <w:fldChar w:fldCharType="begin"/>
        </w:r>
        <w:r>
          <w:rPr>
            <w:noProof/>
            <w:webHidden/>
          </w:rPr>
          <w:instrText xml:space="preserve"> PAGEREF _Toc205928665 \h </w:instrText>
        </w:r>
        <w:r>
          <w:rPr>
            <w:noProof/>
            <w:webHidden/>
          </w:rPr>
        </w:r>
        <w:r>
          <w:rPr>
            <w:noProof/>
            <w:webHidden/>
          </w:rPr>
          <w:fldChar w:fldCharType="separate"/>
        </w:r>
        <w:r>
          <w:rPr>
            <w:noProof/>
            <w:webHidden/>
          </w:rPr>
          <w:t>57</w:t>
        </w:r>
        <w:r>
          <w:rPr>
            <w:noProof/>
            <w:webHidden/>
          </w:rPr>
          <w:fldChar w:fldCharType="end"/>
        </w:r>
      </w:hyperlink>
    </w:p>
    <w:p w14:paraId="7F5C1204" w14:textId="37E6FCAF"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6" w:history="1">
        <w:r w:rsidRPr="00D449CE">
          <w:rPr>
            <w:rStyle w:val="Hyperlink"/>
            <w:noProof/>
          </w:rPr>
          <w:t>Figure 22: API Example for Account micro service 3</w:t>
        </w:r>
        <w:r>
          <w:rPr>
            <w:noProof/>
            <w:webHidden/>
          </w:rPr>
          <w:tab/>
        </w:r>
        <w:r>
          <w:rPr>
            <w:noProof/>
            <w:webHidden/>
          </w:rPr>
          <w:fldChar w:fldCharType="begin"/>
        </w:r>
        <w:r>
          <w:rPr>
            <w:noProof/>
            <w:webHidden/>
          </w:rPr>
          <w:instrText xml:space="preserve"> PAGEREF _Toc205928666 \h </w:instrText>
        </w:r>
        <w:r>
          <w:rPr>
            <w:noProof/>
            <w:webHidden/>
          </w:rPr>
        </w:r>
        <w:r>
          <w:rPr>
            <w:noProof/>
            <w:webHidden/>
          </w:rPr>
          <w:fldChar w:fldCharType="separate"/>
        </w:r>
        <w:r>
          <w:rPr>
            <w:noProof/>
            <w:webHidden/>
          </w:rPr>
          <w:t>58</w:t>
        </w:r>
        <w:r>
          <w:rPr>
            <w:noProof/>
            <w:webHidden/>
          </w:rPr>
          <w:fldChar w:fldCharType="end"/>
        </w:r>
      </w:hyperlink>
    </w:p>
    <w:p w14:paraId="0A2C2828" w14:textId="34CD9F9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7" w:history="1">
        <w:r w:rsidRPr="00D449CE">
          <w:rPr>
            <w:rStyle w:val="Hyperlink"/>
            <w:noProof/>
          </w:rPr>
          <w:t>Figure 23: API Example for Account micro service 4</w:t>
        </w:r>
        <w:r>
          <w:rPr>
            <w:noProof/>
            <w:webHidden/>
          </w:rPr>
          <w:tab/>
        </w:r>
        <w:r>
          <w:rPr>
            <w:noProof/>
            <w:webHidden/>
          </w:rPr>
          <w:fldChar w:fldCharType="begin"/>
        </w:r>
        <w:r>
          <w:rPr>
            <w:noProof/>
            <w:webHidden/>
          </w:rPr>
          <w:instrText xml:space="preserve"> PAGEREF _Toc205928667 \h </w:instrText>
        </w:r>
        <w:r>
          <w:rPr>
            <w:noProof/>
            <w:webHidden/>
          </w:rPr>
        </w:r>
        <w:r>
          <w:rPr>
            <w:noProof/>
            <w:webHidden/>
          </w:rPr>
          <w:fldChar w:fldCharType="separate"/>
        </w:r>
        <w:r>
          <w:rPr>
            <w:noProof/>
            <w:webHidden/>
          </w:rPr>
          <w:t>59</w:t>
        </w:r>
        <w:r>
          <w:rPr>
            <w:noProof/>
            <w:webHidden/>
          </w:rPr>
          <w:fldChar w:fldCharType="end"/>
        </w:r>
      </w:hyperlink>
    </w:p>
    <w:p w14:paraId="5B0D2E04" w14:textId="1A10CB7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8" w:history="1">
        <w:r w:rsidRPr="00D449CE">
          <w:rPr>
            <w:rStyle w:val="Hyperlink"/>
            <w:noProof/>
          </w:rPr>
          <w:t>Figure 24: Account Info for Docker Image</w:t>
        </w:r>
        <w:r>
          <w:rPr>
            <w:noProof/>
            <w:webHidden/>
          </w:rPr>
          <w:tab/>
        </w:r>
        <w:r>
          <w:rPr>
            <w:noProof/>
            <w:webHidden/>
          </w:rPr>
          <w:fldChar w:fldCharType="begin"/>
        </w:r>
        <w:r>
          <w:rPr>
            <w:noProof/>
            <w:webHidden/>
          </w:rPr>
          <w:instrText xml:space="preserve"> PAGEREF _Toc205928668 \h </w:instrText>
        </w:r>
        <w:r>
          <w:rPr>
            <w:noProof/>
            <w:webHidden/>
          </w:rPr>
        </w:r>
        <w:r>
          <w:rPr>
            <w:noProof/>
            <w:webHidden/>
          </w:rPr>
          <w:fldChar w:fldCharType="separate"/>
        </w:r>
        <w:r>
          <w:rPr>
            <w:noProof/>
            <w:webHidden/>
          </w:rPr>
          <w:t>60</w:t>
        </w:r>
        <w:r>
          <w:rPr>
            <w:noProof/>
            <w:webHidden/>
          </w:rPr>
          <w:fldChar w:fldCharType="end"/>
        </w:r>
      </w:hyperlink>
    </w:p>
    <w:p w14:paraId="23AB4518" w14:textId="7B2E6537"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69" w:history="1">
        <w:r w:rsidRPr="00D449CE">
          <w:rPr>
            <w:rStyle w:val="Hyperlink"/>
            <w:noProof/>
          </w:rPr>
          <w:t>Figure 25 : Docker Image for Microservices</w:t>
        </w:r>
        <w:r>
          <w:rPr>
            <w:noProof/>
            <w:webHidden/>
          </w:rPr>
          <w:tab/>
        </w:r>
        <w:r>
          <w:rPr>
            <w:noProof/>
            <w:webHidden/>
          </w:rPr>
          <w:fldChar w:fldCharType="begin"/>
        </w:r>
        <w:r>
          <w:rPr>
            <w:noProof/>
            <w:webHidden/>
          </w:rPr>
          <w:instrText xml:space="preserve"> PAGEREF _Toc205928669 \h </w:instrText>
        </w:r>
        <w:r>
          <w:rPr>
            <w:noProof/>
            <w:webHidden/>
          </w:rPr>
        </w:r>
        <w:r>
          <w:rPr>
            <w:noProof/>
            <w:webHidden/>
          </w:rPr>
          <w:fldChar w:fldCharType="separate"/>
        </w:r>
        <w:r>
          <w:rPr>
            <w:noProof/>
            <w:webHidden/>
          </w:rPr>
          <w:t>61</w:t>
        </w:r>
        <w:r>
          <w:rPr>
            <w:noProof/>
            <w:webHidden/>
          </w:rPr>
          <w:fldChar w:fldCharType="end"/>
        </w:r>
      </w:hyperlink>
    </w:p>
    <w:p w14:paraId="7C8663EF" w14:textId="6C0C0F1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0" w:history="1">
        <w:r w:rsidRPr="00D449CE">
          <w:rPr>
            <w:rStyle w:val="Hyperlink"/>
            <w:noProof/>
          </w:rPr>
          <w:t xml:space="preserve">Figure 26: </w:t>
        </w:r>
        <w:r w:rsidRPr="00D449CE">
          <w:rPr>
            <w:rStyle w:val="Hyperlink"/>
            <w:rFonts w:eastAsia="Times"/>
            <w:noProof/>
            <w:lang w:eastAsia="de-DE"/>
          </w:rPr>
          <w:t xml:space="preserve">Config </w:t>
        </w:r>
        <w:r w:rsidRPr="00D449CE">
          <w:rPr>
            <w:rStyle w:val="Hyperlink"/>
            <w:noProof/>
          </w:rPr>
          <w:t>Server GitHub</w:t>
        </w:r>
        <w:r>
          <w:rPr>
            <w:noProof/>
            <w:webHidden/>
          </w:rPr>
          <w:tab/>
        </w:r>
        <w:r>
          <w:rPr>
            <w:noProof/>
            <w:webHidden/>
          </w:rPr>
          <w:fldChar w:fldCharType="begin"/>
        </w:r>
        <w:r>
          <w:rPr>
            <w:noProof/>
            <w:webHidden/>
          </w:rPr>
          <w:instrText xml:space="preserve"> PAGEREF _Toc205928670 \h </w:instrText>
        </w:r>
        <w:r>
          <w:rPr>
            <w:noProof/>
            <w:webHidden/>
          </w:rPr>
        </w:r>
        <w:r>
          <w:rPr>
            <w:noProof/>
            <w:webHidden/>
          </w:rPr>
          <w:fldChar w:fldCharType="separate"/>
        </w:r>
        <w:r>
          <w:rPr>
            <w:noProof/>
            <w:webHidden/>
          </w:rPr>
          <w:t>63</w:t>
        </w:r>
        <w:r>
          <w:rPr>
            <w:noProof/>
            <w:webHidden/>
          </w:rPr>
          <w:fldChar w:fldCharType="end"/>
        </w:r>
      </w:hyperlink>
    </w:p>
    <w:p w14:paraId="4AB4CD32" w14:textId="56EA30A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1" w:history="1">
        <w:r w:rsidRPr="00D449CE">
          <w:rPr>
            <w:rStyle w:val="Hyperlink"/>
            <w:noProof/>
          </w:rPr>
          <w:t>Figure 27: Config Application YAML File</w:t>
        </w:r>
        <w:r>
          <w:rPr>
            <w:noProof/>
            <w:webHidden/>
          </w:rPr>
          <w:tab/>
        </w:r>
        <w:r>
          <w:rPr>
            <w:noProof/>
            <w:webHidden/>
          </w:rPr>
          <w:fldChar w:fldCharType="begin"/>
        </w:r>
        <w:r>
          <w:rPr>
            <w:noProof/>
            <w:webHidden/>
          </w:rPr>
          <w:instrText xml:space="preserve"> PAGEREF _Toc205928671 \h </w:instrText>
        </w:r>
        <w:r>
          <w:rPr>
            <w:noProof/>
            <w:webHidden/>
          </w:rPr>
        </w:r>
        <w:r>
          <w:rPr>
            <w:noProof/>
            <w:webHidden/>
          </w:rPr>
          <w:fldChar w:fldCharType="separate"/>
        </w:r>
        <w:r>
          <w:rPr>
            <w:noProof/>
            <w:webHidden/>
          </w:rPr>
          <w:t>64</w:t>
        </w:r>
        <w:r>
          <w:rPr>
            <w:noProof/>
            <w:webHidden/>
          </w:rPr>
          <w:fldChar w:fldCharType="end"/>
        </w:r>
      </w:hyperlink>
    </w:p>
    <w:p w14:paraId="1530DD4B" w14:textId="35C709D5"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2" w:history="1">
        <w:r w:rsidRPr="00D449CE">
          <w:rPr>
            <w:rStyle w:val="Hyperlink"/>
            <w:noProof/>
          </w:rPr>
          <w:t>Figure 28: Eureka Discovery</w:t>
        </w:r>
        <w:r>
          <w:rPr>
            <w:noProof/>
            <w:webHidden/>
          </w:rPr>
          <w:tab/>
        </w:r>
        <w:r>
          <w:rPr>
            <w:noProof/>
            <w:webHidden/>
          </w:rPr>
          <w:fldChar w:fldCharType="begin"/>
        </w:r>
        <w:r>
          <w:rPr>
            <w:noProof/>
            <w:webHidden/>
          </w:rPr>
          <w:instrText xml:space="preserve"> PAGEREF _Toc205928672 \h </w:instrText>
        </w:r>
        <w:r>
          <w:rPr>
            <w:noProof/>
            <w:webHidden/>
          </w:rPr>
        </w:r>
        <w:r>
          <w:rPr>
            <w:noProof/>
            <w:webHidden/>
          </w:rPr>
          <w:fldChar w:fldCharType="separate"/>
        </w:r>
        <w:r>
          <w:rPr>
            <w:noProof/>
            <w:webHidden/>
          </w:rPr>
          <w:t>65</w:t>
        </w:r>
        <w:r>
          <w:rPr>
            <w:noProof/>
            <w:webHidden/>
          </w:rPr>
          <w:fldChar w:fldCharType="end"/>
        </w:r>
      </w:hyperlink>
    </w:p>
    <w:p w14:paraId="0EA64FD4" w14:textId="7E573C7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3" w:history="1">
        <w:r w:rsidRPr="00D449CE">
          <w:rPr>
            <w:rStyle w:val="Hyperlink"/>
            <w:noProof/>
          </w:rPr>
          <w:t>Figure 29: Eureka Example</w:t>
        </w:r>
        <w:r>
          <w:rPr>
            <w:noProof/>
            <w:webHidden/>
          </w:rPr>
          <w:tab/>
        </w:r>
        <w:r>
          <w:rPr>
            <w:noProof/>
            <w:webHidden/>
          </w:rPr>
          <w:fldChar w:fldCharType="begin"/>
        </w:r>
        <w:r>
          <w:rPr>
            <w:noProof/>
            <w:webHidden/>
          </w:rPr>
          <w:instrText xml:space="preserve"> PAGEREF _Toc205928673 \h </w:instrText>
        </w:r>
        <w:r>
          <w:rPr>
            <w:noProof/>
            <w:webHidden/>
          </w:rPr>
        </w:r>
        <w:r>
          <w:rPr>
            <w:noProof/>
            <w:webHidden/>
          </w:rPr>
          <w:fldChar w:fldCharType="separate"/>
        </w:r>
        <w:r>
          <w:rPr>
            <w:noProof/>
            <w:webHidden/>
          </w:rPr>
          <w:t>66</w:t>
        </w:r>
        <w:r>
          <w:rPr>
            <w:noProof/>
            <w:webHidden/>
          </w:rPr>
          <w:fldChar w:fldCharType="end"/>
        </w:r>
      </w:hyperlink>
    </w:p>
    <w:p w14:paraId="1D5139BB" w14:textId="7F55D59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4" w:history="1">
        <w:r w:rsidRPr="00D449CE">
          <w:rPr>
            <w:rStyle w:val="Hyperlink"/>
            <w:noProof/>
          </w:rPr>
          <w:t>Figure 30: Eureka heartbeat Example</w:t>
        </w:r>
        <w:r>
          <w:rPr>
            <w:noProof/>
            <w:webHidden/>
          </w:rPr>
          <w:tab/>
        </w:r>
        <w:r>
          <w:rPr>
            <w:noProof/>
            <w:webHidden/>
          </w:rPr>
          <w:fldChar w:fldCharType="begin"/>
        </w:r>
        <w:r>
          <w:rPr>
            <w:noProof/>
            <w:webHidden/>
          </w:rPr>
          <w:instrText xml:space="preserve"> PAGEREF _Toc205928674 \h </w:instrText>
        </w:r>
        <w:r>
          <w:rPr>
            <w:noProof/>
            <w:webHidden/>
          </w:rPr>
        </w:r>
        <w:r>
          <w:rPr>
            <w:noProof/>
            <w:webHidden/>
          </w:rPr>
          <w:fldChar w:fldCharType="separate"/>
        </w:r>
        <w:r>
          <w:rPr>
            <w:noProof/>
            <w:webHidden/>
          </w:rPr>
          <w:t>66</w:t>
        </w:r>
        <w:r>
          <w:rPr>
            <w:noProof/>
            <w:webHidden/>
          </w:rPr>
          <w:fldChar w:fldCharType="end"/>
        </w:r>
      </w:hyperlink>
    </w:p>
    <w:p w14:paraId="502079DF" w14:textId="7D17211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5" w:history="1">
        <w:r w:rsidRPr="00D449CE">
          <w:rPr>
            <w:rStyle w:val="Hyperlink"/>
            <w:noProof/>
          </w:rPr>
          <w:t>Figure 31:Card Service Feign Client</w:t>
        </w:r>
        <w:r>
          <w:rPr>
            <w:noProof/>
            <w:webHidden/>
          </w:rPr>
          <w:tab/>
        </w:r>
        <w:r>
          <w:rPr>
            <w:noProof/>
            <w:webHidden/>
          </w:rPr>
          <w:fldChar w:fldCharType="begin"/>
        </w:r>
        <w:r>
          <w:rPr>
            <w:noProof/>
            <w:webHidden/>
          </w:rPr>
          <w:instrText xml:space="preserve"> PAGEREF _Toc205928675 \h </w:instrText>
        </w:r>
        <w:r>
          <w:rPr>
            <w:noProof/>
            <w:webHidden/>
          </w:rPr>
        </w:r>
        <w:r>
          <w:rPr>
            <w:noProof/>
            <w:webHidden/>
          </w:rPr>
          <w:fldChar w:fldCharType="separate"/>
        </w:r>
        <w:r>
          <w:rPr>
            <w:noProof/>
            <w:webHidden/>
          </w:rPr>
          <w:t>67</w:t>
        </w:r>
        <w:r>
          <w:rPr>
            <w:noProof/>
            <w:webHidden/>
          </w:rPr>
          <w:fldChar w:fldCharType="end"/>
        </w:r>
      </w:hyperlink>
    </w:p>
    <w:p w14:paraId="08F05008" w14:textId="252C614C"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6" w:history="1">
        <w:r w:rsidRPr="00D449CE">
          <w:rPr>
            <w:rStyle w:val="Hyperlink"/>
            <w:noProof/>
          </w:rPr>
          <w:t>Figure 32: Circuit breaker Example</w:t>
        </w:r>
        <w:r>
          <w:rPr>
            <w:noProof/>
            <w:webHidden/>
          </w:rPr>
          <w:tab/>
        </w:r>
        <w:r>
          <w:rPr>
            <w:noProof/>
            <w:webHidden/>
          </w:rPr>
          <w:fldChar w:fldCharType="begin"/>
        </w:r>
        <w:r>
          <w:rPr>
            <w:noProof/>
            <w:webHidden/>
          </w:rPr>
          <w:instrText xml:space="preserve"> PAGEREF _Toc205928676 \h </w:instrText>
        </w:r>
        <w:r>
          <w:rPr>
            <w:noProof/>
            <w:webHidden/>
          </w:rPr>
        </w:r>
        <w:r>
          <w:rPr>
            <w:noProof/>
            <w:webHidden/>
          </w:rPr>
          <w:fldChar w:fldCharType="separate"/>
        </w:r>
        <w:r>
          <w:rPr>
            <w:noProof/>
            <w:webHidden/>
          </w:rPr>
          <w:t>68</w:t>
        </w:r>
        <w:r>
          <w:rPr>
            <w:noProof/>
            <w:webHidden/>
          </w:rPr>
          <w:fldChar w:fldCharType="end"/>
        </w:r>
      </w:hyperlink>
    </w:p>
    <w:p w14:paraId="063B0B97" w14:textId="5E35E20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7" w:history="1">
        <w:r w:rsidRPr="00D449CE">
          <w:rPr>
            <w:rStyle w:val="Hyperlink"/>
            <w:noProof/>
          </w:rPr>
          <w:t>Figure 33: Prometheus Configuration</w:t>
        </w:r>
        <w:r>
          <w:rPr>
            <w:noProof/>
            <w:webHidden/>
          </w:rPr>
          <w:tab/>
        </w:r>
        <w:r>
          <w:rPr>
            <w:noProof/>
            <w:webHidden/>
          </w:rPr>
          <w:fldChar w:fldCharType="begin"/>
        </w:r>
        <w:r>
          <w:rPr>
            <w:noProof/>
            <w:webHidden/>
          </w:rPr>
          <w:instrText xml:space="preserve"> PAGEREF _Toc205928677 \h </w:instrText>
        </w:r>
        <w:r>
          <w:rPr>
            <w:noProof/>
            <w:webHidden/>
          </w:rPr>
        </w:r>
        <w:r>
          <w:rPr>
            <w:noProof/>
            <w:webHidden/>
          </w:rPr>
          <w:fldChar w:fldCharType="separate"/>
        </w:r>
        <w:r>
          <w:rPr>
            <w:noProof/>
            <w:webHidden/>
          </w:rPr>
          <w:t>70</w:t>
        </w:r>
        <w:r>
          <w:rPr>
            <w:noProof/>
            <w:webHidden/>
          </w:rPr>
          <w:fldChar w:fldCharType="end"/>
        </w:r>
      </w:hyperlink>
    </w:p>
    <w:p w14:paraId="22385AAD" w14:textId="69BD33C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8" w:history="1">
        <w:r w:rsidRPr="00D449CE">
          <w:rPr>
            <w:rStyle w:val="Hyperlink"/>
            <w:noProof/>
          </w:rPr>
          <w:t>Figure 34: Account Micro Service Actuator</w:t>
        </w:r>
        <w:r>
          <w:rPr>
            <w:noProof/>
            <w:webHidden/>
          </w:rPr>
          <w:tab/>
        </w:r>
        <w:r>
          <w:rPr>
            <w:noProof/>
            <w:webHidden/>
          </w:rPr>
          <w:fldChar w:fldCharType="begin"/>
        </w:r>
        <w:r>
          <w:rPr>
            <w:noProof/>
            <w:webHidden/>
          </w:rPr>
          <w:instrText xml:space="preserve"> PAGEREF _Toc205928678 \h </w:instrText>
        </w:r>
        <w:r>
          <w:rPr>
            <w:noProof/>
            <w:webHidden/>
          </w:rPr>
        </w:r>
        <w:r>
          <w:rPr>
            <w:noProof/>
            <w:webHidden/>
          </w:rPr>
          <w:fldChar w:fldCharType="separate"/>
        </w:r>
        <w:r>
          <w:rPr>
            <w:noProof/>
            <w:webHidden/>
          </w:rPr>
          <w:t>70</w:t>
        </w:r>
        <w:r>
          <w:rPr>
            <w:noProof/>
            <w:webHidden/>
          </w:rPr>
          <w:fldChar w:fldCharType="end"/>
        </w:r>
      </w:hyperlink>
    </w:p>
    <w:p w14:paraId="66FB68E0" w14:textId="243F8B58"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79" w:history="1">
        <w:r w:rsidRPr="00D449CE">
          <w:rPr>
            <w:rStyle w:val="Hyperlink"/>
            <w:noProof/>
          </w:rPr>
          <w:t>Figure 35: Checking CPU Usage for Microservices in Prometheus Dashboard</w:t>
        </w:r>
        <w:r>
          <w:rPr>
            <w:noProof/>
            <w:webHidden/>
          </w:rPr>
          <w:tab/>
        </w:r>
        <w:r>
          <w:rPr>
            <w:noProof/>
            <w:webHidden/>
          </w:rPr>
          <w:fldChar w:fldCharType="begin"/>
        </w:r>
        <w:r>
          <w:rPr>
            <w:noProof/>
            <w:webHidden/>
          </w:rPr>
          <w:instrText xml:space="preserve"> PAGEREF _Toc205928679 \h </w:instrText>
        </w:r>
        <w:r>
          <w:rPr>
            <w:noProof/>
            <w:webHidden/>
          </w:rPr>
        </w:r>
        <w:r>
          <w:rPr>
            <w:noProof/>
            <w:webHidden/>
          </w:rPr>
          <w:fldChar w:fldCharType="separate"/>
        </w:r>
        <w:r>
          <w:rPr>
            <w:noProof/>
            <w:webHidden/>
          </w:rPr>
          <w:t>71</w:t>
        </w:r>
        <w:r>
          <w:rPr>
            <w:noProof/>
            <w:webHidden/>
          </w:rPr>
          <w:fldChar w:fldCharType="end"/>
        </w:r>
      </w:hyperlink>
    </w:p>
    <w:p w14:paraId="55F344E5" w14:textId="60EB3360"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0" w:history="1">
        <w:r w:rsidRPr="00D449CE">
          <w:rPr>
            <w:rStyle w:val="Hyperlink"/>
            <w:noProof/>
          </w:rPr>
          <w:t>Figure 36: Checking CPU Usage Graph for Microservices in Prometheus Dashboard</w:t>
        </w:r>
        <w:r>
          <w:rPr>
            <w:noProof/>
            <w:webHidden/>
          </w:rPr>
          <w:tab/>
        </w:r>
        <w:r>
          <w:rPr>
            <w:noProof/>
            <w:webHidden/>
          </w:rPr>
          <w:fldChar w:fldCharType="begin"/>
        </w:r>
        <w:r>
          <w:rPr>
            <w:noProof/>
            <w:webHidden/>
          </w:rPr>
          <w:instrText xml:space="preserve"> PAGEREF _Toc205928680 \h </w:instrText>
        </w:r>
        <w:r>
          <w:rPr>
            <w:noProof/>
            <w:webHidden/>
          </w:rPr>
        </w:r>
        <w:r>
          <w:rPr>
            <w:noProof/>
            <w:webHidden/>
          </w:rPr>
          <w:fldChar w:fldCharType="separate"/>
        </w:r>
        <w:r>
          <w:rPr>
            <w:noProof/>
            <w:webHidden/>
          </w:rPr>
          <w:t>71</w:t>
        </w:r>
        <w:r>
          <w:rPr>
            <w:noProof/>
            <w:webHidden/>
          </w:rPr>
          <w:fldChar w:fldCharType="end"/>
        </w:r>
      </w:hyperlink>
    </w:p>
    <w:p w14:paraId="70A6F821" w14:textId="4CBC6D52"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1" w:history="1">
        <w:r w:rsidRPr="00D449CE">
          <w:rPr>
            <w:rStyle w:val="Hyperlink"/>
            <w:noProof/>
          </w:rPr>
          <w:t>Figure 37:All Microservices State shown in Prometheus Dashboard</w:t>
        </w:r>
        <w:r>
          <w:rPr>
            <w:noProof/>
            <w:webHidden/>
          </w:rPr>
          <w:tab/>
        </w:r>
        <w:r>
          <w:rPr>
            <w:noProof/>
            <w:webHidden/>
          </w:rPr>
          <w:fldChar w:fldCharType="begin"/>
        </w:r>
        <w:r>
          <w:rPr>
            <w:noProof/>
            <w:webHidden/>
          </w:rPr>
          <w:instrText xml:space="preserve"> PAGEREF _Toc205928681 \h </w:instrText>
        </w:r>
        <w:r>
          <w:rPr>
            <w:noProof/>
            <w:webHidden/>
          </w:rPr>
        </w:r>
        <w:r>
          <w:rPr>
            <w:noProof/>
            <w:webHidden/>
          </w:rPr>
          <w:fldChar w:fldCharType="separate"/>
        </w:r>
        <w:r>
          <w:rPr>
            <w:noProof/>
            <w:webHidden/>
          </w:rPr>
          <w:t>71</w:t>
        </w:r>
        <w:r>
          <w:rPr>
            <w:noProof/>
            <w:webHidden/>
          </w:rPr>
          <w:fldChar w:fldCharType="end"/>
        </w:r>
      </w:hyperlink>
    </w:p>
    <w:p w14:paraId="5089FC41" w14:textId="5D5384A0"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2" w:history="1">
        <w:r w:rsidRPr="00D449CE">
          <w:rPr>
            <w:rStyle w:val="Hyperlink"/>
            <w:noProof/>
          </w:rPr>
          <w:t>Figure 38: Grafana View of CPU Usage of Microservices</w:t>
        </w:r>
        <w:r>
          <w:rPr>
            <w:noProof/>
            <w:webHidden/>
          </w:rPr>
          <w:tab/>
        </w:r>
        <w:r>
          <w:rPr>
            <w:noProof/>
            <w:webHidden/>
          </w:rPr>
          <w:fldChar w:fldCharType="begin"/>
        </w:r>
        <w:r>
          <w:rPr>
            <w:noProof/>
            <w:webHidden/>
          </w:rPr>
          <w:instrText xml:space="preserve"> PAGEREF _Toc205928682 \h </w:instrText>
        </w:r>
        <w:r>
          <w:rPr>
            <w:noProof/>
            <w:webHidden/>
          </w:rPr>
        </w:r>
        <w:r>
          <w:rPr>
            <w:noProof/>
            <w:webHidden/>
          </w:rPr>
          <w:fldChar w:fldCharType="separate"/>
        </w:r>
        <w:r>
          <w:rPr>
            <w:noProof/>
            <w:webHidden/>
          </w:rPr>
          <w:t>72</w:t>
        </w:r>
        <w:r>
          <w:rPr>
            <w:noProof/>
            <w:webHidden/>
          </w:rPr>
          <w:fldChar w:fldCharType="end"/>
        </w:r>
      </w:hyperlink>
    </w:p>
    <w:p w14:paraId="589F239A" w14:textId="5BFC089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3" w:history="1">
        <w:r w:rsidRPr="00D449CE">
          <w:rPr>
            <w:rStyle w:val="Hyperlink"/>
            <w:noProof/>
          </w:rPr>
          <w:t>Figure 39: JVM (Micrometer) Dashboard for Account Microservice</w:t>
        </w:r>
        <w:r>
          <w:rPr>
            <w:noProof/>
            <w:webHidden/>
          </w:rPr>
          <w:tab/>
        </w:r>
        <w:r>
          <w:rPr>
            <w:noProof/>
            <w:webHidden/>
          </w:rPr>
          <w:fldChar w:fldCharType="begin"/>
        </w:r>
        <w:r>
          <w:rPr>
            <w:noProof/>
            <w:webHidden/>
          </w:rPr>
          <w:instrText xml:space="preserve"> PAGEREF _Toc205928683 \h </w:instrText>
        </w:r>
        <w:r>
          <w:rPr>
            <w:noProof/>
            <w:webHidden/>
          </w:rPr>
        </w:r>
        <w:r>
          <w:rPr>
            <w:noProof/>
            <w:webHidden/>
          </w:rPr>
          <w:fldChar w:fldCharType="separate"/>
        </w:r>
        <w:r>
          <w:rPr>
            <w:noProof/>
            <w:webHidden/>
          </w:rPr>
          <w:t>72</w:t>
        </w:r>
        <w:r>
          <w:rPr>
            <w:noProof/>
            <w:webHidden/>
          </w:rPr>
          <w:fldChar w:fldCharType="end"/>
        </w:r>
      </w:hyperlink>
    </w:p>
    <w:p w14:paraId="6C25AA8D" w14:textId="1637C0BC"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4" w:history="1">
        <w:r w:rsidRPr="00D449CE">
          <w:rPr>
            <w:rStyle w:val="Hyperlink"/>
            <w:noProof/>
          </w:rPr>
          <w:t>Figure 40:Grafana Alert when Account Micro service down</w:t>
        </w:r>
        <w:r>
          <w:rPr>
            <w:noProof/>
            <w:webHidden/>
          </w:rPr>
          <w:tab/>
        </w:r>
        <w:r>
          <w:rPr>
            <w:noProof/>
            <w:webHidden/>
          </w:rPr>
          <w:fldChar w:fldCharType="begin"/>
        </w:r>
        <w:r>
          <w:rPr>
            <w:noProof/>
            <w:webHidden/>
          </w:rPr>
          <w:instrText xml:space="preserve"> PAGEREF _Toc205928684 \h </w:instrText>
        </w:r>
        <w:r>
          <w:rPr>
            <w:noProof/>
            <w:webHidden/>
          </w:rPr>
        </w:r>
        <w:r>
          <w:rPr>
            <w:noProof/>
            <w:webHidden/>
          </w:rPr>
          <w:fldChar w:fldCharType="separate"/>
        </w:r>
        <w:r>
          <w:rPr>
            <w:noProof/>
            <w:webHidden/>
          </w:rPr>
          <w:t>73</w:t>
        </w:r>
        <w:r>
          <w:rPr>
            <w:noProof/>
            <w:webHidden/>
          </w:rPr>
          <w:fldChar w:fldCharType="end"/>
        </w:r>
      </w:hyperlink>
    </w:p>
    <w:p w14:paraId="7C0CDABB" w14:textId="68E78F75"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5" w:history="1">
        <w:r w:rsidRPr="00D449CE">
          <w:rPr>
            <w:rStyle w:val="Hyperlink"/>
            <w:noProof/>
          </w:rPr>
          <w:t>Figure 41: Hook deck Response When Account Micro service down</w:t>
        </w:r>
        <w:r>
          <w:rPr>
            <w:noProof/>
            <w:webHidden/>
          </w:rPr>
          <w:tab/>
        </w:r>
        <w:r>
          <w:rPr>
            <w:noProof/>
            <w:webHidden/>
          </w:rPr>
          <w:fldChar w:fldCharType="begin"/>
        </w:r>
        <w:r>
          <w:rPr>
            <w:noProof/>
            <w:webHidden/>
          </w:rPr>
          <w:instrText xml:space="preserve"> PAGEREF _Toc205928685 \h </w:instrText>
        </w:r>
        <w:r>
          <w:rPr>
            <w:noProof/>
            <w:webHidden/>
          </w:rPr>
        </w:r>
        <w:r>
          <w:rPr>
            <w:noProof/>
            <w:webHidden/>
          </w:rPr>
          <w:fldChar w:fldCharType="separate"/>
        </w:r>
        <w:r>
          <w:rPr>
            <w:noProof/>
            <w:webHidden/>
          </w:rPr>
          <w:t>73</w:t>
        </w:r>
        <w:r>
          <w:rPr>
            <w:noProof/>
            <w:webHidden/>
          </w:rPr>
          <w:fldChar w:fldCharType="end"/>
        </w:r>
      </w:hyperlink>
    </w:p>
    <w:p w14:paraId="14302D59" w14:textId="7C0ED742"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6" w:history="1">
        <w:r w:rsidRPr="00D449CE">
          <w:rPr>
            <w:rStyle w:val="Hyperlink"/>
            <w:noProof/>
          </w:rPr>
          <w:t>Figure 42: Open Telemetry Pattern</w:t>
        </w:r>
        <w:r>
          <w:rPr>
            <w:noProof/>
            <w:webHidden/>
          </w:rPr>
          <w:tab/>
        </w:r>
        <w:r>
          <w:rPr>
            <w:noProof/>
            <w:webHidden/>
          </w:rPr>
          <w:fldChar w:fldCharType="begin"/>
        </w:r>
        <w:r>
          <w:rPr>
            <w:noProof/>
            <w:webHidden/>
          </w:rPr>
          <w:instrText xml:space="preserve"> PAGEREF _Toc205928686 \h </w:instrText>
        </w:r>
        <w:r>
          <w:rPr>
            <w:noProof/>
            <w:webHidden/>
          </w:rPr>
        </w:r>
        <w:r>
          <w:rPr>
            <w:noProof/>
            <w:webHidden/>
          </w:rPr>
          <w:fldChar w:fldCharType="separate"/>
        </w:r>
        <w:r>
          <w:rPr>
            <w:noProof/>
            <w:webHidden/>
          </w:rPr>
          <w:t>74</w:t>
        </w:r>
        <w:r>
          <w:rPr>
            <w:noProof/>
            <w:webHidden/>
          </w:rPr>
          <w:fldChar w:fldCharType="end"/>
        </w:r>
      </w:hyperlink>
    </w:p>
    <w:p w14:paraId="17487B16" w14:textId="1AF2383D"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7" w:history="1">
        <w:r w:rsidRPr="00D449CE">
          <w:rPr>
            <w:rStyle w:val="Hyperlink"/>
            <w:noProof/>
          </w:rPr>
          <w:t>Figure 43: Trace ID from Accou</w:t>
        </w:r>
        <w:r w:rsidRPr="00D449CE">
          <w:rPr>
            <w:rStyle w:val="Hyperlink"/>
            <w:rFonts w:eastAsia="Times"/>
            <w:noProof/>
          </w:rPr>
          <w:t>nt Microservice</w:t>
        </w:r>
        <w:r>
          <w:rPr>
            <w:noProof/>
            <w:webHidden/>
          </w:rPr>
          <w:tab/>
        </w:r>
        <w:r>
          <w:rPr>
            <w:noProof/>
            <w:webHidden/>
          </w:rPr>
          <w:fldChar w:fldCharType="begin"/>
        </w:r>
        <w:r>
          <w:rPr>
            <w:noProof/>
            <w:webHidden/>
          </w:rPr>
          <w:instrText xml:space="preserve"> PAGEREF _Toc205928687 \h </w:instrText>
        </w:r>
        <w:r>
          <w:rPr>
            <w:noProof/>
            <w:webHidden/>
          </w:rPr>
        </w:r>
        <w:r>
          <w:rPr>
            <w:noProof/>
            <w:webHidden/>
          </w:rPr>
          <w:fldChar w:fldCharType="separate"/>
        </w:r>
        <w:r>
          <w:rPr>
            <w:noProof/>
            <w:webHidden/>
          </w:rPr>
          <w:t>75</w:t>
        </w:r>
        <w:r>
          <w:rPr>
            <w:noProof/>
            <w:webHidden/>
          </w:rPr>
          <w:fldChar w:fldCharType="end"/>
        </w:r>
      </w:hyperlink>
    </w:p>
    <w:p w14:paraId="52A6C6F8" w14:textId="77C0012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8" w:history="1">
        <w:r w:rsidRPr="00D449CE">
          <w:rPr>
            <w:rStyle w:val="Hyperlink"/>
            <w:noProof/>
          </w:rPr>
          <w:t>Figure 44: Trace ID from Card Microservice</w:t>
        </w:r>
        <w:r>
          <w:rPr>
            <w:noProof/>
            <w:webHidden/>
          </w:rPr>
          <w:tab/>
        </w:r>
        <w:r>
          <w:rPr>
            <w:noProof/>
            <w:webHidden/>
          </w:rPr>
          <w:fldChar w:fldCharType="begin"/>
        </w:r>
        <w:r>
          <w:rPr>
            <w:noProof/>
            <w:webHidden/>
          </w:rPr>
          <w:instrText xml:space="preserve"> PAGEREF _Toc205928688 \h </w:instrText>
        </w:r>
        <w:r>
          <w:rPr>
            <w:noProof/>
            <w:webHidden/>
          </w:rPr>
        </w:r>
        <w:r>
          <w:rPr>
            <w:noProof/>
            <w:webHidden/>
          </w:rPr>
          <w:fldChar w:fldCharType="separate"/>
        </w:r>
        <w:r>
          <w:rPr>
            <w:noProof/>
            <w:webHidden/>
          </w:rPr>
          <w:t>75</w:t>
        </w:r>
        <w:r>
          <w:rPr>
            <w:noProof/>
            <w:webHidden/>
          </w:rPr>
          <w:fldChar w:fldCharType="end"/>
        </w:r>
      </w:hyperlink>
    </w:p>
    <w:p w14:paraId="632BF8F9" w14:textId="1D149E6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89" w:history="1">
        <w:r w:rsidRPr="00D449CE">
          <w:rPr>
            <w:rStyle w:val="Hyperlink"/>
            <w:noProof/>
          </w:rPr>
          <w:t>Figure 45: Temp show Path of Request</w:t>
        </w:r>
        <w:r>
          <w:rPr>
            <w:noProof/>
            <w:webHidden/>
          </w:rPr>
          <w:tab/>
        </w:r>
        <w:r>
          <w:rPr>
            <w:noProof/>
            <w:webHidden/>
          </w:rPr>
          <w:fldChar w:fldCharType="begin"/>
        </w:r>
        <w:r>
          <w:rPr>
            <w:noProof/>
            <w:webHidden/>
          </w:rPr>
          <w:instrText xml:space="preserve"> PAGEREF _Toc205928689 \h </w:instrText>
        </w:r>
        <w:r>
          <w:rPr>
            <w:noProof/>
            <w:webHidden/>
          </w:rPr>
        </w:r>
        <w:r>
          <w:rPr>
            <w:noProof/>
            <w:webHidden/>
          </w:rPr>
          <w:fldChar w:fldCharType="separate"/>
        </w:r>
        <w:r>
          <w:rPr>
            <w:noProof/>
            <w:webHidden/>
          </w:rPr>
          <w:t>75</w:t>
        </w:r>
        <w:r>
          <w:rPr>
            <w:noProof/>
            <w:webHidden/>
          </w:rPr>
          <w:fldChar w:fldCharType="end"/>
        </w:r>
      </w:hyperlink>
    </w:p>
    <w:p w14:paraId="28FB6357" w14:textId="71071E6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0" w:history="1">
        <w:r w:rsidRPr="00D449CE">
          <w:rPr>
            <w:rStyle w:val="Hyperlink"/>
            <w:noProof/>
          </w:rPr>
          <w:t>Figure 46: Security Config</w:t>
        </w:r>
        <w:r>
          <w:rPr>
            <w:noProof/>
            <w:webHidden/>
          </w:rPr>
          <w:tab/>
        </w:r>
        <w:r>
          <w:rPr>
            <w:noProof/>
            <w:webHidden/>
          </w:rPr>
          <w:fldChar w:fldCharType="begin"/>
        </w:r>
        <w:r>
          <w:rPr>
            <w:noProof/>
            <w:webHidden/>
          </w:rPr>
          <w:instrText xml:space="preserve"> PAGEREF _Toc205928690 \h </w:instrText>
        </w:r>
        <w:r>
          <w:rPr>
            <w:noProof/>
            <w:webHidden/>
          </w:rPr>
        </w:r>
        <w:r>
          <w:rPr>
            <w:noProof/>
            <w:webHidden/>
          </w:rPr>
          <w:fldChar w:fldCharType="separate"/>
        </w:r>
        <w:r>
          <w:rPr>
            <w:noProof/>
            <w:webHidden/>
          </w:rPr>
          <w:t>77</w:t>
        </w:r>
        <w:r>
          <w:rPr>
            <w:noProof/>
            <w:webHidden/>
          </w:rPr>
          <w:fldChar w:fldCharType="end"/>
        </w:r>
      </w:hyperlink>
    </w:p>
    <w:p w14:paraId="4F1ED63F" w14:textId="1DB2B987"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1" w:history="1">
        <w:r w:rsidRPr="00D449CE">
          <w:rPr>
            <w:rStyle w:val="Hyperlink"/>
            <w:noProof/>
          </w:rPr>
          <w:t>Figure 47: Key Clock Filter Chain</w:t>
        </w:r>
        <w:r>
          <w:rPr>
            <w:noProof/>
            <w:webHidden/>
          </w:rPr>
          <w:tab/>
        </w:r>
        <w:r>
          <w:rPr>
            <w:noProof/>
            <w:webHidden/>
          </w:rPr>
          <w:fldChar w:fldCharType="begin"/>
        </w:r>
        <w:r>
          <w:rPr>
            <w:noProof/>
            <w:webHidden/>
          </w:rPr>
          <w:instrText xml:space="preserve"> PAGEREF _Toc205928691 \h </w:instrText>
        </w:r>
        <w:r>
          <w:rPr>
            <w:noProof/>
            <w:webHidden/>
          </w:rPr>
        </w:r>
        <w:r>
          <w:rPr>
            <w:noProof/>
            <w:webHidden/>
          </w:rPr>
          <w:fldChar w:fldCharType="separate"/>
        </w:r>
        <w:r>
          <w:rPr>
            <w:noProof/>
            <w:webHidden/>
          </w:rPr>
          <w:t>78</w:t>
        </w:r>
        <w:r>
          <w:rPr>
            <w:noProof/>
            <w:webHidden/>
          </w:rPr>
          <w:fldChar w:fldCharType="end"/>
        </w:r>
      </w:hyperlink>
    </w:p>
    <w:p w14:paraId="6D0E2053" w14:textId="266CFEC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2" w:history="1">
        <w:r w:rsidRPr="00D449CE">
          <w:rPr>
            <w:rStyle w:val="Hyperlink"/>
            <w:noProof/>
          </w:rPr>
          <w:t>Figure 48: KeyCloack Client Roles</w:t>
        </w:r>
        <w:r>
          <w:rPr>
            <w:noProof/>
            <w:webHidden/>
          </w:rPr>
          <w:tab/>
        </w:r>
        <w:r>
          <w:rPr>
            <w:noProof/>
            <w:webHidden/>
          </w:rPr>
          <w:fldChar w:fldCharType="begin"/>
        </w:r>
        <w:r>
          <w:rPr>
            <w:noProof/>
            <w:webHidden/>
          </w:rPr>
          <w:instrText xml:space="preserve"> PAGEREF _Toc205928692 \h </w:instrText>
        </w:r>
        <w:r>
          <w:rPr>
            <w:noProof/>
            <w:webHidden/>
          </w:rPr>
        </w:r>
        <w:r>
          <w:rPr>
            <w:noProof/>
            <w:webHidden/>
          </w:rPr>
          <w:fldChar w:fldCharType="separate"/>
        </w:r>
        <w:r>
          <w:rPr>
            <w:noProof/>
            <w:webHidden/>
          </w:rPr>
          <w:t>79</w:t>
        </w:r>
        <w:r>
          <w:rPr>
            <w:noProof/>
            <w:webHidden/>
          </w:rPr>
          <w:fldChar w:fldCharType="end"/>
        </w:r>
      </w:hyperlink>
    </w:p>
    <w:p w14:paraId="51FB1081" w14:textId="1BE24AFD"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3" w:history="1">
        <w:r w:rsidRPr="00D449CE">
          <w:rPr>
            <w:rStyle w:val="Hyperlink"/>
            <w:noProof/>
          </w:rPr>
          <w:t>Figure 49: Postman Using Keycloack Role</w:t>
        </w:r>
        <w:r>
          <w:rPr>
            <w:noProof/>
            <w:webHidden/>
          </w:rPr>
          <w:tab/>
        </w:r>
        <w:r>
          <w:rPr>
            <w:noProof/>
            <w:webHidden/>
          </w:rPr>
          <w:fldChar w:fldCharType="begin"/>
        </w:r>
        <w:r>
          <w:rPr>
            <w:noProof/>
            <w:webHidden/>
          </w:rPr>
          <w:instrText xml:space="preserve"> PAGEREF _Toc205928693 \h </w:instrText>
        </w:r>
        <w:r>
          <w:rPr>
            <w:noProof/>
            <w:webHidden/>
          </w:rPr>
        </w:r>
        <w:r>
          <w:rPr>
            <w:noProof/>
            <w:webHidden/>
          </w:rPr>
          <w:fldChar w:fldCharType="separate"/>
        </w:r>
        <w:r>
          <w:rPr>
            <w:noProof/>
            <w:webHidden/>
          </w:rPr>
          <w:t>80</w:t>
        </w:r>
        <w:r>
          <w:rPr>
            <w:noProof/>
            <w:webHidden/>
          </w:rPr>
          <w:fldChar w:fldCharType="end"/>
        </w:r>
      </w:hyperlink>
    </w:p>
    <w:p w14:paraId="27B5048C" w14:textId="2D2BB2D8"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4" w:history="1">
        <w:r w:rsidRPr="00D449CE">
          <w:rPr>
            <w:rStyle w:val="Hyperlink"/>
            <w:noProof/>
          </w:rPr>
          <w:t>Figure 50: Kafka Lytic Details</w:t>
        </w:r>
        <w:r>
          <w:rPr>
            <w:noProof/>
            <w:webHidden/>
          </w:rPr>
          <w:tab/>
        </w:r>
        <w:r>
          <w:rPr>
            <w:noProof/>
            <w:webHidden/>
          </w:rPr>
          <w:fldChar w:fldCharType="begin"/>
        </w:r>
        <w:r>
          <w:rPr>
            <w:noProof/>
            <w:webHidden/>
          </w:rPr>
          <w:instrText xml:space="preserve"> PAGEREF _Toc205928694 \h </w:instrText>
        </w:r>
        <w:r>
          <w:rPr>
            <w:noProof/>
            <w:webHidden/>
          </w:rPr>
        </w:r>
        <w:r>
          <w:rPr>
            <w:noProof/>
            <w:webHidden/>
          </w:rPr>
          <w:fldChar w:fldCharType="separate"/>
        </w:r>
        <w:r>
          <w:rPr>
            <w:noProof/>
            <w:webHidden/>
          </w:rPr>
          <w:t>81</w:t>
        </w:r>
        <w:r>
          <w:rPr>
            <w:noProof/>
            <w:webHidden/>
          </w:rPr>
          <w:fldChar w:fldCharType="end"/>
        </w:r>
      </w:hyperlink>
    </w:p>
    <w:p w14:paraId="667C46F9" w14:textId="3416B5D8"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5" w:history="1">
        <w:r w:rsidRPr="00D449CE">
          <w:rPr>
            <w:rStyle w:val="Hyperlink"/>
            <w:noProof/>
          </w:rPr>
          <w:t>Figure 51: Kafka Connection</w:t>
        </w:r>
        <w:r>
          <w:rPr>
            <w:noProof/>
            <w:webHidden/>
          </w:rPr>
          <w:tab/>
        </w:r>
        <w:r>
          <w:rPr>
            <w:noProof/>
            <w:webHidden/>
          </w:rPr>
          <w:fldChar w:fldCharType="begin"/>
        </w:r>
        <w:r>
          <w:rPr>
            <w:noProof/>
            <w:webHidden/>
          </w:rPr>
          <w:instrText xml:space="preserve"> PAGEREF _Toc205928695 \h </w:instrText>
        </w:r>
        <w:r>
          <w:rPr>
            <w:noProof/>
            <w:webHidden/>
          </w:rPr>
        </w:r>
        <w:r>
          <w:rPr>
            <w:noProof/>
            <w:webHidden/>
          </w:rPr>
          <w:fldChar w:fldCharType="separate"/>
        </w:r>
        <w:r>
          <w:rPr>
            <w:noProof/>
            <w:webHidden/>
          </w:rPr>
          <w:t>82</w:t>
        </w:r>
        <w:r>
          <w:rPr>
            <w:noProof/>
            <w:webHidden/>
          </w:rPr>
          <w:fldChar w:fldCharType="end"/>
        </w:r>
      </w:hyperlink>
    </w:p>
    <w:p w14:paraId="48BBAFAC" w14:textId="63CFB9F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6" w:history="1">
        <w:r w:rsidRPr="00D449CE">
          <w:rPr>
            <w:rStyle w:val="Hyperlink"/>
            <w:noProof/>
          </w:rPr>
          <w:t>Figure 52: Kafka Maven Dependance</w:t>
        </w:r>
        <w:r>
          <w:rPr>
            <w:noProof/>
            <w:webHidden/>
          </w:rPr>
          <w:tab/>
        </w:r>
        <w:r>
          <w:rPr>
            <w:noProof/>
            <w:webHidden/>
          </w:rPr>
          <w:fldChar w:fldCharType="begin"/>
        </w:r>
        <w:r>
          <w:rPr>
            <w:noProof/>
            <w:webHidden/>
          </w:rPr>
          <w:instrText xml:space="preserve"> PAGEREF _Toc205928696 \h </w:instrText>
        </w:r>
        <w:r>
          <w:rPr>
            <w:noProof/>
            <w:webHidden/>
          </w:rPr>
        </w:r>
        <w:r>
          <w:rPr>
            <w:noProof/>
            <w:webHidden/>
          </w:rPr>
          <w:fldChar w:fldCharType="separate"/>
        </w:r>
        <w:r>
          <w:rPr>
            <w:noProof/>
            <w:webHidden/>
          </w:rPr>
          <w:t>82</w:t>
        </w:r>
        <w:r>
          <w:rPr>
            <w:noProof/>
            <w:webHidden/>
          </w:rPr>
          <w:fldChar w:fldCharType="end"/>
        </w:r>
      </w:hyperlink>
    </w:p>
    <w:p w14:paraId="634F44EE" w14:textId="046485A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7" w:history="1">
        <w:r w:rsidRPr="00D449CE">
          <w:rPr>
            <w:rStyle w:val="Hyperlink"/>
            <w:noProof/>
          </w:rPr>
          <w:t>Figure 53: nods for all Micro Service</w:t>
        </w:r>
        <w:r>
          <w:rPr>
            <w:noProof/>
            <w:webHidden/>
          </w:rPr>
          <w:tab/>
        </w:r>
        <w:r>
          <w:rPr>
            <w:noProof/>
            <w:webHidden/>
          </w:rPr>
          <w:fldChar w:fldCharType="begin"/>
        </w:r>
        <w:r>
          <w:rPr>
            <w:noProof/>
            <w:webHidden/>
          </w:rPr>
          <w:instrText xml:space="preserve"> PAGEREF _Toc205928697 \h </w:instrText>
        </w:r>
        <w:r>
          <w:rPr>
            <w:noProof/>
            <w:webHidden/>
          </w:rPr>
        </w:r>
        <w:r>
          <w:rPr>
            <w:noProof/>
            <w:webHidden/>
          </w:rPr>
          <w:fldChar w:fldCharType="separate"/>
        </w:r>
        <w:r>
          <w:rPr>
            <w:noProof/>
            <w:webHidden/>
          </w:rPr>
          <w:t>85</w:t>
        </w:r>
        <w:r>
          <w:rPr>
            <w:noProof/>
            <w:webHidden/>
          </w:rPr>
          <w:fldChar w:fldCharType="end"/>
        </w:r>
      </w:hyperlink>
    </w:p>
    <w:p w14:paraId="73144A6E" w14:textId="059D428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8" w:history="1">
        <w:r w:rsidRPr="00D449CE">
          <w:rPr>
            <w:rStyle w:val="Hyperlink"/>
            <w:noProof/>
          </w:rPr>
          <w:t>Figure 54: Kubernetes config for Account Microservice</w:t>
        </w:r>
        <w:r>
          <w:rPr>
            <w:noProof/>
            <w:webHidden/>
          </w:rPr>
          <w:tab/>
        </w:r>
        <w:r>
          <w:rPr>
            <w:noProof/>
            <w:webHidden/>
          </w:rPr>
          <w:fldChar w:fldCharType="begin"/>
        </w:r>
        <w:r>
          <w:rPr>
            <w:noProof/>
            <w:webHidden/>
          </w:rPr>
          <w:instrText xml:space="preserve"> PAGEREF _Toc205928698 \h </w:instrText>
        </w:r>
        <w:r>
          <w:rPr>
            <w:noProof/>
            <w:webHidden/>
          </w:rPr>
        </w:r>
        <w:r>
          <w:rPr>
            <w:noProof/>
            <w:webHidden/>
          </w:rPr>
          <w:fldChar w:fldCharType="separate"/>
        </w:r>
        <w:r>
          <w:rPr>
            <w:noProof/>
            <w:webHidden/>
          </w:rPr>
          <w:t>85</w:t>
        </w:r>
        <w:r>
          <w:rPr>
            <w:noProof/>
            <w:webHidden/>
          </w:rPr>
          <w:fldChar w:fldCharType="end"/>
        </w:r>
      </w:hyperlink>
    </w:p>
    <w:p w14:paraId="6C785458" w14:textId="242EEE4B"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699" w:history="1">
        <w:r w:rsidRPr="00D449CE">
          <w:rPr>
            <w:rStyle w:val="Hyperlink"/>
            <w:noProof/>
          </w:rPr>
          <w:t>Figure 55:Server-Side Service Discovery YML</w:t>
        </w:r>
        <w:r>
          <w:rPr>
            <w:noProof/>
            <w:webHidden/>
          </w:rPr>
          <w:tab/>
        </w:r>
        <w:r>
          <w:rPr>
            <w:noProof/>
            <w:webHidden/>
          </w:rPr>
          <w:fldChar w:fldCharType="begin"/>
        </w:r>
        <w:r>
          <w:rPr>
            <w:noProof/>
            <w:webHidden/>
          </w:rPr>
          <w:instrText xml:space="preserve"> PAGEREF _Toc205928699 \h </w:instrText>
        </w:r>
        <w:r>
          <w:rPr>
            <w:noProof/>
            <w:webHidden/>
          </w:rPr>
        </w:r>
        <w:r>
          <w:rPr>
            <w:noProof/>
            <w:webHidden/>
          </w:rPr>
          <w:fldChar w:fldCharType="separate"/>
        </w:r>
        <w:r>
          <w:rPr>
            <w:noProof/>
            <w:webHidden/>
          </w:rPr>
          <w:t>87</w:t>
        </w:r>
        <w:r>
          <w:rPr>
            <w:noProof/>
            <w:webHidden/>
          </w:rPr>
          <w:fldChar w:fldCharType="end"/>
        </w:r>
      </w:hyperlink>
    </w:p>
    <w:p w14:paraId="5F48B3DF" w14:textId="263F5CE0"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0" w:history="1">
        <w:r w:rsidRPr="00D449CE">
          <w:rPr>
            <w:rStyle w:val="Hyperlink"/>
            <w:noProof/>
          </w:rPr>
          <w:t>Figure 56: Pass Data for Local Configuration</w:t>
        </w:r>
        <w:r>
          <w:rPr>
            <w:noProof/>
            <w:webHidden/>
          </w:rPr>
          <w:tab/>
        </w:r>
        <w:r>
          <w:rPr>
            <w:noProof/>
            <w:webHidden/>
          </w:rPr>
          <w:fldChar w:fldCharType="begin"/>
        </w:r>
        <w:r>
          <w:rPr>
            <w:noProof/>
            <w:webHidden/>
          </w:rPr>
          <w:instrText xml:space="preserve"> PAGEREF _Toc205928700 \h </w:instrText>
        </w:r>
        <w:r>
          <w:rPr>
            <w:noProof/>
            <w:webHidden/>
          </w:rPr>
        </w:r>
        <w:r>
          <w:rPr>
            <w:noProof/>
            <w:webHidden/>
          </w:rPr>
          <w:fldChar w:fldCharType="separate"/>
        </w:r>
        <w:r>
          <w:rPr>
            <w:noProof/>
            <w:webHidden/>
          </w:rPr>
          <w:t>89</w:t>
        </w:r>
        <w:r>
          <w:rPr>
            <w:noProof/>
            <w:webHidden/>
          </w:rPr>
          <w:fldChar w:fldCharType="end"/>
        </w:r>
      </w:hyperlink>
    </w:p>
    <w:p w14:paraId="03294E41" w14:textId="4C94234C"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1" w:history="1">
        <w:r w:rsidRPr="00D449CE">
          <w:rPr>
            <w:rStyle w:val="Hyperlink"/>
            <w:noProof/>
          </w:rPr>
          <w:t>Figure 57: Call Hard Code Data</w:t>
        </w:r>
        <w:r>
          <w:rPr>
            <w:noProof/>
            <w:webHidden/>
          </w:rPr>
          <w:tab/>
        </w:r>
        <w:r>
          <w:rPr>
            <w:noProof/>
            <w:webHidden/>
          </w:rPr>
          <w:fldChar w:fldCharType="begin"/>
        </w:r>
        <w:r>
          <w:rPr>
            <w:noProof/>
            <w:webHidden/>
          </w:rPr>
          <w:instrText xml:space="preserve"> PAGEREF _Toc205928701 \h </w:instrText>
        </w:r>
        <w:r>
          <w:rPr>
            <w:noProof/>
            <w:webHidden/>
          </w:rPr>
        </w:r>
        <w:r>
          <w:rPr>
            <w:noProof/>
            <w:webHidden/>
          </w:rPr>
          <w:fldChar w:fldCharType="separate"/>
        </w:r>
        <w:r>
          <w:rPr>
            <w:noProof/>
            <w:webHidden/>
          </w:rPr>
          <w:t>89</w:t>
        </w:r>
        <w:r>
          <w:rPr>
            <w:noProof/>
            <w:webHidden/>
          </w:rPr>
          <w:fldChar w:fldCharType="end"/>
        </w:r>
      </w:hyperlink>
    </w:p>
    <w:p w14:paraId="62ABB7BA" w14:textId="275A2EDD"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2" w:history="1">
        <w:r w:rsidRPr="00D449CE">
          <w:rPr>
            <w:rStyle w:val="Hyperlink"/>
            <w:noProof/>
          </w:rPr>
          <w:t>Figure 58: Environment interface to access configuration</w:t>
        </w:r>
        <w:r>
          <w:rPr>
            <w:noProof/>
            <w:webHidden/>
          </w:rPr>
          <w:tab/>
        </w:r>
        <w:r>
          <w:rPr>
            <w:noProof/>
            <w:webHidden/>
          </w:rPr>
          <w:fldChar w:fldCharType="begin"/>
        </w:r>
        <w:r>
          <w:rPr>
            <w:noProof/>
            <w:webHidden/>
          </w:rPr>
          <w:instrText xml:space="preserve"> PAGEREF _Toc205928702 \h </w:instrText>
        </w:r>
        <w:r>
          <w:rPr>
            <w:noProof/>
            <w:webHidden/>
          </w:rPr>
        </w:r>
        <w:r>
          <w:rPr>
            <w:noProof/>
            <w:webHidden/>
          </w:rPr>
          <w:fldChar w:fldCharType="separate"/>
        </w:r>
        <w:r>
          <w:rPr>
            <w:noProof/>
            <w:webHidden/>
          </w:rPr>
          <w:t>90</w:t>
        </w:r>
        <w:r>
          <w:rPr>
            <w:noProof/>
            <w:webHidden/>
          </w:rPr>
          <w:fldChar w:fldCharType="end"/>
        </w:r>
      </w:hyperlink>
    </w:p>
    <w:p w14:paraId="70B4498A" w14:textId="186D1DE8"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3" w:history="1">
        <w:r w:rsidRPr="00D449CE">
          <w:rPr>
            <w:rStyle w:val="Hyperlink"/>
            <w:noProof/>
          </w:rPr>
          <w:t>Figure 59: Methode to Call Configuration Properties</w:t>
        </w:r>
        <w:r>
          <w:rPr>
            <w:noProof/>
            <w:webHidden/>
          </w:rPr>
          <w:tab/>
        </w:r>
        <w:r>
          <w:rPr>
            <w:noProof/>
            <w:webHidden/>
          </w:rPr>
          <w:fldChar w:fldCharType="begin"/>
        </w:r>
        <w:r>
          <w:rPr>
            <w:noProof/>
            <w:webHidden/>
          </w:rPr>
          <w:instrText xml:space="preserve"> PAGEREF _Toc205928703 \h </w:instrText>
        </w:r>
        <w:r>
          <w:rPr>
            <w:noProof/>
            <w:webHidden/>
          </w:rPr>
        </w:r>
        <w:r>
          <w:rPr>
            <w:noProof/>
            <w:webHidden/>
          </w:rPr>
          <w:fldChar w:fldCharType="separate"/>
        </w:r>
        <w:r>
          <w:rPr>
            <w:noProof/>
            <w:webHidden/>
          </w:rPr>
          <w:t>91</w:t>
        </w:r>
        <w:r>
          <w:rPr>
            <w:noProof/>
            <w:webHidden/>
          </w:rPr>
          <w:fldChar w:fldCharType="end"/>
        </w:r>
      </w:hyperlink>
    </w:p>
    <w:p w14:paraId="4F762459" w14:textId="64FBF19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4" w:history="1">
        <w:r w:rsidRPr="00D449CE">
          <w:rPr>
            <w:rStyle w:val="Hyperlink"/>
            <w:noProof/>
          </w:rPr>
          <w:t>Figure 60: Configuration Properties Class</w:t>
        </w:r>
        <w:r>
          <w:rPr>
            <w:noProof/>
            <w:webHidden/>
          </w:rPr>
          <w:tab/>
        </w:r>
        <w:r>
          <w:rPr>
            <w:noProof/>
            <w:webHidden/>
          </w:rPr>
          <w:fldChar w:fldCharType="begin"/>
        </w:r>
        <w:r>
          <w:rPr>
            <w:noProof/>
            <w:webHidden/>
          </w:rPr>
          <w:instrText xml:space="preserve"> PAGEREF _Toc205928704 \h </w:instrText>
        </w:r>
        <w:r>
          <w:rPr>
            <w:noProof/>
            <w:webHidden/>
          </w:rPr>
        </w:r>
        <w:r>
          <w:rPr>
            <w:noProof/>
            <w:webHidden/>
          </w:rPr>
          <w:fldChar w:fldCharType="separate"/>
        </w:r>
        <w:r>
          <w:rPr>
            <w:noProof/>
            <w:webHidden/>
          </w:rPr>
          <w:t>91</w:t>
        </w:r>
        <w:r>
          <w:rPr>
            <w:noProof/>
            <w:webHidden/>
          </w:rPr>
          <w:fldChar w:fldCharType="end"/>
        </w:r>
      </w:hyperlink>
    </w:p>
    <w:p w14:paraId="025D55DC" w14:textId="614F3A4D"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5" w:history="1">
        <w:r w:rsidRPr="00D449CE">
          <w:rPr>
            <w:rStyle w:val="Hyperlink"/>
            <w:noProof/>
          </w:rPr>
          <w:t>Figure 61: Example for Account Configuration</w:t>
        </w:r>
        <w:r>
          <w:rPr>
            <w:noProof/>
            <w:webHidden/>
          </w:rPr>
          <w:tab/>
        </w:r>
        <w:r>
          <w:rPr>
            <w:noProof/>
            <w:webHidden/>
          </w:rPr>
          <w:fldChar w:fldCharType="begin"/>
        </w:r>
        <w:r>
          <w:rPr>
            <w:noProof/>
            <w:webHidden/>
          </w:rPr>
          <w:instrText xml:space="preserve"> PAGEREF _Toc205928705 \h </w:instrText>
        </w:r>
        <w:r>
          <w:rPr>
            <w:noProof/>
            <w:webHidden/>
          </w:rPr>
        </w:r>
        <w:r>
          <w:rPr>
            <w:noProof/>
            <w:webHidden/>
          </w:rPr>
          <w:fldChar w:fldCharType="separate"/>
        </w:r>
        <w:r>
          <w:rPr>
            <w:noProof/>
            <w:webHidden/>
          </w:rPr>
          <w:t>93</w:t>
        </w:r>
        <w:r>
          <w:rPr>
            <w:noProof/>
            <w:webHidden/>
          </w:rPr>
          <w:fldChar w:fldCharType="end"/>
        </w:r>
      </w:hyperlink>
    </w:p>
    <w:p w14:paraId="51B37F22" w14:textId="3DC8F25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6" w:history="1">
        <w:r w:rsidRPr="00D449CE">
          <w:rPr>
            <w:rStyle w:val="Hyperlink"/>
            <w:noProof/>
          </w:rPr>
          <w:t>Figure 62: Different Environment in Configuration</w:t>
        </w:r>
        <w:r>
          <w:rPr>
            <w:noProof/>
            <w:webHidden/>
          </w:rPr>
          <w:tab/>
        </w:r>
        <w:r>
          <w:rPr>
            <w:noProof/>
            <w:webHidden/>
          </w:rPr>
          <w:fldChar w:fldCharType="begin"/>
        </w:r>
        <w:r>
          <w:rPr>
            <w:noProof/>
            <w:webHidden/>
          </w:rPr>
          <w:instrText xml:space="preserve"> PAGEREF _Toc205928706 \h </w:instrText>
        </w:r>
        <w:r>
          <w:rPr>
            <w:noProof/>
            <w:webHidden/>
          </w:rPr>
        </w:r>
        <w:r>
          <w:rPr>
            <w:noProof/>
            <w:webHidden/>
          </w:rPr>
          <w:fldChar w:fldCharType="separate"/>
        </w:r>
        <w:r>
          <w:rPr>
            <w:noProof/>
            <w:webHidden/>
          </w:rPr>
          <w:t>93</w:t>
        </w:r>
        <w:r>
          <w:rPr>
            <w:noProof/>
            <w:webHidden/>
          </w:rPr>
          <w:fldChar w:fldCharType="end"/>
        </w:r>
      </w:hyperlink>
    </w:p>
    <w:p w14:paraId="6E212D9E" w14:textId="3182DB5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7" w:history="1">
        <w:r w:rsidRPr="00D449CE">
          <w:rPr>
            <w:rStyle w:val="Hyperlink"/>
            <w:noProof/>
          </w:rPr>
          <w:t>Figure 63: Spring Cloud Config Example</w:t>
        </w:r>
        <w:r>
          <w:rPr>
            <w:noProof/>
            <w:webHidden/>
          </w:rPr>
          <w:tab/>
        </w:r>
        <w:r>
          <w:rPr>
            <w:noProof/>
            <w:webHidden/>
          </w:rPr>
          <w:fldChar w:fldCharType="begin"/>
        </w:r>
        <w:r>
          <w:rPr>
            <w:noProof/>
            <w:webHidden/>
          </w:rPr>
          <w:instrText xml:space="preserve"> PAGEREF _Toc205928707 \h </w:instrText>
        </w:r>
        <w:r>
          <w:rPr>
            <w:noProof/>
            <w:webHidden/>
          </w:rPr>
        </w:r>
        <w:r>
          <w:rPr>
            <w:noProof/>
            <w:webHidden/>
          </w:rPr>
          <w:fldChar w:fldCharType="separate"/>
        </w:r>
        <w:r>
          <w:rPr>
            <w:noProof/>
            <w:webHidden/>
          </w:rPr>
          <w:t>96</w:t>
        </w:r>
        <w:r>
          <w:rPr>
            <w:noProof/>
            <w:webHidden/>
          </w:rPr>
          <w:fldChar w:fldCharType="end"/>
        </w:r>
      </w:hyperlink>
    </w:p>
    <w:p w14:paraId="09DFF752" w14:textId="0A39D1F7"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8" w:history="1">
        <w:r w:rsidRPr="00D449CE">
          <w:rPr>
            <w:rStyle w:val="Hyperlink"/>
            <w:noProof/>
          </w:rPr>
          <w:t>Figure 64: Mange Secrets Inside Account Microservice</w:t>
        </w:r>
        <w:r>
          <w:rPr>
            <w:noProof/>
            <w:webHidden/>
          </w:rPr>
          <w:tab/>
        </w:r>
        <w:r>
          <w:rPr>
            <w:noProof/>
            <w:webHidden/>
          </w:rPr>
          <w:fldChar w:fldCharType="begin"/>
        </w:r>
        <w:r>
          <w:rPr>
            <w:noProof/>
            <w:webHidden/>
          </w:rPr>
          <w:instrText xml:space="preserve"> PAGEREF _Toc205928708 \h </w:instrText>
        </w:r>
        <w:r>
          <w:rPr>
            <w:noProof/>
            <w:webHidden/>
          </w:rPr>
        </w:r>
        <w:r>
          <w:rPr>
            <w:noProof/>
            <w:webHidden/>
          </w:rPr>
          <w:fldChar w:fldCharType="separate"/>
        </w:r>
        <w:r>
          <w:rPr>
            <w:noProof/>
            <w:webHidden/>
          </w:rPr>
          <w:t>96</w:t>
        </w:r>
        <w:r>
          <w:rPr>
            <w:noProof/>
            <w:webHidden/>
          </w:rPr>
          <w:fldChar w:fldCharType="end"/>
        </w:r>
      </w:hyperlink>
    </w:p>
    <w:p w14:paraId="701FAE12" w14:textId="01232C6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09" w:history="1">
        <w:r w:rsidRPr="00D449CE">
          <w:rPr>
            <w:rStyle w:val="Hyperlink"/>
            <w:noProof/>
          </w:rPr>
          <w:t>Figure 65: GitHub Repository for Configuration</w:t>
        </w:r>
        <w:r>
          <w:rPr>
            <w:noProof/>
            <w:webHidden/>
          </w:rPr>
          <w:tab/>
        </w:r>
        <w:r>
          <w:rPr>
            <w:noProof/>
            <w:webHidden/>
          </w:rPr>
          <w:fldChar w:fldCharType="begin"/>
        </w:r>
        <w:r>
          <w:rPr>
            <w:noProof/>
            <w:webHidden/>
          </w:rPr>
          <w:instrText xml:space="preserve"> PAGEREF _Toc205928709 \h </w:instrText>
        </w:r>
        <w:r>
          <w:rPr>
            <w:noProof/>
            <w:webHidden/>
          </w:rPr>
        </w:r>
        <w:r>
          <w:rPr>
            <w:noProof/>
            <w:webHidden/>
          </w:rPr>
          <w:fldChar w:fldCharType="separate"/>
        </w:r>
        <w:r>
          <w:rPr>
            <w:noProof/>
            <w:webHidden/>
          </w:rPr>
          <w:t>97</w:t>
        </w:r>
        <w:r>
          <w:rPr>
            <w:noProof/>
            <w:webHidden/>
          </w:rPr>
          <w:fldChar w:fldCharType="end"/>
        </w:r>
      </w:hyperlink>
    </w:p>
    <w:p w14:paraId="0A65EBF8" w14:textId="4AC4D6F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0" w:history="1">
        <w:r w:rsidRPr="00D449CE">
          <w:rPr>
            <w:rStyle w:val="Hyperlink"/>
            <w:noProof/>
          </w:rPr>
          <w:t>Figure 66: Connection between GitHub Repository and Spring Micro Service</w:t>
        </w:r>
        <w:r>
          <w:rPr>
            <w:noProof/>
            <w:webHidden/>
          </w:rPr>
          <w:tab/>
        </w:r>
        <w:r>
          <w:rPr>
            <w:noProof/>
            <w:webHidden/>
          </w:rPr>
          <w:fldChar w:fldCharType="begin"/>
        </w:r>
        <w:r>
          <w:rPr>
            <w:noProof/>
            <w:webHidden/>
          </w:rPr>
          <w:instrText xml:space="preserve"> PAGEREF _Toc205928710 \h </w:instrText>
        </w:r>
        <w:r>
          <w:rPr>
            <w:noProof/>
            <w:webHidden/>
          </w:rPr>
        </w:r>
        <w:r>
          <w:rPr>
            <w:noProof/>
            <w:webHidden/>
          </w:rPr>
          <w:fldChar w:fldCharType="separate"/>
        </w:r>
        <w:r>
          <w:rPr>
            <w:noProof/>
            <w:webHidden/>
          </w:rPr>
          <w:t>97</w:t>
        </w:r>
        <w:r>
          <w:rPr>
            <w:noProof/>
            <w:webHidden/>
          </w:rPr>
          <w:fldChar w:fldCharType="end"/>
        </w:r>
      </w:hyperlink>
    </w:p>
    <w:p w14:paraId="031A2D4A" w14:textId="25D14FD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1" w:history="1">
        <w:r w:rsidRPr="00D449CE">
          <w:rPr>
            <w:rStyle w:val="Hyperlink"/>
            <w:noProof/>
          </w:rPr>
          <w:t>Figure 67: Scalability Test Script Example</w:t>
        </w:r>
        <w:r>
          <w:rPr>
            <w:noProof/>
            <w:webHidden/>
          </w:rPr>
          <w:tab/>
        </w:r>
        <w:r>
          <w:rPr>
            <w:noProof/>
            <w:webHidden/>
          </w:rPr>
          <w:fldChar w:fldCharType="begin"/>
        </w:r>
        <w:r>
          <w:rPr>
            <w:noProof/>
            <w:webHidden/>
          </w:rPr>
          <w:instrText xml:space="preserve"> PAGEREF _Toc205928711 \h </w:instrText>
        </w:r>
        <w:r>
          <w:rPr>
            <w:noProof/>
            <w:webHidden/>
          </w:rPr>
        </w:r>
        <w:r>
          <w:rPr>
            <w:noProof/>
            <w:webHidden/>
          </w:rPr>
          <w:fldChar w:fldCharType="separate"/>
        </w:r>
        <w:r>
          <w:rPr>
            <w:noProof/>
            <w:webHidden/>
          </w:rPr>
          <w:t>100</w:t>
        </w:r>
        <w:r>
          <w:rPr>
            <w:noProof/>
            <w:webHidden/>
          </w:rPr>
          <w:fldChar w:fldCharType="end"/>
        </w:r>
      </w:hyperlink>
    </w:p>
    <w:p w14:paraId="1E481919" w14:textId="3036AE6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2" w:history="1">
        <w:r w:rsidRPr="00D449CE">
          <w:rPr>
            <w:rStyle w:val="Hyperlink"/>
            <w:noProof/>
          </w:rPr>
          <w:t>Figure 68: Rabbit Docker Compos Example</w:t>
        </w:r>
        <w:r>
          <w:rPr>
            <w:noProof/>
            <w:webHidden/>
          </w:rPr>
          <w:tab/>
        </w:r>
        <w:r>
          <w:rPr>
            <w:noProof/>
            <w:webHidden/>
          </w:rPr>
          <w:fldChar w:fldCharType="begin"/>
        </w:r>
        <w:r>
          <w:rPr>
            <w:noProof/>
            <w:webHidden/>
          </w:rPr>
          <w:instrText xml:space="preserve"> PAGEREF _Toc205928712 \h </w:instrText>
        </w:r>
        <w:r>
          <w:rPr>
            <w:noProof/>
            <w:webHidden/>
          </w:rPr>
        </w:r>
        <w:r>
          <w:rPr>
            <w:noProof/>
            <w:webHidden/>
          </w:rPr>
          <w:fldChar w:fldCharType="separate"/>
        </w:r>
        <w:r>
          <w:rPr>
            <w:noProof/>
            <w:webHidden/>
          </w:rPr>
          <w:t>106</w:t>
        </w:r>
        <w:r>
          <w:rPr>
            <w:noProof/>
            <w:webHidden/>
          </w:rPr>
          <w:fldChar w:fldCharType="end"/>
        </w:r>
      </w:hyperlink>
    </w:p>
    <w:p w14:paraId="4EF783D0" w14:textId="4130B086"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3" w:history="1">
        <w:r w:rsidRPr="00D449CE">
          <w:rPr>
            <w:rStyle w:val="Hyperlink"/>
            <w:noProof/>
          </w:rPr>
          <w:t>Figure 69: Docker Compose Folder</w:t>
        </w:r>
        <w:r>
          <w:rPr>
            <w:noProof/>
            <w:webHidden/>
          </w:rPr>
          <w:tab/>
        </w:r>
        <w:r>
          <w:rPr>
            <w:noProof/>
            <w:webHidden/>
          </w:rPr>
          <w:fldChar w:fldCharType="begin"/>
        </w:r>
        <w:r>
          <w:rPr>
            <w:noProof/>
            <w:webHidden/>
          </w:rPr>
          <w:instrText xml:space="preserve"> PAGEREF _Toc205928713 \h </w:instrText>
        </w:r>
        <w:r>
          <w:rPr>
            <w:noProof/>
            <w:webHidden/>
          </w:rPr>
        </w:r>
        <w:r>
          <w:rPr>
            <w:noProof/>
            <w:webHidden/>
          </w:rPr>
          <w:fldChar w:fldCharType="separate"/>
        </w:r>
        <w:r>
          <w:rPr>
            <w:noProof/>
            <w:webHidden/>
          </w:rPr>
          <w:t>106</w:t>
        </w:r>
        <w:r>
          <w:rPr>
            <w:noProof/>
            <w:webHidden/>
          </w:rPr>
          <w:fldChar w:fldCharType="end"/>
        </w:r>
      </w:hyperlink>
    </w:p>
    <w:p w14:paraId="0888A818" w14:textId="4C898F7C"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4" w:history="1">
        <w:r w:rsidRPr="00D449CE">
          <w:rPr>
            <w:rStyle w:val="Hyperlink"/>
            <w:noProof/>
          </w:rPr>
          <w:t>Figure 70: Common Configuration Inside Docker Compose</w:t>
        </w:r>
        <w:r>
          <w:rPr>
            <w:noProof/>
            <w:webHidden/>
          </w:rPr>
          <w:tab/>
        </w:r>
        <w:r>
          <w:rPr>
            <w:noProof/>
            <w:webHidden/>
          </w:rPr>
          <w:fldChar w:fldCharType="begin"/>
        </w:r>
        <w:r>
          <w:rPr>
            <w:noProof/>
            <w:webHidden/>
          </w:rPr>
          <w:instrText xml:space="preserve"> PAGEREF _Toc205928714 \h </w:instrText>
        </w:r>
        <w:r>
          <w:rPr>
            <w:noProof/>
            <w:webHidden/>
          </w:rPr>
        </w:r>
        <w:r>
          <w:rPr>
            <w:noProof/>
            <w:webHidden/>
          </w:rPr>
          <w:fldChar w:fldCharType="separate"/>
        </w:r>
        <w:r>
          <w:rPr>
            <w:noProof/>
            <w:webHidden/>
          </w:rPr>
          <w:t>107</w:t>
        </w:r>
        <w:r>
          <w:rPr>
            <w:noProof/>
            <w:webHidden/>
          </w:rPr>
          <w:fldChar w:fldCharType="end"/>
        </w:r>
      </w:hyperlink>
    </w:p>
    <w:p w14:paraId="7DA558E9" w14:textId="7936FF7A"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5" w:history="1">
        <w:r w:rsidRPr="00D449CE">
          <w:rPr>
            <w:rStyle w:val="Hyperlink"/>
            <w:noProof/>
          </w:rPr>
          <w:t>Figure 71: Nammering Docker Image</w:t>
        </w:r>
        <w:r>
          <w:rPr>
            <w:noProof/>
            <w:webHidden/>
          </w:rPr>
          <w:tab/>
        </w:r>
        <w:r>
          <w:rPr>
            <w:noProof/>
            <w:webHidden/>
          </w:rPr>
          <w:fldChar w:fldCharType="begin"/>
        </w:r>
        <w:r>
          <w:rPr>
            <w:noProof/>
            <w:webHidden/>
          </w:rPr>
          <w:instrText xml:space="preserve"> PAGEREF _Toc205928715 \h </w:instrText>
        </w:r>
        <w:r>
          <w:rPr>
            <w:noProof/>
            <w:webHidden/>
          </w:rPr>
        </w:r>
        <w:r>
          <w:rPr>
            <w:noProof/>
            <w:webHidden/>
          </w:rPr>
          <w:fldChar w:fldCharType="separate"/>
        </w:r>
        <w:r>
          <w:rPr>
            <w:noProof/>
            <w:webHidden/>
          </w:rPr>
          <w:t>108</w:t>
        </w:r>
        <w:r>
          <w:rPr>
            <w:noProof/>
            <w:webHidden/>
          </w:rPr>
          <w:fldChar w:fldCharType="end"/>
        </w:r>
      </w:hyperlink>
    </w:p>
    <w:p w14:paraId="4B50EBB0" w14:textId="1FAB1BEE"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6" w:history="1">
        <w:r w:rsidRPr="00D449CE">
          <w:rPr>
            <w:rStyle w:val="Hyperlink"/>
            <w:noProof/>
          </w:rPr>
          <w:t>Figure 72 : Reading variable from common Xml</w:t>
        </w:r>
        <w:r>
          <w:rPr>
            <w:noProof/>
            <w:webHidden/>
          </w:rPr>
          <w:tab/>
        </w:r>
        <w:r>
          <w:rPr>
            <w:noProof/>
            <w:webHidden/>
          </w:rPr>
          <w:fldChar w:fldCharType="begin"/>
        </w:r>
        <w:r>
          <w:rPr>
            <w:noProof/>
            <w:webHidden/>
          </w:rPr>
          <w:instrText xml:space="preserve"> PAGEREF _Toc205928716 \h </w:instrText>
        </w:r>
        <w:r>
          <w:rPr>
            <w:noProof/>
            <w:webHidden/>
          </w:rPr>
        </w:r>
        <w:r>
          <w:rPr>
            <w:noProof/>
            <w:webHidden/>
          </w:rPr>
          <w:fldChar w:fldCharType="separate"/>
        </w:r>
        <w:r>
          <w:rPr>
            <w:noProof/>
            <w:webHidden/>
          </w:rPr>
          <w:t>108</w:t>
        </w:r>
        <w:r>
          <w:rPr>
            <w:noProof/>
            <w:webHidden/>
          </w:rPr>
          <w:fldChar w:fldCharType="end"/>
        </w:r>
      </w:hyperlink>
    </w:p>
    <w:p w14:paraId="7A6EA151" w14:textId="03CB6BD5"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7" w:history="1">
        <w:r w:rsidRPr="00D449CE">
          <w:rPr>
            <w:rStyle w:val="Hyperlink"/>
            <w:noProof/>
          </w:rPr>
          <w:t>Figure 73: Reading Version of Maven from Common XML File</w:t>
        </w:r>
        <w:r>
          <w:rPr>
            <w:noProof/>
            <w:webHidden/>
          </w:rPr>
          <w:tab/>
        </w:r>
        <w:r>
          <w:rPr>
            <w:noProof/>
            <w:webHidden/>
          </w:rPr>
          <w:fldChar w:fldCharType="begin"/>
        </w:r>
        <w:r>
          <w:rPr>
            <w:noProof/>
            <w:webHidden/>
          </w:rPr>
          <w:instrText xml:space="preserve"> PAGEREF _Toc205928717 \h </w:instrText>
        </w:r>
        <w:r>
          <w:rPr>
            <w:noProof/>
            <w:webHidden/>
          </w:rPr>
        </w:r>
        <w:r>
          <w:rPr>
            <w:noProof/>
            <w:webHidden/>
          </w:rPr>
          <w:fldChar w:fldCharType="separate"/>
        </w:r>
        <w:r>
          <w:rPr>
            <w:noProof/>
            <w:webHidden/>
          </w:rPr>
          <w:t>109</w:t>
        </w:r>
        <w:r>
          <w:rPr>
            <w:noProof/>
            <w:webHidden/>
          </w:rPr>
          <w:fldChar w:fldCharType="end"/>
        </w:r>
      </w:hyperlink>
    </w:p>
    <w:p w14:paraId="012F8D3A" w14:textId="1556DCB4"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8" w:history="1">
        <w:r w:rsidRPr="00D449CE">
          <w:rPr>
            <w:rStyle w:val="Hyperlink"/>
            <w:noProof/>
          </w:rPr>
          <w:t>Figure 74: All Maven Version in Common XML File</w:t>
        </w:r>
        <w:r>
          <w:rPr>
            <w:noProof/>
            <w:webHidden/>
          </w:rPr>
          <w:tab/>
        </w:r>
        <w:r>
          <w:rPr>
            <w:noProof/>
            <w:webHidden/>
          </w:rPr>
          <w:fldChar w:fldCharType="begin"/>
        </w:r>
        <w:r>
          <w:rPr>
            <w:noProof/>
            <w:webHidden/>
          </w:rPr>
          <w:instrText xml:space="preserve"> PAGEREF _Toc205928718 \h </w:instrText>
        </w:r>
        <w:r>
          <w:rPr>
            <w:noProof/>
            <w:webHidden/>
          </w:rPr>
        </w:r>
        <w:r>
          <w:rPr>
            <w:noProof/>
            <w:webHidden/>
          </w:rPr>
          <w:fldChar w:fldCharType="separate"/>
        </w:r>
        <w:r>
          <w:rPr>
            <w:noProof/>
            <w:webHidden/>
          </w:rPr>
          <w:t>109</w:t>
        </w:r>
        <w:r>
          <w:rPr>
            <w:noProof/>
            <w:webHidden/>
          </w:rPr>
          <w:fldChar w:fldCharType="end"/>
        </w:r>
      </w:hyperlink>
    </w:p>
    <w:p w14:paraId="184993A9" w14:textId="64B69C1D"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19" w:history="1">
        <w:r w:rsidRPr="00D449CE">
          <w:rPr>
            <w:rStyle w:val="Hyperlink"/>
            <w:noProof/>
          </w:rPr>
          <w:t>Figure 75: Helm Folder for All Application</w:t>
        </w:r>
        <w:r>
          <w:rPr>
            <w:noProof/>
            <w:webHidden/>
          </w:rPr>
          <w:tab/>
        </w:r>
        <w:r>
          <w:rPr>
            <w:noProof/>
            <w:webHidden/>
          </w:rPr>
          <w:fldChar w:fldCharType="begin"/>
        </w:r>
        <w:r>
          <w:rPr>
            <w:noProof/>
            <w:webHidden/>
          </w:rPr>
          <w:instrText xml:space="preserve"> PAGEREF _Toc205928719 \h </w:instrText>
        </w:r>
        <w:r>
          <w:rPr>
            <w:noProof/>
            <w:webHidden/>
          </w:rPr>
        </w:r>
        <w:r>
          <w:rPr>
            <w:noProof/>
            <w:webHidden/>
          </w:rPr>
          <w:fldChar w:fldCharType="separate"/>
        </w:r>
        <w:r>
          <w:rPr>
            <w:noProof/>
            <w:webHidden/>
          </w:rPr>
          <w:t>111</w:t>
        </w:r>
        <w:r>
          <w:rPr>
            <w:noProof/>
            <w:webHidden/>
          </w:rPr>
          <w:fldChar w:fldCharType="end"/>
        </w:r>
      </w:hyperlink>
    </w:p>
    <w:p w14:paraId="59B2669A" w14:textId="46C2F58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0" w:history="1">
        <w:r w:rsidRPr="00D449CE">
          <w:rPr>
            <w:rStyle w:val="Hyperlink"/>
            <w:noProof/>
          </w:rPr>
          <w:t>Figure 76: Helm Environment Common Variable</w:t>
        </w:r>
        <w:r>
          <w:rPr>
            <w:noProof/>
            <w:webHidden/>
          </w:rPr>
          <w:tab/>
        </w:r>
        <w:r>
          <w:rPr>
            <w:noProof/>
            <w:webHidden/>
          </w:rPr>
          <w:fldChar w:fldCharType="begin"/>
        </w:r>
        <w:r>
          <w:rPr>
            <w:noProof/>
            <w:webHidden/>
          </w:rPr>
          <w:instrText xml:space="preserve"> PAGEREF _Toc205928720 \h </w:instrText>
        </w:r>
        <w:r>
          <w:rPr>
            <w:noProof/>
            <w:webHidden/>
          </w:rPr>
        </w:r>
        <w:r>
          <w:rPr>
            <w:noProof/>
            <w:webHidden/>
          </w:rPr>
          <w:fldChar w:fldCharType="separate"/>
        </w:r>
        <w:r>
          <w:rPr>
            <w:noProof/>
            <w:webHidden/>
          </w:rPr>
          <w:t>111</w:t>
        </w:r>
        <w:r>
          <w:rPr>
            <w:noProof/>
            <w:webHidden/>
          </w:rPr>
          <w:fldChar w:fldCharType="end"/>
        </w:r>
      </w:hyperlink>
    </w:p>
    <w:p w14:paraId="2C170DBB" w14:textId="0477CB63"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1" w:history="1">
        <w:r w:rsidRPr="00D449CE">
          <w:rPr>
            <w:rStyle w:val="Hyperlink"/>
            <w:noProof/>
          </w:rPr>
          <w:t>Figure 77: Account Helm Chart Example</w:t>
        </w:r>
        <w:r>
          <w:rPr>
            <w:noProof/>
            <w:webHidden/>
          </w:rPr>
          <w:tab/>
        </w:r>
        <w:r>
          <w:rPr>
            <w:noProof/>
            <w:webHidden/>
          </w:rPr>
          <w:fldChar w:fldCharType="begin"/>
        </w:r>
        <w:r>
          <w:rPr>
            <w:noProof/>
            <w:webHidden/>
          </w:rPr>
          <w:instrText xml:space="preserve"> PAGEREF _Toc205928721 \h </w:instrText>
        </w:r>
        <w:r>
          <w:rPr>
            <w:noProof/>
            <w:webHidden/>
          </w:rPr>
        </w:r>
        <w:r>
          <w:rPr>
            <w:noProof/>
            <w:webHidden/>
          </w:rPr>
          <w:fldChar w:fldCharType="separate"/>
        </w:r>
        <w:r>
          <w:rPr>
            <w:noProof/>
            <w:webHidden/>
          </w:rPr>
          <w:t>112</w:t>
        </w:r>
        <w:r>
          <w:rPr>
            <w:noProof/>
            <w:webHidden/>
          </w:rPr>
          <w:fldChar w:fldCharType="end"/>
        </w:r>
      </w:hyperlink>
    </w:p>
    <w:p w14:paraId="370E0C53" w14:textId="0B7690C2" w:rsidR="005F55AC" w:rsidRPr="004D3800" w:rsidRDefault="00213C92" w:rsidP="005F55AC">
      <w:pPr>
        <w:pStyle w:val="FHCWDAText"/>
        <w:rPr>
          <w:lang w:val="en-US"/>
        </w:rPr>
      </w:pPr>
      <w:r w:rsidRPr="004D3800">
        <w:rPr>
          <w:rFonts w:eastAsia="Times New Roman"/>
          <w:sz w:val="24"/>
          <w:lang w:val="en-US" w:eastAsia="en-US"/>
        </w:rPr>
        <w:fldChar w:fldCharType="end"/>
      </w:r>
    </w:p>
    <w:p w14:paraId="30FB8F37" w14:textId="77777777" w:rsidR="005F55AC" w:rsidRPr="004D3800" w:rsidRDefault="005F55AC" w:rsidP="005F55AC">
      <w:pPr>
        <w:pStyle w:val="FHCWDAText"/>
        <w:rPr>
          <w:lang w:val="en-US"/>
        </w:rPr>
      </w:pPr>
    </w:p>
    <w:p w14:paraId="3DB1FA43" w14:textId="77777777" w:rsidR="00C1152A" w:rsidRPr="004D3800" w:rsidRDefault="00C1152A" w:rsidP="00EF3867">
      <w:pPr>
        <w:pStyle w:val="FHCWDAInhaltsverzeichnis"/>
        <w:rPr>
          <w:lang w:val="en-US"/>
        </w:rPr>
      </w:pPr>
    </w:p>
    <w:p w14:paraId="6FDAA88A" w14:textId="77777777" w:rsidR="00C1152A" w:rsidRPr="004D3800" w:rsidRDefault="00C1152A" w:rsidP="003B34FE">
      <w:pPr>
        <w:pStyle w:val="FHCWDAText"/>
        <w:rPr>
          <w:lang w:val="en-US"/>
        </w:rPr>
      </w:pPr>
    </w:p>
    <w:p w14:paraId="3280ABEC" w14:textId="77777777" w:rsidR="00C1152A" w:rsidRPr="004D3800" w:rsidRDefault="00C1152A" w:rsidP="001A738D">
      <w:pPr>
        <w:pStyle w:val="FHCWDAText"/>
        <w:rPr>
          <w:lang w:val="en-US"/>
        </w:rPr>
        <w:sectPr w:rsidR="00C1152A" w:rsidRPr="004D3800" w:rsidSect="00E14B43">
          <w:pgSz w:w="11907" w:h="16840" w:code="9"/>
          <w:pgMar w:top="1701" w:right="1418" w:bottom="1134" w:left="1701" w:header="567" w:footer="1134" w:gutter="0"/>
          <w:cols w:space="720"/>
        </w:sectPr>
      </w:pPr>
    </w:p>
    <w:p w14:paraId="0D5044E5" w14:textId="77777777" w:rsidR="00C1152A" w:rsidRPr="004D3800" w:rsidRDefault="007B7F57" w:rsidP="003B34FE">
      <w:pPr>
        <w:pStyle w:val="FHCWDAEbene1OhneNr"/>
        <w:rPr>
          <w:lang w:val="en-US"/>
        </w:rPr>
      </w:pPr>
      <w:bookmarkStart w:id="281" w:name="_Toc205929702"/>
      <w:r w:rsidRPr="004D3800">
        <w:rPr>
          <w:lang w:val="en-US"/>
        </w:rPr>
        <w:lastRenderedPageBreak/>
        <w:t>List of Tables</w:t>
      </w:r>
      <w:bookmarkEnd w:id="281"/>
    </w:p>
    <w:p w14:paraId="0145AC4B" w14:textId="30EF9B77" w:rsidR="00EF7CCA" w:rsidRDefault="008132A7">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4D3800">
        <w:fldChar w:fldCharType="begin"/>
      </w:r>
      <w:r w:rsidRPr="004D3800">
        <w:instrText xml:space="preserve"> TOC \h \z \c "Table" </w:instrText>
      </w:r>
      <w:r w:rsidRPr="004D3800">
        <w:fldChar w:fldCharType="separate"/>
      </w:r>
      <w:hyperlink w:anchor="_Toc205928722" w:history="1">
        <w:r w:rsidR="00EF7CCA" w:rsidRPr="008863F3">
          <w:rPr>
            <w:rStyle w:val="Hyperlink"/>
            <w:noProof/>
          </w:rPr>
          <w:t>Table 1: Monolithic vs. SOA vs. Microservices Comparison</w:t>
        </w:r>
        <w:r w:rsidR="00EF7CCA">
          <w:rPr>
            <w:noProof/>
            <w:webHidden/>
          </w:rPr>
          <w:tab/>
        </w:r>
        <w:r w:rsidR="00EF7CCA">
          <w:rPr>
            <w:noProof/>
            <w:webHidden/>
          </w:rPr>
          <w:fldChar w:fldCharType="begin"/>
        </w:r>
        <w:r w:rsidR="00EF7CCA">
          <w:rPr>
            <w:noProof/>
            <w:webHidden/>
          </w:rPr>
          <w:instrText xml:space="preserve"> PAGEREF _Toc205928722 \h </w:instrText>
        </w:r>
        <w:r w:rsidR="00EF7CCA">
          <w:rPr>
            <w:noProof/>
            <w:webHidden/>
          </w:rPr>
        </w:r>
        <w:r w:rsidR="00EF7CCA">
          <w:rPr>
            <w:noProof/>
            <w:webHidden/>
          </w:rPr>
          <w:fldChar w:fldCharType="separate"/>
        </w:r>
        <w:r w:rsidR="00EF7CCA">
          <w:rPr>
            <w:noProof/>
            <w:webHidden/>
          </w:rPr>
          <w:t>13</w:t>
        </w:r>
        <w:r w:rsidR="00EF7CCA">
          <w:rPr>
            <w:noProof/>
            <w:webHidden/>
          </w:rPr>
          <w:fldChar w:fldCharType="end"/>
        </w:r>
      </w:hyperlink>
    </w:p>
    <w:p w14:paraId="68EF65FA" w14:textId="7A90A0C4"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3" w:history="1">
        <w:r w:rsidRPr="008863F3">
          <w:rPr>
            <w:rStyle w:val="Hyperlink"/>
            <w:noProof/>
          </w:rPr>
          <w:t>Table 2: Critical Decision Points – Monolith vs. SOA vs. Microservices</w:t>
        </w:r>
        <w:r>
          <w:rPr>
            <w:noProof/>
            <w:webHidden/>
          </w:rPr>
          <w:tab/>
        </w:r>
        <w:r>
          <w:rPr>
            <w:noProof/>
            <w:webHidden/>
          </w:rPr>
          <w:fldChar w:fldCharType="begin"/>
        </w:r>
        <w:r>
          <w:rPr>
            <w:noProof/>
            <w:webHidden/>
          </w:rPr>
          <w:instrText xml:space="preserve"> PAGEREF _Toc205928723 \h </w:instrText>
        </w:r>
        <w:r>
          <w:rPr>
            <w:noProof/>
            <w:webHidden/>
          </w:rPr>
        </w:r>
        <w:r>
          <w:rPr>
            <w:noProof/>
            <w:webHidden/>
          </w:rPr>
          <w:fldChar w:fldCharType="separate"/>
        </w:r>
        <w:r>
          <w:rPr>
            <w:noProof/>
            <w:webHidden/>
          </w:rPr>
          <w:t>14</w:t>
        </w:r>
        <w:r>
          <w:rPr>
            <w:noProof/>
            <w:webHidden/>
          </w:rPr>
          <w:fldChar w:fldCharType="end"/>
        </w:r>
      </w:hyperlink>
    </w:p>
    <w:p w14:paraId="43281285" w14:textId="262300B3"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4" w:history="1">
        <w:r w:rsidRPr="008863F3">
          <w:rPr>
            <w:rStyle w:val="Hyperlink"/>
            <w:noProof/>
          </w:rPr>
          <w:t>Table 3: Centralized vs. Local Configuration</w:t>
        </w:r>
        <w:r>
          <w:rPr>
            <w:noProof/>
            <w:webHidden/>
          </w:rPr>
          <w:tab/>
        </w:r>
        <w:r>
          <w:rPr>
            <w:noProof/>
            <w:webHidden/>
          </w:rPr>
          <w:fldChar w:fldCharType="begin"/>
        </w:r>
        <w:r>
          <w:rPr>
            <w:noProof/>
            <w:webHidden/>
          </w:rPr>
          <w:instrText xml:space="preserve"> PAGEREF _Toc205928724 \h </w:instrText>
        </w:r>
        <w:r>
          <w:rPr>
            <w:noProof/>
            <w:webHidden/>
          </w:rPr>
        </w:r>
        <w:r>
          <w:rPr>
            <w:noProof/>
            <w:webHidden/>
          </w:rPr>
          <w:fldChar w:fldCharType="separate"/>
        </w:r>
        <w:r>
          <w:rPr>
            <w:noProof/>
            <w:webHidden/>
          </w:rPr>
          <w:t>22</w:t>
        </w:r>
        <w:r>
          <w:rPr>
            <w:noProof/>
            <w:webHidden/>
          </w:rPr>
          <w:fldChar w:fldCharType="end"/>
        </w:r>
      </w:hyperlink>
    </w:p>
    <w:p w14:paraId="735B506E" w14:textId="24A331EF"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5" w:history="1">
        <w:r w:rsidRPr="008863F3">
          <w:rPr>
            <w:rStyle w:val="Hyperlink"/>
            <w:noProof/>
          </w:rPr>
          <w:t>Table 4: Summary of Literature Review</w:t>
        </w:r>
        <w:r>
          <w:rPr>
            <w:noProof/>
            <w:webHidden/>
          </w:rPr>
          <w:tab/>
        </w:r>
        <w:r>
          <w:rPr>
            <w:noProof/>
            <w:webHidden/>
          </w:rPr>
          <w:fldChar w:fldCharType="begin"/>
        </w:r>
        <w:r>
          <w:rPr>
            <w:noProof/>
            <w:webHidden/>
          </w:rPr>
          <w:instrText xml:space="preserve"> PAGEREF _Toc205928725 \h </w:instrText>
        </w:r>
        <w:r>
          <w:rPr>
            <w:noProof/>
            <w:webHidden/>
          </w:rPr>
        </w:r>
        <w:r>
          <w:rPr>
            <w:noProof/>
            <w:webHidden/>
          </w:rPr>
          <w:fldChar w:fldCharType="separate"/>
        </w:r>
        <w:r>
          <w:rPr>
            <w:noProof/>
            <w:webHidden/>
          </w:rPr>
          <w:t>30</w:t>
        </w:r>
        <w:r>
          <w:rPr>
            <w:noProof/>
            <w:webHidden/>
          </w:rPr>
          <w:fldChar w:fldCharType="end"/>
        </w:r>
      </w:hyperlink>
    </w:p>
    <w:p w14:paraId="11297D2E" w14:textId="0172FC8C"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6" w:history="1">
        <w:r w:rsidRPr="008863F3">
          <w:rPr>
            <w:rStyle w:val="Hyperlink"/>
            <w:noProof/>
          </w:rPr>
          <w:t>Table 5:Scale-out metrics average of three trials across accounts/loans/cards</w:t>
        </w:r>
        <w:r>
          <w:rPr>
            <w:noProof/>
            <w:webHidden/>
          </w:rPr>
          <w:tab/>
        </w:r>
        <w:r>
          <w:rPr>
            <w:noProof/>
            <w:webHidden/>
          </w:rPr>
          <w:fldChar w:fldCharType="begin"/>
        </w:r>
        <w:r>
          <w:rPr>
            <w:noProof/>
            <w:webHidden/>
          </w:rPr>
          <w:instrText xml:space="preserve"> PAGEREF _Toc205928726 \h </w:instrText>
        </w:r>
        <w:r>
          <w:rPr>
            <w:noProof/>
            <w:webHidden/>
          </w:rPr>
        </w:r>
        <w:r>
          <w:rPr>
            <w:noProof/>
            <w:webHidden/>
          </w:rPr>
          <w:fldChar w:fldCharType="separate"/>
        </w:r>
        <w:r>
          <w:rPr>
            <w:noProof/>
            <w:webHidden/>
          </w:rPr>
          <w:t>101</w:t>
        </w:r>
        <w:r>
          <w:rPr>
            <w:noProof/>
            <w:webHidden/>
          </w:rPr>
          <w:fldChar w:fldCharType="end"/>
        </w:r>
      </w:hyperlink>
    </w:p>
    <w:p w14:paraId="7FB412DE" w14:textId="038BCF41"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7" w:history="1">
        <w:r w:rsidRPr="008863F3">
          <w:rPr>
            <w:rStyle w:val="Hyperlink"/>
            <w:noProof/>
          </w:rPr>
          <w:t>Table 6:Scale-out metrics average of three trials across accounts/loans/cards</w:t>
        </w:r>
        <w:r>
          <w:rPr>
            <w:noProof/>
            <w:webHidden/>
          </w:rPr>
          <w:tab/>
        </w:r>
        <w:r>
          <w:rPr>
            <w:noProof/>
            <w:webHidden/>
          </w:rPr>
          <w:fldChar w:fldCharType="begin"/>
        </w:r>
        <w:r>
          <w:rPr>
            <w:noProof/>
            <w:webHidden/>
          </w:rPr>
          <w:instrText xml:space="preserve"> PAGEREF _Toc205928727 \h </w:instrText>
        </w:r>
        <w:r>
          <w:rPr>
            <w:noProof/>
            <w:webHidden/>
          </w:rPr>
        </w:r>
        <w:r>
          <w:rPr>
            <w:noProof/>
            <w:webHidden/>
          </w:rPr>
          <w:fldChar w:fldCharType="separate"/>
        </w:r>
        <w:r>
          <w:rPr>
            <w:noProof/>
            <w:webHidden/>
          </w:rPr>
          <w:t>101</w:t>
        </w:r>
        <w:r>
          <w:rPr>
            <w:noProof/>
            <w:webHidden/>
          </w:rPr>
          <w:fldChar w:fldCharType="end"/>
        </w:r>
      </w:hyperlink>
    </w:p>
    <w:p w14:paraId="3A44C197" w14:textId="36752089"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8" w:history="1">
        <w:r w:rsidRPr="008863F3">
          <w:rPr>
            <w:rStyle w:val="Hyperlink"/>
            <w:noProof/>
          </w:rPr>
          <w:t>Table 7: Policy Propagation</w:t>
        </w:r>
        <w:r>
          <w:rPr>
            <w:noProof/>
            <w:webHidden/>
          </w:rPr>
          <w:tab/>
        </w:r>
        <w:r>
          <w:rPr>
            <w:noProof/>
            <w:webHidden/>
          </w:rPr>
          <w:fldChar w:fldCharType="begin"/>
        </w:r>
        <w:r>
          <w:rPr>
            <w:noProof/>
            <w:webHidden/>
          </w:rPr>
          <w:instrText xml:space="preserve"> PAGEREF _Toc205928728 \h </w:instrText>
        </w:r>
        <w:r>
          <w:rPr>
            <w:noProof/>
            <w:webHidden/>
          </w:rPr>
        </w:r>
        <w:r>
          <w:rPr>
            <w:noProof/>
            <w:webHidden/>
          </w:rPr>
          <w:fldChar w:fldCharType="separate"/>
        </w:r>
        <w:r>
          <w:rPr>
            <w:noProof/>
            <w:webHidden/>
          </w:rPr>
          <w:t>104</w:t>
        </w:r>
        <w:r>
          <w:rPr>
            <w:noProof/>
            <w:webHidden/>
          </w:rPr>
          <w:fldChar w:fldCharType="end"/>
        </w:r>
      </w:hyperlink>
    </w:p>
    <w:p w14:paraId="7AC389E8" w14:textId="045C0997" w:rsidR="00EF7CCA" w:rsidRDefault="00EF7CCA">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28729" w:history="1">
        <w:r w:rsidRPr="008863F3">
          <w:rPr>
            <w:rStyle w:val="Hyperlink"/>
            <w:noProof/>
          </w:rPr>
          <w:t>Table 8: Summary of Key Results</w:t>
        </w:r>
        <w:r>
          <w:rPr>
            <w:noProof/>
            <w:webHidden/>
          </w:rPr>
          <w:tab/>
        </w:r>
        <w:r>
          <w:rPr>
            <w:noProof/>
            <w:webHidden/>
          </w:rPr>
          <w:fldChar w:fldCharType="begin"/>
        </w:r>
        <w:r>
          <w:rPr>
            <w:noProof/>
            <w:webHidden/>
          </w:rPr>
          <w:instrText xml:space="preserve"> PAGEREF _Toc205928729 \h </w:instrText>
        </w:r>
        <w:r>
          <w:rPr>
            <w:noProof/>
            <w:webHidden/>
          </w:rPr>
        </w:r>
        <w:r>
          <w:rPr>
            <w:noProof/>
            <w:webHidden/>
          </w:rPr>
          <w:fldChar w:fldCharType="separate"/>
        </w:r>
        <w:r>
          <w:rPr>
            <w:noProof/>
            <w:webHidden/>
          </w:rPr>
          <w:t>114</w:t>
        </w:r>
        <w:r>
          <w:rPr>
            <w:noProof/>
            <w:webHidden/>
          </w:rPr>
          <w:fldChar w:fldCharType="end"/>
        </w:r>
      </w:hyperlink>
    </w:p>
    <w:p w14:paraId="1130D49F" w14:textId="3A8E7122" w:rsidR="00C1152A" w:rsidRPr="004D3800" w:rsidRDefault="008132A7" w:rsidP="00EF3867">
      <w:pPr>
        <w:pStyle w:val="FHCWDAInhaltsverzeichnis"/>
        <w:rPr>
          <w:lang w:val="en-US"/>
        </w:rPr>
      </w:pPr>
      <w:r w:rsidRPr="004D3800">
        <w:rPr>
          <w:lang w:val="en-US"/>
        </w:rPr>
        <w:fldChar w:fldCharType="end"/>
      </w:r>
    </w:p>
    <w:p w14:paraId="195996A1" w14:textId="77777777" w:rsidR="00C1152A" w:rsidRPr="004D3800" w:rsidRDefault="00C1152A" w:rsidP="003B34FE">
      <w:pPr>
        <w:pStyle w:val="FHCWDAText"/>
        <w:rPr>
          <w:lang w:val="en-US"/>
        </w:rPr>
      </w:pPr>
    </w:p>
    <w:p w14:paraId="02AFF9A5" w14:textId="77777777" w:rsidR="00CA507C" w:rsidRPr="004D3800" w:rsidRDefault="00CA507C" w:rsidP="003B34FE">
      <w:pPr>
        <w:pStyle w:val="FHCWDAText"/>
        <w:rPr>
          <w:lang w:val="en-US"/>
        </w:rPr>
      </w:pPr>
    </w:p>
    <w:p w14:paraId="53BD963A" w14:textId="77777777" w:rsidR="00CA507C" w:rsidRPr="004D3800" w:rsidRDefault="00CA507C" w:rsidP="003B34FE">
      <w:pPr>
        <w:pStyle w:val="FHCWDAText"/>
        <w:rPr>
          <w:lang w:val="en-US"/>
        </w:rPr>
      </w:pPr>
    </w:p>
    <w:p w14:paraId="37E03976" w14:textId="77777777" w:rsidR="00CA507C" w:rsidRPr="004D3800" w:rsidRDefault="00CA507C" w:rsidP="003B34FE">
      <w:pPr>
        <w:pStyle w:val="FHCWDAText"/>
        <w:rPr>
          <w:lang w:val="en-US"/>
        </w:rPr>
      </w:pPr>
    </w:p>
    <w:p w14:paraId="792FB787" w14:textId="77777777" w:rsidR="00CA507C" w:rsidRPr="004D3800" w:rsidRDefault="00CA507C" w:rsidP="003B34FE">
      <w:pPr>
        <w:pStyle w:val="FHCWDAText"/>
        <w:rPr>
          <w:lang w:val="en-US"/>
        </w:rPr>
      </w:pPr>
    </w:p>
    <w:p w14:paraId="3A6DC6BA" w14:textId="77777777" w:rsidR="00CA507C" w:rsidRPr="004D3800" w:rsidRDefault="00CA507C" w:rsidP="003B34FE">
      <w:pPr>
        <w:pStyle w:val="FHCWDAText"/>
        <w:rPr>
          <w:lang w:val="en-US"/>
        </w:rPr>
      </w:pPr>
    </w:p>
    <w:p w14:paraId="68AFA7E4" w14:textId="77777777" w:rsidR="00CA507C" w:rsidRPr="004D3800" w:rsidRDefault="00CA507C" w:rsidP="003B34FE">
      <w:pPr>
        <w:pStyle w:val="FHCWDAText"/>
        <w:rPr>
          <w:lang w:val="en-US"/>
        </w:rPr>
      </w:pPr>
    </w:p>
    <w:p w14:paraId="0244CB59" w14:textId="77777777" w:rsidR="00CA507C" w:rsidRPr="004D3800" w:rsidRDefault="00CA507C" w:rsidP="003B34FE">
      <w:pPr>
        <w:pStyle w:val="FHCWDAText"/>
        <w:rPr>
          <w:lang w:val="en-US"/>
        </w:rPr>
      </w:pPr>
    </w:p>
    <w:p w14:paraId="6EE9C621" w14:textId="77777777" w:rsidR="00CA507C" w:rsidRPr="004D3800" w:rsidRDefault="00CA507C" w:rsidP="003B34FE">
      <w:pPr>
        <w:pStyle w:val="FHCWDAText"/>
        <w:rPr>
          <w:lang w:val="en-US"/>
        </w:rPr>
      </w:pPr>
    </w:p>
    <w:p w14:paraId="481304E7" w14:textId="77777777" w:rsidR="00CA507C" w:rsidRPr="004D3800" w:rsidRDefault="00CA507C" w:rsidP="003B34FE">
      <w:pPr>
        <w:pStyle w:val="FHCWDAText"/>
        <w:rPr>
          <w:lang w:val="en-US"/>
        </w:rPr>
      </w:pPr>
    </w:p>
    <w:p w14:paraId="75AE95BD" w14:textId="77777777" w:rsidR="00CA507C" w:rsidRPr="004D3800" w:rsidRDefault="00CA507C" w:rsidP="003B34FE">
      <w:pPr>
        <w:pStyle w:val="FHCWDAText"/>
        <w:rPr>
          <w:lang w:val="en-US"/>
        </w:rPr>
      </w:pPr>
    </w:p>
    <w:p w14:paraId="4FD24E5F" w14:textId="77777777" w:rsidR="00CA507C" w:rsidRPr="004D3800" w:rsidRDefault="00CA507C" w:rsidP="003B34FE">
      <w:pPr>
        <w:pStyle w:val="FHCWDAText"/>
        <w:rPr>
          <w:lang w:val="en-US"/>
        </w:rPr>
      </w:pPr>
    </w:p>
    <w:p w14:paraId="2703A477" w14:textId="77777777" w:rsidR="00CA507C" w:rsidRPr="004D3800" w:rsidRDefault="00CA507C" w:rsidP="003B34FE">
      <w:pPr>
        <w:pStyle w:val="FHCWDAText"/>
        <w:rPr>
          <w:lang w:val="en-US"/>
        </w:rPr>
      </w:pPr>
    </w:p>
    <w:p w14:paraId="3470FFFB" w14:textId="77777777" w:rsidR="00CA507C" w:rsidRPr="004D3800" w:rsidRDefault="00CA507C" w:rsidP="003B34FE">
      <w:pPr>
        <w:pStyle w:val="FHCWDAText"/>
        <w:rPr>
          <w:lang w:val="en-US"/>
        </w:rPr>
      </w:pPr>
    </w:p>
    <w:p w14:paraId="7E702651" w14:textId="77777777" w:rsidR="00CA507C" w:rsidRPr="004D3800" w:rsidRDefault="00CA507C" w:rsidP="003B34FE">
      <w:pPr>
        <w:pStyle w:val="FHCWDAText"/>
        <w:rPr>
          <w:lang w:val="en-US"/>
        </w:rPr>
      </w:pPr>
    </w:p>
    <w:p w14:paraId="5122434B" w14:textId="77777777" w:rsidR="00CA507C" w:rsidRPr="004D3800" w:rsidRDefault="00CA507C" w:rsidP="003B34FE">
      <w:pPr>
        <w:pStyle w:val="FHCWDAText"/>
        <w:rPr>
          <w:lang w:val="en-US"/>
        </w:rPr>
      </w:pPr>
    </w:p>
    <w:p w14:paraId="0DC4DF87" w14:textId="77777777" w:rsidR="00CA507C" w:rsidRPr="004D3800" w:rsidRDefault="00CA507C" w:rsidP="003B34FE">
      <w:pPr>
        <w:pStyle w:val="FHCWDAText"/>
        <w:rPr>
          <w:lang w:val="en-US"/>
        </w:rPr>
      </w:pPr>
    </w:p>
    <w:p w14:paraId="5F73965F" w14:textId="77777777" w:rsidR="00CA507C" w:rsidRPr="004D3800" w:rsidRDefault="00CA507C" w:rsidP="003B34FE">
      <w:pPr>
        <w:pStyle w:val="FHCWDAText"/>
        <w:rPr>
          <w:lang w:val="en-US"/>
        </w:rPr>
      </w:pPr>
    </w:p>
    <w:p w14:paraId="1143D709" w14:textId="77777777" w:rsidR="00CA507C" w:rsidRPr="004D3800" w:rsidRDefault="00CA507C" w:rsidP="003B34FE">
      <w:pPr>
        <w:pStyle w:val="FHCWDAText"/>
        <w:rPr>
          <w:lang w:val="en-US"/>
        </w:rPr>
      </w:pPr>
    </w:p>
    <w:p w14:paraId="00CCC49E" w14:textId="77777777" w:rsidR="00CA507C" w:rsidRPr="004D3800" w:rsidRDefault="00CA507C" w:rsidP="003B34FE">
      <w:pPr>
        <w:pStyle w:val="FHCWDAText"/>
        <w:rPr>
          <w:lang w:val="en-US"/>
        </w:rPr>
      </w:pPr>
    </w:p>
    <w:p w14:paraId="7F5BEF1B" w14:textId="77777777" w:rsidR="00CA507C" w:rsidRPr="004D3800" w:rsidRDefault="00CA507C" w:rsidP="003B34FE">
      <w:pPr>
        <w:pStyle w:val="FHCWDAText"/>
        <w:rPr>
          <w:lang w:val="en-US"/>
        </w:rPr>
      </w:pPr>
    </w:p>
    <w:p w14:paraId="5BA44AC9" w14:textId="77777777" w:rsidR="00CA507C" w:rsidRPr="004D3800" w:rsidRDefault="00CA507C" w:rsidP="003B34FE">
      <w:pPr>
        <w:pStyle w:val="FHCWDAText"/>
        <w:rPr>
          <w:lang w:val="en-US"/>
        </w:rPr>
      </w:pPr>
    </w:p>
    <w:p w14:paraId="5EB3108E" w14:textId="77777777" w:rsidR="00CA507C" w:rsidRPr="004D3800" w:rsidRDefault="00CA507C" w:rsidP="003B34FE">
      <w:pPr>
        <w:pStyle w:val="FHCWDAText"/>
        <w:rPr>
          <w:lang w:val="en-US"/>
        </w:rPr>
      </w:pPr>
    </w:p>
    <w:p w14:paraId="4BADF18D" w14:textId="77777777" w:rsidR="00CA507C" w:rsidRPr="004D3800" w:rsidRDefault="00CA507C" w:rsidP="003B34FE">
      <w:pPr>
        <w:pStyle w:val="FHCWDAText"/>
        <w:rPr>
          <w:lang w:val="en-US"/>
        </w:rPr>
      </w:pPr>
    </w:p>
    <w:p w14:paraId="02203E0C" w14:textId="77777777" w:rsidR="00CA507C" w:rsidRPr="004D3800" w:rsidRDefault="00CA507C" w:rsidP="003B34FE">
      <w:pPr>
        <w:pStyle w:val="FHCWDAText"/>
        <w:rPr>
          <w:lang w:val="en-US"/>
        </w:rPr>
      </w:pPr>
    </w:p>
    <w:p w14:paraId="699432A3" w14:textId="77777777" w:rsidR="00CA507C" w:rsidRPr="004D3800" w:rsidRDefault="00CA507C" w:rsidP="003B34FE">
      <w:pPr>
        <w:pStyle w:val="FHCWDAText"/>
        <w:rPr>
          <w:lang w:val="en-US"/>
        </w:rPr>
      </w:pPr>
    </w:p>
    <w:p w14:paraId="524D39C8" w14:textId="77777777" w:rsidR="00CA507C" w:rsidRPr="004D3800" w:rsidRDefault="00CA507C" w:rsidP="003B34FE">
      <w:pPr>
        <w:pStyle w:val="FHCWDAText"/>
        <w:rPr>
          <w:lang w:val="en-US"/>
        </w:rPr>
      </w:pPr>
    </w:p>
    <w:p w14:paraId="47245F37" w14:textId="77777777" w:rsidR="00CA507C" w:rsidRPr="004D3800" w:rsidRDefault="00CA507C" w:rsidP="003B34FE">
      <w:pPr>
        <w:pStyle w:val="FHCWDAText"/>
        <w:rPr>
          <w:lang w:val="en-US"/>
        </w:rPr>
      </w:pPr>
    </w:p>
    <w:p w14:paraId="1874EFFC" w14:textId="77777777" w:rsidR="00CA507C" w:rsidRPr="004D3800" w:rsidRDefault="00CA507C" w:rsidP="003B34FE">
      <w:pPr>
        <w:pStyle w:val="FHCWDAText"/>
        <w:rPr>
          <w:lang w:val="en-US"/>
        </w:rPr>
      </w:pPr>
    </w:p>
    <w:p w14:paraId="63BACE73" w14:textId="77777777" w:rsidR="00CA507C" w:rsidRPr="004D3800" w:rsidRDefault="00CA507C" w:rsidP="003B34FE">
      <w:pPr>
        <w:pStyle w:val="FHCWDAText"/>
        <w:rPr>
          <w:lang w:val="en-US"/>
        </w:rPr>
      </w:pPr>
    </w:p>
    <w:p w14:paraId="7CFB9FDB" w14:textId="6D31408A" w:rsidR="00987F76" w:rsidRPr="004D3800" w:rsidRDefault="00CA507C" w:rsidP="008F0AC7">
      <w:pPr>
        <w:pStyle w:val="FHCWDAEbene1OhneNr"/>
        <w:rPr>
          <w:lang w:val="en-US"/>
        </w:rPr>
      </w:pPr>
      <w:bookmarkStart w:id="282" w:name="_Toc55988443"/>
      <w:bookmarkStart w:id="283" w:name="_Toc205929703"/>
      <w:r w:rsidRPr="004D3800">
        <w:rPr>
          <w:lang w:val="en-US"/>
        </w:rPr>
        <w:t>Appendix</w:t>
      </w:r>
      <w:bookmarkEnd w:id="282"/>
      <w:bookmarkEnd w:id="283"/>
    </w:p>
    <w:p w14:paraId="16625926" w14:textId="77777777" w:rsidR="00923AD1" w:rsidRPr="004D3800" w:rsidRDefault="00923AD1" w:rsidP="00923AD1">
      <w:pPr>
        <w:pStyle w:val="Text"/>
      </w:pPr>
      <w:r w:rsidRPr="004D3800">
        <w:t xml:space="preserve">[1] S. Newman, Building Microservices: Designing Fine-Grained Systems, 2nd ed. Sebastopol, CA, USA: O’Reilly Media, 2021. ISBN: 978-1492034025. [Online]. Available: </w:t>
      </w:r>
      <w:hyperlink r:id="rId99" w:tgtFrame="_new" w:history="1">
        <w:r w:rsidRPr="004D3800">
          <w:rPr>
            <w:rStyle w:val="Hyperlink"/>
            <w:color w:val="auto"/>
            <w:u w:val="none"/>
          </w:rPr>
          <w:t>https://samnewman.io/books/building_microservices_2nd_edition/</w:t>
        </w:r>
      </w:hyperlink>
      <w:r w:rsidRPr="004D3800">
        <w:t xml:space="preserve">. Accessed: Aug. 11, 2025. </w:t>
      </w:r>
      <w:hyperlink r:id="rId100" w:tgtFrame="_blank" w:history="1">
        <w:r w:rsidRPr="004D3800">
          <w:rPr>
            <w:rStyle w:val="Hyperlink"/>
            <w:color w:val="auto"/>
            <w:u w:val="none"/>
          </w:rPr>
          <w:t>samnewman.io</w:t>
        </w:r>
      </w:hyperlink>
    </w:p>
    <w:p w14:paraId="5602C764" w14:textId="77777777" w:rsidR="00923AD1" w:rsidRPr="004D3800" w:rsidRDefault="00923AD1" w:rsidP="00923AD1">
      <w:pPr>
        <w:pStyle w:val="Text"/>
      </w:pPr>
      <w:r w:rsidRPr="004D3800">
        <w:t xml:space="preserve">[2] J. Lewis and M. Fowler, “Microservices,” MartinFowler.com, 2014 (periodically updated). [Online]. Available: https://martinfowler.com/articles/microservices.html. Accessed: Aug. 11, 2025. </w:t>
      </w:r>
      <w:hyperlink r:id="rId101" w:tgtFrame="_blank" w:history="1">
        <w:r w:rsidRPr="004D3800">
          <w:rPr>
            <w:rStyle w:val="Hyperlink"/>
            <w:color w:val="auto"/>
            <w:u w:val="none"/>
          </w:rPr>
          <w:t>martinfowler.com</w:t>
        </w:r>
      </w:hyperlink>
    </w:p>
    <w:p w14:paraId="43A83732" w14:textId="77777777" w:rsidR="00923AD1" w:rsidRPr="004D3800" w:rsidRDefault="00923AD1" w:rsidP="00923AD1">
      <w:pPr>
        <w:pStyle w:val="Text"/>
      </w:pPr>
      <w:r w:rsidRPr="004D3800">
        <w:t xml:space="preserve">[3] C. Richardson, “Pattern: Database per service,” microservices.io, 2019–2025. [Online]. Available: https://microservices.io/patterns/data/database-per-service.html. Accessed: Aug. 11, 2025. </w:t>
      </w:r>
      <w:hyperlink r:id="rId102" w:tgtFrame="_blank" w:history="1">
        <w:r w:rsidRPr="004D3800">
          <w:rPr>
            <w:rStyle w:val="Hyperlink"/>
            <w:color w:val="auto"/>
            <w:u w:val="none"/>
          </w:rPr>
          <w:t>microservices.io</w:t>
        </w:r>
      </w:hyperlink>
    </w:p>
    <w:p w14:paraId="275A5A46" w14:textId="77777777" w:rsidR="00923AD1" w:rsidRPr="004D3800" w:rsidRDefault="00923AD1" w:rsidP="00923AD1">
      <w:pPr>
        <w:pStyle w:val="Text"/>
      </w:pPr>
      <w:r w:rsidRPr="004D3800">
        <w:t xml:space="preserve">[4] The Kubernetes Authors, “Overview,” Kubernetes Documentation, Sep. 11, 2024. [Online]. Available: https://kubernetes.io/docs/concepts/overview/. Accessed: Aug. 11, 2025. </w:t>
      </w:r>
      <w:hyperlink r:id="rId103" w:tgtFrame="_blank" w:history="1">
        <w:r w:rsidRPr="004D3800">
          <w:rPr>
            <w:rStyle w:val="Hyperlink"/>
            <w:color w:val="auto"/>
            <w:u w:val="none"/>
          </w:rPr>
          <w:t>Kubernetes</w:t>
        </w:r>
      </w:hyperlink>
    </w:p>
    <w:p w14:paraId="5045F27D" w14:textId="77777777" w:rsidR="00923AD1" w:rsidRPr="004D3800" w:rsidRDefault="00923AD1" w:rsidP="00923AD1">
      <w:pPr>
        <w:pStyle w:val="Text"/>
      </w:pPr>
      <w:r w:rsidRPr="004D3800">
        <w:t xml:space="preserve">[5] M. Fowler, “Strangler Fig Application,” MartinFowler.com, Aug. 22, 2024 (orig. 2004). [Online]. Available: https://martinfowler.com/bliki/StranglerFigApplication.html. Accessed: Aug. 11, 2025. </w:t>
      </w:r>
      <w:hyperlink r:id="rId104" w:tgtFrame="_blank" w:history="1">
        <w:r w:rsidRPr="004D3800">
          <w:rPr>
            <w:rStyle w:val="Hyperlink"/>
            <w:color w:val="auto"/>
            <w:u w:val="none"/>
          </w:rPr>
          <w:t>martinfowler.com</w:t>
        </w:r>
      </w:hyperlink>
    </w:p>
    <w:p w14:paraId="2674950E" w14:textId="77777777" w:rsidR="00923AD1" w:rsidRPr="004D3800" w:rsidRDefault="00923AD1" w:rsidP="00923AD1">
      <w:pPr>
        <w:pStyle w:val="Text"/>
      </w:pPr>
      <w:r w:rsidRPr="004D3800">
        <w:t xml:space="preserve">[6] The Spring Team, “Spring Cloud Config — Reference Documentation,” docs.spring.io, 2025. [Online]. Available: https://docs.spring.io/spring-cloud-config/reference/. Accessed: Aug. 11, 2025. </w:t>
      </w:r>
      <w:hyperlink r:id="rId105" w:tgtFrame="_blank" w:history="1">
        <w:r w:rsidRPr="004D3800">
          <w:rPr>
            <w:rStyle w:val="Hyperlink"/>
            <w:color w:val="auto"/>
            <w:u w:val="none"/>
          </w:rPr>
          <w:t>Home</w:t>
        </w:r>
      </w:hyperlink>
    </w:p>
    <w:p w14:paraId="61870649" w14:textId="77777777" w:rsidR="00923AD1" w:rsidRPr="004D3800" w:rsidRDefault="00923AD1" w:rsidP="00923AD1">
      <w:pPr>
        <w:pStyle w:val="Text"/>
      </w:pPr>
      <w:r w:rsidRPr="004D3800">
        <w:t xml:space="preserve">[7] The Spring Team, “Spring Cloud Bus — Reference Documentation,” docs.spring.io, 2025. [Online]. Available: https://docs.spring.io/spring-cloud-bus/reference/. Accessed: Aug. 11, 2025. </w:t>
      </w:r>
      <w:hyperlink r:id="rId106" w:tgtFrame="_blank" w:history="1">
        <w:r w:rsidRPr="004D3800">
          <w:rPr>
            <w:rStyle w:val="Hyperlink"/>
            <w:color w:val="auto"/>
            <w:u w:val="none"/>
          </w:rPr>
          <w:t>Home</w:t>
        </w:r>
      </w:hyperlink>
    </w:p>
    <w:p w14:paraId="1409144F" w14:textId="77777777" w:rsidR="00923AD1" w:rsidRPr="004D3800" w:rsidRDefault="00923AD1" w:rsidP="00923AD1">
      <w:pPr>
        <w:pStyle w:val="Text"/>
      </w:pPr>
      <w:r w:rsidRPr="004D3800">
        <w:t>[8] The Kubernetes Authors, “</w:t>
      </w:r>
      <w:proofErr w:type="spellStart"/>
      <w:r w:rsidRPr="004D3800">
        <w:t>ConfigMaps</w:t>
      </w:r>
      <w:proofErr w:type="spellEnd"/>
      <w:r w:rsidRPr="004D3800">
        <w:t xml:space="preserve">,” Kubernetes Documentation, Sep. 11, 2024. [Online]. Available: https://kubernetes.io/docs/concepts/configuration/configmap/. Accessed: Aug. 11, 2025. </w:t>
      </w:r>
      <w:hyperlink r:id="rId107" w:tgtFrame="_blank" w:history="1">
        <w:r w:rsidRPr="004D3800">
          <w:rPr>
            <w:rStyle w:val="Hyperlink"/>
            <w:color w:val="auto"/>
            <w:u w:val="none"/>
          </w:rPr>
          <w:t>Kubernetes</w:t>
        </w:r>
      </w:hyperlink>
    </w:p>
    <w:p w14:paraId="3B5CE2DB" w14:textId="77777777" w:rsidR="00923AD1" w:rsidRPr="004D3800" w:rsidRDefault="00923AD1" w:rsidP="00923AD1">
      <w:pPr>
        <w:pStyle w:val="Text"/>
      </w:pPr>
      <w:r w:rsidRPr="004D3800">
        <w:t xml:space="preserve">[9] The Kubernetes Authors, “Secrets,” Kubernetes Documentation, Nov. 19, 2024. [Online]. Available: https://kubernetes.io/docs/concepts/configuration/secret/. Accessed: Aug. 11, 2025. </w:t>
      </w:r>
      <w:hyperlink r:id="rId108" w:tgtFrame="_blank" w:history="1">
        <w:r w:rsidRPr="004D3800">
          <w:rPr>
            <w:rStyle w:val="Hyperlink"/>
            <w:color w:val="auto"/>
            <w:u w:val="none"/>
          </w:rPr>
          <w:t>Kubernetes</w:t>
        </w:r>
      </w:hyperlink>
    </w:p>
    <w:p w14:paraId="79A747FC" w14:textId="1C9EF277" w:rsidR="00923AD1" w:rsidRPr="004D3800" w:rsidRDefault="00923AD1" w:rsidP="00923AD1">
      <w:pPr>
        <w:pStyle w:val="Text"/>
      </w:pPr>
      <w:r w:rsidRPr="004D3800">
        <w:lastRenderedPageBreak/>
        <w:t xml:space="preserve">[10] The Spring Team, “Spring Cloud Vault — Reference Documentation,” docs.spring.io, 2025. [Online]. Available: https://docs.spring.io/spring-cloud-vault/reference/. Accessed: Aug. 11, 2025. </w:t>
      </w:r>
    </w:p>
    <w:p w14:paraId="0D95CEF3" w14:textId="156909BD" w:rsidR="00987F76" w:rsidRPr="004D3800" w:rsidRDefault="00987F76" w:rsidP="00557168">
      <w:pPr>
        <w:pStyle w:val="Text"/>
      </w:pPr>
      <w:r w:rsidRPr="004D3800">
        <w:t>[11] Docker, "Docker Overview," Docker Inc., 2025. [Online]. Available: https://www.docker.com/</w:t>
      </w:r>
    </w:p>
    <w:p w14:paraId="4730E584" w14:textId="77777777" w:rsidR="00987F76" w:rsidRPr="004D3800" w:rsidRDefault="00987F76" w:rsidP="00557168">
      <w:pPr>
        <w:pStyle w:val="Text"/>
      </w:pPr>
      <w:r w:rsidRPr="004D3800">
        <w:t>[12] Pivotal Software, "Spring Boot Project," Spring.io, 2025. [Online]. Available: https://spring.io/projects/spring-boot</w:t>
      </w:r>
    </w:p>
    <w:p w14:paraId="39E1DD5C" w14:textId="77777777" w:rsidR="00987F76" w:rsidRPr="004D3800" w:rsidRDefault="00987F76" w:rsidP="00557168">
      <w:pPr>
        <w:pStyle w:val="Text"/>
      </w:pPr>
      <w:r w:rsidRPr="004D3800">
        <w:t>[13] Git SCM, "Git Version Control," Git, 2025. [Online]. Available: https://git-scm.com/</w:t>
      </w:r>
    </w:p>
    <w:p w14:paraId="28F5D52F" w14:textId="77777777" w:rsidR="00987F76" w:rsidRPr="004D3800" w:rsidRDefault="00987F76" w:rsidP="00557168">
      <w:pPr>
        <w:pStyle w:val="Text"/>
      </w:pPr>
      <w:r w:rsidRPr="004D3800">
        <w:t>[14] VMware, "Spring Cloud Project," Spring.io, 2025. [Online]. Available: https://spring.io/projects/spring-cloud</w:t>
      </w:r>
    </w:p>
    <w:p w14:paraId="7A003FD7" w14:textId="77777777" w:rsidR="00987F76" w:rsidRPr="004D3800" w:rsidRDefault="00987F76" w:rsidP="00557168">
      <w:pPr>
        <w:pStyle w:val="Text"/>
      </w:pPr>
      <w:r w:rsidRPr="004D3800">
        <w:t>[15] Red Hat, "Keycloak Identity and Access Management," Keycloak.org, 2025. [Online]. Available: https://www.keycloak.org/</w:t>
      </w:r>
    </w:p>
    <w:p w14:paraId="769E1E27" w14:textId="77777777" w:rsidR="00987F76" w:rsidRPr="004D3800" w:rsidRDefault="00987F76" w:rsidP="00557168">
      <w:pPr>
        <w:pStyle w:val="Text"/>
      </w:pPr>
      <w:r w:rsidRPr="004D3800">
        <w:t>[16] Apache Software Foundation, "Apache Kafka," Apache.org, 2025. [Online]. Available: https://kafka.apache.org/</w:t>
      </w:r>
    </w:p>
    <w:p w14:paraId="2AF7B289" w14:textId="77777777" w:rsidR="00987F76" w:rsidRPr="004D3800" w:rsidRDefault="00987F76" w:rsidP="00557168">
      <w:pPr>
        <w:pStyle w:val="Text"/>
      </w:pPr>
      <w:r w:rsidRPr="004D3800">
        <w:t>[17] Pivotal Software, "RabbitMQ," RabbitMQ.com, 2025. [Online]. Available: https://www.rabbitmq.com/</w:t>
      </w:r>
    </w:p>
    <w:p w14:paraId="7B88E8B0" w14:textId="77777777" w:rsidR="00987F76" w:rsidRPr="004D3800" w:rsidRDefault="00987F76" w:rsidP="00557168">
      <w:pPr>
        <w:pStyle w:val="Text"/>
      </w:pPr>
      <w:r w:rsidRPr="004D3800">
        <w:t>[18] CNCF, "Kubernetes," Kubernetes.io, 2025. [Online]. Available: https://kubernetes.io/</w:t>
      </w:r>
    </w:p>
    <w:p w14:paraId="4E53AD9C" w14:textId="77777777" w:rsidR="00987F76" w:rsidRPr="004D3800" w:rsidRDefault="00987F76" w:rsidP="00557168">
      <w:pPr>
        <w:pStyle w:val="Text"/>
      </w:pPr>
      <w:r w:rsidRPr="004D3800">
        <w:t>[19] CNCF, "Helm," Helm.sh, 2025. [Online]. Available: https://helm.sh/</w:t>
      </w:r>
    </w:p>
    <w:p w14:paraId="7B38154E" w14:textId="77777777" w:rsidR="00987F76" w:rsidRPr="004D3800" w:rsidRDefault="00987F76" w:rsidP="00557168">
      <w:pPr>
        <w:pStyle w:val="Text"/>
      </w:pPr>
      <w:r w:rsidRPr="004D3800">
        <w:t>[20] Postman, "Postman API Platform," Postman.com, 2025. [Online]. Available: https://www.postman.com/home</w:t>
      </w:r>
    </w:p>
    <w:p w14:paraId="31965729" w14:textId="77777777" w:rsidR="00987F76" w:rsidRPr="004D3800" w:rsidRDefault="00987F76" w:rsidP="00557168">
      <w:pPr>
        <w:pStyle w:val="Text"/>
      </w:pPr>
      <w:r w:rsidRPr="004D3800">
        <w:t>[21] Oracle, "Java," Java.com, 2025. [Online]. Available: https://www.java.com/de/</w:t>
      </w:r>
    </w:p>
    <w:p w14:paraId="6F9A8341" w14:textId="77777777" w:rsidR="00987F76" w:rsidRPr="004D3800" w:rsidRDefault="00987F76" w:rsidP="00557168">
      <w:pPr>
        <w:pStyle w:val="Text"/>
      </w:pPr>
      <w:r w:rsidRPr="004D3800">
        <w:t xml:space="preserve">[22] L. Bass, P. Clements, and R. </w:t>
      </w:r>
      <w:proofErr w:type="spellStart"/>
      <w:r w:rsidRPr="004D3800">
        <w:t>Kazman</w:t>
      </w:r>
      <w:proofErr w:type="spellEnd"/>
      <w:r w:rsidRPr="004D3800">
        <w:t>, "Software Architecture in Practice," Addison-Wesley, 2012. [Online]. Available: https://arxiv.org/abs/1902.06282</w:t>
      </w:r>
    </w:p>
    <w:p w14:paraId="15AA39C5" w14:textId="77777777" w:rsidR="00987F76" w:rsidRPr="004D3800" w:rsidRDefault="00987F76" w:rsidP="00557168">
      <w:pPr>
        <w:pStyle w:val="Text"/>
      </w:pPr>
      <w:r w:rsidRPr="004D3800">
        <w:t>[23] MDPI, "Future Internet Journal," MDPI, 2023. [Online]. Available: https://www.mdpi.com/1999-5903/15/1/37</w:t>
      </w:r>
    </w:p>
    <w:p w14:paraId="3E76F66F" w14:textId="77777777" w:rsidR="00987F76" w:rsidRPr="004D3800" w:rsidRDefault="00987F76" w:rsidP="00557168">
      <w:pPr>
        <w:pStyle w:val="Text"/>
      </w:pPr>
      <w:r w:rsidRPr="004D3800">
        <w:t xml:space="preserve">[24] </w:t>
      </w:r>
      <w:proofErr w:type="spellStart"/>
      <w:r w:rsidRPr="004D3800">
        <w:t>ITPro</w:t>
      </w:r>
      <w:proofErr w:type="spellEnd"/>
      <w:r w:rsidRPr="004D3800">
        <w:t xml:space="preserve">, "AI Paradox for Developers," </w:t>
      </w:r>
      <w:proofErr w:type="spellStart"/>
      <w:r w:rsidRPr="004D3800">
        <w:t>ITPro</w:t>
      </w:r>
      <w:proofErr w:type="spellEnd"/>
      <w:r w:rsidRPr="004D3800">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4D3800" w:rsidRDefault="006F5695" w:rsidP="00557168">
      <w:pPr>
        <w:pStyle w:val="Text"/>
      </w:pPr>
    </w:p>
    <w:p w14:paraId="739981F1" w14:textId="77777777" w:rsidR="006F5695" w:rsidRPr="004D3800" w:rsidRDefault="006F5695" w:rsidP="006F5695">
      <w:pPr>
        <w:rPr>
          <w:rFonts w:eastAsia="Times"/>
          <w:lang w:eastAsia="de-DE"/>
        </w:rPr>
      </w:pPr>
    </w:p>
    <w:p w14:paraId="0395D277" w14:textId="77777777" w:rsidR="007C56E9" w:rsidRPr="004D3800" w:rsidRDefault="007C56E9" w:rsidP="001A738D">
      <w:pPr>
        <w:pStyle w:val="FHCWDAText"/>
        <w:rPr>
          <w:lang w:val="en-US"/>
        </w:rPr>
      </w:pPr>
    </w:p>
    <w:p w14:paraId="1CF4612D" w14:textId="24CEC322" w:rsidR="006F5695" w:rsidRPr="004D3800" w:rsidRDefault="006F5695" w:rsidP="001A738D">
      <w:pPr>
        <w:pStyle w:val="FHCWDAText"/>
        <w:rPr>
          <w:lang w:val="en-US"/>
        </w:rPr>
        <w:sectPr w:rsidR="006F5695" w:rsidRPr="004D3800"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Cs w:val="22"/>
          <w:lang w:eastAsia="de-DE"/>
        </w:rPr>
      </w:pPr>
    </w:p>
    <w:sectPr w:rsidR="00C15A87" w:rsidRPr="00343CFC" w:rsidSect="00E14B43">
      <w:headerReference w:type="default" r:id="rId109"/>
      <w:headerReference w:type="first" r:id="rId11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2635D5" w14:textId="77777777" w:rsidR="00D34603" w:rsidRPr="004D3800" w:rsidRDefault="00D34603">
      <w:r w:rsidRPr="004D3800">
        <w:separator/>
      </w:r>
    </w:p>
  </w:endnote>
  <w:endnote w:type="continuationSeparator" w:id="0">
    <w:p w14:paraId="2A3E26EB" w14:textId="77777777" w:rsidR="00D34603" w:rsidRPr="004D3800" w:rsidRDefault="00D34603">
      <w:r w:rsidRPr="004D380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4D3800" w:rsidRDefault="00543822" w:rsidP="00543822">
    <w:pPr>
      <w:pStyle w:val="Footer"/>
      <w:tabs>
        <w:tab w:val="right" w:pos="8788"/>
      </w:tabs>
    </w:pPr>
    <w:r w:rsidRPr="004D3800">
      <w:rPr>
        <w:rStyle w:val="PageNumber"/>
      </w:rPr>
      <w:t>Student*In</w:t>
    </w:r>
    <w:r w:rsidRPr="004D3800">
      <w:rPr>
        <w:rStyle w:val="PageNumber"/>
      </w:rPr>
      <w:tab/>
    </w:r>
    <w:r w:rsidRPr="004D3800">
      <w:rPr>
        <w:rStyle w:val="PageNumber"/>
      </w:rPr>
      <w:tab/>
    </w:r>
    <w:r w:rsidR="00164278" w:rsidRPr="004D3800">
      <w:rPr>
        <w:rStyle w:val="PageNumber"/>
      </w:rPr>
      <w:fldChar w:fldCharType="begin"/>
    </w:r>
    <w:r w:rsidR="00164278" w:rsidRPr="004D3800">
      <w:rPr>
        <w:rStyle w:val="PageNumber"/>
      </w:rPr>
      <w:instrText xml:space="preserve"> PAGE </w:instrText>
    </w:r>
    <w:r w:rsidR="00164278" w:rsidRPr="004D3800">
      <w:rPr>
        <w:rStyle w:val="PageNumber"/>
      </w:rPr>
      <w:fldChar w:fldCharType="separate"/>
    </w:r>
    <w:r w:rsidR="00D23BCA" w:rsidRPr="004D3800">
      <w:rPr>
        <w:rStyle w:val="PageNumber"/>
      </w:rPr>
      <w:t>vii</w:t>
    </w:r>
    <w:proofErr w:type="spellStart"/>
    <w:r w:rsidR="00D23BCA" w:rsidRPr="004D3800">
      <w:rPr>
        <w:rStyle w:val="PageNumber"/>
      </w:rPr>
      <w:t>i</w:t>
    </w:r>
    <w:proofErr w:type="spellEnd"/>
    <w:r w:rsidR="00164278" w:rsidRPr="004D380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4D3800" w:rsidRDefault="00543822" w:rsidP="00543822">
    <w:pPr>
      <w:pStyle w:val="Footer"/>
      <w:tabs>
        <w:tab w:val="right" w:pos="8788"/>
      </w:tabs>
    </w:pPr>
    <w:r w:rsidRPr="004D3800">
      <w:rPr>
        <w:rStyle w:val="PageNumber"/>
      </w:rPr>
      <w:t>Student*In</w:t>
    </w:r>
    <w:r w:rsidRPr="004D3800">
      <w:rPr>
        <w:rStyle w:val="PageNumber"/>
      </w:rPr>
      <w:tab/>
    </w:r>
    <w:r w:rsidRPr="004D3800">
      <w:rPr>
        <w:rStyle w:val="PageNumber"/>
      </w:rPr>
      <w:tab/>
    </w:r>
    <w:r w:rsidR="006A704F" w:rsidRPr="004D3800">
      <w:rPr>
        <w:rStyle w:val="PageNumber"/>
      </w:rPr>
      <w:fldChar w:fldCharType="begin"/>
    </w:r>
    <w:r w:rsidR="006A704F" w:rsidRPr="004D3800">
      <w:rPr>
        <w:rStyle w:val="PageNumber"/>
      </w:rPr>
      <w:instrText xml:space="preserve"> PAGE </w:instrText>
    </w:r>
    <w:r w:rsidR="006A704F" w:rsidRPr="004D3800">
      <w:rPr>
        <w:rStyle w:val="PageNumber"/>
      </w:rPr>
      <w:fldChar w:fldCharType="separate"/>
    </w:r>
    <w:r w:rsidR="00D23BCA" w:rsidRPr="004D3800">
      <w:rPr>
        <w:rStyle w:val="PageNumber"/>
      </w:rPr>
      <w:t>1</w:t>
    </w:r>
    <w:r w:rsidR="006A704F" w:rsidRPr="004D3800">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4A787" w14:textId="77777777" w:rsidR="00D34603" w:rsidRPr="004D3800" w:rsidRDefault="00D34603">
      <w:r w:rsidRPr="004D3800">
        <w:separator/>
      </w:r>
    </w:p>
  </w:footnote>
  <w:footnote w:type="continuationSeparator" w:id="0">
    <w:p w14:paraId="2202B34F" w14:textId="77777777" w:rsidR="00D34603" w:rsidRPr="004D3800" w:rsidRDefault="00D34603">
      <w:r w:rsidRPr="004D380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4D3800" w:rsidRDefault="00BF0F91">
    <w:pPr>
      <w:pStyle w:val="Header"/>
    </w:pPr>
    <w:r w:rsidRPr="004D3800">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03938208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4D3800"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4D3800" w:rsidRDefault="00BE3682">
    <w:pPr>
      <w:pStyle w:val="Header"/>
      <w:pBdr>
        <w:bottom w:val="single" w:sz="4" w:space="1" w:color="auto"/>
      </w:pBdr>
      <w:jc w:val="right"/>
    </w:pPr>
    <w:proofErr w:type="spellStart"/>
    <w:r w:rsidRPr="004D3800">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4D3800"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4D3800"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4D3800"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4D3800"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4D3800" w:rsidRDefault="00122972" w:rsidP="007D5A04">
    <w:pPr>
      <w:pStyle w:val="Header"/>
      <w:ind w:right="10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4D3800"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4D3800"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4D3800" w:rsidRDefault="00A034FE">
    <w:pPr>
      <w:pStyle w:val="Header"/>
      <w:pBdr>
        <w:bottom w:val="single" w:sz="4" w:space="1" w:color="auto"/>
      </w:pBdr>
      <w:jc w:val="right"/>
    </w:pPr>
    <w:proofErr w:type="spellStart"/>
    <w:r w:rsidRPr="004D3800">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6"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0"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8"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C39FB"/>
    <w:multiLevelType w:val="multilevel"/>
    <w:tmpl w:val="1EE8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8"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270B0A8A"/>
    <w:multiLevelType w:val="multilevel"/>
    <w:tmpl w:val="0726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3AFD298A"/>
    <w:multiLevelType w:val="multilevel"/>
    <w:tmpl w:val="BB56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43097E04"/>
    <w:multiLevelType w:val="multilevel"/>
    <w:tmpl w:val="5DD0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A5723E"/>
    <w:multiLevelType w:val="hybridMultilevel"/>
    <w:tmpl w:val="F69075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0"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0"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1"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2"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63"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FF07CA"/>
    <w:multiLevelType w:val="multilevel"/>
    <w:tmpl w:val="010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8"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0"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1"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2"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3"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5"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7"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8"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9"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1"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2"/>
  </w:num>
  <w:num w:numId="2" w16cid:durableId="631450250">
    <w:abstractNumId w:val="3"/>
  </w:num>
  <w:num w:numId="3" w16cid:durableId="1195197407">
    <w:abstractNumId w:val="69"/>
  </w:num>
  <w:num w:numId="4" w16cid:durableId="790511224">
    <w:abstractNumId w:val="60"/>
  </w:num>
  <w:num w:numId="5" w16cid:durableId="828442340">
    <w:abstractNumId w:val="9"/>
  </w:num>
  <w:num w:numId="6" w16cid:durableId="1898275801">
    <w:abstractNumId w:val="24"/>
  </w:num>
  <w:num w:numId="7" w16cid:durableId="1666468616">
    <w:abstractNumId w:val="20"/>
  </w:num>
  <w:num w:numId="8" w16cid:durableId="1521814707">
    <w:abstractNumId w:val="66"/>
  </w:num>
  <w:num w:numId="9" w16cid:durableId="290676115">
    <w:abstractNumId w:val="54"/>
  </w:num>
  <w:num w:numId="10" w16cid:durableId="1153911114">
    <w:abstractNumId w:val="18"/>
  </w:num>
  <w:num w:numId="11" w16cid:durableId="451824292">
    <w:abstractNumId w:val="51"/>
  </w:num>
  <w:num w:numId="12" w16cid:durableId="691297787">
    <w:abstractNumId w:val="36"/>
  </w:num>
  <w:num w:numId="13" w16cid:durableId="2028166296">
    <w:abstractNumId w:val="37"/>
  </w:num>
  <w:num w:numId="14" w16cid:durableId="1480263533">
    <w:abstractNumId w:val="11"/>
  </w:num>
  <w:num w:numId="15" w16cid:durableId="874731467">
    <w:abstractNumId w:val="19"/>
  </w:num>
  <w:num w:numId="16" w16cid:durableId="145706479">
    <w:abstractNumId w:val="78"/>
  </w:num>
  <w:num w:numId="17" w16cid:durableId="1364865245">
    <w:abstractNumId w:val="53"/>
  </w:num>
  <w:num w:numId="18" w16cid:durableId="1391734352">
    <w:abstractNumId w:val="68"/>
  </w:num>
  <w:num w:numId="19" w16cid:durableId="778526566">
    <w:abstractNumId w:val="52"/>
  </w:num>
  <w:num w:numId="20" w16cid:durableId="2092892706">
    <w:abstractNumId w:val="28"/>
  </w:num>
  <w:num w:numId="21" w16cid:durableId="1635014666">
    <w:abstractNumId w:val="75"/>
  </w:num>
  <w:num w:numId="22" w16cid:durableId="1747192012">
    <w:abstractNumId w:val="35"/>
  </w:num>
  <w:num w:numId="23" w16cid:durableId="1278413146">
    <w:abstractNumId w:val="26"/>
  </w:num>
  <w:num w:numId="24" w16cid:durableId="1947417560">
    <w:abstractNumId w:val="63"/>
  </w:num>
  <w:num w:numId="25" w16cid:durableId="335574058">
    <w:abstractNumId w:val="79"/>
  </w:num>
  <w:num w:numId="26" w16cid:durableId="2078554586">
    <w:abstractNumId w:val="23"/>
  </w:num>
  <w:num w:numId="27" w16cid:durableId="1031955116">
    <w:abstractNumId w:val="65"/>
  </w:num>
  <w:num w:numId="28" w16cid:durableId="611863878">
    <w:abstractNumId w:val="29"/>
  </w:num>
  <w:num w:numId="29" w16cid:durableId="280964821">
    <w:abstractNumId w:val="59"/>
  </w:num>
  <w:num w:numId="30" w16cid:durableId="598871530">
    <w:abstractNumId w:val="71"/>
  </w:num>
  <w:num w:numId="31" w16cid:durableId="831718164">
    <w:abstractNumId w:val="40"/>
  </w:num>
  <w:num w:numId="32" w16cid:durableId="1854421025">
    <w:abstractNumId w:val="76"/>
  </w:num>
  <w:num w:numId="33" w16cid:durableId="872772788">
    <w:abstractNumId w:val="61"/>
  </w:num>
  <w:num w:numId="34" w16cid:durableId="1205562172">
    <w:abstractNumId w:val="43"/>
  </w:num>
  <w:num w:numId="35" w16cid:durableId="340819344">
    <w:abstractNumId w:val="48"/>
  </w:num>
  <w:num w:numId="36" w16cid:durableId="1617977965">
    <w:abstractNumId w:val="38"/>
  </w:num>
  <w:num w:numId="37" w16cid:durableId="1670717331">
    <w:abstractNumId w:val="7"/>
  </w:num>
  <w:num w:numId="38" w16cid:durableId="1858038369">
    <w:abstractNumId w:val="58"/>
  </w:num>
  <w:num w:numId="39" w16cid:durableId="203910453">
    <w:abstractNumId w:val="56"/>
  </w:num>
  <w:num w:numId="40" w16cid:durableId="1184779561">
    <w:abstractNumId w:val="55"/>
  </w:num>
  <w:num w:numId="41" w16cid:durableId="1798717882">
    <w:abstractNumId w:val="44"/>
  </w:num>
  <w:num w:numId="42" w16cid:durableId="1034571897">
    <w:abstractNumId w:val="5"/>
  </w:num>
  <w:num w:numId="43" w16cid:durableId="901520896">
    <w:abstractNumId w:val="27"/>
  </w:num>
  <w:num w:numId="44" w16cid:durableId="510150131">
    <w:abstractNumId w:val="45"/>
  </w:num>
  <w:num w:numId="45" w16cid:durableId="564221675">
    <w:abstractNumId w:val="42"/>
  </w:num>
  <w:num w:numId="46" w16cid:durableId="528294857">
    <w:abstractNumId w:val="17"/>
  </w:num>
  <w:num w:numId="47" w16cid:durableId="549072915">
    <w:abstractNumId w:val="74"/>
  </w:num>
  <w:num w:numId="48" w16cid:durableId="1661159070">
    <w:abstractNumId w:val="49"/>
  </w:num>
  <w:num w:numId="49" w16cid:durableId="1549495166">
    <w:abstractNumId w:val="10"/>
  </w:num>
  <w:num w:numId="50" w16cid:durableId="1963876093">
    <w:abstractNumId w:val="73"/>
  </w:num>
  <w:num w:numId="51" w16cid:durableId="1063872465">
    <w:abstractNumId w:val="16"/>
  </w:num>
  <w:num w:numId="52" w16cid:durableId="54939196">
    <w:abstractNumId w:val="14"/>
  </w:num>
  <w:num w:numId="53" w16cid:durableId="1192181493">
    <w:abstractNumId w:val="8"/>
  </w:num>
  <w:num w:numId="54" w16cid:durableId="1459687957">
    <w:abstractNumId w:val="62"/>
  </w:num>
  <w:num w:numId="55" w16cid:durableId="275135859">
    <w:abstractNumId w:val="33"/>
  </w:num>
  <w:num w:numId="56" w16cid:durableId="1549104708">
    <w:abstractNumId w:val="81"/>
  </w:num>
  <w:num w:numId="57" w16cid:durableId="367071637">
    <w:abstractNumId w:val="30"/>
  </w:num>
  <w:num w:numId="58" w16cid:durableId="2038002788">
    <w:abstractNumId w:val="70"/>
  </w:num>
  <w:num w:numId="59" w16cid:durableId="988290734">
    <w:abstractNumId w:val="15"/>
  </w:num>
  <w:num w:numId="60" w16cid:durableId="1279751420">
    <w:abstractNumId w:val="57"/>
  </w:num>
  <w:num w:numId="61" w16cid:durableId="1333027819">
    <w:abstractNumId w:val="67"/>
  </w:num>
  <w:num w:numId="62" w16cid:durableId="1513958716">
    <w:abstractNumId w:val="12"/>
  </w:num>
  <w:num w:numId="63" w16cid:durableId="466969603">
    <w:abstractNumId w:val="13"/>
  </w:num>
  <w:num w:numId="64" w16cid:durableId="1723676729">
    <w:abstractNumId w:val="32"/>
  </w:num>
  <w:num w:numId="65" w16cid:durableId="320236180">
    <w:abstractNumId w:val="77"/>
  </w:num>
  <w:num w:numId="66" w16cid:durableId="250704439">
    <w:abstractNumId w:val="6"/>
  </w:num>
  <w:num w:numId="67" w16cid:durableId="1313675682">
    <w:abstractNumId w:val="80"/>
  </w:num>
  <w:num w:numId="68" w16cid:durableId="2131825090">
    <w:abstractNumId w:val="4"/>
  </w:num>
  <w:num w:numId="69" w16cid:durableId="154733997">
    <w:abstractNumId w:val="50"/>
  </w:num>
  <w:num w:numId="70" w16cid:durableId="1081487070">
    <w:abstractNumId w:val="34"/>
  </w:num>
  <w:num w:numId="71" w16cid:durableId="111438779">
    <w:abstractNumId w:val="21"/>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39"/>
  </w:num>
  <w:num w:numId="77" w16cid:durableId="715396885">
    <w:abstractNumId w:val="47"/>
  </w:num>
  <w:num w:numId="78" w16cid:durableId="1464468326">
    <w:abstractNumId w:val="72"/>
  </w:num>
  <w:num w:numId="79" w16cid:durableId="638341540">
    <w:abstractNumId w:val="41"/>
  </w:num>
  <w:num w:numId="80" w16cid:durableId="1402483469">
    <w:abstractNumId w:val="46"/>
  </w:num>
  <w:num w:numId="81" w16cid:durableId="232467866">
    <w:abstractNumId w:val="31"/>
  </w:num>
  <w:num w:numId="82" w16cid:durableId="1346059660">
    <w:abstractNumId w:val="25"/>
  </w:num>
  <w:num w:numId="83" w16cid:durableId="1830829130">
    <w:abstractNumId w:val="6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1D7"/>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B81"/>
    <w:rsid w:val="00036D82"/>
    <w:rsid w:val="00037D2E"/>
    <w:rsid w:val="00042659"/>
    <w:rsid w:val="000441C9"/>
    <w:rsid w:val="000467ED"/>
    <w:rsid w:val="00052186"/>
    <w:rsid w:val="00054539"/>
    <w:rsid w:val="00054F87"/>
    <w:rsid w:val="0005677A"/>
    <w:rsid w:val="00060662"/>
    <w:rsid w:val="00061115"/>
    <w:rsid w:val="00061296"/>
    <w:rsid w:val="00061E2A"/>
    <w:rsid w:val="000628B0"/>
    <w:rsid w:val="000654C2"/>
    <w:rsid w:val="000655F5"/>
    <w:rsid w:val="0007720D"/>
    <w:rsid w:val="000778C1"/>
    <w:rsid w:val="00082B9D"/>
    <w:rsid w:val="000835D7"/>
    <w:rsid w:val="000837B9"/>
    <w:rsid w:val="00084D26"/>
    <w:rsid w:val="0008582D"/>
    <w:rsid w:val="000860CC"/>
    <w:rsid w:val="00087F67"/>
    <w:rsid w:val="000903CB"/>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4376"/>
    <w:rsid w:val="000F61D6"/>
    <w:rsid w:val="000F626F"/>
    <w:rsid w:val="000F62B0"/>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20363"/>
    <w:rsid w:val="001208E1"/>
    <w:rsid w:val="00122383"/>
    <w:rsid w:val="00122972"/>
    <w:rsid w:val="00122CF1"/>
    <w:rsid w:val="00122EB8"/>
    <w:rsid w:val="001233E4"/>
    <w:rsid w:val="0012622F"/>
    <w:rsid w:val="0012642A"/>
    <w:rsid w:val="001267A7"/>
    <w:rsid w:val="00126F67"/>
    <w:rsid w:val="00131DE7"/>
    <w:rsid w:val="001336DC"/>
    <w:rsid w:val="00133999"/>
    <w:rsid w:val="001351C3"/>
    <w:rsid w:val="001353E0"/>
    <w:rsid w:val="00137802"/>
    <w:rsid w:val="00137B9B"/>
    <w:rsid w:val="00140CD4"/>
    <w:rsid w:val="00141661"/>
    <w:rsid w:val="00142887"/>
    <w:rsid w:val="00142B83"/>
    <w:rsid w:val="001430D3"/>
    <w:rsid w:val="00144F35"/>
    <w:rsid w:val="00145BFF"/>
    <w:rsid w:val="00146612"/>
    <w:rsid w:val="00151B7D"/>
    <w:rsid w:val="00152E64"/>
    <w:rsid w:val="0015384A"/>
    <w:rsid w:val="00154F6F"/>
    <w:rsid w:val="00155047"/>
    <w:rsid w:val="00155606"/>
    <w:rsid w:val="001602A5"/>
    <w:rsid w:val="00162BA2"/>
    <w:rsid w:val="00162F8C"/>
    <w:rsid w:val="00164278"/>
    <w:rsid w:val="001676E0"/>
    <w:rsid w:val="0017049D"/>
    <w:rsid w:val="00173EB4"/>
    <w:rsid w:val="00176F44"/>
    <w:rsid w:val="00180F5C"/>
    <w:rsid w:val="00181184"/>
    <w:rsid w:val="00181205"/>
    <w:rsid w:val="00181971"/>
    <w:rsid w:val="001825E0"/>
    <w:rsid w:val="0018530D"/>
    <w:rsid w:val="001862F5"/>
    <w:rsid w:val="00186A6C"/>
    <w:rsid w:val="0018722F"/>
    <w:rsid w:val="00190738"/>
    <w:rsid w:val="00191879"/>
    <w:rsid w:val="00191C2E"/>
    <w:rsid w:val="00192776"/>
    <w:rsid w:val="00192D04"/>
    <w:rsid w:val="00192D73"/>
    <w:rsid w:val="00195A37"/>
    <w:rsid w:val="0019771F"/>
    <w:rsid w:val="001A1F5A"/>
    <w:rsid w:val="001A3F00"/>
    <w:rsid w:val="001A43F2"/>
    <w:rsid w:val="001A5B45"/>
    <w:rsid w:val="001A738D"/>
    <w:rsid w:val="001B0C97"/>
    <w:rsid w:val="001B1FD4"/>
    <w:rsid w:val="001B2A44"/>
    <w:rsid w:val="001B4561"/>
    <w:rsid w:val="001C19FC"/>
    <w:rsid w:val="001C39AE"/>
    <w:rsid w:val="001C45F4"/>
    <w:rsid w:val="001C50D8"/>
    <w:rsid w:val="001C7575"/>
    <w:rsid w:val="001D13FE"/>
    <w:rsid w:val="001E064A"/>
    <w:rsid w:val="001E21EA"/>
    <w:rsid w:val="001E276F"/>
    <w:rsid w:val="001E3DE8"/>
    <w:rsid w:val="001E6D26"/>
    <w:rsid w:val="001F1C29"/>
    <w:rsid w:val="001F28B2"/>
    <w:rsid w:val="001F3054"/>
    <w:rsid w:val="001F394B"/>
    <w:rsid w:val="001F3E87"/>
    <w:rsid w:val="001F463B"/>
    <w:rsid w:val="00200CB2"/>
    <w:rsid w:val="002036E7"/>
    <w:rsid w:val="002039C8"/>
    <w:rsid w:val="00204097"/>
    <w:rsid w:val="00204432"/>
    <w:rsid w:val="0020691D"/>
    <w:rsid w:val="00206DCF"/>
    <w:rsid w:val="002073F2"/>
    <w:rsid w:val="00210716"/>
    <w:rsid w:val="00213C92"/>
    <w:rsid w:val="002152A0"/>
    <w:rsid w:val="00221410"/>
    <w:rsid w:val="002226C7"/>
    <w:rsid w:val="00222A86"/>
    <w:rsid w:val="002233A2"/>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1950"/>
    <w:rsid w:val="0025361E"/>
    <w:rsid w:val="00255487"/>
    <w:rsid w:val="0025591E"/>
    <w:rsid w:val="0026151B"/>
    <w:rsid w:val="00264813"/>
    <w:rsid w:val="002724A7"/>
    <w:rsid w:val="0027276A"/>
    <w:rsid w:val="002728C0"/>
    <w:rsid w:val="002733AC"/>
    <w:rsid w:val="00273526"/>
    <w:rsid w:val="00276264"/>
    <w:rsid w:val="00282146"/>
    <w:rsid w:val="002831D3"/>
    <w:rsid w:val="00285E5B"/>
    <w:rsid w:val="00286472"/>
    <w:rsid w:val="0029049B"/>
    <w:rsid w:val="0029052C"/>
    <w:rsid w:val="00290EB9"/>
    <w:rsid w:val="0029461E"/>
    <w:rsid w:val="002974F7"/>
    <w:rsid w:val="002A0E08"/>
    <w:rsid w:val="002A2F19"/>
    <w:rsid w:val="002A7874"/>
    <w:rsid w:val="002A7E68"/>
    <w:rsid w:val="002B1654"/>
    <w:rsid w:val="002B17BE"/>
    <w:rsid w:val="002B341A"/>
    <w:rsid w:val="002B3E2F"/>
    <w:rsid w:val="002B4F79"/>
    <w:rsid w:val="002B5B42"/>
    <w:rsid w:val="002B6551"/>
    <w:rsid w:val="002B71AB"/>
    <w:rsid w:val="002C00BE"/>
    <w:rsid w:val="002C5269"/>
    <w:rsid w:val="002C7563"/>
    <w:rsid w:val="002D3740"/>
    <w:rsid w:val="002D3CAD"/>
    <w:rsid w:val="002D68B4"/>
    <w:rsid w:val="002E3FAB"/>
    <w:rsid w:val="002E4449"/>
    <w:rsid w:val="002E679D"/>
    <w:rsid w:val="002E7BC8"/>
    <w:rsid w:val="002F00A7"/>
    <w:rsid w:val="002F00C0"/>
    <w:rsid w:val="002F22F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445A"/>
    <w:rsid w:val="0032532D"/>
    <w:rsid w:val="00325AF2"/>
    <w:rsid w:val="00325D95"/>
    <w:rsid w:val="003332DF"/>
    <w:rsid w:val="0033588E"/>
    <w:rsid w:val="00337508"/>
    <w:rsid w:val="003376F1"/>
    <w:rsid w:val="00337EF4"/>
    <w:rsid w:val="00340333"/>
    <w:rsid w:val="0034089C"/>
    <w:rsid w:val="00342357"/>
    <w:rsid w:val="00343CFC"/>
    <w:rsid w:val="003450B1"/>
    <w:rsid w:val="00345280"/>
    <w:rsid w:val="0034731A"/>
    <w:rsid w:val="00350D9F"/>
    <w:rsid w:val="0035135C"/>
    <w:rsid w:val="00351CC1"/>
    <w:rsid w:val="00352972"/>
    <w:rsid w:val="00353E99"/>
    <w:rsid w:val="00354C12"/>
    <w:rsid w:val="003550AC"/>
    <w:rsid w:val="0035593B"/>
    <w:rsid w:val="00357C93"/>
    <w:rsid w:val="003601D2"/>
    <w:rsid w:val="00360DA9"/>
    <w:rsid w:val="00361B48"/>
    <w:rsid w:val="00362435"/>
    <w:rsid w:val="003624CD"/>
    <w:rsid w:val="00362AFD"/>
    <w:rsid w:val="00365AF3"/>
    <w:rsid w:val="00371339"/>
    <w:rsid w:val="00371ECE"/>
    <w:rsid w:val="00372549"/>
    <w:rsid w:val="003767A8"/>
    <w:rsid w:val="00376E55"/>
    <w:rsid w:val="00377CFE"/>
    <w:rsid w:val="00380FC3"/>
    <w:rsid w:val="00386840"/>
    <w:rsid w:val="0038730A"/>
    <w:rsid w:val="00387D2D"/>
    <w:rsid w:val="00390352"/>
    <w:rsid w:val="003936E6"/>
    <w:rsid w:val="0039537A"/>
    <w:rsid w:val="0039552D"/>
    <w:rsid w:val="003970BB"/>
    <w:rsid w:val="00397EFE"/>
    <w:rsid w:val="003A1BD4"/>
    <w:rsid w:val="003A43BC"/>
    <w:rsid w:val="003A576F"/>
    <w:rsid w:val="003A6D88"/>
    <w:rsid w:val="003B01CB"/>
    <w:rsid w:val="003B34FE"/>
    <w:rsid w:val="003B3E88"/>
    <w:rsid w:val="003B4A94"/>
    <w:rsid w:val="003B4D8A"/>
    <w:rsid w:val="003B4FCD"/>
    <w:rsid w:val="003B7ED0"/>
    <w:rsid w:val="003C0EDA"/>
    <w:rsid w:val="003C28A7"/>
    <w:rsid w:val="003C3625"/>
    <w:rsid w:val="003C5206"/>
    <w:rsid w:val="003D27D1"/>
    <w:rsid w:val="003D6953"/>
    <w:rsid w:val="003D7AC1"/>
    <w:rsid w:val="003D7E83"/>
    <w:rsid w:val="003E25C1"/>
    <w:rsid w:val="003E41EB"/>
    <w:rsid w:val="003E509A"/>
    <w:rsid w:val="003E6276"/>
    <w:rsid w:val="003E773E"/>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4CC5"/>
    <w:rsid w:val="00405850"/>
    <w:rsid w:val="004068AD"/>
    <w:rsid w:val="0041129F"/>
    <w:rsid w:val="00411AF7"/>
    <w:rsid w:val="00412394"/>
    <w:rsid w:val="0041240D"/>
    <w:rsid w:val="00412B5F"/>
    <w:rsid w:val="00413840"/>
    <w:rsid w:val="00413D35"/>
    <w:rsid w:val="00421236"/>
    <w:rsid w:val="00421B03"/>
    <w:rsid w:val="004248FD"/>
    <w:rsid w:val="004253FC"/>
    <w:rsid w:val="00425C66"/>
    <w:rsid w:val="004266FD"/>
    <w:rsid w:val="00430B00"/>
    <w:rsid w:val="004313A6"/>
    <w:rsid w:val="004321B5"/>
    <w:rsid w:val="00435ED2"/>
    <w:rsid w:val="004408EB"/>
    <w:rsid w:val="00441132"/>
    <w:rsid w:val="004414C0"/>
    <w:rsid w:val="00442945"/>
    <w:rsid w:val="00443307"/>
    <w:rsid w:val="00443665"/>
    <w:rsid w:val="00444A80"/>
    <w:rsid w:val="004472FD"/>
    <w:rsid w:val="00450216"/>
    <w:rsid w:val="00450F18"/>
    <w:rsid w:val="00453736"/>
    <w:rsid w:val="00457378"/>
    <w:rsid w:val="00460C0E"/>
    <w:rsid w:val="00461416"/>
    <w:rsid w:val="004626FE"/>
    <w:rsid w:val="00464C5B"/>
    <w:rsid w:val="00465890"/>
    <w:rsid w:val="00467F2F"/>
    <w:rsid w:val="004708E5"/>
    <w:rsid w:val="00471E93"/>
    <w:rsid w:val="00475E87"/>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1FBE"/>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3F95"/>
    <w:rsid w:val="004C4184"/>
    <w:rsid w:val="004C4210"/>
    <w:rsid w:val="004C6E50"/>
    <w:rsid w:val="004C6E9E"/>
    <w:rsid w:val="004C7CA2"/>
    <w:rsid w:val="004D2B2B"/>
    <w:rsid w:val="004D30DB"/>
    <w:rsid w:val="004D3800"/>
    <w:rsid w:val="004D5A26"/>
    <w:rsid w:val="004D6835"/>
    <w:rsid w:val="004E025D"/>
    <w:rsid w:val="004E1183"/>
    <w:rsid w:val="004E181D"/>
    <w:rsid w:val="004E352A"/>
    <w:rsid w:val="004F3A04"/>
    <w:rsid w:val="004F471D"/>
    <w:rsid w:val="004F58E6"/>
    <w:rsid w:val="004F59E8"/>
    <w:rsid w:val="004F60A2"/>
    <w:rsid w:val="004F6FE0"/>
    <w:rsid w:val="00501AD4"/>
    <w:rsid w:val="005021FF"/>
    <w:rsid w:val="00502EBE"/>
    <w:rsid w:val="005035A9"/>
    <w:rsid w:val="0050407D"/>
    <w:rsid w:val="005044EE"/>
    <w:rsid w:val="0050675A"/>
    <w:rsid w:val="0050750C"/>
    <w:rsid w:val="005136D4"/>
    <w:rsid w:val="00513D84"/>
    <w:rsid w:val="00514A9E"/>
    <w:rsid w:val="00515346"/>
    <w:rsid w:val="00516DF9"/>
    <w:rsid w:val="00520B1B"/>
    <w:rsid w:val="00520DDA"/>
    <w:rsid w:val="00520F59"/>
    <w:rsid w:val="0052114C"/>
    <w:rsid w:val="005222C0"/>
    <w:rsid w:val="0052459B"/>
    <w:rsid w:val="00524AD1"/>
    <w:rsid w:val="00526FF2"/>
    <w:rsid w:val="00527658"/>
    <w:rsid w:val="00527C86"/>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168"/>
    <w:rsid w:val="005572B6"/>
    <w:rsid w:val="00557E04"/>
    <w:rsid w:val="005632FD"/>
    <w:rsid w:val="005633AB"/>
    <w:rsid w:val="00564006"/>
    <w:rsid w:val="00565269"/>
    <w:rsid w:val="005656A6"/>
    <w:rsid w:val="005720BB"/>
    <w:rsid w:val="00572C2C"/>
    <w:rsid w:val="00575162"/>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14ED"/>
    <w:rsid w:val="005E2826"/>
    <w:rsid w:val="005E37FF"/>
    <w:rsid w:val="005E5F8C"/>
    <w:rsid w:val="005E6F75"/>
    <w:rsid w:val="005F0B3C"/>
    <w:rsid w:val="005F0B3D"/>
    <w:rsid w:val="005F1242"/>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20AD7"/>
    <w:rsid w:val="00620AF6"/>
    <w:rsid w:val="00623670"/>
    <w:rsid w:val="006257BF"/>
    <w:rsid w:val="00626E3B"/>
    <w:rsid w:val="00630015"/>
    <w:rsid w:val="00631C40"/>
    <w:rsid w:val="006325B1"/>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6CB4"/>
    <w:rsid w:val="006872C2"/>
    <w:rsid w:val="006876FF"/>
    <w:rsid w:val="006A184A"/>
    <w:rsid w:val="006A2AE1"/>
    <w:rsid w:val="006A2F54"/>
    <w:rsid w:val="006A4D25"/>
    <w:rsid w:val="006A5DC7"/>
    <w:rsid w:val="006A697A"/>
    <w:rsid w:val="006A704F"/>
    <w:rsid w:val="006A760A"/>
    <w:rsid w:val="006B14EA"/>
    <w:rsid w:val="006B2899"/>
    <w:rsid w:val="006B2DA9"/>
    <w:rsid w:val="006B3C7E"/>
    <w:rsid w:val="006B48F3"/>
    <w:rsid w:val="006B4BFA"/>
    <w:rsid w:val="006B5493"/>
    <w:rsid w:val="006B6548"/>
    <w:rsid w:val="006B6A72"/>
    <w:rsid w:val="006B6E29"/>
    <w:rsid w:val="006C1206"/>
    <w:rsid w:val="006C2940"/>
    <w:rsid w:val="006D093C"/>
    <w:rsid w:val="006D09C8"/>
    <w:rsid w:val="006D205A"/>
    <w:rsid w:val="006D48D6"/>
    <w:rsid w:val="006D4ECC"/>
    <w:rsid w:val="006D615B"/>
    <w:rsid w:val="006D7031"/>
    <w:rsid w:val="006D7F83"/>
    <w:rsid w:val="006E0078"/>
    <w:rsid w:val="006E0CF0"/>
    <w:rsid w:val="006E143E"/>
    <w:rsid w:val="006E171A"/>
    <w:rsid w:val="006E2881"/>
    <w:rsid w:val="006E302F"/>
    <w:rsid w:val="006E469B"/>
    <w:rsid w:val="006E4A73"/>
    <w:rsid w:val="006E6C8D"/>
    <w:rsid w:val="006F0645"/>
    <w:rsid w:val="006F0E05"/>
    <w:rsid w:val="006F1311"/>
    <w:rsid w:val="006F1B27"/>
    <w:rsid w:val="006F24B0"/>
    <w:rsid w:val="006F2A67"/>
    <w:rsid w:val="006F2B6B"/>
    <w:rsid w:val="006F52D7"/>
    <w:rsid w:val="006F5695"/>
    <w:rsid w:val="006F60D1"/>
    <w:rsid w:val="006F7450"/>
    <w:rsid w:val="006F796F"/>
    <w:rsid w:val="00700762"/>
    <w:rsid w:val="00701857"/>
    <w:rsid w:val="00703973"/>
    <w:rsid w:val="007051E2"/>
    <w:rsid w:val="00707066"/>
    <w:rsid w:val="007076B5"/>
    <w:rsid w:val="00711D07"/>
    <w:rsid w:val="007120A5"/>
    <w:rsid w:val="0071328D"/>
    <w:rsid w:val="00714CA5"/>
    <w:rsid w:val="00717EFF"/>
    <w:rsid w:val="007208F4"/>
    <w:rsid w:val="00723898"/>
    <w:rsid w:val="0072560E"/>
    <w:rsid w:val="00725E2F"/>
    <w:rsid w:val="00725E53"/>
    <w:rsid w:val="00725E69"/>
    <w:rsid w:val="00726153"/>
    <w:rsid w:val="00726F9B"/>
    <w:rsid w:val="00727E9C"/>
    <w:rsid w:val="007313E2"/>
    <w:rsid w:val="007330E7"/>
    <w:rsid w:val="007350C2"/>
    <w:rsid w:val="007358E8"/>
    <w:rsid w:val="00735B09"/>
    <w:rsid w:val="0073712A"/>
    <w:rsid w:val="007411A2"/>
    <w:rsid w:val="00742EA6"/>
    <w:rsid w:val="0074392D"/>
    <w:rsid w:val="0074521E"/>
    <w:rsid w:val="00746E86"/>
    <w:rsid w:val="00751568"/>
    <w:rsid w:val="00751FAB"/>
    <w:rsid w:val="0075255F"/>
    <w:rsid w:val="007544E8"/>
    <w:rsid w:val="007548E9"/>
    <w:rsid w:val="00754F9A"/>
    <w:rsid w:val="00754FB2"/>
    <w:rsid w:val="00756CAA"/>
    <w:rsid w:val="00757772"/>
    <w:rsid w:val="00760964"/>
    <w:rsid w:val="00764F60"/>
    <w:rsid w:val="0076507D"/>
    <w:rsid w:val="007659C5"/>
    <w:rsid w:val="0076632C"/>
    <w:rsid w:val="00766B3A"/>
    <w:rsid w:val="007676BF"/>
    <w:rsid w:val="00767DEF"/>
    <w:rsid w:val="007717BB"/>
    <w:rsid w:val="00772600"/>
    <w:rsid w:val="00772AD6"/>
    <w:rsid w:val="007755C7"/>
    <w:rsid w:val="0077572A"/>
    <w:rsid w:val="00775925"/>
    <w:rsid w:val="00776B92"/>
    <w:rsid w:val="007825E3"/>
    <w:rsid w:val="007852F3"/>
    <w:rsid w:val="00787EC9"/>
    <w:rsid w:val="00790C06"/>
    <w:rsid w:val="00790DF0"/>
    <w:rsid w:val="00791415"/>
    <w:rsid w:val="00793852"/>
    <w:rsid w:val="00793E42"/>
    <w:rsid w:val="00794152"/>
    <w:rsid w:val="00795CC0"/>
    <w:rsid w:val="00796281"/>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0D77"/>
    <w:rsid w:val="007D5A04"/>
    <w:rsid w:val="007D5D35"/>
    <w:rsid w:val="007D7C5F"/>
    <w:rsid w:val="007E2940"/>
    <w:rsid w:val="007F30DF"/>
    <w:rsid w:val="007F4F1E"/>
    <w:rsid w:val="007F4FFE"/>
    <w:rsid w:val="007F529E"/>
    <w:rsid w:val="007F5C0C"/>
    <w:rsid w:val="007F70F4"/>
    <w:rsid w:val="007F7C3C"/>
    <w:rsid w:val="007F7F61"/>
    <w:rsid w:val="00800891"/>
    <w:rsid w:val="00800FD9"/>
    <w:rsid w:val="0080492B"/>
    <w:rsid w:val="00805209"/>
    <w:rsid w:val="0080542D"/>
    <w:rsid w:val="00805965"/>
    <w:rsid w:val="0080637A"/>
    <w:rsid w:val="00810CFF"/>
    <w:rsid w:val="00810DE9"/>
    <w:rsid w:val="0081139B"/>
    <w:rsid w:val="00811907"/>
    <w:rsid w:val="00812827"/>
    <w:rsid w:val="00812990"/>
    <w:rsid w:val="008132A7"/>
    <w:rsid w:val="00821120"/>
    <w:rsid w:val="00822876"/>
    <w:rsid w:val="0083058A"/>
    <w:rsid w:val="00833B50"/>
    <w:rsid w:val="008366B8"/>
    <w:rsid w:val="00836736"/>
    <w:rsid w:val="00840515"/>
    <w:rsid w:val="00844AD4"/>
    <w:rsid w:val="00845F4E"/>
    <w:rsid w:val="00846F28"/>
    <w:rsid w:val="00847272"/>
    <w:rsid w:val="00850210"/>
    <w:rsid w:val="0085064A"/>
    <w:rsid w:val="008616C8"/>
    <w:rsid w:val="00861E18"/>
    <w:rsid w:val="0086377E"/>
    <w:rsid w:val="0086587D"/>
    <w:rsid w:val="008672F2"/>
    <w:rsid w:val="00867938"/>
    <w:rsid w:val="00870739"/>
    <w:rsid w:val="00872AE3"/>
    <w:rsid w:val="008733BD"/>
    <w:rsid w:val="008749E2"/>
    <w:rsid w:val="0087571A"/>
    <w:rsid w:val="00875907"/>
    <w:rsid w:val="00877088"/>
    <w:rsid w:val="008809AA"/>
    <w:rsid w:val="00880F8A"/>
    <w:rsid w:val="00883A6E"/>
    <w:rsid w:val="00883FB9"/>
    <w:rsid w:val="008854B2"/>
    <w:rsid w:val="008942B2"/>
    <w:rsid w:val="008A0E25"/>
    <w:rsid w:val="008A18AB"/>
    <w:rsid w:val="008A25C0"/>
    <w:rsid w:val="008A2ED6"/>
    <w:rsid w:val="008A4EF3"/>
    <w:rsid w:val="008A5251"/>
    <w:rsid w:val="008A5782"/>
    <w:rsid w:val="008A692A"/>
    <w:rsid w:val="008A6DCD"/>
    <w:rsid w:val="008B2712"/>
    <w:rsid w:val="008B300B"/>
    <w:rsid w:val="008B5679"/>
    <w:rsid w:val="008B5CD2"/>
    <w:rsid w:val="008B5D56"/>
    <w:rsid w:val="008B767F"/>
    <w:rsid w:val="008B78A3"/>
    <w:rsid w:val="008B7B47"/>
    <w:rsid w:val="008B7C8C"/>
    <w:rsid w:val="008C0FE9"/>
    <w:rsid w:val="008C15A7"/>
    <w:rsid w:val="008C15EF"/>
    <w:rsid w:val="008C1E15"/>
    <w:rsid w:val="008C3570"/>
    <w:rsid w:val="008C4B4A"/>
    <w:rsid w:val="008C69CA"/>
    <w:rsid w:val="008D16DC"/>
    <w:rsid w:val="008D4B99"/>
    <w:rsid w:val="008D519A"/>
    <w:rsid w:val="008D5824"/>
    <w:rsid w:val="008E033E"/>
    <w:rsid w:val="008E08BE"/>
    <w:rsid w:val="008E0D40"/>
    <w:rsid w:val="008E1EA7"/>
    <w:rsid w:val="008E24E2"/>
    <w:rsid w:val="008E2854"/>
    <w:rsid w:val="008E288D"/>
    <w:rsid w:val="008E53BC"/>
    <w:rsid w:val="008E5F2F"/>
    <w:rsid w:val="008E6081"/>
    <w:rsid w:val="008E6958"/>
    <w:rsid w:val="008E7EAC"/>
    <w:rsid w:val="008F0765"/>
    <w:rsid w:val="008F0AC7"/>
    <w:rsid w:val="008F2F31"/>
    <w:rsid w:val="008F35E3"/>
    <w:rsid w:val="008F4596"/>
    <w:rsid w:val="008F4BE3"/>
    <w:rsid w:val="008F717D"/>
    <w:rsid w:val="008F7C41"/>
    <w:rsid w:val="009004C6"/>
    <w:rsid w:val="009025CA"/>
    <w:rsid w:val="009025E7"/>
    <w:rsid w:val="00904DEB"/>
    <w:rsid w:val="00905621"/>
    <w:rsid w:val="0090788C"/>
    <w:rsid w:val="00907BD0"/>
    <w:rsid w:val="009131A0"/>
    <w:rsid w:val="00914589"/>
    <w:rsid w:val="00915104"/>
    <w:rsid w:val="00915245"/>
    <w:rsid w:val="00915D11"/>
    <w:rsid w:val="00916991"/>
    <w:rsid w:val="009175AF"/>
    <w:rsid w:val="00922B79"/>
    <w:rsid w:val="00923AD1"/>
    <w:rsid w:val="00925626"/>
    <w:rsid w:val="0092612B"/>
    <w:rsid w:val="009266AF"/>
    <w:rsid w:val="00926E5F"/>
    <w:rsid w:val="009309CE"/>
    <w:rsid w:val="00930E4A"/>
    <w:rsid w:val="00931D74"/>
    <w:rsid w:val="00932899"/>
    <w:rsid w:val="0093611D"/>
    <w:rsid w:val="00936E87"/>
    <w:rsid w:val="00937E94"/>
    <w:rsid w:val="0094040E"/>
    <w:rsid w:val="00940893"/>
    <w:rsid w:val="00940D5B"/>
    <w:rsid w:val="00940FBB"/>
    <w:rsid w:val="0094162D"/>
    <w:rsid w:val="00941A41"/>
    <w:rsid w:val="009424D1"/>
    <w:rsid w:val="00942A8B"/>
    <w:rsid w:val="00945C74"/>
    <w:rsid w:val="00945D93"/>
    <w:rsid w:val="009465C8"/>
    <w:rsid w:val="00946B5A"/>
    <w:rsid w:val="009470AA"/>
    <w:rsid w:val="00951088"/>
    <w:rsid w:val="00952D53"/>
    <w:rsid w:val="00953203"/>
    <w:rsid w:val="00953474"/>
    <w:rsid w:val="00955385"/>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271"/>
    <w:rsid w:val="0097541C"/>
    <w:rsid w:val="009774F8"/>
    <w:rsid w:val="00983D0D"/>
    <w:rsid w:val="00983D68"/>
    <w:rsid w:val="00985368"/>
    <w:rsid w:val="009878D4"/>
    <w:rsid w:val="00987F76"/>
    <w:rsid w:val="0099280F"/>
    <w:rsid w:val="00992E92"/>
    <w:rsid w:val="009932BF"/>
    <w:rsid w:val="00994AA1"/>
    <w:rsid w:val="00995DD2"/>
    <w:rsid w:val="0099622A"/>
    <w:rsid w:val="00996437"/>
    <w:rsid w:val="00997041"/>
    <w:rsid w:val="00997EFA"/>
    <w:rsid w:val="009A1387"/>
    <w:rsid w:val="009A3A6E"/>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1DD7"/>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2644B"/>
    <w:rsid w:val="00A33965"/>
    <w:rsid w:val="00A364B7"/>
    <w:rsid w:val="00A368C6"/>
    <w:rsid w:val="00A36BE2"/>
    <w:rsid w:val="00A37781"/>
    <w:rsid w:val="00A407F9"/>
    <w:rsid w:val="00A423A9"/>
    <w:rsid w:val="00A42C46"/>
    <w:rsid w:val="00A43DF5"/>
    <w:rsid w:val="00A43EB6"/>
    <w:rsid w:val="00A43EBB"/>
    <w:rsid w:val="00A44F2C"/>
    <w:rsid w:val="00A460AE"/>
    <w:rsid w:val="00A47529"/>
    <w:rsid w:val="00A51C0C"/>
    <w:rsid w:val="00A529B2"/>
    <w:rsid w:val="00A53429"/>
    <w:rsid w:val="00A54840"/>
    <w:rsid w:val="00A553BE"/>
    <w:rsid w:val="00A61295"/>
    <w:rsid w:val="00A6183A"/>
    <w:rsid w:val="00A6191B"/>
    <w:rsid w:val="00A63FEF"/>
    <w:rsid w:val="00A64089"/>
    <w:rsid w:val="00A64458"/>
    <w:rsid w:val="00A64484"/>
    <w:rsid w:val="00A64A64"/>
    <w:rsid w:val="00A674DA"/>
    <w:rsid w:val="00A67CF8"/>
    <w:rsid w:val="00A71573"/>
    <w:rsid w:val="00A74DDE"/>
    <w:rsid w:val="00A77977"/>
    <w:rsid w:val="00A8054A"/>
    <w:rsid w:val="00A80C72"/>
    <w:rsid w:val="00A8225E"/>
    <w:rsid w:val="00A847A6"/>
    <w:rsid w:val="00A876D3"/>
    <w:rsid w:val="00A876F1"/>
    <w:rsid w:val="00A87C74"/>
    <w:rsid w:val="00A930A4"/>
    <w:rsid w:val="00A93F99"/>
    <w:rsid w:val="00AA0223"/>
    <w:rsid w:val="00AA0262"/>
    <w:rsid w:val="00AA063D"/>
    <w:rsid w:val="00AA0977"/>
    <w:rsid w:val="00AA14DA"/>
    <w:rsid w:val="00AA16FE"/>
    <w:rsid w:val="00AA28DB"/>
    <w:rsid w:val="00AA604C"/>
    <w:rsid w:val="00AB1841"/>
    <w:rsid w:val="00AB55AC"/>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A35"/>
    <w:rsid w:val="00AD6D89"/>
    <w:rsid w:val="00AD7481"/>
    <w:rsid w:val="00AE0C77"/>
    <w:rsid w:val="00AE3AD3"/>
    <w:rsid w:val="00AE40D8"/>
    <w:rsid w:val="00AE5E2B"/>
    <w:rsid w:val="00AE61FA"/>
    <w:rsid w:val="00AE7E91"/>
    <w:rsid w:val="00AF11CF"/>
    <w:rsid w:val="00AF2A9F"/>
    <w:rsid w:val="00AF2E32"/>
    <w:rsid w:val="00AF492F"/>
    <w:rsid w:val="00AF7CD3"/>
    <w:rsid w:val="00B01FF3"/>
    <w:rsid w:val="00B0251F"/>
    <w:rsid w:val="00B02B03"/>
    <w:rsid w:val="00B02FD9"/>
    <w:rsid w:val="00B03256"/>
    <w:rsid w:val="00B040EB"/>
    <w:rsid w:val="00B05EBD"/>
    <w:rsid w:val="00B06035"/>
    <w:rsid w:val="00B06E34"/>
    <w:rsid w:val="00B11F4A"/>
    <w:rsid w:val="00B12C3A"/>
    <w:rsid w:val="00B12FA8"/>
    <w:rsid w:val="00B16760"/>
    <w:rsid w:val="00B20848"/>
    <w:rsid w:val="00B21BA6"/>
    <w:rsid w:val="00B23B7E"/>
    <w:rsid w:val="00B259D4"/>
    <w:rsid w:val="00B27C2A"/>
    <w:rsid w:val="00B31A39"/>
    <w:rsid w:val="00B31D9B"/>
    <w:rsid w:val="00B324FE"/>
    <w:rsid w:val="00B361EF"/>
    <w:rsid w:val="00B3679F"/>
    <w:rsid w:val="00B36BE5"/>
    <w:rsid w:val="00B36E68"/>
    <w:rsid w:val="00B41AB3"/>
    <w:rsid w:val="00B429CB"/>
    <w:rsid w:val="00B434C6"/>
    <w:rsid w:val="00B43ACF"/>
    <w:rsid w:val="00B46AD1"/>
    <w:rsid w:val="00B471BB"/>
    <w:rsid w:val="00B5113E"/>
    <w:rsid w:val="00B55292"/>
    <w:rsid w:val="00B55370"/>
    <w:rsid w:val="00B56212"/>
    <w:rsid w:val="00B56822"/>
    <w:rsid w:val="00B574FA"/>
    <w:rsid w:val="00B60C4F"/>
    <w:rsid w:val="00B60F6C"/>
    <w:rsid w:val="00B61691"/>
    <w:rsid w:val="00B61D48"/>
    <w:rsid w:val="00B62176"/>
    <w:rsid w:val="00B6314C"/>
    <w:rsid w:val="00B663C0"/>
    <w:rsid w:val="00B664FE"/>
    <w:rsid w:val="00B6665E"/>
    <w:rsid w:val="00B6726A"/>
    <w:rsid w:val="00B67584"/>
    <w:rsid w:val="00B705D5"/>
    <w:rsid w:val="00B72404"/>
    <w:rsid w:val="00B72759"/>
    <w:rsid w:val="00B753BA"/>
    <w:rsid w:val="00B77781"/>
    <w:rsid w:val="00B822C5"/>
    <w:rsid w:val="00B8280F"/>
    <w:rsid w:val="00B83885"/>
    <w:rsid w:val="00B8699A"/>
    <w:rsid w:val="00B879EA"/>
    <w:rsid w:val="00B90504"/>
    <w:rsid w:val="00B93168"/>
    <w:rsid w:val="00B93F7F"/>
    <w:rsid w:val="00B96D8C"/>
    <w:rsid w:val="00BA1B49"/>
    <w:rsid w:val="00BA2BBA"/>
    <w:rsid w:val="00BA4B4F"/>
    <w:rsid w:val="00BA4B88"/>
    <w:rsid w:val="00BA4CD0"/>
    <w:rsid w:val="00BA5622"/>
    <w:rsid w:val="00BA56D4"/>
    <w:rsid w:val="00BA7451"/>
    <w:rsid w:val="00BA7D23"/>
    <w:rsid w:val="00BB3151"/>
    <w:rsid w:val="00BB4D4D"/>
    <w:rsid w:val="00BB4E43"/>
    <w:rsid w:val="00BB5988"/>
    <w:rsid w:val="00BB5BFA"/>
    <w:rsid w:val="00BB6129"/>
    <w:rsid w:val="00BB61D2"/>
    <w:rsid w:val="00BB628D"/>
    <w:rsid w:val="00BB64E6"/>
    <w:rsid w:val="00BC1522"/>
    <w:rsid w:val="00BC178A"/>
    <w:rsid w:val="00BC2700"/>
    <w:rsid w:val="00BC3C1A"/>
    <w:rsid w:val="00BC7C7D"/>
    <w:rsid w:val="00BD1BCB"/>
    <w:rsid w:val="00BD28DC"/>
    <w:rsid w:val="00BD31DB"/>
    <w:rsid w:val="00BD3E29"/>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160F5"/>
    <w:rsid w:val="00C2210E"/>
    <w:rsid w:val="00C22F57"/>
    <w:rsid w:val="00C233F8"/>
    <w:rsid w:val="00C23DB0"/>
    <w:rsid w:val="00C25D46"/>
    <w:rsid w:val="00C30991"/>
    <w:rsid w:val="00C30DDF"/>
    <w:rsid w:val="00C30FE1"/>
    <w:rsid w:val="00C33850"/>
    <w:rsid w:val="00C35485"/>
    <w:rsid w:val="00C36F08"/>
    <w:rsid w:val="00C41564"/>
    <w:rsid w:val="00C428C8"/>
    <w:rsid w:val="00C42937"/>
    <w:rsid w:val="00C4315F"/>
    <w:rsid w:val="00C43F6A"/>
    <w:rsid w:val="00C44771"/>
    <w:rsid w:val="00C449CE"/>
    <w:rsid w:val="00C44BA1"/>
    <w:rsid w:val="00C44DD9"/>
    <w:rsid w:val="00C47158"/>
    <w:rsid w:val="00C47897"/>
    <w:rsid w:val="00C50AD6"/>
    <w:rsid w:val="00C51694"/>
    <w:rsid w:val="00C526F9"/>
    <w:rsid w:val="00C54208"/>
    <w:rsid w:val="00C546FC"/>
    <w:rsid w:val="00C55C5D"/>
    <w:rsid w:val="00C5758F"/>
    <w:rsid w:val="00C62F25"/>
    <w:rsid w:val="00C6414E"/>
    <w:rsid w:val="00C72DB4"/>
    <w:rsid w:val="00C73ECC"/>
    <w:rsid w:val="00C74B9B"/>
    <w:rsid w:val="00C74E78"/>
    <w:rsid w:val="00C76A8E"/>
    <w:rsid w:val="00C81E44"/>
    <w:rsid w:val="00C82018"/>
    <w:rsid w:val="00C82F09"/>
    <w:rsid w:val="00C838A4"/>
    <w:rsid w:val="00C83A9A"/>
    <w:rsid w:val="00C83FDC"/>
    <w:rsid w:val="00C864A5"/>
    <w:rsid w:val="00C906C8"/>
    <w:rsid w:val="00C90DEC"/>
    <w:rsid w:val="00C92925"/>
    <w:rsid w:val="00C93BE8"/>
    <w:rsid w:val="00C94422"/>
    <w:rsid w:val="00C9565D"/>
    <w:rsid w:val="00C96816"/>
    <w:rsid w:val="00C97782"/>
    <w:rsid w:val="00CA13E0"/>
    <w:rsid w:val="00CA20E9"/>
    <w:rsid w:val="00CA2E86"/>
    <w:rsid w:val="00CA3DC9"/>
    <w:rsid w:val="00CA4054"/>
    <w:rsid w:val="00CA4901"/>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46BA"/>
    <w:rsid w:val="00CE7DC2"/>
    <w:rsid w:val="00CF1DF4"/>
    <w:rsid w:val="00CF20F4"/>
    <w:rsid w:val="00CF246D"/>
    <w:rsid w:val="00CF30EB"/>
    <w:rsid w:val="00CF4054"/>
    <w:rsid w:val="00CF61AD"/>
    <w:rsid w:val="00D03695"/>
    <w:rsid w:val="00D048D0"/>
    <w:rsid w:val="00D0652C"/>
    <w:rsid w:val="00D067F0"/>
    <w:rsid w:val="00D20AD8"/>
    <w:rsid w:val="00D21489"/>
    <w:rsid w:val="00D22F48"/>
    <w:rsid w:val="00D23BCA"/>
    <w:rsid w:val="00D24702"/>
    <w:rsid w:val="00D24AC0"/>
    <w:rsid w:val="00D24D30"/>
    <w:rsid w:val="00D25345"/>
    <w:rsid w:val="00D30168"/>
    <w:rsid w:val="00D311DA"/>
    <w:rsid w:val="00D31659"/>
    <w:rsid w:val="00D32BB7"/>
    <w:rsid w:val="00D33B8C"/>
    <w:rsid w:val="00D34603"/>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44F8"/>
    <w:rsid w:val="00D7565E"/>
    <w:rsid w:val="00D75E1E"/>
    <w:rsid w:val="00D76CCF"/>
    <w:rsid w:val="00D77BC3"/>
    <w:rsid w:val="00D810C2"/>
    <w:rsid w:val="00D81BDD"/>
    <w:rsid w:val="00D82DF2"/>
    <w:rsid w:val="00D82F9F"/>
    <w:rsid w:val="00D84919"/>
    <w:rsid w:val="00D84960"/>
    <w:rsid w:val="00D8607A"/>
    <w:rsid w:val="00D86244"/>
    <w:rsid w:val="00D9080A"/>
    <w:rsid w:val="00D92257"/>
    <w:rsid w:val="00D94535"/>
    <w:rsid w:val="00D963A0"/>
    <w:rsid w:val="00DA16E8"/>
    <w:rsid w:val="00DA3AA4"/>
    <w:rsid w:val="00DA443B"/>
    <w:rsid w:val="00DA4C82"/>
    <w:rsid w:val="00DA5992"/>
    <w:rsid w:val="00DA60DA"/>
    <w:rsid w:val="00DA6A2C"/>
    <w:rsid w:val="00DB0DBB"/>
    <w:rsid w:val="00DB0F8C"/>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39AD"/>
    <w:rsid w:val="00DD3F64"/>
    <w:rsid w:val="00DD56B2"/>
    <w:rsid w:val="00DD7F99"/>
    <w:rsid w:val="00DE21D1"/>
    <w:rsid w:val="00DE5E0B"/>
    <w:rsid w:val="00DE6C30"/>
    <w:rsid w:val="00DE7647"/>
    <w:rsid w:val="00DF0E5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12CF"/>
    <w:rsid w:val="00E23A12"/>
    <w:rsid w:val="00E303C0"/>
    <w:rsid w:val="00E31A34"/>
    <w:rsid w:val="00E35131"/>
    <w:rsid w:val="00E375EE"/>
    <w:rsid w:val="00E37BD8"/>
    <w:rsid w:val="00E40147"/>
    <w:rsid w:val="00E4181D"/>
    <w:rsid w:val="00E44E23"/>
    <w:rsid w:val="00E45058"/>
    <w:rsid w:val="00E45879"/>
    <w:rsid w:val="00E45E06"/>
    <w:rsid w:val="00E46577"/>
    <w:rsid w:val="00E46EC7"/>
    <w:rsid w:val="00E47E43"/>
    <w:rsid w:val="00E5529B"/>
    <w:rsid w:val="00E565DA"/>
    <w:rsid w:val="00E56E29"/>
    <w:rsid w:val="00E6152F"/>
    <w:rsid w:val="00E62322"/>
    <w:rsid w:val="00E661AE"/>
    <w:rsid w:val="00E70C38"/>
    <w:rsid w:val="00E72D82"/>
    <w:rsid w:val="00E75425"/>
    <w:rsid w:val="00E75D43"/>
    <w:rsid w:val="00E764C7"/>
    <w:rsid w:val="00E804B3"/>
    <w:rsid w:val="00E80B98"/>
    <w:rsid w:val="00E82559"/>
    <w:rsid w:val="00E8282F"/>
    <w:rsid w:val="00E83C10"/>
    <w:rsid w:val="00E83D2B"/>
    <w:rsid w:val="00E84743"/>
    <w:rsid w:val="00E9119D"/>
    <w:rsid w:val="00E911F2"/>
    <w:rsid w:val="00E91418"/>
    <w:rsid w:val="00E91F63"/>
    <w:rsid w:val="00E92941"/>
    <w:rsid w:val="00E933FC"/>
    <w:rsid w:val="00E94525"/>
    <w:rsid w:val="00EA051C"/>
    <w:rsid w:val="00EA1725"/>
    <w:rsid w:val="00EA1CA8"/>
    <w:rsid w:val="00EA1D90"/>
    <w:rsid w:val="00EA2457"/>
    <w:rsid w:val="00EA2A4C"/>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E8E"/>
    <w:rsid w:val="00ED5F1D"/>
    <w:rsid w:val="00ED7CB5"/>
    <w:rsid w:val="00EE1447"/>
    <w:rsid w:val="00EE15B9"/>
    <w:rsid w:val="00EE2318"/>
    <w:rsid w:val="00EE324F"/>
    <w:rsid w:val="00EE3963"/>
    <w:rsid w:val="00EE3E11"/>
    <w:rsid w:val="00EE4176"/>
    <w:rsid w:val="00EE41AB"/>
    <w:rsid w:val="00EE4762"/>
    <w:rsid w:val="00EE5493"/>
    <w:rsid w:val="00EE64B4"/>
    <w:rsid w:val="00EE6A5A"/>
    <w:rsid w:val="00EF2551"/>
    <w:rsid w:val="00EF3867"/>
    <w:rsid w:val="00EF4213"/>
    <w:rsid w:val="00EF4CF0"/>
    <w:rsid w:val="00EF56A9"/>
    <w:rsid w:val="00EF5C1D"/>
    <w:rsid w:val="00EF709A"/>
    <w:rsid w:val="00EF7CCA"/>
    <w:rsid w:val="00F04CF6"/>
    <w:rsid w:val="00F05297"/>
    <w:rsid w:val="00F07904"/>
    <w:rsid w:val="00F1025D"/>
    <w:rsid w:val="00F1082C"/>
    <w:rsid w:val="00F11F40"/>
    <w:rsid w:val="00F16786"/>
    <w:rsid w:val="00F170F7"/>
    <w:rsid w:val="00F17EB5"/>
    <w:rsid w:val="00F21427"/>
    <w:rsid w:val="00F2224D"/>
    <w:rsid w:val="00F222EA"/>
    <w:rsid w:val="00F22582"/>
    <w:rsid w:val="00F23370"/>
    <w:rsid w:val="00F23F2A"/>
    <w:rsid w:val="00F2439D"/>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50C3B"/>
    <w:rsid w:val="00F51423"/>
    <w:rsid w:val="00F5431B"/>
    <w:rsid w:val="00F5506C"/>
    <w:rsid w:val="00F567D0"/>
    <w:rsid w:val="00F57ABF"/>
    <w:rsid w:val="00F57E59"/>
    <w:rsid w:val="00F61020"/>
    <w:rsid w:val="00F617AA"/>
    <w:rsid w:val="00F64049"/>
    <w:rsid w:val="00F656D6"/>
    <w:rsid w:val="00F6692B"/>
    <w:rsid w:val="00F7448B"/>
    <w:rsid w:val="00F74815"/>
    <w:rsid w:val="00F80C32"/>
    <w:rsid w:val="00F814E5"/>
    <w:rsid w:val="00F822C6"/>
    <w:rsid w:val="00F83D12"/>
    <w:rsid w:val="00F84592"/>
    <w:rsid w:val="00F862EC"/>
    <w:rsid w:val="00F8729F"/>
    <w:rsid w:val="00F87E53"/>
    <w:rsid w:val="00F90255"/>
    <w:rsid w:val="00F90FDD"/>
    <w:rsid w:val="00F9218B"/>
    <w:rsid w:val="00F9276F"/>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07B8"/>
    <w:rsid w:val="00FC124D"/>
    <w:rsid w:val="00FC3618"/>
    <w:rsid w:val="00FC39B4"/>
    <w:rsid w:val="00FC5B10"/>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uiPriority w:val="59"/>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B12C3A"/>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8C15EF"/>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8C15EF"/>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43998341">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39084302">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383799918">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62301235">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2490207">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32504313">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52232630">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89893220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hyperlink" Target="https://kubernetes.io/docs/concepts/configuration/configmap/?utm_source=chatgpt.com" TargetMode="External"/><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microservices.io/patterns/data/database-per-service.html?utm_source=chatgpt.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hyperlink" Target="https://hub.docker.com/layers/aimendocker/configserver/s6/images/sha256-1239102cfa9c012d4f166732582670af90ac90e4508b2e9abc054e7f09e70707" TargetMode="Externa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kubernetes.io/docs/concepts/overview/?utm_source=chatgpt.com" TargetMode="External"/><Relationship Id="rId108" Type="http://schemas.openxmlformats.org/officeDocument/2006/relationships/hyperlink" Target="https://kubernetes.io/docs/concepts/configuration/secret/?utm_source=chatgpt.com"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github.com/AimenFH/Banking-Applications"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docs.spring.io/spring-cloud-bus/reference/index.html?utm_source=chatgpt.com"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samnewman.io/books/building_microservices_2nd_edition/" TargetMode="External"/><Relationship Id="rId101" Type="http://schemas.openxmlformats.org/officeDocument/2006/relationships/hyperlink" Target="https://martinfowler.com/articles/microservices.html?utm_source=chatgpt.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header" Target="header10.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eader" Target="header8.xml"/><Relationship Id="rId104" Type="http://schemas.openxmlformats.org/officeDocument/2006/relationships/hyperlink" Target="https://martinfowler.com/bliki/StranglerFigApplication.html?utm_source=chatgpt.co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eader" Target="header1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samnewman.io/books/building_microservices_2nd_edition/?utm_source=chatgpt.com" TargetMode="External"/><Relationship Id="rId105" Type="http://schemas.openxmlformats.org/officeDocument/2006/relationships/hyperlink" Target="https://docs.spring.io/spring-cloud-config/reference/index.html?utm_source=chatgpt.com"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eader" Target="header7.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136</Pages>
  <Words>24367</Words>
  <Characters>153514</Characters>
  <Application>Microsoft Office Word</Application>
  <DocSecurity>0</DocSecurity>
  <Lines>1279</Lines>
  <Paragraphs>355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177526</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1109</cp:revision>
  <cp:lastPrinted>2009-10-16T09:01:00Z</cp:lastPrinted>
  <dcterms:created xsi:type="dcterms:W3CDTF">2024-01-11T12:08:00Z</dcterms:created>
  <dcterms:modified xsi:type="dcterms:W3CDTF">2025-08-12T20:20:00Z</dcterms:modified>
</cp:coreProperties>
</file>